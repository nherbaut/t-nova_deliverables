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ppt" ContentType="application/vnd.ms-powerpoint"/>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38B75B" w14:textId="77777777" w:rsidR="00DF5070" w:rsidRPr="005B7773" w:rsidRDefault="00232F33">
      <w:pPr>
        <w:spacing w:after="200" w:line="276" w:lineRule="auto"/>
        <w:jc w:val="left"/>
      </w:pPr>
      <w:r w:rsidRPr="001F665C">
        <w:rPr>
          <w:noProof/>
          <w:lang w:val="en-US"/>
        </w:rPr>
        <w:drawing>
          <wp:anchor distT="0" distB="0" distL="114300" distR="114300" simplePos="0" relativeHeight="251657216" behindDoc="1" locked="0" layoutInCell="1" allowOverlap="1" wp14:anchorId="357F49F0" wp14:editId="6BCA4832">
            <wp:simplePos x="0" y="0"/>
            <wp:positionH relativeFrom="column">
              <wp:posOffset>-1177290</wp:posOffset>
            </wp:positionH>
            <wp:positionV relativeFrom="paragraph">
              <wp:posOffset>-850265</wp:posOffset>
            </wp:positionV>
            <wp:extent cx="7610393" cy="10769666"/>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jpg"/>
                    <pic:cNvPicPr/>
                  </pic:nvPicPr>
                  <pic:blipFill>
                    <a:blip r:embed="rId9">
                      <a:extLst>
                        <a:ext uri="{28A0092B-C50C-407E-A947-70E740481C1C}">
                          <a14:useLocalDpi xmlns:a14="http://schemas.microsoft.com/office/drawing/2010/main" val="0"/>
                        </a:ext>
                      </a:extLst>
                    </a:blip>
                    <a:stretch>
                      <a:fillRect/>
                    </a:stretch>
                  </pic:blipFill>
                  <pic:spPr>
                    <a:xfrm>
                      <a:off x="0" y="0"/>
                      <a:ext cx="7610393" cy="10769666"/>
                    </a:xfrm>
                    <a:prstGeom prst="rect">
                      <a:avLst/>
                    </a:prstGeom>
                  </pic:spPr>
                </pic:pic>
              </a:graphicData>
            </a:graphic>
            <wp14:sizeRelH relativeFrom="margin">
              <wp14:pctWidth>0</wp14:pctWidth>
            </wp14:sizeRelH>
            <wp14:sizeRelV relativeFrom="margin">
              <wp14:pctHeight>0</wp14:pctHeight>
            </wp14:sizeRelV>
          </wp:anchor>
        </w:drawing>
      </w:r>
    </w:p>
    <w:p w14:paraId="35DF0935" w14:textId="77777777" w:rsidR="00DF5070" w:rsidRPr="005B7773" w:rsidRDefault="00DF5070">
      <w:pPr>
        <w:spacing w:after="200" w:line="276" w:lineRule="auto"/>
        <w:jc w:val="left"/>
      </w:pPr>
    </w:p>
    <w:p w14:paraId="4871065A" w14:textId="77777777" w:rsidR="00DF5070" w:rsidRPr="005B7773" w:rsidRDefault="00DF5070">
      <w:pPr>
        <w:spacing w:after="200" w:line="276" w:lineRule="auto"/>
        <w:jc w:val="left"/>
      </w:pPr>
    </w:p>
    <w:tbl>
      <w:tblPr>
        <w:tblStyle w:val="TableGrid"/>
        <w:tblpPr w:leftFromText="180" w:rightFromText="180" w:vertAnchor="text" w:horzAnchor="margin" w:tblpY="448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09"/>
        <w:gridCol w:w="6497"/>
      </w:tblGrid>
      <w:tr w:rsidR="00235D51" w:rsidRPr="004057AF" w14:paraId="29A221EF" w14:textId="77777777" w:rsidTr="00232F33">
        <w:tc>
          <w:tcPr>
            <w:tcW w:w="8522" w:type="dxa"/>
            <w:gridSpan w:val="2"/>
          </w:tcPr>
          <w:p w14:paraId="330D8B34" w14:textId="579B74E4" w:rsidR="00242D75" w:rsidRPr="005B7773" w:rsidRDefault="00242D75" w:rsidP="00232F33">
            <w:pPr>
              <w:spacing w:before="120"/>
              <w:jc w:val="left"/>
              <w:rPr>
                <w:rFonts w:cs="Segoe UI"/>
                <w:color w:val="FFFFFF" w:themeColor="background1"/>
              </w:rPr>
            </w:pPr>
            <w:r w:rsidRPr="005B7773">
              <w:rPr>
                <w:rFonts w:cs="Segoe UI"/>
                <w:color w:val="FFFFFF" w:themeColor="background1"/>
                <w:sz w:val="36"/>
              </w:rPr>
              <w:t xml:space="preserve">Deliverable </w:t>
            </w:r>
            <w:r w:rsidR="00CC2028" w:rsidRPr="005B7773">
              <w:rPr>
                <w:rFonts w:cs="Segoe UI"/>
                <w:color w:val="FFFFFF" w:themeColor="background1"/>
                <w:sz w:val="36"/>
              </w:rPr>
              <w:t>D5.32</w:t>
            </w:r>
          </w:p>
        </w:tc>
      </w:tr>
      <w:tr w:rsidR="00235D51" w:rsidRPr="004057AF" w14:paraId="336EBC53" w14:textId="77777777" w:rsidTr="00232F33">
        <w:tc>
          <w:tcPr>
            <w:tcW w:w="8522" w:type="dxa"/>
            <w:gridSpan w:val="2"/>
          </w:tcPr>
          <w:p w14:paraId="4BFC91B5" w14:textId="29A58EF4" w:rsidR="00242D75" w:rsidRPr="005B7773" w:rsidRDefault="00F52FBD" w:rsidP="00232F33">
            <w:pPr>
              <w:spacing w:before="120"/>
              <w:jc w:val="left"/>
              <w:rPr>
                <w:rFonts w:cs="Segoe UI"/>
                <w:b/>
                <w:color w:val="FFFFFF" w:themeColor="background1"/>
              </w:rPr>
            </w:pPr>
            <w:r w:rsidRPr="005B7773">
              <w:rPr>
                <w:rFonts w:cs="Segoe UI"/>
                <w:b/>
                <w:color w:val="FFFFFF" w:themeColor="background1"/>
                <w:sz w:val="52"/>
              </w:rPr>
              <w:t>Network Functions Impl</w:t>
            </w:r>
            <w:r w:rsidR="00CC2028" w:rsidRPr="005B7773">
              <w:rPr>
                <w:rFonts w:cs="Segoe UI"/>
                <w:b/>
                <w:color w:val="FFFFFF" w:themeColor="background1"/>
                <w:sz w:val="52"/>
              </w:rPr>
              <w:t>ementation and Testing – Final</w:t>
            </w:r>
          </w:p>
        </w:tc>
      </w:tr>
      <w:tr w:rsidR="00235D51" w:rsidRPr="004057AF" w14:paraId="7538175E" w14:textId="77777777" w:rsidTr="00232F33">
        <w:tc>
          <w:tcPr>
            <w:tcW w:w="1809" w:type="dxa"/>
          </w:tcPr>
          <w:p w14:paraId="3A3B8163" w14:textId="77777777" w:rsidR="00235D51" w:rsidRPr="004057AF" w:rsidRDefault="00235D51" w:rsidP="00232F33">
            <w:pPr>
              <w:spacing w:before="120"/>
              <w:jc w:val="right"/>
              <w:rPr>
                <w:rFonts w:cs="Segoe UI"/>
                <w:b/>
                <w:color w:val="FFFFFF" w:themeColor="background1"/>
              </w:rPr>
            </w:pPr>
          </w:p>
        </w:tc>
        <w:tc>
          <w:tcPr>
            <w:tcW w:w="6713" w:type="dxa"/>
          </w:tcPr>
          <w:p w14:paraId="17DF8683" w14:textId="77777777" w:rsidR="00235D51" w:rsidRPr="005B7773" w:rsidRDefault="00235D51" w:rsidP="00232F33">
            <w:pPr>
              <w:spacing w:before="120"/>
              <w:jc w:val="left"/>
              <w:rPr>
                <w:rFonts w:cs="Segoe UI"/>
                <w:color w:val="FFFFFF" w:themeColor="background1"/>
              </w:rPr>
            </w:pPr>
          </w:p>
        </w:tc>
      </w:tr>
      <w:tr w:rsidR="00235D51" w:rsidRPr="004057AF" w14:paraId="337959C1" w14:textId="77777777" w:rsidTr="00232F33">
        <w:tc>
          <w:tcPr>
            <w:tcW w:w="1809" w:type="dxa"/>
          </w:tcPr>
          <w:p w14:paraId="03E571CE" w14:textId="77777777" w:rsidR="00235D51" w:rsidRPr="005B7773" w:rsidRDefault="00235D51" w:rsidP="00232F33">
            <w:pPr>
              <w:spacing w:before="120"/>
              <w:jc w:val="right"/>
              <w:rPr>
                <w:rFonts w:cs="Segoe UI"/>
                <w:b/>
                <w:color w:val="FFFFFF" w:themeColor="background1"/>
                <w:sz w:val="24"/>
              </w:rPr>
            </w:pPr>
            <w:r w:rsidRPr="005B7773">
              <w:rPr>
                <w:rFonts w:cs="Segoe UI"/>
                <w:b/>
                <w:color w:val="FFFFFF" w:themeColor="background1"/>
                <w:sz w:val="24"/>
              </w:rPr>
              <w:t>Editor</w:t>
            </w:r>
          </w:p>
        </w:tc>
        <w:tc>
          <w:tcPr>
            <w:tcW w:w="6713" w:type="dxa"/>
          </w:tcPr>
          <w:p w14:paraId="144B9AAB" w14:textId="22D3C8C9" w:rsidR="00235D51" w:rsidRPr="005B7773" w:rsidRDefault="00771CB0" w:rsidP="00771CB0">
            <w:pPr>
              <w:spacing w:before="120"/>
              <w:jc w:val="left"/>
              <w:rPr>
                <w:rFonts w:cs="Segoe UI"/>
                <w:color w:val="FFFFFF" w:themeColor="background1"/>
                <w:sz w:val="24"/>
              </w:rPr>
            </w:pPr>
            <w:r w:rsidRPr="005B7773">
              <w:rPr>
                <w:rFonts w:cs="Segoe UI"/>
                <w:color w:val="FFFFFF" w:themeColor="background1"/>
                <w:sz w:val="24"/>
              </w:rPr>
              <w:t>P</w:t>
            </w:r>
            <w:r w:rsidR="00235D51" w:rsidRPr="005B7773">
              <w:rPr>
                <w:rFonts w:cs="Segoe UI"/>
                <w:color w:val="FFFFFF" w:themeColor="background1"/>
                <w:sz w:val="24"/>
              </w:rPr>
              <w:t xml:space="preserve">. </w:t>
            </w:r>
            <w:r w:rsidRPr="005B7773">
              <w:rPr>
                <w:rFonts w:cs="Segoe UI"/>
                <w:color w:val="FFFFFF" w:themeColor="background1"/>
                <w:sz w:val="24"/>
              </w:rPr>
              <w:t xml:space="preserve">Paglierani </w:t>
            </w:r>
            <w:r w:rsidR="00235D51" w:rsidRPr="005B7773">
              <w:rPr>
                <w:rFonts w:cs="Segoe UI"/>
                <w:color w:val="FFFFFF" w:themeColor="background1"/>
                <w:sz w:val="24"/>
              </w:rPr>
              <w:t>(</w:t>
            </w:r>
            <w:r w:rsidR="005502B4" w:rsidRPr="005B7773">
              <w:rPr>
                <w:rFonts w:cs="Segoe UI"/>
                <w:color w:val="FFFFFF" w:themeColor="background1"/>
                <w:sz w:val="24"/>
              </w:rPr>
              <w:t>ITALTEL</w:t>
            </w:r>
            <w:r w:rsidR="00235D51" w:rsidRPr="005B7773">
              <w:rPr>
                <w:rFonts w:cs="Segoe UI"/>
                <w:color w:val="FFFFFF" w:themeColor="background1"/>
                <w:sz w:val="24"/>
              </w:rPr>
              <w:t>)</w:t>
            </w:r>
          </w:p>
        </w:tc>
      </w:tr>
      <w:tr w:rsidR="00235D51" w:rsidRPr="004057AF" w14:paraId="16366623" w14:textId="77777777" w:rsidTr="00232F33">
        <w:trPr>
          <w:trHeight w:val="1349"/>
        </w:trPr>
        <w:tc>
          <w:tcPr>
            <w:tcW w:w="1809" w:type="dxa"/>
          </w:tcPr>
          <w:p w14:paraId="51750D77" w14:textId="77777777" w:rsidR="00235D51" w:rsidRPr="005B7773" w:rsidRDefault="00235D51" w:rsidP="00232F33">
            <w:pPr>
              <w:spacing w:before="120"/>
              <w:jc w:val="right"/>
              <w:rPr>
                <w:rFonts w:cs="Segoe UI"/>
                <w:b/>
                <w:color w:val="FFFFFF" w:themeColor="background1"/>
                <w:sz w:val="24"/>
              </w:rPr>
            </w:pPr>
            <w:r w:rsidRPr="005B7773">
              <w:rPr>
                <w:rFonts w:cs="Segoe UI"/>
                <w:b/>
                <w:color w:val="FFFFFF" w:themeColor="background1"/>
                <w:sz w:val="24"/>
              </w:rPr>
              <w:t>Contributors</w:t>
            </w:r>
          </w:p>
        </w:tc>
        <w:tc>
          <w:tcPr>
            <w:tcW w:w="6713" w:type="dxa"/>
          </w:tcPr>
          <w:p w14:paraId="12926B98" w14:textId="3D702E50" w:rsidR="00235D51" w:rsidRPr="005B7773" w:rsidRDefault="00771CB0" w:rsidP="00C930F7">
            <w:pPr>
              <w:spacing w:before="120"/>
              <w:jc w:val="left"/>
              <w:rPr>
                <w:rFonts w:cs="Segoe UI"/>
                <w:color w:val="FFFFFF" w:themeColor="background1"/>
                <w:sz w:val="24"/>
              </w:rPr>
            </w:pPr>
            <w:r w:rsidRPr="005B7773">
              <w:rPr>
                <w:rFonts w:cs="Segoe UI"/>
                <w:color w:val="FFFFFF" w:themeColor="background1"/>
                <w:sz w:val="24"/>
              </w:rPr>
              <w:t>P</w:t>
            </w:r>
            <w:r w:rsidR="00235D51" w:rsidRPr="005B7773">
              <w:rPr>
                <w:rFonts w:cs="Segoe UI"/>
                <w:color w:val="FFFFFF" w:themeColor="background1"/>
                <w:sz w:val="24"/>
              </w:rPr>
              <w:t xml:space="preserve">. </w:t>
            </w:r>
            <w:r w:rsidRPr="005B7773">
              <w:rPr>
                <w:rFonts w:cs="Segoe UI"/>
                <w:color w:val="FFFFFF" w:themeColor="background1"/>
                <w:sz w:val="24"/>
              </w:rPr>
              <w:t>Comi</w:t>
            </w:r>
            <w:r w:rsidR="005068CC" w:rsidRPr="005B7773">
              <w:rPr>
                <w:rFonts w:cs="Segoe UI"/>
                <w:color w:val="FFFFFF" w:themeColor="background1"/>
                <w:sz w:val="24"/>
              </w:rPr>
              <w:t xml:space="preserve">, M. </w:t>
            </w:r>
            <w:r w:rsidR="00FC7CC4" w:rsidRPr="005B7773">
              <w:rPr>
                <w:rFonts w:cs="Segoe UI"/>
                <w:color w:val="FFFFFF" w:themeColor="background1"/>
                <w:sz w:val="24"/>
              </w:rPr>
              <w:t>Arnaboldi</w:t>
            </w:r>
            <w:r w:rsidR="00CE7974" w:rsidRPr="005B7773">
              <w:rPr>
                <w:rFonts w:cs="Segoe UI"/>
                <w:color w:val="FFFFFF" w:themeColor="background1"/>
                <w:sz w:val="24"/>
              </w:rPr>
              <w:t xml:space="preserve"> </w:t>
            </w:r>
            <w:r w:rsidRPr="005B7773">
              <w:rPr>
                <w:rFonts w:cs="Segoe UI"/>
                <w:color w:val="FFFFFF" w:themeColor="background1"/>
                <w:sz w:val="24"/>
              </w:rPr>
              <w:t xml:space="preserve"> (I</w:t>
            </w:r>
            <w:r w:rsidR="00FC7CC4" w:rsidRPr="005B7773">
              <w:rPr>
                <w:rFonts w:cs="Segoe UI"/>
                <w:color w:val="FFFFFF" w:themeColor="background1"/>
                <w:sz w:val="24"/>
              </w:rPr>
              <w:t>TALTEL</w:t>
            </w:r>
            <w:r w:rsidR="00235D51" w:rsidRPr="005B7773">
              <w:rPr>
                <w:rFonts w:cs="Segoe UI"/>
                <w:color w:val="FFFFFF" w:themeColor="background1"/>
                <w:sz w:val="24"/>
              </w:rPr>
              <w:t>)</w:t>
            </w:r>
            <w:r w:rsidR="00CE7974" w:rsidRPr="005B7773">
              <w:rPr>
                <w:rFonts w:cs="Segoe UI"/>
                <w:color w:val="FFFFFF" w:themeColor="background1"/>
                <w:sz w:val="24"/>
              </w:rPr>
              <w:t>, Y. Rebahi</w:t>
            </w:r>
            <w:r w:rsidR="00FC7CC4" w:rsidRPr="005B7773">
              <w:rPr>
                <w:rFonts w:cs="Segoe UI"/>
                <w:color w:val="FFFFFF" w:themeColor="background1"/>
                <w:sz w:val="24"/>
              </w:rPr>
              <w:t xml:space="preserve"> (FOKUS), A. Abujoda</w:t>
            </w:r>
            <w:r w:rsidR="00F752CC" w:rsidRPr="005B7773">
              <w:rPr>
                <w:rFonts w:cs="Segoe UI"/>
                <w:color w:val="FFFFFF" w:themeColor="background1"/>
                <w:sz w:val="24"/>
              </w:rPr>
              <w:t xml:space="preserve"> </w:t>
            </w:r>
            <w:r w:rsidR="00FC7CC4" w:rsidRPr="005B7773">
              <w:rPr>
                <w:rFonts w:cs="Segoe UI"/>
                <w:color w:val="FFFFFF" w:themeColor="background1"/>
                <w:sz w:val="24"/>
              </w:rPr>
              <w:t xml:space="preserve">(LUH), </w:t>
            </w:r>
            <w:r w:rsidR="00F752CC" w:rsidRPr="005B7773">
              <w:rPr>
                <w:rFonts w:cs="Segoe UI"/>
                <w:color w:val="FFFFFF" w:themeColor="background1"/>
                <w:sz w:val="24"/>
              </w:rPr>
              <w:t>F. Pedersini</w:t>
            </w:r>
            <w:r w:rsidR="00C930F7" w:rsidRPr="005B7773">
              <w:rPr>
                <w:rFonts w:cs="Segoe UI"/>
                <w:color w:val="FFFFFF" w:themeColor="background1"/>
                <w:sz w:val="24"/>
              </w:rPr>
              <w:t xml:space="preserve">, A. Petrini </w:t>
            </w:r>
            <w:r w:rsidR="00FC7CC4" w:rsidRPr="005B7773">
              <w:rPr>
                <w:rFonts w:cs="Segoe UI"/>
                <w:color w:val="FFFFFF" w:themeColor="background1"/>
                <w:sz w:val="24"/>
              </w:rPr>
              <w:t xml:space="preserve"> (UNIMI), N. Herbaut (VIOTECH), A. Kourtis</w:t>
            </w:r>
            <w:r w:rsidR="00F752CC" w:rsidRPr="005B7773">
              <w:rPr>
                <w:rFonts w:cs="Segoe UI"/>
                <w:color w:val="FFFFFF" w:themeColor="background1"/>
                <w:sz w:val="24"/>
              </w:rPr>
              <w:t xml:space="preserve">, </w:t>
            </w:r>
            <w:r w:rsidR="00FC7CC4" w:rsidRPr="005B7773">
              <w:rPr>
                <w:rFonts w:cs="Segoe UI"/>
                <w:color w:val="FFFFFF" w:themeColor="background1"/>
                <w:sz w:val="24"/>
              </w:rPr>
              <w:t>G. Xilouris (NCSRD), G.</w:t>
            </w:r>
            <w:r w:rsidR="00F752CC" w:rsidRPr="005B7773">
              <w:rPr>
                <w:rFonts w:cs="Segoe UI"/>
                <w:color w:val="FFFFFF" w:themeColor="background1"/>
                <w:sz w:val="24"/>
              </w:rPr>
              <w:t xml:space="preserve"> D</w:t>
            </w:r>
            <w:r w:rsidR="007F1872" w:rsidRPr="005B7773">
              <w:rPr>
                <w:rFonts w:cs="Segoe UI"/>
                <w:color w:val="FFFFFF" w:themeColor="background1"/>
                <w:sz w:val="24"/>
              </w:rPr>
              <w:t>imosthenous (PTL), K. Karras (FINT)</w:t>
            </w:r>
          </w:p>
        </w:tc>
      </w:tr>
      <w:tr w:rsidR="00235D51" w:rsidRPr="004057AF" w14:paraId="24820DBD" w14:textId="77777777" w:rsidTr="00232F33">
        <w:tc>
          <w:tcPr>
            <w:tcW w:w="1809" w:type="dxa"/>
          </w:tcPr>
          <w:p w14:paraId="3FF8FDDE" w14:textId="77777777" w:rsidR="00235D51" w:rsidRPr="005B7773" w:rsidRDefault="00235D51" w:rsidP="00232F33">
            <w:pPr>
              <w:spacing w:before="120"/>
              <w:jc w:val="right"/>
              <w:rPr>
                <w:rFonts w:cs="Segoe UI"/>
                <w:b/>
                <w:color w:val="FFFFFF" w:themeColor="background1"/>
                <w:sz w:val="24"/>
              </w:rPr>
            </w:pPr>
            <w:r w:rsidRPr="005B7773">
              <w:rPr>
                <w:rFonts w:cs="Segoe UI"/>
                <w:b/>
                <w:color w:val="FFFFFF" w:themeColor="background1"/>
                <w:sz w:val="24"/>
              </w:rPr>
              <w:t>Version</w:t>
            </w:r>
          </w:p>
        </w:tc>
        <w:tc>
          <w:tcPr>
            <w:tcW w:w="6713" w:type="dxa"/>
          </w:tcPr>
          <w:p w14:paraId="4E300D7B" w14:textId="77777777" w:rsidR="00235D51" w:rsidRPr="005B7773" w:rsidRDefault="00235D51" w:rsidP="00232F33">
            <w:pPr>
              <w:spacing w:before="120"/>
              <w:jc w:val="left"/>
              <w:rPr>
                <w:rFonts w:cs="Segoe UI"/>
                <w:color w:val="FFFFFF" w:themeColor="background1"/>
                <w:sz w:val="24"/>
              </w:rPr>
            </w:pPr>
            <w:r w:rsidRPr="005B7773">
              <w:rPr>
                <w:rFonts w:cs="Segoe UI"/>
                <w:color w:val="FFFFFF" w:themeColor="background1"/>
                <w:sz w:val="24"/>
              </w:rPr>
              <w:t>1.0</w:t>
            </w:r>
          </w:p>
        </w:tc>
      </w:tr>
      <w:tr w:rsidR="00235D51" w:rsidRPr="004057AF" w14:paraId="40F10445" w14:textId="77777777" w:rsidTr="00232F33">
        <w:tc>
          <w:tcPr>
            <w:tcW w:w="1809" w:type="dxa"/>
          </w:tcPr>
          <w:p w14:paraId="2C55CE46" w14:textId="77777777" w:rsidR="00235D51" w:rsidRPr="00724A5F" w:rsidRDefault="00235D51" w:rsidP="00232F33">
            <w:pPr>
              <w:spacing w:before="120"/>
              <w:jc w:val="right"/>
              <w:rPr>
                <w:rFonts w:cs="Segoe UI"/>
                <w:b/>
                <w:color w:val="FFFFFF" w:themeColor="background1"/>
                <w:sz w:val="24"/>
              </w:rPr>
            </w:pPr>
            <w:r w:rsidRPr="00724A5F">
              <w:rPr>
                <w:rFonts w:cs="Segoe UI"/>
                <w:b/>
                <w:color w:val="FFFFFF" w:themeColor="background1"/>
                <w:sz w:val="24"/>
              </w:rPr>
              <w:t>Date</w:t>
            </w:r>
          </w:p>
        </w:tc>
        <w:tc>
          <w:tcPr>
            <w:tcW w:w="6713" w:type="dxa"/>
          </w:tcPr>
          <w:p w14:paraId="72D71943" w14:textId="192BE5BA" w:rsidR="00235D51" w:rsidRPr="00724A5F" w:rsidRDefault="00C05575" w:rsidP="00771CB0">
            <w:pPr>
              <w:spacing w:before="120"/>
              <w:jc w:val="left"/>
              <w:rPr>
                <w:rFonts w:cs="Segoe UI"/>
                <w:color w:val="FFFFFF" w:themeColor="background1"/>
                <w:sz w:val="24"/>
              </w:rPr>
            </w:pPr>
            <w:r w:rsidRPr="00724A5F">
              <w:rPr>
                <w:rFonts w:cs="Segoe UI"/>
                <w:color w:val="FFFFFF" w:themeColor="background1"/>
                <w:sz w:val="24"/>
              </w:rPr>
              <w:t>Ju</w:t>
            </w:r>
            <w:r w:rsidR="005B7773">
              <w:rPr>
                <w:rFonts w:cs="Segoe UI"/>
                <w:color w:val="FFFFFF" w:themeColor="background1"/>
                <w:sz w:val="24"/>
              </w:rPr>
              <w:t>ly</w:t>
            </w:r>
            <w:r w:rsidR="00440AA5" w:rsidRPr="00724A5F">
              <w:rPr>
                <w:rFonts w:cs="Segoe UI"/>
                <w:color w:val="FFFFFF" w:themeColor="background1"/>
                <w:sz w:val="24"/>
              </w:rPr>
              <w:t xml:space="preserve"> </w:t>
            </w:r>
            <w:r w:rsidRPr="00724A5F">
              <w:rPr>
                <w:rFonts w:cs="Segoe UI"/>
                <w:color w:val="FFFFFF" w:themeColor="background1"/>
                <w:sz w:val="24"/>
              </w:rPr>
              <w:t>1</w:t>
            </w:r>
            <w:r w:rsidR="005B7773">
              <w:rPr>
                <w:rFonts w:cs="Segoe UI"/>
                <w:color w:val="FFFFFF" w:themeColor="background1"/>
                <w:sz w:val="24"/>
              </w:rPr>
              <w:t>1</w:t>
            </w:r>
            <w:r w:rsidRPr="00724A5F">
              <w:rPr>
                <w:rFonts w:cs="Segoe UI"/>
                <w:color w:val="FFFFFF" w:themeColor="background1"/>
                <w:sz w:val="24"/>
                <w:vertAlign w:val="superscript"/>
              </w:rPr>
              <w:t>rd</w:t>
            </w:r>
            <w:r w:rsidR="00235D51" w:rsidRPr="00724A5F">
              <w:rPr>
                <w:rFonts w:cs="Segoe UI"/>
                <w:color w:val="FFFFFF" w:themeColor="background1"/>
                <w:sz w:val="24"/>
              </w:rPr>
              <w:t>, 201</w:t>
            </w:r>
            <w:r w:rsidR="00CC2028" w:rsidRPr="00724A5F">
              <w:rPr>
                <w:rFonts w:cs="Segoe UI"/>
                <w:color w:val="FFFFFF" w:themeColor="background1"/>
                <w:sz w:val="24"/>
              </w:rPr>
              <w:t>6</w:t>
            </w:r>
          </w:p>
        </w:tc>
      </w:tr>
      <w:tr w:rsidR="00235D51" w:rsidRPr="004057AF" w14:paraId="3CDCD18D" w14:textId="77777777" w:rsidTr="00232F33">
        <w:tc>
          <w:tcPr>
            <w:tcW w:w="1809" w:type="dxa"/>
          </w:tcPr>
          <w:p w14:paraId="793D9850" w14:textId="77777777" w:rsidR="00235D51" w:rsidRPr="00724A5F" w:rsidRDefault="00235D51" w:rsidP="00232F33">
            <w:pPr>
              <w:spacing w:before="120"/>
              <w:jc w:val="right"/>
              <w:rPr>
                <w:rFonts w:cs="Segoe UI"/>
                <w:b/>
                <w:color w:val="FFFFFF" w:themeColor="background1"/>
                <w:sz w:val="24"/>
              </w:rPr>
            </w:pPr>
            <w:r w:rsidRPr="00724A5F">
              <w:rPr>
                <w:rFonts w:cs="Segoe UI"/>
                <w:b/>
                <w:color w:val="FFFFFF" w:themeColor="background1"/>
                <w:sz w:val="24"/>
              </w:rPr>
              <w:t>Distribution</w:t>
            </w:r>
          </w:p>
        </w:tc>
        <w:tc>
          <w:tcPr>
            <w:tcW w:w="6713" w:type="dxa"/>
          </w:tcPr>
          <w:p w14:paraId="4B093FAE" w14:textId="77777777" w:rsidR="00235D51" w:rsidRPr="00724A5F" w:rsidRDefault="00235D51" w:rsidP="00232F33">
            <w:pPr>
              <w:spacing w:before="120"/>
              <w:jc w:val="left"/>
              <w:rPr>
                <w:rFonts w:cs="Segoe UI"/>
                <w:color w:val="FFFFFF" w:themeColor="background1"/>
                <w:sz w:val="24"/>
              </w:rPr>
            </w:pPr>
            <w:r w:rsidRPr="00724A5F">
              <w:rPr>
                <w:rFonts w:cs="Segoe UI"/>
                <w:color w:val="FFFFFF" w:themeColor="background1"/>
                <w:sz w:val="24"/>
              </w:rPr>
              <w:t>PUBLIC (PU)</w:t>
            </w:r>
          </w:p>
        </w:tc>
      </w:tr>
    </w:tbl>
    <w:p w14:paraId="7E5FD1CE" w14:textId="77777777" w:rsidR="00CA68E3" w:rsidRPr="00724A5F" w:rsidRDefault="00CA68E3">
      <w:pPr>
        <w:spacing w:after="200" w:line="276" w:lineRule="auto"/>
        <w:jc w:val="left"/>
      </w:pPr>
    </w:p>
    <w:p w14:paraId="3D00C5E5" w14:textId="77777777" w:rsidR="00845918" w:rsidRPr="00724A5F" w:rsidRDefault="00845918">
      <w:pPr>
        <w:spacing w:after="200" w:line="276" w:lineRule="auto"/>
        <w:jc w:val="left"/>
        <w:rPr>
          <w:b/>
          <w:color w:val="17365D" w:themeColor="text2" w:themeShade="BF"/>
          <w:sz w:val="32"/>
          <w:szCs w:val="32"/>
        </w:rPr>
      </w:pPr>
      <w:r w:rsidRPr="00724A5F">
        <w:rPr>
          <w:color w:val="17365D" w:themeColor="text2" w:themeShade="BF"/>
        </w:rPr>
        <w:br w:type="page"/>
      </w:r>
    </w:p>
    <w:p w14:paraId="61B4B7FC" w14:textId="77777777" w:rsidR="00754FB6" w:rsidRPr="00724A5F" w:rsidRDefault="00B956A3" w:rsidP="00007AF8">
      <w:pPr>
        <w:pStyle w:val="TNOVAHUnnumbered"/>
        <w:pBdr>
          <w:bottom w:val="single" w:sz="6" w:space="1" w:color="auto"/>
        </w:pBdr>
        <w:rPr>
          <w:color w:val="17365D" w:themeColor="text2" w:themeShade="BF"/>
        </w:rPr>
      </w:pPr>
      <w:r w:rsidRPr="00724A5F">
        <w:rPr>
          <w:color w:val="17365D" w:themeColor="text2" w:themeShade="BF"/>
        </w:rPr>
        <w:lastRenderedPageBreak/>
        <w:t>Executive Summary</w:t>
      </w:r>
    </w:p>
    <w:p w14:paraId="082A69CC" w14:textId="45311983" w:rsidR="00D47EDC" w:rsidRPr="00724A5F" w:rsidRDefault="004F1FEB" w:rsidP="004F1FEB">
      <w:r w:rsidRPr="00724A5F">
        <w:t xml:space="preserve">This deliverable </w:t>
      </w:r>
      <w:r w:rsidR="00872F0F" w:rsidRPr="00724A5F">
        <w:t xml:space="preserve">reports the implementation of the seven Virtual Network Functions (VNFs) developed in </w:t>
      </w:r>
      <w:r w:rsidR="00592B3A" w:rsidRPr="00724A5F">
        <w:t>T-NOVA</w:t>
      </w:r>
      <w:r w:rsidR="00872F0F" w:rsidRPr="00724A5F">
        <w:t xml:space="preserve">. </w:t>
      </w:r>
      <w:r w:rsidR="007D6560" w:rsidRPr="00724A5F">
        <w:t>The VNF descriptions reported here must be</w:t>
      </w:r>
      <w:r w:rsidR="00353138" w:rsidRPr="00724A5F">
        <w:t xml:space="preserve"> considered the final ones, </w:t>
      </w:r>
      <w:r w:rsidR="007D6560" w:rsidRPr="00724A5F">
        <w:t xml:space="preserve">therefore </w:t>
      </w:r>
      <w:r w:rsidR="00BF1749" w:rsidRPr="00724A5F">
        <w:t xml:space="preserve">they </w:t>
      </w:r>
      <w:r w:rsidR="007D6560" w:rsidRPr="00724A5F">
        <w:t xml:space="preserve">update and </w:t>
      </w:r>
      <w:r w:rsidR="00353138" w:rsidRPr="00724A5F">
        <w:t xml:space="preserve">eventually </w:t>
      </w:r>
      <w:r w:rsidR="007D6560" w:rsidRPr="00724A5F">
        <w:t>correct the ones contained in the previous version of this Deliv</w:t>
      </w:r>
      <w:r w:rsidR="00C05575" w:rsidRPr="00724A5F">
        <w:t>erable, namely [</w:t>
      </w:r>
      <w:r w:rsidR="007D6560" w:rsidRPr="00724A5F">
        <w:t>D5.31</w:t>
      </w:r>
      <w:r w:rsidR="00C05575" w:rsidRPr="00724A5F">
        <w:t>]</w:t>
      </w:r>
      <w:r w:rsidR="007D6560" w:rsidRPr="00724A5F">
        <w:t>.</w:t>
      </w:r>
      <w:r w:rsidR="00706C4F" w:rsidRPr="00724A5F">
        <w:t xml:space="preserve"> This document also discusses</w:t>
      </w:r>
      <w:r w:rsidR="00BF1749" w:rsidRPr="00724A5F">
        <w:t xml:space="preserve"> the final vers</w:t>
      </w:r>
      <w:r w:rsidR="00353138" w:rsidRPr="00724A5F">
        <w:t>ion of the VNF Descriptor</w:t>
      </w:r>
      <w:r w:rsidR="008927CE" w:rsidRPr="00724A5F">
        <w:t xml:space="preserve"> (VNFD)</w:t>
      </w:r>
      <w:r w:rsidR="00353138" w:rsidRPr="00724A5F">
        <w:t>, thus updating</w:t>
      </w:r>
      <w:r w:rsidR="00FE4974" w:rsidRPr="00724A5F">
        <w:t xml:space="preserve"> the</w:t>
      </w:r>
      <w:r w:rsidR="00706C4F" w:rsidRPr="00724A5F">
        <w:t xml:space="preserve"> </w:t>
      </w:r>
      <w:r w:rsidR="00BF1749" w:rsidRPr="00724A5F">
        <w:t xml:space="preserve">information reported in </w:t>
      </w:r>
      <w:r w:rsidR="00706C4F" w:rsidRPr="00724A5F">
        <w:t xml:space="preserve">the previous </w:t>
      </w:r>
      <w:r w:rsidR="00BF1749" w:rsidRPr="00724A5F">
        <w:t>D</w:t>
      </w:r>
      <w:r w:rsidR="00706C4F" w:rsidRPr="00724A5F">
        <w:t xml:space="preserve">eliverable </w:t>
      </w:r>
      <w:r w:rsidR="00C05575" w:rsidRPr="00724A5F">
        <w:t>[</w:t>
      </w:r>
      <w:r w:rsidR="00BF1749" w:rsidRPr="00724A5F">
        <w:t>5.31</w:t>
      </w:r>
      <w:r w:rsidR="00C05575" w:rsidRPr="00724A5F">
        <w:t>]</w:t>
      </w:r>
      <w:r w:rsidR="00BF1749" w:rsidRPr="00724A5F">
        <w:t>.</w:t>
      </w:r>
      <w:r w:rsidR="007D6560" w:rsidRPr="00724A5F">
        <w:t xml:space="preserve"> </w:t>
      </w:r>
      <w:r w:rsidR="00974577" w:rsidRPr="00724A5F">
        <w:t xml:space="preserve">The </w:t>
      </w:r>
      <w:r w:rsidR="00592B3A" w:rsidRPr="00724A5F">
        <w:t>T-NOVA</w:t>
      </w:r>
      <w:r w:rsidR="00974577" w:rsidRPr="00724A5F">
        <w:t xml:space="preserve"> VNFD was designed and adopted within the project in line with ETSI guidelines and is publicly released to be reused by the NFV community.</w:t>
      </w:r>
    </w:p>
    <w:p w14:paraId="539CB7F9" w14:textId="07ACA364" w:rsidR="004F1FEB" w:rsidRPr="00724A5F" w:rsidRDefault="007D6560" w:rsidP="004F1FEB">
      <w:r w:rsidRPr="00724A5F">
        <w:t>T</w:t>
      </w:r>
      <w:r w:rsidR="004F1FEB" w:rsidRPr="00724A5F">
        <w:t xml:space="preserve">he VNFs </w:t>
      </w:r>
      <w:r w:rsidR="00BF1749" w:rsidRPr="00724A5F">
        <w:t xml:space="preserve">developed in </w:t>
      </w:r>
      <w:r w:rsidR="00592B3A" w:rsidRPr="00724A5F">
        <w:t>T-NOVA</w:t>
      </w:r>
      <w:r w:rsidR="00BF1749" w:rsidRPr="00724A5F">
        <w:t xml:space="preserve"> </w:t>
      </w:r>
      <w:r w:rsidR="004F1FEB" w:rsidRPr="00724A5F">
        <w:t>are the following:</w:t>
      </w:r>
    </w:p>
    <w:p w14:paraId="3E4AAC91" w14:textId="77777777" w:rsidR="004F1FEB" w:rsidRPr="00724A5F" w:rsidRDefault="004F1FEB" w:rsidP="004F1FEB">
      <w:pPr>
        <w:pStyle w:val="ListParagraph"/>
        <w:numPr>
          <w:ilvl w:val="0"/>
          <w:numId w:val="34"/>
        </w:numPr>
      </w:pPr>
      <w:r w:rsidRPr="00724A5F">
        <w:t>Security Appliance</w:t>
      </w:r>
    </w:p>
    <w:p w14:paraId="51CAF9BC" w14:textId="77777777" w:rsidR="004F1FEB" w:rsidRPr="00724A5F" w:rsidRDefault="004F1FEB" w:rsidP="004F1FEB">
      <w:pPr>
        <w:pStyle w:val="ListParagraph"/>
        <w:numPr>
          <w:ilvl w:val="0"/>
          <w:numId w:val="34"/>
        </w:numPr>
      </w:pPr>
      <w:r w:rsidRPr="00724A5F">
        <w:t>Session Border Controller</w:t>
      </w:r>
    </w:p>
    <w:p w14:paraId="72DB90F0" w14:textId="77777777" w:rsidR="004F1FEB" w:rsidRPr="00724A5F" w:rsidRDefault="004F1FEB" w:rsidP="004F1FEB">
      <w:pPr>
        <w:pStyle w:val="ListParagraph"/>
        <w:numPr>
          <w:ilvl w:val="0"/>
          <w:numId w:val="34"/>
        </w:numPr>
      </w:pPr>
      <w:r w:rsidRPr="00724A5F">
        <w:t>Video Transcoding Unit</w:t>
      </w:r>
    </w:p>
    <w:p w14:paraId="6C5439C0" w14:textId="77777777" w:rsidR="004F1FEB" w:rsidRPr="00724A5F" w:rsidRDefault="004F1FEB" w:rsidP="004F1FEB">
      <w:pPr>
        <w:pStyle w:val="ListParagraph"/>
        <w:numPr>
          <w:ilvl w:val="0"/>
          <w:numId w:val="34"/>
        </w:numPr>
      </w:pPr>
      <w:r w:rsidRPr="00724A5F">
        <w:t>Traffic Classifier</w:t>
      </w:r>
    </w:p>
    <w:p w14:paraId="7638709C" w14:textId="77777777" w:rsidR="004F1FEB" w:rsidRPr="00724A5F" w:rsidRDefault="004F1FEB" w:rsidP="004F1FEB">
      <w:pPr>
        <w:pStyle w:val="ListParagraph"/>
        <w:numPr>
          <w:ilvl w:val="0"/>
          <w:numId w:val="34"/>
        </w:numPr>
      </w:pPr>
      <w:r w:rsidRPr="00724A5F">
        <w:t>Home gateway</w:t>
      </w:r>
    </w:p>
    <w:p w14:paraId="6E45063B" w14:textId="77777777" w:rsidR="004F1FEB" w:rsidRPr="00724A5F" w:rsidRDefault="004F1FEB" w:rsidP="004F1FEB">
      <w:pPr>
        <w:pStyle w:val="ListParagraph"/>
        <w:numPr>
          <w:ilvl w:val="0"/>
          <w:numId w:val="34"/>
        </w:numPr>
      </w:pPr>
      <w:r w:rsidRPr="00724A5F">
        <w:t>Proxy as a Service</w:t>
      </w:r>
    </w:p>
    <w:p w14:paraId="690D057C" w14:textId="77777777" w:rsidR="004F1FEB" w:rsidRPr="00724A5F" w:rsidRDefault="004F1FEB" w:rsidP="004F1FEB">
      <w:pPr>
        <w:pStyle w:val="ListParagraph"/>
        <w:numPr>
          <w:ilvl w:val="0"/>
          <w:numId w:val="34"/>
        </w:numPr>
      </w:pPr>
      <w:r w:rsidRPr="00724A5F">
        <w:t>FPGA-based H.264 Decoder.</w:t>
      </w:r>
    </w:p>
    <w:p w14:paraId="33985039" w14:textId="269BCF95" w:rsidR="004F1FEB" w:rsidRPr="00724A5F" w:rsidRDefault="004F1FEB" w:rsidP="004F1FEB">
      <w:r w:rsidRPr="00724A5F">
        <w:t xml:space="preserve">Such VNFs span a very wide area of the Network Function domain, and can thus represent, from a developer’s perspective, a set of highly significant implementation use cases, in which many </w:t>
      </w:r>
      <w:r w:rsidR="008927CE" w:rsidRPr="00724A5F">
        <w:t xml:space="preserve">aspects </w:t>
      </w:r>
      <w:r w:rsidRPr="00724A5F">
        <w:t xml:space="preserve">related to network function virtualization have been </w:t>
      </w:r>
      <w:r w:rsidR="008927CE" w:rsidRPr="00724A5F">
        <w:t>effectively tackled</w:t>
      </w:r>
      <w:r w:rsidRPr="00724A5F">
        <w:t xml:space="preserve">. In the VNFs presented in this document different technologies have been adopted by developers. Most VNFs, in fact, take advantage of various contributions coming from the open source community, such as [SNORT], or exploit recent technological advances, such as [DPDK], SR-IOV [Walters], general purpose Graphical Processing Units [CUDA], or Field Programmable Gate Arrays (FPGAs). </w:t>
      </w:r>
    </w:p>
    <w:p w14:paraId="6D03178F" w14:textId="0354996F" w:rsidR="00007AF8" w:rsidRPr="00724A5F" w:rsidRDefault="008927CE" w:rsidP="00CA68E3">
      <w:pPr>
        <w:rPr>
          <w:b/>
          <w:color w:val="365F91" w:themeColor="accent1" w:themeShade="BF"/>
          <w:sz w:val="32"/>
          <w:szCs w:val="32"/>
        </w:rPr>
      </w:pPr>
      <w:r w:rsidRPr="00724A5F">
        <w:t>In addition, t</w:t>
      </w:r>
      <w:r w:rsidR="00706C4F" w:rsidRPr="00724A5F">
        <w:t>his final deliverable provides p</w:t>
      </w:r>
      <w:r w:rsidR="004F1FEB" w:rsidRPr="00724A5F">
        <w:t xml:space="preserve">ractical information useful to function developers, </w:t>
      </w:r>
      <w:r w:rsidRPr="00724A5F">
        <w:t xml:space="preserve">most of it </w:t>
      </w:r>
      <w:r w:rsidR="004F1FEB" w:rsidRPr="00724A5F">
        <w:t xml:space="preserve">related to the most significant implementation issues encountered in the development phase. </w:t>
      </w:r>
      <w:r w:rsidR="00FE4974" w:rsidRPr="00724A5F">
        <w:t>T</w:t>
      </w:r>
      <w:r w:rsidR="004F1FEB" w:rsidRPr="00724A5F">
        <w:t xml:space="preserve">he practical lessons learnt during implementation by </w:t>
      </w:r>
      <w:r w:rsidR="00592B3A" w:rsidRPr="00724A5F">
        <w:t>T-NOVA</w:t>
      </w:r>
      <w:r w:rsidRPr="00724A5F">
        <w:t xml:space="preserve"> </w:t>
      </w:r>
      <w:r w:rsidR="004F1FEB" w:rsidRPr="00724A5F">
        <w:t xml:space="preserve">developers have been </w:t>
      </w:r>
      <w:r w:rsidR="00FE4974" w:rsidRPr="00724A5F">
        <w:t>summarized</w:t>
      </w:r>
      <w:r w:rsidR="004F1FEB" w:rsidRPr="00724A5F">
        <w:t xml:space="preserve"> in a specific section. </w:t>
      </w:r>
      <w:r w:rsidR="00353138" w:rsidRPr="00724A5F">
        <w:t xml:space="preserve">Also, a discussion about the scaling mechanism adopted in </w:t>
      </w:r>
      <w:r w:rsidR="00592B3A" w:rsidRPr="00724A5F">
        <w:t>T-NOVA</w:t>
      </w:r>
      <w:r w:rsidRPr="00724A5F">
        <w:t xml:space="preserve"> </w:t>
      </w:r>
      <w:r w:rsidR="00353138" w:rsidRPr="00724A5F">
        <w:t xml:space="preserve">is </w:t>
      </w:r>
      <w:r w:rsidRPr="00724A5F">
        <w:t>included</w:t>
      </w:r>
      <w:r w:rsidR="00353138" w:rsidRPr="00724A5F">
        <w:t xml:space="preserve">. </w:t>
      </w:r>
      <w:r w:rsidR="004F1FEB" w:rsidRPr="00724A5F">
        <w:t xml:space="preserve">Finally, </w:t>
      </w:r>
      <w:r w:rsidR="00FE4974" w:rsidRPr="00724A5F">
        <w:t xml:space="preserve">this document provides </w:t>
      </w:r>
      <w:r w:rsidR="004F1FEB" w:rsidRPr="00724A5F">
        <w:t>guidelines for the VNF characterization, as a result of the activities carried out in Task 5.4. The results obtained in the</w:t>
      </w:r>
      <w:r w:rsidR="00BF1749" w:rsidRPr="00724A5F">
        <w:t xml:space="preserve"> </w:t>
      </w:r>
      <w:r w:rsidR="00706C4F" w:rsidRPr="00724A5F">
        <w:t xml:space="preserve">VNF </w:t>
      </w:r>
      <w:r w:rsidR="004F1FEB" w:rsidRPr="00724A5F">
        <w:t xml:space="preserve">performance tests </w:t>
      </w:r>
      <w:r w:rsidR="00706C4F" w:rsidRPr="00724A5F">
        <w:t>are</w:t>
      </w:r>
      <w:r w:rsidR="004F1FEB" w:rsidRPr="00724A5F">
        <w:t xml:space="preserve"> reported and discussed.</w:t>
      </w:r>
      <w:r w:rsidR="00706C4F" w:rsidRPr="00724A5F">
        <w:t xml:space="preserve"> A</w:t>
      </w:r>
      <w:r w:rsidR="00BF1749" w:rsidRPr="00724A5F">
        <w:t xml:space="preserve"> thorough characterization of two specific VNFs, i.e. the vSBC and the vTU, is reported in details</w:t>
      </w:r>
      <w:r w:rsidR="00706C4F" w:rsidRPr="00724A5F">
        <w:t xml:space="preserve"> in </w:t>
      </w:r>
      <w:r w:rsidR="00BF1749" w:rsidRPr="00724A5F">
        <w:t xml:space="preserve">Annex A and B, as meaningful </w:t>
      </w:r>
      <w:r w:rsidR="00706C4F" w:rsidRPr="00724A5F">
        <w:t xml:space="preserve">and complete </w:t>
      </w:r>
      <w:r w:rsidR="00BF1749" w:rsidRPr="00724A5F">
        <w:t>examples of application of the guidelines developed in Task 5.4.</w:t>
      </w:r>
      <w:r w:rsidR="00007AF8" w:rsidRPr="00724A5F">
        <w:br w:type="page"/>
      </w:r>
    </w:p>
    <w:p w14:paraId="2AABC110" w14:textId="77777777" w:rsidR="00007AF8" w:rsidRPr="00724A5F" w:rsidRDefault="00007AF8" w:rsidP="00007AF8">
      <w:pPr>
        <w:pStyle w:val="TNOVAHUnnumbered"/>
      </w:pPr>
    </w:p>
    <w:sdt>
      <w:sdtPr>
        <w:rPr>
          <w:b w:val="0"/>
          <w:color w:val="auto"/>
          <w:sz w:val="22"/>
          <w:szCs w:val="22"/>
        </w:rPr>
        <w:id w:val="162535871"/>
        <w:docPartObj>
          <w:docPartGallery w:val="Table of Contents"/>
          <w:docPartUnique/>
        </w:docPartObj>
      </w:sdtPr>
      <w:sdtContent>
        <w:p w14:paraId="1A1A3CE2" w14:textId="77777777" w:rsidR="00C2125F" w:rsidRPr="00724A5F" w:rsidRDefault="00DC740B" w:rsidP="00C2125F">
          <w:pPr>
            <w:pStyle w:val="TNOVAHUnnumbered"/>
            <w:pBdr>
              <w:bottom w:val="single" w:sz="6" w:space="1" w:color="auto"/>
            </w:pBdr>
            <w:rPr>
              <w:color w:val="17365D" w:themeColor="text2" w:themeShade="BF"/>
            </w:rPr>
          </w:pPr>
          <w:r w:rsidRPr="00724A5F">
            <w:rPr>
              <w:color w:val="17365D" w:themeColor="text2" w:themeShade="BF"/>
            </w:rPr>
            <w:t>Table of Contents</w:t>
          </w:r>
        </w:p>
        <w:p w14:paraId="41B77A95" w14:textId="77777777" w:rsidR="00580430" w:rsidRDefault="00C2125F">
          <w:pPr>
            <w:pStyle w:val="TOC1"/>
            <w:rPr>
              <w:rFonts w:asciiTheme="minorHAnsi" w:eastAsiaTheme="minorEastAsia" w:hAnsiTheme="minorHAnsi" w:cstheme="minorBidi"/>
              <w:b w:val="0"/>
              <w:bCs w:val="0"/>
              <w:caps w:val="0"/>
              <w:noProof/>
              <w:szCs w:val="22"/>
              <w:lang w:val="en-US"/>
            </w:rPr>
          </w:pPr>
          <w:r w:rsidRPr="00A84003">
            <w:rPr>
              <w:i/>
              <w:iCs/>
              <w:smallCaps/>
              <w:sz w:val="24"/>
              <w:szCs w:val="24"/>
            </w:rPr>
            <w:fldChar w:fldCharType="begin"/>
          </w:r>
          <w:r w:rsidRPr="00724A5F">
            <w:rPr>
              <w:i/>
              <w:iCs/>
              <w:sz w:val="24"/>
              <w:szCs w:val="24"/>
            </w:rPr>
            <w:instrText xml:space="preserve"> TOC \o "1-3" \h \z \u </w:instrText>
          </w:r>
          <w:r w:rsidRPr="00A84003">
            <w:rPr>
              <w:i/>
              <w:iCs/>
              <w:smallCaps/>
              <w:sz w:val="24"/>
              <w:szCs w:val="24"/>
            </w:rPr>
            <w:fldChar w:fldCharType="separate"/>
          </w:r>
          <w:hyperlink w:anchor="_Toc456088818" w:history="1">
            <w:r w:rsidR="00580430" w:rsidRPr="00372F7C">
              <w:rPr>
                <w:rStyle w:val="Hyperlink"/>
                <w:noProof/>
              </w:rPr>
              <w:t>1. Introduction</w:t>
            </w:r>
            <w:r w:rsidR="00580430">
              <w:rPr>
                <w:noProof/>
                <w:webHidden/>
              </w:rPr>
              <w:tab/>
            </w:r>
            <w:r w:rsidR="00580430">
              <w:rPr>
                <w:noProof/>
                <w:webHidden/>
              </w:rPr>
              <w:fldChar w:fldCharType="begin"/>
            </w:r>
            <w:r w:rsidR="00580430">
              <w:rPr>
                <w:noProof/>
                <w:webHidden/>
              </w:rPr>
              <w:instrText xml:space="preserve"> PAGEREF _Toc456088818 \h </w:instrText>
            </w:r>
            <w:r w:rsidR="00580430">
              <w:rPr>
                <w:noProof/>
                <w:webHidden/>
              </w:rPr>
            </w:r>
            <w:r w:rsidR="00580430">
              <w:rPr>
                <w:noProof/>
                <w:webHidden/>
              </w:rPr>
              <w:fldChar w:fldCharType="separate"/>
            </w:r>
            <w:r w:rsidR="00580430">
              <w:rPr>
                <w:noProof/>
                <w:webHidden/>
              </w:rPr>
              <w:t>8</w:t>
            </w:r>
            <w:r w:rsidR="00580430">
              <w:rPr>
                <w:noProof/>
                <w:webHidden/>
              </w:rPr>
              <w:fldChar w:fldCharType="end"/>
            </w:r>
          </w:hyperlink>
        </w:p>
        <w:p w14:paraId="36E68058" w14:textId="77777777" w:rsidR="00580430" w:rsidRDefault="00580430">
          <w:pPr>
            <w:pStyle w:val="TOC2"/>
            <w:rPr>
              <w:rFonts w:asciiTheme="minorHAnsi" w:eastAsiaTheme="minorEastAsia" w:hAnsiTheme="minorHAnsi" w:cstheme="minorBidi"/>
              <w:smallCaps w:val="0"/>
              <w:noProof/>
              <w:szCs w:val="22"/>
              <w:lang w:val="en-US"/>
            </w:rPr>
          </w:pPr>
          <w:hyperlink w:anchor="_Toc456088819" w:history="1">
            <w:r w:rsidRPr="00372F7C">
              <w:rPr>
                <w:rStyle w:val="Hyperlink"/>
                <w:noProof/>
              </w:rPr>
              <w:t>1.1. Dependency on previous documents</w:t>
            </w:r>
            <w:r>
              <w:rPr>
                <w:noProof/>
                <w:webHidden/>
              </w:rPr>
              <w:tab/>
            </w:r>
            <w:r>
              <w:rPr>
                <w:noProof/>
                <w:webHidden/>
              </w:rPr>
              <w:fldChar w:fldCharType="begin"/>
            </w:r>
            <w:r>
              <w:rPr>
                <w:noProof/>
                <w:webHidden/>
              </w:rPr>
              <w:instrText xml:space="preserve"> PAGEREF _Toc456088819 \h </w:instrText>
            </w:r>
            <w:r>
              <w:rPr>
                <w:noProof/>
                <w:webHidden/>
              </w:rPr>
            </w:r>
            <w:r>
              <w:rPr>
                <w:noProof/>
                <w:webHidden/>
              </w:rPr>
              <w:fldChar w:fldCharType="separate"/>
            </w:r>
            <w:r>
              <w:rPr>
                <w:noProof/>
                <w:webHidden/>
              </w:rPr>
              <w:t>9</w:t>
            </w:r>
            <w:r>
              <w:rPr>
                <w:noProof/>
                <w:webHidden/>
              </w:rPr>
              <w:fldChar w:fldCharType="end"/>
            </w:r>
          </w:hyperlink>
        </w:p>
        <w:p w14:paraId="43D67E1E"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820" w:history="1">
            <w:r w:rsidRPr="00372F7C">
              <w:rPr>
                <w:rStyle w:val="Hyperlink"/>
                <w:noProof/>
              </w:rPr>
              <w:t>2. The VNF Descriptor</w:t>
            </w:r>
            <w:r>
              <w:rPr>
                <w:noProof/>
                <w:webHidden/>
              </w:rPr>
              <w:tab/>
            </w:r>
            <w:r>
              <w:rPr>
                <w:noProof/>
                <w:webHidden/>
              </w:rPr>
              <w:fldChar w:fldCharType="begin"/>
            </w:r>
            <w:r>
              <w:rPr>
                <w:noProof/>
                <w:webHidden/>
              </w:rPr>
              <w:instrText xml:space="preserve"> PAGEREF _Toc456088820 \h </w:instrText>
            </w:r>
            <w:r>
              <w:rPr>
                <w:noProof/>
                <w:webHidden/>
              </w:rPr>
            </w:r>
            <w:r>
              <w:rPr>
                <w:noProof/>
                <w:webHidden/>
              </w:rPr>
              <w:fldChar w:fldCharType="separate"/>
            </w:r>
            <w:r>
              <w:rPr>
                <w:noProof/>
                <w:webHidden/>
              </w:rPr>
              <w:t>10</w:t>
            </w:r>
            <w:r>
              <w:rPr>
                <w:noProof/>
                <w:webHidden/>
              </w:rPr>
              <w:fldChar w:fldCharType="end"/>
            </w:r>
          </w:hyperlink>
        </w:p>
        <w:p w14:paraId="16B1300C" w14:textId="77777777" w:rsidR="00580430" w:rsidRDefault="00580430">
          <w:pPr>
            <w:pStyle w:val="TOC2"/>
            <w:rPr>
              <w:rFonts w:asciiTheme="minorHAnsi" w:eastAsiaTheme="minorEastAsia" w:hAnsiTheme="minorHAnsi" w:cstheme="minorBidi"/>
              <w:smallCaps w:val="0"/>
              <w:noProof/>
              <w:szCs w:val="22"/>
              <w:lang w:val="en-US"/>
            </w:rPr>
          </w:pPr>
          <w:hyperlink w:anchor="_Toc456088821" w:history="1">
            <w:r w:rsidRPr="00372F7C">
              <w:rPr>
                <w:rStyle w:val="Hyperlink"/>
                <w:noProof/>
              </w:rPr>
              <w:t>2.1. VNF Descriptor (VNFD)</w:t>
            </w:r>
            <w:r>
              <w:rPr>
                <w:noProof/>
                <w:webHidden/>
              </w:rPr>
              <w:tab/>
            </w:r>
            <w:r>
              <w:rPr>
                <w:noProof/>
                <w:webHidden/>
              </w:rPr>
              <w:fldChar w:fldCharType="begin"/>
            </w:r>
            <w:r>
              <w:rPr>
                <w:noProof/>
                <w:webHidden/>
              </w:rPr>
              <w:instrText xml:space="preserve"> PAGEREF _Toc456088821 \h </w:instrText>
            </w:r>
            <w:r>
              <w:rPr>
                <w:noProof/>
                <w:webHidden/>
              </w:rPr>
            </w:r>
            <w:r>
              <w:rPr>
                <w:noProof/>
                <w:webHidden/>
              </w:rPr>
              <w:fldChar w:fldCharType="separate"/>
            </w:r>
            <w:r>
              <w:rPr>
                <w:noProof/>
                <w:webHidden/>
              </w:rPr>
              <w:t>10</w:t>
            </w:r>
            <w:r>
              <w:rPr>
                <w:noProof/>
                <w:webHidden/>
              </w:rPr>
              <w:fldChar w:fldCharType="end"/>
            </w:r>
          </w:hyperlink>
        </w:p>
        <w:p w14:paraId="268D0C76" w14:textId="77777777" w:rsidR="00580430" w:rsidRDefault="00580430">
          <w:pPr>
            <w:pStyle w:val="TOC3"/>
            <w:rPr>
              <w:rFonts w:asciiTheme="minorHAnsi" w:eastAsiaTheme="minorEastAsia" w:hAnsiTheme="minorHAnsi" w:cstheme="minorBidi"/>
              <w:i w:val="0"/>
              <w:iCs w:val="0"/>
              <w:noProof/>
              <w:szCs w:val="22"/>
              <w:lang w:val="en-US"/>
            </w:rPr>
          </w:pPr>
          <w:hyperlink w:anchor="_Toc456088822" w:history="1">
            <w:r w:rsidRPr="00372F7C">
              <w:rPr>
                <w:rStyle w:val="Hyperlink"/>
                <w:noProof/>
              </w:rPr>
              <w:t>2.1.1. VNFD Preamble</w:t>
            </w:r>
            <w:r>
              <w:rPr>
                <w:noProof/>
                <w:webHidden/>
              </w:rPr>
              <w:tab/>
            </w:r>
            <w:r>
              <w:rPr>
                <w:noProof/>
                <w:webHidden/>
              </w:rPr>
              <w:fldChar w:fldCharType="begin"/>
            </w:r>
            <w:r>
              <w:rPr>
                <w:noProof/>
                <w:webHidden/>
              </w:rPr>
              <w:instrText xml:space="preserve"> PAGEREF _Toc456088822 \h </w:instrText>
            </w:r>
            <w:r>
              <w:rPr>
                <w:noProof/>
                <w:webHidden/>
              </w:rPr>
            </w:r>
            <w:r>
              <w:rPr>
                <w:noProof/>
                <w:webHidden/>
              </w:rPr>
              <w:fldChar w:fldCharType="separate"/>
            </w:r>
            <w:r>
              <w:rPr>
                <w:noProof/>
                <w:webHidden/>
              </w:rPr>
              <w:t>12</w:t>
            </w:r>
            <w:r>
              <w:rPr>
                <w:noProof/>
                <w:webHidden/>
              </w:rPr>
              <w:fldChar w:fldCharType="end"/>
            </w:r>
          </w:hyperlink>
        </w:p>
        <w:p w14:paraId="0C23C504" w14:textId="77777777" w:rsidR="00580430" w:rsidRDefault="00580430">
          <w:pPr>
            <w:pStyle w:val="TOC3"/>
            <w:rPr>
              <w:rFonts w:asciiTheme="minorHAnsi" w:eastAsiaTheme="minorEastAsia" w:hAnsiTheme="minorHAnsi" w:cstheme="minorBidi"/>
              <w:i w:val="0"/>
              <w:iCs w:val="0"/>
              <w:noProof/>
              <w:szCs w:val="22"/>
              <w:lang w:val="en-US"/>
            </w:rPr>
          </w:pPr>
          <w:hyperlink w:anchor="_Toc456088823" w:history="1">
            <w:r w:rsidRPr="00372F7C">
              <w:rPr>
                <w:rStyle w:val="Hyperlink"/>
                <w:noProof/>
              </w:rPr>
              <w:t>2.1.2. Virtual Deployment Unit (VDU)</w:t>
            </w:r>
            <w:r>
              <w:rPr>
                <w:noProof/>
                <w:webHidden/>
              </w:rPr>
              <w:tab/>
            </w:r>
            <w:r>
              <w:rPr>
                <w:noProof/>
                <w:webHidden/>
              </w:rPr>
              <w:fldChar w:fldCharType="begin"/>
            </w:r>
            <w:r>
              <w:rPr>
                <w:noProof/>
                <w:webHidden/>
              </w:rPr>
              <w:instrText xml:space="preserve"> PAGEREF _Toc456088823 \h </w:instrText>
            </w:r>
            <w:r>
              <w:rPr>
                <w:noProof/>
                <w:webHidden/>
              </w:rPr>
            </w:r>
            <w:r>
              <w:rPr>
                <w:noProof/>
                <w:webHidden/>
              </w:rPr>
              <w:fldChar w:fldCharType="separate"/>
            </w:r>
            <w:r>
              <w:rPr>
                <w:noProof/>
                <w:webHidden/>
              </w:rPr>
              <w:t>12</w:t>
            </w:r>
            <w:r>
              <w:rPr>
                <w:noProof/>
                <w:webHidden/>
              </w:rPr>
              <w:fldChar w:fldCharType="end"/>
            </w:r>
          </w:hyperlink>
        </w:p>
        <w:p w14:paraId="5349DC21" w14:textId="77777777" w:rsidR="00580430" w:rsidRDefault="00580430">
          <w:pPr>
            <w:pStyle w:val="TOC3"/>
            <w:rPr>
              <w:rFonts w:asciiTheme="minorHAnsi" w:eastAsiaTheme="minorEastAsia" w:hAnsiTheme="minorHAnsi" w:cstheme="minorBidi"/>
              <w:i w:val="0"/>
              <w:iCs w:val="0"/>
              <w:noProof/>
              <w:szCs w:val="22"/>
              <w:lang w:val="en-US"/>
            </w:rPr>
          </w:pPr>
          <w:hyperlink w:anchor="_Toc456088824" w:history="1">
            <w:r w:rsidRPr="00372F7C">
              <w:rPr>
                <w:rStyle w:val="Hyperlink"/>
                <w:noProof/>
              </w:rPr>
              <w:t>2.1.3. VNFC section</w:t>
            </w:r>
            <w:r>
              <w:rPr>
                <w:noProof/>
                <w:webHidden/>
              </w:rPr>
              <w:tab/>
            </w:r>
            <w:r>
              <w:rPr>
                <w:noProof/>
                <w:webHidden/>
              </w:rPr>
              <w:fldChar w:fldCharType="begin"/>
            </w:r>
            <w:r>
              <w:rPr>
                <w:noProof/>
                <w:webHidden/>
              </w:rPr>
              <w:instrText xml:space="preserve"> PAGEREF _Toc456088824 \h </w:instrText>
            </w:r>
            <w:r>
              <w:rPr>
                <w:noProof/>
                <w:webHidden/>
              </w:rPr>
            </w:r>
            <w:r>
              <w:rPr>
                <w:noProof/>
                <w:webHidden/>
              </w:rPr>
              <w:fldChar w:fldCharType="separate"/>
            </w:r>
            <w:r>
              <w:rPr>
                <w:noProof/>
                <w:webHidden/>
              </w:rPr>
              <w:t>17</w:t>
            </w:r>
            <w:r>
              <w:rPr>
                <w:noProof/>
                <w:webHidden/>
              </w:rPr>
              <w:fldChar w:fldCharType="end"/>
            </w:r>
          </w:hyperlink>
        </w:p>
        <w:p w14:paraId="538EC83C" w14:textId="77777777" w:rsidR="00580430" w:rsidRDefault="00580430">
          <w:pPr>
            <w:pStyle w:val="TOC3"/>
            <w:rPr>
              <w:rFonts w:asciiTheme="minorHAnsi" w:eastAsiaTheme="minorEastAsia" w:hAnsiTheme="minorHAnsi" w:cstheme="minorBidi"/>
              <w:i w:val="0"/>
              <w:iCs w:val="0"/>
              <w:noProof/>
              <w:szCs w:val="22"/>
              <w:lang w:val="en-US"/>
            </w:rPr>
          </w:pPr>
          <w:hyperlink w:anchor="_Toc456088825" w:history="1">
            <w:r w:rsidRPr="00372F7C">
              <w:rPr>
                <w:rStyle w:val="Hyperlink"/>
                <w:noProof/>
              </w:rPr>
              <w:t>2.1.4. Virtual Links (vlinks) section.</w:t>
            </w:r>
            <w:r>
              <w:rPr>
                <w:noProof/>
                <w:webHidden/>
              </w:rPr>
              <w:tab/>
            </w:r>
            <w:r>
              <w:rPr>
                <w:noProof/>
                <w:webHidden/>
              </w:rPr>
              <w:fldChar w:fldCharType="begin"/>
            </w:r>
            <w:r>
              <w:rPr>
                <w:noProof/>
                <w:webHidden/>
              </w:rPr>
              <w:instrText xml:space="preserve"> PAGEREF _Toc456088825 \h </w:instrText>
            </w:r>
            <w:r>
              <w:rPr>
                <w:noProof/>
                <w:webHidden/>
              </w:rPr>
            </w:r>
            <w:r>
              <w:rPr>
                <w:noProof/>
                <w:webHidden/>
              </w:rPr>
              <w:fldChar w:fldCharType="separate"/>
            </w:r>
            <w:r>
              <w:rPr>
                <w:noProof/>
                <w:webHidden/>
              </w:rPr>
              <w:t>17</w:t>
            </w:r>
            <w:r>
              <w:rPr>
                <w:noProof/>
                <w:webHidden/>
              </w:rPr>
              <w:fldChar w:fldCharType="end"/>
            </w:r>
          </w:hyperlink>
        </w:p>
        <w:p w14:paraId="27A4955E"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826" w:history="1">
            <w:r w:rsidRPr="00372F7C">
              <w:rPr>
                <w:rStyle w:val="Hyperlink"/>
                <w:noProof/>
              </w:rPr>
              <w:t>3. T-NOVA VNFs</w:t>
            </w:r>
            <w:r>
              <w:rPr>
                <w:noProof/>
                <w:webHidden/>
              </w:rPr>
              <w:tab/>
            </w:r>
            <w:r>
              <w:rPr>
                <w:noProof/>
                <w:webHidden/>
              </w:rPr>
              <w:fldChar w:fldCharType="begin"/>
            </w:r>
            <w:r>
              <w:rPr>
                <w:noProof/>
                <w:webHidden/>
              </w:rPr>
              <w:instrText xml:space="preserve"> PAGEREF _Toc456088826 \h </w:instrText>
            </w:r>
            <w:r>
              <w:rPr>
                <w:noProof/>
                <w:webHidden/>
              </w:rPr>
            </w:r>
            <w:r>
              <w:rPr>
                <w:noProof/>
                <w:webHidden/>
              </w:rPr>
              <w:fldChar w:fldCharType="separate"/>
            </w:r>
            <w:r>
              <w:rPr>
                <w:noProof/>
                <w:webHidden/>
              </w:rPr>
              <w:t>19</w:t>
            </w:r>
            <w:r>
              <w:rPr>
                <w:noProof/>
                <w:webHidden/>
              </w:rPr>
              <w:fldChar w:fldCharType="end"/>
            </w:r>
          </w:hyperlink>
        </w:p>
        <w:p w14:paraId="7002FC61" w14:textId="77777777" w:rsidR="00580430" w:rsidRDefault="00580430">
          <w:pPr>
            <w:pStyle w:val="TOC2"/>
            <w:rPr>
              <w:rFonts w:asciiTheme="minorHAnsi" w:eastAsiaTheme="minorEastAsia" w:hAnsiTheme="minorHAnsi" w:cstheme="minorBidi"/>
              <w:smallCaps w:val="0"/>
              <w:noProof/>
              <w:szCs w:val="22"/>
              <w:lang w:val="en-US"/>
            </w:rPr>
          </w:pPr>
          <w:hyperlink w:anchor="_Toc456088827" w:history="1">
            <w:r w:rsidRPr="00372F7C">
              <w:rPr>
                <w:rStyle w:val="Hyperlink"/>
                <w:noProof/>
              </w:rPr>
              <w:t>3.1. Virtual Security Appliance</w:t>
            </w:r>
            <w:r>
              <w:rPr>
                <w:noProof/>
                <w:webHidden/>
              </w:rPr>
              <w:tab/>
            </w:r>
            <w:r>
              <w:rPr>
                <w:noProof/>
                <w:webHidden/>
              </w:rPr>
              <w:fldChar w:fldCharType="begin"/>
            </w:r>
            <w:r>
              <w:rPr>
                <w:noProof/>
                <w:webHidden/>
              </w:rPr>
              <w:instrText xml:space="preserve"> PAGEREF _Toc456088827 \h </w:instrText>
            </w:r>
            <w:r>
              <w:rPr>
                <w:noProof/>
                <w:webHidden/>
              </w:rPr>
            </w:r>
            <w:r>
              <w:rPr>
                <w:noProof/>
                <w:webHidden/>
              </w:rPr>
              <w:fldChar w:fldCharType="separate"/>
            </w:r>
            <w:r>
              <w:rPr>
                <w:noProof/>
                <w:webHidden/>
              </w:rPr>
              <w:t>19</w:t>
            </w:r>
            <w:r>
              <w:rPr>
                <w:noProof/>
                <w:webHidden/>
              </w:rPr>
              <w:fldChar w:fldCharType="end"/>
            </w:r>
          </w:hyperlink>
        </w:p>
        <w:p w14:paraId="3D990F26" w14:textId="77777777" w:rsidR="00580430" w:rsidRDefault="00580430">
          <w:pPr>
            <w:pStyle w:val="TOC3"/>
            <w:rPr>
              <w:rFonts w:asciiTheme="minorHAnsi" w:eastAsiaTheme="minorEastAsia" w:hAnsiTheme="minorHAnsi" w:cstheme="minorBidi"/>
              <w:i w:val="0"/>
              <w:iCs w:val="0"/>
              <w:noProof/>
              <w:szCs w:val="22"/>
              <w:lang w:val="en-US"/>
            </w:rPr>
          </w:pPr>
          <w:hyperlink w:anchor="_Toc456088828" w:history="1">
            <w:r w:rsidRPr="00372F7C">
              <w:rPr>
                <w:rStyle w:val="Hyperlink"/>
                <w:noProof/>
              </w:rPr>
              <w:t>3.1.1. Introduction</w:t>
            </w:r>
            <w:r>
              <w:rPr>
                <w:noProof/>
                <w:webHidden/>
              </w:rPr>
              <w:tab/>
            </w:r>
            <w:r>
              <w:rPr>
                <w:noProof/>
                <w:webHidden/>
              </w:rPr>
              <w:fldChar w:fldCharType="begin"/>
            </w:r>
            <w:r>
              <w:rPr>
                <w:noProof/>
                <w:webHidden/>
              </w:rPr>
              <w:instrText xml:space="preserve"> PAGEREF _Toc456088828 \h </w:instrText>
            </w:r>
            <w:r>
              <w:rPr>
                <w:noProof/>
                <w:webHidden/>
              </w:rPr>
            </w:r>
            <w:r>
              <w:rPr>
                <w:noProof/>
                <w:webHidden/>
              </w:rPr>
              <w:fldChar w:fldCharType="separate"/>
            </w:r>
            <w:r>
              <w:rPr>
                <w:noProof/>
                <w:webHidden/>
              </w:rPr>
              <w:t>19</w:t>
            </w:r>
            <w:r>
              <w:rPr>
                <w:noProof/>
                <w:webHidden/>
              </w:rPr>
              <w:fldChar w:fldCharType="end"/>
            </w:r>
          </w:hyperlink>
        </w:p>
        <w:p w14:paraId="33E6ECA9" w14:textId="77777777" w:rsidR="00580430" w:rsidRDefault="00580430">
          <w:pPr>
            <w:pStyle w:val="TOC3"/>
            <w:rPr>
              <w:rFonts w:asciiTheme="minorHAnsi" w:eastAsiaTheme="minorEastAsia" w:hAnsiTheme="minorHAnsi" w:cstheme="minorBidi"/>
              <w:i w:val="0"/>
              <w:iCs w:val="0"/>
              <w:noProof/>
              <w:szCs w:val="22"/>
              <w:lang w:val="en-US"/>
            </w:rPr>
          </w:pPr>
          <w:hyperlink w:anchor="_Toc456088829" w:history="1">
            <w:r w:rsidRPr="00372F7C">
              <w:rPr>
                <w:rStyle w:val="Hyperlink"/>
                <w:noProof/>
              </w:rPr>
              <w:t>3.1.2. Architecture</w:t>
            </w:r>
            <w:r>
              <w:rPr>
                <w:noProof/>
                <w:webHidden/>
              </w:rPr>
              <w:tab/>
            </w:r>
            <w:r>
              <w:rPr>
                <w:noProof/>
                <w:webHidden/>
              </w:rPr>
              <w:fldChar w:fldCharType="begin"/>
            </w:r>
            <w:r>
              <w:rPr>
                <w:noProof/>
                <w:webHidden/>
              </w:rPr>
              <w:instrText xml:space="preserve"> PAGEREF _Toc456088829 \h </w:instrText>
            </w:r>
            <w:r>
              <w:rPr>
                <w:noProof/>
                <w:webHidden/>
              </w:rPr>
            </w:r>
            <w:r>
              <w:rPr>
                <w:noProof/>
                <w:webHidden/>
              </w:rPr>
              <w:fldChar w:fldCharType="separate"/>
            </w:r>
            <w:r>
              <w:rPr>
                <w:noProof/>
                <w:webHidden/>
              </w:rPr>
              <w:t>19</w:t>
            </w:r>
            <w:r>
              <w:rPr>
                <w:noProof/>
                <w:webHidden/>
              </w:rPr>
              <w:fldChar w:fldCharType="end"/>
            </w:r>
          </w:hyperlink>
        </w:p>
        <w:p w14:paraId="3D11F0A7" w14:textId="77777777" w:rsidR="00580430" w:rsidRDefault="00580430">
          <w:pPr>
            <w:pStyle w:val="TOC3"/>
            <w:rPr>
              <w:rFonts w:asciiTheme="minorHAnsi" w:eastAsiaTheme="minorEastAsia" w:hAnsiTheme="minorHAnsi" w:cstheme="minorBidi"/>
              <w:i w:val="0"/>
              <w:iCs w:val="0"/>
              <w:noProof/>
              <w:szCs w:val="22"/>
              <w:lang w:val="en-US"/>
            </w:rPr>
          </w:pPr>
          <w:hyperlink w:anchor="_Toc456088830" w:history="1">
            <w:r w:rsidRPr="00372F7C">
              <w:rPr>
                <w:rStyle w:val="Hyperlink"/>
                <w:noProof/>
              </w:rPr>
              <w:t>3.1.3. Functional description</w:t>
            </w:r>
            <w:r>
              <w:rPr>
                <w:noProof/>
                <w:webHidden/>
              </w:rPr>
              <w:tab/>
            </w:r>
            <w:r>
              <w:rPr>
                <w:noProof/>
                <w:webHidden/>
              </w:rPr>
              <w:fldChar w:fldCharType="begin"/>
            </w:r>
            <w:r>
              <w:rPr>
                <w:noProof/>
                <w:webHidden/>
              </w:rPr>
              <w:instrText xml:space="preserve"> PAGEREF _Toc456088830 \h </w:instrText>
            </w:r>
            <w:r>
              <w:rPr>
                <w:noProof/>
                <w:webHidden/>
              </w:rPr>
            </w:r>
            <w:r>
              <w:rPr>
                <w:noProof/>
                <w:webHidden/>
              </w:rPr>
              <w:fldChar w:fldCharType="separate"/>
            </w:r>
            <w:r>
              <w:rPr>
                <w:noProof/>
                <w:webHidden/>
              </w:rPr>
              <w:t>20</w:t>
            </w:r>
            <w:r>
              <w:rPr>
                <w:noProof/>
                <w:webHidden/>
              </w:rPr>
              <w:fldChar w:fldCharType="end"/>
            </w:r>
          </w:hyperlink>
        </w:p>
        <w:p w14:paraId="744A07AA" w14:textId="77777777" w:rsidR="00580430" w:rsidRDefault="00580430">
          <w:pPr>
            <w:pStyle w:val="TOC3"/>
            <w:rPr>
              <w:rFonts w:asciiTheme="minorHAnsi" w:eastAsiaTheme="minorEastAsia" w:hAnsiTheme="minorHAnsi" w:cstheme="minorBidi"/>
              <w:i w:val="0"/>
              <w:iCs w:val="0"/>
              <w:noProof/>
              <w:szCs w:val="22"/>
              <w:lang w:val="en-US"/>
            </w:rPr>
          </w:pPr>
          <w:hyperlink w:anchor="_Toc456088831" w:history="1">
            <w:r w:rsidRPr="00372F7C">
              <w:rPr>
                <w:rStyle w:val="Hyperlink"/>
                <w:noProof/>
              </w:rPr>
              <w:t>3.1.4. Interfaces</w:t>
            </w:r>
            <w:r>
              <w:rPr>
                <w:noProof/>
                <w:webHidden/>
              </w:rPr>
              <w:tab/>
            </w:r>
            <w:r>
              <w:rPr>
                <w:noProof/>
                <w:webHidden/>
              </w:rPr>
              <w:fldChar w:fldCharType="begin"/>
            </w:r>
            <w:r>
              <w:rPr>
                <w:noProof/>
                <w:webHidden/>
              </w:rPr>
              <w:instrText xml:space="preserve"> PAGEREF _Toc456088831 \h </w:instrText>
            </w:r>
            <w:r>
              <w:rPr>
                <w:noProof/>
                <w:webHidden/>
              </w:rPr>
            </w:r>
            <w:r>
              <w:rPr>
                <w:noProof/>
                <w:webHidden/>
              </w:rPr>
              <w:fldChar w:fldCharType="separate"/>
            </w:r>
            <w:r>
              <w:rPr>
                <w:noProof/>
                <w:webHidden/>
              </w:rPr>
              <w:t>21</w:t>
            </w:r>
            <w:r>
              <w:rPr>
                <w:noProof/>
                <w:webHidden/>
              </w:rPr>
              <w:fldChar w:fldCharType="end"/>
            </w:r>
          </w:hyperlink>
        </w:p>
        <w:p w14:paraId="5714EC28" w14:textId="77777777" w:rsidR="00580430" w:rsidRDefault="00580430">
          <w:pPr>
            <w:pStyle w:val="TOC3"/>
            <w:rPr>
              <w:rFonts w:asciiTheme="minorHAnsi" w:eastAsiaTheme="minorEastAsia" w:hAnsiTheme="minorHAnsi" w:cstheme="minorBidi"/>
              <w:i w:val="0"/>
              <w:iCs w:val="0"/>
              <w:noProof/>
              <w:szCs w:val="22"/>
              <w:lang w:val="en-US"/>
            </w:rPr>
          </w:pPr>
          <w:hyperlink w:anchor="_Toc456088832" w:history="1">
            <w:r w:rsidRPr="00372F7C">
              <w:rPr>
                <w:rStyle w:val="Hyperlink"/>
                <w:noProof/>
              </w:rPr>
              <w:t>3.1.5. Technologies</w:t>
            </w:r>
            <w:r>
              <w:rPr>
                <w:noProof/>
                <w:webHidden/>
              </w:rPr>
              <w:tab/>
            </w:r>
            <w:r>
              <w:rPr>
                <w:noProof/>
                <w:webHidden/>
              </w:rPr>
              <w:fldChar w:fldCharType="begin"/>
            </w:r>
            <w:r>
              <w:rPr>
                <w:noProof/>
                <w:webHidden/>
              </w:rPr>
              <w:instrText xml:space="preserve"> PAGEREF _Toc456088832 \h </w:instrText>
            </w:r>
            <w:r>
              <w:rPr>
                <w:noProof/>
                <w:webHidden/>
              </w:rPr>
            </w:r>
            <w:r>
              <w:rPr>
                <w:noProof/>
                <w:webHidden/>
              </w:rPr>
              <w:fldChar w:fldCharType="separate"/>
            </w:r>
            <w:r>
              <w:rPr>
                <w:noProof/>
                <w:webHidden/>
              </w:rPr>
              <w:t>22</w:t>
            </w:r>
            <w:r>
              <w:rPr>
                <w:noProof/>
                <w:webHidden/>
              </w:rPr>
              <w:fldChar w:fldCharType="end"/>
            </w:r>
          </w:hyperlink>
        </w:p>
        <w:p w14:paraId="58B4ADD8" w14:textId="77777777" w:rsidR="00580430" w:rsidRDefault="00580430">
          <w:pPr>
            <w:pStyle w:val="TOC3"/>
            <w:rPr>
              <w:rFonts w:asciiTheme="minorHAnsi" w:eastAsiaTheme="minorEastAsia" w:hAnsiTheme="minorHAnsi" w:cstheme="minorBidi"/>
              <w:i w:val="0"/>
              <w:iCs w:val="0"/>
              <w:noProof/>
              <w:szCs w:val="22"/>
              <w:lang w:val="en-US"/>
            </w:rPr>
          </w:pPr>
          <w:hyperlink w:anchor="_Toc456088833" w:history="1">
            <w:r w:rsidRPr="00372F7C">
              <w:rPr>
                <w:rStyle w:val="Hyperlink"/>
                <w:noProof/>
              </w:rPr>
              <w:t>3.1.6. Dimensioning and Performance</w:t>
            </w:r>
            <w:r>
              <w:rPr>
                <w:noProof/>
                <w:webHidden/>
              </w:rPr>
              <w:tab/>
            </w:r>
            <w:r>
              <w:rPr>
                <w:noProof/>
                <w:webHidden/>
              </w:rPr>
              <w:fldChar w:fldCharType="begin"/>
            </w:r>
            <w:r>
              <w:rPr>
                <w:noProof/>
                <w:webHidden/>
              </w:rPr>
              <w:instrText xml:space="preserve"> PAGEREF _Toc456088833 \h </w:instrText>
            </w:r>
            <w:r>
              <w:rPr>
                <w:noProof/>
                <w:webHidden/>
              </w:rPr>
            </w:r>
            <w:r>
              <w:rPr>
                <w:noProof/>
                <w:webHidden/>
              </w:rPr>
              <w:fldChar w:fldCharType="separate"/>
            </w:r>
            <w:r>
              <w:rPr>
                <w:noProof/>
                <w:webHidden/>
              </w:rPr>
              <w:t>22</w:t>
            </w:r>
            <w:r>
              <w:rPr>
                <w:noProof/>
                <w:webHidden/>
              </w:rPr>
              <w:fldChar w:fldCharType="end"/>
            </w:r>
          </w:hyperlink>
        </w:p>
        <w:p w14:paraId="267E2637" w14:textId="77777777" w:rsidR="00580430" w:rsidRDefault="00580430">
          <w:pPr>
            <w:pStyle w:val="TOC2"/>
            <w:rPr>
              <w:rFonts w:asciiTheme="minorHAnsi" w:eastAsiaTheme="minorEastAsia" w:hAnsiTheme="minorHAnsi" w:cstheme="minorBidi"/>
              <w:smallCaps w:val="0"/>
              <w:noProof/>
              <w:szCs w:val="22"/>
              <w:lang w:val="en-US"/>
            </w:rPr>
          </w:pPr>
          <w:hyperlink w:anchor="_Toc456088834" w:history="1">
            <w:r w:rsidRPr="00372F7C">
              <w:rPr>
                <w:rStyle w:val="Hyperlink"/>
                <w:noProof/>
              </w:rPr>
              <w:t>3.2. Session Border Controller (SBC)</w:t>
            </w:r>
            <w:r>
              <w:rPr>
                <w:noProof/>
                <w:webHidden/>
              </w:rPr>
              <w:tab/>
            </w:r>
            <w:r>
              <w:rPr>
                <w:noProof/>
                <w:webHidden/>
              </w:rPr>
              <w:fldChar w:fldCharType="begin"/>
            </w:r>
            <w:r>
              <w:rPr>
                <w:noProof/>
                <w:webHidden/>
              </w:rPr>
              <w:instrText xml:space="preserve"> PAGEREF _Toc456088834 \h </w:instrText>
            </w:r>
            <w:r>
              <w:rPr>
                <w:noProof/>
                <w:webHidden/>
              </w:rPr>
            </w:r>
            <w:r>
              <w:rPr>
                <w:noProof/>
                <w:webHidden/>
              </w:rPr>
              <w:fldChar w:fldCharType="separate"/>
            </w:r>
            <w:r>
              <w:rPr>
                <w:noProof/>
                <w:webHidden/>
              </w:rPr>
              <w:t>24</w:t>
            </w:r>
            <w:r>
              <w:rPr>
                <w:noProof/>
                <w:webHidden/>
              </w:rPr>
              <w:fldChar w:fldCharType="end"/>
            </w:r>
          </w:hyperlink>
        </w:p>
        <w:p w14:paraId="508CD14A" w14:textId="77777777" w:rsidR="00580430" w:rsidRDefault="00580430">
          <w:pPr>
            <w:pStyle w:val="TOC3"/>
            <w:rPr>
              <w:rFonts w:asciiTheme="minorHAnsi" w:eastAsiaTheme="minorEastAsia" w:hAnsiTheme="minorHAnsi" w:cstheme="minorBidi"/>
              <w:i w:val="0"/>
              <w:iCs w:val="0"/>
              <w:noProof/>
              <w:szCs w:val="22"/>
              <w:lang w:val="en-US"/>
            </w:rPr>
          </w:pPr>
          <w:hyperlink w:anchor="_Toc456088835" w:history="1">
            <w:r w:rsidRPr="00372F7C">
              <w:rPr>
                <w:rStyle w:val="Hyperlink"/>
                <w:noProof/>
              </w:rPr>
              <w:t>3.2.1. Introduction</w:t>
            </w:r>
            <w:r>
              <w:rPr>
                <w:noProof/>
                <w:webHidden/>
              </w:rPr>
              <w:tab/>
            </w:r>
            <w:r>
              <w:rPr>
                <w:noProof/>
                <w:webHidden/>
              </w:rPr>
              <w:fldChar w:fldCharType="begin"/>
            </w:r>
            <w:r>
              <w:rPr>
                <w:noProof/>
                <w:webHidden/>
              </w:rPr>
              <w:instrText xml:space="preserve"> PAGEREF _Toc456088835 \h </w:instrText>
            </w:r>
            <w:r>
              <w:rPr>
                <w:noProof/>
                <w:webHidden/>
              </w:rPr>
            </w:r>
            <w:r>
              <w:rPr>
                <w:noProof/>
                <w:webHidden/>
              </w:rPr>
              <w:fldChar w:fldCharType="separate"/>
            </w:r>
            <w:r>
              <w:rPr>
                <w:noProof/>
                <w:webHidden/>
              </w:rPr>
              <w:t>24</w:t>
            </w:r>
            <w:r>
              <w:rPr>
                <w:noProof/>
                <w:webHidden/>
              </w:rPr>
              <w:fldChar w:fldCharType="end"/>
            </w:r>
          </w:hyperlink>
        </w:p>
        <w:p w14:paraId="4545DE65" w14:textId="77777777" w:rsidR="00580430" w:rsidRDefault="00580430">
          <w:pPr>
            <w:pStyle w:val="TOC3"/>
            <w:rPr>
              <w:rFonts w:asciiTheme="minorHAnsi" w:eastAsiaTheme="minorEastAsia" w:hAnsiTheme="minorHAnsi" w:cstheme="minorBidi"/>
              <w:i w:val="0"/>
              <w:iCs w:val="0"/>
              <w:noProof/>
              <w:szCs w:val="22"/>
              <w:lang w:val="en-US"/>
            </w:rPr>
          </w:pPr>
          <w:hyperlink w:anchor="_Toc456088836" w:history="1">
            <w:r w:rsidRPr="00372F7C">
              <w:rPr>
                <w:rStyle w:val="Hyperlink"/>
                <w:noProof/>
              </w:rPr>
              <w:t>3.2.2. Architecture</w:t>
            </w:r>
            <w:r>
              <w:rPr>
                <w:noProof/>
                <w:webHidden/>
              </w:rPr>
              <w:tab/>
            </w:r>
            <w:r>
              <w:rPr>
                <w:noProof/>
                <w:webHidden/>
              </w:rPr>
              <w:fldChar w:fldCharType="begin"/>
            </w:r>
            <w:r>
              <w:rPr>
                <w:noProof/>
                <w:webHidden/>
              </w:rPr>
              <w:instrText xml:space="preserve"> PAGEREF _Toc456088836 \h </w:instrText>
            </w:r>
            <w:r>
              <w:rPr>
                <w:noProof/>
                <w:webHidden/>
              </w:rPr>
            </w:r>
            <w:r>
              <w:rPr>
                <w:noProof/>
                <w:webHidden/>
              </w:rPr>
              <w:fldChar w:fldCharType="separate"/>
            </w:r>
            <w:r>
              <w:rPr>
                <w:noProof/>
                <w:webHidden/>
              </w:rPr>
              <w:t>24</w:t>
            </w:r>
            <w:r>
              <w:rPr>
                <w:noProof/>
                <w:webHidden/>
              </w:rPr>
              <w:fldChar w:fldCharType="end"/>
            </w:r>
          </w:hyperlink>
        </w:p>
        <w:p w14:paraId="2471B2B8" w14:textId="77777777" w:rsidR="00580430" w:rsidRDefault="00580430">
          <w:pPr>
            <w:pStyle w:val="TOC3"/>
            <w:rPr>
              <w:rFonts w:asciiTheme="minorHAnsi" w:eastAsiaTheme="minorEastAsia" w:hAnsiTheme="minorHAnsi" w:cstheme="minorBidi"/>
              <w:i w:val="0"/>
              <w:iCs w:val="0"/>
              <w:noProof/>
              <w:szCs w:val="22"/>
              <w:lang w:val="en-US"/>
            </w:rPr>
          </w:pPr>
          <w:hyperlink w:anchor="_Toc456088837" w:history="1">
            <w:r w:rsidRPr="00372F7C">
              <w:rPr>
                <w:rStyle w:val="Hyperlink"/>
                <w:noProof/>
              </w:rPr>
              <w:t>3.2.3. Functional description</w:t>
            </w:r>
            <w:r>
              <w:rPr>
                <w:noProof/>
                <w:webHidden/>
              </w:rPr>
              <w:tab/>
            </w:r>
            <w:r>
              <w:rPr>
                <w:noProof/>
                <w:webHidden/>
              </w:rPr>
              <w:fldChar w:fldCharType="begin"/>
            </w:r>
            <w:r>
              <w:rPr>
                <w:noProof/>
                <w:webHidden/>
              </w:rPr>
              <w:instrText xml:space="preserve"> PAGEREF _Toc456088837 \h </w:instrText>
            </w:r>
            <w:r>
              <w:rPr>
                <w:noProof/>
                <w:webHidden/>
              </w:rPr>
            </w:r>
            <w:r>
              <w:rPr>
                <w:noProof/>
                <w:webHidden/>
              </w:rPr>
              <w:fldChar w:fldCharType="separate"/>
            </w:r>
            <w:r>
              <w:rPr>
                <w:noProof/>
                <w:webHidden/>
              </w:rPr>
              <w:t>25</w:t>
            </w:r>
            <w:r>
              <w:rPr>
                <w:noProof/>
                <w:webHidden/>
              </w:rPr>
              <w:fldChar w:fldCharType="end"/>
            </w:r>
          </w:hyperlink>
        </w:p>
        <w:p w14:paraId="38E1F125" w14:textId="77777777" w:rsidR="00580430" w:rsidRDefault="00580430">
          <w:pPr>
            <w:pStyle w:val="TOC3"/>
            <w:rPr>
              <w:rFonts w:asciiTheme="minorHAnsi" w:eastAsiaTheme="minorEastAsia" w:hAnsiTheme="minorHAnsi" w:cstheme="minorBidi"/>
              <w:i w:val="0"/>
              <w:iCs w:val="0"/>
              <w:noProof/>
              <w:szCs w:val="22"/>
              <w:lang w:val="en-US"/>
            </w:rPr>
          </w:pPr>
          <w:hyperlink w:anchor="_Toc456088838" w:history="1">
            <w:r w:rsidRPr="00372F7C">
              <w:rPr>
                <w:rStyle w:val="Hyperlink"/>
                <w:noProof/>
              </w:rPr>
              <w:t>3.2.4. Interfaces</w:t>
            </w:r>
            <w:r>
              <w:rPr>
                <w:noProof/>
                <w:webHidden/>
              </w:rPr>
              <w:tab/>
            </w:r>
            <w:r>
              <w:rPr>
                <w:noProof/>
                <w:webHidden/>
              </w:rPr>
              <w:fldChar w:fldCharType="begin"/>
            </w:r>
            <w:r>
              <w:rPr>
                <w:noProof/>
                <w:webHidden/>
              </w:rPr>
              <w:instrText xml:space="preserve"> PAGEREF _Toc456088838 \h </w:instrText>
            </w:r>
            <w:r>
              <w:rPr>
                <w:noProof/>
                <w:webHidden/>
              </w:rPr>
            </w:r>
            <w:r>
              <w:rPr>
                <w:noProof/>
                <w:webHidden/>
              </w:rPr>
              <w:fldChar w:fldCharType="separate"/>
            </w:r>
            <w:r>
              <w:rPr>
                <w:noProof/>
                <w:webHidden/>
              </w:rPr>
              <w:t>26</w:t>
            </w:r>
            <w:r>
              <w:rPr>
                <w:noProof/>
                <w:webHidden/>
              </w:rPr>
              <w:fldChar w:fldCharType="end"/>
            </w:r>
          </w:hyperlink>
        </w:p>
        <w:p w14:paraId="4EECEA0A" w14:textId="77777777" w:rsidR="00580430" w:rsidRDefault="00580430">
          <w:pPr>
            <w:pStyle w:val="TOC3"/>
            <w:rPr>
              <w:rFonts w:asciiTheme="minorHAnsi" w:eastAsiaTheme="minorEastAsia" w:hAnsiTheme="minorHAnsi" w:cstheme="minorBidi"/>
              <w:i w:val="0"/>
              <w:iCs w:val="0"/>
              <w:noProof/>
              <w:szCs w:val="22"/>
              <w:lang w:val="en-US"/>
            </w:rPr>
          </w:pPr>
          <w:hyperlink w:anchor="_Toc456088839" w:history="1">
            <w:r w:rsidRPr="00372F7C">
              <w:rPr>
                <w:rStyle w:val="Hyperlink"/>
                <w:noProof/>
              </w:rPr>
              <w:t>3.2.5. Technologies</w:t>
            </w:r>
            <w:r>
              <w:rPr>
                <w:noProof/>
                <w:webHidden/>
              </w:rPr>
              <w:tab/>
            </w:r>
            <w:r>
              <w:rPr>
                <w:noProof/>
                <w:webHidden/>
              </w:rPr>
              <w:fldChar w:fldCharType="begin"/>
            </w:r>
            <w:r>
              <w:rPr>
                <w:noProof/>
                <w:webHidden/>
              </w:rPr>
              <w:instrText xml:space="preserve"> PAGEREF _Toc456088839 \h </w:instrText>
            </w:r>
            <w:r>
              <w:rPr>
                <w:noProof/>
                <w:webHidden/>
              </w:rPr>
            </w:r>
            <w:r>
              <w:rPr>
                <w:noProof/>
                <w:webHidden/>
              </w:rPr>
              <w:fldChar w:fldCharType="separate"/>
            </w:r>
            <w:r>
              <w:rPr>
                <w:noProof/>
                <w:webHidden/>
              </w:rPr>
              <w:t>27</w:t>
            </w:r>
            <w:r>
              <w:rPr>
                <w:noProof/>
                <w:webHidden/>
              </w:rPr>
              <w:fldChar w:fldCharType="end"/>
            </w:r>
          </w:hyperlink>
        </w:p>
        <w:p w14:paraId="71DB540D" w14:textId="77777777" w:rsidR="00580430" w:rsidRDefault="00580430">
          <w:pPr>
            <w:pStyle w:val="TOC3"/>
            <w:rPr>
              <w:rFonts w:asciiTheme="minorHAnsi" w:eastAsiaTheme="minorEastAsia" w:hAnsiTheme="minorHAnsi" w:cstheme="minorBidi"/>
              <w:i w:val="0"/>
              <w:iCs w:val="0"/>
              <w:noProof/>
              <w:szCs w:val="22"/>
              <w:lang w:val="en-US"/>
            </w:rPr>
          </w:pPr>
          <w:hyperlink w:anchor="_Toc456088840" w:history="1">
            <w:r w:rsidRPr="00372F7C">
              <w:rPr>
                <w:rStyle w:val="Hyperlink"/>
                <w:noProof/>
              </w:rPr>
              <w:t>3.2.6. Dimensioning and Performance</w:t>
            </w:r>
            <w:r>
              <w:rPr>
                <w:noProof/>
                <w:webHidden/>
              </w:rPr>
              <w:tab/>
            </w:r>
            <w:r>
              <w:rPr>
                <w:noProof/>
                <w:webHidden/>
              </w:rPr>
              <w:fldChar w:fldCharType="begin"/>
            </w:r>
            <w:r>
              <w:rPr>
                <w:noProof/>
                <w:webHidden/>
              </w:rPr>
              <w:instrText xml:space="preserve"> PAGEREF _Toc456088840 \h </w:instrText>
            </w:r>
            <w:r>
              <w:rPr>
                <w:noProof/>
                <w:webHidden/>
              </w:rPr>
            </w:r>
            <w:r>
              <w:rPr>
                <w:noProof/>
                <w:webHidden/>
              </w:rPr>
              <w:fldChar w:fldCharType="separate"/>
            </w:r>
            <w:r>
              <w:rPr>
                <w:noProof/>
                <w:webHidden/>
              </w:rPr>
              <w:t>27</w:t>
            </w:r>
            <w:r>
              <w:rPr>
                <w:noProof/>
                <w:webHidden/>
              </w:rPr>
              <w:fldChar w:fldCharType="end"/>
            </w:r>
          </w:hyperlink>
        </w:p>
        <w:p w14:paraId="06346F70" w14:textId="77777777" w:rsidR="00580430" w:rsidRDefault="00580430">
          <w:pPr>
            <w:pStyle w:val="TOC3"/>
            <w:rPr>
              <w:rFonts w:asciiTheme="minorHAnsi" w:eastAsiaTheme="minorEastAsia" w:hAnsiTheme="minorHAnsi" w:cstheme="minorBidi"/>
              <w:i w:val="0"/>
              <w:iCs w:val="0"/>
              <w:noProof/>
              <w:szCs w:val="22"/>
              <w:lang w:val="en-US"/>
            </w:rPr>
          </w:pPr>
          <w:hyperlink w:anchor="_Toc456088841" w:history="1">
            <w:r w:rsidRPr="00372F7C">
              <w:rPr>
                <w:rStyle w:val="Hyperlink"/>
                <w:noProof/>
              </w:rPr>
              <w:t>3.2.7. vSBC testing</w:t>
            </w:r>
            <w:r>
              <w:rPr>
                <w:noProof/>
                <w:webHidden/>
              </w:rPr>
              <w:tab/>
            </w:r>
            <w:r>
              <w:rPr>
                <w:noProof/>
                <w:webHidden/>
              </w:rPr>
              <w:fldChar w:fldCharType="begin"/>
            </w:r>
            <w:r>
              <w:rPr>
                <w:noProof/>
                <w:webHidden/>
              </w:rPr>
              <w:instrText xml:space="preserve"> PAGEREF _Toc456088841 \h </w:instrText>
            </w:r>
            <w:r>
              <w:rPr>
                <w:noProof/>
                <w:webHidden/>
              </w:rPr>
            </w:r>
            <w:r>
              <w:rPr>
                <w:noProof/>
                <w:webHidden/>
              </w:rPr>
              <w:fldChar w:fldCharType="separate"/>
            </w:r>
            <w:r>
              <w:rPr>
                <w:noProof/>
                <w:webHidden/>
              </w:rPr>
              <w:t>28</w:t>
            </w:r>
            <w:r>
              <w:rPr>
                <w:noProof/>
                <w:webHidden/>
              </w:rPr>
              <w:fldChar w:fldCharType="end"/>
            </w:r>
          </w:hyperlink>
        </w:p>
        <w:p w14:paraId="24A3C0C7" w14:textId="77777777" w:rsidR="00580430" w:rsidRDefault="00580430">
          <w:pPr>
            <w:pStyle w:val="TOC2"/>
            <w:rPr>
              <w:rFonts w:asciiTheme="minorHAnsi" w:eastAsiaTheme="minorEastAsia" w:hAnsiTheme="minorHAnsi" w:cstheme="minorBidi"/>
              <w:smallCaps w:val="0"/>
              <w:noProof/>
              <w:szCs w:val="22"/>
              <w:lang w:val="en-US"/>
            </w:rPr>
          </w:pPr>
          <w:hyperlink w:anchor="_Toc456088842" w:history="1">
            <w:r w:rsidRPr="00372F7C">
              <w:rPr>
                <w:rStyle w:val="Hyperlink"/>
                <w:noProof/>
              </w:rPr>
              <w:t>3.3. Video Transcoding Unit</w:t>
            </w:r>
            <w:r>
              <w:rPr>
                <w:noProof/>
                <w:webHidden/>
              </w:rPr>
              <w:tab/>
            </w:r>
            <w:r>
              <w:rPr>
                <w:noProof/>
                <w:webHidden/>
              </w:rPr>
              <w:fldChar w:fldCharType="begin"/>
            </w:r>
            <w:r>
              <w:rPr>
                <w:noProof/>
                <w:webHidden/>
              </w:rPr>
              <w:instrText xml:space="preserve"> PAGEREF _Toc456088842 \h </w:instrText>
            </w:r>
            <w:r>
              <w:rPr>
                <w:noProof/>
                <w:webHidden/>
              </w:rPr>
            </w:r>
            <w:r>
              <w:rPr>
                <w:noProof/>
                <w:webHidden/>
              </w:rPr>
              <w:fldChar w:fldCharType="separate"/>
            </w:r>
            <w:r>
              <w:rPr>
                <w:noProof/>
                <w:webHidden/>
              </w:rPr>
              <w:t>29</w:t>
            </w:r>
            <w:r>
              <w:rPr>
                <w:noProof/>
                <w:webHidden/>
              </w:rPr>
              <w:fldChar w:fldCharType="end"/>
            </w:r>
          </w:hyperlink>
        </w:p>
        <w:p w14:paraId="392768C3" w14:textId="77777777" w:rsidR="00580430" w:rsidRDefault="00580430">
          <w:pPr>
            <w:pStyle w:val="TOC3"/>
            <w:rPr>
              <w:rFonts w:asciiTheme="minorHAnsi" w:eastAsiaTheme="minorEastAsia" w:hAnsiTheme="minorHAnsi" w:cstheme="minorBidi"/>
              <w:i w:val="0"/>
              <w:iCs w:val="0"/>
              <w:noProof/>
              <w:szCs w:val="22"/>
              <w:lang w:val="en-US"/>
            </w:rPr>
          </w:pPr>
          <w:hyperlink w:anchor="_Toc456088843" w:history="1">
            <w:r w:rsidRPr="00372F7C">
              <w:rPr>
                <w:rStyle w:val="Hyperlink"/>
                <w:noProof/>
              </w:rPr>
              <w:t>3.3.1. Introduction</w:t>
            </w:r>
            <w:r>
              <w:rPr>
                <w:noProof/>
                <w:webHidden/>
              </w:rPr>
              <w:tab/>
            </w:r>
            <w:r>
              <w:rPr>
                <w:noProof/>
                <w:webHidden/>
              </w:rPr>
              <w:fldChar w:fldCharType="begin"/>
            </w:r>
            <w:r>
              <w:rPr>
                <w:noProof/>
                <w:webHidden/>
              </w:rPr>
              <w:instrText xml:space="preserve"> PAGEREF _Toc456088843 \h </w:instrText>
            </w:r>
            <w:r>
              <w:rPr>
                <w:noProof/>
                <w:webHidden/>
              </w:rPr>
            </w:r>
            <w:r>
              <w:rPr>
                <w:noProof/>
                <w:webHidden/>
              </w:rPr>
              <w:fldChar w:fldCharType="separate"/>
            </w:r>
            <w:r>
              <w:rPr>
                <w:noProof/>
                <w:webHidden/>
              </w:rPr>
              <w:t>29</w:t>
            </w:r>
            <w:r>
              <w:rPr>
                <w:noProof/>
                <w:webHidden/>
              </w:rPr>
              <w:fldChar w:fldCharType="end"/>
            </w:r>
          </w:hyperlink>
        </w:p>
        <w:p w14:paraId="37EACBD8" w14:textId="77777777" w:rsidR="00580430" w:rsidRDefault="00580430">
          <w:pPr>
            <w:pStyle w:val="TOC3"/>
            <w:rPr>
              <w:rFonts w:asciiTheme="minorHAnsi" w:eastAsiaTheme="minorEastAsia" w:hAnsiTheme="minorHAnsi" w:cstheme="minorBidi"/>
              <w:i w:val="0"/>
              <w:iCs w:val="0"/>
              <w:noProof/>
              <w:szCs w:val="22"/>
              <w:lang w:val="en-US"/>
            </w:rPr>
          </w:pPr>
          <w:hyperlink w:anchor="_Toc456088844" w:history="1">
            <w:r w:rsidRPr="00372F7C">
              <w:rPr>
                <w:rStyle w:val="Hyperlink"/>
                <w:noProof/>
              </w:rPr>
              <w:t>3.3.2. Architecture</w:t>
            </w:r>
            <w:r>
              <w:rPr>
                <w:noProof/>
                <w:webHidden/>
              </w:rPr>
              <w:tab/>
            </w:r>
            <w:r>
              <w:rPr>
                <w:noProof/>
                <w:webHidden/>
              </w:rPr>
              <w:fldChar w:fldCharType="begin"/>
            </w:r>
            <w:r>
              <w:rPr>
                <w:noProof/>
                <w:webHidden/>
              </w:rPr>
              <w:instrText xml:space="preserve"> PAGEREF _Toc456088844 \h </w:instrText>
            </w:r>
            <w:r>
              <w:rPr>
                <w:noProof/>
                <w:webHidden/>
              </w:rPr>
            </w:r>
            <w:r>
              <w:rPr>
                <w:noProof/>
                <w:webHidden/>
              </w:rPr>
              <w:fldChar w:fldCharType="separate"/>
            </w:r>
            <w:r>
              <w:rPr>
                <w:noProof/>
                <w:webHidden/>
              </w:rPr>
              <w:t>29</w:t>
            </w:r>
            <w:r>
              <w:rPr>
                <w:noProof/>
                <w:webHidden/>
              </w:rPr>
              <w:fldChar w:fldCharType="end"/>
            </w:r>
          </w:hyperlink>
        </w:p>
        <w:p w14:paraId="459AF07D" w14:textId="77777777" w:rsidR="00580430" w:rsidRDefault="00580430">
          <w:pPr>
            <w:pStyle w:val="TOC3"/>
            <w:rPr>
              <w:rFonts w:asciiTheme="minorHAnsi" w:eastAsiaTheme="minorEastAsia" w:hAnsiTheme="minorHAnsi" w:cstheme="minorBidi"/>
              <w:i w:val="0"/>
              <w:iCs w:val="0"/>
              <w:noProof/>
              <w:szCs w:val="22"/>
              <w:lang w:val="en-US"/>
            </w:rPr>
          </w:pPr>
          <w:hyperlink w:anchor="_Toc456088845" w:history="1">
            <w:r w:rsidRPr="00372F7C">
              <w:rPr>
                <w:rStyle w:val="Hyperlink"/>
                <w:noProof/>
              </w:rPr>
              <w:t>3.3.3. Interfaces</w:t>
            </w:r>
            <w:r>
              <w:rPr>
                <w:noProof/>
                <w:webHidden/>
              </w:rPr>
              <w:tab/>
            </w:r>
            <w:r>
              <w:rPr>
                <w:noProof/>
                <w:webHidden/>
              </w:rPr>
              <w:fldChar w:fldCharType="begin"/>
            </w:r>
            <w:r>
              <w:rPr>
                <w:noProof/>
                <w:webHidden/>
              </w:rPr>
              <w:instrText xml:space="preserve"> PAGEREF _Toc456088845 \h </w:instrText>
            </w:r>
            <w:r>
              <w:rPr>
                <w:noProof/>
                <w:webHidden/>
              </w:rPr>
            </w:r>
            <w:r>
              <w:rPr>
                <w:noProof/>
                <w:webHidden/>
              </w:rPr>
              <w:fldChar w:fldCharType="separate"/>
            </w:r>
            <w:r>
              <w:rPr>
                <w:noProof/>
                <w:webHidden/>
              </w:rPr>
              <w:t>32</w:t>
            </w:r>
            <w:r>
              <w:rPr>
                <w:noProof/>
                <w:webHidden/>
              </w:rPr>
              <w:fldChar w:fldCharType="end"/>
            </w:r>
          </w:hyperlink>
        </w:p>
        <w:p w14:paraId="6408CF23" w14:textId="77777777" w:rsidR="00580430" w:rsidRDefault="00580430">
          <w:pPr>
            <w:pStyle w:val="TOC3"/>
            <w:rPr>
              <w:rFonts w:asciiTheme="minorHAnsi" w:eastAsiaTheme="minorEastAsia" w:hAnsiTheme="minorHAnsi" w:cstheme="minorBidi"/>
              <w:i w:val="0"/>
              <w:iCs w:val="0"/>
              <w:noProof/>
              <w:szCs w:val="22"/>
              <w:lang w:val="en-US"/>
            </w:rPr>
          </w:pPr>
          <w:hyperlink w:anchor="_Toc456088846" w:history="1">
            <w:r w:rsidRPr="00372F7C">
              <w:rPr>
                <w:rStyle w:val="Hyperlink"/>
                <w:noProof/>
              </w:rPr>
              <w:t>3.3.4. Technologies</w:t>
            </w:r>
            <w:r>
              <w:rPr>
                <w:noProof/>
                <w:webHidden/>
              </w:rPr>
              <w:tab/>
            </w:r>
            <w:r>
              <w:rPr>
                <w:noProof/>
                <w:webHidden/>
              </w:rPr>
              <w:fldChar w:fldCharType="begin"/>
            </w:r>
            <w:r>
              <w:rPr>
                <w:noProof/>
                <w:webHidden/>
              </w:rPr>
              <w:instrText xml:space="preserve"> PAGEREF _Toc456088846 \h </w:instrText>
            </w:r>
            <w:r>
              <w:rPr>
                <w:noProof/>
                <w:webHidden/>
              </w:rPr>
            </w:r>
            <w:r>
              <w:rPr>
                <w:noProof/>
                <w:webHidden/>
              </w:rPr>
              <w:fldChar w:fldCharType="separate"/>
            </w:r>
            <w:r>
              <w:rPr>
                <w:noProof/>
                <w:webHidden/>
              </w:rPr>
              <w:t>34</w:t>
            </w:r>
            <w:r>
              <w:rPr>
                <w:noProof/>
                <w:webHidden/>
              </w:rPr>
              <w:fldChar w:fldCharType="end"/>
            </w:r>
          </w:hyperlink>
        </w:p>
        <w:p w14:paraId="40FF68DA" w14:textId="77777777" w:rsidR="00580430" w:rsidRDefault="00580430">
          <w:pPr>
            <w:pStyle w:val="TOC3"/>
            <w:rPr>
              <w:rFonts w:asciiTheme="minorHAnsi" w:eastAsiaTheme="minorEastAsia" w:hAnsiTheme="minorHAnsi" w:cstheme="minorBidi"/>
              <w:i w:val="0"/>
              <w:iCs w:val="0"/>
              <w:noProof/>
              <w:szCs w:val="22"/>
              <w:lang w:val="en-US"/>
            </w:rPr>
          </w:pPr>
          <w:hyperlink w:anchor="_Toc456088847" w:history="1">
            <w:r w:rsidRPr="00372F7C">
              <w:rPr>
                <w:rStyle w:val="Hyperlink"/>
                <w:noProof/>
              </w:rPr>
              <w:t>3.3.5. Dimensioning and Performance</w:t>
            </w:r>
            <w:r>
              <w:rPr>
                <w:noProof/>
                <w:webHidden/>
              </w:rPr>
              <w:tab/>
            </w:r>
            <w:r>
              <w:rPr>
                <w:noProof/>
                <w:webHidden/>
              </w:rPr>
              <w:fldChar w:fldCharType="begin"/>
            </w:r>
            <w:r>
              <w:rPr>
                <w:noProof/>
                <w:webHidden/>
              </w:rPr>
              <w:instrText xml:space="preserve"> PAGEREF _Toc456088847 \h </w:instrText>
            </w:r>
            <w:r>
              <w:rPr>
                <w:noProof/>
                <w:webHidden/>
              </w:rPr>
            </w:r>
            <w:r>
              <w:rPr>
                <w:noProof/>
                <w:webHidden/>
              </w:rPr>
              <w:fldChar w:fldCharType="separate"/>
            </w:r>
            <w:r>
              <w:rPr>
                <w:noProof/>
                <w:webHidden/>
              </w:rPr>
              <w:t>35</w:t>
            </w:r>
            <w:r>
              <w:rPr>
                <w:noProof/>
                <w:webHidden/>
              </w:rPr>
              <w:fldChar w:fldCharType="end"/>
            </w:r>
          </w:hyperlink>
        </w:p>
        <w:p w14:paraId="216645B2" w14:textId="77777777" w:rsidR="00580430" w:rsidRDefault="00580430">
          <w:pPr>
            <w:pStyle w:val="TOC3"/>
            <w:rPr>
              <w:rFonts w:asciiTheme="minorHAnsi" w:eastAsiaTheme="minorEastAsia" w:hAnsiTheme="minorHAnsi" w:cstheme="minorBidi"/>
              <w:i w:val="0"/>
              <w:iCs w:val="0"/>
              <w:noProof/>
              <w:szCs w:val="22"/>
              <w:lang w:val="en-US"/>
            </w:rPr>
          </w:pPr>
          <w:hyperlink w:anchor="_Toc456088848" w:history="1">
            <w:r w:rsidRPr="00372F7C">
              <w:rPr>
                <w:rStyle w:val="Hyperlink"/>
                <w:noProof/>
              </w:rPr>
              <w:t>3.3.6. Future Work</w:t>
            </w:r>
            <w:r>
              <w:rPr>
                <w:noProof/>
                <w:webHidden/>
              </w:rPr>
              <w:tab/>
            </w:r>
            <w:r>
              <w:rPr>
                <w:noProof/>
                <w:webHidden/>
              </w:rPr>
              <w:fldChar w:fldCharType="begin"/>
            </w:r>
            <w:r>
              <w:rPr>
                <w:noProof/>
                <w:webHidden/>
              </w:rPr>
              <w:instrText xml:space="preserve"> PAGEREF _Toc456088848 \h </w:instrText>
            </w:r>
            <w:r>
              <w:rPr>
                <w:noProof/>
                <w:webHidden/>
              </w:rPr>
            </w:r>
            <w:r>
              <w:rPr>
                <w:noProof/>
                <w:webHidden/>
              </w:rPr>
              <w:fldChar w:fldCharType="separate"/>
            </w:r>
            <w:r>
              <w:rPr>
                <w:noProof/>
                <w:webHidden/>
              </w:rPr>
              <w:t>36</w:t>
            </w:r>
            <w:r>
              <w:rPr>
                <w:noProof/>
                <w:webHidden/>
              </w:rPr>
              <w:fldChar w:fldCharType="end"/>
            </w:r>
          </w:hyperlink>
        </w:p>
        <w:p w14:paraId="6B8C709D" w14:textId="77777777" w:rsidR="00580430" w:rsidRDefault="00580430">
          <w:pPr>
            <w:pStyle w:val="TOC2"/>
            <w:rPr>
              <w:rFonts w:asciiTheme="minorHAnsi" w:eastAsiaTheme="minorEastAsia" w:hAnsiTheme="minorHAnsi" w:cstheme="minorBidi"/>
              <w:smallCaps w:val="0"/>
              <w:noProof/>
              <w:szCs w:val="22"/>
              <w:lang w:val="en-US"/>
            </w:rPr>
          </w:pPr>
          <w:hyperlink w:anchor="_Toc456088849" w:history="1">
            <w:r w:rsidRPr="00372F7C">
              <w:rPr>
                <w:rStyle w:val="Hyperlink"/>
                <w:noProof/>
              </w:rPr>
              <w:t>3.4. Traffic Classifier</w:t>
            </w:r>
            <w:r>
              <w:rPr>
                <w:noProof/>
                <w:webHidden/>
              </w:rPr>
              <w:tab/>
            </w:r>
            <w:r>
              <w:rPr>
                <w:noProof/>
                <w:webHidden/>
              </w:rPr>
              <w:fldChar w:fldCharType="begin"/>
            </w:r>
            <w:r>
              <w:rPr>
                <w:noProof/>
                <w:webHidden/>
              </w:rPr>
              <w:instrText xml:space="preserve"> PAGEREF _Toc456088849 \h </w:instrText>
            </w:r>
            <w:r>
              <w:rPr>
                <w:noProof/>
                <w:webHidden/>
              </w:rPr>
            </w:r>
            <w:r>
              <w:rPr>
                <w:noProof/>
                <w:webHidden/>
              </w:rPr>
              <w:fldChar w:fldCharType="separate"/>
            </w:r>
            <w:r>
              <w:rPr>
                <w:noProof/>
                <w:webHidden/>
              </w:rPr>
              <w:t>37</w:t>
            </w:r>
            <w:r>
              <w:rPr>
                <w:noProof/>
                <w:webHidden/>
              </w:rPr>
              <w:fldChar w:fldCharType="end"/>
            </w:r>
          </w:hyperlink>
        </w:p>
        <w:p w14:paraId="05C924A9" w14:textId="77777777" w:rsidR="00580430" w:rsidRDefault="00580430">
          <w:pPr>
            <w:pStyle w:val="TOC3"/>
            <w:rPr>
              <w:rFonts w:asciiTheme="minorHAnsi" w:eastAsiaTheme="minorEastAsia" w:hAnsiTheme="minorHAnsi" w:cstheme="minorBidi"/>
              <w:i w:val="0"/>
              <w:iCs w:val="0"/>
              <w:noProof/>
              <w:szCs w:val="22"/>
              <w:lang w:val="en-US"/>
            </w:rPr>
          </w:pPr>
          <w:hyperlink w:anchor="_Toc456088850" w:history="1">
            <w:r w:rsidRPr="00372F7C">
              <w:rPr>
                <w:rStyle w:val="Hyperlink"/>
                <w:noProof/>
              </w:rPr>
              <w:t>3.4.1. Introduction</w:t>
            </w:r>
            <w:r>
              <w:rPr>
                <w:noProof/>
                <w:webHidden/>
              </w:rPr>
              <w:tab/>
            </w:r>
            <w:r>
              <w:rPr>
                <w:noProof/>
                <w:webHidden/>
              </w:rPr>
              <w:fldChar w:fldCharType="begin"/>
            </w:r>
            <w:r>
              <w:rPr>
                <w:noProof/>
                <w:webHidden/>
              </w:rPr>
              <w:instrText xml:space="preserve"> PAGEREF _Toc456088850 \h </w:instrText>
            </w:r>
            <w:r>
              <w:rPr>
                <w:noProof/>
                <w:webHidden/>
              </w:rPr>
            </w:r>
            <w:r>
              <w:rPr>
                <w:noProof/>
                <w:webHidden/>
              </w:rPr>
              <w:fldChar w:fldCharType="separate"/>
            </w:r>
            <w:r>
              <w:rPr>
                <w:noProof/>
                <w:webHidden/>
              </w:rPr>
              <w:t>37</w:t>
            </w:r>
            <w:r>
              <w:rPr>
                <w:noProof/>
                <w:webHidden/>
              </w:rPr>
              <w:fldChar w:fldCharType="end"/>
            </w:r>
          </w:hyperlink>
        </w:p>
        <w:p w14:paraId="109010FC" w14:textId="77777777" w:rsidR="00580430" w:rsidRDefault="00580430">
          <w:pPr>
            <w:pStyle w:val="TOC3"/>
            <w:rPr>
              <w:rFonts w:asciiTheme="minorHAnsi" w:eastAsiaTheme="minorEastAsia" w:hAnsiTheme="minorHAnsi" w:cstheme="minorBidi"/>
              <w:i w:val="0"/>
              <w:iCs w:val="0"/>
              <w:noProof/>
              <w:szCs w:val="22"/>
              <w:lang w:val="en-US"/>
            </w:rPr>
          </w:pPr>
          <w:hyperlink w:anchor="_Toc456088851" w:history="1">
            <w:r w:rsidRPr="00372F7C">
              <w:rPr>
                <w:rStyle w:val="Hyperlink"/>
                <w:noProof/>
              </w:rPr>
              <w:t>3.4.2. Architecture</w:t>
            </w:r>
            <w:r>
              <w:rPr>
                <w:noProof/>
                <w:webHidden/>
              </w:rPr>
              <w:tab/>
            </w:r>
            <w:r>
              <w:rPr>
                <w:noProof/>
                <w:webHidden/>
              </w:rPr>
              <w:fldChar w:fldCharType="begin"/>
            </w:r>
            <w:r>
              <w:rPr>
                <w:noProof/>
                <w:webHidden/>
              </w:rPr>
              <w:instrText xml:space="preserve"> PAGEREF _Toc456088851 \h </w:instrText>
            </w:r>
            <w:r>
              <w:rPr>
                <w:noProof/>
                <w:webHidden/>
              </w:rPr>
            </w:r>
            <w:r>
              <w:rPr>
                <w:noProof/>
                <w:webHidden/>
              </w:rPr>
              <w:fldChar w:fldCharType="separate"/>
            </w:r>
            <w:r>
              <w:rPr>
                <w:noProof/>
                <w:webHidden/>
              </w:rPr>
              <w:t>37</w:t>
            </w:r>
            <w:r>
              <w:rPr>
                <w:noProof/>
                <w:webHidden/>
              </w:rPr>
              <w:fldChar w:fldCharType="end"/>
            </w:r>
          </w:hyperlink>
        </w:p>
        <w:p w14:paraId="01E83FC2" w14:textId="77777777" w:rsidR="00580430" w:rsidRDefault="00580430">
          <w:pPr>
            <w:pStyle w:val="TOC3"/>
            <w:rPr>
              <w:rFonts w:asciiTheme="minorHAnsi" w:eastAsiaTheme="minorEastAsia" w:hAnsiTheme="minorHAnsi" w:cstheme="minorBidi"/>
              <w:i w:val="0"/>
              <w:iCs w:val="0"/>
              <w:noProof/>
              <w:szCs w:val="22"/>
              <w:lang w:val="en-US"/>
            </w:rPr>
          </w:pPr>
          <w:hyperlink w:anchor="_Toc456088852" w:history="1">
            <w:r w:rsidRPr="00372F7C">
              <w:rPr>
                <w:rStyle w:val="Hyperlink"/>
                <w:noProof/>
              </w:rPr>
              <w:t>3.4.3. Functional Description</w:t>
            </w:r>
            <w:r>
              <w:rPr>
                <w:noProof/>
                <w:webHidden/>
              </w:rPr>
              <w:tab/>
            </w:r>
            <w:r>
              <w:rPr>
                <w:noProof/>
                <w:webHidden/>
              </w:rPr>
              <w:fldChar w:fldCharType="begin"/>
            </w:r>
            <w:r>
              <w:rPr>
                <w:noProof/>
                <w:webHidden/>
              </w:rPr>
              <w:instrText xml:space="preserve"> PAGEREF _Toc456088852 \h </w:instrText>
            </w:r>
            <w:r>
              <w:rPr>
                <w:noProof/>
                <w:webHidden/>
              </w:rPr>
            </w:r>
            <w:r>
              <w:rPr>
                <w:noProof/>
                <w:webHidden/>
              </w:rPr>
              <w:fldChar w:fldCharType="separate"/>
            </w:r>
            <w:r>
              <w:rPr>
                <w:noProof/>
                <w:webHidden/>
              </w:rPr>
              <w:t>37</w:t>
            </w:r>
            <w:r>
              <w:rPr>
                <w:noProof/>
                <w:webHidden/>
              </w:rPr>
              <w:fldChar w:fldCharType="end"/>
            </w:r>
          </w:hyperlink>
        </w:p>
        <w:p w14:paraId="45E2AF65" w14:textId="77777777" w:rsidR="00580430" w:rsidRDefault="00580430">
          <w:pPr>
            <w:pStyle w:val="TOC3"/>
            <w:rPr>
              <w:rFonts w:asciiTheme="minorHAnsi" w:eastAsiaTheme="minorEastAsia" w:hAnsiTheme="minorHAnsi" w:cstheme="minorBidi"/>
              <w:i w:val="0"/>
              <w:iCs w:val="0"/>
              <w:noProof/>
              <w:szCs w:val="22"/>
              <w:lang w:val="en-US"/>
            </w:rPr>
          </w:pPr>
          <w:hyperlink w:anchor="_Toc456088853" w:history="1">
            <w:r w:rsidRPr="00372F7C">
              <w:rPr>
                <w:rStyle w:val="Hyperlink"/>
                <w:noProof/>
              </w:rPr>
              <w:t>3.4.4. Interfaces</w:t>
            </w:r>
            <w:r>
              <w:rPr>
                <w:noProof/>
                <w:webHidden/>
              </w:rPr>
              <w:tab/>
            </w:r>
            <w:r>
              <w:rPr>
                <w:noProof/>
                <w:webHidden/>
              </w:rPr>
              <w:fldChar w:fldCharType="begin"/>
            </w:r>
            <w:r>
              <w:rPr>
                <w:noProof/>
                <w:webHidden/>
              </w:rPr>
              <w:instrText xml:space="preserve"> PAGEREF _Toc456088853 \h </w:instrText>
            </w:r>
            <w:r>
              <w:rPr>
                <w:noProof/>
                <w:webHidden/>
              </w:rPr>
            </w:r>
            <w:r>
              <w:rPr>
                <w:noProof/>
                <w:webHidden/>
              </w:rPr>
              <w:fldChar w:fldCharType="separate"/>
            </w:r>
            <w:r>
              <w:rPr>
                <w:noProof/>
                <w:webHidden/>
              </w:rPr>
              <w:t>38</w:t>
            </w:r>
            <w:r>
              <w:rPr>
                <w:noProof/>
                <w:webHidden/>
              </w:rPr>
              <w:fldChar w:fldCharType="end"/>
            </w:r>
          </w:hyperlink>
        </w:p>
        <w:p w14:paraId="246F9F32" w14:textId="77777777" w:rsidR="00580430" w:rsidRDefault="00580430">
          <w:pPr>
            <w:pStyle w:val="TOC3"/>
            <w:rPr>
              <w:rFonts w:asciiTheme="minorHAnsi" w:eastAsiaTheme="minorEastAsia" w:hAnsiTheme="minorHAnsi" w:cstheme="minorBidi"/>
              <w:i w:val="0"/>
              <w:iCs w:val="0"/>
              <w:noProof/>
              <w:szCs w:val="22"/>
              <w:lang w:val="en-US"/>
            </w:rPr>
          </w:pPr>
          <w:hyperlink w:anchor="_Toc456088854" w:history="1">
            <w:r w:rsidRPr="00372F7C">
              <w:rPr>
                <w:rStyle w:val="Hyperlink"/>
                <w:noProof/>
              </w:rPr>
              <w:t>3.4.5. Technologies</w:t>
            </w:r>
            <w:r>
              <w:rPr>
                <w:noProof/>
                <w:webHidden/>
              </w:rPr>
              <w:tab/>
            </w:r>
            <w:r>
              <w:rPr>
                <w:noProof/>
                <w:webHidden/>
              </w:rPr>
              <w:fldChar w:fldCharType="begin"/>
            </w:r>
            <w:r>
              <w:rPr>
                <w:noProof/>
                <w:webHidden/>
              </w:rPr>
              <w:instrText xml:space="preserve"> PAGEREF _Toc456088854 \h </w:instrText>
            </w:r>
            <w:r>
              <w:rPr>
                <w:noProof/>
                <w:webHidden/>
              </w:rPr>
            </w:r>
            <w:r>
              <w:rPr>
                <w:noProof/>
                <w:webHidden/>
              </w:rPr>
              <w:fldChar w:fldCharType="separate"/>
            </w:r>
            <w:r>
              <w:rPr>
                <w:noProof/>
                <w:webHidden/>
              </w:rPr>
              <w:t>38</w:t>
            </w:r>
            <w:r>
              <w:rPr>
                <w:noProof/>
                <w:webHidden/>
              </w:rPr>
              <w:fldChar w:fldCharType="end"/>
            </w:r>
          </w:hyperlink>
        </w:p>
        <w:p w14:paraId="693B020D" w14:textId="77777777" w:rsidR="00580430" w:rsidRDefault="00580430">
          <w:pPr>
            <w:pStyle w:val="TOC3"/>
            <w:rPr>
              <w:rFonts w:asciiTheme="minorHAnsi" w:eastAsiaTheme="minorEastAsia" w:hAnsiTheme="minorHAnsi" w:cstheme="minorBidi"/>
              <w:i w:val="0"/>
              <w:iCs w:val="0"/>
              <w:noProof/>
              <w:szCs w:val="22"/>
              <w:lang w:val="en-US"/>
            </w:rPr>
          </w:pPr>
          <w:hyperlink w:anchor="_Toc456088855" w:history="1">
            <w:r w:rsidRPr="00372F7C">
              <w:rPr>
                <w:rStyle w:val="Hyperlink"/>
                <w:noProof/>
              </w:rPr>
              <w:t>3.4.6. Dimensioning and Performance</w:t>
            </w:r>
            <w:r>
              <w:rPr>
                <w:noProof/>
                <w:webHidden/>
              </w:rPr>
              <w:tab/>
            </w:r>
            <w:r>
              <w:rPr>
                <w:noProof/>
                <w:webHidden/>
              </w:rPr>
              <w:fldChar w:fldCharType="begin"/>
            </w:r>
            <w:r>
              <w:rPr>
                <w:noProof/>
                <w:webHidden/>
              </w:rPr>
              <w:instrText xml:space="preserve"> PAGEREF _Toc456088855 \h </w:instrText>
            </w:r>
            <w:r>
              <w:rPr>
                <w:noProof/>
                <w:webHidden/>
              </w:rPr>
            </w:r>
            <w:r>
              <w:rPr>
                <w:noProof/>
                <w:webHidden/>
              </w:rPr>
              <w:fldChar w:fldCharType="separate"/>
            </w:r>
            <w:r>
              <w:rPr>
                <w:noProof/>
                <w:webHidden/>
              </w:rPr>
              <w:t>39</w:t>
            </w:r>
            <w:r>
              <w:rPr>
                <w:noProof/>
                <w:webHidden/>
              </w:rPr>
              <w:fldChar w:fldCharType="end"/>
            </w:r>
          </w:hyperlink>
        </w:p>
        <w:p w14:paraId="17CA921A" w14:textId="77777777" w:rsidR="00580430" w:rsidRDefault="00580430">
          <w:pPr>
            <w:pStyle w:val="TOC3"/>
            <w:rPr>
              <w:rFonts w:asciiTheme="minorHAnsi" w:eastAsiaTheme="minorEastAsia" w:hAnsiTheme="minorHAnsi" w:cstheme="minorBidi"/>
              <w:i w:val="0"/>
              <w:iCs w:val="0"/>
              <w:noProof/>
              <w:szCs w:val="22"/>
              <w:lang w:val="en-US"/>
            </w:rPr>
          </w:pPr>
          <w:hyperlink w:anchor="_Toc456088856" w:history="1">
            <w:r w:rsidRPr="00372F7C">
              <w:rPr>
                <w:rStyle w:val="Hyperlink"/>
                <w:noProof/>
              </w:rPr>
              <w:t>3.4.7. Deployment Details</w:t>
            </w:r>
            <w:r>
              <w:rPr>
                <w:noProof/>
                <w:webHidden/>
              </w:rPr>
              <w:tab/>
            </w:r>
            <w:r>
              <w:rPr>
                <w:noProof/>
                <w:webHidden/>
              </w:rPr>
              <w:fldChar w:fldCharType="begin"/>
            </w:r>
            <w:r>
              <w:rPr>
                <w:noProof/>
                <w:webHidden/>
              </w:rPr>
              <w:instrText xml:space="preserve"> PAGEREF _Toc456088856 \h </w:instrText>
            </w:r>
            <w:r>
              <w:rPr>
                <w:noProof/>
                <w:webHidden/>
              </w:rPr>
            </w:r>
            <w:r>
              <w:rPr>
                <w:noProof/>
                <w:webHidden/>
              </w:rPr>
              <w:fldChar w:fldCharType="separate"/>
            </w:r>
            <w:r>
              <w:rPr>
                <w:noProof/>
                <w:webHidden/>
              </w:rPr>
              <w:t>40</w:t>
            </w:r>
            <w:r>
              <w:rPr>
                <w:noProof/>
                <w:webHidden/>
              </w:rPr>
              <w:fldChar w:fldCharType="end"/>
            </w:r>
          </w:hyperlink>
        </w:p>
        <w:p w14:paraId="5153C011" w14:textId="77777777" w:rsidR="00580430" w:rsidRDefault="00580430">
          <w:pPr>
            <w:pStyle w:val="TOC3"/>
            <w:rPr>
              <w:rFonts w:asciiTheme="minorHAnsi" w:eastAsiaTheme="minorEastAsia" w:hAnsiTheme="minorHAnsi" w:cstheme="minorBidi"/>
              <w:i w:val="0"/>
              <w:iCs w:val="0"/>
              <w:noProof/>
              <w:szCs w:val="22"/>
              <w:lang w:val="en-US"/>
            </w:rPr>
          </w:pPr>
          <w:hyperlink w:anchor="_Toc456088857" w:history="1">
            <w:r w:rsidRPr="00372F7C">
              <w:rPr>
                <w:rStyle w:val="Hyperlink"/>
                <w:noProof/>
              </w:rPr>
              <w:t>3.4.8. Future Steps</w:t>
            </w:r>
            <w:r>
              <w:rPr>
                <w:noProof/>
                <w:webHidden/>
              </w:rPr>
              <w:tab/>
            </w:r>
            <w:r>
              <w:rPr>
                <w:noProof/>
                <w:webHidden/>
              </w:rPr>
              <w:fldChar w:fldCharType="begin"/>
            </w:r>
            <w:r>
              <w:rPr>
                <w:noProof/>
                <w:webHidden/>
              </w:rPr>
              <w:instrText xml:space="preserve"> PAGEREF _Toc456088857 \h </w:instrText>
            </w:r>
            <w:r>
              <w:rPr>
                <w:noProof/>
                <w:webHidden/>
              </w:rPr>
            </w:r>
            <w:r>
              <w:rPr>
                <w:noProof/>
                <w:webHidden/>
              </w:rPr>
              <w:fldChar w:fldCharType="separate"/>
            </w:r>
            <w:r>
              <w:rPr>
                <w:noProof/>
                <w:webHidden/>
              </w:rPr>
              <w:t>42</w:t>
            </w:r>
            <w:r>
              <w:rPr>
                <w:noProof/>
                <w:webHidden/>
              </w:rPr>
              <w:fldChar w:fldCharType="end"/>
            </w:r>
          </w:hyperlink>
        </w:p>
        <w:p w14:paraId="14FC371A" w14:textId="77777777" w:rsidR="00580430" w:rsidRDefault="00580430">
          <w:pPr>
            <w:pStyle w:val="TOC2"/>
            <w:rPr>
              <w:rFonts w:asciiTheme="minorHAnsi" w:eastAsiaTheme="minorEastAsia" w:hAnsiTheme="minorHAnsi" w:cstheme="minorBidi"/>
              <w:smallCaps w:val="0"/>
              <w:noProof/>
              <w:szCs w:val="22"/>
              <w:lang w:val="en-US"/>
            </w:rPr>
          </w:pPr>
          <w:hyperlink w:anchor="_Toc456088858" w:history="1">
            <w:r w:rsidRPr="00372F7C">
              <w:rPr>
                <w:rStyle w:val="Hyperlink"/>
                <w:noProof/>
              </w:rPr>
              <w:t>3.5. Virtual CDN / Virtual Home Gateway (VIO)</w:t>
            </w:r>
            <w:r>
              <w:rPr>
                <w:noProof/>
                <w:webHidden/>
              </w:rPr>
              <w:tab/>
            </w:r>
            <w:r>
              <w:rPr>
                <w:noProof/>
                <w:webHidden/>
              </w:rPr>
              <w:fldChar w:fldCharType="begin"/>
            </w:r>
            <w:r>
              <w:rPr>
                <w:noProof/>
                <w:webHidden/>
              </w:rPr>
              <w:instrText xml:space="preserve"> PAGEREF _Toc456088858 \h </w:instrText>
            </w:r>
            <w:r>
              <w:rPr>
                <w:noProof/>
                <w:webHidden/>
              </w:rPr>
            </w:r>
            <w:r>
              <w:rPr>
                <w:noProof/>
                <w:webHidden/>
              </w:rPr>
              <w:fldChar w:fldCharType="separate"/>
            </w:r>
            <w:r>
              <w:rPr>
                <w:noProof/>
                <w:webHidden/>
              </w:rPr>
              <w:t>42</w:t>
            </w:r>
            <w:r>
              <w:rPr>
                <w:noProof/>
                <w:webHidden/>
              </w:rPr>
              <w:fldChar w:fldCharType="end"/>
            </w:r>
          </w:hyperlink>
        </w:p>
        <w:p w14:paraId="2ADA9BA4" w14:textId="77777777" w:rsidR="00580430" w:rsidRDefault="00580430">
          <w:pPr>
            <w:pStyle w:val="TOC3"/>
            <w:rPr>
              <w:rFonts w:asciiTheme="minorHAnsi" w:eastAsiaTheme="minorEastAsia" w:hAnsiTheme="minorHAnsi" w:cstheme="minorBidi"/>
              <w:i w:val="0"/>
              <w:iCs w:val="0"/>
              <w:noProof/>
              <w:szCs w:val="22"/>
              <w:lang w:val="en-US"/>
            </w:rPr>
          </w:pPr>
          <w:hyperlink w:anchor="_Toc456088859" w:history="1">
            <w:r w:rsidRPr="00372F7C">
              <w:rPr>
                <w:rStyle w:val="Hyperlink"/>
                <w:noProof/>
              </w:rPr>
              <w:t>3.5.1. vHG</w:t>
            </w:r>
            <w:r>
              <w:rPr>
                <w:noProof/>
                <w:webHidden/>
              </w:rPr>
              <w:tab/>
            </w:r>
            <w:r>
              <w:rPr>
                <w:noProof/>
                <w:webHidden/>
              </w:rPr>
              <w:fldChar w:fldCharType="begin"/>
            </w:r>
            <w:r>
              <w:rPr>
                <w:noProof/>
                <w:webHidden/>
              </w:rPr>
              <w:instrText xml:space="preserve"> PAGEREF _Toc456088859 \h </w:instrText>
            </w:r>
            <w:r>
              <w:rPr>
                <w:noProof/>
                <w:webHidden/>
              </w:rPr>
            </w:r>
            <w:r>
              <w:rPr>
                <w:noProof/>
                <w:webHidden/>
              </w:rPr>
              <w:fldChar w:fldCharType="separate"/>
            </w:r>
            <w:r>
              <w:rPr>
                <w:noProof/>
                <w:webHidden/>
              </w:rPr>
              <w:t>42</w:t>
            </w:r>
            <w:r>
              <w:rPr>
                <w:noProof/>
                <w:webHidden/>
              </w:rPr>
              <w:fldChar w:fldCharType="end"/>
            </w:r>
          </w:hyperlink>
        </w:p>
        <w:p w14:paraId="1F91A917" w14:textId="77777777" w:rsidR="00580430" w:rsidRDefault="00580430">
          <w:pPr>
            <w:pStyle w:val="TOC3"/>
            <w:rPr>
              <w:rFonts w:asciiTheme="minorHAnsi" w:eastAsiaTheme="minorEastAsia" w:hAnsiTheme="minorHAnsi" w:cstheme="minorBidi"/>
              <w:i w:val="0"/>
              <w:iCs w:val="0"/>
              <w:noProof/>
              <w:szCs w:val="22"/>
              <w:lang w:val="en-US"/>
            </w:rPr>
          </w:pPr>
          <w:hyperlink w:anchor="_Toc456088860" w:history="1">
            <w:r w:rsidRPr="00372F7C">
              <w:rPr>
                <w:rStyle w:val="Hyperlink"/>
                <w:noProof/>
              </w:rPr>
              <w:t>3.5.2. vCDN</w:t>
            </w:r>
            <w:r>
              <w:rPr>
                <w:noProof/>
                <w:webHidden/>
              </w:rPr>
              <w:tab/>
            </w:r>
            <w:r>
              <w:rPr>
                <w:noProof/>
                <w:webHidden/>
              </w:rPr>
              <w:fldChar w:fldCharType="begin"/>
            </w:r>
            <w:r>
              <w:rPr>
                <w:noProof/>
                <w:webHidden/>
              </w:rPr>
              <w:instrText xml:space="preserve"> PAGEREF _Toc456088860 \h </w:instrText>
            </w:r>
            <w:r>
              <w:rPr>
                <w:noProof/>
                <w:webHidden/>
              </w:rPr>
            </w:r>
            <w:r>
              <w:rPr>
                <w:noProof/>
                <w:webHidden/>
              </w:rPr>
              <w:fldChar w:fldCharType="separate"/>
            </w:r>
            <w:r>
              <w:rPr>
                <w:noProof/>
                <w:webHidden/>
              </w:rPr>
              <w:t>42</w:t>
            </w:r>
            <w:r>
              <w:rPr>
                <w:noProof/>
                <w:webHidden/>
              </w:rPr>
              <w:fldChar w:fldCharType="end"/>
            </w:r>
          </w:hyperlink>
        </w:p>
        <w:p w14:paraId="321087E9" w14:textId="77777777" w:rsidR="00580430" w:rsidRDefault="00580430">
          <w:pPr>
            <w:pStyle w:val="TOC3"/>
            <w:rPr>
              <w:rFonts w:asciiTheme="minorHAnsi" w:eastAsiaTheme="minorEastAsia" w:hAnsiTheme="minorHAnsi" w:cstheme="minorBidi"/>
              <w:i w:val="0"/>
              <w:iCs w:val="0"/>
              <w:noProof/>
              <w:szCs w:val="22"/>
              <w:lang w:val="en-US"/>
            </w:rPr>
          </w:pPr>
          <w:hyperlink w:anchor="_Toc456088861" w:history="1">
            <w:r w:rsidRPr="00372F7C">
              <w:rPr>
                <w:rStyle w:val="Hyperlink"/>
                <w:noProof/>
              </w:rPr>
              <w:t>3.5.3. Sequence diagrams</w:t>
            </w:r>
            <w:r>
              <w:rPr>
                <w:noProof/>
                <w:webHidden/>
              </w:rPr>
              <w:tab/>
            </w:r>
            <w:r>
              <w:rPr>
                <w:noProof/>
                <w:webHidden/>
              </w:rPr>
              <w:fldChar w:fldCharType="begin"/>
            </w:r>
            <w:r>
              <w:rPr>
                <w:noProof/>
                <w:webHidden/>
              </w:rPr>
              <w:instrText xml:space="preserve"> PAGEREF _Toc456088861 \h </w:instrText>
            </w:r>
            <w:r>
              <w:rPr>
                <w:noProof/>
                <w:webHidden/>
              </w:rPr>
            </w:r>
            <w:r>
              <w:rPr>
                <w:noProof/>
                <w:webHidden/>
              </w:rPr>
              <w:fldChar w:fldCharType="separate"/>
            </w:r>
            <w:r>
              <w:rPr>
                <w:noProof/>
                <w:webHidden/>
              </w:rPr>
              <w:t>44</w:t>
            </w:r>
            <w:r>
              <w:rPr>
                <w:noProof/>
                <w:webHidden/>
              </w:rPr>
              <w:fldChar w:fldCharType="end"/>
            </w:r>
          </w:hyperlink>
        </w:p>
        <w:p w14:paraId="3F3AC418" w14:textId="77777777" w:rsidR="00580430" w:rsidRDefault="00580430">
          <w:pPr>
            <w:pStyle w:val="TOC3"/>
            <w:rPr>
              <w:rFonts w:asciiTheme="minorHAnsi" w:eastAsiaTheme="minorEastAsia" w:hAnsiTheme="minorHAnsi" w:cstheme="minorBidi"/>
              <w:i w:val="0"/>
              <w:iCs w:val="0"/>
              <w:noProof/>
              <w:szCs w:val="22"/>
              <w:lang w:val="en-US"/>
            </w:rPr>
          </w:pPr>
          <w:hyperlink w:anchor="_Toc456088862" w:history="1">
            <w:r w:rsidRPr="00372F7C">
              <w:rPr>
                <w:rStyle w:val="Hyperlink"/>
                <w:noProof/>
              </w:rPr>
              <w:t>3.5.4. Technology</w:t>
            </w:r>
            <w:r>
              <w:rPr>
                <w:noProof/>
                <w:webHidden/>
              </w:rPr>
              <w:tab/>
            </w:r>
            <w:r>
              <w:rPr>
                <w:noProof/>
                <w:webHidden/>
              </w:rPr>
              <w:fldChar w:fldCharType="begin"/>
            </w:r>
            <w:r>
              <w:rPr>
                <w:noProof/>
                <w:webHidden/>
              </w:rPr>
              <w:instrText xml:space="preserve"> PAGEREF _Toc456088862 \h </w:instrText>
            </w:r>
            <w:r>
              <w:rPr>
                <w:noProof/>
                <w:webHidden/>
              </w:rPr>
            </w:r>
            <w:r>
              <w:rPr>
                <w:noProof/>
                <w:webHidden/>
              </w:rPr>
              <w:fldChar w:fldCharType="separate"/>
            </w:r>
            <w:r>
              <w:rPr>
                <w:noProof/>
                <w:webHidden/>
              </w:rPr>
              <w:t>45</w:t>
            </w:r>
            <w:r>
              <w:rPr>
                <w:noProof/>
                <w:webHidden/>
              </w:rPr>
              <w:fldChar w:fldCharType="end"/>
            </w:r>
          </w:hyperlink>
        </w:p>
        <w:p w14:paraId="4C81AD60" w14:textId="77777777" w:rsidR="00580430" w:rsidRDefault="00580430">
          <w:pPr>
            <w:pStyle w:val="TOC3"/>
            <w:rPr>
              <w:rFonts w:asciiTheme="minorHAnsi" w:eastAsiaTheme="minorEastAsia" w:hAnsiTheme="minorHAnsi" w:cstheme="minorBidi"/>
              <w:i w:val="0"/>
              <w:iCs w:val="0"/>
              <w:noProof/>
              <w:szCs w:val="22"/>
              <w:lang w:val="en-US"/>
            </w:rPr>
          </w:pPr>
          <w:hyperlink w:anchor="_Toc456088863" w:history="1">
            <w:r w:rsidRPr="00372F7C">
              <w:rPr>
                <w:rStyle w:val="Hyperlink"/>
                <w:noProof/>
              </w:rPr>
              <w:t>3.5.5. Dimensioning and Performances</w:t>
            </w:r>
            <w:r>
              <w:rPr>
                <w:noProof/>
                <w:webHidden/>
              </w:rPr>
              <w:tab/>
            </w:r>
            <w:r>
              <w:rPr>
                <w:noProof/>
                <w:webHidden/>
              </w:rPr>
              <w:fldChar w:fldCharType="begin"/>
            </w:r>
            <w:r>
              <w:rPr>
                <w:noProof/>
                <w:webHidden/>
              </w:rPr>
              <w:instrText xml:space="preserve"> PAGEREF _Toc456088863 \h </w:instrText>
            </w:r>
            <w:r>
              <w:rPr>
                <w:noProof/>
                <w:webHidden/>
              </w:rPr>
            </w:r>
            <w:r>
              <w:rPr>
                <w:noProof/>
                <w:webHidden/>
              </w:rPr>
              <w:fldChar w:fldCharType="separate"/>
            </w:r>
            <w:r>
              <w:rPr>
                <w:noProof/>
                <w:webHidden/>
              </w:rPr>
              <w:t>51</w:t>
            </w:r>
            <w:r>
              <w:rPr>
                <w:noProof/>
                <w:webHidden/>
              </w:rPr>
              <w:fldChar w:fldCharType="end"/>
            </w:r>
          </w:hyperlink>
        </w:p>
        <w:p w14:paraId="25E521DB" w14:textId="77777777" w:rsidR="00580430" w:rsidRDefault="00580430">
          <w:pPr>
            <w:pStyle w:val="TOC3"/>
            <w:rPr>
              <w:rFonts w:asciiTheme="minorHAnsi" w:eastAsiaTheme="minorEastAsia" w:hAnsiTheme="minorHAnsi" w:cstheme="minorBidi"/>
              <w:i w:val="0"/>
              <w:iCs w:val="0"/>
              <w:noProof/>
              <w:szCs w:val="22"/>
              <w:lang w:val="en-US"/>
            </w:rPr>
          </w:pPr>
          <w:hyperlink w:anchor="_Toc456088864" w:history="1">
            <w:r w:rsidRPr="00372F7C">
              <w:rPr>
                <w:rStyle w:val="Hyperlink"/>
                <w:noProof/>
              </w:rPr>
              <w:t>3.5.6. Future Work</w:t>
            </w:r>
            <w:r>
              <w:rPr>
                <w:noProof/>
                <w:webHidden/>
              </w:rPr>
              <w:tab/>
            </w:r>
            <w:r>
              <w:rPr>
                <w:noProof/>
                <w:webHidden/>
              </w:rPr>
              <w:fldChar w:fldCharType="begin"/>
            </w:r>
            <w:r>
              <w:rPr>
                <w:noProof/>
                <w:webHidden/>
              </w:rPr>
              <w:instrText xml:space="preserve"> PAGEREF _Toc456088864 \h </w:instrText>
            </w:r>
            <w:r>
              <w:rPr>
                <w:noProof/>
                <w:webHidden/>
              </w:rPr>
            </w:r>
            <w:r>
              <w:rPr>
                <w:noProof/>
                <w:webHidden/>
              </w:rPr>
              <w:fldChar w:fldCharType="separate"/>
            </w:r>
            <w:r>
              <w:rPr>
                <w:noProof/>
                <w:webHidden/>
              </w:rPr>
              <w:t>55</w:t>
            </w:r>
            <w:r>
              <w:rPr>
                <w:noProof/>
                <w:webHidden/>
              </w:rPr>
              <w:fldChar w:fldCharType="end"/>
            </w:r>
          </w:hyperlink>
        </w:p>
        <w:p w14:paraId="62508A33" w14:textId="77777777" w:rsidR="00580430" w:rsidRDefault="00580430">
          <w:pPr>
            <w:pStyle w:val="TOC2"/>
            <w:rPr>
              <w:rFonts w:asciiTheme="minorHAnsi" w:eastAsiaTheme="minorEastAsia" w:hAnsiTheme="minorHAnsi" w:cstheme="minorBidi"/>
              <w:smallCaps w:val="0"/>
              <w:noProof/>
              <w:szCs w:val="22"/>
              <w:lang w:val="en-US"/>
            </w:rPr>
          </w:pPr>
          <w:hyperlink w:anchor="_Toc456088865" w:history="1">
            <w:r w:rsidRPr="00372F7C">
              <w:rPr>
                <w:rStyle w:val="Hyperlink"/>
                <w:noProof/>
              </w:rPr>
              <w:t>3.6. ProXy as a Service VNF (PXaaS)</w:t>
            </w:r>
            <w:r>
              <w:rPr>
                <w:noProof/>
                <w:webHidden/>
              </w:rPr>
              <w:tab/>
            </w:r>
            <w:r>
              <w:rPr>
                <w:noProof/>
                <w:webHidden/>
              </w:rPr>
              <w:fldChar w:fldCharType="begin"/>
            </w:r>
            <w:r>
              <w:rPr>
                <w:noProof/>
                <w:webHidden/>
              </w:rPr>
              <w:instrText xml:space="preserve"> PAGEREF _Toc456088865 \h </w:instrText>
            </w:r>
            <w:r>
              <w:rPr>
                <w:noProof/>
                <w:webHidden/>
              </w:rPr>
            </w:r>
            <w:r>
              <w:rPr>
                <w:noProof/>
                <w:webHidden/>
              </w:rPr>
              <w:fldChar w:fldCharType="separate"/>
            </w:r>
            <w:r>
              <w:rPr>
                <w:noProof/>
                <w:webHidden/>
              </w:rPr>
              <w:t>56</w:t>
            </w:r>
            <w:r>
              <w:rPr>
                <w:noProof/>
                <w:webHidden/>
              </w:rPr>
              <w:fldChar w:fldCharType="end"/>
            </w:r>
          </w:hyperlink>
        </w:p>
        <w:p w14:paraId="46D2B6D8" w14:textId="77777777" w:rsidR="00580430" w:rsidRDefault="00580430">
          <w:pPr>
            <w:pStyle w:val="TOC3"/>
            <w:rPr>
              <w:rFonts w:asciiTheme="minorHAnsi" w:eastAsiaTheme="minorEastAsia" w:hAnsiTheme="minorHAnsi" w:cstheme="minorBidi"/>
              <w:i w:val="0"/>
              <w:iCs w:val="0"/>
              <w:noProof/>
              <w:szCs w:val="22"/>
              <w:lang w:val="en-US"/>
            </w:rPr>
          </w:pPr>
          <w:hyperlink w:anchor="_Toc456088866" w:history="1">
            <w:r w:rsidRPr="00372F7C">
              <w:rPr>
                <w:rStyle w:val="Hyperlink"/>
                <w:noProof/>
              </w:rPr>
              <w:t>3.6.1. Introduction</w:t>
            </w:r>
            <w:r>
              <w:rPr>
                <w:noProof/>
                <w:webHidden/>
              </w:rPr>
              <w:tab/>
            </w:r>
            <w:r>
              <w:rPr>
                <w:noProof/>
                <w:webHidden/>
              </w:rPr>
              <w:fldChar w:fldCharType="begin"/>
            </w:r>
            <w:r>
              <w:rPr>
                <w:noProof/>
                <w:webHidden/>
              </w:rPr>
              <w:instrText xml:space="preserve"> PAGEREF _Toc456088866 \h </w:instrText>
            </w:r>
            <w:r>
              <w:rPr>
                <w:noProof/>
                <w:webHidden/>
              </w:rPr>
            </w:r>
            <w:r>
              <w:rPr>
                <w:noProof/>
                <w:webHidden/>
              </w:rPr>
              <w:fldChar w:fldCharType="separate"/>
            </w:r>
            <w:r>
              <w:rPr>
                <w:noProof/>
                <w:webHidden/>
              </w:rPr>
              <w:t>56</w:t>
            </w:r>
            <w:r>
              <w:rPr>
                <w:noProof/>
                <w:webHidden/>
              </w:rPr>
              <w:fldChar w:fldCharType="end"/>
            </w:r>
          </w:hyperlink>
        </w:p>
        <w:p w14:paraId="1CBD6106" w14:textId="77777777" w:rsidR="00580430" w:rsidRDefault="00580430">
          <w:pPr>
            <w:pStyle w:val="TOC3"/>
            <w:rPr>
              <w:rFonts w:asciiTheme="minorHAnsi" w:eastAsiaTheme="minorEastAsia" w:hAnsiTheme="minorHAnsi" w:cstheme="minorBidi"/>
              <w:i w:val="0"/>
              <w:iCs w:val="0"/>
              <w:noProof/>
              <w:szCs w:val="22"/>
              <w:lang w:val="en-US"/>
            </w:rPr>
          </w:pPr>
          <w:hyperlink w:anchor="_Toc456088867" w:history="1">
            <w:r w:rsidRPr="00372F7C">
              <w:rPr>
                <w:rStyle w:val="Hyperlink"/>
                <w:noProof/>
              </w:rPr>
              <w:t>3.6.2. Requirements</w:t>
            </w:r>
            <w:r>
              <w:rPr>
                <w:noProof/>
                <w:webHidden/>
              </w:rPr>
              <w:tab/>
            </w:r>
            <w:r>
              <w:rPr>
                <w:noProof/>
                <w:webHidden/>
              </w:rPr>
              <w:fldChar w:fldCharType="begin"/>
            </w:r>
            <w:r>
              <w:rPr>
                <w:noProof/>
                <w:webHidden/>
              </w:rPr>
              <w:instrText xml:space="preserve"> PAGEREF _Toc456088867 \h </w:instrText>
            </w:r>
            <w:r>
              <w:rPr>
                <w:noProof/>
                <w:webHidden/>
              </w:rPr>
            </w:r>
            <w:r>
              <w:rPr>
                <w:noProof/>
                <w:webHidden/>
              </w:rPr>
              <w:fldChar w:fldCharType="separate"/>
            </w:r>
            <w:r>
              <w:rPr>
                <w:noProof/>
                <w:webHidden/>
              </w:rPr>
              <w:t>56</w:t>
            </w:r>
            <w:r>
              <w:rPr>
                <w:noProof/>
                <w:webHidden/>
              </w:rPr>
              <w:fldChar w:fldCharType="end"/>
            </w:r>
          </w:hyperlink>
        </w:p>
        <w:p w14:paraId="283FF3E1" w14:textId="77777777" w:rsidR="00580430" w:rsidRDefault="00580430">
          <w:pPr>
            <w:pStyle w:val="TOC3"/>
            <w:rPr>
              <w:rFonts w:asciiTheme="minorHAnsi" w:eastAsiaTheme="minorEastAsia" w:hAnsiTheme="minorHAnsi" w:cstheme="minorBidi"/>
              <w:i w:val="0"/>
              <w:iCs w:val="0"/>
              <w:noProof/>
              <w:szCs w:val="22"/>
              <w:lang w:val="en-US"/>
            </w:rPr>
          </w:pPr>
          <w:hyperlink w:anchor="_Toc456088868" w:history="1">
            <w:r w:rsidRPr="00372F7C">
              <w:rPr>
                <w:rStyle w:val="Hyperlink"/>
                <w:noProof/>
              </w:rPr>
              <w:t>3.6.3. Architecture</w:t>
            </w:r>
            <w:r>
              <w:rPr>
                <w:noProof/>
                <w:webHidden/>
              </w:rPr>
              <w:tab/>
            </w:r>
            <w:r>
              <w:rPr>
                <w:noProof/>
                <w:webHidden/>
              </w:rPr>
              <w:fldChar w:fldCharType="begin"/>
            </w:r>
            <w:r>
              <w:rPr>
                <w:noProof/>
                <w:webHidden/>
              </w:rPr>
              <w:instrText xml:space="preserve"> PAGEREF _Toc456088868 \h </w:instrText>
            </w:r>
            <w:r>
              <w:rPr>
                <w:noProof/>
                <w:webHidden/>
              </w:rPr>
            </w:r>
            <w:r>
              <w:rPr>
                <w:noProof/>
                <w:webHidden/>
              </w:rPr>
              <w:fldChar w:fldCharType="separate"/>
            </w:r>
            <w:r>
              <w:rPr>
                <w:noProof/>
                <w:webHidden/>
              </w:rPr>
              <w:t>58</w:t>
            </w:r>
            <w:r>
              <w:rPr>
                <w:noProof/>
                <w:webHidden/>
              </w:rPr>
              <w:fldChar w:fldCharType="end"/>
            </w:r>
          </w:hyperlink>
        </w:p>
        <w:p w14:paraId="387BCA44" w14:textId="77777777" w:rsidR="00580430" w:rsidRDefault="00580430">
          <w:pPr>
            <w:pStyle w:val="TOC3"/>
            <w:rPr>
              <w:rFonts w:asciiTheme="minorHAnsi" w:eastAsiaTheme="minorEastAsia" w:hAnsiTheme="minorHAnsi" w:cstheme="minorBidi"/>
              <w:i w:val="0"/>
              <w:iCs w:val="0"/>
              <w:noProof/>
              <w:szCs w:val="22"/>
              <w:lang w:val="en-US"/>
            </w:rPr>
          </w:pPr>
          <w:hyperlink w:anchor="_Toc456088869" w:history="1">
            <w:r w:rsidRPr="00372F7C">
              <w:rPr>
                <w:rStyle w:val="Hyperlink"/>
                <w:noProof/>
              </w:rPr>
              <w:t>3.6.4. Functional description</w:t>
            </w:r>
            <w:r>
              <w:rPr>
                <w:noProof/>
                <w:webHidden/>
              </w:rPr>
              <w:tab/>
            </w:r>
            <w:r>
              <w:rPr>
                <w:noProof/>
                <w:webHidden/>
              </w:rPr>
              <w:fldChar w:fldCharType="begin"/>
            </w:r>
            <w:r>
              <w:rPr>
                <w:noProof/>
                <w:webHidden/>
              </w:rPr>
              <w:instrText xml:space="preserve"> PAGEREF _Toc456088869 \h </w:instrText>
            </w:r>
            <w:r>
              <w:rPr>
                <w:noProof/>
                <w:webHidden/>
              </w:rPr>
            </w:r>
            <w:r>
              <w:rPr>
                <w:noProof/>
                <w:webHidden/>
              </w:rPr>
              <w:fldChar w:fldCharType="separate"/>
            </w:r>
            <w:r>
              <w:rPr>
                <w:noProof/>
                <w:webHidden/>
              </w:rPr>
              <w:t>58</w:t>
            </w:r>
            <w:r>
              <w:rPr>
                <w:noProof/>
                <w:webHidden/>
              </w:rPr>
              <w:fldChar w:fldCharType="end"/>
            </w:r>
          </w:hyperlink>
        </w:p>
        <w:p w14:paraId="000B7025" w14:textId="77777777" w:rsidR="00580430" w:rsidRDefault="00580430">
          <w:pPr>
            <w:pStyle w:val="TOC3"/>
            <w:rPr>
              <w:rFonts w:asciiTheme="minorHAnsi" w:eastAsiaTheme="minorEastAsia" w:hAnsiTheme="minorHAnsi" w:cstheme="minorBidi"/>
              <w:i w:val="0"/>
              <w:iCs w:val="0"/>
              <w:noProof/>
              <w:szCs w:val="22"/>
              <w:lang w:val="en-US"/>
            </w:rPr>
          </w:pPr>
          <w:hyperlink w:anchor="_Toc456088870" w:history="1">
            <w:r w:rsidRPr="00372F7C">
              <w:rPr>
                <w:rStyle w:val="Hyperlink"/>
                <w:noProof/>
              </w:rPr>
              <w:t>3.6.5. Interfaces</w:t>
            </w:r>
            <w:r>
              <w:rPr>
                <w:noProof/>
                <w:webHidden/>
              </w:rPr>
              <w:tab/>
            </w:r>
            <w:r>
              <w:rPr>
                <w:noProof/>
                <w:webHidden/>
              </w:rPr>
              <w:fldChar w:fldCharType="begin"/>
            </w:r>
            <w:r>
              <w:rPr>
                <w:noProof/>
                <w:webHidden/>
              </w:rPr>
              <w:instrText xml:space="preserve"> PAGEREF _Toc456088870 \h </w:instrText>
            </w:r>
            <w:r>
              <w:rPr>
                <w:noProof/>
                <w:webHidden/>
              </w:rPr>
            </w:r>
            <w:r>
              <w:rPr>
                <w:noProof/>
                <w:webHidden/>
              </w:rPr>
              <w:fldChar w:fldCharType="separate"/>
            </w:r>
            <w:r>
              <w:rPr>
                <w:noProof/>
                <w:webHidden/>
              </w:rPr>
              <w:t>61</w:t>
            </w:r>
            <w:r>
              <w:rPr>
                <w:noProof/>
                <w:webHidden/>
              </w:rPr>
              <w:fldChar w:fldCharType="end"/>
            </w:r>
          </w:hyperlink>
        </w:p>
        <w:p w14:paraId="51D9DBF6" w14:textId="77777777" w:rsidR="00580430" w:rsidRDefault="00580430">
          <w:pPr>
            <w:pStyle w:val="TOC3"/>
            <w:rPr>
              <w:rFonts w:asciiTheme="minorHAnsi" w:eastAsiaTheme="minorEastAsia" w:hAnsiTheme="minorHAnsi" w:cstheme="minorBidi"/>
              <w:i w:val="0"/>
              <w:iCs w:val="0"/>
              <w:noProof/>
              <w:szCs w:val="22"/>
              <w:lang w:val="en-US"/>
            </w:rPr>
          </w:pPr>
          <w:hyperlink w:anchor="_Toc456088871" w:history="1">
            <w:r w:rsidRPr="00372F7C">
              <w:rPr>
                <w:rStyle w:val="Hyperlink"/>
                <w:noProof/>
              </w:rPr>
              <w:t>3.6.6. Technologies</w:t>
            </w:r>
            <w:r>
              <w:rPr>
                <w:noProof/>
                <w:webHidden/>
              </w:rPr>
              <w:tab/>
            </w:r>
            <w:r>
              <w:rPr>
                <w:noProof/>
                <w:webHidden/>
              </w:rPr>
              <w:fldChar w:fldCharType="begin"/>
            </w:r>
            <w:r>
              <w:rPr>
                <w:noProof/>
                <w:webHidden/>
              </w:rPr>
              <w:instrText xml:space="preserve"> PAGEREF _Toc456088871 \h </w:instrText>
            </w:r>
            <w:r>
              <w:rPr>
                <w:noProof/>
                <w:webHidden/>
              </w:rPr>
            </w:r>
            <w:r>
              <w:rPr>
                <w:noProof/>
                <w:webHidden/>
              </w:rPr>
              <w:fldChar w:fldCharType="separate"/>
            </w:r>
            <w:r>
              <w:rPr>
                <w:noProof/>
                <w:webHidden/>
              </w:rPr>
              <w:t>62</w:t>
            </w:r>
            <w:r>
              <w:rPr>
                <w:noProof/>
                <w:webHidden/>
              </w:rPr>
              <w:fldChar w:fldCharType="end"/>
            </w:r>
          </w:hyperlink>
        </w:p>
        <w:p w14:paraId="2DD83FC4" w14:textId="77777777" w:rsidR="00580430" w:rsidRDefault="00580430">
          <w:pPr>
            <w:pStyle w:val="TOC3"/>
            <w:rPr>
              <w:rFonts w:asciiTheme="minorHAnsi" w:eastAsiaTheme="minorEastAsia" w:hAnsiTheme="minorHAnsi" w:cstheme="minorBidi"/>
              <w:i w:val="0"/>
              <w:iCs w:val="0"/>
              <w:noProof/>
              <w:szCs w:val="22"/>
              <w:lang w:val="en-US"/>
            </w:rPr>
          </w:pPr>
          <w:hyperlink w:anchor="_Toc456088872" w:history="1">
            <w:r w:rsidRPr="00372F7C">
              <w:rPr>
                <w:rStyle w:val="Hyperlink"/>
                <w:noProof/>
              </w:rPr>
              <w:t>3.6.7. Dimensioning and Performance</w:t>
            </w:r>
            <w:r>
              <w:rPr>
                <w:noProof/>
                <w:webHidden/>
              </w:rPr>
              <w:tab/>
            </w:r>
            <w:r>
              <w:rPr>
                <w:noProof/>
                <w:webHidden/>
              </w:rPr>
              <w:fldChar w:fldCharType="begin"/>
            </w:r>
            <w:r>
              <w:rPr>
                <w:noProof/>
                <w:webHidden/>
              </w:rPr>
              <w:instrText xml:space="preserve"> PAGEREF _Toc456088872 \h </w:instrText>
            </w:r>
            <w:r>
              <w:rPr>
                <w:noProof/>
                <w:webHidden/>
              </w:rPr>
            </w:r>
            <w:r>
              <w:rPr>
                <w:noProof/>
                <w:webHidden/>
              </w:rPr>
              <w:fldChar w:fldCharType="separate"/>
            </w:r>
            <w:r>
              <w:rPr>
                <w:noProof/>
                <w:webHidden/>
              </w:rPr>
              <w:t>62</w:t>
            </w:r>
            <w:r>
              <w:rPr>
                <w:noProof/>
                <w:webHidden/>
              </w:rPr>
              <w:fldChar w:fldCharType="end"/>
            </w:r>
          </w:hyperlink>
        </w:p>
        <w:p w14:paraId="5C1309AF" w14:textId="77777777" w:rsidR="00580430" w:rsidRDefault="00580430">
          <w:pPr>
            <w:pStyle w:val="TOC2"/>
            <w:rPr>
              <w:rFonts w:asciiTheme="minorHAnsi" w:eastAsiaTheme="minorEastAsia" w:hAnsiTheme="minorHAnsi" w:cstheme="minorBidi"/>
              <w:smallCaps w:val="0"/>
              <w:noProof/>
              <w:szCs w:val="22"/>
              <w:lang w:val="en-US"/>
            </w:rPr>
          </w:pPr>
          <w:hyperlink w:anchor="_Toc456088873" w:history="1">
            <w:r w:rsidRPr="00372F7C">
              <w:rPr>
                <w:rStyle w:val="Hyperlink"/>
                <w:noProof/>
              </w:rPr>
              <w:t>3.7. FPGA-based H264 Decoder</w:t>
            </w:r>
            <w:r>
              <w:rPr>
                <w:noProof/>
                <w:webHidden/>
              </w:rPr>
              <w:tab/>
            </w:r>
            <w:r>
              <w:rPr>
                <w:noProof/>
                <w:webHidden/>
              </w:rPr>
              <w:fldChar w:fldCharType="begin"/>
            </w:r>
            <w:r>
              <w:rPr>
                <w:noProof/>
                <w:webHidden/>
              </w:rPr>
              <w:instrText xml:space="preserve"> PAGEREF _Toc456088873 \h </w:instrText>
            </w:r>
            <w:r>
              <w:rPr>
                <w:noProof/>
                <w:webHidden/>
              </w:rPr>
            </w:r>
            <w:r>
              <w:rPr>
                <w:noProof/>
                <w:webHidden/>
              </w:rPr>
              <w:fldChar w:fldCharType="separate"/>
            </w:r>
            <w:r>
              <w:rPr>
                <w:noProof/>
                <w:webHidden/>
              </w:rPr>
              <w:t>66</w:t>
            </w:r>
            <w:r>
              <w:rPr>
                <w:noProof/>
                <w:webHidden/>
              </w:rPr>
              <w:fldChar w:fldCharType="end"/>
            </w:r>
          </w:hyperlink>
        </w:p>
        <w:p w14:paraId="6167635A" w14:textId="77777777" w:rsidR="00580430" w:rsidRDefault="00580430">
          <w:pPr>
            <w:pStyle w:val="TOC3"/>
            <w:rPr>
              <w:rFonts w:asciiTheme="minorHAnsi" w:eastAsiaTheme="minorEastAsia" w:hAnsiTheme="minorHAnsi" w:cstheme="minorBidi"/>
              <w:i w:val="0"/>
              <w:iCs w:val="0"/>
              <w:noProof/>
              <w:szCs w:val="22"/>
              <w:lang w:val="en-US"/>
            </w:rPr>
          </w:pPr>
          <w:hyperlink w:anchor="_Toc456088874" w:history="1">
            <w:r w:rsidRPr="00372F7C">
              <w:rPr>
                <w:rStyle w:val="Hyperlink"/>
                <w:noProof/>
              </w:rPr>
              <w:t>3.7.1. Introduction</w:t>
            </w:r>
            <w:r>
              <w:rPr>
                <w:noProof/>
                <w:webHidden/>
              </w:rPr>
              <w:tab/>
            </w:r>
            <w:r>
              <w:rPr>
                <w:noProof/>
                <w:webHidden/>
              </w:rPr>
              <w:fldChar w:fldCharType="begin"/>
            </w:r>
            <w:r>
              <w:rPr>
                <w:noProof/>
                <w:webHidden/>
              </w:rPr>
              <w:instrText xml:space="preserve"> PAGEREF _Toc456088874 \h </w:instrText>
            </w:r>
            <w:r>
              <w:rPr>
                <w:noProof/>
                <w:webHidden/>
              </w:rPr>
            </w:r>
            <w:r>
              <w:rPr>
                <w:noProof/>
                <w:webHidden/>
              </w:rPr>
              <w:fldChar w:fldCharType="separate"/>
            </w:r>
            <w:r>
              <w:rPr>
                <w:noProof/>
                <w:webHidden/>
              </w:rPr>
              <w:t>66</w:t>
            </w:r>
            <w:r>
              <w:rPr>
                <w:noProof/>
                <w:webHidden/>
              </w:rPr>
              <w:fldChar w:fldCharType="end"/>
            </w:r>
          </w:hyperlink>
        </w:p>
        <w:p w14:paraId="565B594C" w14:textId="77777777" w:rsidR="00580430" w:rsidRDefault="00580430">
          <w:pPr>
            <w:pStyle w:val="TOC3"/>
            <w:rPr>
              <w:rFonts w:asciiTheme="minorHAnsi" w:eastAsiaTheme="minorEastAsia" w:hAnsiTheme="minorHAnsi" w:cstheme="minorBidi"/>
              <w:i w:val="0"/>
              <w:iCs w:val="0"/>
              <w:noProof/>
              <w:szCs w:val="22"/>
              <w:lang w:val="en-US"/>
            </w:rPr>
          </w:pPr>
          <w:hyperlink w:anchor="_Toc456088875" w:history="1">
            <w:r w:rsidRPr="00372F7C">
              <w:rPr>
                <w:rStyle w:val="Hyperlink"/>
                <w:noProof/>
              </w:rPr>
              <w:t>3.7.2. Architecture</w:t>
            </w:r>
            <w:r>
              <w:rPr>
                <w:noProof/>
                <w:webHidden/>
              </w:rPr>
              <w:tab/>
            </w:r>
            <w:r>
              <w:rPr>
                <w:noProof/>
                <w:webHidden/>
              </w:rPr>
              <w:fldChar w:fldCharType="begin"/>
            </w:r>
            <w:r>
              <w:rPr>
                <w:noProof/>
                <w:webHidden/>
              </w:rPr>
              <w:instrText xml:space="preserve"> PAGEREF _Toc456088875 \h </w:instrText>
            </w:r>
            <w:r>
              <w:rPr>
                <w:noProof/>
                <w:webHidden/>
              </w:rPr>
            </w:r>
            <w:r>
              <w:rPr>
                <w:noProof/>
                <w:webHidden/>
              </w:rPr>
              <w:fldChar w:fldCharType="separate"/>
            </w:r>
            <w:r>
              <w:rPr>
                <w:noProof/>
                <w:webHidden/>
              </w:rPr>
              <w:t>66</w:t>
            </w:r>
            <w:r>
              <w:rPr>
                <w:noProof/>
                <w:webHidden/>
              </w:rPr>
              <w:fldChar w:fldCharType="end"/>
            </w:r>
          </w:hyperlink>
        </w:p>
        <w:p w14:paraId="097D9E24" w14:textId="77777777" w:rsidR="00580430" w:rsidRDefault="00580430">
          <w:pPr>
            <w:pStyle w:val="TOC3"/>
            <w:rPr>
              <w:rFonts w:asciiTheme="minorHAnsi" w:eastAsiaTheme="minorEastAsia" w:hAnsiTheme="minorHAnsi" w:cstheme="minorBidi"/>
              <w:i w:val="0"/>
              <w:iCs w:val="0"/>
              <w:noProof/>
              <w:szCs w:val="22"/>
              <w:lang w:val="en-US"/>
            </w:rPr>
          </w:pPr>
          <w:hyperlink w:anchor="_Toc456088876" w:history="1">
            <w:r w:rsidRPr="00372F7C">
              <w:rPr>
                <w:rStyle w:val="Hyperlink"/>
                <w:noProof/>
              </w:rPr>
              <w:t>3.7.3. Functional Description</w:t>
            </w:r>
            <w:r>
              <w:rPr>
                <w:noProof/>
                <w:webHidden/>
              </w:rPr>
              <w:tab/>
            </w:r>
            <w:r>
              <w:rPr>
                <w:noProof/>
                <w:webHidden/>
              </w:rPr>
              <w:fldChar w:fldCharType="begin"/>
            </w:r>
            <w:r>
              <w:rPr>
                <w:noProof/>
                <w:webHidden/>
              </w:rPr>
              <w:instrText xml:space="preserve"> PAGEREF _Toc456088876 \h </w:instrText>
            </w:r>
            <w:r>
              <w:rPr>
                <w:noProof/>
                <w:webHidden/>
              </w:rPr>
            </w:r>
            <w:r>
              <w:rPr>
                <w:noProof/>
                <w:webHidden/>
              </w:rPr>
              <w:fldChar w:fldCharType="separate"/>
            </w:r>
            <w:r>
              <w:rPr>
                <w:noProof/>
                <w:webHidden/>
              </w:rPr>
              <w:t>67</w:t>
            </w:r>
            <w:r>
              <w:rPr>
                <w:noProof/>
                <w:webHidden/>
              </w:rPr>
              <w:fldChar w:fldCharType="end"/>
            </w:r>
          </w:hyperlink>
        </w:p>
        <w:p w14:paraId="33288347" w14:textId="77777777" w:rsidR="00580430" w:rsidRDefault="00580430">
          <w:pPr>
            <w:pStyle w:val="TOC3"/>
            <w:rPr>
              <w:rFonts w:asciiTheme="minorHAnsi" w:eastAsiaTheme="minorEastAsia" w:hAnsiTheme="minorHAnsi" w:cstheme="minorBidi"/>
              <w:i w:val="0"/>
              <w:iCs w:val="0"/>
              <w:noProof/>
              <w:szCs w:val="22"/>
              <w:lang w:val="en-US"/>
            </w:rPr>
          </w:pPr>
          <w:hyperlink w:anchor="_Toc456088877" w:history="1">
            <w:r w:rsidRPr="00372F7C">
              <w:rPr>
                <w:rStyle w:val="Hyperlink"/>
                <w:noProof/>
              </w:rPr>
              <w:t>3.7.4. Interfaces</w:t>
            </w:r>
            <w:r>
              <w:rPr>
                <w:noProof/>
                <w:webHidden/>
              </w:rPr>
              <w:tab/>
            </w:r>
            <w:r>
              <w:rPr>
                <w:noProof/>
                <w:webHidden/>
              </w:rPr>
              <w:fldChar w:fldCharType="begin"/>
            </w:r>
            <w:r>
              <w:rPr>
                <w:noProof/>
                <w:webHidden/>
              </w:rPr>
              <w:instrText xml:space="preserve"> PAGEREF _Toc456088877 \h </w:instrText>
            </w:r>
            <w:r>
              <w:rPr>
                <w:noProof/>
                <w:webHidden/>
              </w:rPr>
            </w:r>
            <w:r>
              <w:rPr>
                <w:noProof/>
                <w:webHidden/>
              </w:rPr>
              <w:fldChar w:fldCharType="separate"/>
            </w:r>
            <w:r>
              <w:rPr>
                <w:noProof/>
                <w:webHidden/>
              </w:rPr>
              <w:t>67</w:t>
            </w:r>
            <w:r>
              <w:rPr>
                <w:noProof/>
                <w:webHidden/>
              </w:rPr>
              <w:fldChar w:fldCharType="end"/>
            </w:r>
          </w:hyperlink>
        </w:p>
        <w:p w14:paraId="3440F71C" w14:textId="77777777" w:rsidR="00580430" w:rsidRDefault="00580430">
          <w:pPr>
            <w:pStyle w:val="TOC3"/>
            <w:rPr>
              <w:rFonts w:asciiTheme="minorHAnsi" w:eastAsiaTheme="minorEastAsia" w:hAnsiTheme="minorHAnsi" w:cstheme="minorBidi"/>
              <w:i w:val="0"/>
              <w:iCs w:val="0"/>
              <w:noProof/>
              <w:szCs w:val="22"/>
              <w:lang w:val="en-US"/>
            </w:rPr>
          </w:pPr>
          <w:hyperlink w:anchor="_Toc456088878" w:history="1">
            <w:r w:rsidRPr="00372F7C">
              <w:rPr>
                <w:rStyle w:val="Hyperlink"/>
                <w:noProof/>
              </w:rPr>
              <w:t>3.7.5. Technologies</w:t>
            </w:r>
            <w:r>
              <w:rPr>
                <w:noProof/>
                <w:webHidden/>
              </w:rPr>
              <w:tab/>
            </w:r>
            <w:r>
              <w:rPr>
                <w:noProof/>
                <w:webHidden/>
              </w:rPr>
              <w:fldChar w:fldCharType="begin"/>
            </w:r>
            <w:r>
              <w:rPr>
                <w:noProof/>
                <w:webHidden/>
              </w:rPr>
              <w:instrText xml:space="preserve"> PAGEREF _Toc456088878 \h </w:instrText>
            </w:r>
            <w:r>
              <w:rPr>
                <w:noProof/>
                <w:webHidden/>
              </w:rPr>
            </w:r>
            <w:r>
              <w:rPr>
                <w:noProof/>
                <w:webHidden/>
              </w:rPr>
              <w:fldChar w:fldCharType="separate"/>
            </w:r>
            <w:r>
              <w:rPr>
                <w:noProof/>
                <w:webHidden/>
              </w:rPr>
              <w:t>67</w:t>
            </w:r>
            <w:r>
              <w:rPr>
                <w:noProof/>
                <w:webHidden/>
              </w:rPr>
              <w:fldChar w:fldCharType="end"/>
            </w:r>
          </w:hyperlink>
        </w:p>
        <w:p w14:paraId="3B54CF7A"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879" w:history="1">
            <w:r w:rsidRPr="00372F7C">
              <w:rPr>
                <w:rStyle w:val="Hyperlink"/>
                <w:noProof/>
              </w:rPr>
              <w:t>4. Scaling</w:t>
            </w:r>
            <w:r>
              <w:rPr>
                <w:noProof/>
                <w:webHidden/>
              </w:rPr>
              <w:tab/>
            </w:r>
            <w:r>
              <w:rPr>
                <w:noProof/>
                <w:webHidden/>
              </w:rPr>
              <w:fldChar w:fldCharType="begin"/>
            </w:r>
            <w:r>
              <w:rPr>
                <w:noProof/>
                <w:webHidden/>
              </w:rPr>
              <w:instrText xml:space="preserve"> PAGEREF _Toc456088879 \h </w:instrText>
            </w:r>
            <w:r>
              <w:rPr>
                <w:noProof/>
                <w:webHidden/>
              </w:rPr>
            </w:r>
            <w:r>
              <w:rPr>
                <w:noProof/>
                <w:webHidden/>
              </w:rPr>
              <w:fldChar w:fldCharType="separate"/>
            </w:r>
            <w:r>
              <w:rPr>
                <w:noProof/>
                <w:webHidden/>
              </w:rPr>
              <w:t>69</w:t>
            </w:r>
            <w:r>
              <w:rPr>
                <w:noProof/>
                <w:webHidden/>
              </w:rPr>
              <w:fldChar w:fldCharType="end"/>
            </w:r>
          </w:hyperlink>
        </w:p>
        <w:p w14:paraId="3FA86126" w14:textId="77777777" w:rsidR="00580430" w:rsidRDefault="00580430">
          <w:pPr>
            <w:pStyle w:val="TOC2"/>
            <w:rPr>
              <w:rFonts w:asciiTheme="minorHAnsi" w:eastAsiaTheme="minorEastAsia" w:hAnsiTheme="minorHAnsi" w:cstheme="minorBidi"/>
              <w:smallCaps w:val="0"/>
              <w:noProof/>
              <w:szCs w:val="22"/>
              <w:lang w:val="en-US"/>
            </w:rPr>
          </w:pPr>
          <w:hyperlink w:anchor="_Toc456088880" w:history="1">
            <w:r w:rsidRPr="00372F7C">
              <w:rPr>
                <w:rStyle w:val="Hyperlink"/>
                <w:noProof/>
              </w:rPr>
              <w:t>4.1. General description</w:t>
            </w:r>
            <w:r>
              <w:rPr>
                <w:noProof/>
                <w:webHidden/>
              </w:rPr>
              <w:tab/>
            </w:r>
            <w:r>
              <w:rPr>
                <w:noProof/>
                <w:webHidden/>
              </w:rPr>
              <w:fldChar w:fldCharType="begin"/>
            </w:r>
            <w:r>
              <w:rPr>
                <w:noProof/>
                <w:webHidden/>
              </w:rPr>
              <w:instrText xml:space="preserve"> PAGEREF _Toc456088880 \h </w:instrText>
            </w:r>
            <w:r>
              <w:rPr>
                <w:noProof/>
                <w:webHidden/>
              </w:rPr>
            </w:r>
            <w:r>
              <w:rPr>
                <w:noProof/>
                <w:webHidden/>
              </w:rPr>
              <w:fldChar w:fldCharType="separate"/>
            </w:r>
            <w:r>
              <w:rPr>
                <w:noProof/>
                <w:webHidden/>
              </w:rPr>
              <w:t>69</w:t>
            </w:r>
            <w:r>
              <w:rPr>
                <w:noProof/>
                <w:webHidden/>
              </w:rPr>
              <w:fldChar w:fldCharType="end"/>
            </w:r>
          </w:hyperlink>
        </w:p>
        <w:p w14:paraId="39A3C2E0" w14:textId="77777777" w:rsidR="00580430" w:rsidRDefault="00580430">
          <w:pPr>
            <w:pStyle w:val="TOC3"/>
            <w:rPr>
              <w:rFonts w:asciiTheme="minorHAnsi" w:eastAsiaTheme="minorEastAsia" w:hAnsiTheme="minorHAnsi" w:cstheme="minorBidi"/>
              <w:i w:val="0"/>
              <w:iCs w:val="0"/>
              <w:noProof/>
              <w:szCs w:val="22"/>
              <w:lang w:val="en-US"/>
            </w:rPr>
          </w:pPr>
          <w:hyperlink w:anchor="_Toc456088881" w:history="1">
            <w:r w:rsidRPr="00372F7C">
              <w:rPr>
                <w:rStyle w:val="Hyperlink"/>
                <w:noProof/>
              </w:rPr>
              <w:t>4.1.1. VNFD parameters for scale in/out</w:t>
            </w:r>
            <w:r>
              <w:rPr>
                <w:noProof/>
                <w:webHidden/>
              </w:rPr>
              <w:tab/>
            </w:r>
            <w:r>
              <w:rPr>
                <w:noProof/>
                <w:webHidden/>
              </w:rPr>
              <w:fldChar w:fldCharType="begin"/>
            </w:r>
            <w:r>
              <w:rPr>
                <w:noProof/>
                <w:webHidden/>
              </w:rPr>
              <w:instrText xml:space="preserve"> PAGEREF _Toc456088881 \h </w:instrText>
            </w:r>
            <w:r>
              <w:rPr>
                <w:noProof/>
                <w:webHidden/>
              </w:rPr>
            </w:r>
            <w:r>
              <w:rPr>
                <w:noProof/>
                <w:webHidden/>
              </w:rPr>
              <w:fldChar w:fldCharType="separate"/>
            </w:r>
            <w:r>
              <w:rPr>
                <w:noProof/>
                <w:webHidden/>
              </w:rPr>
              <w:t>69</w:t>
            </w:r>
            <w:r>
              <w:rPr>
                <w:noProof/>
                <w:webHidden/>
              </w:rPr>
              <w:fldChar w:fldCharType="end"/>
            </w:r>
          </w:hyperlink>
        </w:p>
        <w:p w14:paraId="5A77DD92" w14:textId="77777777" w:rsidR="00580430" w:rsidRDefault="00580430">
          <w:pPr>
            <w:pStyle w:val="TOC3"/>
            <w:rPr>
              <w:rFonts w:asciiTheme="minorHAnsi" w:eastAsiaTheme="minorEastAsia" w:hAnsiTheme="minorHAnsi" w:cstheme="minorBidi"/>
              <w:i w:val="0"/>
              <w:iCs w:val="0"/>
              <w:noProof/>
              <w:szCs w:val="22"/>
              <w:lang w:val="en-US"/>
            </w:rPr>
          </w:pPr>
          <w:hyperlink w:anchor="_Toc456088882" w:history="1">
            <w:r w:rsidRPr="00372F7C">
              <w:rPr>
                <w:rStyle w:val="Hyperlink"/>
                <w:noProof/>
              </w:rPr>
              <w:t>4.1.2. Dependencies and impact in T-NOVA subsystems</w:t>
            </w:r>
            <w:r>
              <w:rPr>
                <w:noProof/>
                <w:webHidden/>
              </w:rPr>
              <w:tab/>
            </w:r>
            <w:r>
              <w:rPr>
                <w:noProof/>
                <w:webHidden/>
              </w:rPr>
              <w:fldChar w:fldCharType="begin"/>
            </w:r>
            <w:r>
              <w:rPr>
                <w:noProof/>
                <w:webHidden/>
              </w:rPr>
              <w:instrText xml:space="preserve"> PAGEREF _Toc456088882 \h </w:instrText>
            </w:r>
            <w:r>
              <w:rPr>
                <w:noProof/>
                <w:webHidden/>
              </w:rPr>
            </w:r>
            <w:r>
              <w:rPr>
                <w:noProof/>
                <w:webHidden/>
              </w:rPr>
              <w:fldChar w:fldCharType="separate"/>
            </w:r>
            <w:r>
              <w:rPr>
                <w:noProof/>
                <w:webHidden/>
              </w:rPr>
              <w:t>71</w:t>
            </w:r>
            <w:r>
              <w:rPr>
                <w:noProof/>
                <w:webHidden/>
              </w:rPr>
              <w:fldChar w:fldCharType="end"/>
            </w:r>
          </w:hyperlink>
        </w:p>
        <w:p w14:paraId="437C0DD8" w14:textId="77777777" w:rsidR="00580430" w:rsidRDefault="00580430">
          <w:pPr>
            <w:pStyle w:val="TOC2"/>
            <w:rPr>
              <w:rFonts w:asciiTheme="minorHAnsi" w:eastAsiaTheme="minorEastAsia" w:hAnsiTheme="minorHAnsi" w:cstheme="minorBidi"/>
              <w:smallCaps w:val="0"/>
              <w:noProof/>
              <w:szCs w:val="22"/>
              <w:lang w:val="en-US"/>
            </w:rPr>
          </w:pPr>
          <w:hyperlink w:anchor="_Toc456088883" w:history="1">
            <w:r w:rsidRPr="00372F7C">
              <w:rPr>
                <w:rStyle w:val="Hyperlink"/>
                <w:noProof/>
              </w:rPr>
              <w:t>4.2. vSBC scaling</w:t>
            </w:r>
            <w:r>
              <w:rPr>
                <w:noProof/>
                <w:webHidden/>
              </w:rPr>
              <w:tab/>
            </w:r>
            <w:r>
              <w:rPr>
                <w:noProof/>
                <w:webHidden/>
              </w:rPr>
              <w:fldChar w:fldCharType="begin"/>
            </w:r>
            <w:r>
              <w:rPr>
                <w:noProof/>
                <w:webHidden/>
              </w:rPr>
              <w:instrText xml:space="preserve"> PAGEREF _Toc456088883 \h </w:instrText>
            </w:r>
            <w:r>
              <w:rPr>
                <w:noProof/>
                <w:webHidden/>
              </w:rPr>
            </w:r>
            <w:r>
              <w:rPr>
                <w:noProof/>
                <w:webHidden/>
              </w:rPr>
              <w:fldChar w:fldCharType="separate"/>
            </w:r>
            <w:r>
              <w:rPr>
                <w:noProof/>
                <w:webHidden/>
              </w:rPr>
              <w:t>72</w:t>
            </w:r>
            <w:r>
              <w:rPr>
                <w:noProof/>
                <w:webHidden/>
              </w:rPr>
              <w:fldChar w:fldCharType="end"/>
            </w:r>
          </w:hyperlink>
        </w:p>
        <w:p w14:paraId="092BEF37" w14:textId="77777777" w:rsidR="00580430" w:rsidRDefault="00580430">
          <w:pPr>
            <w:pStyle w:val="TOC3"/>
            <w:rPr>
              <w:rFonts w:asciiTheme="minorHAnsi" w:eastAsiaTheme="minorEastAsia" w:hAnsiTheme="minorHAnsi" w:cstheme="minorBidi"/>
              <w:i w:val="0"/>
              <w:iCs w:val="0"/>
              <w:noProof/>
              <w:szCs w:val="22"/>
              <w:lang w:val="en-US"/>
            </w:rPr>
          </w:pPr>
          <w:hyperlink w:anchor="_Toc456088884" w:history="1">
            <w:r w:rsidRPr="00372F7C">
              <w:rPr>
                <w:rStyle w:val="Hyperlink"/>
                <w:noProof/>
              </w:rPr>
              <w:t>4.2.1. Assumptions</w:t>
            </w:r>
            <w:r>
              <w:rPr>
                <w:noProof/>
                <w:webHidden/>
              </w:rPr>
              <w:tab/>
            </w:r>
            <w:r>
              <w:rPr>
                <w:noProof/>
                <w:webHidden/>
              </w:rPr>
              <w:fldChar w:fldCharType="begin"/>
            </w:r>
            <w:r>
              <w:rPr>
                <w:noProof/>
                <w:webHidden/>
              </w:rPr>
              <w:instrText xml:space="preserve"> PAGEREF _Toc456088884 \h </w:instrText>
            </w:r>
            <w:r>
              <w:rPr>
                <w:noProof/>
                <w:webHidden/>
              </w:rPr>
            </w:r>
            <w:r>
              <w:rPr>
                <w:noProof/>
                <w:webHidden/>
              </w:rPr>
              <w:fldChar w:fldCharType="separate"/>
            </w:r>
            <w:r>
              <w:rPr>
                <w:noProof/>
                <w:webHidden/>
              </w:rPr>
              <w:t>72</w:t>
            </w:r>
            <w:r>
              <w:rPr>
                <w:noProof/>
                <w:webHidden/>
              </w:rPr>
              <w:fldChar w:fldCharType="end"/>
            </w:r>
          </w:hyperlink>
        </w:p>
        <w:p w14:paraId="7584B8FD" w14:textId="77777777" w:rsidR="00580430" w:rsidRDefault="00580430">
          <w:pPr>
            <w:pStyle w:val="TOC3"/>
            <w:rPr>
              <w:rFonts w:asciiTheme="minorHAnsi" w:eastAsiaTheme="minorEastAsia" w:hAnsiTheme="minorHAnsi" w:cstheme="minorBidi"/>
              <w:i w:val="0"/>
              <w:iCs w:val="0"/>
              <w:noProof/>
              <w:szCs w:val="22"/>
              <w:lang w:val="en-US"/>
            </w:rPr>
          </w:pPr>
          <w:hyperlink w:anchor="_Toc456088885" w:history="1">
            <w:r w:rsidRPr="00372F7C">
              <w:rPr>
                <w:rStyle w:val="Hyperlink"/>
                <w:noProof/>
              </w:rPr>
              <w:t>4.2.2. vSBC architecture for scaling</w:t>
            </w:r>
            <w:r>
              <w:rPr>
                <w:noProof/>
                <w:webHidden/>
              </w:rPr>
              <w:tab/>
            </w:r>
            <w:r>
              <w:rPr>
                <w:noProof/>
                <w:webHidden/>
              </w:rPr>
              <w:fldChar w:fldCharType="begin"/>
            </w:r>
            <w:r>
              <w:rPr>
                <w:noProof/>
                <w:webHidden/>
              </w:rPr>
              <w:instrText xml:space="preserve"> PAGEREF _Toc456088885 \h </w:instrText>
            </w:r>
            <w:r>
              <w:rPr>
                <w:noProof/>
                <w:webHidden/>
              </w:rPr>
            </w:r>
            <w:r>
              <w:rPr>
                <w:noProof/>
                <w:webHidden/>
              </w:rPr>
              <w:fldChar w:fldCharType="separate"/>
            </w:r>
            <w:r>
              <w:rPr>
                <w:noProof/>
                <w:webHidden/>
              </w:rPr>
              <w:t>72</w:t>
            </w:r>
            <w:r>
              <w:rPr>
                <w:noProof/>
                <w:webHidden/>
              </w:rPr>
              <w:fldChar w:fldCharType="end"/>
            </w:r>
          </w:hyperlink>
        </w:p>
        <w:p w14:paraId="7FB9C1F6" w14:textId="77777777" w:rsidR="00580430" w:rsidRDefault="00580430">
          <w:pPr>
            <w:pStyle w:val="TOC3"/>
            <w:rPr>
              <w:rFonts w:asciiTheme="minorHAnsi" w:eastAsiaTheme="minorEastAsia" w:hAnsiTheme="minorHAnsi" w:cstheme="minorBidi"/>
              <w:i w:val="0"/>
              <w:iCs w:val="0"/>
              <w:noProof/>
              <w:szCs w:val="22"/>
              <w:lang w:val="en-US"/>
            </w:rPr>
          </w:pPr>
          <w:hyperlink w:anchor="_Toc456088886" w:history="1">
            <w:r w:rsidRPr="00372F7C">
              <w:rPr>
                <w:rStyle w:val="Hyperlink"/>
                <w:noProof/>
              </w:rPr>
              <w:t>4.2.3. Activation of the vSBC scaling procedures</w:t>
            </w:r>
            <w:r>
              <w:rPr>
                <w:noProof/>
                <w:webHidden/>
              </w:rPr>
              <w:tab/>
            </w:r>
            <w:r>
              <w:rPr>
                <w:noProof/>
                <w:webHidden/>
              </w:rPr>
              <w:fldChar w:fldCharType="begin"/>
            </w:r>
            <w:r>
              <w:rPr>
                <w:noProof/>
                <w:webHidden/>
              </w:rPr>
              <w:instrText xml:space="preserve"> PAGEREF _Toc456088886 \h </w:instrText>
            </w:r>
            <w:r>
              <w:rPr>
                <w:noProof/>
                <w:webHidden/>
              </w:rPr>
            </w:r>
            <w:r>
              <w:rPr>
                <w:noProof/>
                <w:webHidden/>
              </w:rPr>
              <w:fldChar w:fldCharType="separate"/>
            </w:r>
            <w:r>
              <w:rPr>
                <w:noProof/>
                <w:webHidden/>
              </w:rPr>
              <w:t>73</w:t>
            </w:r>
            <w:r>
              <w:rPr>
                <w:noProof/>
                <w:webHidden/>
              </w:rPr>
              <w:fldChar w:fldCharType="end"/>
            </w:r>
          </w:hyperlink>
        </w:p>
        <w:p w14:paraId="1452E48B" w14:textId="77777777" w:rsidR="00580430" w:rsidRDefault="00580430">
          <w:pPr>
            <w:pStyle w:val="TOC3"/>
            <w:rPr>
              <w:rFonts w:asciiTheme="minorHAnsi" w:eastAsiaTheme="minorEastAsia" w:hAnsiTheme="minorHAnsi" w:cstheme="minorBidi"/>
              <w:i w:val="0"/>
              <w:iCs w:val="0"/>
              <w:noProof/>
              <w:szCs w:val="22"/>
              <w:lang w:val="en-US"/>
            </w:rPr>
          </w:pPr>
          <w:hyperlink w:anchor="_Toc456088887" w:history="1">
            <w:r w:rsidRPr="00372F7C">
              <w:rPr>
                <w:rStyle w:val="Hyperlink"/>
                <w:noProof/>
              </w:rPr>
              <w:t>4.2.4. Summary of the vSBC scaling procedures</w:t>
            </w:r>
            <w:r>
              <w:rPr>
                <w:noProof/>
                <w:webHidden/>
              </w:rPr>
              <w:tab/>
            </w:r>
            <w:r>
              <w:rPr>
                <w:noProof/>
                <w:webHidden/>
              </w:rPr>
              <w:fldChar w:fldCharType="begin"/>
            </w:r>
            <w:r>
              <w:rPr>
                <w:noProof/>
                <w:webHidden/>
              </w:rPr>
              <w:instrText xml:space="preserve"> PAGEREF _Toc456088887 \h </w:instrText>
            </w:r>
            <w:r>
              <w:rPr>
                <w:noProof/>
                <w:webHidden/>
              </w:rPr>
            </w:r>
            <w:r>
              <w:rPr>
                <w:noProof/>
                <w:webHidden/>
              </w:rPr>
              <w:fldChar w:fldCharType="separate"/>
            </w:r>
            <w:r>
              <w:rPr>
                <w:noProof/>
                <w:webHidden/>
              </w:rPr>
              <w:t>76</w:t>
            </w:r>
            <w:r>
              <w:rPr>
                <w:noProof/>
                <w:webHidden/>
              </w:rPr>
              <w:fldChar w:fldCharType="end"/>
            </w:r>
          </w:hyperlink>
        </w:p>
        <w:p w14:paraId="4B166ACF" w14:textId="77777777" w:rsidR="00580430" w:rsidRDefault="00580430">
          <w:pPr>
            <w:pStyle w:val="TOC2"/>
            <w:rPr>
              <w:rFonts w:asciiTheme="minorHAnsi" w:eastAsiaTheme="minorEastAsia" w:hAnsiTheme="minorHAnsi" w:cstheme="minorBidi"/>
              <w:smallCaps w:val="0"/>
              <w:noProof/>
              <w:szCs w:val="22"/>
              <w:lang w:val="en-US"/>
            </w:rPr>
          </w:pPr>
          <w:hyperlink w:anchor="_Toc456088888" w:history="1">
            <w:r w:rsidRPr="00372F7C">
              <w:rPr>
                <w:rStyle w:val="Hyperlink"/>
                <w:noProof/>
              </w:rPr>
              <w:t>4.3. vHG/ vCDN scaling</w:t>
            </w:r>
            <w:r>
              <w:rPr>
                <w:noProof/>
                <w:webHidden/>
              </w:rPr>
              <w:tab/>
            </w:r>
            <w:r>
              <w:rPr>
                <w:noProof/>
                <w:webHidden/>
              </w:rPr>
              <w:fldChar w:fldCharType="begin"/>
            </w:r>
            <w:r>
              <w:rPr>
                <w:noProof/>
                <w:webHidden/>
              </w:rPr>
              <w:instrText xml:space="preserve"> PAGEREF _Toc456088888 \h </w:instrText>
            </w:r>
            <w:r>
              <w:rPr>
                <w:noProof/>
                <w:webHidden/>
              </w:rPr>
            </w:r>
            <w:r>
              <w:rPr>
                <w:noProof/>
                <w:webHidden/>
              </w:rPr>
              <w:fldChar w:fldCharType="separate"/>
            </w:r>
            <w:r>
              <w:rPr>
                <w:noProof/>
                <w:webHidden/>
              </w:rPr>
              <w:t>78</w:t>
            </w:r>
            <w:r>
              <w:rPr>
                <w:noProof/>
                <w:webHidden/>
              </w:rPr>
              <w:fldChar w:fldCharType="end"/>
            </w:r>
          </w:hyperlink>
        </w:p>
        <w:p w14:paraId="360C5786" w14:textId="77777777" w:rsidR="00580430" w:rsidRDefault="00580430">
          <w:pPr>
            <w:pStyle w:val="TOC3"/>
            <w:rPr>
              <w:rFonts w:asciiTheme="minorHAnsi" w:eastAsiaTheme="minorEastAsia" w:hAnsiTheme="minorHAnsi" w:cstheme="minorBidi"/>
              <w:i w:val="0"/>
              <w:iCs w:val="0"/>
              <w:noProof/>
              <w:szCs w:val="22"/>
              <w:lang w:val="en-US"/>
            </w:rPr>
          </w:pPr>
          <w:hyperlink w:anchor="_Toc456088889" w:history="1">
            <w:r w:rsidRPr="00372F7C">
              <w:rPr>
                <w:rStyle w:val="Hyperlink"/>
                <w:noProof/>
              </w:rPr>
              <w:t>4.3.1. Scaling out</w:t>
            </w:r>
            <w:r>
              <w:rPr>
                <w:noProof/>
                <w:webHidden/>
              </w:rPr>
              <w:tab/>
            </w:r>
            <w:r>
              <w:rPr>
                <w:noProof/>
                <w:webHidden/>
              </w:rPr>
              <w:fldChar w:fldCharType="begin"/>
            </w:r>
            <w:r>
              <w:rPr>
                <w:noProof/>
                <w:webHidden/>
              </w:rPr>
              <w:instrText xml:space="preserve"> PAGEREF _Toc456088889 \h </w:instrText>
            </w:r>
            <w:r>
              <w:rPr>
                <w:noProof/>
                <w:webHidden/>
              </w:rPr>
            </w:r>
            <w:r>
              <w:rPr>
                <w:noProof/>
                <w:webHidden/>
              </w:rPr>
              <w:fldChar w:fldCharType="separate"/>
            </w:r>
            <w:r>
              <w:rPr>
                <w:noProof/>
                <w:webHidden/>
              </w:rPr>
              <w:t>78</w:t>
            </w:r>
            <w:r>
              <w:rPr>
                <w:noProof/>
                <w:webHidden/>
              </w:rPr>
              <w:fldChar w:fldCharType="end"/>
            </w:r>
          </w:hyperlink>
        </w:p>
        <w:p w14:paraId="12867EBB" w14:textId="77777777" w:rsidR="00580430" w:rsidRDefault="00580430">
          <w:pPr>
            <w:pStyle w:val="TOC3"/>
            <w:rPr>
              <w:rFonts w:asciiTheme="minorHAnsi" w:eastAsiaTheme="minorEastAsia" w:hAnsiTheme="minorHAnsi" w:cstheme="minorBidi"/>
              <w:i w:val="0"/>
              <w:iCs w:val="0"/>
              <w:noProof/>
              <w:szCs w:val="22"/>
              <w:lang w:val="en-US"/>
            </w:rPr>
          </w:pPr>
          <w:hyperlink w:anchor="_Toc456088890" w:history="1">
            <w:r w:rsidRPr="00372F7C">
              <w:rPr>
                <w:rStyle w:val="Hyperlink"/>
                <w:noProof/>
              </w:rPr>
              <w:t>4.3.2. Scaling in</w:t>
            </w:r>
            <w:r>
              <w:rPr>
                <w:noProof/>
                <w:webHidden/>
              </w:rPr>
              <w:tab/>
            </w:r>
            <w:r>
              <w:rPr>
                <w:noProof/>
                <w:webHidden/>
              </w:rPr>
              <w:fldChar w:fldCharType="begin"/>
            </w:r>
            <w:r>
              <w:rPr>
                <w:noProof/>
                <w:webHidden/>
              </w:rPr>
              <w:instrText xml:space="preserve"> PAGEREF _Toc456088890 \h </w:instrText>
            </w:r>
            <w:r>
              <w:rPr>
                <w:noProof/>
                <w:webHidden/>
              </w:rPr>
            </w:r>
            <w:r>
              <w:rPr>
                <w:noProof/>
                <w:webHidden/>
              </w:rPr>
              <w:fldChar w:fldCharType="separate"/>
            </w:r>
            <w:r>
              <w:rPr>
                <w:noProof/>
                <w:webHidden/>
              </w:rPr>
              <w:t>78</w:t>
            </w:r>
            <w:r>
              <w:rPr>
                <w:noProof/>
                <w:webHidden/>
              </w:rPr>
              <w:fldChar w:fldCharType="end"/>
            </w:r>
          </w:hyperlink>
        </w:p>
        <w:p w14:paraId="4CB8979C"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891" w:history="1">
            <w:r w:rsidRPr="00372F7C">
              <w:rPr>
                <w:rStyle w:val="Hyperlink"/>
                <w:noProof/>
              </w:rPr>
              <w:t>5. T-NOVA VNFs: Lessons Learnt</w:t>
            </w:r>
            <w:r>
              <w:rPr>
                <w:noProof/>
                <w:webHidden/>
              </w:rPr>
              <w:tab/>
            </w:r>
            <w:r>
              <w:rPr>
                <w:noProof/>
                <w:webHidden/>
              </w:rPr>
              <w:fldChar w:fldCharType="begin"/>
            </w:r>
            <w:r>
              <w:rPr>
                <w:noProof/>
                <w:webHidden/>
              </w:rPr>
              <w:instrText xml:space="preserve"> PAGEREF _Toc456088891 \h </w:instrText>
            </w:r>
            <w:r>
              <w:rPr>
                <w:noProof/>
                <w:webHidden/>
              </w:rPr>
            </w:r>
            <w:r>
              <w:rPr>
                <w:noProof/>
                <w:webHidden/>
              </w:rPr>
              <w:fldChar w:fldCharType="separate"/>
            </w:r>
            <w:r>
              <w:rPr>
                <w:noProof/>
                <w:webHidden/>
              </w:rPr>
              <w:t>79</w:t>
            </w:r>
            <w:r>
              <w:rPr>
                <w:noProof/>
                <w:webHidden/>
              </w:rPr>
              <w:fldChar w:fldCharType="end"/>
            </w:r>
          </w:hyperlink>
        </w:p>
        <w:p w14:paraId="609D270B" w14:textId="77777777" w:rsidR="00580430" w:rsidRDefault="00580430">
          <w:pPr>
            <w:pStyle w:val="TOC2"/>
            <w:rPr>
              <w:rFonts w:asciiTheme="minorHAnsi" w:eastAsiaTheme="minorEastAsia" w:hAnsiTheme="minorHAnsi" w:cstheme="minorBidi"/>
              <w:smallCaps w:val="0"/>
              <w:noProof/>
              <w:szCs w:val="22"/>
              <w:lang w:val="en-US"/>
            </w:rPr>
          </w:pPr>
          <w:hyperlink w:anchor="_Toc456088892" w:history="1">
            <w:r w:rsidRPr="00372F7C">
              <w:rPr>
                <w:rStyle w:val="Hyperlink"/>
                <w:noProof/>
              </w:rPr>
              <w:t>5.1. Architecture</w:t>
            </w:r>
            <w:r>
              <w:rPr>
                <w:noProof/>
                <w:webHidden/>
              </w:rPr>
              <w:tab/>
            </w:r>
            <w:r>
              <w:rPr>
                <w:noProof/>
                <w:webHidden/>
              </w:rPr>
              <w:fldChar w:fldCharType="begin"/>
            </w:r>
            <w:r>
              <w:rPr>
                <w:noProof/>
                <w:webHidden/>
              </w:rPr>
              <w:instrText xml:space="preserve"> PAGEREF _Toc456088892 \h </w:instrText>
            </w:r>
            <w:r>
              <w:rPr>
                <w:noProof/>
                <w:webHidden/>
              </w:rPr>
            </w:r>
            <w:r>
              <w:rPr>
                <w:noProof/>
                <w:webHidden/>
              </w:rPr>
              <w:fldChar w:fldCharType="separate"/>
            </w:r>
            <w:r>
              <w:rPr>
                <w:noProof/>
                <w:webHidden/>
              </w:rPr>
              <w:t>79</w:t>
            </w:r>
            <w:r>
              <w:rPr>
                <w:noProof/>
                <w:webHidden/>
              </w:rPr>
              <w:fldChar w:fldCharType="end"/>
            </w:r>
          </w:hyperlink>
        </w:p>
        <w:p w14:paraId="07EFB601" w14:textId="77777777" w:rsidR="00580430" w:rsidRDefault="00580430">
          <w:pPr>
            <w:pStyle w:val="TOC2"/>
            <w:rPr>
              <w:rFonts w:asciiTheme="minorHAnsi" w:eastAsiaTheme="minorEastAsia" w:hAnsiTheme="minorHAnsi" w:cstheme="minorBidi"/>
              <w:smallCaps w:val="0"/>
              <w:noProof/>
              <w:szCs w:val="22"/>
              <w:lang w:val="en-US"/>
            </w:rPr>
          </w:pPr>
          <w:hyperlink w:anchor="_Toc456088893" w:history="1">
            <w:r w:rsidRPr="00372F7C">
              <w:rPr>
                <w:rStyle w:val="Hyperlink"/>
                <w:noProof/>
              </w:rPr>
              <w:t>5.2. Descriptors</w:t>
            </w:r>
            <w:r>
              <w:rPr>
                <w:noProof/>
                <w:webHidden/>
              </w:rPr>
              <w:tab/>
            </w:r>
            <w:r>
              <w:rPr>
                <w:noProof/>
                <w:webHidden/>
              </w:rPr>
              <w:fldChar w:fldCharType="begin"/>
            </w:r>
            <w:r>
              <w:rPr>
                <w:noProof/>
                <w:webHidden/>
              </w:rPr>
              <w:instrText xml:space="preserve"> PAGEREF _Toc456088893 \h </w:instrText>
            </w:r>
            <w:r>
              <w:rPr>
                <w:noProof/>
                <w:webHidden/>
              </w:rPr>
            </w:r>
            <w:r>
              <w:rPr>
                <w:noProof/>
                <w:webHidden/>
              </w:rPr>
              <w:fldChar w:fldCharType="separate"/>
            </w:r>
            <w:r>
              <w:rPr>
                <w:noProof/>
                <w:webHidden/>
              </w:rPr>
              <w:t>79</w:t>
            </w:r>
            <w:r>
              <w:rPr>
                <w:noProof/>
                <w:webHidden/>
              </w:rPr>
              <w:fldChar w:fldCharType="end"/>
            </w:r>
          </w:hyperlink>
        </w:p>
        <w:p w14:paraId="1225F226" w14:textId="77777777" w:rsidR="00580430" w:rsidRDefault="00580430">
          <w:pPr>
            <w:pStyle w:val="TOC2"/>
            <w:rPr>
              <w:rFonts w:asciiTheme="minorHAnsi" w:eastAsiaTheme="minorEastAsia" w:hAnsiTheme="minorHAnsi" w:cstheme="minorBidi"/>
              <w:smallCaps w:val="0"/>
              <w:noProof/>
              <w:szCs w:val="22"/>
              <w:lang w:val="en-US"/>
            </w:rPr>
          </w:pPr>
          <w:hyperlink w:anchor="_Toc456088894" w:history="1">
            <w:r w:rsidRPr="00372F7C">
              <w:rPr>
                <w:rStyle w:val="Hyperlink"/>
                <w:noProof/>
              </w:rPr>
              <w:t>5.3. Networking</w:t>
            </w:r>
            <w:r>
              <w:rPr>
                <w:noProof/>
                <w:webHidden/>
              </w:rPr>
              <w:tab/>
            </w:r>
            <w:r>
              <w:rPr>
                <w:noProof/>
                <w:webHidden/>
              </w:rPr>
              <w:fldChar w:fldCharType="begin"/>
            </w:r>
            <w:r>
              <w:rPr>
                <w:noProof/>
                <w:webHidden/>
              </w:rPr>
              <w:instrText xml:space="preserve"> PAGEREF _Toc456088894 \h </w:instrText>
            </w:r>
            <w:r>
              <w:rPr>
                <w:noProof/>
                <w:webHidden/>
              </w:rPr>
            </w:r>
            <w:r>
              <w:rPr>
                <w:noProof/>
                <w:webHidden/>
              </w:rPr>
              <w:fldChar w:fldCharType="separate"/>
            </w:r>
            <w:r>
              <w:rPr>
                <w:noProof/>
                <w:webHidden/>
              </w:rPr>
              <w:t>80</w:t>
            </w:r>
            <w:r>
              <w:rPr>
                <w:noProof/>
                <w:webHidden/>
              </w:rPr>
              <w:fldChar w:fldCharType="end"/>
            </w:r>
          </w:hyperlink>
        </w:p>
        <w:p w14:paraId="54C74E9B" w14:textId="77777777" w:rsidR="00580430" w:rsidRDefault="00580430">
          <w:pPr>
            <w:pStyle w:val="TOC2"/>
            <w:rPr>
              <w:rFonts w:asciiTheme="minorHAnsi" w:eastAsiaTheme="minorEastAsia" w:hAnsiTheme="minorHAnsi" w:cstheme="minorBidi"/>
              <w:smallCaps w:val="0"/>
              <w:noProof/>
              <w:szCs w:val="22"/>
              <w:lang w:val="en-US"/>
            </w:rPr>
          </w:pPr>
          <w:hyperlink w:anchor="_Toc456088895" w:history="1">
            <w:r w:rsidRPr="00372F7C">
              <w:rPr>
                <w:rStyle w:val="Hyperlink"/>
                <w:noProof/>
              </w:rPr>
              <w:t>5.4. Acceleration support</w:t>
            </w:r>
            <w:r>
              <w:rPr>
                <w:noProof/>
                <w:webHidden/>
              </w:rPr>
              <w:tab/>
            </w:r>
            <w:r>
              <w:rPr>
                <w:noProof/>
                <w:webHidden/>
              </w:rPr>
              <w:fldChar w:fldCharType="begin"/>
            </w:r>
            <w:r>
              <w:rPr>
                <w:noProof/>
                <w:webHidden/>
              </w:rPr>
              <w:instrText xml:space="preserve"> PAGEREF _Toc456088895 \h </w:instrText>
            </w:r>
            <w:r>
              <w:rPr>
                <w:noProof/>
                <w:webHidden/>
              </w:rPr>
            </w:r>
            <w:r>
              <w:rPr>
                <w:noProof/>
                <w:webHidden/>
              </w:rPr>
              <w:fldChar w:fldCharType="separate"/>
            </w:r>
            <w:r>
              <w:rPr>
                <w:noProof/>
                <w:webHidden/>
              </w:rPr>
              <w:t>82</w:t>
            </w:r>
            <w:r>
              <w:rPr>
                <w:noProof/>
                <w:webHidden/>
              </w:rPr>
              <w:fldChar w:fldCharType="end"/>
            </w:r>
          </w:hyperlink>
        </w:p>
        <w:p w14:paraId="7D1F6FFD" w14:textId="77777777" w:rsidR="00580430" w:rsidRDefault="00580430">
          <w:pPr>
            <w:pStyle w:val="TOC3"/>
            <w:rPr>
              <w:rFonts w:asciiTheme="minorHAnsi" w:eastAsiaTheme="minorEastAsia" w:hAnsiTheme="minorHAnsi" w:cstheme="minorBidi"/>
              <w:i w:val="0"/>
              <w:iCs w:val="0"/>
              <w:noProof/>
              <w:szCs w:val="22"/>
              <w:lang w:val="en-US"/>
            </w:rPr>
          </w:pPr>
          <w:hyperlink w:anchor="_Toc456088896" w:history="1">
            <w:r w:rsidRPr="00372F7C">
              <w:rPr>
                <w:rStyle w:val="Hyperlink"/>
                <w:noProof/>
              </w:rPr>
              <w:t>5.4.1. FPGA</w:t>
            </w:r>
            <w:r>
              <w:rPr>
                <w:noProof/>
                <w:webHidden/>
              </w:rPr>
              <w:tab/>
            </w:r>
            <w:r>
              <w:rPr>
                <w:noProof/>
                <w:webHidden/>
              </w:rPr>
              <w:fldChar w:fldCharType="begin"/>
            </w:r>
            <w:r>
              <w:rPr>
                <w:noProof/>
                <w:webHidden/>
              </w:rPr>
              <w:instrText xml:space="preserve"> PAGEREF _Toc456088896 \h </w:instrText>
            </w:r>
            <w:r>
              <w:rPr>
                <w:noProof/>
                <w:webHidden/>
              </w:rPr>
            </w:r>
            <w:r>
              <w:rPr>
                <w:noProof/>
                <w:webHidden/>
              </w:rPr>
              <w:fldChar w:fldCharType="separate"/>
            </w:r>
            <w:r>
              <w:rPr>
                <w:noProof/>
                <w:webHidden/>
              </w:rPr>
              <w:t>82</w:t>
            </w:r>
            <w:r>
              <w:rPr>
                <w:noProof/>
                <w:webHidden/>
              </w:rPr>
              <w:fldChar w:fldCharType="end"/>
            </w:r>
          </w:hyperlink>
        </w:p>
        <w:p w14:paraId="3A183B64" w14:textId="77777777" w:rsidR="00580430" w:rsidRDefault="00580430">
          <w:pPr>
            <w:pStyle w:val="TOC3"/>
            <w:rPr>
              <w:rFonts w:asciiTheme="minorHAnsi" w:eastAsiaTheme="minorEastAsia" w:hAnsiTheme="minorHAnsi" w:cstheme="minorBidi"/>
              <w:i w:val="0"/>
              <w:iCs w:val="0"/>
              <w:noProof/>
              <w:szCs w:val="22"/>
              <w:lang w:val="en-US"/>
            </w:rPr>
          </w:pPr>
          <w:hyperlink w:anchor="_Toc456088897" w:history="1">
            <w:r w:rsidRPr="00372F7C">
              <w:rPr>
                <w:rStyle w:val="Hyperlink"/>
                <w:noProof/>
              </w:rPr>
              <w:t>5.4.2. Graphical Processing Units (GPU)</w:t>
            </w:r>
            <w:r>
              <w:rPr>
                <w:noProof/>
                <w:webHidden/>
              </w:rPr>
              <w:tab/>
            </w:r>
            <w:r>
              <w:rPr>
                <w:noProof/>
                <w:webHidden/>
              </w:rPr>
              <w:fldChar w:fldCharType="begin"/>
            </w:r>
            <w:r>
              <w:rPr>
                <w:noProof/>
                <w:webHidden/>
              </w:rPr>
              <w:instrText xml:space="preserve"> PAGEREF _Toc456088897 \h </w:instrText>
            </w:r>
            <w:r>
              <w:rPr>
                <w:noProof/>
                <w:webHidden/>
              </w:rPr>
            </w:r>
            <w:r>
              <w:rPr>
                <w:noProof/>
                <w:webHidden/>
              </w:rPr>
              <w:fldChar w:fldCharType="separate"/>
            </w:r>
            <w:r>
              <w:rPr>
                <w:noProof/>
                <w:webHidden/>
              </w:rPr>
              <w:t>83</w:t>
            </w:r>
            <w:r>
              <w:rPr>
                <w:noProof/>
                <w:webHidden/>
              </w:rPr>
              <w:fldChar w:fldCharType="end"/>
            </w:r>
          </w:hyperlink>
        </w:p>
        <w:p w14:paraId="4EAB362E" w14:textId="77777777" w:rsidR="00580430" w:rsidRDefault="00580430">
          <w:pPr>
            <w:pStyle w:val="TOC2"/>
            <w:rPr>
              <w:rFonts w:asciiTheme="minorHAnsi" w:eastAsiaTheme="minorEastAsia" w:hAnsiTheme="minorHAnsi" w:cstheme="minorBidi"/>
              <w:smallCaps w:val="0"/>
              <w:noProof/>
              <w:szCs w:val="22"/>
              <w:lang w:val="en-US"/>
            </w:rPr>
          </w:pPr>
          <w:hyperlink w:anchor="_Toc456088898" w:history="1">
            <w:r w:rsidRPr="00372F7C">
              <w:rPr>
                <w:rStyle w:val="Hyperlink"/>
                <w:noProof/>
              </w:rPr>
              <w:t>5.5. VNF initialization</w:t>
            </w:r>
            <w:r>
              <w:rPr>
                <w:noProof/>
                <w:webHidden/>
              </w:rPr>
              <w:tab/>
            </w:r>
            <w:r>
              <w:rPr>
                <w:noProof/>
                <w:webHidden/>
              </w:rPr>
              <w:fldChar w:fldCharType="begin"/>
            </w:r>
            <w:r>
              <w:rPr>
                <w:noProof/>
                <w:webHidden/>
              </w:rPr>
              <w:instrText xml:space="preserve"> PAGEREF _Toc456088898 \h </w:instrText>
            </w:r>
            <w:r>
              <w:rPr>
                <w:noProof/>
                <w:webHidden/>
              </w:rPr>
            </w:r>
            <w:r>
              <w:rPr>
                <w:noProof/>
                <w:webHidden/>
              </w:rPr>
              <w:fldChar w:fldCharType="separate"/>
            </w:r>
            <w:r>
              <w:rPr>
                <w:noProof/>
                <w:webHidden/>
              </w:rPr>
              <w:t>84</w:t>
            </w:r>
            <w:r>
              <w:rPr>
                <w:noProof/>
                <w:webHidden/>
              </w:rPr>
              <w:fldChar w:fldCharType="end"/>
            </w:r>
          </w:hyperlink>
        </w:p>
        <w:p w14:paraId="194A6E29"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899" w:history="1">
            <w:r w:rsidRPr="00372F7C">
              <w:rPr>
                <w:rStyle w:val="Hyperlink"/>
                <w:noProof/>
              </w:rPr>
              <w:t>6. VNF characterization</w:t>
            </w:r>
            <w:r>
              <w:rPr>
                <w:noProof/>
                <w:webHidden/>
              </w:rPr>
              <w:tab/>
            </w:r>
            <w:r>
              <w:rPr>
                <w:noProof/>
                <w:webHidden/>
              </w:rPr>
              <w:fldChar w:fldCharType="begin"/>
            </w:r>
            <w:r>
              <w:rPr>
                <w:noProof/>
                <w:webHidden/>
              </w:rPr>
              <w:instrText xml:space="preserve"> PAGEREF _Toc456088899 \h </w:instrText>
            </w:r>
            <w:r>
              <w:rPr>
                <w:noProof/>
                <w:webHidden/>
              </w:rPr>
            </w:r>
            <w:r>
              <w:rPr>
                <w:noProof/>
                <w:webHidden/>
              </w:rPr>
              <w:fldChar w:fldCharType="separate"/>
            </w:r>
            <w:r>
              <w:rPr>
                <w:noProof/>
                <w:webHidden/>
              </w:rPr>
              <w:t>87</w:t>
            </w:r>
            <w:r>
              <w:rPr>
                <w:noProof/>
                <w:webHidden/>
              </w:rPr>
              <w:fldChar w:fldCharType="end"/>
            </w:r>
          </w:hyperlink>
        </w:p>
        <w:p w14:paraId="5770E080" w14:textId="77777777" w:rsidR="00580430" w:rsidRDefault="00580430">
          <w:pPr>
            <w:pStyle w:val="TOC2"/>
            <w:rPr>
              <w:rFonts w:asciiTheme="minorHAnsi" w:eastAsiaTheme="minorEastAsia" w:hAnsiTheme="minorHAnsi" w:cstheme="minorBidi"/>
              <w:smallCaps w:val="0"/>
              <w:noProof/>
              <w:szCs w:val="22"/>
              <w:lang w:val="en-US"/>
            </w:rPr>
          </w:pPr>
          <w:hyperlink w:anchor="_Toc456088900" w:history="1">
            <w:r w:rsidRPr="00372F7C">
              <w:rPr>
                <w:rStyle w:val="Hyperlink"/>
                <w:noProof/>
              </w:rPr>
              <w:t>6.1. Scope</w:t>
            </w:r>
            <w:r>
              <w:rPr>
                <w:noProof/>
                <w:webHidden/>
              </w:rPr>
              <w:tab/>
            </w:r>
            <w:r>
              <w:rPr>
                <w:noProof/>
                <w:webHidden/>
              </w:rPr>
              <w:fldChar w:fldCharType="begin"/>
            </w:r>
            <w:r>
              <w:rPr>
                <w:noProof/>
                <w:webHidden/>
              </w:rPr>
              <w:instrText xml:space="preserve"> PAGEREF _Toc456088900 \h </w:instrText>
            </w:r>
            <w:r>
              <w:rPr>
                <w:noProof/>
                <w:webHidden/>
              </w:rPr>
            </w:r>
            <w:r>
              <w:rPr>
                <w:noProof/>
                <w:webHidden/>
              </w:rPr>
              <w:fldChar w:fldCharType="separate"/>
            </w:r>
            <w:r>
              <w:rPr>
                <w:noProof/>
                <w:webHidden/>
              </w:rPr>
              <w:t>87</w:t>
            </w:r>
            <w:r>
              <w:rPr>
                <w:noProof/>
                <w:webHidden/>
              </w:rPr>
              <w:fldChar w:fldCharType="end"/>
            </w:r>
          </w:hyperlink>
        </w:p>
        <w:p w14:paraId="206184E4" w14:textId="77777777" w:rsidR="00580430" w:rsidRDefault="00580430">
          <w:pPr>
            <w:pStyle w:val="TOC2"/>
            <w:rPr>
              <w:rFonts w:asciiTheme="minorHAnsi" w:eastAsiaTheme="minorEastAsia" w:hAnsiTheme="minorHAnsi" w:cstheme="minorBidi"/>
              <w:smallCaps w:val="0"/>
              <w:noProof/>
              <w:szCs w:val="22"/>
              <w:lang w:val="en-US"/>
            </w:rPr>
          </w:pPr>
          <w:hyperlink w:anchor="_Toc456088901" w:history="1">
            <w:r w:rsidRPr="00372F7C">
              <w:rPr>
                <w:rStyle w:val="Hyperlink"/>
                <w:noProof/>
              </w:rPr>
              <w:t>6.2. Core Activities of Performance Testing</w:t>
            </w:r>
            <w:r>
              <w:rPr>
                <w:noProof/>
                <w:webHidden/>
              </w:rPr>
              <w:tab/>
            </w:r>
            <w:r>
              <w:rPr>
                <w:noProof/>
                <w:webHidden/>
              </w:rPr>
              <w:fldChar w:fldCharType="begin"/>
            </w:r>
            <w:r>
              <w:rPr>
                <w:noProof/>
                <w:webHidden/>
              </w:rPr>
              <w:instrText xml:space="preserve"> PAGEREF _Toc456088901 \h </w:instrText>
            </w:r>
            <w:r>
              <w:rPr>
                <w:noProof/>
                <w:webHidden/>
              </w:rPr>
            </w:r>
            <w:r>
              <w:rPr>
                <w:noProof/>
                <w:webHidden/>
              </w:rPr>
              <w:fldChar w:fldCharType="separate"/>
            </w:r>
            <w:r>
              <w:rPr>
                <w:noProof/>
                <w:webHidden/>
              </w:rPr>
              <w:t>88</w:t>
            </w:r>
            <w:r>
              <w:rPr>
                <w:noProof/>
                <w:webHidden/>
              </w:rPr>
              <w:fldChar w:fldCharType="end"/>
            </w:r>
          </w:hyperlink>
        </w:p>
        <w:p w14:paraId="5833D201" w14:textId="77777777" w:rsidR="00580430" w:rsidRDefault="00580430">
          <w:pPr>
            <w:pStyle w:val="TOC3"/>
            <w:rPr>
              <w:rFonts w:asciiTheme="minorHAnsi" w:eastAsiaTheme="minorEastAsia" w:hAnsiTheme="minorHAnsi" w:cstheme="minorBidi"/>
              <w:i w:val="0"/>
              <w:iCs w:val="0"/>
              <w:noProof/>
              <w:szCs w:val="22"/>
              <w:lang w:val="en-US"/>
            </w:rPr>
          </w:pPr>
          <w:hyperlink w:anchor="_Toc456088902" w:history="1">
            <w:r w:rsidRPr="00372F7C">
              <w:rPr>
                <w:rStyle w:val="Hyperlink"/>
                <w:noProof/>
              </w:rPr>
              <w:t>6.2.1. Identify the Test Environment</w:t>
            </w:r>
            <w:r>
              <w:rPr>
                <w:noProof/>
                <w:webHidden/>
              </w:rPr>
              <w:tab/>
            </w:r>
            <w:r>
              <w:rPr>
                <w:noProof/>
                <w:webHidden/>
              </w:rPr>
              <w:fldChar w:fldCharType="begin"/>
            </w:r>
            <w:r>
              <w:rPr>
                <w:noProof/>
                <w:webHidden/>
              </w:rPr>
              <w:instrText xml:space="preserve"> PAGEREF _Toc456088902 \h </w:instrText>
            </w:r>
            <w:r>
              <w:rPr>
                <w:noProof/>
                <w:webHidden/>
              </w:rPr>
            </w:r>
            <w:r>
              <w:rPr>
                <w:noProof/>
                <w:webHidden/>
              </w:rPr>
              <w:fldChar w:fldCharType="separate"/>
            </w:r>
            <w:r>
              <w:rPr>
                <w:noProof/>
                <w:webHidden/>
              </w:rPr>
              <w:t>88</w:t>
            </w:r>
            <w:r>
              <w:rPr>
                <w:noProof/>
                <w:webHidden/>
              </w:rPr>
              <w:fldChar w:fldCharType="end"/>
            </w:r>
          </w:hyperlink>
        </w:p>
        <w:p w14:paraId="570C4C86" w14:textId="77777777" w:rsidR="00580430" w:rsidRDefault="00580430">
          <w:pPr>
            <w:pStyle w:val="TOC3"/>
            <w:rPr>
              <w:rFonts w:asciiTheme="minorHAnsi" w:eastAsiaTheme="minorEastAsia" w:hAnsiTheme="minorHAnsi" w:cstheme="minorBidi"/>
              <w:i w:val="0"/>
              <w:iCs w:val="0"/>
              <w:noProof/>
              <w:szCs w:val="22"/>
              <w:lang w:val="en-US"/>
            </w:rPr>
          </w:pPr>
          <w:hyperlink w:anchor="_Toc456088903" w:history="1">
            <w:r w:rsidRPr="00372F7C">
              <w:rPr>
                <w:rStyle w:val="Hyperlink"/>
                <w:noProof/>
              </w:rPr>
              <w:t>6.2.2. Identify the Performance Acceptance Criteria</w:t>
            </w:r>
            <w:r>
              <w:rPr>
                <w:noProof/>
                <w:webHidden/>
              </w:rPr>
              <w:tab/>
            </w:r>
            <w:r>
              <w:rPr>
                <w:noProof/>
                <w:webHidden/>
              </w:rPr>
              <w:fldChar w:fldCharType="begin"/>
            </w:r>
            <w:r>
              <w:rPr>
                <w:noProof/>
                <w:webHidden/>
              </w:rPr>
              <w:instrText xml:space="preserve"> PAGEREF _Toc456088903 \h </w:instrText>
            </w:r>
            <w:r>
              <w:rPr>
                <w:noProof/>
                <w:webHidden/>
              </w:rPr>
            </w:r>
            <w:r>
              <w:rPr>
                <w:noProof/>
                <w:webHidden/>
              </w:rPr>
              <w:fldChar w:fldCharType="separate"/>
            </w:r>
            <w:r>
              <w:rPr>
                <w:noProof/>
                <w:webHidden/>
              </w:rPr>
              <w:t>88</w:t>
            </w:r>
            <w:r>
              <w:rPr>
                <w:noProof/>
                <w:webHidden/>
              </w:rPr>
              <w:fldChar w:fldCharType="end"/>
            </w:r>
          </w:hyperlink>
        </w:p>
        <w:p w14:paraId="0DE09A8F" w14:textId="77777777" w:rsidR="00580430" w:rsidRDefault="00580430">
          <w:pPr>
            <w:pStyle w:val="TOC3"/>
            <w:rPr>
              <w:rFonts w:asciiTheme="minorHAnsi" w:eastAsiaTheme="minorEastAsia" w:hAnsiTheme="minorHAnsi" w:cstheme="minorBidi"/>
              <w:i w:val="0"/>
              <w:iCs w:val="0"/>
              <w:noProof/>
              <w:szCs w:val="22"/>
              <w:lang w:val="en-US"/>
            </w:rPr>
          </w:pPr>
          <w:hyperlink w:anchor="_Toc456088904" w:history="1">
            <w:r w:rsidRPr="00372F7C">
              <w:rPr>
                <w:rStyle w:val="Hyperlink"/>
                <w:noProof/>
              </w:rPr>
              <w:t>6.2.3. Plan and Design the Performance Tests</w:t>
            </w:r>
            <w:r>
              <w:rPr>
                <w:noProof/>
                <w:webHidden/>
              </w:rPr>
              <w:tab/>
            </w:r>
            <w:r>
              <w:rPr>
                <w:noProof/>
                <w:webHidden/>
              </w:rPr>
              <w:fldChar w:fldCharType="begin"/>
            </w:r>
            <w:r>
              <w:rPr>
                <w:noProof/>
                <w:webHidden/>
              </w:rPr>
              <w:instrText xml:space="preserve"> PAGEREF _Toc456088904 \h </w:instrText>
            </w:r>
            <w:r>
              <w:rPr>
                <w:noProof/>
                <w:webHidden/>
              </w:rPr>
            </w:r>
            <w:r>
              <w:rPr>
                <w:noProof/>
                <w:webHidden/>
              </w:rPr>
              <w:fldChar w:fldCharType="separate"/>
            </w:r>
            <w:r>
              <w:rPr>
                <w:noProof/>
                <w:webHidden/>
              </w:rPr>
              <w:t>89</w:t>
            </w:r>
            <w:r>
              <w:rPr>
                <w:noProof/>
                <w:webHidden/>
              </w:rPr>
              <w:fldChar w:fldCharType="end"/>
            </w:r>
          </w:hyperlink>
        </w:p>
        <w:p w14:paraId="7C96064F" w14:textId="77777777" w:rsidR="00580430" w:rsidRDefault="00580430">
          <w:pPr>
            <w:pStyle w:val="TOC3"/>
            <w:rPr>
              <w:rFonts w:asciiTheme="minorHAnsi" w:eastAsiaTheme="minorEastAsia" w:hAnsiTheme="minorHAnsi" w:cstheme="minorBidi"/>
              <w:i w:val="0"/>
              <w:iCs w:val="0"/>
              <w:noProof/>
              <w:szCs w:val="22"/>
              <w:lang w:val="en-US"/>
            </w:rPr>
          </w:pPr>
          <w:hyperlink w:anchor="_Toc456088905" w:history="1">
            <w:r w:rsidRPr="00372F7C">
              <w:rPr>
                <w:rStyle w:val="Hyperlink"/>
                <w:noProof/>
              </w:rPr>
              <w:t>6.2.4. Configure the Test Environment</w:t>
            </w:r>
            <w:r>
              <w:rPr>
                <w:noProof/>
                <w:webHidden/>
              </w:rPr>
              <w:tab/>
            </w:r>
            <w:r>
              <w:rPr>
                <w:noProof/>
                <w:webHidden/>
              </w:rPr>
              <w:fldChar w:fldCharType="begin"/>
            </w:r>
            <w:r>
              <w:rPr>
                <w:noProof/>
                <w:webHidden/>
              </w:rPr>
              <w:instrText xml:space="preserve"> PAGEREF _Toc456088905 \h </w:instrText>
            </w:r>
            <w:r>
              <w:rPr>
                <w:noProof/>
                <w:webHidden/>
              </w:rPr>
            </w:r>
            <w:r>
              <w:rPr>
                <w:noProof/>
                <w:webHidden/>
              </w:rPr>
              <w:fldChar w:fldCharType="separate"/>
            </w:r>
            <w:r>
              <w:rPr>
                <w:noProof/>
                <w:webHidden/>
              </w:rPr>
              <w:t>89</w:t>
            </w:r>
            <w:r>
              <w:rPr>
                <w:noProof/>
                <w:webHidden/>
              </w:rPr>
              <w:fldChar w:fldCharType="end"/>
            </w:r>
          </w:hyperlink>
        </w:p>
        <w:p w14:paraId="227D04E7" w14:textId="77777777" w:rsidR="00580430" w:rsidRDefault="00580430">
          <w:pPr>
            <w:pStyle w:val="TOC3"/>
            <w:rPr>
              <w:rFonts w:asciiTheme="minorHAnsi" w:eastAsiaTheme="minorEastAsia" w:hAnsiTheme="minorHAnsi" w:cstheme="minorBidi"/>
              <w:i w:val="0"/>
              <w:iCs w:val="0"/>
              <w:noProof/>
              <w:szCs w:val="22"/>
              <w:lang w:val="en-US"/>
            </w:rPr>
          </w:pPr>
          <w:hyperlink w:anchor="_Toc456088906" w:history="1">
            <w:r w:rsidRPr="00372F7C">
              <w:rPr>
                <w:rStyle w:val="Hyperlink"/>
                <w:noProof/>
              </w:rPr>
              <w:t>6.2.5. Execute the Tests</w:t>
            </w:r>
            <w:r>
              <w:rPr>
                <w:noProof/>
                <w:webHidden/>
              </w:rPr>
              <w:tab/>
            </w:r>
            <w:r>
              <w:rPr>
                <w:noProof/>
                <w:webHidden/>
              </w:rPr>
              <w:fldChar w:fldCharType="begin"/>
            </w:r>
            <w:r>
              <w:rPr>
                <w:noProof/>
                <w:webHidden/>
              </w:rPr>
              <w:instrText xml:space="preserve"> PAGEREF _Toc456088906 \h </w:instrText>
            </w:r>
            <w:r>
              <w:rPr>
                <w:noProof/>
                <w:webHidden/>
              </w:rPr>
            </w:r>
            <w:r>
              <w:rPr>
                <w:noProof/>
                <w:webHidden/>
              </w:rPr>
              <w:fldChar w:fldCharType="separate"/>
            </w:r>
            <w:r>
              <w:rPr>
                <w:noProof/>
                <w:webHidden/>
              </w:rPr>
              <w:t>89</w:t>
            </w:r>
            <w:r>
              <w:rPr>
                <w:noProof/>
                <w:webHidden/>
              </w:rPr>
              <w:fldChar w:fldCharType="end"/>
            </w:r>
          </w:hyperlink>
        </w:p>
        <w:p w14:paraId="3131E3AA" w14:textId="77777777" w:rsidR="00580430" w:rsidRDefault="00580430">
          <w:pPr>
            <w:pStyle w:val="TOC3"/>
            <w:rPr>
              <w:rFonts w:asciiTheme="minorHAnsi" w:eastAsiaTheme="minorEastAsia" w:hAnsiTheme="minorHAnsi" w:cstheme="minorBidi"/>
              <w:i w:val="0"/>
              <w:iCs w:val="0"/>
              <w:noProof/>
              <w:szCs w:val="22"/>
              <w:lang w:val="en-US"/>
            </w:rPr>
          </w:pPr>
          <w:hyperlink w:anchor="_Toc456088907" w:history="1">
            <w:r w:rsidRPr="00372F7C">
              <w:rPr>
                <w:rStyle w:val="Hyperlink"/>
                <w:noProof/>
              </w:rPr>
              <w:t>6.2.6. Analyze the obtained Results</w:t>
            </w:r>
            <w:r>
              <w:rPr>
                <w:noProof/>
                <w:webHidden/>
              </w:rPr>
              <w:tab/>
            </w:r>
            <w:r>
              <w:rPr>
                <w:noProof/>
                <w:webHidden/>
              </w:rPr>
              <w:fldChar w:fldCharType="begin"/>
            </w:r>
            <w:r>
              <w:rPr>
                <w:noProof/>
                <w:webHidden/>
              </w:rPr>
              <w:instrText xml:space="preserve"> PAGEREF _Toc456088907 \h </w:instrText>
            </w:r>
            <w:r>
              <w:rPr>
                <w:noProof/>
                <w:webHidden/>
              </w:rPr>
            </w:r>
            <w:r>
              <w:rPr>
                <w:noProof/>
                <w:webHidden/>
              </w:rPr>
              <w:fldChar w:fldCharType="separate"/>
            </w:r>
            <w:r>
              <w:rPr>
                <w:noProof/>
                <w:webHidden/>
              </w:rPr>
              <w:t>90</w:t>
            </w:r>
            <w:r>
              <w:rPr>
                <w:noProof/>
                <w:webHidden/>
              </w:rPr>
              <w:fldChar w:fldCharType="end"/>
            </w:r>
          </w:hyperlink>
        </w:p>
        <w:p w14:paraId="61F7D11D"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08" w:history="1">
            <w:r w:rsidRPr="00372F7C">
              <w:rPr>
                <w:rStyle w:val="Hyperlink"/>
                <w:noProof/>
              </w:rPr>
              <w:t>7. Conclusions</w:t>
            </w:r>
            <w:r>
              <w:rPr>
                <w:noProof/>
                <w:webHidden/>
              </w:rPr>
              <w:tab/>
            </w:r>
            <w:r>
              <w:rPr>
                <w:noProof/>
                <w:webHidden/>
              </w:rPr>
              <w:fldChar w:fldCharType="begin"/>
            </w:r>
            <w:r>
              <w:rPr>
                <w:noProof/>
                <w:webHidden/>
              </w:rPr>
              <w:instrText xml:space="preserve"> PAGEREF _Toc456088908 \h </w:instrText>
            </w:r>
            <w:r>
              <w:rPr>
                <w:noProof/>
                <w:webHidden/>
              </w:rPr>
            </w:r>
            <w:r>
              <w:rPr>
                <w:noProof/>
                <w:webHidden/>
              </w:rPr>
              <w:fldChar w:fldCharType="separate"/>
            </w:r>
            <w:r>
              <w:rPr>
                <w:noProof/>
                <w:webHidden/>
              </w:rPr>
              <w:t>91</w:t>
            </w:r>
            <w:r>
              <w:rPr>
                <w:noProof/>
                <w:webHidden/>
              </w:rPr>
              <w:fldChar w:fldCharType="end"/>
            </w:r>
          </w:hyperlink>
        </w:p>
        <w:p w14:paraId="7B1E3600"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09" w:history="1">
            <w:r w:rsidRPr="00372F7C">
              <w:rPr>
                <w:rStyle w:val="Hyperlink"/>
                <w:noProof/>
              </w:rPr>
              <w:t>8. References</w:t>
            </w:r>
            <w:r>
              <w:rPr>
                <w:noProof/>
                <w:webHidden/>
              </w:rPr>
              <w:tab/>
            </w:r>
            <w:r>
              <w:rPr>
                <w:noProof/>
                <w:webHidden/>
              </w:rPr>
              <w:fldChar w:fldCharType="begin"/>
            </w:r>
            <w:r>
              <w:rPr>
                <w:noProof/>
                <w:webHidden/>
              </w:rPr>
              <w:instrText xml:space="preserve"> PAGEREF _Toc456088909 \h </w:instrText>
            </w:r>
            <w:r>
              <w:rPr>
                <w:noProof/>
                <w:webHidden/>
              </w:rPr>
            </w:r>
            <w:r>
              <w:rPr>
                <w:noProof/>
                <w:webHidden/>
              </w:rPr>
              <w:fldChar w:fldCharType="separate"/>
            </w:r>
            <w:r>
              <w:rPr>
                <w:noProof/>
                <w:webHidden/>
              </w:rPr>
              <w:t>92</w:t>
            </w:r>
            <w:r>
              <w:rPr>
                <w:noProof/>
                <w:webHidden/>
              </w:rPr>
              <w:fldChar w:fldCharType="end"/>
            </w:r>
          </w:hyperlink>
        </w:p>
        <w:p w14:paraId="510A907D"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10" w:history="1">
            <w:r w:rsidRPr="00372F7C">
              <w:rPr>
                <w:rStyle w:val="Hyperlink"/>
                <w:noProof/>
              </w:rPr>
              <w:t>9. List of Acronyms</w:t>
            </w:r>
            <w:r>
              <w:rPr>
                <w:noProof/>
                <w:webHidden/>
              </w:rPr>
              <w:tab/>
            </w:r>
            <w:r>
              <w:rPr>
                <w:noProof/>
                <w:webHidden/>
              </w:rPr>
              <w:fldChar w:fldCharType="begin"/>
            </w:r>
            <w:r>
              <w:rPr>
                <w:noProof/>
                <w:webHidden/>
              </w:rPr>
              <w:instrText xml:space="preserve"> PAGEREF _Toc456088910 \h </w:instrText>
            </w:r>
            <w:r>
              <w:rPr>
                <w:noProof/>
                <w:webHidden/>
              </w:rPr>
            </w:r>
            <w:r>
              <w:rPr>
                <w:noProof/>
                <w:webHidden/>
              </w:rPr>
              <w:fldChar w:fldCharType="separate"/>
            </w:r>
            <w:r>
              <w:rPr>
                <w:noProof/>
                <w:webHidden/>
              </w:rPr>
              <w:t>98</w:t>
            </w:r>
            <w:r>
              <w:rPr>
                <w:noProof/>
                <w:webHidden/>
              </w:rPr>
              <w:fldChar w:fldCharType="end"/>
            </w:r>
          </w:hyperlink>
        </w:p>
        <w:p w14:paraId="1D55FA3B"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11" w:history="1">
            <w:r w:rsidRPr="00372F7C">
              <w:rPr>
                <w:rStyle w:val="Hyperlink"/>
                <w:noProof/>
              </w:rPr>
              <w:t>10. Annex A: vSBC performance characterization</w:t>
            </w:r>
            <w:r>
              <w:rPr>
                <w:noProof/>
                <w:webHidden/>
              </w:rPr>
              <w:tab/>
            </w:r>
            <w:r>
              <w:rPr>
                <w:noProof/>
                <w:webHidden/>
              </w:rPr>
              <w:fldChar w:fldCharType="begin"/>
            </w:r>
            <w:r>
              <w:rPr>
                <w:noProof/>
                <w:webHidden/>
              </w:rPr>
              <w:instrText xml:space="preserve"> PAGEREF _Toc456088911 \h </w:instrText>
            </w:r>
            <w:r>
              <w:rPr>
                <w:noProof/>
                <w:webHidden/>
              </w:rPr>
            </w:r>
            <w:r>
              <w:rPr>
                <w:noProof/>
                <w:webHidden/>
              </w:rPr>
              <w:fldChar w:fldCharType="separate"/>
            </w:r>
            <w:r>
              <w:rPr>
                <w:noProof/>
                <w:webHidden/>
              </w:rPr>
              <w:t>101</w:t>
            </w:r>
            <w:r>
              <w:rPr>
                <w:noProof/>
                <w:webHidden/>
              </w:rPr>
              <w:fldChar w:fldCharType="end"/>
            </w:r>
          </w:hyperlink>
        </w:p>
        <w:p w14:paraId="066D75B7" w14:textId="77777777" w:rsidR="00580430" w:rsidRDefault="00580430">
          <w:pPr>
            <w:pStyle w:val="TOC2"/>
            <w:rPr>
              <w:rFonts w:asciiTheme="minorHAnsi" w:eastAsiaTheme="minorEastAsia" w:hAnsiTheme="minorHAnsi" w:cstheme="minorBidi"/>
              <w:smallCaps w:val="0"/>
              <w:noProof/>
              <w:szCs w:val="22"/>
              <w:lang w:val="en-US"/>
            </w:rPr>
          </w:pPr>
          <w:hyperlink w:anchor="_Toc456088912" w:history="1">
            <w:r w:rsidRPr="00372F7C">
              <w:rPr>
                <w:rStyle w:val="Hyperlink"/>
                <w:noProof/>
              </w:rPr>
              <w:t>10.1. Identify the Test Environment</w:t>
            </w:r>
            <w:r>
              <w:rPr>
                <w:noProof/>
                <w:webHidden/>
              </w:rPr>
              <w:tab/>
            </w:r>
            <w:r>
              <w:rPr>
                <w:noProof/>
                <w:webHidden/>
              </w:rPr>
              <w:fldChar w:fldCharType="begin"/>
            </w:r>
            <w:r>
              <w:rPr>
                <w:noProof/>
                <w:webHidden/>
              </w:rPr>
              <w:instrText xml:space="preserve"> PAGEREF _Toc456088912 \h </w:instrText>
            </w:r>
            <w:r>
              <w:rPr>
                <w:noProof/>
                <w:webHidden/>
              </w:rPr>
            </w:r>
            <w:r>
              <w:rPr>
                <w:noProof/>
                <w:webHidden/>
              </w:rPr>
              <w:fldChar w:fldCharType="separate"/>
            </w:r>
            <w:r>
              <w:rPr>
                <w:noProof/>
                <w:webHidden/>
              </w:rPr>
              <w:t>101</w:t>
            </w:r>
            <w:r>
              <w:rPr>
                <w:noProof/>
                <w:webHidden/>
              </w:rPr>
              <w:fldChar w:fldCharType="end"/>
            </w:r>
          </w:hyperlink>
        </w:p>
        <w:p w14:paraId="30499D83" w14:textId="77777777" w:rsidR="00580430" w:rsidRDefault="00580430">
          <w:pPr>
            <w:pStyle w:val="TOC3"/>
            <w:rPr>
              <w:rFonts w:asciiTheme="minorHAnsi" w:eastAsiaTheme="minorEastAsia" w:hAnsiTheme="minorHAnsi" w:cstheme="minorBidi"/>
              <w:i w:val="0"/>
              <w:iCs w:val="0"/>
              <w:noProof/>
              <w:szCs w:val="22"/>
              <w:lang w:val="en-US"/>
            </w:rPr>
          </w:pPr>
          <w:hyperlink w:anchor="_Toc456088913" w:history="1">
            <w:r w:rsidRPr="00372F7C">
              <w:rPr>
                <w:rStyle w:val="Hyperlink"/>
                <w:noProof/>
              </w:rPr>
              <w:t>10.1.1. vSBC scenario</w:t>
            </w:r>
            <w:r>
              <w:rPr>
                <w:noProof/>
                <w:webHidden/>
              </w:rPr>
              <w:tab/>
            </w:r>
            <w:r>
              <w:rPr>
                <w:noProof/>
                <w:webHidden/>
              </w:rPr>
              <w:fldChar w:fldCharType="begin"/>
            </w:r>
            <w:r>
              <w:rPr>
                <w:noProof/>
                <w:webHidden/>
              </w:rPr>
              <w:instrText xml:space="preserve"> PAGEREF _Toc456088913 \h </w:instrText>
            </w:r>
            <w:r>
              <w:rPr>
                <w:noProof/>
                <w:webHidden/>
              </w:rPr>
            </w:r>
            <w:r>
              <w:rPr>
                <w:noProof/>
                <w:webHidden/>
              </w:rPr>
              <w:fldChar w:fldCharType="separate"/>
            </w:r>
            <w:r>
              <w:rPr>
                <w:noProof/>
                <w:webHidden/>
              </w:rPr>
              <w:t>101</w:t>
            </w:r>
            <w:r>
              <w:rPr>
                <w:noProof/>
                <w:webHidden/>
              </w:rPr>
              <w:fldChar w:fldCharType="end"/>
            </w:r>
          </w:hyperlink>
        </w:p>
        <w:p w14:paraId="132C6EA1" w14:textId="77777777" w:rsidR="00580430" w:rsidRDefault="00580430">
          <w:pPr>
            <w:pStyle w:val="TOC2"/>
            <w:rPr>
              <w:rFonts w:asciiTheme="minorHAnsi" w:eastAsiaTheme="minorEastAsia" w:hAnsiTheme="minorHAnsi" w:cstheme="minorBidi"/>
              <w:smallCaps w:val="0"/>
              <w:noProof/>
              <w:szCs w:val="22"/>
              <w:lang w:val="en-US"/>
            </w:rPr>
          </w:pPr>
          <w:hyperlink w:anchor="_Toc456088914" w:history="1">
            <w:r w:rsidRPr="00372F7C">
              <w:rPr>
                <w:rStyle w:val="Hyperlink"/>
                <w:noProof/>
              </w:rPr>
              <w:t>10.2. Identify the Performance Acceptance Criteria</w:t>
            </w:r>
            <w:r>
              <w:rPr>
                <w:noProof/>
                <w:webHidden/>
              </w:rPr>
              <w:tab/>
            </w:r>
            <w:r>
              <w:rPr>
                <w:noProof/>
                <w:webHidden/>
              </w:rPr>
              <w:fldChar w:fldCharType="begin"/>
            </w:r>
            <w:r>
              <w:rPr>
                <w:noProof/>
                <w:webHidden/>
              </w:rPr>
              <w:instrText xml:space="preserve"> PAGEREF _Toc456088914 \h </w:instrText>
            </w:r>
            <w:r>
              <w:rPr>
                <w:noProof/>
                <w:webHidden/>
              </w:rPr>
            </w:r>
            <w:r>
              <w:rPr>
                <w:noProof/>
                <w:webHidden/>
              </w:rPr>
              <w:fldChar w:fldCharType="separate"/>
            </w:r>
            <w:r>
              <w:rPr>
                <w:noProof/>
                <w:webHidden/>
              </w:rPr>
              <w:t>104</w:t>
            </w:r>
            <w:r>
              <w:rPr>
                <w:noProof/>
                <w:webHidden/>
              </w:rPr>
              <w:fldChar w:fldCharType="end"/>
            </w:r>
          </w:hyperlink>
        </w:p>
        <w:p w14:paraId="2A9CC745" w14:textId="77777777" w:rsidR="00580430" w:rsidRDefault="00580430">
          <w:pPr>
            <w:pStyle w:val="TOC3"/>
            <w:rPr>
              <w:rFonts w:asciiTheme="minorHAnsi" w:eastAsiaTheme="minorEastAsia" w:hAnsiTheme="minorHAnsi" w:cstheme="minorBidi"/>
              <w:i w:val="0"/>
              <w:iCs w:val="0"/>
              <w:noProof/>
              <w:szCs w:val="22"/>
              <w:lang w:val="en-US"/>
            </w:rPr>
          </w:pPr>
          <w:hyperlink w:anchor="_Toc456088915" w:history="1">
            <w:r w:rsidRPr="00372F7C">
              <w:rPr>
                <w:rStyle w:val="Hyperlink"/>
                <w:noProof/>
              </w:rPr>
              <w:t>10.2.1. vSBC scenario</w:t>
            </w:r>
            <w:r>
              <w:rPr>
                <w:noProof/>
                <w:webHidden/>
              </w:rPr>
              <w:tab/>
            </w:r>
            <w:r>
              <w:rPr>
                <w:noProof/>
                <w:webHidden/>
              </w:rPr>
              <w:fldChar w:fldCharType="begin"/>
            </w:r>
            <w:r>
              <w:rPr>
                <w:noProof/>
                <w:webHidden/>
              </w:rPr>
              <w:instrText xml:space="preserve"> PAGEREF _Toc456088915 \h </w:instrText>
            </w:r>
            <w:r>
              <w:rPr>
                <w:noProof/>
                <w:webHidden/>
              </w:rPr>
            </w:r>
            <w:r>
              <w:rPr>
                <w:noProof/>
                <w:webHidden/>
              </w:rPr>
              <w:fldChar w:fldCharType="separate"/>
            </w:r>
            <w:r>
              <w:rPr>
                <w:noProof/>
                <w:webHidden/>
              </w:rPr>
              <w:t>104</w:t>
            </w:r>
            <w:r>
              <w:rPr>
                <w:noProof/>
                <w:webHidden/>
              </w:rPr>
              <w:fldChar w:fldCharType="end"/>
            </w:r>
          </w:hyperlink>
        </w:p>
        <w:p w14:paraId="5B955F0F" w14:textId="77777777" w:rsidR="00580430" w:rsidRDefault="00580430">
          <w:pPr>
            <w:pStyle w:val="TOC2"/>
            <w:rPr>
              <w:rFonts w:asciiTheme="minorHAnsi" w:eastAsiaTheme="minorEastAsia" w:hAnsiTheme="minorHAnsi" w:cstheme="minorBidi"/>
              <w:smallCaps w:val="0"/>
              <w:noProof/>
              <w:szCs w:val="22"/>
              <w:lang w:val="en-US"/>
            </w:rPr>
          </w:pPr>
          <w:hyperlink w:anchor="_Toc456088916" w:history="1">
            <w:r w:rsidRPr="00372F7C">
              <w:rPr>
                <w:rStyle w:val="Hyperlink"/>
                <w:noProof/>
              </w:rPr>
              <w:t>10.3. Plan And Design of The Performance Tests</w:t>
            </w:r>
            <w:r>
              <w:rPr>
                <w:noProof/>
                <w:webHidden/>
              </w:rPr>
              <w:tab/>
            </w:r>
            <w:r>
              <w:rPr>
                <w:noProof/>
                <w:webHidden/>
              </w:rPr>
              <w:fldChar w:fldCharType="begin"/>
            </w:r>
            <w:r>
              <w:rPr>
                <w:noProof/>
                <w:webHidden/>
              </w:rPr>
              <w:instrText xml:space="preserve"> PAGEREF _Toc456088916 \h </w:instrText>
            </w:r>
            <w:r>
              <w:rPr>
                <w:noProof/>
                <w:webHidden/>
              </w:rPr>
            </w:r>
            <w:r>
              <w:rPr>
                <w:noProof/>
                <w:webHidden/>
              </w:rPr>
              <w:fldChar w:fldCharType="separate"/>
            </w:r>
            <w:r>
              <w:rPr>
                <w:noProof/>
                <w:webHidden/>
              </w:rPr>
              <w:t>105</w:t>
            </w:r>
            <w:r>
              <w:rPr>
                <w:noProof/>
                <w:webHidden/>
              </w:rPr>
              <w:fldChar w:fldCharType="end"/>
            </w:r>
          </w:hyperlink>
        </w:p>
        <w:p w14:paraId="0C6C96BF" w14:textId="77777777" w:rsidR="00580430" w:rsidRDefault="00580430">
          <w:pPr>
            <w:pStyle w:val="TOC3"/>
            <w:rPr>
              <w:rFonts w:asciiTheme="minorHAnsi" w:eastAsiaTheme="minorEastAsia" w:hAnsiTheme="minorHAnsi" w:cstheme="minorBidi"/>
              <w:i w:val="0"/>
              <w:iCs w:val="0"/>
              <w:noProof/>
              <w:szCs w:val="22"/>
              <w:lang w:val="en-US"/>
            </w:rPr>
          </w:pPr>
          <w:hyperlink w:anchor="_Toc456088917" w:history="1">
            <w:r w:rsidRPr="00372F7C">
              <w:rPr>
                <w:rStyle w:val="Hyperlink"/>
                <w:noProof/>
              </w:rPr>
              <w:t>10.3.1. vSBC scenario</w:t>
            </w:r>
            <w:r>
              <w:rPr>
                <w:noProof/>
                <w:webHidden/>
              </w:rPr>
              <w:tab/>
            </w:r>
            <w:r>
              <w:rPr>
                <w:noProof/>
                <w:webHidden/>
              </w:rPr>
              <w:fldChar w:fldCharType="begin"/>
            </w:r>
            <w:r>
              <w:rPr>
                <w:noProof/>
                <w:webHidden/>
              </w:rPr>
              <w:instrText xml:space="preserve"> PAGEREF _Toc456088917 \h </w:instrText>
            </w:r>
            <w:r>
              <w:rPr>
                <w:noProof/>
                <w:webHidden/>
              </w:rPr>
            </w:r>
            <w:r>
              <w:rPr>
                <w:noProof/>
                <w:webHidden/>
              </w:rPr>
              <w:fldChar w:fldCharType="separate"/>
            </w:r>
            <w:r>
              <w:rPr>
                <w:noProof/>
                <w:webHidden/>
              </w:rPr>
              <w:t>105</w:t>
            </w:r>
            <w:r>
              <w:rPr>
                <w:noProof/>
                <w:webHidden/>
              </w:rPr>
              <w:fldChar w:fldCharType="end"/>
            </w:r>
          </w:hyperlink>
        </w:p>
        <w:p w14:paraId="3CDFDE20" w14:textId="77777777" w:rsidR="00580430" w:rsidRDefault="00580430">
          <w:pPr>
            <w:pStyle w:val="TOC2"/>
            <w:rPr>
              <w:rFonts w:asciiTheme="minorHAnsi" w:eastAsiaTheme="minorEastAsia" w:hAnsiTheme="minorHAnsi" w:cstheme="minorBidi"/>
              <w:smallCaps w:val="0"/>
              <w:noProof/>
              <w:szCs w:val="22"/>
              <w:lang w:val="en-US"/>
            </w:rPr>
          </w:pPr>
          <w:hyperlink w:anchor="_Toc456088918" w:history="1">
            <w:r w:rsidRPr="00372F7C">
              <w:rPr>
                <w:rStyle w:val="Hyperlink"/>
                <w:noProof/>
              </w:rPr>
              <w:t>10.4. Configure The Test Environment</w:t>
            </w:r>
            <w:r>
              <w:rPr>
                <w:noProof/>
                <w:webHidden/>
              </w:rPr>
              <w:tab/>
            </w:r>
            <w:r>
              <w:rPr>
                <w:noProof/>
                <w:webHidden/>
              </w:rPr>
              <w:fldChar w:fldCharType="begin"/>
            </w:r>
            <w:r>
              <w:rPr>
                <w:noProof/>
                <w:webHidden/>
              </w:rPr>
              <w:instrText xml:space="preserve"> PAGEREF _Toc456088918 \h </w:instrText>
            </w:r>
            <w:r>
              <w:rPr>
                <w:noProof/>
                <w:webHidden/>
              </w:rPr>
            </w:r>
            <w:r>
              <w:rPr>
                <w:noProof/>
                <w:webHidden/>
              </w:rPr>
              <w:fldChar w:fldCharType="separate"/>
            </w:r>
            <w:r>
              <w:rPr>
                <w:noProof/>
                <w:webHidden/>
              </w:rPr>
              <w:t>107</w:t>
            </w:r>
            <w:r>
              <w:rPr>
                <w:noProof/>
                <w:webHidden/>
              </w:rPr>
              <w:fldChar w:fldCharType="end"/>
            </w:r>
          </w:hyperlink>
        </w:p>
        <w:p w14:paraId="73594910" w14:textId="77777777" w:rsidR="00580430" w:rsidRDefault="00580430">
          <w:pPr>
            <w:pStyle w:val="TOC3"/>
            <w:rPr>
              <w:rFonts w:asciiTheme="minorHAnsi" w:eastAsiaTheme="minorEastAsia" w:hAnsiTheme="minorHAnsi" w:cstheme="minorBidi"/>
              <w:i w:val="0"/>
              <w:iCs w:val="0"/>
              <w:noProof/>
              <w:szCs w:val="22"/>
              <w:lang w:val="en-US"/>
            </w:rPr>
          </w:pPr>
          <w:hyperlink w:anchor="_Toc456088919" w:history="1">
            <w:r w:rsidRPr="00372F7C">
              <w:rPr>
                <w:rStyle w:val="Hyperlink"/>
                <w:noProof/>
              </w:rPr>
              <w:t>10.4.1. vSBC scenario</w:t>
            </w:r>
            <w:r>
              <w:rPr>
                <w:noProof/>
                <w:webHidden/>
              </w:rPr>
              <w:tab/>
            </w:r>
            <w:r>
              <w:rPr>
                <w:noProof/>
                <w:webHidden/>
              </w:rPr>
              <w:fldChar w:fldCharType="begin"/>
            </w:r>
            <w:r>
              <w:rPr>
                <w:noProof/>
                <w:webHidden/>
              </w:rPr>
              <w:instrText xml:space="preserve"> PAGEREF _Toc456088919 \h </w:instrText>
            </w:r>
            <w:r>
              <w:rPr>
                <w:noProof/>
                <w:webHidden/>
              </w:rPr>
            </w:r>
            <w:r>
              <w:rPr>
                <w:noProof/>
                <w:webHidden/>
              </w:rPr>
              <w:fldChar w:fldCharType="separate"/>
            </w:r>
            <w:r>
              <w:rPr>
                <w:noProof/>
                <w:webHidden/>
              </w:rPr>
              <w:t>107</w:t>
            </w:r>
            <w:r>
              <w:rPr>
                <w:noProof/>
                <w:webHidden/>
              </w:rPr>
              <w:fldChar w:fldCharType="end"/>
            </w:r>
          </w:hyperlink>
        </w:p>
        <w:p w14:paraId="4354EA0A" w14:textId="77777777" w:rsidR="00580430" w:rsidRDefault="00580430">
          <w:pPr>
            <w:pStyle w:val="TOC2"/>
            <w:rPr>
              <w:rFonts w:asciiTheme="minorHAnsi" w:eastAsiaTheme="minorEastAsia" w:hAnsiTheme="minorHAnsi" w:cstheme="minorBidi"/>
              <w:smallCaps w:val="0"/>
              <w:noProof/>
              <w:szCs w:val="22"/>
              <w:lang w:val="en-US"/>
            </w:rPr>
          </w:pPr>
          <w:hyperlink w:anchor="_Toc456088920" w:history="1">
            <w:r w:rsidRPr="00372F7C">
              <w:rPr>
                <w:rStyle w:val="Hyperlink"/>
                <w:noProof/>
              </w:rPr>
              <w:t>10.5. Execute The Test</w:t>
            </w:r>
            <w:r>
              <w:rPr>
                <w:noProof/>
                <w:webHidden/>
              </w:rPr>
              <w:tab/>
            </w:r>
            <w:r>
              <w:rPr>
                <w:noProof/>
                <w:webHidden/>
              </w:rPr>
              <w:fldChar w:fldCharType="begin"/>
            </w:r>
            <w:r>
              <w:rPr>
                <w:noProof/>
                <w:webHidden/>
              </w:rPr>
              <w:instrText xml:space="preserve"> PAGEREF _Toc456088920 \h </w:instrText>
            </w:r>
            <w:r>
              <w:rPr>
                <w:noProof/>
                <w:webHidden/>
              </w:rPr>
            </w:r>
            <w:r>
              <w:rPr>
                <w:noProof/>
                <w:webHidden/>
              </w:rPr>
              <w:fldChar w:fldCharType="separate"/>
            </w:r>
            <w:r>
              <w:rPr>
                <w:noProof/>
                <w:webHidden/>
              </w:rPr>
              <w:t>113</w:t>
            </w:r>
            <w:r>
              <w:rPr>
                <w:noProof/>
                <w:webHidden/>
              </w:rPr>
              <w:fldChar w:fldCharType="end"/>
            </w:r>
          </w:hyperlink>
        </w:p>
        <w:p w14:paraId="2BA36BF5" w14:textId="77777777" w:rsidR="00580430" w:rsidRDefault="00580430">
          <w:pPr>
            <w:pStyle w:val="TOC3"/>
            <w:rPr>
              <w:rFonts w:asciiTheme="minorHAnsi" w:eastAsiaTheme="minorEastAsia" w:hAnsiTheme="minorHAnsi" w:cstheme="minorBidi"/>
              <w:i w:val="0"/>
              <w:iCs w:val="0"/>
              <w:noProof/>
              <w:szCs w:val="22"/>
              <w:lang w:val="en-US"/>
            </w:rPr>
          </w:pPr>
          <w:hyperlink w:anchor="_Toc456088921" w:history="1">
            <w:r w:rsidRPr="00372F7C">
              <w:rPr>
                <w:rStyle w:val="Hyperlink"/>
                <w:noProof/>
              </w:rPr>
              <w:t>10.5.1. vSBC scenario</w:t>
            </w:r>
            <w:r>
              <w:rPr>
                <w:noProof/>
                <w:webHidden/>
              </w:rPr>
              <w:tab/>
            </w:r>
            <w:r>
              <w:rPr>
                <w:noProof/>
                <w:webHidden/>
              </w:rPr>
              <w:fldChar w:fldCharType="begin"/>
            </w:r>
            <w:r>
              <w:rPr>
                <w:noProof/>
                <w:webHidden/>
              </w:rPr>
              <w:instrText xml:space="preserve"> PAGEREF _Toc456088921 \h </w:instrText>
            </w:r>
            <w:r>
              <w:rPr>
                <w:noProof/>
                <w:webHidden/>
              </w:rPr>
            </w:r>
            <w:r>
              <w:rPr>
                <w:noProof/>
                <w:webHidden/>
              </w:rPr>
              <w:fldChar w:fldCharType="separate"/>
            </w:r>
            <w:r>
              <w:rPr>
                <w:noProof/>
                <w:webHidden/>
              </w:rPr>
              <w:t>113</w:t>
            </w:r>
            <w:r>
              <w:rPr>
                <w:noProof/>
                <w:webHidden/>
              </w:rPr>
              <w:fldChar w:fldCharType="end"/>
            </w:r>
          </w:hyperlink>
        </w:p>
        <w:p w14:paraId="3771662E" w14:textId="77777777" w:rsidR="00580430" w:rsidRDefault="00580430">
          <w:pPr>
            <w:pStyle w:val="TOC2"/>
            <w:rPr>
              <w:rFonts w:asciiTheme="minorHAnsi" w:eastAsiaTheme="minorEastAsia" w:hAnsiTheme="minorHAnsi" w:cstheme="minorBidi"/>
              <w:smallCaps w:val="0"/>
              <w:noProof/>
              <w:szCs w:val="22"/>
              <w:lang w:val="en-US"/>
            </w:rPr>
          </w:pPr>
          <w:hyperlink w:anchor="_Toc456088922" w:history="1">
            <w:r w:rsidRPr="00372F7C">
              <w:rPr>
                <w:rStyle w:val="Hyperlink"/>
                <w:noProof/>
              </w:rPr>
              <w:t>10.6. Analyze The Obtained Results</w:t>
            </w:r>
            <w:r>
              <w:rPr>
                <w:noProof/>
                <w:webHidden/>
              </w:rPr>
              <w:tab/>
            </w:r>
            <w:r>
              <w:rPr>
                <w:noProof/>
                <w:webHidden/>
              </w:rPr>
              <w:fldChar w:fldCharType="begin"/>
            </w:r>
            <w:r>
              <w:rPr>
                <w:noProof/>
                <w:webHidden/>
              </w:rPr>
              <w:instrText xml:space="preserve"> PAGEREF _Toc456088922 \h </w:instrText>
            </w:r>
            <w:r>
              <w:rPr>
                <w:noProof/>
                <w:webHidden/>
              </w:rPr>
            </w:r>
            <w:r>
              <w:rPr>
                <w:noProof/>
                <w:webHidden/>
              </w:rPr>
              <w:fldChar w:fldCharType="separate"/>
            </w:r>
            <w:r>
              <w:rPr>
                <w:noProof/>
                <w:webHidden/>
              </w:rPr>
              <w:t>122</w:t>
            </w:r>
            <w:r>
              <w:rPr>
                <w:noProof/>
                <w:webHidden/>
              </w:rPr>
              <w:fldChar w:fldCharType="end"/>
            </w:r>
          </w:hyperlink>
        </w:p>
        <w:p w14:paraId="1469B3D4" w14:textId="77777777" w:rsidR="00580430" w:rsidRDefault="00580430">
          <w:pPr>
            <w:pStyle w:val="TOC3"/>
            <w:rPr>
              <w:rFonts w:asciiTheme="minorHAnsi" w:eastAsiaTheme="minorEastAsia" w:hAnsiTheme="minorHAnsi" w:cstheme="minorBidi"/>
              <w:i w:val="0"/>
              <w:iCs w:val="0"/>
              <w:noProof/>
              <w:szCs w:val="22"/>
              <w:lang w:val="en-US"/>
            </w:rPr>
          </w:pPr>
          <w:hyperlink w:anchor="_Toc456088923" w:history="1">
            <w:r w:rsidRPr="00372F7C">
              <w:rPr>
                <w:rStyle w:val="Hyperlink"/>
                <w:noProof/>
              </w:rPr>
              <w:t>10.6.1. vSBC scenarios</w:t>
            </w:r>
            <w:r>
              <w:rPr>
                <w:noProof/>
                <w:webHidden/>
              </w:rPr>
              <w:tab/>
            </w:r>
            <w:r>
              <w:rPr>
                <w:noProof/>
                <w:webHidden/>
              </w:rPr>
              <w:fldChar w:fldCharType="begin"/>
            </w:r>
            <w:r>
              <w:rPr>
                <w:noProof/>
                <w:webHidden/>
              </w:rPr>
              <w:instrText xml:space="preserve"> PAGEREF _Toc456088923 \h </w:instrText>
            </w:r>
            <w:r>
              <w:rPr>
                <w:noProof/>
                <w:webHidden/>
              </w:rPr>
            </w:r>
            <w:r>
              <w:rPr>
                <w:noProof/>
                <w:webHidden/>
              </w:rPr>
              <w:fldChar w:fldCharType="separate"/>
            </w:r>
            <w:r>
              <w:rPr>
                <w:noProof/>
                <w:webHidden/>
              </w:rPr>
              <w:t>122</w:t>
            </w:r>
            <w:r>
              <w:rPr>
                <w:noProof/>
                <w:webHidden/>
              </w:rPr>
              <w:fldChar w:fldCharType="end"/>
            </w:r>
          </w:hyperlink>
        </w:p>
        <w:p w14:paraId="36247993"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24" w:history="1">
            <w:r w:rsidRPr="00372F7C">
              <w:rPr>
                <w:rStyle w:val="Hyperlink"/>
                <w:noProof/>
              </w:rPr>
              <w:t>11. Annex B: vTU performance characterization</w:t>
            </w:r>
            <w:r>
              <w:rPr>
                <w:noProof/>
                <w:webHidden/>
              </w:rPr>
              <w:tab/>
            </w:r>
            <w:r>
              <w:rPr>
                <w:noProof/>
                <w:webHidden/>
              </w:rPr>
              <w:fldChar w:fldCharType="begin"/>
            </w:r>
            <w:r>
              <w:rPr>
                <w:noProof/>
                <w:webHidden/>
              </w:rPr>
              <w:instrText xml:space="preserve"> PAGEREF _Toc456088924 \h </w:instrText>
            </w:r>
            <w:r>
              <w:rPr>
                <w:noProof/>
                <w:webHidden/>
              </w:rPr>
            </w:r>
            <w:r>
              <w:rPr>
                <w:noProof/>
                <w:webHidden/>
              </w:rPr>
              <w:fldChar w:fldCharType="separate"/>
            </w:r>
            <w:r>
              <w:rPr>
                <w:noProof/>
                <w:webHidden/>
              </w:rPr>
              <w:t>128</w:t>
            </w:r>
            <w:r>
              <w:rPr>
                <w:noProof/>
                <w:webHidden/>
              </w:rPr>
              <w:fldChar w:fldCharType="end"/>
            </w:r>
          </w:hyperlink>
        </w:p>
        <w:p w14:paraId="3058C0AA" w14:textId="77777777" w:rsidR="00580430" w:rsidRDefault="00580430">
          <w:pPr>
            <w:pStyle w:val="TOC2"/>
            <w:rPr>
              <w:rFonts w:asciiTheme="minorHAnsi" w:eastAsiaTheme="minorEastAsia" w:hAnsiTheme="minorHAnsi" w:cstheme="minorBidi"/>
              <w:smallCaps w:val="0"/>
              <w:noProof/>
              <w:szCs w:val="22"/>
              <w:lang w:val="en-US"/>
            </w:rPr>
          </w:pPr>
          <w:hyperlink w:anchor="_Toc456088925" w:history="1">
            <w:r w:rsidRPr="00372F7C">
              <w:rPr>
                <w:rStyle w:val="Hyperlink"/>
                <w:noProof/>
              </w:rPr>
              <w:t>11.1. vTU Test Environment</w:t>
            </w:r>
            <w:r>
              <w:rPr>
                <w:noProof/>
                <w:webHidden/>
              </w:rPr>
              <w:tab/>
            </w:r>
            <w:r>
              <w:rPr>
                <w:noProof/>
                <w:webHidden/>
              </w:rPr>
              <w:fldChar w:fldCharType="begin"/>
            </w:r>
            <w:r>
              <w:rPr>
                <w:noProof/>
                <w:webHidden/>
              </w:rPr>
              <w:instrText xml:space="preserve"> PAGEREF _Toc456088925 \h </w:instrText>
            </w:r>
            <w:r>
              <w:rPr>
                <w:noProof/>
                <w:webHidden/>
              </w:rPr>
            </w:r>
            <w:r>
              <w:rPr>
                <w:noProof/>
                <w:webHidden/>
              </w:rPr>
              <w:fldChar w:fldCharType="separate"/>
            </w:r>
            <w:r>
              <w:rPr>
                <w:noProof/>
                <w:webHidden/>
              </w:rPr>
              <w:t>128</w:t>
            </w:r>
            <w:r>
              <w:rPr>
                <w:noProof/>
                <w:webHidden/>
              </w:rPr>
              <w:fldChar w:fldCharType="end"/>
            </w:r>
          </w:hyperlink>
        </w:p>
        <w:p w14:paraId="57E3FF71" w14:textId="77777777" w:rsidR="00580430" w:rsidRDefault="00580430">
          <w:pPr>
            <w:pStyle w:val="TOC3"/>
            <w:rPr>
              <w:rFonts w:asciiTheme="minorHAnsi" w:eastAsiaTheme="minorEastAsia" w:hAnsiTheme="minorHAnsi" w:cstheme="minorBidi"/>
              <w:i w:val="0"/>
              <w:iCs w:val="0"/>
              <w:noProof/>
              <w:szCs w:val="22"/>
              <w:lang w:val="en-US"/>
            </w:rPr>
          </w:pPr>
          <w:hyperlink w:anchor="_Toc456088926" w:history="1">
            <w:r w:rsidRPr="00372F7C">
              <w:rPr>
                <w:rStyle w:val="Hyperlink"/>
                <w:noProof/>
              </w:rPr>
              <w:t>11.1.1. vTU Architecture</w:t>
            </w:r>
            <w:r>
              <w:rPr>
                <w:noProof/>
                <w:webHidden/>
              </w:rPr>
              <w:tab/>
            </w:r>
            <w:r>
              <w:rPr>
                <w:noProof/>
                <w:webHidden/>
              </w:rPr>
              <w:fldChar w:fldCharType="begin"/>
            </w:r>
            <w:r>
              <w:rPr>
                <w:noProof/>
                <w:webHidden/>
              </w:rPr>
              <w:instrText xml:space="preserve"> PAGEREF _Toc456088926 \h </w:instrText>
            </w:r>
            <w:r>
              <w:rPr>
                <w:noProof/>
                <w:webHidden/>
              </w:rPr>
            </w:r>
            <w:r>
              <w:rPr>
                <w:noProof/>
                <w:webHidden/>
              </w:rPr>
              <w:fldChar w:fldCharType="separate"/>
            </w:r>
            <w:r>
              <w:rPr>
                <w:noProof/>
                <w:webHidden/>
              </w:rPr>
              <w:t>128</w:t>
            </w:r>
            <w:r>
              <w:rPr>
                <w:noProof/>
                <w:webHidden/>
              </w:rPr>
              <w:fldChar w:fldCharType="end"/>
            </w:r>
          </w:hyperlink>
        </w:p>
        <w:p w14:paraId="60CB690A" w14:textId="77777777" w:rsidR="00580430" w:rsidRDefault="00580430">
          <w:pPr>
            <w:pStyle w:val="TOC3"/>
            <w:rPr>
              <w:rFonts w:asciiTheme="minorHAnsi" w:eastAsiaTheme="minorEastAsia" w:hAnsiTheme="minorHAnsi" w:cstheme="minorBidi"/>
              <w:i w:val="0"/>
              <w:iCs w:val="0"/>
              <w:noProof/>
              <w:szCs w:val="22"/>
              <w:lang w:val="en-US"/>
            </w:rPr>
          </w:pPr>
          <w:hyperlink w:anchor="_Toc456088927" w:history="1">
            <w:r w:rsidRPr="00372F7C">
              <w:rPr>
                <w:rStyle w:val="Hyperlink"/>
                <w:noProof/>
              </w:rPr>
              <w:t>11.1.2. vTU installation server</w:t>
            </w:r>
            <w:r>
              <w:rPr>
                <w:noProof/>
                <w:webHidden/>
              </w:rPr>
              <w:tab/>
            </w:r>
            <w:r>
              <w:rPr>
                <w:noProof/>
                <w:webHidden/>
              </w:rPr>
              <w:fldChar w:fldCharType="begin"/>
            </w:r>
            <w:r>
              <w:rPr>
                <w:noProof/>
                <w:webHidden/>
              </w:rPr>
              <w:instrText xml:space="preserve"> PAGEREF _Toc456088927 \h </w:instrText>
            </w:r>
            <w:r>
              <w:rPr>
                <w:noProof/>
                <w:webHidden/>
              </w:rPr>
            </w:r>
            <w:r>
              <w:rPr>
                <w:noProof/>
                <w:webHidden/>
              </w:rPr>
              <w:fldChar w:fldCharType="separate"/>
            </w:r>
            <w:r>
              <w:rPr>
                <w:noProof/>
                <w:webHidden/>
              </w:rPr>
              <w:t>128</w:t>
            </w:r>
            <w:r>
              <w:rPr>
                <w:noProof/>
                <w:webHidden/>
              </w:rPr>
              <w:fldChar w:fldCharType="end"/>
            </w:r>
          </w:hyperlink>
        </w:p>
        <w:p w14:paraId="7689A069" w14:textId="77777777" w:rsidR="00580430" w:rsidRDefault="00580430">
          <w:pPr>
            <w:pStyle w:val="TOC3"/>
            <w:rPr>
              <w:rFonts w:asciiTheme="minorHAnsi" w:eastAsiaTheme="minorEastAsia" w:hAnsiTheme="minorHAnsi" w:cstheme="minorBidi"/>
              <w:i w:val="0"/>
              <w:iCs w:val="0"/>
              <w:noProof/>
              <w:szCs w:val="22"/>
              <w:lang w:val="en-US"/>
            </w:rPr>
          </w:pPr>
          <w:hyperlink w:anchor="_Toc456088928" w:history="1">
            <w:r w:rsidRPr="00372F7C">
              <w:rPr>
                <w:rStyle w:val="Hyperlink"/>
                <w:noProof/>
              </w:rPr>
              <w:t>11.1.3. vTU resource utilization</w:t>
            </w:r>
            <w:r>
              <w:rPr>
                <w:noProof/>
                <w:webHidden/>
              </w:rPr>
              <w:tab/>
            </w:r>
            <w:r>
              <w:rPr>
                <w:noProof/>
                <w:webHidden/>
              </w:rPr>
              <w:fldChar w:fldCharType="begin"/>
            </w:r>
            <w:r>
              <w:rPr>
                <w:noProof/>
                <w:webHidden/>
              </w:rPr>
              <w:instrText xml:space="preserve"> PAGEREF _Toc456088928 \h </w:instrText>
            </w:r>
            <w:r>
              <w:rPr>
                <w:noProof/>
                <w:webHidden/>
              </w:rPr>
            </w:r>
            <w:r>
              <w:rPr>
                <w:noProof/>
                <w:webHidden/>
              </w:rPr>
              <w:fldChar w:fldCharType="separate"/>
            </w:r>
            <w:r>
              <w:rPr>
                <w:noProof/>
                <w:webHidden/>
              </w:rPr>
              <w:t>129</w:t>
            </w:r>
            <w:r>
              <w:rPr>
                <w:noProof/>
                <w:webHidden/>
              </w:rPr>
              <w:fldChar w:fldCharType="end"/>
            </w:r>
          </w:hyperlink>
        </w:p>
        <w:p w14:paraId="18DBDF0C" w14:textId="77777777" w:rsidR="00580430" w:rsidRDefault="00580430">
          <w:pPr>
            <w:pStyle w:val="TOC2"/>
            <w:rPr>
              <w:rFonts w:asciiTheme="minorHAnsi" w:eastAsiaTheme="minorEastAsia" w:hAnsiTheme="minorHAnsi" w:cstheme="minorBidi"/>
              <w:smallCaps w:val="0"/>
              <w:noProof/>
              <w:szCs w:val="22"/>
              <w:lang w:val="en-US"/>
            </w:rPr>
          </w:pPr>
          <w:hyperlink w:anchor="_Toc456088929" w:history="1">
            <w:r w:rsidRPr="00372F7C">
              <w:rPr>
                <w:rStyle w:val="Hyperlink"/>
                <w:noProof/>
              </w:rPr>
              <w:t>11.2. vTU Acceptance Criteria</w:t>
            </w:r>
            <w:r>
              <w:rPr>
                <w:noProof/>
                <w:webHidden/>
              </w:rPr>
              <w:tab/>
            </w:r>
            <w:r>
              <w:rPr>
                <w:noProof/>
                <w:webHidden/>
              </w:rPr>
              <w:fldChar w:fldCharType="begin"/>
            </w:r>
            <w:r>
              <w:rPr>
                <w:noProof/>
                <w:webHidden/>
              </w:rPr>
              <w:instrText xml:space="preserve"> PAGEREF _Toc456088929 \h </w:instrText>
            </w:r>
            <w:r>
              <w:rPr>
                <w:noProof/>
                <w:webHidden/>
              </w:rPr>
            </w:r>
            <w:r>
              <w:rPr>
                <w:noProof/>
                <w:webHidden/>
              </w:rPr>
              <w:fldChar w:fldCharType="separate"/>
            </w:r>
            <w:r>
              <w:rPr>
                <w:noProof/>
                <w:webHidden/>
              </w:rPr>
              <w:t>129</w:t>
            </w:r>
            <w:r>
              <w:rPr>
                <w:noProof/>
                <w:webHidden/>
              </w:rPr>
              <w:fldChar w:fldCharType="end"/>
            </w:r>
          </w:hyperlink>
        </w:p>
        <w:p w14:paraId="46088F6C" w14:textId="77777777" w:rsidR="00580430" w:rsidRDefault="00580430">
          <w:pPr>
            <w:pStyle w:val="TOC2"/>
            <w:rPr>
              <w:rFonts w:asciiTheme="minorHAnsi" w:eastAsiaTheme="minorEastAsia" w:hAnsiTheme="minorHAnsi" w:cstheme="minorBidi"/>
              <w:smallCaps w:val="0"/>
              <w:noProof/>
              <w:szCs w:val="22"/>
              <w:lang w:val="en-US"/>
            </w:rPr>
          </w:pPr>
          <w:hyperlink w:anchor="_Toc456088930" w:history="1">
            <w:r w:rsidRPr="00372F7C">
              <w:rPr>
                <w:rStyle w:val="Hyperlink"/>
                <w:noProof/>
              </w:rPr>
              <w:t>11.3. vTU Plan and Design Test</w:t>
            </w:r>
            <w:r>
              <w:rPr>
                <w:noProof/>
                <w:webHidden/>
              </w:rPr>
              <w:tab/>
            </w:r>
            <w:r>
              <w:rPr>
                <w:noProof/>
                <w:webHidden/>
              </w:rPr>
              <w:fldChar w:fldCharType="begin"/>
            </w:r>
            <w:r>
              <w:rPr>
                <w:noProof/>
                <w:webHidden/>
              </w:rPr>
              <w:instrText xml:space="preserve"> PAGEREF _Toc456088930 \h </w:instrText>
            </w:r>
            <w:r>
              <w:rPr>
                <w:noProof/>
                <w:webHidden/>
              </w:rPr>
            </w:r>
            <w:r>
              <w:rPr>
                <w:noProof/>
                <w:webHidden/>
              </w:rPr>
              <w:fldChar w:fldCharType="separate"/>
            </w:r>
            <w:r>
              <w:rPr>
                <w:noProof/>
                <w:webHidden/>
              </w:rPr>
              <w:t>132</w:t>
            </w:r>
            <w:r>
              <w:rPr>
                <w:noProof/>
                <w:webHidden/>
              </w:rPr>
              <w:fldChar w:fldCharType="end"/>
            </w:r>
          </w:hyperlink>
        </w:p>
        <w:p w14:paraId="517307B0" w14:textId="77777777" w:rsidR="00580430" w:rsidRDefault="00580430">
          <w:pPr>
            <w:pStyle w:val="TOC2"/>
            <w:rPr>
              <w:rFonts w:asciiTheme="minorHAnsi" w:eastAsiaTheme="minorEastAsia" w:hAnsiTheme="minorHAnsi" w:cstheme="minorBidi"/>
              <w:smallCaps w:val="0"/>
              <w:noProof/>
              <w:szCs w:val="22"/>
              <w:lang w:val="en-US"/>
            </w:rPr>
          </w:pPr>
          <w:hyperlink w:anchor="_Toc456088931" w:history="1">
            <w:r w:rsidRPr="00372F7C">
              <w:rPr>
                <w:rStyle w:val="Hyperlink"/>
                <w:noProof/>
              </w:rPr>
              <w:t>11.4. vTU Test Enviroments</w:t>
            </w:r>
            <w:r>
              <w:rPr>
                <w:noProof/>
                <w:webHidden/>
              </w:rPr>
              <w:tab/>
            </w:r>
            <w:r>
              <w:rPr>
                <w:noProof/>
                <w:webHidden/>
              </w:rPr>
              <w:fldChar w:fldCharType="begin"/>
            </w:r>
            <w:r>
              <w:rPr>
                <w:noProof/>
                <w:webHidden/>
              </w:rPr>
              <w:instrText xml:space="preserve"> PAGEREF _Toc456088931 \h </w:instrText>
            </w:r>
            <w:r>
              <w:rPr>
                <w:noProof/>
                <w:webHidden/>
              </w:rPr>
            </w:r>
            <w:r>
              <w:rPr>
                <w:noProof/>
                <w:webHidden/>
              </w:rPr>
              <w:fldChar w:fldCharType="separate"/>
            </w:r>
            <w:r>
              <w:rPr>
                <w:noProof/>
                <w:webHidden/>
              </w:rPr>
              <w:t>133</w:t>
            </w:r>
            <w:r>
              <w:rPr>
                <w:noProof/>
                <w:webHidden/>
              </w:rPr>
              <w:fldChar w:fldCharType="end"/>
            </w:r>
          </w:hyperlink>
        </w:p>
        <w:p w14:paraId="44FAC287" w14:textId="77777777" w:rsidR="00580430" w:rsidRDefault="00580430">
          <w:pPr>
            <w:pStyle w:val="TOC2"/>
            <w:rPr>
              <w:rFonts w:asciiTheme="minorHAnsi" w:eastAsiaTheme="minorEastAsia" w:hAnsiTheme="minorHAnsi" w:cstheme="minorBidi"/>
              <w:smallCaps w:val="0"/>
              <w:noProof/>
              <w:szCs w:val="22"/>
              <w:lang w:val="en-US"/>
            </w:rPr>
          </w:pPr>
          <w:hyperlink w:anchor="_Toc456088932" w:history="1">
            <w:r w:rsidRPr="00372F7C">
              <w:rPr>
                <w:rStyle w:val="Hyperlink"/>
                <w:noProof/>
              </w:rPr>
              <w:t>11.5. vTU Test Execution</w:t>
            </w:r>
            <w:r>
              <w:rPr>
                <w:noProof/>
                <w:webHidden/>
              </w:rPr>
              <w:tab/>
            </w:r>
            <w:r>
              <w:rPr>
                <w:noProof/>
                <w:webHidden/>
              </w:rPr>
              <w:fldChar w:fldCharType="begin"/>
            </w:r>
            <w:r>
              <w:rPr>
                <w:noProof/>
                <w:webHidden/>
              </w:rPr>
              <w:instrText xml:space="preserve"> PAGEREF _Toc456088932 \h </w:instrText>
            </w:r>
            <w:r>
              <w:rPr>
                <w:noProof/>
                <w:webHidden/>
              </w:rPr>
            </w:r>
            <w:r>
              <w:rPr>
                <w:noProof/>
                <w:webHidden/>
              </w:rPr>
              <w:fldChar w:fldCharType="separate"/>
            </w:r>
            <w:r>
              <w:rPr>
                <w:noProof/>
                <w:webHidden/>
              </w:rPr>
              <w:t>133</w:t>
            </w:r>
            <w:r>
              <w:rPr>
                <w:noProof/>
                <w:webHidden/>
              </w:rPr>
              <w:fldChar w:fldCharType="end"/>
            </w:r>
          </w:hyperlink>
        </w:p>
        <w:p w14:paraId="63059BD8" w14:textId="77777777" w:rsidR="00580430" w:rsidRDefault="00580430">
          <w:pPr>
            <w:pStyle w:val="TOC2"/>
            <w:rPr>
              <w:rFonts w:asciiTheme="minorHAnsi" w:eastAsiaTheme="minorEastAsia" w:hAnsiTheme="minorHAnsi" w:cstheme="minorBidi"/>
              <w:smallCaps w:val="0"/>
              <w:noProof/>
              <w:szCs w:val="22"/>
              <w:lang w:val="en-US"/>
            </w:rPr>
          </w:pPr>
          <w:hyperlink w:anchor="_Toc456088933" w:history="1">
            <w:r w:rsidRPr="00372F7C">
              <w:rPr>
                <w:rStyle w:val="Hyperlink"/>
                <w:noProof/>
              </w:rPr>
              <w:t>11.6. vTU Results</w:t>
            </w:r>
            <w:r>
              <w:rPr>
                <w:noProof/>
                <w:webHidden/>
              </w:rPr>
              <w:tab/>
            </w:r>
            <w:r>
              <w:rPr>
                <w:noProof/>
                <w:webHidden/>
              </w:rPr>
              <w:fldChar w:fldCharType="begin"/>
            </w:r>
            <w:r>
              <w:rPr>
                <w:noProof/>
                <w:webHidden/>
              </w:rPr>
              <w:instrText xml:space="preserve"> PAGEREF _Toc456088933 \h </w:instrText>
            </w:r>
            <w:r>
              <w:rPr>
                <w:noProof/>
                <w:webHidden/>
              </w:rPr>
            </w:r>
            <w:r>
              <w:rPr>
                <w:noProof/>
                <w:webHidden/>
              </w:rPr>
              <w:fldChar w:fldCharType="separate"/>
            </w:r>
            <w:r>
              <w:rPr>
                <w:noProof/>
                <w:webHidden/>
              </w:rPr>
              <w:t>136</w:t>
            </w:r>
            <w:r>
              <w:rPr>
                <w:noProof/>
                <w:webHidden/>
              </w:rPr>
              <w:fldChar w:fldCharType="end"/>
            </w:r>
          </w:hyperlink>
        </w:p>
        <w:p w14:paraId="69388F66" w14:textId="77777777" w:rsidR="00580430" w:rsidRDefault="00580430">
          <w:pPr>
            <w:pStyle w:val="TOC1"/>
            <w:rPr>
              <w:rFonts w:asciiTheme="minorHAnsi" w:eastAsiaTheme="minorEastAsia" w:hAnsiTheme="minorHAnsi" w:cstheme="minorBidi"/>
              <w:b w:val="0"/>
              <w:bCs w:val="0"/>
              <w:caps w:val="0"/>
              <w:noProof/>
              <w:szCs w:val="22"/>
              <w:lang w:val="en-US"/>
            </w:rPr>
          </w:pPr>
          <w:hyperlink w:anchor="_Toc456088934" w:history="1">
            <w:r w:rsidRPr="00372F7C">
              <w:rPr>
                <w:rStyle w:val="Hyperlink"/>
                <w:noProof/>
              </w:rPr>
              <w:t>12. VNF Descriptor Examples</w:t>
            </w:r>
            <w:r>
              <w:rPr>
                <w:noProof/>
                <w:webHidden/>
              </w:rPr>
              <w:tab/>
            </w:r>
            <w:r>
              <w:rPr>
                <w:noProof/>
                <w:webHidden/>
              </w:rPr>
              <w:fldChar w:fldCharType="begin"/>
            </w:r>
            <w:r>
              <w:rPr>
                <w:noProof/>
                <w:webHidden/>
              </w:rPr>
              <w:instrText xml:space="preserve"> PAGEREF _Toc456088934 \h </w:instrText>
            </w:r>
            <w:r>
              <w:rPr>
                <w:noProof/>
                <w:webHidden/>
              </w:rPr>
            </w:r>
            <w:r>
              <w:rPr>
                <w:noProof/>
                <w:webHidden/>
              </w:rPr>
              <w:fldChar w:fldCharType="separate"/>
            </w:r>
            <w:r>
              <w:rPr>
                <w:noProof/>
                <w:webHidden/>
              </w:rPr>
              <w:t>138</w:t>
            </w:r>
            <w:r>
              <w:rPr>
                <w:noProof/>
                <w:webHidden/>
              </w:rPr>
              <w:fldChar w:fldCharType="end"/>
            </w:r>
          </w:hyperlink>
        </w:p>
        <w:p w14:paraId="21F60E00" w14:textId="248A57EA" w:rsidR="00C2125F" w:rsidRPr="004057AF" w:rsidRDefault="00C2125F">
          <w:r w:rsidRPr="00A84003">
            <w:rPr>
              <w:rFonts w:cstheme="minorHAnsi"/>
              <w:i/>
              <w:iCs/>
              <w:caps/>
              <w:sz w:val="24"/>
              <w:szCs w:val="24"/>
            </w:rPr>
            <w:fldChar w:fldCharType="end"/>
          </w:r>
        </w:p>
      </w:sdtContent>
    </w:sdt>
    <w:p w14:paraId="7783E8CB" w14:textId="77777777" w:rsidR="00E668EE" w:rsidRPr="00A84003" w:rsidRDefault="00E668EE" w:rsidP="00CB4CC7"/>
    <w:p w14:paraId="1A86A8F0" w14:textId="77777777" w:rsidR="00CE236B" w:rsidRPr="00A84003" w:rsidRDefault="00CE236B">
      <w:pPr>
        <w:spacing w:after="200" w:line="276" w:lineRule="auto"/>
        <w:jc w:val="left"/>
        <w:rPr>
          <w:rFonts w:eastAsiaTheme="majorEastAsia" w:cstheme="majorBidi"/>
          <w:b/>
          <w:color w:val="17365D" w:themeColor="text2" w:themeShade="BF"/>
          <w:sz w:val="28"/>
          <w:szCs w:val="26"/>
        </w:rPr>
      </w:pPr>
      <w:r w:rsidRPr="00A84003">
        <w:br w:type="page"/>
      </w:r>
    </w:p>
    <w:p w14:paraId="3B0BB5F6" w14:textId="77777777" w:rsidR="00CE236B" w:rsidRPr="00A84003" w:rsidRDefault="00CE236B" w:rsidP="00CE236B">
      <w:pPr>
        <w:pStyle w:val="TNOVAHUnnumbered"/>
      </w:pPr>
      <w:r w:rsidRPr="00A84003">
        <w:lastRenderedPageBreak/>
        <w:t>Index of Figures</w:t>
      </w:r>
    </w:p>
    <w:p w14:paraId="566F541C" w14:textId="77777777" w:rsidR="00580430" w:rsidRDefault="00CE236B">
      <w:pPr>
        <w:pStyle w:val="TableofFigures"/>
        <w:tabs>
          <w:tab w:val="right" w:leader="dot" w:pos="8296"/>
        </w:tabs>
        <w:rPr>
          <w:rFonts w:asciiTheme="minorHAnsi" w:eastAsiaTheme="minorEastAsia" w:hAnsiTheme="minorHAnsi"/>
          <w:noProof/>
          <w:lang w:val="en-US"/>
        </w:rPr>
      </w:pPr>
      <w:r w:rsidRPr="00A84003">
        <w:fldChar w:fldCharType="begin"/>
      </w:r>
      <w:r w:rsidRPr="00A84003">
        <w:instrText xml:space="preserve"> TOC \h \z \c "Figure" </w:instrText>
      </w:r>
      <w:r w:rsidRPr="00A84003">
        <w:fldChar w:fldCharType="separate"/>
      </w:r>
      <w:hyperlink w:anchor="_Toc456088935" w:history="1">
        <w:r w:rsidR="00580430" w:rsidRPr="004C0B26">
          <w:rPr>
            <w:rStyle w:val="Hyperlink"/>
            <w:noProof/>
            <w:lang w:val="it-IT"/>
          </w:rPr>
          <w:t>Figure 1 T-NOVA versus ETSI model</w:t>
        </w:r>
        <w:r w:rsidR="00580430">
          <w:rPr>
            <w:noProof/>
            <w:webHidden/>
          </w:rPr>
          <w:tab/>
        </w:r>
        <w:r w:rsidR="00580430">
          <w:rPr>
            <w:noProof/>
            <w:webHidden/>
          </w:rPr>
          <w:fldChar w:fldCharType="begin"/>
        </w:r>
        <w:r w:rsidR="00580430">
          <w:rPr>
            <w:noProof/>
            <w:webHidden/>
          </w:rPr>
          <w:instrText xml:space="preserve"> PAGEREF _Toc456088935 \h </w:instrText>
        </w:r>
        <w:r w:rsidR="00580430">
          <w:rPr>
            <w:noProof/>
            <w:webHidden/>
          </w:rPr>
        </w:r>
        <w:r w:rsidR="00580430">
          <w:rPr>
            <w:noProof/>
            <w:webHidden/>
          </w:rPr>
          <w:fldChar w:fldCharType="separate"/>
        </w:r>
        <w:r w:rsidR="00580430">
          <w:rPr>
            <w:noProof/>
            <w:webHidden/>
          </w:rPr>
          <w:t>10</w:t>
        </w:r>
        <w:r w:rsidR="00580430">
          <w:rPr>
            <w:noProof/>
            <w:webHidden/>
          </w:rPr>
          <w:fldChar w:fldCharType="end"/>
        </w:r>
      </w:hyperlink>
    </w:p>
    <w:p w14:paraId="07FA946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36" w:history="1">
        <w:r w:rsidRPr="004C0B26">
          <w:rPr>
            <w:rStyle w:val="Hyperlink"/>
            <w:noProof/>
          </w:rPr>
          <w:t>Figure 2 VNF Descriptor model</w:t>
        </w:r>
        <w:r>
          <w:rPr>
            <w:noProof/>
            <w:webHidden/>
          </w:rPr>
          <w:tab/>
        </w:r>
        <w:r>
          <w:rPr>
            <w:noProof/>
            <w:webHidden/>
          </w:rPr>
          <w:fldChar w:fldCharType="begin"/>
        </w:r>
        <w:r>
          <w:rPr>
            <w:noProof/>
            <w:webHidden/>
          </w:rPr>
          <w:instrText xml:space="preserve"> PAGEREF _Toc456088936 \h </w:instrText>
        </w:r>
        <w:r>
          <w:rPr>
            <w:noProof/>
            <w:webHidden/>
          </w:rPr>
        </w:r>
        <w:r>
          <w:rPr>
            <w:noProof/>
            <w:webHidden/>
          </w:rPr>
          <w:fldChar w:fldCharType="separate"/>
        </w:r>
        <w:r>
          <w:rPr>
            <w:noProof/>
            <w:webHidden/>
          </w:rPr>
          <w:t>11</w:t>
        </w:r>
        <w:r>
          <w:rPr>
            <w:noProof/>
            <w:webHidden/>
          </w:rPr>
          <w:fldChar w:fldCharType="end"/>
        </w:r>
      </w:hyperlink>
    </w:p>
    <w:p w14:paraId="331D2D22"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37" w:history="1">
        <w:r w:rsidRPr="004C0B26">
          <w:rPr>
            <w:rStyle w:val="Hyperlink"/>
            <w:noProof/>
          </w:rPr>
          <w:t>Figure 3. vSA high-level architecture</w:t>
        </w:r>
        <w:r>
          <w:rPr>
            <w:noProof/>
            <w:webHidden/>
          </w:rPr>
          <w:tab/>
        </w:r>
        <w:r>
          <w:rPr>
            <w:noProof/>
            <w:webHidden/>
          </w:rPr>
          <w:fldChar w:fldCharType="begin"/>
        </w:r>
        <w:r>
          <w:rPr>
            <w:noProof/>
            <w:webHidden/>
          </w:rPr>
          <w:instrText xml:space="preserve"> PAGEREF _Toc456088937 \h </w:instrText>
        </w:r>
        <w:r>
          <w:rPr>
            <w:noProof/>
            <w:webHidden/>
          </w:rPr>
        </w:r>
        <w:r>
          <w:rPr>
            <w:noProof/>
            <w:webHidden/>
          </w:rPr>
          <w:fldChar w:fldCharType="separate"/>
        </w:r>
        <w:r>
          <w:rPr>
            <w:noProof/>
            <w:webHidden/>
          </w:rPr>
          <w:t>19</w:t>
        </w:r>
        <w:r>
          <w:rPr>
            <w:noProof/>
            <w:webHidden/>
          </w:rPr>
          <w:fldChar w:fldCharType="end"/>
        </w:r>
      </w:hyperlink>
    </w:p>
    <w:p w14:paraId="01593DC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38" w:history="1">
        <w:r w:rsidRPr="004C0B26">
          <w:rPr>
            <w:rStyle w:val="Hyperlink"/>
            <w:noProof/>
          </w:rPr>
          <w:t>Figure 4. A sample of code of the FW Controller</w:t>
        </w:r>
        <w:r>
          <w:rPr>
            <w:noProof/>
            <w:webHidden/>
          </w:rPr>
          <w:tab/>
        </w:r>
        <w:r>
          <w:rPr>
            <w:noProof/>
            <w:webHidden/>
          </w:rPr>
          <w:fldChar w:fldCharType="begin"/>
        </w:r>
        <w:r>
          <w:rPr>
            <w:noProof/>
            <w:webHidden/>
          </w:rPr>
          <w:instrText xml:space="preserve"> PAGEREF _Toc456088938 \h </w:instrText>
        </w:r>
        <w:r>
          <w:rPr>
            <w:noProof/>
            <w:webHidden/>
          </w:rPr>
        </w:r>
        <w:r>
          <w:rPr>
            <w:noProof/>
            <w:webHidden/>
          </w:rPr>
          <w:fldChar w:fldCharType="separate"/>
        </w:r>
        <w:r>
          <w:rPr>
            <w:noProof/>
            <w:webHidden/>
          </w:rPr>
          <w:t>21</w:t>
        </w:r>
        <w:r>
          <w:rPr>
            <w:noProof/>
            <w:webHidden/>
          </w:rPr>
          <w:fldChar w:fldCharType="end"/>
        </w:r>
      </w:hyperlink>
    </w:p>
    <w:p w14:paraId="57A3DF9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39" w:history="1">
        <w:r w:rsidRPr="004C0B26">
          <w:rPr>
            <w:rStyle w:val="Hyperlink"/>
            <w:noProof/>
          </w:rPr>
          <w:t>Figure 5. vSA throughput</w:t>
        </w:r>
        <w:r>
          <w:rPr>
            <w:noProof/>
            <w:webHidden/>
          </w:rPr>
          <w:tab/>
        </w:r>
        <w:r>
          <w:rPr>
            <w:noProof/>
            <w:webHidden/>
          </w:rPr>
          <w:fldChar w:fldCharType="begin"/>
        </w:r>
        <w:r>
          <w:rPr>
            <w:noProof/>
            <w:webHidden/>
          </w:rPr>
          <w:instrText xml:space="preserve"> PAGEREF _Toc456088939 \h </w:instrText>
        </w:r>
        <w:r>
          <w:rPr>
            <w:noProof/>
            <w:webHidden/>
          </w:rPr>
        </w:r>
        <w:r>
          <w:rPr>
            <w:noProof/>
            <w:webHidden/>
          </w:rPr>
          <w:fldChar w:fldCharType="separate"/>
        </w:r>
        <w:r>
          <w:rPr>
            <w:noProof/>
            <w:webHidden/>
          </w:rPr>
          <w:t>23</w:t>
        </w:r>
        <w:r>
          <w:rPr>
            <w:noProof/>
            <w:webHidden/>
          </w:rPr>
          <w:fldChar w:fldCharType="end"/>
        </w:r>
      </w:hyperlink>
    </w:p>
    <w:p w14:paraId="44C6B8EB"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0" w:history="1">
        <w:r w:rsidRPr="004C0B26">
          <w:rPr>
            <w:rStyle w:val="Hyperlink"/>
            <w:noProof/>
          </w:rPr>
          <w:t>Figure 6 - Basic vSBC internal architecture</w:t>
        </w:r>
        <w:r>
          <w:rPr>
            <w:noProof/>
            <w:webHidden/>
          </w:rPr>
          <w:tab/>
        </w:r>
        <w:r>
          <w:rPr>
            <w:noProof/>
            <w:webHidden/>
          </w:rPr>
          <w:fldChar w:fldCharType="begin"/>
        </w:r>
        <w:r>
          <w:rPr>
            <w:noProof/>
            <w:webHidden/>
          </w:rPr>
          <w:instrText xml:space="preserve"> PAGEREF _Toc456088940 \h </w:instrText>
        </w:r>
        <w:r>
          <w:rPr>
            <w:noProof/>
            <w:webHidden/>
          </w:rPr>
        </w:r>
        <w:r>
          <w:rPr>
            <w:noProof/>
            <w:webHidden/>
          </w:rPr>
          <w:fldChar w:fldCharType="separate"/>
        </w:r>
        <w:r>
          <w:rPr>
            <w:noProof/>
            <w:webHidden/>
          </w:rPr>
          <w:t>25</w:t>
        </w:r>
        <w:r>
          <w:rPr>
            <w:noProof/>
            <w:webHidden/>
          </w:rPr>
          <w:fldChar w:fldCharType="end"/>
        </w:r>
      </w:hyperlink>
    </w:p>
    <w:p w14:paraId="16B0F2BB"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1" w:history="1">
        <w:r w:rsidRPr="004C0B26">
          <w:rPr>
            <w:rStyle w:val="Hyperlink"/>
            <w:noProof/>
          </w:rPr>
          <w:t>Figure 7. Functional description of the vTU</w:t>
        </w:r>
        <w:r>
          <w:rPr>
            <w:noProof/>
            <w:webHidden/>
          </w:rPr>
          <w:tab/>
        </w:r>
        <w:r>
          <w:rPr>
            <w:noProof/>
            <w:webHidden/>
          </w:rPr>
          <w:fldChar w:fldCharType="begin"/>
        </w:r>
        <w:r>
          <w:rPr>
            <w:noProof/>
            <w:webHidden/>
          </w:rPr>
          <w:instrText xml:space="preserve"> PAGEREF _Toc456088941 \h </w:instrText>
        </w:r>
        <w:r>
          <w:rPr>
            <w:noProof/>
            <w:webHidden/>
          </w:rPr>
        </w:r>
        <w:r>
          <w:rPr>
            <w:noProof/>
            <w:webHidden/>
          </w:rPr>
          <w:fldChar w:fldCharType="separate"/>
        </w:r>
        <w:r>
          <w:rPr>
            <w:noProof/>
            <w:webHidden/>
          </w:rPr>
          <w:t>29</w:t>
        </w:r>
        <w:r>
          <w:rPr>
            <w:noProof/>
            <w:webHidden/>
          </w:rPr>
          <w:fldChar w:fldCharType="end"/>
        </w:r>
      </w:hyperlink>
    </w:p>
    <w:p w14:paraId="1D5C9DDE"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2" w:history="1">
        <w:r w:rsidRPr="004C0B26">
          <w:rPr>
            <w:rStyle w:val="Hyperlink"/>
            <w:noProof/>
          </w:rPr>
          <w:t>Figure 8. vTU low level interfaces</w:t>
        </w:r>
        <w:r>
          <w:rPr>
            <w:noProof/>
            <w:webHidden/>
          </w:rPr>
          <w:tab/>
        </w:r>
        <w:r>
          <w:rPr>
            <w:noProof/>
            <w:webHidden/>
          </w:rPr>
          <w:fldChar w:fldCharType="begin"/>
        </w:r>
        <w:r>
          <w:rPr>
            <w:noProof/>
            <w:webHidden/>
          </w:rPr>
          <w:instrText xml:space="preserve"> PAGEREF _Toc456088942 \h </w:instrText>
        </w:r>
        <w:r>
          <w:rPr>
            <w:noProof/>
            <w:webHidden/>
          </w:rPr>
        </w:r>
        <w:r>
          <w:rPr>
            <w:noProof/>
            <w:webHidden/>
          </w:rPr>
          <w:fldChar w:fldCharType="separate"/>
        </w:r>
        <w:r>
          <w:rPr>
            <w:noProof/>
            <w:webHidden/>
          </w:rPr>
          <w:t>33</w:t>
        </w:r>
        <w:r>
          <w:rPr>
            <w:noProof/>
            <w:webHidden/>
          </w:rPr>
          <w:fldChar w:fldCharType="end"/>
        </w:r>
      </w:hyperlink>
    </w:p>
    <w:p w14:paraId="05210E64"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3" w:history="1">
        <w:r w:rsidRPr="004C0B26">
          <w:rPr>
            <w:rStyle w:val="Hyperlink"/>
            <w:noProof/>
          </w:rPr>
          <w:t>Figure 9. XML structure of the vTU job description message</w:t>
        </w:r>
        <w:r>
          <w:rPr>
            <w:noProof/>
            <w:webHidden/>
          </w:rPr>
          <w:tab/>
        </w:r>
        <w:r>
          <w:rPr>
            <w:noProof/>
            <w:webHidden/>
          </w:rPr>
          <w:fldChar w:fldCharType="begin"/>
        </w:r>
        <w:r>
          <w:rPr>
            <w:noProof/>
            <w:webHidden/>
          </w:rPr>
          <w:instrText xml:space="preserve"> PAGEREF _Toc456088943 \h </w:instrText>
        </w:r>
        <w:r>
          <w:rPr>
            <w:noProof/>
            <w:webHidden/>
          </w:rPr>
        </w:r>
        <w:r>
          <w:rPr>
            <w:noProof/>
            <w:webHidden/>
          </w:rPr>
          <w:fldChar w:fldCharType="separate"/>
        </w:r>
        <w:r>
          <w:rPr>
            <w:noProof/>
            <w:webHidden/>
          </w:rPr>
          <w:t>33</w:t>
        </w:r>
        <w:r>
          <w:rPr>
            <w:noProof/>
            <w:webHidden/>
          </w:rPr>
          <w:fldChar w:fldCharType="end"/>
        </w:r>
      </w:hyperlink>
    </w:p>
    <w:p w14:paraId="6031C36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4" w:history="1">
        <w:r w:rsidRPr="004C0B26">
          <w:rPr>
            <w:rStyle w:val="Hyperlink"/>
            <w:noProof/>
          </w:rPr>
          <w:t>Figure 10. Virtual Traffic Classifier VNF internal VNFC topology</w:t>
        </w:r>
        <w:r>
          <w:rPr>
            <w:noProof/>
            <w:webHidden/>
          </w:rPr>
          <w:tab/>
        </w:r>
        <w:r>
          <w:rPr>
            <w:noProof/>
            <w:webHidden/>
          </w:rPr>
          <w:fldChar w:fldCharType="begin"/>
        </w:r>
        <w:r>
          <w:rPr>
            <w:noProof/>
            <w:webHidden/>
          </w:rPr>
          <w:instrText xml:space="preserve"> PAGEREF _Toc456088944 \h </w:instrText>
        </w:r>
        <w:r>
          <w:rPr>
            <w:noProof/>
            <w:webHidden/>
          </w:rPr>
        </w:r>
        <w:r>
          <w:rPr>
            <w:noProof/>
            <w:webHidden/>
          </w:rPr>
          <w:fldChar w:fldCharType="separate"/>
        </w:r>
        <w:r>
          <w:rPr>
            <w:noProof/>
            <w:webHidden/>
          </w:rPr>
          <w:t>37</w:t>
        </w:r>
        <w:r>
          <w:rPr>
            <w:noProof/>
            <w:webHidden/>
          </w:rPr>
          <w:fldChar w:fldCharType="end"/>
        </w:r>
      </w:hyperlink>
    </w:p>
    <w:p w14:paraId="702245A5"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5" w:history="1">
        <w:r w:rsidRPr="004C0B26">
          <w:rPr>
            <w:rStyle w:val="Hyperlink"/>
            <w:bCs/>
            <w:noProof/>
          </w:rPr>
          <w:t>Figure 11. vTC Performance comparison between DPDK, PF_RING and Docker</w:t>
        </w:r>
        <w:r>
          <w:rPr>
            <w:noProof/>
            <w:webHidden/>
          </w:rPr>
          <w:tab/>
        </w:r>
        <w:r>
          <w:rPr>
            <w:noProof/>
            <w:webHidden/>
          </w:rPr>
          <w:fldChar w:fldCharType="begin"/>
        </w:r>
        <w:r>
          <w:rPr>
            <w:noProof/>
            <w:webHidden/>
          </w:rPr>
          <w:instrText xml:space="preserve"> PAGEREF _Toc456088945 \h </w:instrText>
        </w:r>
        <w:r>
          <w:rPr>
            <w:noProof/>
            <w:webHidden/>
          </w:rPr>
        </w:r>
        <w:r>
          <w:rPr>
            <w:noProof/>
            <w:webHidden/>
          </w:rPr>
          <w:fldChar w:fldCharType="separate"/>
        </w:r>
        <w:r>
          <w:rPr>
            <w:noProof/>
            <w:webHidden/>
          </w:rPr>
          <w:t>39</w:t>
        </w:r>
        <w:r>
          <w:rPr>
            <w:noProof/>
            <w:webHidden/>
          </w:rPr>
          <w:fldChar w:fldCharType="end"/>
        </w:r>
      </w:hyperlink>
    </w:p>
    <w:p w14:paraId="6DD6B51D"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6" w:history="1">
        <w:r w:rsidRPr="004C0B26">
          <w:rPr>
            <w:rStyle w:val="Hyperlink"/>
            <w:noProof/>
          </w:rPr>
          <w:t>Figure 12. Example overview of the vTC OpenStack network topology.</w:t>
        </w:r>
        <w:r>
          <w:rPr>
            <w:noProof/>
            <w:webHidden/>
          </w:rPr>
          <w:tab/>
        </w:r>
        <w:r>
          <w:rPr>
            <w:noProof/>
            <w:webHidden/>
          </w:rPr>
          <w:fldChar w:fldCharType="begin"/>
        </w:r>
        <w:r>
          <w:rPr>
            <w:noProof/>
            <w:webHidden/>
          </w:rPr>
          <w:instrText xml:space="preserve"> PAGEREF _Toc456088946 \h </w:instrText>
        </w:r>
        <w:r>
          <w:rPr>
            <w:noProof/>
            <w:webHidden/>
          </w:rPr>
        </w:r>
        <w:r>
          <w:rPr>
            <w:noProof/>
            <w:webHidden/>
          </w:rPr>
          <w:fldChar w:fldCharType="separate"/>
        </w:r>
        <w:r>
          <w:rPr>
            <w:noProof/>
            <w:webHidden/>
          </w:rPr>
          <w:t>41</w:t>
        </w:r>
        <w:r>
          <w:rPr>
            <w:noProof/>
            <w:webHidden/>
          </w:rPr>
          <w:fldChar w:fldCharType="end"/>
        </w:r>
      </w:hyperlink>
    </w:p>
    <w:p w14:paraId="60EF0235"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7" w:history="1">
        <w:r w:rsidRPr="004C0B26">
          <w:rPr>
            <w:rStyle w:val="Hyperlink"/>
            <w:noProof/>
          </w:rPr>
          <w:t>Figure 13 The three main components of a CDN System</w:t>
        </w:r>
        <w:r>
          <w:rPr>
            <w:noProof/>
            <w:webHidden/>
          </w:rPr>
          <w:tab/>
        </w:r>
        <w:r>
          <w:rPr>
            <w:noProof/>
            <w:webHidden/>
          </w:rPr>
          <w:fldChar w:fldCharType="begin"/>
        </w:r>
        <w:r>
          <w:rPr>
            <w:noProof/>
            <w:webHidden/>
          </w:rPr>
          <w:instrText xml:space="preserve"> PAGEREF _Toc456088947 \h </w:instrText>
        </w:r>
        <w:r>
          <w:rPr>
            <w:noProof/>
            <w:webHidden/>
          </w:rPr>
        </w:r>
        <w:r>
          <w:rPr>
            <w:noProof/>
            <w:webHidden/>
          </w:rPr>
          <w:fldChar w:fldCharType="separate"/>
        </w:r>
        <w:r>
          <w:rPr>
            <w:noProof/>
            <w:webHidden/>
          </w:rPr>
          <w:t>43</w:t>
        </w:r>
        <w:r>
          <w:rPr>
            <w:noProof/>
            <w:webHidden/>
          </w:rPr>
          <w:fldChar w:fldCharType="end"/>
        </w:r>
      </w:hyperlink>
    </w:p>
    <w:p w14:paraId="4C34A204"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8" w:history="1">
        <w:r w:rsidRPr="004C0B26">
          <w:rPr>
            <w:rStyle w:val="Hyperlink"/>
            <w:noProof/>
          </w:rPr>
          <w:t>Figure 14  HIgh level architecture diagram for transcode/stream VNF</w:t>
        </w:r>
        <w:r>
          <w:rPr>
            <w:noProof/>
            <w:webHidden/>
          </w:rPr>
          <w:tab/>
        </w:r>
        <w:r>
          <w:rPr>
            <w:noProof/>
            <w:webHidden/>
          </w:rPr>
          <w:fldChar w:fldCharType="begin"/>
        </w:r>
        <w:r>
          <w:rPr>
            <w:noProof/>
            <w:webHidden/>
          </w:rPr>
          <w:instrText xml:space="preserve"> PAGEREF _Toc456088948 \h </w:instrText>
        </w:r>
        <w:r>
          <w:rPr>
            <w:noProof/>
            <w:webHidden/>
          </w:rPr>
        </w:r>
        <w:r>
          <w:rPr>
            <w:noProof/>
            <w:webHidden/>
          </w:rPr>
          <w:fldChar w:fldCharType="separate"/>
        </w:r>
        <w:r>
          <w:rPr>
            <w:noProof/>
            <w:webHidden/>
          </w:rPr>
          <w:t>44</w:t>
        </w:r>
        <w:r>
          <w:rPr>
            <w:noProof/>
            <w:webHidden/>
          </w:rPr>
          <w:fldChar w:fldCharType="end"/>
        </w:r>
      </w:hyperlink>
    </w:p>
    <w:p w14:paraId="1A384979"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49" w:history="1">
        <w:r w:rsidRPr="004C0B26">
          <w:rPr>
            <w:rStyle w:val="Hyperlink"/>
            <w:noProof/>
          </w:rPr>
          <w:t>Figure 15 Sequence diagram for the transcode/stream VNF example.</w:t>
        </w:r>
        <w:r>
          <w:rPr>
            <w:noProof/>
            <w:webHidden/>
          </w:rPr>
          <w:tab/>
        </w:r>
        <w:r>
          <w:rPr>
            <w:noProof/>
            <w:webHidden/>
          </w:rPr>
          <w:fldChar w:fldCharType="begin"/>
        </w:r>
        <w:r>
          <w:rPr>
            <w:noProof/>
            <w:webHidden/>
          </w:rPr>
          <w:instrText xml:space="preserve"> PAGEREF _Toc456088949 \h </w:instrText>
        </w:r>
        <w:r>
          <w:rPr>
            <w:noProof/>
            <w:webHidden/>
          </w:rPr>
        </w:r>
        <w:r>
          <w:rPr>
            <w:noProof/>
            <w:webHidden/>
          </w:rPr>
          <w:fldChar w:fldCharType="separate"/>
        </w:r>
        <w:r>
          <w:rPr>
            <w:noProof/>
            <w:webHidden/>
          </w:rPr>
          <w:t>45</w:t>
        </w:r>
        <w:r>
          <w:rPr>
            <w:noProof/>
            <w:webHidden/>
          </w:rPr>
          <w:fldChar w:fldCharType="end"/>
        </w:r>
      </w:hyperlink>
    </w:p>
    <w:p w14:paraId="7C676E83"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0" w:history="1">
        <w:r w:rsidRPr="004C0B26">
          <w:rPr>
            <w:rStyle w:val="Hyperlink"/>
            <w:noProof/>
          </w:rPr>
          <w:t>Figure 16 swift stack Region/Zone/Node.</w:t>
        </w:r>
        <w:r>
          <w:rPr>
            <w:noProof/>
            <w:webHidden/>
          </w:rPr>
          <w:tab/>
        </w:r>
        <w:r>
          <w:rPr>
            <w:noProof/>
            <w:webHidden/>
          </w:rPr>
          <w:fldChar w:fldCharType="begin"/>
        </w:r>
        <w:r>
          <w:rPr>
            <w:noProof/>
            <w:webHidden/>
          </w:rPr>
          <w:instrText xml:space="preserve"> PAGEREF _Toc456088950 \h </w:instrText>
        </w:r>
        <w:r>
          <w:rPr>
            <w:noProof/>
            <w:webHidden/>
          </w:rPr>
        </w:r>
        <w:r>
          <w:rPr>
            <w:noProof/>
            <w:webHidden/>
          </w:rPr>
          <w:fldChar w:fldCharType="separate"/>
        </w:r>
        <w:r>
          <w:rPr>
            <w:noProof/>
            <w:webHidden/>
          </w:rPr>
          <w:t>47</w:t>
        </w:r>
        <w:r>
          <w:rPr>
            <w:noProof/>
            <w:webHidden/>
          </w:rPr>
          <w:fldChar w:fldCharType="end"/>
        </w:r>
      </w:hyperlink>
    </w:p>
    <w:p w14:paraId="27078357"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1" w:history="1">
        <w:r w:rsidRPr="004C0B26">
          <w:rPr>
            <w:rStyle w:val="Hyperlink"/>
            <w:noProof/>
          </w:rPr>
          <w:t>Figure 17 Software configuration Management for vHG+vCDN</w:t>
        </w:r>
        <w:r>
          <w:rPr>
            <w:noProof/>
            <w:webHidden/>
          </w:rPr>
          <w:tab/>
        </w:r>
        <w:r>
          <w:rPr>
            <w:noProof/>
            <w:webHidden/>
          </w:rPr>
          <w:fldChar w:fldCharType="begin"/>
        </w:r>
        <w:r>
          <w:rPr>
            <w:noProof/>
            <w:webHidden/>
          </w:rPr>
          <w:instrText xml:space="preserve"> PAGEREF _Toc456088951 \h </w:instrText>
        </w:r>
        <w:r>
          <w:rPr>
            <w:noProof/>
            <w:webHidden/>
          </w:rPr>
        </w:r>
        <w:r>
          <w:rPr>
            <w:noProof/>
            <w:webHidden/>
          </w:rPr>
          <w:fldChar w:fldCharType="separate"/>
        </w:r>
        <w:r>
          <w:rPr>
            <w:noProof/>
            <w:webHidden/>
          </w:rPr>
          <w:t>48</w:t>
        </w:r>
        <w:r>
          <w:rPr>
            <w:noProof/>
            <w:webHidden/>
          </w:rPr>
          <w:fldChar w:fldCharType="end"/>
        </w:r>
      </w:hyperlink>
    </w:p>
    <w:p w14:paraId="66465BD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2" w:history="1">
        <w:r w:rsidRPr="004C0B26">
          <w:rPr>
            <w:rStyle w:val="Hyperlink"/>
            <w:bCs/>
            <w:noProof/>
          </w:rPr>
          <w:t>Figure 18 Caching Orchestrator performances</w:t>
        </w:r>
        <w:r>
          <w:rPr>
            <w:noProof/>
            <w:webHidden/>
          </w:rPr>
          <w:tab/>
        </w:r>
        <w:r>
          <w:rPr>
            <w:noProof/>
            <w:webHidden/>
          </w:rPr>
          <w:fldChar w:fldCharType="begin"/>
        </w:r>
        <w:r>
          <w:rPr>
            <w:noProof/>
            <w:webHidden/>
          </w:rPr>
          <w:instrText xml:space="preserve"> PAGEREF _Toc456088952 \h </w:instrText>
        </w:r>
        <w:r>
          <w:rPr>
            <w:noProof/>
            <w:webHidden/>
          </w:rPr>
        </w:r>
        <w:r>
          <w:rPr>
            <w:noProof/>
            <w:webHidden/>
          </w:rPr>
          <w:fldChar w:fldCharType="separate"/>
        </w:r>
        <w:r>
          <w:rPr>
            <w:noProof/>
            <w:webHidden/>
          </w:rPr>
          <w:t>51</w:t>
        </w:r>
        <w:r>
          <w:rPr>
            <w:noProof/>
            <w:webHidden/>
          </w:rPr>
          <w:fldChar w:fldCharType="end"/>
        </w:r>
      </w:hyperlink>
    </w:p>
    <w:p w14:paraId="343F6DDA"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3" w:history="1">
        <w:r w:rsidRPr="004C0B26">
          <w:rPr>
            <w:rStyle w:val="Hyperlink"/>
            <w:bCs/>
            <w:noProof/>
          </w:rPr>
          <w:t>Figure 19 Admission Control performances</w:t>
        </w:r>
        <w:r>
          <w:rPr>
            <w:noProof/>
            <w:webHidden/>
          </w:rPr>
          <w:tab/>
        </w:r>
        <w:r>
          <w:rPr>
            <w:noProof/>
            <w:webHidden/>
          </w:rPr>
          <w:fldChar w:fldCharType="begin"/>
        </w:r>
        <w:r>
          <w:rPr>
            <w:noProof/>
            <w:webHidden/>
          </w:rPr>
          <w:instrText xml:space="preserve"> PAGEREF _Toc456088953 \h </w:instrText>
        </w:r>
        <w:r>
          <w:rPr>
            <w:noProof/>
            <w:webHidden/>
          </w:rPr>
        </w:r>
        <w:r>
          <w:rPr>
            <w:noProof/>
            <w:webHidden/>
          </w:rPr>
          <w:fldChar w:fldCharType="separate"/>
        </w:r>
        <w:r>
          <w:rPr>
            <w:noProof/>
            <w:webHidden/>
          </w:rPr>
          <w:t>52</w:t>
        </w:r>
        <w:r>
          <w:rPr>
            <w:noProof/>
            <w:webHidden/>
          </w:rPr>
          <w:fldChar w:fldCharType="end"/>
        </w:r>
      </w:hyperlink>
    </w:p>
    <w:p w14:paraId="006616F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4" w:history="1">
        <w:r w:rsidRPr="004C0B26">
          <w:rPr>
            <w:rStyle w:val="Hyperlink"/>
            <w:bCs/>
            <w:noProof/>
          </w:rPr>
          <w:t>Figure 20 Transcode and Re-Segment Performance</w:t>
        </w:r>
        <w:r>
          <w:rPr>
            <w:noProof/>
            <w:webHidden/>
          </w:rPr>
          <w:tab/>
        </w:r>
        <w:r>
          <w:rPr>
            <w:noProof/>
            <w:webHidden/>
          </w:rPr>
          <w:fldChar w:fldCharType="begin"/>
        </w:r>
        <w:r>
          <w:rPr>
            <w:noProof/>
            <w:webHidden/>
          </w:rPr>
          <w:instrText xml:space="preserve"> PAGEREF _Toc456088954 \h </w:instrText>
        </w:r>
        <w:r>
          <w:rPr>
            <w:noProof/>
            <w:webHidden/>
          </w:rPr>
        </w:r>
        <w:r>
          <w:rPr>
            <w:noProof/>
            <w:webHidden/>
          </w:rPr>
          <w:fldChar w:fldCharType="separate"/>
        </w:r>
        <w:r>
          <w:rPr>
            <w:noProof/>
            <w:webHidden/>
          </w:rPr>
          <w:t>53</w:t>
        </w:r>
        <w:r>
          <w:rPr>
            <w:noProof/>
            <w:webHidden/>
          </w:rPr>
          <w:fldChar w:fldCharType="end"/>
        </w:r>
      </w:hyperlink>
    </w:p>
    <w:p w14:paraId="678CDD19"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5" w:history="1">
        <w:r w:rsidRPr="004C0B26">
          <w:rPr>
            <w:rStyle w:val="Hyperlink"/>
            <w:bCs/>
            <w:noProof/>
          </w:rPr>
          <w:t>Figure 21 Configuration Deployment</w:t>
        </w:r>
        <w:r>
          <w:rPr>
            <w:noProof/>
            <w:webHidden/>
          </w:rPr>
          <w:tab/>
        </w:r>
        <w:r>
          <w:rPr>
            <w:noProof/>
            <w:webHidden/>
          </w:rPr>
          <w:fldChar w:fldCharType="begin"/>
        </w:r>
        <w:r>
          <w:rPr>
            <w:noProof/>
            <w:webHidden/>
          </w:rPr>
          <w:instrText xml:space="preserve"> PAGEREF _Toc456088955 \h </w:instrText>
        </w:r>
        <w:r>
          <w:rPr>
            <w:noProof/>
            <w:webHidden/>
          </w:rPr>
        </w:r>
        <w:r>
          <w:rPr>
            <w:noProof/>
            <w:webHidden/>
          </w:rPr>
          <w:fldChar w:fldCharType="separate"/>
        </w:r>
        <w:r>
          <w:rPr>
            <w:noProof/>
            <w:webHidden/>
          </w:rPr>
          <w:t>53</w:t>
        </w:r>
        <w:r>
          <w:rPr>
            <w:noProof/>
            <w:webHidden/>
          </w:rPr>
          <w:fldChar w:fldCharType="end"/>
        </w:r>
      </w:hyperlink>
    </w:p>
    <w:p w14:paraId="220AE539"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6" w:history="1">
        <w:r w:rsidRPr="004C0B26">
          <w:rPr>
            <w:rStyle w:val="Hyperlink"/>
            <w:bCs/>
            <w:noProof/>
          </w:rPr>
          <w:t>Figure 22 End to end Results for the vHG / vCDN delivery</w:t>
        </w:r>
        <w:r>
          <w:rPr>
            <w:noProof/>
            <w:webHidden/>
          </w:rPr>
          <w:tab/>
        </w:r>
        <w:r>
          <w:rPr>
            <w:noProof/>
            <w:webHidden/>
          </w:rPr>
          <w:fldChar w:fldCharType="begin"/>
        </w:r>
        <w:r>
          <w:rPr>
            <w:noProof/>
            <w:webHidden/>
          </w:rPr>
          <w:instrText xml:space="preserve"> PAGEREF _Toc456088956 \h </w:instrText>
        </w:r>
        <w:r>
          <w:rPr>
            <w:noProof/>
            <w:webHidden/>
          </w:rPr>
        </w:r>
        <w:r>
          <w:rPr>
            <w:noProof/>
            <w:webHidden/>
          </w:rPr>
          <w:fldChar w:fldCharType="separate"/>
        </w:r>
        <w:r>
          <w:rPr>
            <w:noProof/>
            <w:webHidden/>
          </w:rPr>
          <w:t>55</w:t>
        </w:r>
        <w:r>
          <w:rPr>
            <w:noProof/>
            <w:webHidden/>
          </w:rPr>
          <w:fldChar w:fldCharType="end"/>
        </w:r>
      </w:hyperlink>
    </w:p>
    <w:p w14:paraId="1708751B"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7" w:history="1">
        <w:r w:rsidRPr="004C0B26">
          <w:rPr>
            <w:rStyle w:val="Hyperlink"/>
            <w:noProof/>
          </w:rPr>
          <w:t>Figure 23. PXaaS high level architecture</w:t>
        </w:r>
        <w:r>
          <w:rPr>
            <w:noProof/>
            <w:webHidden/>
          </w:rPr>
          <w:tab/>
        </w:r>
        <w:r>
          <w:rPr>
            <w:noProof/>
            <w:webHidden/>
          </w:rPr>
          <w:fldChar w:fldCharType="begin"/>
        </w:r>
        <w:r>
          <w:rPr>
            <w:noProof/>
            <w:webHidden/>
          </w:rPr>
          <w:instrText xml:space="preserve"> PAGEREF _Toc456088957 \h </w:instrText>
        </w:r>
        <w:r>
          <w:rPr>
            <w:noProof/>
            <w:webHidden/>
          </w:rPr>
        </w:r>
        <w:r>
          <w:rPr>
            <w:noProof/>
            <w:webHidden/>
          </w:rPr>
          <w:fldChar w:fldCharType="separate"/>
        </w:r>
        <w:r>
          <w:rPr>
            <w:noProof/>
            <w:webHidden/>
          </w:rPr>
          <w:t>58</w:t>
        </w:r>
        <w:r>
          <w:rPr>
            <w:noProof/>
            <w:webHidden/>
          </w:rPr>
          <w:fldChar w:fldCharType="end"/>
        </w:r>
      </w:hyperlink>
    </w:p>
    <w:p w14:paraId="3A81458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8" w:history="1">
        <w:r w:rsidRPr="004C0B26">
          <w:rPr>
            <w:rStyle w:val="Hyperlink"/>
            <w:noProof/>
          </w:rPr>
          <w:t>Figure 24. Proxy authentication</w:t>
        </w:r>
        <w:r>
          <w:rPr>
            <w:noProof/>
            <w:webHidden/>
          </w:rPr>
          <w:tab/>
        </w:r>
        <w:r>
          <w:rPr>
            <w:noProof/>
            <w:webHidden/>
          </w:rPr>
          <w:fldChar w:fldCharType="begin"/>
        </w:r>
        <w:r>
          <w:rPr>
            <w:noProof/>
            <w:webHidden/>
          </w:rPr>
          <w:instrText xml:space="preserve"> PAGEREF _Toc456088958 \h </w:instrText>
        </w:r>
        <w:r>
          <w:rPr>
            <w:noProof/>
            <w:webHidden/>
          </w:rPr>
        </w:r>
        <w:r>
          <w:rPr>
            <w:noProof/>
            <w:webHidden/>
          </w:rPr>
          <w:fldChar w:fldCharType="separate"/>
        </w:r>
        <w:r>
          <w:rPr>
            <w:noProof/>
            <w:webHidden/>
          </w:rPr>
          <w:t>59</w:t>
        </w:r>
        <w:r>
          <w:rPr>
            <w:noProof/>
            <w:webHidden/>
          </w:rPr>
          <w:fldChar w:fldCharType="end"/>
        </w:r>
      </w:hyperlink>
    </w:p>
    <w:p w14:paraId="0C553924"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59" w:history="1">
        <w:r w:rsidRPr="004C0B26">
          <w:rPr>
            <w:rStyle w:val="Hyperlink"/>
            <w:noProof/>
          </w:rPr>
          <w:t>Figure 25 - PXaaS Dashboard</w:t>
        </w:r>
        <w:r>
          <w:rPr>
            <w:noProof/>
            <w:webHidden/>
          </w:rPr>
          <w:tab/>
        </w:r>
        <w:r>
          <w:rPr>
            <w:noProof/>
            <w:webHidden/>
          </w:rPr>
          <w:fldChar w:fldCharType="begin"/>
        </w:r>
        <w:r>
          <w:rPr>
            <w:noProof/>
            <w:webHidden/>
          </w:rPr>
          <w:instrText xml:space="preserve"> PAGEREF _Toc456088959 \h </w:instrText>
        </w:r>
        <w:r>
          <w:rPr>
            <w:noProof/>
            <w:webHidden/>
          </w:rPr>
        </w:r>
        <w:r>
          <w:rPr>
            <w:noProof/>
            <w:webHidden/>
          </w:rPr>
          <w:fldChar w:fldCharType="separate"/>
        </w:r>
        <w:r>
          <w:rPr>
            <w:noProof/>
            <w:webHidden/>
          </w:rPr>
          <w:t>60</w:t>
        </w:r>
        <w:r>
          <w:rPr>
            <w:noProof/>
            <w:webHidden/>
          </w:rPr>
          <w:fldChar w:fldCharType="end"/>
        </w:r>
      </w:hyperlink>
    </w:p>
    <w:p w14:paraId="3C7DDF8A"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0" w:history="1">
        <w:r w:rsidRPr="004C0B26">
          <w:rPr>
            <w:rStyle w:val="Hyperlink"/>
            <w:noProof/>
          </w:rPr>
          <w:t>Figure 26. PXaaS in OpenStack</w:t>
        </w:r>
        <w:r>
          <w:rPr>
            <w:noProof/>
            <w:webHidden/>
          </w:rPr>
          <w:tab/>
        </w:r>
        <w:r>
          <w:rPr>
            <w:noProof/>
            <w:webHidden/>
          </w:rPr>
          <w:fldChar w:fldCharType="begin"/>
        </w:r>
        <w:r>
          <w:rPr>
            <w:noProof/>
            <w:webHidden/>
          </w:rPr>
          <w:instrText xml:space="preserve"> PAGEREF _Toc456088960 \h </w:instrText>
        </w:r>
        <w:r>
          <w:rPr>
            <w:noProof/>
            <w:webHidden/>
          </w:rPr>
        </w:r>
        <w:r>
          <w:rPr>
            <w:noProof/>
            <w:webHidden/>
          </w:rPr>
          <w:fldChar w:fldCharType="separate"/>
        </w:r>
        <w:r>
          <w:rPr>
            <w:noProof/>
            <w:webHidden/>
          </w:rPr>
          <w:t>61</w:t>
        </w:r>
        <w:r>
          <w:rPr>
            <w:noProof/>
            <w:webHidden/>
          </w:rPr>
          <w:fldChar w:fldCharType="end"/>
        </w:r>
      </w:hyperlink>
    </w:p>
    <w:p w14:paraId="43F5733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1" w:history="1">
        <w:r w:rsidRPr="004C0B26">
          <w:rPr>
            <w:rStyle w:val="Hyperlink"/>
            <w:noProof/>
          </w:rPr>
          <w:t>Figure 27. Bandwidth limitation</w:t>
        </w:r>
        <w:r>
          <w:rPr>
            <w:noProof/>
            <w:webHidden/>
          </w:rPr>
          <w:tab/>
        </w:r>
        <w:r>
          <w:rPr>
            <w:noProof/>
            <w:webHidden/>
          </w:rPr>
          <w:fldChar w:fldCharType="begin"/>
        </w:r>
        <w:r>
          <w:rPr>
            <w:noProof/>
            <w:webHidden/>
          </w:rPr>
          <w:instrText xml:space="preserve"> PAGEREF _Toc456088961 \h </w:instrText>
        </w:r>
        <w:r>
          <w:rPr>
            <w:noProof/>
            <w:webHidden/>
          </w:rPr>
        </w:r>
        <w:r>
          <w:rPr>
            <w:noProof/>
            <w:webHidden/>
          </w:rPr>
          <w:fldChar w:fldCharType="separate"/>
        </w:r>
        <w:r>
          <w:rPr>
            <w:noProof/>
            <w:webHidden/>
          </w:rPr>
          <w:t>63</w:t>
        </w:r>
        <w:r>
          <w:rPr>
            <w:noProof/>
            <w:webHidden/>
          </w:rPr>
          <w:fldChar w:fldCharType="end"/>
        </w:r>
      </w:hyperlink>
    </w:p>
    <w:p w14:paraId="3A520D2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2" w:history="1">
        <w:r w:rsidRPr="004C0B26">
          <w:rPr>
            <w:rStyle w:val="Hyperlink"/>
            <w:noProof/>
          </w:rPr>
          <w:t>Figure 28. Access denied to www.facebook.com</w:t>
        </w:r>
        <w:r>
          <w:rPr>
            <w:noProof/>
            <w:webHidden/>
          </w:rPr>
          <w:tab/>
        </w:r>
        <w:r>
          <w:rPr>
            <w:noProof/>
            <w:webHidden/>
          </w:rPr>
          <w:fldChar w:fldCharType="begin"/>
        </w:r>
        <w:r>
          <w:rPr>
            <w:noProof/>
            <w:webHidden/>
          </w:rPr>
          <w:instrText xml:space="preserve"> PAGEREF _Toc456088962 \h </w:instrText>
        </w:r>
        <w:r>
          <w:rPr>
            <w:noProof/>
            <w:webHidden/>
          </w:rPr>
        </w:r>
        <w:r>
          <w:rPr>
            <w:noProof/>
            <w:webHidden/>
          </w:rPr>
          <w:fldChar w:fldCharType="separate"/>
        </w:r>
        <w:r>
          <w:rPr>
            <w:noProof/>
            <w:webHidden/>
          </w:rPr>
          <w:t>64</w:t>
        </w:r>
        <w:r>
          <w:rPr>
            <w:noProof/>
            <w:webHidden/>
          </w:rPr>
          <w:fldChar w:fldCharType="end"/>
        </w:r>
      </w:hyperlink>
    </w:p>
    <w:p w14:paraId="78CE6009"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3" w:history="1">
        <w:r w:rsidRPr="004C0B26">
          <w:rPr>
            <w:rStyle w:val="Hyperlink"/>
            <w:noProof/>
          </w:rPr>
          <w:t>Figure 29. Squid's logs</w:t>
        </w:r>
        <w:r>
          <w:rPr>
            <w:noProof/>
            <w:webHidden/>
          </w:rPr>
          <w:tab/>
        </w:r>
        <w:r>
          <w:rPr>
            <w:noProof/>
            <w:webHidden/>
          </w:rPr>
          <w:fldChar w:fldCharType="begin"/>
        </w:r>
        <w:r>
          <w:rPr>
            <w:noProof/>
            <w:webHidden/>
          </w:rPr>
          <w:instrText xml:space="preserve"> PAGEREF _Toc456088963 \h </w:instrText>
        </w:r>
        <w:r>
          <w:rPr>
            <w:noProof/>
            <w:webHidden/>
          </w:rPr>
        </w:r>
        <w:r>
          <w:rPr>
            <w:noProof/>
            <w:webHidden/>
          </w:rPr>
          <w:fldChar w:fldCharType="separate"/>
        </w:r>
        <w:r>
          <w:rPr>
            <w:noProof/>
            <w:webHidden/>
          </w:rPr>
          <w:t>64</w:t>
        </w:r>
        <w:r>
          <w:rPr>
            <w:noProof/>
            <w:webHidden/>
          </w:rPr>
          <w:fldChar w:fldCharType="end"/>
        </w:r>
      </w:hyperlink>
    </w:p>
    <w:p w14:paraId="20472A3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4" w:history="1">
        <w:r w:rsidRPr="004C0B26">
          <w:rPr>
            <w:rStyle w:val="Hyperlink"/>
            <w:noProof/>
          </w:rPr>
          <w:t>Figure 30. Results taken from http://ip.my-proxy.com/ without user anonymity</w:t>
        </w:r>
        <w:r>
          <w:rPr>
            <w:noProof/>
            <w:webHidden/>
          </w:rPr>
          <w:tab/>
        </w:r>
        <w:r>
          <w:rPr>
            <w:noProof/>
            <w:webHidden/>
          </w:rPr>
          <w:fldChar w:fldCharType="begin"/>
        </w:r>
        <w:r>
          <w:rPr>
            <w:noProof/>
            <w:webHidden/>
          </w:rPr>
          <w:instrText xml:space="preserve"> PAGEREF _Toc456088964 \h </w:instrText>
        </w:r>
        <w:r>
          <w:rPr>
            <w:noProof/>
            <w:webHidden/>
          </w:rPr>
        </w:r>
        <w:r>
          <w:rPr>
            <w:noProof/>
            <w:webHidden/>
          </w:rPr>
          <w:fldChar w:fldCharType="separate"/>
        </w:r>
        <w:r>
          <w:rPr>
            <w:noProof/>
            <w:webHidden/>
          </w:rPr>
          <w:t>65</w:t>
        </w:r>
        <w:r>
          <w:rPr>
            <w:noProof/>
            <w:webHidden/>
          </w:rPr>
          <w:fldChar w:fldCharType="end"/>
        </w:r>
      </w:hyperlink>
    </w:p>
    <w:p w14:paraId="652A4316"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5" w:history="1">
        <w:r w:rsidRPr="004C0B26">
          <w:rPr>
            <w:rStyle w:val="Hyperlink"/>
            <w:noProof/>
          </w:rPr>
          <w:t>Figure 31. Results taken from http://ip.my-proxy.com/ with user anonymity</w:t>
        </w:r>
        <w:r>
          <w:rPr>
            <w:noProof/>
            <w:webHidden/>
          </w:rPr>
          <w:tab/>
        </w:r>
        <w:r>
          <w:rPr>
            <w:noProof/>
            <w:webHidden/>
          </w:rPr>
          <w:fldChar w:fldCharType="begin"/>
        </w:r>
        <w:r>
          <w:rPr>
            <w:noProof/>
            <w:webHidden/>
          </w:rPr>
          <w:instrText xml:space="preserve"> PAGEREF _Toc456088965 \h </w:instrText>
        </w:r>
        <w:r>
          <w:rPr>
            <w:noProof/>
            <w:webHidden/>
          </w:rPr>
        </w:r>
        <w:r>
          <w:rPr>
            <w:noProof/>
            <w:webHidden/>
          </w:rPr>
          <w:fldChar w:fldCharType="separate"/>
        </w:r>
        <w:r>
          <w:rPr>
            <w:noProof/>
            <w:webHidden/>
          </w:rPr>
          <w:t>65</w:t>
        </w:r>
        <w:r>
          <w:rPr>
            <w:noProof/>
            <w:webHidden/>
          </w:rPr>
          <w:fldChar w:fldCharType="end"/>
        </w:r>
      </w:hyperlink>
    </w:p>
    <w:p w14:paraId="215C800E"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6" w:history="1">
        <w:r w:rsidRPr="004C0B26">
          <w:rPr>
            <w:rStyle w:val="Hyperlink"/>
            <w:noProof/>
          </w:rPr>
          <w:t>Figure 32 – FPGA-based H264 Decoder Architecture</w:t>
        </w:r>
        <w:r>
          <w:rPr>
            <w:noProof/>
            <w:webHidden/>
          </w:rPr>
          <w:tab/>
        </w:r>
        <w:r>
          <w:rPr>
            <w:noProof/>
            <w:webHidden/>
          </w:rPr>
          <w:fldChar w:fldCharType="begin"/>
        </w:r>
        <w:r>
          <w:rPr>
            <w:noProof/>
            <w:webHidden/>
          </w:rPr>
          <w:instrText xml:space="preserve"> PAGEREF _Toc456088966 \h </w:instrText>
        </w:r>
        <w:r>
          <w:rPr>
            <w:noProof/>
            <w:webHidden/>
          </w:rPr>
        </w:r>
        <w:r>
          <w:rPr>
            <w:noProof/>
            <w:webHidden/>
          </w:rPr>
          <w:fldChar w:fldCharType="separate"/>
        </w:r>
        <w:r>
          <w:rPr>
            <w:noProof/>
            <w:webHidden/>
          </w:rPr>
          <w:t>66</w:t>
        </w:r>
        <w:r>
          <w:rPr>
            <w:noProof/>
            <w:webHidden/>
          </w:rPr>
          <w:fldChar w:fldCharType="end"/>
        </w:r>
      </w:hyperlink>
    </w:p>
    <w:p w14:paraId="74A9637D"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7" w:history="1">
        <w:r w:rsidRPr="004C0B26">
          <w:rPr>
            <w:rStyle w:val="Hyperlink"/>
            <w:noProof/>
          </w:rPr>
          <w:t>Figure 33 – vSBC architecture for scaling</w:t>
        </w:r>
        <w:r>
          <w:rPr>
            <w:noProof/>
            <w:webHidden/>
          </w:rPr>
          <w:tab/>
        </w:r>
        <w:r>
          <w:rPr>
            <w:noProof/>
            <w:webHidden/>
          </w:rPr>
          <w:fldChar w:fldCharType="begin"/>
        </w:r>
        <w:r>
          <w:rPr>
            <w:noProof/>
            <w:webHidden/>
          </w:rPr>
          <w:instrText xml:space="preserve"> PAGEREF _Toc456088967 \h </w:instrText>
        </w:r>
        <w:r>
          <w:rPr>
            <w:noProof/>
            <w:webHidden/>
          </w:rPr>
        </w:r>
        <w:r>
          <w:rPr>
            <w:noProof/>
            <w:webHidden/>
          </w:rPr>
          <w:fldChar w:fldCharType="separate"/>
        </w:r>
        <w:r>
          <w:rPr>
            <w:noProof/>
            <w:webHidden/>
          </w:rPr>
          <w:t>73</w:t>
        </w:r>
        <w:r>
          <w:rPr>
            <w:noProof/>
            <w:webHidden/>
          </w:rPr>
          <w:fldChar w:fldCharType="end"/>
        </w:r>
      </w:hyperlink>
    </w:p>
    <w:p w14:paraId="215A9A6A"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8" w:history="1">
        <w:r w:rsidRPr="004C0B26">
          <w:rPr>
            <w:rStyle w:val="Hyperlink"/>
            <w:noProof/>
          </w:rPr>
          <w:t>Figure 34 – vSBC “Scale-out” flow chart</w:t>
        </w:r>
        <w:r>
          <w:rPr>
            <w:noProof/>
            <w:webHidden/>
          </w:rPr>
          <w:tab/>
        </w:r>
        <w:r>
          <w:rPr>
            <w:noProof/>
            <w:webHidden/>
          </w:rPr>
          <w:fldChar w:fldCharType="begin"/>
        </w:r>
        <w:r>
          <w:rPr>
            <w:noProof/>
            <w:webHidden/>
          </w:rPr>
          <w:instrText xml:space="preserve"> PAGEREF _Toc456088968 \h </w:instrText>
        </w:r>
        <w:r>
          <w:rPr>
            <w:noProof/>
            <w:webHidden/>
          </w:rPr>
        </w:r>
        <w:r>
          <w:rPr>
            <w:noProof/>
            <w:webHidden/>
          </w:rPr>
          <w:fldChar w:fldCharType="separate"/>
        </w:r>
        <w:r>
          <w:rPr>
            <w:noProof/>
            <w:webHidden/>
          </w:rPr>
          <w:t>74</w:t>
        </w:r>
        <w:r>
          <w:rPr>
            <w:noProof/>
            <w:webHidden/>
          </w:rPr>
          <w:fldChar w:fldCharType="end"/>
        </w:r>
      </w:hyperlink>
    </w:p>
    <w:p w14:paraId="2BE28C7B"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69" w:history="1">
        <w:r w:rsidRPr="004C0B26">
          <w:rPr>
            <w:rStyle w:val="Hyperlink"/>
            <w:noProof/>
          </w:rPr>
          <w:t>Figure 35 – vSBC “scale-in” flow chart</w:t>
        </w:r>
        <w:r>
          <w:rPr>
            <w:noProof/>
            <w:webHidden/>
          </w:rPr>
          <w:tab/>
        </w:r>
        <w:r>
          <w:rPr>
            <w:noProof/>
            <w:webHidden/>
          </w:rPr>
          <w:fldChar w:fldCharType="begin"/>
        </w:r>
        <w:r>
          <w:rPr>
            <w:noProof/>
            <w:webHidden/>
          </w:rPr>
          <w:instrText xml:space="preserve"> PAGEREF _Toc456088969 \h </w:instrText>
        </w:r>
        <w:r>
          <w:rPr>
            <w:noProof/>
            <w:webHidden/>
          </w:rPr>
        </w:r>
        <w:r>
          <w:rPr>
            <w:noProof/>
            <w:webHidden/>
          </w:rPr>
          <w:fldChar w:fldCharType="separate"/>
        </w:r>
        <w:r>
          <w:rPr>
            <w:noProof/>
            <w:webHidden/>
          </w:rPr>
          <w:t>75</w:t>
        </w:r>
        <w:r>
          <w:rPr>
            <w:noProof/>
            <w:webHidden/>
          </w:rPr>
          <w:fldChar w:fldCharType="end"/>
        </w:r>
      </w:hyperlink>
    </w:p>
    <w:p w14:paraId="2D341876"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0" w:history="1">
        <w:r w:rsidRPr="004C0B26">
          <w:rPr>
            <w:rStyle w:val="Hyperlink"/>
            <w:noProof/>
          </w:rPr>
          <w:t>Figure 36 - vSBC “scale out” procedure</w:t>
        </w:r>
        <w:r>
          <w:rPr>
            <w:noProof/>
            <w:webHidden/>
          </w:rPr>
          <w:tab/>
        </w:r>
        <w:r>
          <w:rPr>
            <w:noProof/>
            <w:webHidden/>
          </w:rPr>
          <w:fldChar w:fldCharType="begin"/>
        </w:r>
        <w:r>
          <w:rPr>
            <w:noProof/>
            <w:webHidden/>
          </w:rPr>
          <w:instrText xml:space="preserve"> PAGEREF _Toc456088970 \h </w:instrText>
        </w:r>
        <w:r>
          <w:rPr>
            <w:noProof/>
            <w:webHidden/>
          </w:rPr>
        </w:r>
        <w:r>
          <w:rPr>
            <w:noProof/>
            <w:webHidden/>
          </w:rPr>
          <w:fldChar w:fldCharType="separate"/>
        </w:r>
        <w:r>
          <w:rPr>
            <w:noProof/>
            <w:webHidden/>
          </w:rPr>
          <w:t>76</w:t>
        </w:r>
        <w:r>
          <w:rPr>
            <w:noProof/>
            <w:webHidden/>
          </w:rPr>
          <w:fldChar w:fldCharType="end"/>
        </w:r>
      </w:hyperlink>
    </w:p>
    <w:p w14:paraId="429B2F2C"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1" w:history="1">
        <w:r w:rsidRPr="004C0B26">
          <w:rPr>
            <w:rStyle w:val="Hyperlink"/>
            <w:noProof/>
            <w:lang w:val="it-IT"/>
          </w:rPr>
          <w:t>Figure 37 -  vSBC “scale-in” procedure</w:t>
        </w:r>
        <w:r>
          <w:rPr>
            <w:noProof/>
            <w:webHidden/>
          </w:rPr>
          <w:tab/>
        </w:r>
        <w:r>
          <w:rPr>
            <w:noProof/>
            <w:webHidden/>
          </w:rPr>
          <w:fldChar w:fldCharType="begin"/>
        </w:r>
        <w:r>
          <w:rPr>
            <w:noProof/>
            <w:webHidden/>
          </w:rPr>
          <w:instrText xml:space="preserve"> PAGEREF _Toc456088971 \h </w:instrText>
        </w:r>
        <w:r>
          <w:rPr>
            <w:noProof/>
            <w:webHidden/>
          </w:rPr>
        </w:r>
        <w:r>
          <w:rPr>
            <w:noProof/>
            <w:webHidden/>
          </w:rPr>
          <w:fldChar w:fldCharType="separate"/>
        </w:r>
        <w:r>
          <w:rPr>
            <w:noProof/>
            <w:webHidden/>
          </w:rPr>
          <w:t>77</w:t>
        </w:r>
        <w:r>
          <w:rPr>
            <w:noProof/>
            <w:webHidden/>
          </w:rPr>
          <w:fldChar w:fldCharType="end"/>
        </w:r>
      </w:hyperlink>
    </w:p>
    <w:p w14:paraId="566D8FB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2" w:history="1">
        <w:r w:rsidRPr="004C0B26">
          <w:rPr>
            <w:rStyle w:val="Hyperlink"/>
            <w:noProof/>
          </w:rPr>
          <w:t>Figure 38 – Steps of Performance Testing</w:t>
        </w:r>
        <w:r>
          <w:rPr>
            <w:noProof/>
            <w:webHidden/>
          </w:rPr>
          <w:tab/>
        </w:r>
        <w:r>
          <w:rPr>
            <w:noProof/>
            <w:webHidden/>
          </w:rPr>
          <w:fldChar w:fldCharType="begin"/>
        </w:r>
        <w:r>
          <w:rPr>
            <w:noProof/>
            <w:webHidden/>
          </w:rPr>
          <w:instrText xml:space="preserve"> PAGEREF _Toc456088972 \h </w:instrText>
        </w:r>
        <w:r>
          <w:rPr>
            <w:noProof/>
            <w:webHidden/>
          </w:rPr>
        </w:r>
        <w:r>
          <w:rPr>
            <w:noProof/>
            <w:webHidden/>
          </w:rPr>
          <w:fldChar w:fldCharType="separate"/>
        </w:r>
        <w:r>
          <w:rPr>
            <w:noProof/>
            <w:webHidden/>
          </w:rPr>
          <w:t>88</w:t>
        </w:r>
        <w:r>
          <w:rPr>
            <w:noProof/>
            <w:webHidden/>
          </w:rPr>
          <w:fldChar w:fldCharType="end"/>
        </w:r>
      </w:hyperlink>
    </w:p>
    <w:p w14:paraId="442E3192"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3" w:history="1">
        <w:r w:rsidRPr="004C0B26">
          <w:rPr>
            <w:rStyle w:val="Hyperlink"/>
            <w:noProof/>
          </w:rPr>
          <w:t>Figure 39 – Basic vSBC architecture</w:t>
        </w:r>
        <w:r>
          <w:rPr>
            <w:noProof/>
            <w:webHidden/>
          </w:rPr>
          <w:tab/>
        </w:r>
        <w:r>
          <w:rPr>
            <w:noProof/>
            <w:webHidden/>
          </w:rPr>
          <w:fldChar w:fldCharType="begin"/>
        </w:r>
        <w:r>
          <w:rPr>
            <w:noProof/>
            <w:webHidden/>
          </w:rPr>
          <w:instrText xml:space="preserve"> PAGEREF _Toc456088973 \h </w:instrText>
        </w:r>
        <w:r>
          <w:rPr>
            <w:noProof/>
            <w:webHidden/>
          </w:rPr>
        </w:r>
        <w:r>
          <w:rPr>
            <w:noProof/>
            <w:webHidden/>
          </w:rPr>
          <w:fldChar w:fldCharType="separate"/>
        </w:r>
        <w:r>
          <w:rPr>
            <w:noProof/>
            <w:webHidden/>
          </w:rPr>
          <w:t>101</w:t>
        </w:r>
        <w:r>
          <w:rPr>
            <w:noProof/>
            <w:webHidden/>
          </w:rPr>
          <w:fldChar w:fldCharType="end"/>
        </w:r>
      </w:hyperlink>
    </w:p>
    <w:p w14:paraId="3B3097B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4" w:history="1">
        <w:r w:rsidRPr="004C0B26">
          <w:rPr>
            <w:rStyle w:val="Hyperlink"/>
            <w:noProof/>
          </w:rPr>
          <w:t>Figure 40 – vSBC network connections</w:t>
        </w:r>
        <w:r>
          <w:rPr>
            <w:noProof/>
            <w:webHidden/>
          </w:rPr>
          <w:tab/>
        </w:r>
        <w:r>
          <w:rPr>
            <w:noProof/>
            <w:webHidden/>
          </w:rPr>
          <w:fldChar w:fldCharType="begin"/>
        </w:r>
        <w:r>
          <w:rPr>
            <w:noProof/>
            <w:webHidden/>
          </w:rPr>
          <w:instrText xml:space="preserve"> PAGEREF _Toc456088974 \h </w:instrText>
        </w:r>
        <w:r>
          <w:rPr>
            <w:noProof/>
            <w:webHidden/>
          </w:rPr>
        </w:r>
        <w:r>
          <w:rPr>
            <w:noProof/>
            <w:webHidden/>
          </w:rPr>
          <w:fldChar w:fldCharType="separate"/>
        </w:r>
        <w:r>
          <w:rPr>
            <w:noProof/>
            <w:webHidden/>
          </w:rPr>
          <w:t>103</w:t>
        </w:r>
        <w:r>
          <w:rPr>
            <w:noProof/>
            <w:webHidden/>
          </w:rPr>
          <w:fldChar w:fldCharType="end"/>
        </w:r>
      </w:hyperlink>
    </w:p>
    <w:p w14:paraId="5238191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5" w:history="1">
        <w:r w:rsidRPr="004C0B26">
          <w:rPr>
            <w:rStyle w:val="Hyperlink"/>
            <w:noProof/>
          </w:rPr>
          <w:t>Figure 41 – Test environment plan</w:t>
        </w:r>
        <w:r>
          <w:rPr>
            <w:noProof/>
            <w:webHidden/>
          </w:rPr>
          <w:tab/>
        </w:r>
        <w:r>
          <w:rPr>
            <w:noProof/>
            <w:webHidden/>
          </w:rPr>
          <w:fldChar w:fldCharType="begin"/>
        </w:r>
        <w:r>
          <w:rPr>
            <w:noProof/>
            <w:webHidden/>
          </w:rPr>
          <w:instrText xml:space="preserve"> PAGEREF _Toc456088975 \h </w:instrText>
        </w:r>
        <w:r>
          <w:rPr>
            <w:noProof/>
            <w:webHidden/>
          </w:rPr>
        </w:r>
        <w:r>
          <w:rPr>
            <w:noProof/>
            <w:webHidden/>
          </w:rPr>
          <w:fldChar w:fldCharType="separate"/>
        </w:r>
        <w:r>
          <w:rPr>
            <w:noProof/>
            <w:webHidden/>
          </w:rPr>
          <w:t>103</w:t>
        </w:r>
        <w:r>
          <w:rPr>
            <w:noProof/>
            <w:webHidden/>
          </w:rPr>
          <w:fldChar w:fldCharType="end"/>
        </w:r>
      </w:hyperlink>
    </w:p>
    <w:p w14:paraId="4D28A077"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6" w:history="1">
        <w:r w:rsidRPr="004C0B26">
          <w:rPr>
            <w:rStyle w:val="Hyperlink"/>
            <w:noProof/>
          </w:rPr>
          <w:t>Figure 42 - Internal Overview of logical configuration</w:t>
        </w:r>
        <w:r>
          <w:rPr>
            <w:noProof/>
            <w:webHidden/>
          </w:rPr>
          <w:tab/>
        </w:r>
        <w:r>
          <w:rPr>
            <w:noProof/>
            <w:webHidden/>
          </w:rPr>
          <w:fldChar w:fldCharType="begin"/>
        </w:r>
        <w:r>
          <w:rPr>
            <w:noProof/>
            <w:webHidden/>
          </w:rPr>
          <w:instrText xml:space="preserve"> PAGEREF _Toc456088976 \h </w:instrText>
        </w:r>
        <w:r>
          <w:rPr>
            <w:noProof/>
            <w:webHidden/>
          </w:rPr>
        </w:r>
        <w:r>
          <w:rPr>
            <w:noProof/>
            <w:webHidden/>
          </w:rPr>
          <w:fldChar w:fldCharType="separate"/>
        </w:r>
        <w:r>
          <w:rPr>
            <w:noProof/>
            <w:webHidden/>
          </w:rPr>
          <w:t>107</w:t>
        </w:r>
        <w:r>
          <w:rPr>
            <w:noProof/>
            <w:webHidden/>
          </w:rPr>
          <w:fldChar w:fldCharType="end"/>
        </w:r>
      </w:hyperlink>
    </w:p>
    <w:p w14:paraId="2AA0C5C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7" w:history="1">
        <w:r w:rsidRPr="004C0B26">
          <w:rPr>
            <w:rStyle w:val="Hyperlink"/>
            <w:noProof/>
          </w:rPr>
          <w:t>Figure 43 - SIP Interfaces (address and port)</w:t>
        </w:r>
        <w:r>
          <w:rPr>
            <w:noProof/>
            <w:webHidden/>
          </w:rPr>
          <w:tab/>
        </w:r>
        <w:r>
          <w:rPr>
            <w:noProof/>
            <w:webHidden/>
          </w:rPr>
          <w:fldChar w:fldCharType="begin"/>
        </w:r>
        <w:r>
          <w:rPr>
            <w:noProof/>
            <w:webHidden/>
          </w:rPr>
          <w:instrText xml:space="preserve"> PAGEREF _Toc456088977 \h </w:instrText>
        </w:r>
        <w:r>
          <w:rPr>
            <w:noProof/>
            <w:webHidden/>
          </w:rPr>
        </w:r>
        <w:r>
          <w:rPr>
            <w:noProof/>
            <w:webHidden/>
          </w:rPr>
          <w:fldChar w:fldCharType="separate"/>
        </w:r>
        <w:r>
          <w:rPr>
            <w:noProof/>
            <w:webHidden/>
          </w:rPr>
          <w:t>108</w:t>
        </w:r>
        <w:r>
          <w:rPr>
            <w:noProof/>
            <w:webHidden/>
          </w:rPr>
          <w:fldChar w:fldCharType="end"/>
        </w:r>
      </w:hyperlink>
    </w:p>
    <w:p w14:paraId="74D0473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8" w:history="1">
        <w:r w:rsidRPr="004C0B26">
          <w:rPr>
            <w:rStyle w:val="Hyperlink"/>
            <w:noProof/>
          </w:rPr>
          <w:t>Figure 44 – Media Interfaces (address and port)</w:t>
        </w:r>
        <w:r>
          <w:rPr>
            <w:noProof/>
            <w:webHidden/>
          </w:rPr>
          <w:tab/>
        </w:r>
        <w:r>
          <w:rPr>
            <w:noProof/>
            <w:webHidden/>
          </w:rPr>
          <w:fldChar w:fldCharType="begin"/>
        </w:r>
        <w:r>
          <w:rPr>
            <w:noProof/>
            <w:webHidden/>
          </w:rPr>
          <w:instrText xml:space="preserve"> PAGEREF _Toc456088978 \h </w:instrText>
        </w:r>
        <w:r>
          <w:rPr>
            <w:noProof/>
            <w:webHidden/>
          </w:rPr>
        </w:r>
        <w:r>
          <w:rPr>
            <w:noProof/>
            <w:webHidden/>
          </w:rPr>
          <w:fldChar w:fldCharType="separate"/>
        </w:r>
        <w:r>
          <w:rPr>
            <w:noProof/>
            <w:webHidden/>
          </w:rPr>
          <w:t>108</w:t>
        </w:r>
        <w:r>
          <w:rPr>
            <w:noProof/>
            <w:webHidden/>
          </w:rPr>
          <w:fldChar w:fldCharType="end"/>
        </w:r>
      </w:hyperlink>
    </w:p>
    <w:p w14:paraId="754A219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79" w:history="1">
        <w:r w:rsidRPr="004C0B26">
          <w:rPr>
            <w:rStyle w:val="Hyperlink"/>
            <w:noProof/>
          </w:rPr>
          <w:t>Figure 45 – vSBC SIP Peers</w:t>
        </w:r>
        <w:r>
          <w:rPr>
            <w:noProof/>
            <w:webHidden/>
          </w:rPr>
          <w:tab/>
        </w:r>
        <w:r>
          <w:rPr>
            <w:noProof/>
            <w:webHidden/>
          </w:rPr>
          <w:fldChar w:fldCharType="begin"/>
        </w:r>
        <w:r>
          <w:rPr>
            <w:noProof/>
            <w:webHidden/>
          </w:rPr>
          <w:instrText xml:space="preserve"> PAGEREF _Toc456088979 \h </w:instrText>
        </w:r>
        <w:r>
          <w:rPr>
            <w:noProof/>
            <w:webHidden/>
          </w:rPr>
        </w:r>
        <w:r>
          <w:rPr>
            <w:noProof/>
            <w:webHidden/>
          </w:rPr>
          <w:fldChar w:fldCharType="separate"/>
        </w:r>
        <w:r>
          <w:rPr>
            <w:noProof/>
            <w:webHidden/>
          </w:rPr>
          <w:t>108</w:t>
        </w:r>
        <w:r>
          <w:rPr>
            <w:noProof/>
            <w:webHidden/>
          </w:rPr>
          <w:fldChar w:fldCharType="end"/>
        </w:r>
      </w:hyperlink>
    </w:p>
    <w:p w14:paraId="37F67DE2"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0" w:history="1">
        <w:r w:rsidRPr="004C0B26">
          <w:rPr>
            <w:rStyle w:val="Hyperlink"/>
            <w:noProof/>
          </w:rPr>
          <w:t>Figure 46 – Example of SIP Peer</w:t>
        </w:r>
        <w:r>
          <w:rPr>
            <w:noProof/>
            <w:webHidden/>
          </w:rPr>
          <w:tab/>
        </w:r>
        <w:r>
          <w:rPr>
            <w:noProof/>
            <w:webHidden/>
          </w:rPr>
          <w:fldChar w:fldCharType="begin"/>
        </w:r>
        <w:r>
          <w:rPr>
            <w:noProof/>
            <w:webHidden/>
          </w:rPr>
          <w:instrText xml:space="preserve"> PAGEREF _Toc456088980 \h </w:instrText>
        </w:r>
        <w:r>
          <w:rPr>
            <w:noProof/>
            <w:webHidden/>
          </w:rPr>
        </w:r>
        <w:r>
          <w:rPr>
            <w:noProof/>
            <w:webHidden/>
          </w:rPr>
          <w:fldChar w:fldCharType="separate"/>
        </w:r>
        <w:r>
          <w:rPr>
            <w:noProof/>
            <w:webHidden/>
          </w:rPr>
          <w:t>109</w:t>
        </w:r>
        <w:r>
          <w:rPr>
            <w:noProof/>
            <w:webHidden/>
          </w:rPr>
          <w:fldChar w:fldCharType="end"/>
        </w:r>
      </w:hyperlink>
    </w:p>
    <w:p w14:paraId="06482896"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1" w:history="1">
        <w:r w:rsidRPr="004C0B26">
          <w:rPr>
            <w:rStyle w:val="Hyperlink"/>
            <w:noProof/>
          </w:rPr>
          <w:t>Figure 47 – vSBC Domains</w:t>
        </w:r>
        <w:r>
          <w:rPr>
            <w:noProof/>
            <w:webHidden/>
          </w:rPr>
          <w:tab/>
        </w:r>
        <w:r>
          <w:rPr>
            <w:noProof/>
            <w:webHidden/>
          </w:rPr>
          <w:fldChar w:fldCharType="begin"/>
        </w:r>
        <w:r>
          <w:rPr>
            <w:noProof/>
            <w:webHidden/>
          </w:rPr>
          <w:instrText xml:space="preserve"> PAGEREF _Toc456088981 \h </w:instrText>
        </w:r>
        <w:r>
          <w:rPr>
            <w:noProof/>
            <w:webHidden/>
          </w:rPr>
        </w:r>
        <w:r>
          <w:rPr>
            <w:noProof/>
            <w:webHidden/>
          </w:rPr>
          <w:fldChar w:fldCharType="separate"/>
        </w:r>
        <w:r>
          <w:rPr>
            <w:noProof/>
            <w:webHidden/>
          </w:rPr>
          <w:t>109</w:t>
        </w:r>
        <w:r>
          <w:rPr>
            <w:noProof/>
            <w:webHidden/>
          </w:rPr>
          <w:fldChar w:fldCharType="end"/>
        </w:r>
      </w:hyperlink>
    </w:p>
    <w:p w14:paraId="1949C209"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2" w:history="1">
        <w:r w:rsidRPr="004C0B26">
          <w:rPr>
            <w:rStyle w:val="Hyperlink"/>
            <w:noProof/>
          </w:rPr>
          <w:t>Figure 48 – Example of vSBC Domains</w:t>
        </w:r>
        <w:r>
          <w:rPr>
            <w:noProof/>
            <w:webHidden/>
          </w:rPr>
          <w:tab/>
        </w:r>
        <w:r>
          <w:rPr>
            <w:noProof/>
            <w:webHidden/>
          </w:rPr>
          <w:fldChar w:fldCharType="begin"/>
        </w:r>
        <w:r>
          <w:rPr>
            <w:noProof/>
            <w:webHidden/>
          </w:rPr>
          <w:instrText xml:space="preserve"> PAGEREF _Toc456088982 \h </w:instrText>
        </w:r>
        <w:r>
          <w:rPr>
            <w:noProof/>
            <w:webHidden/>
          </w:rPr>
        </w:r>
        <w:r>
          <w:rPr>
            <w:noProof/>
            <w:webHidden/>
          </w:rPr>
          <w:fldChar w:fldCharType="separate"/>
        </w:r>
        <w:r>
          <w:rPr>
            <w:noProof/>
            <w:webHidden/>
          </w:rPr>
          <w:t>110</w:t>
        </w:r>
        <w:r>
          <w:rPr>
            <w:noProof/>
            <w:webHidden/>
          </w:rPr>
          <w:fldChar w:fldCharType="end"/>
        </w:r>
      </w:hyperlink>
    </w:p>
    <w:p w14:paraId="3DA587F2"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3" w:history="1">
        <w:r w:rsidRPr="004C0B26">
          <w:rPr>
            <w:rStyle w:val="Hyperlink"/>
            <w:noProof/>
          </w:rPr>
          <w:t>Figure 49 – vSBC interconnection</w:t>
        </w:r>
        <w:r>
          <w:rPr>
            <w:noProof/>
            <w:webHidden/>
          </w:rPr>
          <w:tab/>
        </w:r>
        <w:r>
          <w:rPr>
            <w:noProof/>
            <w:webHidden/>
          </w:rPr>
          <w:fldChar w:fldCharType="begin"/>
        </w:r>
        <w:r>
          <w:rPr>
            <w:noProof/>
            <w:webHidden/>
          </w:rPr>
          <w:instrText xml:space="preserve"> PAGEREF _Toc456088983 \h </w:instrText>
        </w:r>
        <w:r>
          <w:rPr>
            <w:noProof/>
            <w:webHidden/>
          </w:rPr>
        </w:r>
        <w:r>
          <w:rPr>
            <w:noProof/>
            <w:webHidden/>
          </w:rPr>
          <w:fldChar w:fldCharType="separate"/>
        </w:r>
        <w:r>
          <w:rPr>
            <w:noProof/>
            <w:webHidden/>
          </w:rPr>
          <w:t>110</w:t>
        </w:r>
        <w:r>
          <w:rPr>
            <w:noProof/>
            <w:webHidden/>
          </w:rPr>
          <w:fldChar w:fldCharType="end"/>
        </w:r>
      </w:hyperlink>
    </w:p>
    <w:p w14:paraId="125D1CFE"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4" w:history="1">
        <w:r w:rsidRPr="004C0B26">
          <w:rPr>
            <w:rStyle w:val="Hyperlink"/>
            <w:noProof/>
          </w:rPr>
          <w:t>Figure 50 – Example of vSBC interconnection</w:t>
        </w:r>
        <w:r>
          <w:rPr>
            <w:noProof/>
            <w:webHidden/>
          </w:rPr>
          <w:tab/>
        </w:r>
        <w:r>
          <w:rPr>
            <w:noProof/>
            <w:webHidden/>
          </w:rPr>
          <w:fldChar w:fldCharType="begin"/>
        </w:r>
        <w:r>
          <w:rPr>
            <w:noProof/>
            <w:webHidden/>
          </w:rPr>
          <w:instrText xml:space="preserve"> PAGEREF _Toc456088984 \h </w:instrText>
        </w:r>
        <w:r>
          <w:rPr>
            <w:noProof/>
            <w:webHidden/>
          </w:rPr>
        </w:r>
        <w:r>
          <w:rPr>
            <w:noProof/>
            <w:webHidden/>
          </w:rPr>
          <w:fldChar w:fldCharType="separate"/>
        </w:r>
        <w:r>
          <w:rPr>
            <w:noProof/>
            <w:webHidden/>
          </w:rPr>
          <w:t>111</w:t>
        </w:r>
        <w:r>
          <w:rPr>
            <w:noProof/>
            <w:webHidden/>
          </w:rPr>
          <w:fldChar w:fldCharType="end"/>
        </w:r>
      </w:hyperlink>
    </w:p>
    <w:p w14:paraId="192DFA1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5" w:history="1">
        <w:r w:rsidRPr="004C0B26">
          <w:rPr>
            <w:rStyle w:val="Hyperlink"/>
            <w:noProof/>
          </w:rPr>
          <w:t>Figure 51 – vSBC codec setting</w:t>
        </w:r>
        <w:r>
          <w:rPr>
            <w:noProof/>
            <w:webHidden/>
          </w:rPr>
          <w:tab/>
        </w:r>
        <w:r>
          <w:rPr>
            <w:noProof/>
            <w:webHidden/>
          </w:rPr>
          <w:fldChar w:fldCharType="begin"/>
        </w:r>
        <w:r>
          <w:rPr>
            <w:noProof/>
            <w:webHidden/>
          </w:rPr>
          <w:instrText xml:space="preserve"> PAGEREF _Toc456088985 \h </w:instrText>
        </w:r>
        <w:r>
          <w:rPr>
            <w:noProof/>
            <w:webHidden/>
          </w:rPr>
        </w:r>
        <w:r>
          <w:rPr>
            <w:noProof/>
            <w:webHidden/>
          </w:rPr>
          <w:fldChar w:fldCharType="separate"/>
        </w:r>
        <w:r>
          <w:rPr>
            <w:noProof/>
            <w:webHidden/>
          </w:rPr>
          <w:t>112</w:t>
        </w:r>
        <w:r>
          <w:rPr>
            <w:noProof/>
            <w:webHidden/>
          </w:rPr>
          <w:fldChar w:fldCharType="end"/>
        </w:r>
      </w:hyperlink>
    </w:p>
    <w:p w14:paraId="13E01894"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6" w:history="1">
        <w:r w:rsidRPr="004C0B26">
          <w:rPr>
            <w:rStyle w:val="Hyperlink"/>
            <w:noProof/>
          </w:rPr>
          <w:t>Figure 52 – CPU Load Curve (audio traffic with NAT)</w:t>
        </w:r>
        <w:r>
          <w:rPr>
            <w:noProof/>
            <w:webHidden/>
          </w:rPr>
          <w:tab/>
        </w:r>
        <w:r>
          <w:rPr>
            <w:noProof/>
            <w:webHidden/>
          </w:rPr>
          <w:fldChar w:fldCharType="begin"/>
        </w:r>
        <w:r>
          <w:rPr>
            <w:noProof/>
            <w:webHidden/>
          </w:rPr>
          <w:instrText xml:space="preserve"> PAGEREF _Toc456088986 \h </w:instrText>
        </w:r>
        <w:r>
          <w:rPr>
            <w:noProof/>
            <w:webHidden/>
          </w:rPr>
        </w:r>
        <w:r>
          <w:rPr>
            <w:noProof/>
            <w:webHidden/>
          </w:rPr>
          <w:fldChar w:fldCharType="separate"/>
        </w:r>
        <w:r>
          <w:rPr>
            <w:noProof/>
            <w:webHidden/>
          </w:rPr>
          <w:t>122</w:t>
        </w:r>
        <w:r>
          <w:rPr>
            <w:noProof/>
            <w:webHidden/>
          </w:rPr>
          <w:fldChar w:fldCharType="end"/>
        </w:r>
      </w:hyperlink>
    </w:p>
    <w:p w14:paraId="171B9F8A"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7" w:history="1">
        <w:r w:rsidRPr="004C0B26">
          <w:rPr>
            <w:rStyle w:val="Hyperlink"/>
            <w:noProof/>
          </w:rPr>
          <w:t>Figure 53 – CPU Load Curve (audio traffic with Trascoding)</w:t>
        </w:r>
        <w:r>
          <w:rPr>
            <w:noProof/>
            <w:webHidden/>
          </w:rPr>
          <w:tab/>
        </w:r>
        <w:r>
          <w:rPr>
            <w:noProof/>
            <w:webHidden/>
          </w:rPr>
          <w:fldChar w:fldCharType="begin"/>
        </w:r>
        <w:r>
          <w:rPr>
            <w:noProof/>
            <w:webHidden/>
          </w:rPr>
          <w:instrText xml:space="preserve"> PAGEREF _Toc456088987 \h </w:instrText>
        </w:r>
        <w:r>
          <w:rPr>
            <w:noProof/>
            <w:webHidden/>
          </w:rPr>
        </w:r>
        <w:r>
          <w:rPr>
            <w:noProof/>
            <w:webHidden/>
          </w:rPr>
          <w:fldChar w:fldCharType="separate"/>
        </w:r>
        <w:r>
          <w:rPr>
            <w:noProof/>
            <w:webHidden/>
          </w:rPr>
          <w:t>122</w:t>
        </w:r>
        <w:r>
          <w:rPr>
            <w:noProof/>
            <w:webHidden/>
          </w:rPr>
          <w:fldChar w:fldCharType="end"/>
        </w:r>
      </w:hyperlink>
    </w:p>
    <w:p w14:paraId="19C42656"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8" w:history="1">
        <w:r w:rsidRPr="004C0B26">
          <w:rPr>
            <w:rStyle w:val="Hyperlink"/>
            <w:noProof/>
          </w:rPr>
          <w:t>Figure 54 – CPU Load Curve (video traffic with Trascoding)</w:t>
        </w:r>
        <w:r>
          <w:rPr>
            <w:noProof/>
            <w:webHidden/>
          </w:rPr>
          <w:tab/>
        </w:r>
        <w:r>
          <w:rPr>
            <w:noProof/>
            <w:webHidden/>
          </w:rPr>
          <w:fldChar w:fldCharType="begin"/>
        </w:r>
        <w:r>
          <w:rPr>
            <w:noProof/>
            <w:webHidden/>
          </w:rPr>
          <w:instrText xml:space="preserve"> PAGEREF _Toc456088988 \h </w:instrText>
        </w:r>
        <w:r>
          <w:rPr>
            <w:noProof/>
            <w:webHidden/>
          </w:rPr>
        </w:r>
        <w:r>
          <w:rPr>
            <w:noProof/>
            <w:webHidden/>
          </w:rPr>
          <w:fldChar w:fldCharType="separate"/>
        </w:r>
        <w:r>
          <w:rPr>
            <w:noProof/>
            <w:webHidden/>
          </w:rPr>
          <w:t>123</w:t>
        </w:r>
        <w:r>
          <w:rPr>
            <w:noProof/>
            <w:webHidden/>
          </w:rPr>
          <w:fldChar w:fldCharType="end"/>
        </w:r>
      </w:hyperlink>
    </w:p>
    <w:p w14:paraId="14FF635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89" w:history="1">
        <w:r w:rsidRPr="004C0B26">
          <w:rPr>
            <w:rStyle w:val="Hyperlink"/>
            <w:noProof/>
          </w:rPr>
          <w:t>Figure 55 – CPU Load Curve (audio traffic with NAT, audio and video traffic with Trascoding)</w:t>
        </w:r>
        <w:r>
          <w:rPr>
            <w:noProof/>
            <w:webHidden/>
          </w:rPr>
          <w:tab/>
        </w:r>
        <w:r>
          <w:rPr>
            <w:noProof/>
            <w:webHidden/>
          </w:rPr>
          <w:fldChar w:fldCharType="begin"/>
        </w:r>
        <w:r>
          <w:rPr>
            <w:noProof/>
            <w:webHidden/>
          </w:rPr>
          <w:instrText xml:space="preserve"> PAGEREF _Toc456088989 \h </w:instrText>
        </w:r>
        <w:r>
          <w:rPr>
            <w:noProof/>
            <w:webHidden/>
          </w:rPr>
        </w:r>
        <w:r>
          <w:rPr>
            <w:noProof/>
            <w:webHidden/>
          </w:rPr>
          <w:fldChar w:fldCharType="separate"/>
        </w:r>
        <w:r>
          <w:rPr>
            <w:noProof/>
            <w:webHidden/>
          </w:rPr>
          <w:t>123</w:t>
        </w:r>
        <w:r>
          <w:rPr>
            <w:noProof/>
            <w:webHidden/>
          </w:rPr>
          <w:fldChar w:fldCharType="end"/>
        </w:r>
      </w:hyperlink>
    </w:p>
    <w:p w14:paraId="2493FAD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0" w:history="1">
        <w:r w:rsidRPr="004C0B26">
          <w:rPr>
            <w:rStyle w:val="Hyperlink"/>
            <w:noProof/>
          </w:rPr>
          <w:t>Figure 56 – Memory Usage Load Curve (audio traffic with NAT)</w:t>
        </w:r>
        <w:r>
          <w:rPr>
            <w:noProof/>
            <w:webHidden/>
          </w:rPr>
          <w:tab/>
        </w:r>
        <w:r>
          <w:rPr>
            <w:noProof/>
            <w:webHidden/>
          </w:rPr>
          <w:fldChar w:fldCharType="begin"/>
        </w:r>
        <w:r>
          <w:rPr>
            <w:noProof/>
            <w:webHidden/>
          </w:rPr>
          <w:instrText xml:space="preserve"> PAGEREF _Toc456088990 \h </w:instrText>
        </w:r>
        <w:r>
          <w:rPr>
            <w:noProof/>
            <w:webHidden/>
          </w:rPr>
        </w:r>
        <w:r>
          <w:rPr>
            <w:noProof/>
            <w:webHidden/>
          </w:rPr>
          <w:fldChar w:fldCharType="separate"/>
        </w:r>
        <w:r>
          <w:rPr>
            <w:noProof/>
            <w:webHidden/>
          </w:rPr>
          <w:t>124</w:t>
        </w:r>
        <w:r>
          <w:rPr>
            <w:noProof/>
            <w:webHidden/>
          </w:rPr>
          <w:fldChar w:fldCharType="end"/>
        </w:r>
      </w:hyperlink>
    </w:p>
    <w:p w14:paraId="5C0B074F"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1" w:history="1">
        <w:r w:rsidRPr="004C0B26">
          <w:rPr>
            <w:rStyle w:val="Hyperlink"/>
            <w:noProof/>
          </w:rPr>
          <w:t>Figure 57 – Memory Usage Load Curve (audio traffic with Transcoding)</w:t>
        </w:r>
        <w:r>
          <w:rPr>
            <w:noProof/>
            <w:webHidden/>
          </w:rPr>
          <w:tab/>
        </w:r>
        <w:r>
          <w:rPr>
            <w:noProof/>
            <w:webHidden/>
          </w:rPr>
          <w:fldChar w:fldCharType="begin"/>
        </w:r>
        <w:r>
          <w:rPr>
            <w:noProof/>
            <w:webHidden/>
          </w:rPr>
          <w:instrText xml:space="preserve"> PAGEREF _Toc456088991 \h </w:instrText>
        </w:r>
        <w:r>
          <w:rPr>
            <w:noProof/>
            <w:webHidden/>
          </w:rPr>
        </w:r>
        <w:r>
          <w:rPr>
            <w:noProof/>
            <w:webHidden/>
          </w:rPr>
          <w:fldChar w:fldCharType="separate"/>
        </w:r>
        <w:r>
          <w:rPr>
            <w:noProof/>
            <w:webHidden/>
          </w:rPr>
          <w:t>124</w:t>
        </w:r>
        <w:r>
          <w:rPr>
            <w:noProof/>
            <w:webHidden/>
          </w:rPr>
          <w:fldChar w:fldCharType="end"/>
        </w:r>
      </w:hyperlink>
    </w:p>
    <w:p w14:paraId="2E244F8C"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2" w:history="1">
        <w:r w:rsidRPr="004C0B26">
          <w:rPr>
            <w:rStyle w:val="Hyperlink"/>
            <w:noProof/>
          </w:rPr>
          <w:t>Figure 58 – Memory Usage Load Curve (video traffic with Transcoding)</w:t>
        </w:r>
        <w:r>
          <w:rPr>
            <w:noProof/>
            <w:webHidden/>
          </w:rPr>
          <w:tab/>
        </w:r>
        <w:r>
          <w:rPr>
            <w:noProof/>
            <w:webHidden/>
          </w:rPr>
          <w:fldChar w:fldCharType="begin"/>
        </w:r>
        <w:r>
          <w:rPr>
            <w:noProof/>
            <w:webHidden/>
          </w:rPr>
          <w:instrText xml:space="preserve"> PAGEREF _Toc456088992 \h </w:instrText>
        </w:r>
        <w:r>
          <w:rPr>
            <w:noProof/>
            <w:webHidden/>
          </w:rPr>
        </w:r>
        <w:r>
          <w:rPr>
            <w:noProof/>
            <w:webHidden/>
          </w:rPr>
          <w:fldChar w:fldCharType="separate"/>
        </w:r>
        <w:r>
          <w:rPr>
            <w:noProof/>
            <w:webHidden/>
          </w:rPr>
          <w:t>125</w:t>
        </w:r>
        <w:r>
          <w:rPr>
            <w:noProof/>
            <w:webHidden/>
          </w:rPr>
          <w:fldChar w:fldCharType="end"/>
        </w:r>
      </w:hyperlink>
    </w:p>
    <w:p w14:paraId="420C6C46"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3" w:history="1">
        <w:r w:rsidRPr="004C0B26">
          <w:rPr>
            <w:rStyle w:val="Hyperlink"/>
            <w:noProof/>
          </w:rPr>
          <w:t>Figure 59 – Memory Usage Load Curve (audio traffic with NAT ,video and audio traffic with Transcoding)</w:t>
        </w:r>
        <w:r>
          <w:rPr>
            <w:noProof/>
            <w:webHidden/>
          </w:rPr>
          <w:tab/>
        </w:r>
        <w:r>
          <w:rPr>
            <w:noProof/>
            <w:webHidden/>
          </w:rPr>
          <w:fldChar w:fldCharType="begin"/>
        </w:r>
        <w:r>
          <w:rPr>
            <w:noProof/>
            <w:webHidden/>
          </w:rPr>
          <w:instrText xml:space="preserve"> PAGEREF _Toc456088993 \h </w:instrText>
        </w:r>
        <w:r>
          <w:rPr>
            <w:noProof/>
            <w:webHidden/>
          </w:rPr>
        </w:r>
        <w:r>
          <w:rPr>
            <w:noProof/>
            <w:webHidden/>
          </w:rPr>
          <w:fldChar w:fldCharType="separate"/>
        </w:r>
        <w:r>
          <w:rPr>
            <w:noProof/>
            <w:webHidden/>
          </w:rPr>
          <w:t>125</w:t>
        </w:r>
        <w:r>
          <w:rPr>
            <w:noProof/>
            <w:webHidden/>
          </w:rPr>
          <w:fldChar w:fldCharType="end"/>
        </w:r>
      </w:hyperlink>
    </w:p>
    <w:p w14:paraId="71A29F08"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4" w:history="1">
        <w:r w:rsidRPr="004C0B26">
          <w:rPr>
            <w:rStyle w:val="Hyperlink"/>
            <w:noProof/>
          </w:rPr>
          <w:t>Figure 60 – Network Throughput Load Curve (audio traffic with NAT)</w:t>
        </w:r>
        <w:r>
          <w:rPr>
            <w:noProof/>
            <w:webHidden/>
          </w:rPr>
          <w:tab/>
        </w:r>
        <w:r>
          <w:rPr>
            <w:noProof/>
            <w:webHidden/>
          </w:rPr>
          <w:fldChar w:fldCharType="begin"/>
        </w:r>
        <w:r>
          <w:rPr>
            <w:noProof/>
            <w:webHidden/>
          </w:rPr>
          <w:instrText xml:space="preserve"> PAGEREF _Toc456088994 \h </w:instrText>
        </w:r>
        <w:r>
          <w:rPr>
            <w:noProof/>
            <w:webHidden/>
          </w:rPr>
        </w:r>
        <w:r>
          <w:rPr>
            <w:noProof/>
            <w:webHidden/>
          </w:rPr>
          <w:fldChar w:fldCharType="separate"/>
        </w:r>
        <w:r>
          <w:rPr>
            <w:noProof/>
            <w:webHidden/>
          </w:rPr>
          <w:t>126</w:t>
        </w:r>
        <w:r>
          <w:rPr>
            <w:noProof/>
            <w:webHidden/>
          </w:rPr>
          <w:fldChar w:fldCharType="end"/>
        </w:r>
      </w:hyperlink>
    </w:p>
    <w:p w14:paraId="06BBDB70"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5" w:history="1">
        <w:r w:rsidRPr="004C0B26">
          <w:rPr>
            <w:rStyle w:val="Hyperlink"/>
            <w:noProof/>
          </w:rPr>
          <w:t>Figure 61 –  Network Throughput Load Curve (audio traffic with Transcoding)</w:t>
        </w:r>
        <w:r>
          <w:rPr>
            <w:noProof/>
            <w:webHidden/>
          </w:rPr>
          <w:tab/>
        </w:r>
        <w:r>
          <w:rPr>
            <w:noProof/>
            <w:webHidden/>
          </w:rPr>
          <w:fldChar w:fldCharType="begin"/>
        </w:r>
        <w:r>
          <w:rPr>
            <w:noProof/>
            <w:webHidden/>
          </w:rPr>
          <w:instrText xml:space="preserve"> PAGEREF _Toc456088995 \h </w:instrText>
        </w:r>
        <w:r>
          <w:rPr>
            <w:noProof/>
            <w:webHidden/>
          </w:rPr>
        </w:r>
        <w:r>
          <w:rPr>
            <w:noProof/>
            <w:webHidden/>
          </w:rPr>
          <w:fldChar w:fldCharType="separate"/>
        </w:r>
        <w:r>
          <w:rPr>
            <w:noProof/>
            <w:webHidden/>
          </w:rPr>
          <w:t>126</w:t>
        </w:r>
        <w:r>
          <w:rPr>
            <w:noProof/>
            <w:webHidden/>
          </w:rPr>
          <w:fldChar w:fldCharType="end"/>
        </w:r>
      </w:hyperlink>
    </w:p>
    <w:p w14:paraId="6FDE0FF5"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6" w:history="1">
        <w:r w:rsidRPr="004C0B26">
          <w:rPr>
            <w:rStyle w:val="Hyperlink"/>
            <w:noProof/>
          </w:rPr>
          <w:t>Figure 62 –  Network Throughput Load Curve (video traffic with Transcoding)</w:t>
        </w:r>
        <w:r>
          <w:rPr>
            <w:noProof/>
            <w:webHidden/>
          </w:rPr>
          <w:tab/>
        </w:r>
        <w:r>
          <w:rPr>
            <w:noProof/>
            <w:webHidden/>
          </w:rPr>
          <w:fldChar w:fldCharType="begin"/>
        </w:r>
        <w:r>
          <w:rPr>
            <w:noProof/>
            <w:webHidden/>
          </w:rPr>
          <w:instrText xml:space="preserve"> PAGEREF _Toc456088996 \h </w:instrText>
        </w:r>
        <w:r>
          <w:rPr>
            <w:noProof/>
            <w:webHidden/>
          </w:rPr>
        </w:r>
        <w:r>
          <w:rPr>
            <w:noProof/>
            <w:webHidden/>
          </w:rPr>
          <w:fldChar w:fldCharType="separate"/>
        </w:r>
        <w:r>
          <w:rPr>
            <w:noProof/>
            <w:webHidden/>
          </w:rPr>
          <w:t>127</w:t>
        </w:r>
        <w:r>
          <w:rPr>
            <w:noProof/>
            <w:webHidden/>
          </w:rPr>
          <w:fldChar w:fldCharType="end"/>
        </w:r>
      </w:hyperlink>
    </w:p>
    <w:p w14:paraId="351713A7" w14:textId="77777777" w:rsidR="00580430" w:rsidRDefault="00580430">
      <w:pPr>
        <w:pStyle w:val="TableofFigures"/>
        <w:tabs>
          <w:tab w:val="right" w:leader="dot" w:pos="8296"/>
        </w:tabs>
        <w:rPr>
          <w:rFonts w:asciiTheme="minorHAnsi" w:eastAsiaTheme="minorEastAsia" w:hAnsiTheme="minorHAnsi"/>
          <w:noProof/>
          <w:lang w:val="en-US"/>
        </w:rPr>
      </w:pPr>
      <w:hyperlink w:anchor="_Toc456088997" w:history="1">
        <w:r w:rsidRPr="004C0B26">
          <w:rPr>
            <w:rStyle w:val="Hyperlink"/>
            <w:noProof/>
          </w:rPr>
          <w:t>Figure 63 –  Network Throughput Load Curve (audio traffic with NAT, video and audio traffic with Transcoding)</w:t>
        </w:r>
        <w:r>
          <w:rPr>
            <w:noProof/>
            <w:webHidden/>
          </w:rPr>
          <w:tab/>
        </w:r>
        <w:r>
          <w:rPr>
            <w:noProof/>
            <w:webHidden/>
          </w:rPr>
          <w:fldChar w:fldCharType="begin"/>
        </w:r>
        <w:r>
          <w:rPr>
            <w:noProof/>
            <w:webHidden/>
          </w:rPr>
          <w:instrText xml:space="preserve"> PAGEREF _Toc456088997 \h </w:instrText>
        </w:r>
        <w:r>
          <w:rPr>
            <w:noProof/>
            <w:webHidden/>
          </w:rPr>
        </w:r>
        <w:r>
          <w:rPr>
            <w:noProof/>
            <w:webHidden/>
          </w:rPr>
          <w:fldChar w:fldCharType="separate"/>
        </w:r>
        <w:r>
          <w:rPr>
            <w:noProof/>
            <w:webHidden/>
          </w:rPr>
          <w:t>127</w:t>
        </w:r>
        <w:r>
          <w:rPr>
            <w:noProof/>
            <w:webHidden/>
          </w:rPr>
          <w:fldChar w:fldCharType="end"/>
        </w:r>
      </w:hyperlink>
    </w:p>
    <w:p w14:paraId="73E3EE9E" w14:textId="235929C9" w:rsidR="00702A73" w:rsidRPr="00A84003" w:rsidRDefault="00CE236B" w:rsidP="008964F1">
      <w:pPr>
        <w:pStyle w:val="Heading2"/>
        <w:numPr>
          <w:ilvl w:val="0"/>
          <w:numId w:val="0"/>
        </w:numPr>
      </w:pPr>
      <w:r w:rsidRPr="00A84003">
        <w:fldChar w:fldCharType="end"/>
      </w:r>
    </w:p>
    <w:p w14:paraId="40775531" w14:textId="77777777" w:rsidR="00702A73" w:rsidRPr="00A84003" w:rsidRDefault="00702A73" w:rsidP="008964F1">
      <w:pPr>
        <w:pStyle w:val="Heading2"/>
        <w:numPr>
          <w:ilvl w:val="0"/>
          <w:numId w:val="0"/>
        </w:numPr>
      </w:pPr>
    </w:p>
    <w:p w14:paraId="367EFBBE" w14:textId="0A4627F3" w:rsidR="00E5336D" w:rsidRPr="00A84003" w:rsidRDefault="00E5336D" w:rsidP="008964F1">
      <w:pPr>
        <w:pStyle w:val="Heading2"/>
        <w:numPr>
          <w:ilvl w:val="0"/>
          <w:numId w:val="0"/>
        </w:numPr>
      </w:pPr>
      <w:r w:rsidRPr="00A84003">
        <w:br w:type="page"/>
      </w:r>
    </w:p>
    <w:p w14:paraId="408C6936" w14:textId="5BB207FD" w:rsidR="00FE2D0E" w:rsidRPr="004057AF" w:rsidRDefault="00FE2D0E" w:rsidP="008964F1">
      <w:pPr>
        <w:pStyle w:val="Heading1"/>
      </w:pPr>
      <w:bookmarkStart w:id="0" w:name="_Toc456088818"/>
      <w:r w:rsidRPr="004057AF">
        <w:rPr>
          <w:rStyle w:val="mw-headline"/>
        </w:rPr>
        <w:lastRenderedPageBreak/>
        <w:t>Introduction</w:t>
      </w:r>
      <w:bookmarkEnd w:id="0"/>
    </w:p>
    <w:p w14:paraId="50C66594" w14:textId="3C5B80DE" w:rsidR="005D2FF2" w:rsidRPr="004057AF" w:rsidRDefault="005D2FF2" w:rsidP="005D2FF2">
      <w:r w:rsidRPr="004057AF">
        <w:t xml:space="preserve">This document contains </w:t>
      </w:r>
      <w:r w:rsidR="00CE223A" w:rsidRPr="004057AF">
        <w:t xml:space="preserve">the final </w:t>
      </w:r>
      <w:r w:rsidRPr="004057AF">
        <w:t xml:space="preserve">description of the Virtual Network Functions </w:t>
      </w:r>
      <w:r w:rsidRPr="00A23582">
        <w:t xml:space="preserve">(VNFs) developed in the </w:t>
      </w:r>
      <w:r w:rsidR="00592B3A" w:rsidRPr="00A23582">
        <w:t>T-NOVA</w:t>
      </w:r>
      <w:r w:rsidRPr="00A23582">
        <w:t xml:space="preserve"> project. </w:t>
      </w:r>
      <w:r w:rsidRPr="004057AF">
        <w:t xml:space="preserve">In particular, seven different VNFs are discussed, covering a wide range of applications, which are: </w:t>
      </w:r>
    </w:p>
    <w:p w14:paraId="6633C4E4" w14:textId="77777777" w:rsidR="005D2FF2" w:rsidRPr="004057AF" w:rsidRDefault="005D2FF2" w:rsidP="005D2FF2">
      <w:pPr>
        <w:pStyle w:val="ListParagraph"/>
        <w:numPr>
          <w:ilvl w:val="0"/>
          <w:numId w:val="14"/>
        </w:numPr>
      </w:pPr>
      <w:r w:rsidRPr="004057AF">
        <w:t>Virtual Security Appliance;</w:t>
      </w:r>
    </w:p>
    <w:p w14:paraId="6B154EC5" w14:textId="77777777" w:rsidR="005D2FF2" w:rsidRPr="004057AF" w:rsidRDefault="005D2FF2" w:rsidP="005D2FF2">
      <w:pPr>
        <w:pStyle w:val="ListParagraph"/>
        <w:numPr>
          <w:ilvl w:val="0"/>
          <w:numId w:val="14"/>
        </w:numPr>
      </w:pPr>
      <w:r w:rsidRPr="004057AF">
        <w:t>Virtual Session Border Controller;</w:t>
      </w:r>
    </w:p>
    <w:p w14:paraId="2B7BC3A5" w14:textId="77777777" w:rsidR="005D2FF2" w:rsidRPr="004057AF" w:rsidRDefault="005D2FF2" w:rsidP="005D2FF2">
      <w:pPr>
        <w:pStyle w:val="ListParagraph"/>
        <w:numPr>
          <w:ilvl w:val="0"/>
          <w:numId w:val="14"/>
        </w:numPr>
      </w:pPr>
      <w:r w:rsidRPr="004057AF">
        <w:t>Virtual Transcoding Unit;</w:t>
      </w:r>
    </w:p>
    <w:p w14:paraId="460D4FF5" w14:textId="77777777" w:rsidR="005D2FF2" w:rsidRPr="004057AF" w:rsidRDefault="005D2FF2" w:rsidP="005D2FF2">
      <w:pPr>
        <w:pStyle w:val="ListParagraph"/>
        <w:numPr>
          <w:ilvl w:val="0"/>
          <w:numId w:val="14"/>
        </w:numPr>
      </w:pPr>
      <w:r w:rsidRPr="004057AF">
        <w:t>Traffic Classifier;</w:t>
      </w:r>
    </w:p>
    <w:p w14:paraId="07C13AA1" w14:textId="7A046A14" w:rsidR="005D2FF2" w:rsidRPr="004057AF" w:rsidRDefault="00635533" w:rsidP="00635533">
      <w:pPr>
        <w:pStyle w:val="ListParagraph"/>
        <w:numPr>
          <w:ilvl w:val="0"/>
          <w:numId w:val="14"/>
        </w:numPr>
      </w:pPr>
      <w:r w:rsidRPr="004057AF">
        <w:t>Virtual CDN/Virtual Home Gateway</w:t>
      </w:r>
      <w:r w:rsidR="005D2FF2" w:rsidRPr="004057AF">
        <w:t>;</w:t>
      </w:r>
    </w:p>
    <w:p w14:paraId="1AF2F70D" w14:textId="77777777" w:rsidR="005D2FF2" w:rsidRPr="004057AF" w:rsidRDefault="005D2FF2" w:rsidP="005D2FF2">
      <w:pPr>
        <w:pStyle w:val="ListParagraph"/>
        <w:numPr>
          <w:ilvl w:val="0"/>
          <w:numId w:val="14"/>
        </w:numPr>
      </w:pPr>
      <w:r w:rsidRPr="004057AF">
        <w:t>Proxy as a Service;</w:t>
      </w:r>
    </w:p>
    <w:p w14:paraId="75FC68EA" w14:textId="77777777" w:rsidR="005D2FF2" w:rsidRPr="004057AF" w:rsidRDefault="005D2FF2" w:rsidP="005D2FF2">
      <w:pPr>
        <w:pStyle w:val="ListParagraph"/>
        <w:numPr>
          <w:ilvl w:val="0"/>
          <w:numId w:val="14"/>
        </w:numPr>
      </w:pPr>
      <w:r w:rsidRPr="004057AF">
        <w:t>FPGA-based H.264 decoder.</w:t>
      </w:r>
    </w:p>
    <w:p w14:paraId="34732F04" w14:textId="77777777" w:rsidR="00CE223A" w:rsidRPr="004057AF" w:rsidRDefault="005D2FF2" w:rsidP="00977A35">
      <w:r w:rsidRPr="004057AF">
        <w:t>For each VNF, architectural and functional descriptions are provided, along with the technologies used and the internal/external interfaces. In addition, guidelines to characterize the VNF performance are given, as a result of the activities carried out in Task 5.4. The results obtained in the tests are summarized for every VNF.</w:t>
      </w:r>
    </w:p>
    <w:p w14:paraId="5373449F" w14:textId="1EC6261F" w:rsidR="008927CE" w:rsidRPr="004057AF" w:rsidRDefault="008927CE" w:rsidP="00977A35">
      <w:r w:rsidRPr="004057AF">
        <w:t xml:space="preserve">Function providers who want to develop new VNFs compatible with the </w:t>
      </w:r>
      <w:r w:rsidR="00592B3A" w:rsidRPr="004057AF">
        <w:t>T-NOVA</w:t>
      </w:r>
      <w:r w:rsidRPr="004057AF">
        <w:t xml:space="preserve"> framework can use them as guideline examples. To offer practical guidelines to developers, a specific section about the practical lessons learnt during the </w:t>
      </w:r>
      <w:r w:rsidR="00592B3A" w:rsidRPr="004057AF">
        <w:t>T-NOVA</w:t>
      </w:r>
      <w:r w:rsidRPr="004057AF">
        <w:t xml:space="preserve"> development phase has been introduced. The final versions of the specific VNFs developed in </w:t>
      </w:r>
      <w:r w:rsidR="00592B3A" w:rsidRPr="004057AF">
        <w:t>T-NOVA</w:t>
      </w:r>
      <w:r w:rsidRPr="004057AF">
        <w:t xml:space="preserve"> are described.</w:t>
      </w:r>
    </w:p>
    <w:p w14:paraId="1E96C4ED" w14:textId="6AC33A3D" w:rsidR="00CE223A" w:rsidRPr="004057AF" w:rsidRDefault="00CE223A" w:rsidP="00977A35">
      <w:r w:rsidRPr="004057AF">
        <w:t>The structure of the document is the following.</w:t>
      </w:r>
    </w:p>
    <w:p w14:paraId="36F435D4" w14:textId="32B12A09" w:rsidR="00724CF5" w:rsidRPr="004057AF" w:rsidRDefault="00DC1740" w:rsidP="00977A35">
      <w:r w:rsidRPr="004057AF">
        <w:t>Section 2 presents</w:t>
      </w:r>
      <w:r w:rsidR="00CE223A" w:rsidRPr="004057AF">
        <w:t xml:space="preserve"> the </w:t>
      </w:r>
      <w:r w:rsidR="00592B3A" w:rsidRPr="004057AF">
        <w:t>T-NOVA</w:t>
      </w:r>
      <w:r w:rsidR="00CE223A" w:rsidRPr="004057AF">
        <w:t xml:space="preserve"> VNF Descriptor in its final version.</w:t>
      </w:r>
      <w:r w:rsidR="00724CF5" w:rsidRPr="004057AF">
        <w:t xml:space="preserve"> </w:t>
      </w:r>
    </w:p>
    <w:p w14:paraId="6B77B763" w14:textId="3309C301" w:rsidR="00CE223A" w:rsidRPr="004057AF" w:rsidRDefault="00724CF5" w:rsidP="00977A35">
      <w:r w:rsidRPr="004057AF">
        <w:t xml:space="preserve">Section 3 </w:t>
      </w:r>
      <w:r w:rsidR="001A01CF" w:rsidRPr="004057AF">
        <w:t>presents the final version of the description of the seven VNFs developed in T-NOVA. Such descriptions should be considered the final versions, and therefore they update all the information contained in previous documents.</w:t>
      </w:r>
    </w:p>
    <w:p w14:paraId="1F453F47" w14:textId="71D261D6" w:rsidR="00DC1740" w:rsidRPr="004057AF" w:rsidRDefault="00DC1740" w:rsidP="00977A35">
      <w:r w:rsidRPr="004057AF">
        <w:t xml:space="preserve">Section 4 </w:t>
      </w:r>
      <w:r w:rsidR="001A01CF" w:rsidRPr="004057AF">
        <w:t>is focused on the scaling approach implemented in T-NOVA. A general description is first given in sub-section 3.1; then, in 3.2 and 3.3 the scaling procedures implemented by two different VNFs, namely the vSBC and the vHG/vCDN are presented and discussed.</w:t>
      </w:r>
    </w:p>
    <w:p w14:paraId="75704DCD" w14:textId="77777777" w:rsidR="001A01CF" w:rsidRPr="004057AF" w:rsidRDefault="004E0C8A" w:rsidP="001A01CF">
      <w:r w:rsidRPr="004057AF">
        <w:t xml:space="preserve">Section 5 </w:t>
      </w:r>
      <w:r w:rsidR="001A01CF" w:rsidRPr="004057AF">
        <w:t>reports the lessons learnt by developers during the various phases of the project, in particular related to the most innovative aspects considered in T-NOVA, such as the use of different types of HW accelerators and their impact on VNFs.</w:t>
      </w:r>
    </w:p>
    <w:p w14:paraId="67641DB5" w14:textId="71CD65FF" w:rsidR="00724CF5" w:rsidRPr="004057AF" w:rsidRDefault="00490A1C" w:rsidP="00977A35">
      <w:r w:rsidRPr="004057AF">
        <w:t xml:space="preserve">Section 6 presents the guidelines for the performance characterization of VNF, developed in Task 5.4 of </w:t>
      </w:r>
      <w:r w:rsidR="00592B3A" w:rsidRPr="004057AF">
        <w:t>T-NOVA</w:t>
      </w:r>
      <w:r w:rsidRPr="004057AF">
        <w:t xml:space="preserve"> WP5. A thorough application of such guidelines is described in Annex A and B, which report the results obtained in the testing phase of two VNFs, namely the vSBC and the vTU.</w:t>
      </w:r>
    </w:p>
    <w:p w14:paraId="2D6C94EE" w14:textId="56BA6036" w:rsidR="00FE2D0E" w:rsidRDefault="00157486" w:rsidP="00977A35">
      <w:r w:rsidRPr="00A84003">
        <w:t>Finally, Section 7 draws the final conclusion and summarizes the main results reported in this document.</w:t>
      </w:r>
    </w:p>
    <w:p w14:paraId="3F4F8300" w14:textId="60087232" w:rsidR="00112FE7" w:rsidRDefault="00112FE7" w:rsidP="00B81C8A">
      <w:pPr>
        <w:pStyle w:val="Heading2"/>
      </w:pPr>
      <w:bookmarkStart w:id="1" w:name="_Toc456088819"/>
      <w:r>
        <w:lastRenderedPageBreak/>
        <w:t>Dependency on previous documents</w:t>
      </w:r>
      <w:bookmarkEnd w:id="1"/>
    </w:p>
    <w:p w14:paraId="53704B82" w14:textId="516E8CE8" w:rsidR="003C7D4D" w:rsidRDefault="003C7D4D" w:rsidP="003C7D4D">
      <w:r>
        <w:t xml:space="preserve">This report contains the research, design and implementation results and ideas developed in </w:t>
      </w:r>
      <w:r w:rsidR="00580430">
        <w:t xml:space="preserve">the </w:t>
      </w:r>
      <w:r>
        <w:t xml:space="preserve">WP5 “Network Functions” work-package of </w:t>
      </w:r>
      <w:r w:rsidR="00754F38">
        <w:t xml:space="preserve">the </w:t>
      </w:r>
      <w:r>
        <w:t xml:space="preserve">T-NOVA project. This work-package </w:t>
      </w:r>
      <w:r w:rsidR="00754F38">
        <w:t xml:space="preserve">has </w:t>
      </w:r>
      <w:r w:rsidR="00060F9B">
        <w:t xml:space="preserve">mainly </w:t>
      </w:r>
      <w:r w:rsidR="00754F38">
        <w:t xml:space="preserve">taken </w:t>
      </w:r>
      <w:r>
        <w:t>inputs from WP2, “</w:t>
      </w:r>
      <w:r w:rsidRPr="001A7216">
        <w:t>System Specification</w:t>
      </w:r>
      <w:r>
        <w:t>” and in particular from T2.5 “</w:t>
      </w:r>
      <w:r w:rsidRPr="001A7216">
        <w:t>Specification of Network Function framework</w:t>
      </w:r>
      <w:r>
        <w:t>”. The input</w:t>
      </w:r>
      <w:r w:rsidR="00754F38">
        <w:t xml:space="preserve">s to </w:t>
      </w:r>
      <w:r w:rsidR="00580430">
        <w:t>WP5 about Network Functions are</w:t>
      </w:r>
      <w:r>
        <w:t xml:space="preserve"> summarized in the T-NOVA deliverable [D2.41]. The activities carried out within WP5 have been described in the previous deliverable</w:t>
      </w:r>
      <w:r w:rsidR="00580430">
        <w:t>s</w:t>
      </w:r>
      <w:r>
        <w:t xml:space="preserve"> [D5.01] and [D5.31]. </w:t>
      </w:r>
      <w:r w:rsidR="004E52EF">
        <w:t>Thus, t</w:t>
      </w:r>
      <w:r w:rsidR="004E52EF" w:rsidRPr="00724A5F">
        <w:t xml:space="preserve">he </w:t>
      </w:r>
      <w:r w:rsidR="004E52EF">
        <w:t xml:space="preserve">information </w:t>
      </w:r>
      <w:r w:rsidR="004E52EF" w:rsidRPr="00724A5F">
        <w:t>reported</w:t>
      </w:r>
      <w:r w:rsidR="004E52EF">
        <w:t xml:space="preserve"> in this deliverable </w:t>
      </w:r>
      <w:r w:rsidR="004E52EF" w:rsidRPr="00724A5F">
        <w:t>update</w:t>
      </w:r>
      <w:r w:rsidR="004E52EF">
        <w:t>s</w:t>
      </w:r>
      <w:r w:rsidR="004E52EF" w:rsidRPr="00724A5F">
        <w:t xml:space="preserve"> and eventually correct</w:t>
      </w:r>
      <w:r w:rsidR="004E52EF">
        <w:t>s the one</w:t>
      </w:r>
      <w:r w:rsidR="004E52EF" w:rsidRPr="00724A5F">
        <w:t xml:space="preserve"> contained i</w:t>
      </w:r>
      <w:r w:rsidR="00580430">
        <w:t>n the previous version of this d</w:t>
      </w:r>
      <w:r w:rsidR="004E52EF" w:rsidRPr="00724A5F">
        <w:t>eliverable, namely [D5.31]. This document also discusses the final version of the VNF Descriptor (VNFD), thus updating the information reported in [</w:t>
      </w:r>
      <w:r w:rsidR="00060F9B">
        <w:t>D</w:t>
      </w:r>
      <w:r w:rsidR="004E52EF" w:rsidRPr="00724A5F">
        <w:t>5.31].</w:t>
      </w:r>
      <w:r w:rsidR="00B81C8A">
        <w:t xml:space="preserve"> Other documents of interest for this deliverable are </w:t>
      </w:r>
      <w:r w:rsidR="003E1CD0">
        <w:t xml:space="preserve">[D2.1], about T-NOVA use cases and requirements, </w:t>
      </w:r>
      <w:r w:rsidR="003E1CD0" w:rsidRPr="00F809B6">
        <w:t>[D2.21]</w:t>
      </w:r>
      <w:r w:rsidR="003E1CD0">
        <w:t xml:space="preserve"> for the information related to the overall T-NOVA architecture, </w:t>
      </w:r>
      <w:r w:rsidR="00060F9B">
        <w:t>[D4.01] and [D4.1], about infrastructure virtualization, and [D6.1]</w:t>
      </w:r>
      <w:r w:rsidR="00667E70">
        <w:t>,</w:t>
      </w:r>
      <w:bookmarkStart w:id="2" w:name="_GoBack"/>
      <w:bookmarkEnd w:id="2"/>
      <w:r w:rsidR="00060F9B">
        <w:t xml:space="preserve"> related to the T-NOVA Marketplace.</w:t>
      </w:r>
    </w:p>
    <w:p w14:paraId="3D3AAC7F" w14:textId="77777777" w:rsidR="003C7D4D" w:rsidRDefault="003C7D4D" w:rsidP="00977A35"/>
    <w:p w14:paraId="3783FF7B" w14:textId="77777777" w:rsidR="00112FE7" w:rsidRPr="00A84003" w:rsidRDefault="00112FE7" w:rsidP="00977A35"/>
    <w:p w14:paraId="399A2D2D" w14:textId="353148F5" w:rsidR="00FE2D0E" w:rsidRPr="00751504" w:rsidRDefault="00882330" w:rsidP="008964F1">
      <w:pPr>
        <w:pStyle w:val="Heading1"/>
        <w:rPr>
          <w:rStyle w:val="mw-headline"/>
        </w:rPr>
      </w:pPr>
      <w:bookmarkStart w:id="3" w:name="_Toc456088820"/>
      <w:r w:rsidRPr="00A84003">
        <w:rPr>
          <w:rStyle w:val="mw-headline"/>
        </w:rPr>
        <w:lastRenderedPageBreak/>
        <w:t>The VNF Descriptor</w:t>
      </w:r>
      <w:bookmarkEnd w:id="3"/>
    </w:p>
    <w:p w14:paraId="247888DC" w14:textId="411F22F4" w:rsidR="00EC1919" w:rsidRPr="00751504" w:rsidRDefault="00EC1919" w:rsidP="00EC1919">
      <w:r w:rsidRPr="004057AF">
        <w:t>This section describes the VNF Descriptor, or simply the VNFD</w:t>
      </w:r>
      <w:r w:rsidR="00242BC8" w:rsidRPr="004057AF">
        <w:t xml:space="preserve">, </w:t>
      </w:r>
      <w:r w:rsidR="00882330" w:rsidRPr="004057AF">
        <w:t xml:space="preserve">designed and adopted </w:t>
      </w:r>
      <w:r w:rsidR="00242BC8" w:rsidRPr="004057AF">
        <w:t xml:space="preserve">in </w:t>
      </w:r>
      <w:r w:rsidR="00592B3A" w:rsidRPr="004057AF">
        <w:t>T-NOVA</w:t>
      </w:r>
      <w:r w:rsidR="00882330" w:rsidRPr="004057AF">
        <w:t>, in line with ETSI guidelines.</w:t>
      </w:r>
      <w:r w:rsidRPr="00751504">
        <w:t xml:space="preserve"> </w:t>
      </w:r>
    </w:p>
    <w:p w14:paraId="366CD3E5" w14:textId="17076249" w:rsidR="00FE2D0E" w:rsidRPr="004057AF" w:rsidRDefault="00FE2D0E" w:rsidP="008964F1">
      <w:pPr>
        <w:pStyle w:val="Heading2"/>
      </w:pPr>
      <w:bookmarkStart w:id="4" w:name="_Toc456088821"/>
      <w:r w:rsidRPr="004057AF">
        <w:rPr>
          <w:rStyle w:val="mw-headline"/>
        </w:rPr>
        <w:t>VNF</w:t>
      </w:r>
      <w:r w:rsidR="00DC5435" w:rsidRPr="00751504">
        <w:rPr>
          <w:rStyle w:val="mw-headline"/>
        </w:rPr>
        <w:t xml:space="preserve"> </w:t>
      </w:r>
      <w:r w:rsidRPr="004057AF">
        <w:rPr>
          <w:rStyle w:val="mw-headline"/>
        </w:rPr>
        <w:t>D</w:t>
      </w:r>
      <w:r w:rsidR="00DC5435" w:rsidRPr="00751504">
        <w:rPr>
          <w:rStyle w:val="mw-headline"/>
        </w:rPr>
        <w:t>escriptor (VNFD</w:t>
      </w:r>
      <w:r w:rsidRPr="004057AF">
        <w:rPr>
          <w:rStyle w:val="mw-headline"/>
        </w:rPr>
        <w:t>)</w:t>
      </w:r>
      <w:bookmarkEnd w:id="4"/>
    </w:p>
    <w:p w14:paraId="5BD98371" w14:textId="0325198E" w:rsidR="00DC5435" w:rsidRPr="00CD6E3E" w:rsidRDefault="00242BC8" w:rsidP="00DC5435">
      <w:r w:rsidRPr="00751504">
        <w:t>T</w:t>
      </w:r>
      <w:r w:rsidR="00DC5435" w:rsidRPr="00751504">
        <w:t xml:space="preserve">he VNFD plays an important role in the proper deployment of a particular VNF in the NFVI by the NFVO, as well as in the portability of the VNF to NFVI variants. </w:t>
      </w:r>
      <w:r w:rsidRPr="00751504">
        <w:t xml:space="preserve">A preliminary description of the VNFD was given in D5.31. </w:t>
      </w:r>
      <w:r w:rsidR="0021708F" w:rsidRPr="00751504">
        <w:t xml:space="preserve">This section presents the final version of the </w:t>
      </w:r>
      <w:r w:rsidR="00592B3A" w:rsidRPr="00751504">
        <w:t>T-NOVA</w:t>
      </w:r>
      <w:r w:rsidR="0021708F" w:rsidRPr="00751504">
        <w:t xml:space="preserve"> VNFD</w:t>
      </w:r>
      <w:r w:rsidR="001A01CF">
        <w:t xml:space="preserve"> (</w:t>
      </w:r>
      <w:r w:rsidR="009A41A8">
        <w:t xml:space="preserve">also available in the T-NOVA repository, at </w:t>
      </w:r>
      <w:r w:rsidR="009A41A8" w:rsidRPr="009A41A8">
        <w:t>https://github.com/T-NOVA/NFVdescriptors</w:t>
      </w:r>
      <w:r w:rsidR="001A01CF">
        <w:t>)</w:t>
      </w:r>
      <w:r w:rsidR="0021708F" w:rsidRPr="00751504">
        <w:t>.</w:t>
      </w:r>
      <w:r w:rsidR="00DC5435" w:rsidRPr="00751504">
        <w:t xml:space="preserve"> </w:t>
      </w:r>
      <w:r w:rsidR="00977107" w:rsidRPr="00CD6E3E">
        <w:t xml:space="preserve">The figure below </w:t>
      </w:r>
      <w:r w:rsidR="00A23582">
        <w:t>(</w:t>
      </w:r>
      <w:r w:rsidR="00A23582">
        <w:fldChar w:fldCharType="begin"/>
      </w:r>
      <w:r w:rsidR="00A23582">
        <w:instrText xml:space="preserve"> REF _Ref455416157 \h </w:instrText>
      </w:r>
      <w:r w:rsidR="00A23582">
        <w:fldChar w:fldCharType="separate"/>
      </w:r>
      <w:r w:rsidR="00A23582" w:rsidRPr="004057AF">
        <w:t xml:space="preserve">Figure </w:t>
      </w:r>
      <w:r w:rsidR="00A23582" w:rsidRPr="004057AF">
        <w:rPr>
          <w:noProof/>
        </w:rPr>
        <w:t>1</w:t>
      </w:r>
      <w:r w:rsidR="00A23582">
        <w:fldChar w:fldCharType="end"/>
      </w:r>
      <w:r w:rsidR="00A23582">
        <w:t xml:space="preserve">) </w:t>
      </w:r>
      <w:r w:rsidR="00977107" w:rsidRPr="00CD6E3E">
        <w:t>presents the generic structure of the information model for the description of the VNF properties</w:t>
      </w:r>
      <w:r w:rsidR="00626AB8" w:rsidRPr="00CD6E3E">
        <w:t xml:space="preserve"> as is specified by ETSI and the currently supported model by T-NOVA</w:t>
      </w:r>
      <w:r w:rsidR="00977107" w:rsidRPr="00CD6E3E">
        <w:t xml:space="preserve">. </w:t>
      </w:r>
    </w:p>
    <w:p w14:paraId="183203AD" w14:textId="27CD48ED" w:rsidR="004057AF" w:rsidRPr="004057AF" w:rsidRDefault="004057AF" w:rsidP="00CD6E3E">
      <w:pPr>
        <w:keepNext/>
        <w:jc w:val="center"/>
      </w:pPr>
      <w:r w:rsidRPr="00CD6E3E">
        <w:rPr>
          <w:noProof/>
          <w:sz w:val="20"/>
          <w:szCs w:val="20"/>
          <w:lang w:val="en-US"/>
        </w:rPr>
        <mc:AlternateContent>
          <mc:Choice Requires="wps">
            <w:drawing>
              <wp:anchor distT="0" distB="0" distL="114300" distR="114300" simplePos="0" relativeHeight="251728896" behindDoc="0" locked="0" layoutInCell="1" allowOverlap="1" wp14:anchorId="097371A3" wp14:editId="2E0E3E90">
                <wp:simplePos x="0" y="0"/>
                <wp:positionH relativeFrom="column">
                  <wp:posOffset>495935</wp:posOffset>
                </wp:positionH>
                <wp:positionV relativeFrom="paragraph">
                  <wp:posOffset>2078346</wp:posOffset>
                </wp:positionV>
                <wp:extent cx="2374900" cy="0"/>
                <wp:effectExtent l="0" t="76200" r="38100" b="101600"/>
                <wp:wrapNone/>
                <wp:docPr id="693" name="Straight Arrow Connector 693"/>
                <wp:cNvGraphicFramePr/>
                <a:graphic xmlns:a="http://schemas.openxmlformats.org/drawingml/2006/main">
                  <a:graphicData uri="http://schemas.microsoft.com/office/word/2010/wordprocessingShape">
                    <wps:wsp>
                      <wps:cNvCnPr/>
                      <wps:spPr>
                        <a:xfrm>
                          <a:off x="0" y="0"/>
                          <a:ext cx="23749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type w14:anchorId="2AFC3509" id="_x0000_t32" coordsize="21600,21600" o:spt="32" o:oned="t" path="m0,0l21600,21600e" filled="f">
                <v:path arrowok="t" fillok="f" o:connecttype="none"/>
                <o:lock v:ext="edit" shapetype="t"/>
              </v:shapetype>
              <v:shape id="Straight Arrow Connector 693" o:spid="_x0000_s1026" type="#_x0000_t32" style="position:absolute;margin-left:39.05pt;margin-top:163.65pt;width:187pt;height:0;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" strokecolor="#4579b8 [3044]">
                <v:stroke endarrow="block"/>
              </v:shape>
            </w:pict>
          </mc:Fallback>
        </mc:AlternateContent>
      </w:r>
      <w:r w:rsidR="00BC6AFA" w:rsidRPr="001F665C">
        <w:rPr>
          <w:noProof/>
          <w:sz w:val="20"/>
          <w:szCs w:val="20"/>
          <w:lang w:val="en-US"/>
        </w:rPr>
        <w:drawing>
          <wp:inline distT="0" distB="0" distL="0" distR="0" wp14:anchorId="15F98FFD" wp14:editId="3322C492">
            <wp:extent cx="2477782" cy="2564699"/>
            <wp:effectExtent l="25400" t="25400" r="36830" b="26670"/>
            <wp:docPr id="686" name="Picture 686" descr="../../../../../../../../Pictures/SoWkIImgAStDuGhpSrDGCbHIqDBLLJBKqyjJKWXp2LMmKaZEpoj9pCmhvl9BBIdFByeEJYqgoqnEXQbLW2dsS-C2QS0KTYQWqos_g3onA2KpBzszAB4WWv0zcK3d9kRuPEPb5ojmEQJcfO0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ictures/SoWkIImgAStDuGhpSrDGCbHIqDBLLJBKqyjJKWXp2LMmKaZEpoj9pCmhvl9BBIdFByeEJYqgoqnEXQbLW2dsS-C2QS0KTYQWqos_g3onA2KpBzszAB4WWv0zcK3d9kRuPEPb5ojmEQJcfO0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0509" cy="2577873"/>
                    </a:xfrm>
                    <a:prstGeom prst="rect">
                      <a:avLst/>
                    </a:prstGeom>
                    <a:noFill/>
                    <a:ln>
                      <a:solidFill>
                        <a:schemeClr val="accent1"/>
                      </a:solidFill>
                    </a:ln>
                  </pic:spPr>
                </pic:pic>
              </a:graphicData>
            </a:graphic>
          </wp:inline>
        </w:drawing>
      </w:r>
      <w:r w:rsidRPr="001F665C">
        <w:rPr>
          <w:noProof/>
          <w:lang w:val="en-US"/>
        </w:rPr>
        <w:drawing>
          <wp:inline distT="0" distB="0" distL="0" distR="0" wp14:anchorId="36EF4661" wp14:editId="45B47CD7">
            <wp:extent cx="2472581" cy="2559315"/>
            <wp:effectExtent l="25400" t="25400" r="17145" b="31750"/>
            <wp:docPr id="691" name="Picture 691" descr="../../../../../../../../Pictures/SoWkIImgAStDuGhpSrDGCbHIqDBLLJBKqyjJKWXp2LMmKaZEpoj9pCmhvl9BBIdFByeEJYqgoqnEXQbLW2dsS-C2QK08WyMS2MXpooygJonAoSnBTozABCWWP4acqAs9EJwPUTd52bmEgNaf89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ictures/SoWkIImgAStDuGhpSrDGCbHIqDBLLJBKqyjJKWXp2LMmKaZEpoj9pCmhvl9BBIdFByeEJYqgoqnEXQbLW2dsS-C2QK08WyMS2MXpooygJonAoSnBTozABCWWP4acqAs9EJwPUTd52bmEgNaf89T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91288" cy="2578678"/>
                    </a:xfrm>
                    <a:prstGeom prst="rect">
                      <a:avLst/>
                    </a:prstGeom>
                    <a:noFill/>
                    <a:ln>
                      <a:solidFill>
                        <a:schemeClr val="accent1"/>
                      </a:solidFill>
                    </a:ln>
                    <a:effectLst>
                      <a:softEdge rad="0"/>
                    </a:effectLst>
                  </pic:spPr>
                </pic:pic>
              </a:graphicData>
            </a:graphic>
          </wp:inline>
        </w:drawing>
      </w:r>
    </w:p>
    <w:p w14:paraId="6A366C8F" w14:textId="5FD3F4A4" w:rsidR="004057AF" w:rsidRPr="00CD6E3E" w:rsidRDefault="004057AF" w:rsidP="00CD6E3E">
      <w:pPr>
        <w:pStyle w:val="Caption"/>
        <w:rPr>
          <w:lang w:val="it-IT"/>
        </w:rPr>
      </w:pPr>
      <w:bookmarkStart w:id="5" w:name="_Ref455416157"/>
      <w:bookmarkStart w:id="6" w:name="_Toc456088935"/>
      <w:r w:rsidRPr="00CD6E3E">
        <w:rPr>
          <w:lang w:val="it-IT"/>
        </w:rPr>
        <w:t xml:space="preserve">Figure </w:t>
      </w:r>
      <w:r w:rsidRPr="001F665C">
        <w:fldChar w:fldCharType="begin"/>
      </w:r>
      <w:r w:rsidRPr="00CD6E3E">
        <w:rPr>
          <w:lang w:val="it-IT"/>
        </w:rPr>
        <w:instrText xml:space="preserve"> SEQ Figure \* ARABIC </w:instrText>
      </w:r>
      <w:r w:rsidRPr="001F665C">
        <w:fldChar w:fldCharType="separate"/>
      </w:r>
      <w:r w:rsidR="004A7EC5">
        <w:rPr>
          <w:noProof/>
          <w:lang w:val="it-IT"/>
        </w:rPr>
        <w:t>1</w:t>
      </w:r>
      <w:r w:rsidRPr="001F665C">
        <w:fldChar w:fldCharType="end"/>
      </w:r>
      <w:bookmarkEnd w:id="5"/>
      <w:r w:rsidRPr="00CD6E3E">
        <w:rPr>
          <w:lang w:val="it-IT"/>
        </w:rPr>
        <w:t xml:space="preserve"> T-NOVA versus ETSI model</w:t>
      </w:r>
      <w:bookmarkEnd w:id="6"/>
    </w:p>
    <w:p w14:paraId="5B84E2A2" w14:textId="4EC87CEE" w:rsidR="004057AF" w:rsidRDefault="004057AF">
      <w:r w:rsidRPr="004057AF">
        <w:t xml:space="preserve">As it can be </w:t>
      </w:r>
      <w:r w:rsidR="001F665C">
        <w:t>observed</w:t>
      </w:r>
      <w:r w:rsidRPr="004057AF">
        <w:t xml:space="preserve"> T-NOVA adapted ETSI model by simplifying the VDU – VNFC mapping. In this view, the </w:t>
      </w:r>
      <w:r w:rsidR="00A23582" w:rsidRPr="00A23582">
        <w:t>assumption</w:t>
      </w:r>
      <w:r w:rsidRPr="004057AF">
        <w:t xml:space="preserve"> that every VNFC (VNF component) equals to one and only one Virtual Deployment Unit (VDU - as </w:t>
      </w:r>
      <w:r w:rsidR="00A23582" w:rsidRPr="00A23582">
        <w:t>well-known</w:t>
      </w:r>
      <w:r w:rsidRPr="004057AF">
        <w:t xml:space="preserve"> as Virtual Machine (VM) in the cloud terminology). This decision is justified by the current implemented VNFs from T-NOVA that are based on </w:t>
      </w:r>
      <w:r w:rsidR="00A23582">
        <w:t>VMs</w:t>
      </w:r>
      <w:r w:rsidRPr="004057AF">
        <w:t xml:space="preserve"> and not on Containers</w:t>
      </w:r>
      <w:r w:rsidR="00A23582">
        <w:t xml:space="preserve"> (i.e. Docker)</w:t>
      </w:r>
      <w:r w:rsidRPr="004057AF">
        <w:t xml:space="preserve">. </w:t>
      </w:r>
      <w:r w:rsidR="00A23582" w:rsidRPr="00A23582">
        <w:t>However,</w:t>
      </w:r>
      <w:r w:rsidRPr="004057AF">
        <w:t xml:space="preserve"> the model and the relevant mechanisms can be easily </w:t>
      </w:r>
      <w:r w:rsidR="00A23582" w:rsidRPr="00A23582">
        <w:t>extended</w:t>
      </w:r>
      <w:r w:rsidRPr="004057AF">
        <w:t xml:space="preserve"> to support many VNFC to VDU models. </w:t>
      </w:r>
    </w:p>
    <w:p w14:paraId="27A6B042" w14:textId="6C8ADF61" w:rsidR="00AB15C7" w:rsidRDefault="00A23582" w:rsidP="004057AF">
      <w:pPr>
        <w:sectPr w:rsidR="00AB15C7" w:rsidSect="00017872">
          <w:headerReference w:type="default" r:id="rId12"/>
          <w:footerReference w:type="default" r:id="rId13"/>
          <w:footerReference w:type="first" r:id="rId14"/>
          <w:pgSz w:w="11906" w:h="16838"/>
          <w:pgMar w:top="1440" w:right="1800" w:bottom="1440" w:left="1800" w:header="708" w:footer="708" w:gutter="0"/>
          <w:pgNumType w:start="1"/>
          <w:cols w:space="708"/>
          <w:titlePg/>
          <w:docGrid w:linePitch="360"/>
        </w:sectPr>
      </w:pPr>
      <w:r>
        <w:t xml:space="preserve">The detailed structure of the VNFD is illustrated in the following </w:t>
      </w:r>
      <w:r w:rsidR="00733B08" w:rsidRPr="00CD6E3E">
        <w:t>(</w:t>
      </w:r>
      <w:r w:rsidR="00733B08" w:rsidRPr="00CD6E3E">
        <w:fldChar w:fldCharType="begin"/>
      </w:r>
      <w:r w:rsidR="00733B08" w:rsidRPr="00CD6E3E">
        <w:instrText xml:space="preserve"> REF _Ref455423917 \h </w:instrText>
      </w:r>
      <w:r w:rsidR="00733B08">
        <w:instrText xml:space="preserve"> \* MERGEFORMAT </w:instrText>
      </w:r>
      <w:r w:rsidR="00733B08" w:rsidRPr="00CD6E3E">
        <w:fldChar w:fldCharType="separate"/>
      </w:r>
      <w:r w:rsidR="00733B08" w:rsidRPr="00733B08">
        <w:t xml:space="preserve">Figure </w:t>
      </w:r>
      <w:r w:rsidR="00733B08" w:rsidRPr="00733B08">
        <w:rPr>
          <w:noProof/>
        </w:rPr>
        <w:t>2</w:t>
      </w:r>
      <w:r w:rsidR="00733B08" w:rsidRPr="00CD6E3E">
        <w:fldChar w:fldCharType="end"/>
      </w:r>
      <w:r w:rsidR="00733B08">
        <w:t>)</w:t>
      </w:r>
      <w:r>
        <w:t xml:space="preserve">. The figure presents the main classes used in the VNF </w:t>
      </w:r>
      <w:r w:rsidR="00210130">
        <w:t xml:space="preserve">descriptor </w:t>
      </w:r>
      <w:r>
        <w:t xml:space="preserve">information model. The classes are </w:t>
      </w:r>
      <w:r w:rsidR="0071680E">
        <w:t>detailed</w:t>
      </w:r>
      <w:r>
        <w:t xml:space="preserve"> furthermore in the following sub</w:t>
      </w:r>
      <w:r w:rsidR="00210130">
        <w:t xml:space="preserve">sections.   </w:t>
      </w:r>
    </w:p>
    <w:p w14:paraId="30A35850" w14:textId="3C0BB189" w:rsidR="00AB15C7" w:rsidRDefault="00AB15C7"/>
    <w:p w14:paraId="6E27B010" w14:textId="77777777" w:rsidR="00AB15C7" w:rsidRDefault="00127A50" w:rsidP="00CD6E3E">
      <w:pPr>
        <w:keepNext/>
        <w:jc w:val="center"/>
      </w:pPr>
      <w:r>
        <w:rPr>
          <w:noProof/>
          <w:lang w:val="en-US"/>
        </w:rPr>
        <w:drawing>
          <wp:inline distT="0" distB="0" distL="0" distR="0" wp14:anchorId="0C3C00C6" wp14:editId="7DE0E7B4">
            <wp:extent cx="9622979" cy="3400367"/>
            <wp:effectExtent l="0" t="0" r="3810" b="381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vnfd_model.png"/>
                    <pic:cNvPicPr/>
                  </pic:nvPicPr>
                  <pic:blipFill>
                    <a:blip r:embed="rId15">
                      <a:extLst>
                        <a:ext uri="{28A0092B-C50C-407E-A947-70E740481C1C}">
                          <a14:useLocalDpi xmlns:a14="http://schemas.microsoft.com/office/drawing/2010/main" val="0"/>
                        </a:ext>
                      </a:extLst>
                    </a:blip>
                    <a:stretch>
                      <a:fillRect/>
                    </a:stretch>
                  </pic:blipFill>
                  <pic:spPr>
                    <a:xfrm>
                      <a:off x="0" y="0"/>
                      <a:ext cx="9783478" cy="3457081"/>
                    </a:xfrm>
                    <a:prstGeom prst="rect">
                      <a:avLst/>
                    </a:prstGeom>
                  </pic:spPr>
                </pic:pic>
              </a:graphicData>
            </a:graphic>
          </wp:inline>
        </w:drawing>
      </w:r>
    </w:p>
    <w:p w14:paraId="4F450F1F" w14:textId="65B14CC5" w:rsidR="00A23582" w:rsidRPr="009A41A8" w:rsidRDefault="00AB15C7" w:rsidP="00CD6E3E">
      <w:pPr>
        <w:pStyle w:val="Caption"/>
        <w:rPr>
          <w:b w:val="0"/>
        </w:rPr>
      </w:pPr>
      <w:bookmarkStart w:id="7" w:name="_Ref455423917"/>
      <w:bookmarkStart w:id="8" w:name="_Toc456088936"/>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2</w:t>
      </w:r>
      <w:r w:rsidRPr="009A41A8">
        <w:rPr>
          <w:b w:val="0"/>
        </w:rPr>
        <w:fldChar w:fldCharType="end"/>
      </w:r>
      <w:bookmarkEnd w:id="7"/>
      <w:r w:rsidRPr="009A41A8">
        <w:rPr>
          <w:b w:val="0"/>
        </w:rPr>
        <w:t xml:space="preserve"> VNF Descriptor model</w:t>
      </w:r>
      <w:bookmarkEnd w:id="8"/>
    </w:p>
    <w:p w14:paraId="6264BCBF" w14:textId="77777777" w:rsidR="00A23582" w:rsidRDefault="00A23582"/>
    <w:p w14:paraId="530DEAF4" w14:textId="77777777" w:rsidR="00AB15C7" w:rsidRDefault="00AB15C7" w:rsidP="004057AF">
      <w:pPr>
        <w:sectPr w:rsidR="00AB15C7" w:rsidSect="00E20784">
          <w:pgSz w:w="16840" w:h="11900" w:orient="landscape"/>
          <w:pgMar w:top="1800" w:right="1440" w:bottom="1800" w:left="1440" w:header="708" w:footer="708" w:gutter="0"/>
          <w:cols w:space="708"/>
          <w:titlePg/>
          <w:docGrid w:linePitch="360"/>
        </w:sectPr>
      </w:pPr>
    </w:p>
    <w:p w14:paraId="755D56B9" w14:textId="3E351BC1" w:rsidR="00C1623A" w:rsidRPr="00A84003" w:rsidRDefault="00C1623A" w:rsidP="008964F1">
      <w:pPr>
        <w:pStyle w:val="Heading3"/>
      </w:pPr>
      <w:bookmarkStart w:id="9" w:name="_Toc456088822"/>
      <w:r w:rsidRPr="00A84003">
        <w:lastRenderedPageBreak/>
        <w:t>VNFD Preamble</w:t>
      </w:r>
      <w:bookmarkEnd w:id="9"/>
    </w:p>
    <w:p w14:paraId="18D4F3D1" w14:textId="5A2D3748" w:rsidR="00C1623A" w:rsidRPr="00CD6E3E" w:rsidRDefault="00C1623A" w:rsidP="00C1623A">
      <w:r w:rsidRPr="00CD6E3E">
        <w:t>The VNFD preamb</w:t>
      </w:r>
      <w:r w:rsidR="004F389F" w:rsidRPr="00CD6E3E">
        <w:t xml:space="preserve">le provides </w:t>
      </w:r>
      <w:r w:rsidRPr="00CD6E3E">
        <w:t xml:space="preserve">the necessary information for the release, id, creation, provider etc. </w:t>
      </w:r>
      <w:r w:rsidR="00592B3A" w:rsidRPr="00CD6E3E">
        <w:t>T-NOVA</w:t>
      </w:r>
      <w:r w:rsidRPr="00CD6E3E">
        <w:t xml:space="preserve"> extents the information with Marketplace related information such as trading and billing. </w:t>
      </w:r>
    </w:p>
    <w:p w14:paraId="3C9A4F19" w14:textId="6F549988" w:rsidR="00C1623A" w:rsidRPr="00CD6E3E" w:rsidRDefault="00C1623A" w:rsidP="00C1623A">
      <w:pPr>
        <w:rPr>
          <w:sz w:val="20"/>
          <w:szCs w:val="20"/>
        </w:rPr>
      </w:pPr>
    </w:p>
    <w:p w14:paraId="3B72A550" w14:textId="7951ED7D" w:rsidR="0003429F" w:rsidRDefault="0003429F" w:rsidP="00CD6E3E">
      <w:pPr>
        <w:pStyle w:val="Caption"/>
        <w:keepNext/>
      </w:pPr>
      <w:r>
        <w:t xml:space="preserve">Listing </w:t>
      </w:r>
      <w:r w:rsidR="001F665C">
        <w:fldChar w:fldCharType="begin"/>
      </w:r>
      <w:r w:rsidR="001F665C">
        <w:instrText xml:space="preserve"> SEQ Listing \* ARABIC </w:instrText>
      </w:r>
      <w:r w:rsidR="001F665C">
        <w:fldChar w:fldCharType="separate"/>
      </w:r>
      <w:r w:rsidR="00F07CCB">
        <w:rPr>
          <w:noProof/>
        </w:rPr>
        <w:t>1</w:t>
      </w:r>
      <w:r w:rsidR="001F665C">
        <w:fldChar w:fldCharType="end"/>
      </w:r>
      <w:r w:rsidR="003E4FCC">
        <w:t xml:space="preserve"> VNF Preamble</w:t>
      </w:r>
    </w:p>
    <w:tbl>
      <w:tblPr>
        <w:tblStyle w:val="GridTable5Dark-Accent1"/>
        <w:tblW w:w="9969" w:type="dxa"/>
        <w:tblInd w:w="-476" w:type="dxa"/>
        <w:tblLook w:val="0620" w:firstRow="1" w:lastRow="0" w:firstColumn="0" w:lastColumn="0" w:noHBand="1" w:noVBand="1"/>
      </w:tblPr>
      <w:tblGrid>
        <w:gridCol w:w="2144"/>
        <w:gridCol w:w="3470"/>
        <w:gridCol w:w="4355"/>
      </w:tblGrid>
      <w:tr w:rsidR="00A23582" w:rsidRPr="001F1A8B" w14:paraId="1934796F" w14:textId="77777777" w:rsidTr="00CD6E3E">
        <w:trPr>
          <w:cnfStyle w:val="100000000000" w:firstRow="1" w:lastRow="0" w:firstColumn="0" w:lastColumn="0" w:oddVBand="0" w:evenVBand="0" w:oddHBand="0" w:evenHBand="0" w:firstRowFirstColumn="0" w:firstRowLastColumn="0" w:lastRowFirstColumn="0" w:lastRowLastColumn="0"/>
          <w:trHeight w:val="271"/>
        </w:trPr>
        <w:tc>
          <w:tcPr>
            <w:tcW w:w="9969" w:type="dxa"/>
            <w:gridSpan w:val="3"/>
          </w:tcPr>
          <w:p w14:paraId="7F19BB54" w14:textId="31458532" w:rsidR="00A23582" w:rsidRPr="00AD3027" w:rsidRDefault="00A23582">
            <w:pPr>
              <w:jc w:val="center"/>
              <w:rPr>
                <w:b w:val="0"/>
                <w:lang w:val="el-GR"/>
              </w:rPr>
            </w:pPr>
            <w:r w:rsidRPr="001F1A8B">
              <w:rPr>
                <w:b w:val="0"/>
              </w:rPr>
              <w:t xml:space="preserve">VNFD </w:t>
            </w:r>
            <w:r w:rsidR="003E4FCC">
              <w:rPr>
                <w:b w:val="0"/>
              </w:rPr>
              <w:t>Preamble</w:t>
            </w:r>
          </w:p>
        </w:tc>
      </w:tr>
      <w:tr w:rsidR="00A23582" w:rsidRPr="001F1A8B" w14:paraId="6D44D99A" w14:textId="77777777" w:rsidTr="00CD6E3E">
        <w:trPr>
          <w:trHeight w:val="271"/>
        </w:trPr>
        <w:tc>
          <w:tcPr>
            <w:tcW w:w="2144" w:type="dxa"/>
          </w:tcPr>
          <w:p w14:paraId="0D234ACE" w14:textId="77777777" w:rsidR="00A23582" w:rsidRPr="001F1A8B" w:rsidRDefault="00A23582" w:rsidP="001F665C">
            <w:pPr>
              <w:jc w:val="center"/>
              <w:rPr>
                <w:b/>
              </w:rPr>
            </w:pPr>
            <w:r w:rsidRPr="001F1A8B">
              <w:rPr>
                <w:b/>
              </w:rPr>
              <w:t>field</w:t>
            </w:r>
          </w:p>
        </w:tc>
        <w:tc>
          <w:tcPr>
            <w:tcW w:w="3470" w:type="dxa"/>
          </w:tcPr>
          <w:p w14:paraId="1DF96C26" w14:textId="77777777" w:rsidR="00A23582" w:rsidRPr="001F1A8B" w:rsidRDefault="00A23582" w:rsidP="001F665C">
            <w:pPr>
              <w:jc w:val="center"/>
              <w:rPr>
                <w:b/>
              </w:rPr>
            </w:pPr>
            <w:r w:rsidRPr="001F1A8B">
              <w:rPr>
                <w:b/>
              </w:rPr>
              <w:t>Description</w:t>
            </w:r>
          </w:p>
        </w:tc>
        <w:tc>
          <w:tcPr>
            <w:tcW w:w="4355" w:type="dxa"/>
          </w:tcPr>
          <w:p w14:paraId="04B6A0D6" w14:textId="77777777" w:rsidR="00A23582" w:rsidRPr="001F1A8B" w:rsidRDefault="00A23582" w:rsidP="001F665C">
            <w:pPr>
              <w:jc w:val="center"/>
              <w:rPr>
                <w:b/>
              </w:rPr>
            </w:pPr>
            <w:r>
              <w:rPr>
                <w:b/>
              </w:rPr>
              <w:t>Example</w:t>
            </w:r>
          </w:p>
        </w:tc>
      </w:tr>
      <w:tr w:rsidR="00A23582" w14:paraId="7BB0FD1C" w14:textId="77777777" w:rsidTr="00CD6E3E">
        <w:trPr>
          <w:trHeight w:val="859"/>
        </w:trPr>
        <w:tc>
          <w:tcPr>
            <w:tcW w:w="2144" w:type="dxa"/>
            <w:vAlign w:val="center"/>
          </w:tcPr>
          <w:p w14:paraId="055CDB11" w14:textId="77777777" w:rsidR="00A23582" w:rsidRDefault="00A23582" w:rsidP="001F665C">
            <w:r>
              <w:t>release</w:t>
            </w:r>
          </w:p>
        </w:tc>
        <w:tc>
          <w:tcPr>
            <w:tcW w:w="3470" w:type="dxa"/>
          </w:tcPr>
          <w:p w14:paraId="564CC0DD" w14:textId="77777777" w:rsidR="00A23582" w:rsidRDefault="00A23582" w:rsidP="001F665C">
            <w:r w:rsidRPr="001F1A8B">
              <w:t>Release I</w:t>
            </w:r>
            <w:r>
              <w:t>nformation, this field indicates</w:t>
            </w:r>
            <w:r w:rsidRPr="001F1A8B">
              <w:t xml:space="preserve"> the supported release scheme for the VNFD structure expected to be used from the parser</w:t>
            </w:r>
          </w:p>
        </w:tc>
        <w:tc>
          <w:tcPr>
            <w:tcW w:w="4355" w:type="dxa"/>
          </w:tcPr>
          <w:p w14:paraId="598FC622" w14:textId="77777777" w:rsidR="00A23582" w:rsidRDefault="00A23582" w:rsidP="001F665C">
            <w:r>
              <w:t>“0.2”</w:t>
            </w:r>
          </w:p>
        </w:tc>
      </w:tr>
      <w:tr w:rsidR="00A23582" w14:paraId="7B13CA21" w14:textId="77777777" w:rsidTr="00CD6E3E">
        <w:trPr>
          <w:trHeight w:val="839"/>
        </w:trPr>
        <w:tc>
          <w:tcPr>
            <w:tcW w:w="2144" w:type="dxa"/>
            <w:vAlign w:val="center"/>
          </w:tcPr>
          <w:p w14:paraId="4FEB178D" w14:textId="77777777" w:rsidR="00A23582" w:rsidRDefault="00A23582" w:rsidP="001F665C">
            <w:r>
              <w:t>Id</w:t>
            </w:r>
          </w:p>
        </w:tc>
        <w:tc>
          <w:tcPr>
            <w:tcW w:w="3470" w:type="dxa"/>
          </w:tcPr>
          <w:p w14:paraId="08F36A25" w14:textId="77777777" w:rsidR="00A23582" w:rsidRDefault="00A23582" w:rsidP="001F665C">
            <w:r w:rsidRPr="001F1A8B">
              <w:t>UUID of the VNFD file appended to the VNFD during the upload at the NFStore. Provides a unique identification the VNFD file</w:t>
            </w:r>
          </w:p>
        </w:tc>
        <w:tc>
          <w:tcPr>
            <w:tcW w:w="4355" w:type="dxa"/>
          </w:tcPr>
          <w:p w14:paraId="7D3BD2D2" w14:textId="77777777" w:rsidR="00A23582" w:rsidRDefault="00A23582" w:rsidP="001F665C">
            <w:r>
              <w:t>624</w:t>
            </w:r>
          </w:p>
        </w:tc>
      </w:tr>
      <w:tr w:rsidR="00A23582" w14:paraId="031F534D" w14:textId="77777777" w:rsidTr="00CD6E3E">
        <w:trPr>
          <w:trHeight w:val="271"/>
        </w:trPr>
        <w:tc>
          <w:tcPr>
            <w:tcW w:w="2144" w:type="dxa"/>
            <w:vAlign w:val="center"/>
          </w:tcPr>
          <w:p w14:paraId="413E6054" w14:textId="77777777" w:rsidR="00A23582" w:rsidRDefault="00A23582" w:rsidP="001F665C">
            <w:r>
              <w:t>provider</w:t>
            </w:r>
          </w:p>
        </w:tc>
        <w:tc>
          <w:tcPr>
            <w:tcW w:w="3470" w:type="dxa"/>
          </w:tcPr>
          <w:p w14:paraId="1102589A" w14:textId="77777777" w:rsidR="00A23582" w:rsidRDefault="00A23582" w:rsidP="001F665C">
            <w:r w:rsidRPr="001F1A8B">
              <w:t xml:space="preserve">VNF Provider (FP) name  </w:t>
            </w:r>
          </w:p>
        </w:tc>
        <w:tc>
          <w:tcPr>
            <w:tcW w:w="4355" w:type="dxa"/>
          </w:tcPr>
          <w:p w14:paraId="220DB682" w14:textId="77777777" w:rsidR="00A23582" w:rsidRDefault="00A23582" w:rsidP="001F665C">
            <w:r>
              <w:t>“PTL”</w:t>
            </w:r>
          </w:p>
        </w:tc>
      </w:tr>
      <w:tr w:rsidR="00A23582" w14:paraId="5FFADA6B" w14:textId="77777777" w:rsidTr="00CD6E3E">
        <w:trPr>
          <w:trHeight w:val="566"/>
        </w:trPr>
        <w:tc>
          <w:tcPr>
            <w:tcW w:w="2144" w:type="dxa"/>
            <w:vAlign w:val="center"/>
          </w:tcPr>
          <w:p w14:paraId="63CB5BAE" w14:textId="77777777" w:rsidR="00A23582" w:rsidRDefault="00A23582" w:rsidP="001F665C">
            <w:r>
              <w:t>provider_id</w:t>
            </w:r>
          </w:p>
        </w:tc>
        <w:tc>
          <w:tcPr>
            <w:tcW w:w="3470" w:type="dxa"/>
          </w:tcPr>
          <w:p w14:paraId="0B891096" w14:textId="77777777" w:rsidR="00A23582" w:rsidRDefault="00A23582" w:rsidP="001F665C">
            <w:r w:rsidRPr="001F1A8B">
              <w:t>ID of the FP as allocated by the T-NOVA Marketplace</w:t>
            </w:r>
          </w:p>
        </w:tc>
        <w:tc>
          <w:tcPr>
            <w:tcW w:w="4355" w:type="dxa"/>
          </w:tcPr>
          <w:p w14:paraId="244E03F7" w14:textId="77777777" w:rsidR="00A23582" w:rsidRDefault="00A23582" w:rsidP="001F665C">
            <w:r>
              <w:t>21</w:t>
            </w:r>
          </w:p>
        </w:tc>
      </w:tr>
      <w:tr w:rsidR="00A23582" w14:paraId="76971C30" w14:textId="77777777" w:rsidTr="00CD6E3E">
        <w:trPr>
          <w:trHeight w:val="271"/>
        </w:trPr>
        <w:tc>
          <w:tcPr>
            <w:tcW w:w="2144" w:type="dxa"/>
            <w:vAlign w:val="center"/>
          </w:tcPr>
          <w:p w14:paraId="359A23D9" w14:textId="77777777" w:rsidR="00A23582" w:rsidRDefault="00A23582" w:rsidP="001F665C">
            <w:r>
              <w:t>name</w:t>
            </w:r>
          </w:p>
        </w:tc>
        <w:tc>
          <w:tcPr>
            <w:tcW w:w="3470" w:type="dxa"/>
          </w:tcPr>
          <w:p w14:paraId="755E01AA" w14:textId="77777777" w:rsidR="00A23582" w:rsidRDefault="00A23582" w:rsidP="001F665C">
            <w:r>
              <w:t>VNF Name</w:t>
            </w:r>
          </w:p>
        </w:tc>
        <w:tc>
          <w:tcPr>
            <w:tcW w:w="4355" w:type="dxa"/>
          </w:tcPr>
          <w:p w14:paraId="3272BBB0" w14:textId="77777777" w:rsidR="00A23582" w:rsidRDefault="00A23582" w:rsidP="001F665C">
            <w:r>
              <w:t>“PXaaS”</w:t>
            </w:r>
          </w:p>
        </w:tc>
      </w:tr>
      <w:tr w:rsidR="00A23582" w14:paraId="6A84281A" w14:textId="77777777" w:rsidTr="00CD6E3E">
        <w:trPr>
          <w:trHeight w:val="271"/>
        </w:trPr>
        <w:tc>
          <w:tcPr>
            <w:tcW w:w="2144" w:type="dxa"/>
            <w:vAlign w:val="center"/>
          </w:tcPr>
          <w:p w14:paraId="1E2141B2" w14:textId="77777777" w:rsidR="00A23582" w:rsidRDefault="00A23582" w:rsidP="001F665C">
            <w:r>
              <w:t>description</w:t>
            </w:r>
          </w:p>
        </w:tc>
        <w:tc>
          <w:tcPr>
            <w:tcW w:w="3470" w:type="dxa"/>
          </w:tcPr>
          <w:p w14:paraId="7CE1FEA3" w14:textId="77777777" w:rsidR="00A23582" w:rsidRDefault="00A23582" w:rsidP="001F665C">
            <w:r>
              <w:t>VNF description</w:t>
            </w:r>
          </w:p>
        </w:tc>
        <w:tc>
          <w:tcPr>
            <w:tcW w:w="4355" w:type="dxa"/>
          </w:tcPr>
          <w:p w14:paraId="04F29D2B" w14:textId="77777777" w:rsidR="00A23582" w:rsidRDefault="00A23582" w:rsidP="001F665C">
            <w:r w:rsidRPr="00856E59">
              <w:t>"The function identifies, classifies and forwards network traffic according to policies"</w:t>
            </w:r>
          </w:p>
        </w:tc>
      </w:tr>
      <w:tr w:rsidR="00A23582" w14:paraId="5A299288" w14:textId="77777777" w:rsidTr="00CD6E3E">
        <w:trPr>
          <w:trHeight w:val="291"/>
        </w:trPr>
        <w:tc>
          <w:tcPr>
            <w:tcW w:w="2144" w:type="dxa"/>
            <w:vAlign w:val="center"/>
          </w:tcPr>
          <w:p w14:paraId="6B035119" w14:textId="77777777" w:rsidR="00A23582" w:rsidRDefault="00A23582" w:rsidP="001F665C">
            <w:r>
              <w:t>descriptor_version</w:t>
            </w:r>
          </w:p>
        </w:tc>
        <w:tc>
          <w:tcPr>
            <w:tcW w:w="3470" w:type="dxa"/>
          </w:tcPr>
          <w:p w14:paraId="794B1C3F" w14:textId="77777777" w:rsidR="00A23582" w:rsidRDefault="00A23582" w:rsidP="001F665C">
            <w:r>
              <w:t>VNFD version</w:t>
            </w:r>
          </w:p>
        </w:tc>
        <w:tc>
          <w:tcPr>
            <w:tcW w:w="4355" w:type="dxa"/>
          </w:tcPr>
          <w:p w14:paraId="518799F1" w14:textId="77777777" w:rsidR="00A23582" w:rsidRDefault="00A23582" w:rsidP="001F665C">
            <w:r>
              <w:t>0.1</w:t>
            </w:r>
          </w:p>
        </w:tc>
      </w:tr>
      <w:tr w:rsidR="00A23582" w14:paraId="31C12499" w14:textId="77777777" w:rsidTr="00CD6E3E">
        <w:trPr>
          <w:trHeight w:val="271"/>
        </w:trPr>
        <w:tc>
          <w:tcPr>
            <w:tcW w:w="2144" w:type="dxa"/>
            <w:vAlign w:val="center"/>
          </w:tcPr>
          <w:p w14:paraId="07E75F66" w14:textId="77777777" w:rsidR="00A23582" w:rsidRDefault="00A23582" w:rsidP="001F665C">
            <w:r>
              <w:t>version</w:t>
            </w:r>
          </w:p>
        </w:tc>
        <w:tc>
          <w:tcPr>
            <w:tcW w:w="3470" w:type="dxa"/>
          </w:tcPr>
          <w:p w14:paraId="5243866C" w14:textId="77777777" w:rsidR="00A23582" w:rsidRDefault="00A23582" w:rsidP="001F665C">
            <w:r>
              <w:t>VNF version</w:t>
            </w:r>
          </w:p>
        </w:tc>
        <w:tc>
          <w:tcPr>
            <w:tcW w:w="4355" w:type="dxa"/>
          </w:tcPr>
          <w:p w14:paraId="0388CA2F" w14:textId="77777777" w:rsidR="00A23582" w:rsidRDefault="00A23582" w:rsidP="001F665C">
            <w:r>
              <w:t>0.2</w:t>
            </w:r>
          </w:p>
        </w:tc>
      </w:tr>
      <w:tr w:rsidR="00A23582" w14:paraId="69260ABC" w14:textId="77777777" w:rsidTr="00CD6E3E">
        <w:trPr>
          <w:trHeight w:val="271"/>
        </w:trPr>
        <w:tc>
          <w:tcPr>
            <w:tcW w:w="2144" w:type="dxa"/>
            <w:vAlign w:val="center"/>
          </w:tcPr>
          <w:p w14:paraId="59A5CBE9" w14:textId="77777777" w:rsidR="00A23582" w:rsidRDefault="00A23582" w:rsidP="001F665C">
            <w:r>
              <w:t>manifest_file_md5</w:t>
            </w:r>
          </w:p>
        </w:tc>
        <w:tc>
          <w:tcPr>
            <w:tcW w:w="3470" w:type="dxa"/>
          </w:tcPr>
          <w:p w14:paraId="488C8AAD" w14:textId="77777777" w:rsidR="00A23582" w:rsidRDefault="00A23582" w:rsidP="001F665C">
            <w:r w:rsidRPr="001F1A8B">
              <w:t>Calculated by the NFStore during upload</w:t>
            </w:r>
          </w:p>
        </w:tc>
        <w:tc>
          <w:tcPr>
            <w:tcW w:w="4355" w:type="dxa"/>
          </w:tcPr>
          <w:p w14:paraId="52B0F14D" w14:textId="77777777" w:rsidR="00A23582" w:rsidRDefault="00A23582" w:rsidP="001F665C">
            <w:r w:rsidRPr="00856E59">
              <w:t>fa8773350c4c236268f0bd7807c8a3b2</w:t>
            </w:r>
          </w:p>
        </w:tc>
      </w:tr>
      <w:tr w:rsidR="00A23582" w14:paraId="33978E0E" w14:textId="77777777" w:rsidTr="00CD6E3E">
        <w:trPr>
          <w:trHeight w:val="314"/>
        </w:trPr>
        <w:tc>
          <w:tcPr>
            <w:tcW w:w="2144" w:type="dxa"/>
            <w:vAlign w:val="center"/>
          </w:tcPr>
          <w:p w14:paraId="7376C07C" w14:textId="77777777" w:rsidR="00A23582" w:rsidRDefault="00A23582" w:rsidP="001F665C">
            <w:r>
              <w:t>type</w:t>
            </w:r>
          </w:p>
        </w:tc>
        <w:tc>
          <w:tcPr>
            <w:tcW w:w="3470" w:type="dxa"/>
          </w:tcPr>
          <w:p w14:paraId="2DC34E5B" w14:textId="77777777" w:rsidR="00A23582" w:rsidRDefault="00A23582" w:rsidP="001F665C">
            <w:r>
              <w:t xml:space="preserve">Signals the type of the VNF i.e. L2 or L3 </w:t>
            </w:r>
          </w:p>
        </w:tc>
        <w:tc>
          <w:tcPr>
            <w:tcW w:w="4355" w:type="dxa"/>
          </w:tcPr>
          <w:p w14:paraId="38A1D5E5" w14:textId="77777777" w:rsidR="00A23582" w:rsidRDefault="00A23582" w:rsidP="001F665C">
            <w:r>
              <w:t>L2</w:t>
            </w:r>
          </w:p>
        </w:tc>
      </w:tr>
      <w:tr w:rsidR="00A23582" w14:paraId="305B9045" w14:textId="77777777" w:rsidTr="00CD6E3E">
        <w:trPr>
          <w:trHeight w:val="271"/>
        </w:trPr>
        <w:tc>
          <w:tcPr>
            <w:tcW w:w="2144" w:type="dxa"/>
            <w:vAlign w:val="center"/>
          </w:tcPr>
          <w:p w14:paraId="58317D16" w14:textId="77777777" w:rsidR="00A23582" w:rsidRDefault="00A23582" w:rsidP="001F665C">
            <w:r>
              <w:t>created_at</w:t>
            </w:r>
          </w:p>
        </w:tc>
        <w:tc>
          <w:tcPr>
            <w:tcW w:w="3470" w:type="dxa"/>
          </w:tcPr>
          <w:p w14:paraId="7D989233" w14:textId="77777777" w:rsidR="00A23582" w:rsidRDefault="00A23582" w:rsidP="001F665C">
            <w:r>
              <w:t>Date VNFD was created</w:t>
            </w:r>
          </w:p>
        </w:tc>
        <w:tc>
          <w:tcPr>
            <w:tcW w:w="4355" w:type="dxa"/>
          </w:tcPr>
          <w:p w14:paraId="612DAD3B" w14:textId="77777777" w:rsidR="00A23582" w:rsidRDefault="00A23582" w:rsidP="001F665C">
            <w:r w:rsidRPr="00856E59">
              <w:t>2015-12-18T21:15:47Z</w:t>
            </w:r>
          </w:p>
        </w:tc>
      </w:tr>
    </w:tbl>
    <w:p w14:paraId="7025B56F" w14:textId="345A4268" w:rsidR="00C1623A" w:rsidRPr="00A84003" w:rsidRDefault="00C1623A" w:rsidP="008964F1">
      <w:pPr>
        <w:pStyle w:val="Heading3"/>
      </w:pPr>
      <w:bookmarkStart w:id="10" w:name="_Toc456088823"/>
      <w:r w:rsidRPr="00A84003">
        <w:t>Virtual Deployment Unit (VDU)</w:t>
      </w:r>
      <w:bookmarkEnd w:id="10"/>
      <w:r w:rsidRPr="00A84003">
        <w:t xml:space="preserve"> </w:t>
      </w:r>
    </w:p>
    <w:p w14:paraId="71AE44E1" w14:textId="5E4F76AC" w:rsidR="00C1623A" w:rsidRPr="0003429F" w:rsidRDefault="00C1623A" w:rsidP="00C1623A">
      <w:r w:rsidRPr="004057AF">
        <w:t xml:space="preserve">The </w:t>
      </w:r>
      <w:r w:rsidR="001F665C">
        <w:t>VDU</w:t>
      </w:r>
      <w:r w:rsidR="001F665C" w:rsidRPr="004057AF">
        <w:t xml:space="preserve"> </w:t>
      </w:r>
      <w:r w:rsidRPr="004057AF">
        <w:t xml:space="preserve">segment </w:t>
      </w:r>
      <w:r w:rsidR="001F665C">
        <w:t xml:space="preserve">of the descriptor </w:t>
      </w:r>
      <w:r w:rsidRPr="004057AF">
        <w:t>provides information about the required resources that will be utilised in order to instantiate the VNFC. The configura</w:t>
      </w:r>
      <w:r w:rsidR="0003309A" w:rsidRPr="0003429F">
        <w:t xml:space="preserve">tion of this part may </w:t>
      </w:r>
      <w:r w:rsidR="0003309A" w:rsidRPr="0003429F">
        <w:lastRenderedPageBreak/>
        <w:t>be extrem</w:t>
      </w:r>
      <w:r w:rsidRPr="0003429F">
        <w:t xml:space="preserve">ely detailed and complex depending on the platform specific options that are provided by the developer. </w:t>
      </w:r>
      <w:r w:rsidR="0071680E" w:rsidRPr="0003429F">
        <w:t>However,</w:t>
      </w:r>
      <w:r w:rsidRPr="0003429F">
        <w:t xml:space="preserve"> it should be noted that the more specific are the requirements stated here the less portable the VNF might be, depending on the NFVO policies and the SLA specifications. It is assumed that e</w:t>
      </w:r>
      <w:r w:rsidR="00B1594D" w:rsidRPr="0003429F">
        <w:t xml:space="preserve">ach </w:t>
      </w:r>
      <w:r w:rsidR="0071680E">
        <w:rPr>
          <w:lang w:val="en-US"/>
        </w:rPr>
        <w:t>VDU</w:t>
      </w:r>
      <w:r w:rsidR="0071680E" w:rsidRPr="0003429F">
        <w:t xml:space="preserve"> </w:t>
      </w:r>
      <w:r w:rsidR="00B1594D" w:rsidRPr="0003429F">
        <w:t>describes</w:t>
      </w:r>
      <w:r w:rsidRPr="0003429F">
        <w:t xml:space="preserve"> effectively the resources required for the virtualisation of one VNFC. </w:t>
      </w:r>
    </w:p>
    <w:p w14:paraId="459558C2" w14:textId="61A9087B" w:rsidR="00C1623A" w:rsidRDefault="00C1623A" w:rsidP="00C1623A">
      <w:r w:rsidRPr="004057AF">
        <w:t>The listing below (</w:t>
      </w:r>
      <w:r w:rsidRPr="001F665C">
        <w:fldChar w:fldCharType="begin"/>
      </w:r>
      <w:r w:rsidRPr="004057AF">
        <w:instrText xml:space="preserve"> REF _Ref436625220 \h  \* MERGEFORMAT </w:instrText>
      </w:r>
      <w:r w:rsidRPr="001F665C">
        <w:fldChar w:fldCharType="separate"/>
      </w:r>
      <w:r w:rsidR="00F4646D" w:rsidRPr="004057AF">
        <w:t xml:space="preserve">Listing </w:t>
      </w:r>
      <w:r w:rsidR="00F4646D" w:rsidRPr="004057AF">
        <w:rPr>
          <w:noProof/>
        </w:rPr>
        <w:t>2</w:t>
      </w:r>
      <w:r w:rsidRPr="001F665C">
        <w:fldChar w:fldCharType="end"/>
      </w:r>
      <w:r w:rsidRPr="004057AF">
        <w:t xml:space="preserve">) presents the </w:t>
      </w:r>
      <w:r w:rsidR="00C10865">
        <w:t>VDU</w:t>
      </w:r>
      <w:r w:rsidR="00C10865" w:rsidRPr="004057AF">
        <w:t xml:space="preserve"> </w:t>
      </w:r>
      <w:r w:rsidRPr="004057AF">
        <w:t>section of the VNFD focusing on the IT resources and platform related information. Other fields may also be noted such as: i) Lifecycle events – where the drivers for interfacing with the VNF controller are defined as well as the appropriate commands allocated to each lifecycle event; ii) scaling – defining the thresholds f</w:t>
      </w:r>
      <w:r w:rsidR="008E6064" w:rsidRPr="004057AF">
        <w:t>or scaling in-out; and iii) VNFC</w:t>
      </w:r>
      <w:r w:rsidRPr="004057AF">
        <w:t xml:space="preserve"> related subsection where the networking and inter-VNFC Virtual Links are defined.  </w:t>
      </w:r>
    </w:p>
    <w:p w14:paraId="3BCF7AB1" w14:textId="77777777" w:rsidR="001F665C" w:rsidRDefault="001F665C" w:rsidP="00C1623A">
      <w:pPr>
        <w:sectPr w:rsidR="001F665C" w:rsidSect="00E20784">
          <w:pgSz w:w="11906" w:h="16838"/>
          <w:pgMar w:top="1440" w:right="1800" w:bottom="1440" w:left="1800" w:header="708" w:footer="708" w:gutter="0"/>
          <w:cols w:space="708"/>
          <w:titlePg/>
          <w:docGrid w:linePitch="360"/>
        </w:sectPr>
      </w:pPr>
    </w:p>
    <w:p w14:paraId="702A80C2" w14:textId="64F80AB1" w:rsidR="001F665C" w:rsidRDefault="001F665C" w:rsidP="009927F4">
      <w:pPr>
        <w:pStyle w:val="Caption"/>
        <w:keepNext/>
      </w:pPr>
      <w:r>
        <w:lastRenderedPageBreak/>
        <w:t xml:space="preserve">Listing </w:t>
      </w:r>
      <w:r>
        <w:fldChar w:fldCharType="begin"/>
      </w:r>
      <w:r>
        <w:instrText xml:space="preserve"> SEQ Listing \* ARABIC </w:instrText>
      </w:r>
      <w:r>
        <w:fldChar w:fldCharType="separate"/>
      </w:r>
      <w:r>
        <w:rPr>
          <w:noProof/>
        </w:rPr>
        <w:t>3</w:t>
      </w:r>
      <w:r>
        <w:fldChar w:fldCharType="end"/>
      </w:r>
      <w:r>
        <w:t xml:space="preserve"> VDU Descriptor section</w:t>
      </w:r>
    </w:p>
    <w:tbl>
      <w:tblPr>
        <w:tblStyle w:val="GridTable5Dark-Accent1"/>
        <w:tblW w:w="14783" w:type="dxa"/>
        <w:tblInd w:w="-476" w:type="dxa"/>
        <w:tblLook w:val="0620" w:firstRow="1" w:lastRow="0" w:firstColumn="0" w:lastColumn="0" w:noHBand="1" w:noVBand="1"/>
      </w:tblPr>
      <w:tblGrid>
        <w:gridCol w:w="4074"/>
        <w:gridCol w:w="5492"/>
        <w:gridCol w:w="5217"/>
      </w:tblGrid>
      <w:tr w:rsidR="001F665C" w:rsidRPr="001F1A8B" w14:paraId="7FB506B8" w14:textId="77777777" w:rsidTr="001F665C">
        <w:trPr>
          <w:cnfStyle w:val="100000000000" w:firstRow="1" w:lastRow="0" w:firstColumn="0" w:lastColumn="0" w:oddVBand="0" w:evenVBand="0" w:oddHBand="0" w:evenHBand="0" w:firstRowFirstColumn="0" w:firstRowLastColumn="0" w:lastRowFirstColumn="0" w:lastRowLastColumn="0"/>
          <w:trHeight w:val="271"/>
        </w:trPr>
        <w:tc>
          <w:tcPr>
            <w:tcW w:w="14783" w:type="dxa"/>
            <w:gridSpan w:val="3"/>
          </w:tcPr>
          <w:p w14:paraId="511DCFAD" w14:textId="77777777" w:rsidR="001F665C" w:rsidRPr="001F1A8B" w:rsidRDefault="001F665C" w:rsidP="001F665C">
            <w:pPr>
              <w:jc w:val="center"/>
              <w:rPr>
                <w:b w:val="0"/>
              </w:rPr>
            </w:pPr>
            <w:r>
              <w:rPr>
                <w:b w:val="0"/>
              </w:rPr>
              <w:t>vdu</w:t>
            </w:r>
          </w:p>
        </w:tc>
      </w:tr>
      <w:tr w:rsidR="001F665C" w:rsidRPr="001F1A8B" w14:paraId="42DC5997" w14:textId="77777777" w:rsidTr="009927F4">
        <w:trPr>
          <w:trHeight w:val="271"/>
        </w:trPr>
        <w:tc>
          <w:tcPr>
            <w:tcW w:w="4074" w:type="dxa"/>
          </w:tcPr>
          <w:p w14:paraId="5ECFD01B" w14:textId="77777777" w:rsidR="001F665C" w:rsidRPr="001F1A8B" w:rsidRDefault="001F665C" w:rsidP="001F665C">
            <w:pPr>
              <w:jc w:val="center"/>
              <w:rPr>
                <w:b/>
              </w:rPr>
            </w:pPr>
            <w:r w:rsidRPr="001F1A8B">
              <w:rPr>
                <w:b/>
              </w:rPr>
              <w:t>field</w:t>
            </w:r>
          </w:p>
        </w:tc>
        <w:tc>
          <w:tcPr>
            <w:tcW w:w="5492" w:type="dxa"/>
          </w:tcPr>
          <w:p w14:paraId="656F8109" w14:textId="77777777" w:rsidR="001F665C" w:rsidRPr="001F1A8B" w:rsidRDefault="001F665C" w:rsidP="001F665C">
            <w:pPr>
              <w:jc w:val="center"/>
              <w:rPr>
                <w:b/>
              </w:rPr>
            </w:pPr>
            <w:r w:rsidRPr="001F1A8B">
              <w:rPr>
                <w:b/>
              </w:rPr>
              <w:t>Description</w:t>
            </w:r>
          </w:p>
        </w:tc>
        <w:tc>
          <w:tcPr>
            <w:tcW w:w="5217" w:type="dxa"/>
          </w:tcPr>
          <w:p w14:paraId="01B61F53" w14:textId="77777777" w:rsidR="001F665C" w:rsidRPr="001F1A8B" w:rsidRDefault="001F665C" w:rsidP="001F665C">
            <w:pPr>
              <w:jc w:val="center"/>
              <w:rPr>
                <w:b/>
              </w:rPr>
            </w:pPr>
            <w:r>
              <w:rPr>
                <w:b/>
              </w:rPr>
              <w:t>Example</w:t>
            </w:r>
          </w:p>
        </w:tc>
      </w:tr>
      <w:tr w:rsidR="001F665C" w14:paraId="5D4D795E" w14:textId="77777777" w:rsidTr="009927F4">
        <w:trPr>
          <w:trHeight w:val="859"/>
        </w:trPr>
        <w:tc>
          <w:tcPr>
            <w:tcW w:w="4074" w:type="dxa"/>
            <w:vAlign w:val="center"/>
          </w:tcPr>
          <w:p w14:paraId="1A65D6AB" w14:textId="77777777" w:rsidR="001F665C" w:rsidRDefault="001F665C" w:rsidP="001F665C">
            <w:r>
              <w:t>Id</w:t>
            </w:r>
          </w:p>
        </w:tc>
        <w:tc>
          <w:tcPr>
            <w:tcW w:w="5492" w:type="dxa"/>
          </w:tcPr>
          <w:p w14:paraId="4FE91C50" w14:textId="77777777" w:rsidR="001F665C" w:rsidRDefault="001F665C" w:rsidP="001F665C">
            <w:r>
              <w:t xml:space="preserve">VDU id </w:t>
            </w:r>
          </w:p>
        </w:tc>
        <w:tc>
          <w:tcPr>
            <w:tcW w:w="5217" w:type="dxa"/>
          </w:tcPr>
          <w:p w14:paraId="3CEFF9C3" w14:textId="77777777" w:rsidR="001F665C" w:rsidRDefault="001F665C" w:rsidP="001F665C">
            <w:r>
              <w:t>“vdu0”</w:t>
            </w:r>
          </w:p>
        </w:tc>
      </w:tr>
      <w:tr w:rsidR="001F665C" w14:paraId="28F674AA" w14:textId="77777777" w:rsidTr="009927F4">
        <w:trPr>
          <w:trHeight w:val="839"/>
        </w:trPr>
        <w:tc>
          <w:tcPr>
            <w:tcW w:w="4074" w:type="dxa"/>
            <w:vAlign w:val="center"/>
          </w:tcPr>
          <w:p w14:paraId="0035E897" w14:textId="77777777" w:rsidR="001F665C" w:rsidRDefault="001F665C" w:rsidP="001F665C">
            <w:r>
              <w:t>alias</w:t>
            </w:r>
          </w:p>
        </w:tc>
        <w:tc>
          <w:tcPr>
            <w:tcW w:w="5492" w:type="dxa"/>
          </w:tcPr>
          <w:p w14:paraId="2F288960" w14:textId="77777777" w:rsidR="001F665C" w:rsidRDefault="001F665C" w:rsidP="001F665C">
            <w:r>
              <w:t>Alias used to refer to this vdu</w:t>
            </w:r>
          </w:p>
        </w:tc>
        <w:tc>
          <w:tcPr>
            <w:tcW w:w="5217" w:type="dxa"/>
          </w:tcPr>
          <w:p w14:paraId="412AFB46" w14:textId="77777777" w:rsidR="001F665C" w:rsidRDefault="001F665C" w:rsidP="001F665C">
            <w:r>
              <w:t>“tc_core_vm”</w:t>
            </w:r>
          </w:p>
        </w:tc>
      </w:tr>
      <w:tr w:rsidR="001F665C" w14:paraId="0F17FC52" w14:textId="77777777" w:rsidTr="009927F4">
        <w:trPr>
          <w:trHeight w:val="271"/>
        </w:trPr>
        <w:tc>
          <w:tcPr>
            <w:tcW w:w="4074" w:type="dxa"/>
            <w:vAlign w:val="center"/>
          </w:tcPr>
          <w:p w14:paraId="11E65522" w14:textId="77777777" w:rsidR="001F665C" w:rsidRDefault="001F665C" w:rsidP="001F665C">
            <w:r>
              <w:t>vm_image</w:t>
            </w:r>
          </w:p>
        </w:tc>
        <w:tc>
          <w:tcPr>
            <w:tcW w:w="5492" w:type="dxa"/>
          </w:tcPr>
          <w:p w14:paraId="4C5CB5BE" w14:textId="77777777" w:rsidR="001F665C" w:rsidRDefault="001F665C" w:rsidP="001F665C">
            <w:r>
              <w:t>Location of the vm image</w:t>
            </w:r>
            <w:r w:rsidRPr="001F1A8B">
              <w:t xml:space="preserve"> </w:t>
            </w:r>
          </w:p>
        </w:tc>
        <w:tc>
          <w:tcPr>
            <w:tcW w:w="5217" w:type="dxa"/>
          </w:tcPr>
          <w:p w14:paraId="1BB5234D" w14:textId="77777777" w:rsidR="001F665C" w:rsidRDefault="001F665C" w:rsidP="001F665C">
            <w:r w:rsidRPr="00D97B33">
              <w:t>"http://store.t-nova.eu/NCSRDv/TC_ncsrd.v.022.qcow"</w:t>
            </w:r>
          </w:p>
        </w:tc>
      </w:tr>
      <w:tr w:rsidR="001F665C" w14:paraId="5E157B54" w14:textId="77777777" w:rsidTr="009927F4">
        <w:trPr>
          <w:trHeight w:val="566"/>
        </w:trPr>
        <w:tc>
          <w:tcPr>
            <w:tcW w:w="4074" w:type="dxa"/>
            <w:vAlign w:val="center"/>
          </w:tcPr>
          <w:p w14:paraId="263783DF" w14:textId="77777777" w:rsidR="001F665C" w:rsidRDefault="001F665C" w:rsidP="001F665C">
            <w:r>
              <w:t>vm_image_md5</w:t>
            </w:r>
          </w:p>
        </w:tc>
        <w:tc>
          <w:tcPr>
            <w:tcW w:w="5492" w:type="dxa"/>
          </w:tcPr>
          <w:p w14:paraId="3ACAD0B0" w14:textId="77777777" w:rsidR="001F665C" w:rsidRDefault="001F665C" w:rsidP="001F665C">
            <w:r>
              <w:t>VM image MD5 hash</w:t>
            </w:r>
          </w:p>
        </w:tc>
        <w:tc>
          <w:tcPr>
            <w:tcW w:w="5217" w:type="dxa"/>
          </w:tcPr>
          <w:p w14:paraId="11B4BF24" w14:textId="77777777" w:rsidR="001F665C" w:rsidRDefault="001F665C" w:rsidP="001F665C">
            <w:r w:rsidRPr="00D97B33">
              <w:t>"a5e4533d63f71395bdc7debd0724f433"</w:t>
            </w:r>
          </w:p>
        </w:tc>
      </w:tr>
      <w:tr w:rsidR="001F665C" w14:paraId="09778944" w14:textId="77777777" w:rsidTr="009927F4">
        <w:trPr>
          <w:trHeight w:val="271"/>
        </w:trPr>
        <w:tc>
          <w:tcPr>
            <w:tcW w:w="4074" w:type="dxa"/>
            <w:vAlign w:val="center"/>
          </w:tcPr>
          <w:p w14:paraId="792928A5" w14:textId="77777777" w:rsidR="001F665C" w:rsidRDefault="001F665C" w:rsidP="001F665C">
            <w:r w:rsidRPr="00D97B33">
              <w:t>vm_image_format</w:t>
            </w:r>
          </w:p>
        </w:tc>
        <w:tc>
          <w:tcPr>
            <w:tcW w:w="5492" w:type="dxa"/>
          </w:tcPr>
          <w:p w14:paraId="3B0927B2" w14:textId="77777777" w:rsidR="001F665C" w:rsidRDefault="001F665C" w:rsidP="001F665C">
            <w:r>
              <w:t xml:space="preserve">Image format. </w:t>
            </w:r>
            <w:r w:rsidRPr="00D97B33">
              <w:t>NFStore should store this (Allowed values: ami, ari, aki, vhd, vmdk, raw, qcow2, vdi, iso)</w:t>
            </w:r>
            <w:r>
              <w:t xml:space="preserve"> </w:t>
            </w:r>
          </w:p>
        </w:tc>
        <w:tc>
          <w:tcPr>
            <w:tcW w:w="5217" w:type="dxa"/>
          </w:tcPr>
          <w:p w14:paraId="6944A4EA" w14:textId="77777777" w:rsidR="001F665C" w:rsidRDefault="001F665C" w:rsidP="001F665C">
            <w:r>
              <w:t>“qcow2”</w:t>
            </w:r>
          </w:p>
        </w:tc>
      </w:tr>
      <w:tr w:rsidR="001F665C" w14:paraId="27E11D26" w14:textId="77777777" w:rsidTr="009927F4">
        <w:trPr>
          <w:trHeight w:val="271"/>
        </w:trPr>
        <w:tc>
          <w:tcPr>
            <w:tcW w:w="4074" w:type="dxa"/>
            <w:vAlign w:val="center"/>
          </w:tcPr>
          <w:p w14:paraId="49D9AA87" w14:textId="77777777" w:rsidR="001F665C" w:rsidRDefault="001F665C" w:rsidP="001F665C">
            <w:r>
              <w:t>resource_requirement {}</w:t>
            </w:r>
          </w:p>
        </w:tc>
        <w:tc>
          <w:tcPr>
            <w:tcW w:w="5492" w:type="dxa"/>
          </w:tcPr>
          <w:p w14:paraId="3E6FD90E" w14:textId="77777777" w:rsidR="001F665C" w:rsidRDefault="001F665C" w:rsidP="001F665C">
            <w:r>
              <w:t xml:space="preserve">Array of vdu resource requirements </w:t>
            </w:r>
          </w:p>
        </w:tc>
        <w:tc>
          <w:tcPr>
            <w:tcW w:w="5217" w:type="dxa"/>
          </w:tcPr>
          <w:p w14:paraId="63E6CA05" w14:textId="77777777" w:rsidR="001F665C" w:rsidRDefault="001F665C" w:rsidP="001F665C"/>
        </w:tc>
      </w:tr>
      <w:tr w:rsidR="001F665C" w14:paraId="501A7FCC" w14:textId="77777777" w:rsidTr="009927F4">
        <w:trPr>
          <w:trHeight w:val="271"/>
        </w:trPr>
        <w:tc>
          <w:tcPr>
            <w:tcW w:w="4074" w:type="dxa"/>
            <w:vAlign w:val="center"/>
          </w:tcPr>
          <w:p w14:paraId="022813E6" w14:textId="77777777" w:rsidR="001F665C" w:rsidRPr="00351D98" w:rsidRDefault="001F665C" w:rsidP="001F665C">
            <w:pPr>
              <w:rPr>
                <w:lang w:val="el-GR"/>
              </w:rPr>
            </w:pPr>
            <w:r>
              <w:rPr>
                <w:lang w:val="el-GR"/>
              </w:rPr>
              <w:t>Hypervisor_parameters {}</w:t>
            </w:r>
          </w:p>
        </w:tc>
        <w:tc>
          <w:tcPr>
            <w:tcW w:w="5492" w:type="dxa"/>
          </w:tcPr>
          <w:p w14:paraId="569010E8" w14:textId="77777777" w:rsidR="001F665C" w:rsidRDefault="001F665C" w:rsidP="001F665C">
            <w:r>
              <w:t>Hypervisor parameters array</w:t>
            </w:r>
          </w:p>
        </w:tc>
        <w:tc>
          <w:tcPr>
            <w:tcW w:w="5217" w:type="dxa"/>
          </w:tcPr>
          <w:p w14:paraId="6FE57085" w14:textId="77777777" w:rsidR="001F665C" w:rsidRDefault="001F665C" w:rsidP="001F665C"/>
        </w:tc>
      </w:tr>
      <w:tr w:rsidR="001F665C" w14:paraId="2CAA9F32" w14:textId="77777777" w:rsidTr="009927F4">
        <w:trPr>
          <w:trHeight w:val="271"/>
        </w:trPr>
        <w:tc>
          <w:tcPr>
            <w:tcW w:w="4074" w:type="dxa"/>
            <w:vAlign w:val="center"/>
          </w:tcPr>
          <w:p w14:paraId="23A59B17" w14:textId="77777777" w:rsidR="001F665C" w:rsidRPr="00351D98" w:rsidRDefault="001F665C" w:rsidP="001F665C">
            <w:pPr>
              <w:rPr>
                <w:lang w:val="el-GR"/>
              </w:rPr>
            </w:pPr>
            <w:r>
              <w:rPr>
                <w:lang w:val="el-GR"/>
              </w:rPr>
              <w:t>Version</w:t>
            </w:r>
          </w:p>
        </w:tc>
        <w:tc>
          <w:tcPr>
            <w:tcW w:w="5492" w:type="dxa"/>
          </w:tcPr>
          <w:p w14:paraId="233B7D00" w14:textId="77777777" w:rsidR="001F665C" w:rsidRDefault="001F665C" w:rsidP="001F665C">
            <w:r>
              <w:t>Hypervisor version</w:t>
            </w:r>
          </w:p>
        </w:tc>
        <w:tc>
          <w:tcPr>
            <w:tcW w:w="5217" w:type="dxa"/>
          </w:tcPr>
          <w:p w14:paraId="3C3732F4" w14:textId="77777777" w:rsidR="001F665C" w:rsidRDefault="001F665C" w:rsidP="001F665C">
            <w:r w:rsidRPr="004C17D9">
              <w:t>10002|12001|2.6.32-358.el6.x86_64</w:t>
            </w:r>
          </w:p>
        </w:tc>
      </w:tr>
      <w:tr w:rsidR="001F665C" w14:paraId="420D51E2" w14:textId="77777777" w:rsidTr="009927F4">
        <w:trPr>
          <w:trHeight w:val="271"/>
        </w:trPr>
        <w:tc>
          <w:tcPr>
            <w:tcW w:w="4074" w:type="dxa"/>
            <w:vAlign w:val="center"/>
          </w:tcPr>
          <w:p w14:paraId="28AA11DD" w14:textId="77777777" w:rsidR="001F665C" w:rsidRPr="00351D98" w:rsidRDefault="001F665C" w:rsidP="001F665C">
            <w:pPr>
              <w:rPr>
                <w:lang w:val="el-GR"/>
              </w:rPr>
            </w:pPr>
            <w:r>
              <w:rPr>
                <w:lang w:val="el-GR"/>
              </w:rPr>
              <w:t>Type</w:t>
            </w:r>
          </w:p>
        </w:tc>
        <w:tc>
          <w:tcPr>
            <w:tcW w:w="5492" w:type="dxa"/>
          </w:tcPr>
          <w:p w14:paraId="1F7C16D1" w14:textId="77777777" w:rsidR="001F665C" w:rsidRDefault="001F665C" w:rsidP="001F665C">
            <w:r>
              <w:t>Hypervisor type</w:t>
            </w:r>
          </w:p>
        </w:tc>
        <w:tc>
          <w:tcPr>
            <w:tcW w:w="5217" w:type="dxa"/>
          </w:tcPr>
          <w:p w14:paraId="768406FF" w14:textId="77777777" w:rsidR="001F665C" w:rsidRDefault="001F665C" w:rsidP="001F665C">
            <w:r>
              <w:t>QEMU-KVM</w:t>
            </w:r>
          </w:p>
        </w:tc>
      </w:tr>
      <w:tr w:rsidR="001F665C" w14:paraId="18D9EB47" w14:textId="77777777" w:rsidTr="009927F4">
        <w:trPr>
          <w:trHeight w:val="271"/>
        </w:trPr>
        <w:tc>
          <w:tcPr>
            <w:tcW w:w="4074" w:type="dxa"/>
            <w:vAlign w:val="center"/>
          </w:tcPr>
          <w:p w14:paraId="140B1EA6" w14:textId="77777777" w:rsidR="001F665C" w:rsidRPr="00351D98" w:rsidRDefault="001F665C" w:rsidP="001F665C">
            <w:pPr>
              <w:rPr>
                <w:lang w:val="el-GR"/>
              </w:rPr>
            </w:pPr>
            <w:r w:rsidRPr="00351D98">
              <w:rPr>
                <w:lang w:val="el-GR"/>
              </w:rPr>
              <w:t>network_interface_bandwidth_unit</w:t>
            </w:r>
          </w:p>
        </w:tc>
        <w:tc>
          <w:tcPr>
            <w:tcW w:w="5492" w:type="dxa"/>
          </w:tcPr>
          <w:p w14:paraId="09A38E17" w14:textId="77777777" w:rsidR="001F665C" w:rsidRDefault="001F665C" w:rsidP="001F665C">
            <w:r>
              <w:t>Units used for the bandwidth</w:t>
            </w:r>
          </w:p>
        </w:tc>
        <w:tc>
          <w:tcPr>
            <w:tcW w:w="5217" w:type="dxa"/>
          </w:tcPr>
          <w:p w14:paraId="628EBC47" w14:textId="77777777" w:rsidR="001F665C" w:rsidRDefault="001F665C" w:rsidP="001F665C">
            <w:r>
              <w:t>Mbps</w:t>
            </w:r>
          </w:p>
        </w:tc>
      </w:tr>
      <w:tr w:rsidR="001F665C" w14:paraId="5FA19660" w14:textId="77777777" w:rsidTr="009927F4">
        <w:trPr>
          <w:trHeight w:val="271"/>
        </w:trPr>
        <w:tc>
          <w:tcPr>
            <w:tcW w:w="4074" w:type="dxa"/>
          </w:tcPr>
          <w:p w14:paraId="7B23C374" w14:textId="77777777" w:rsidR="001F665C" w:rsidRPr="00351D98" w:rsidRDefault="001F665C" w:rsidP="001F665C">
            <w:pPr>
              <w:rPr>
                <w:lang w:val="el-GR"/>
              </w:rPr>
            </w:pPr>
            <w:r w:rsidRPr="000D7CE6">
              <w:t>network_interface_bandwidth</w:t>
            </w:r>
          </w:p>
        </w:tc>
        <w:tc>
          <w:tcPr>
            <w:tcW w:w="5492" w:type="dxa"/>
          </w:tcPr>
          <w:p w14:paraId="260E2FFB" w14:textId="77777777" w:rsidR="001F665C" w:rsidRDefault="001F665C" w:rsidP="001F665C">
            <w:r>
              <w:t>Network interface bandwidth (10/100/1000) check the QoS fields too</w:t>
            </w:r>
          </w:p>
        </w:tc>
        <w:tc>
          <w:tcPr>
            <w:tcW w:w="5217" w:type="dxa"/>
          </w:tcPr>
          <w:p w14:paraId="095366F6" w14:textId="77777777" w:rsidR="001F665C" w:rsidRDefault="001F665C" w:rsidP="001F665C">
            <w:r>
              <w:t>100</w:t>
            </w:r>
          </w:p>
        </w:tc>
      </w:tr>
      <w:tr w:rsidR="001F665C" w14:paraId="5430D458" w14:textId="77777777" w:rsidTr="009927F4">
        <w:trPr>
          <w:trHeight w:val="291"/>
        </w:trPr>
        <w:tc>
          <w:tcPr>
            <w:tcW w:w="4074" w:type="dxa"/>
            <w:vAlign w:val="center"/>
          </w:tcPr>
          <w:p w14:paraId="5512C4C1" w14:textId="77777777" w:rsidR="001F665C" w:rsidRDefault="001F665C" w:rsidP="001F665C">
            <w:r w:rsidRPr="00351D98">
              <w:lastRenderedPageBreak/>
              <w:t>network_interface_card_capabilities</w:t>
            </w:r>
            <w:r>
              <w:t>{}</w:t>
            </w:r>
          </w:p>
        </w:tc>
        <w:tc>
          <w:tcPr>
            <w:tcW w:w="5492" w:type="dxa"/>
          </w:tcPr>
          <w:p w14:paraId="4C12FED2" w14:textId="77777777" w:rsidR="001F665C" w:rsidRDefault="001F665C" w:rsidP="001F665C">
            <w:r>
              <w:t>Array of network interface card capabilities</w:t>
            </w:r>
          </w:p>
        </w:tc>
        <w:tc>
          <w:tcPr>
            <w:tcW w:w="5217" w:type="dxa"/>
          </w:tcPr>
          <w:p w14:paraId="0FC6AEE9" w14:textId="77777777" w:rsidR="001F665C" w:rsidRDefault="001F665C" w:rsidP="001F665C"/>
        </w:tc>
      </w:tr>
      <w:tr w:rsidR="001F665C" w14:paraId="10CC7B1E" w14:textId="77777777" w:rsidTr="009927F4">
        <w:trPr>
          <w:trHeight w:val="271"/>
        </w:trPr>
        <w:tc>
          <w:tcPr>
            <w:tcW w:w="4074" w:type="dxa"/>
            <w:vAlign w:val="center"/>
          </w:tcPr>
          <w:p w14:paraId="704F1A8B" w14:textId="77777777" w:rsidR="001F665C" w:rsidRDefault="001F665C" w:rsidP="001F665C">
            <w:r>
              <w:t>SR-IOV</w:t>
            </w:r>
          </w:p>
        </w:tc>
        <w:tc>
          <w:tcPr>
            <w:tcW w:w="5492" w:type="dxa"/>
          </w:tcPr>
          <w:p w14:paraId="25BA39E3" w14:textId="77777777" w:rsidR="001F665C" w:rsidRDefault="001F665C" w:rsidP="001F665C">
            <w:r>
              <w:t>True/False for SR-IOV usage</w:t>
            </w:r>
          </w:p>
        </w:tc>
        <w:tc>
          <w:tcPr>
            <w:tcW w:w="5217" w:type="dxa"/>
          </w:tcPr>
          <w:p w14:paraId="744B88D0" w14:textId="77777777" w:rsidR="001F665C" w:rsidRDefault="001F665C" w:rsidP="001F665C">
            <w:r>
              <w:t>True</w:t>
            </w:r>
          </w:p>
        </w:tc>
      </w:tr>
      <w:tr w:rsidR="001F665C" w14:paraId="6330A5B8" w14:textId="77777777" w:rsidTr="009927F4">
        <w:trPr>
          <w:trHeight w:val="271"/>
        </w:trPr>
        <w:tc>
          <w:tcPr>
            <w:tcW w:w="4074" w:type="dxa"/>
            <w:vAlign w:val="center"/>
          </w:tcPr>
          <w:p w14:paraId="0F9BE294" w14:textId="77777777" w:rsidR="001F665C" w:rsidRDefault="001F665C" w:rsidP="001F665C">
            <w:r>
              <w:t>Mirroring</w:t>
            </w:r>
          </w:p>
        </w:tc>
        <w:tc>
          <w:tcPr>
            <w:tcW w:w="5492" w:type="dxa"/>
          </w:tcPr>
          <w:p w14:paraId="6A4FEF7A" w14:textId="77777777" w:rsidR="001F665C" w:rsidRDefault="001F665C" w:rsidP="001F665C">
            <w:r>
              <w:t>True/False if mirroring on multiple ports is requested</w:t>
            </w:r>
          </w:p>
        </w:tc>
        <w:tc>
          <w:tcPr>
            <w:tcW w:w="5217" w:type="dxa"/>
          </w:tcPr>
          <w:p w14:paraId="17A2FF81" w14:textId="77777777" w:rsidR="001F665C" w:rsidRDefault="001F665C" w:rsidP="001F665C">
            <w:r>
              <w:t xml:space="preserve">false </w:t>
            </w:r>
          </w:p>
        </w:tc>
      </w:tr>
      <w:tr w:rsidR="001F665C" w14:paraId="7D41190C" w14:textId="77777777" w:rsidTr="009927F4">
        <w:trPr>
          <w:trHeight w:val="271"/>
        </w:trPr>
        <w:tc>
          <w:tcPr>
            <w:tcW w:w="4074" w:type="dxa"/>
            <w:vAlign w:val="center"/>
          </w:tcPr>
          <w:p w14:paraId="5C5263FA" w14:textId="77777777" w:rsidR="001F665C" w:rsidRDefault="001F665C" w:rsidP="001F665C">
            <w:r>
              <w:t>Device_pass_through</w:t>
            </w:r>
          </w:p>
        </w:tc>
        <w:tc>
          <w:tcPr>
            <w:tcW w:w="5492" w:type="dxa"/>
          </w:tcPr>
          <w:p w14:paraId="5FD24962" w14:textId="77777777" w:rsidR="001F665C" w:rsidRDefault="001F665C" w:rsidP="001F665C">
            <w:r>
              <w:t>True/False if pass_through will be configures</w:t>
            </w:r>
          </w:p>
        </w:tc>
        <w:tc>
          <w:tcPr>
            <w:tcW w:w="5217" w:type="dxa"/>
          </w:tcPr>
          <w:p w14:paraId="21560D18" w14:textId="77777777" w:rsidR="001F665C" w:rsidRDefault="001F665C" w:rsidP="001F665C">
            <w:r>
              <w:t>True</w:t>
            </w:r>
          </w:p>
        </w:tc>
      </w:tr>
      <w:tr w:rsidR="001F665C" w14:paraId="45860531" w14:textId="77777777" w:rsidTr="009927F4">
        <w:trPr>
          <w:trHeight w:val="314"/>
        </w:trPr>
        <w:tc>
          <w:tcPr>
            <w:tcW w:w="4074" w:type="dxa"/>
            <w:vAlign w:val="center"/>
          </w:tcPr>
          <w:p w14:paraId="456ADE91" w14:textId="77777777" w:rsidR="001F665C" w:rsidRDefault="001F665C" w:rsidP="001F665C">
            <w:r>
              <w:t>Storage{}</w:t>
            </w:r>
          </w:p>
        </w:tc>
        <w:tc>
          <w:tcPr>
            <w:tcW w:w="5492" w:type="dxa"/>
          </w:tcPr>
          <w:p w14:paraId="2FE9283C" w14:textId="77777777" w:rsidR="001F665C" w:rsidRDefault="001F665C" w:rsidP="001F665C">
            <w:r>
              <w:t xml:space="preserve">Storage resources array </w:t>
            </w:r>
          </w:p>
        </w:tc>
        <w:tc>
          <w:tcPr>
            <w:tcW w:w="5217" w:type="dxa"/>
          </w:tcPr>
          <w:p w14:paraId="1EB94B2F" w14:textId="77777777" w:rsidR="001F665C" w:rsidRDefault="001F665C" w:rsidP="001F665C"/>
        </w:tc>
      </w:tr>
      <w:tr w:rsidR="001F665C" w14:paraId="1FF1D973" w14:textId="77777777" w:rsidTr="009927F4">
        <w:trPr>
          <w:trHeight w:val="314"/>
        </w:trPr>
        <w:tc>
          <w:tcPr>
            <w:tcW w:w="4074" w:type="dxa"/>
            <w:vAlign w:val="center"/>
          </w:tcPr>
          <w:p w14:paraId="41820EB4" w14:textId="77777777" w:rsidR="001F665C" w:rsidRDefault="001F665C" w:rsidP="001F665C">
            <w:r>
              <w:t>Size_unit</w:t>
            </w:r>
          </w:p>
        </w:tc>
        <w:tc>
          <w:tcPr>
            <w:tcW w:w="5492" w:type="dxa"/>
          </w:tcPr>
          <w:p w14:paraId="357AEA6E" w14:textId="77777777" w:rsidR="001F665C" w:rsidRDefault="001F665C" w:rsidP="001F665C">
            <w:r>
              <w:t>Unit used to declare size</w:t>
            </w:r>
          </w:p>
        </w:tc>
        <w:tc>
          <w:tcPr>
            <w:tcW w:w="5217" w:type="dxa"/>
          </w:tcPr>
          <w:p w14:paraId="47804C09" w14:textId="77777777" w:rsidR="001F665C" w:rsidRDefault="001F665C" w:rsidP="001F665C">
            <w:r>
              <w:t>GB</w:t>
            </w:r>
          </w:p>
        </w:tc>
      </w:tr>
      <w:tr w:rsidR="001F665C" w14:paraId="2346C1A1" w14:textId="77777777" w:rsidTr="009927F4">
        <w:trPr>
          <w:trHeight w:val="314"/>
        </w:trPr>
        <w:tc>
          <w:tcPr>
            <w:tcW w:w="4074" w:type="dxa"/>
            <w:vAlign w:val="center"/>
          </w:tcPr>
          <w:p w14:paraId="1C2FE500" w14:textId="77777777" w:rsidR="001F665C" w:rsidRDefault="001F665C" w:rsidP="001F665C">
            <w:r>
              <w:t>Persistence</w:t>
            </w:r>
          </w:p>
        </w:tc>
        <w:tc>
          <w:tcPr>
            <w:tcW w:w="5492" w:type="dxa"/>
          </w:tcPr>
          <w:p w14:paraId="7470EAC4" w14:textId="77777777" w:rsidR="001F665C" w:rsidRDefault="001F665C" w:rsidP="001F665C">
            <w:r>
              <w:t>True/false if persistence storage is used</w:t>
            </w:r>
          </w:p>
        </w:tc>
        <w:tc>
          <w:tcPr>
            <w:tcW w:w="5217" w:type="dxa"/>
          </w:tcPr>
          <w:p w14:paraId="2AEB6321" w14:textId="77777777" w:rsidR="001F665C" w:rsidRDefault="001F665C" w:rsidP="001F665C">
            <w:r>
              <w:t>False</w:t>
            </w:r>
          </w:p>
        </w:tc>
      </w:tr>
      <w:tr w:rsidR="001F665C" w14:paraId="1FF213BF" w14:textId="77777777" w:rsidTr="009927F4">
        <w:trPr>
          <w:trHeight w:val="314"/>
        </w:trPr>
        <w:tc>
          <w:tcPr>
            <w:tcW w:w="4074" w:type="dxa"/>
            <w:vAlign w:val="center"/>
          </w:tcPr>
          <w:p w14:paraId="6C7F12C1" w14:textId="77777777" w:rsidR="001F665C" w:rsidRDefault="001F665C" w:rsidP="001F665C">
            <w:r>
              <w:t>Size</w:t>
            </w:r>
          </w:p>
        </w:tc>
        <w:tc>
          <w:tcPr>
            <w:tcW w:w="5492" w:type="dxa"/>
          </w:tcPr>
          <w:p w14:paraId="61FF6B13" w14:textId="77777777" w:rsidR="001F665C" w:rsidRDefault="001F665C" w:rsidP="001F665C">
            <w:r>
              <w:t>Disk Size</w:t>
            </w:r>
          </w:p>
        </w:tc>
        <w:tc>
          <w:tcPr>
            <w:tcW w:w="5217" w:type="dxa"/>
          </w:tcPr>
          <w:p w14:paraId="1EBBA693" w14:textId="77777777" w:rsidR="001F665C" w:rsidRDefault="001F665C" w:rsidP="001F665C">
            <w:r>
              <w:t>32</w:t>
            </w:r>
          </w:p>
        </w:tc>
      </w:tr>
      <w:tr w:rsidR="001F665C" w14:paraId="7C3A11E4" w14:textId="77777777" w:rsidTr="009927F4">
        <w:trPr>
          <w:trHeight w:val="255"/>
        </w:trPr>
        <w:tc>
          <w:tcPr>
            <w:tcW w:w="4074" w:type="dxa"/>
            <w:vAlign w:val="center"/>
          </w:tcPr>
          <w:p w14:paraId="24EC3EA9" w14:textId="77777777" w:rsidR="001F665C" w:rsidRDefault="001F665C" w:rsidP="001F665C">
            <w:r>
              <w:t>Vcpus</w:t>
            </w:r>
          </w:p>
        </w:tc>
        <w:tc>
          <w:tcPr>
            <w:tcW w:w="5492" w:type="dxa"/>
          </w:tcPr>
          <w:p w14:paraId="162C9CAF" w14:textId="77777777" w:rsidR="001F665C" w:rsidRDefault="001F665C" w:rsidP="001F665C">
            <w:r>
              <w:t>Number of virtual CPU cores</w:t>
            </w:r>
          </w:p>
        </w:tc>
        <w:tc>
          <w:tcPr>
            <w:tcW w:w="5217" w:type="dxa"/>
          </w:tcPr>
          <w:p w14:paraId="48839D65" w14:textId="77777777" w:rsidR="001F665C" w:rsidRDefault="001F665C" w:rsidP="001F665C">
            <w:r>
              <w:t>1</w:t>
            </w:r>
          </w:p>
        </w:tc>
      </w:tr>
      <w:tr w:rsidR="001F665C" w14:paraId="4CDDC481" w14:textId="77777777" w:rsidTr="009927F4">
        <w:trPr>
          <w:trHeight w:val="255"/>
        </w:trPr>
        <w:tc>
          <w:tcPr>
            <w:tcW w:w="4074" w:type="dxa"/>
            <w:vAlign w:val="center"/>
          </w:tcPr>
          <w:p w14:paraId="5ACD4EBD" w14:textId="77777777" w:rsidR="001F665C" w:rsidRDefault="001F665C" w:rsidP="001F665C">
            <w:r>
              <w:t>Vswitch_capabilities{}</w:t>
            </w:r>
          </w:p>
        </w:tc>
        <w:tc>
          <w:tcPr>
            <w:tcW w:w="5492" w:type="dxa"/>
          </w:tcPr>
          <w:p w14:paraId="11528CB1" w14:textId="77777777" w:rsidR="001F665C" w:rsidRDefault="001F665C" w:rsidP="001F665C">
            <w:r>
              <w:t>Vswitch capabilities array</w:t>
            </w:r>
          </w:p>
        </w:tc>
        <w:tc>
          <w:tcPr>
            <w:tcW w:w="5217" w:type="dxa"/>
          </w:tcPr>
          <w:p w14:paraId="26EC2896" w14:textId="77777777" w:rsidR="001F665C" w:rsidRDefault="001F665C" w:rsidP="001F665C"/>
        </w:tc>
      </w:tr>
      <w:tr w:rsidR="001F665C" w14:paraId="1672BBA0" w14:textId="77777777" w:rsidTr="009927F4">
        <w:trPr>
          <w:trHeight w:val="255"/>
        </w:trPr>
        <w:tc>
          <w:tcPr>
            <w:tcW w:w="4074" w:type="dxa"/>
            <w:vAlign w:val="center"/>
          </w:tcPr>
          <w:p w14:paraId="72C863AC" w14:textId="77777777" w:rsidR="001F665C" w:rsidRDefault="001F665C" w:rsidP="001F665C">
            <w:r>
              <w:t>Version</w:t>
            </w:r>
          </w:p>
        </w:tc>
        <w:tc>
          <w:tcPr>
            <w:tcW w:w="5492" w:type="dxa"/>
          </w:tcPr>
          <w:p w14:paraId="0CA4C362" w14:textId="77777777" w:rsidR="001F665C" w:rsidRDefault="001F665C" w:rsidP="001F665C">
            <w:r>
              <w:t>Vswitch version</w:t>
            </w:r>
          </w:p>
        </w:tc>
        <w:tc>
          <w:tcPr>
            <w:tcW w:w="5217" w:type="dxa"/>
          </w:tcPr>
          <w:p w14:paraId="27E850DB" w14:textId="77777777" w:rsidR="001F665C" w:rsidRDefault="001F665C" w:rsidP="001F665C">
            <w:r>
              <w:t>2.0</w:t>
            </w:r>
          </w:p>
        </w:tc>
      </w:tr>
      <w:tr w:rsidR="001F665C" w14:paraId="6107DD14" w14:textId="77777777" w:rsidTr="009927F4">
        <w:trPr>
          <w:trHeight w:val="255"/>
        </w:trPr>
        <w:tc>
          <w:tcPr>
            <w:tcW w:w="4074" w:type="dxa"/>
            <w:vAlign w:val="center"/>
          </w:tcPr>
          <w:p w14:paraId="4A94A957" w14:textId="77777777" w:rsidR="001F665C" w:rsidRDefault="001F665C" w:rsidP="001F665C">
            <w:r>
              <w:t>Type</w:t>
            </w:r>
          </w:p>
        </w:tc>
        <w:tc>
          <w:tcPr>
            <w:tcW w:w="5492" w:type="dxa"/>
          </w:tcPr>
          <w:p w14:paraId="44313BA2" w14:textId="77777777" w:rsidR="001F665C" w:rsidRDefault="001F665C" w:rsidP="001F665C">
            <w:r>
              <w:t>Vswitch type (e.g. OVS or Linux Bridge etc)</w:t>
            </w:r>
          </w:p>
        </w:tc>
        <w:tc>
          <w:tcPr>
            <w:tcW w:w="5217" w:type="dxa"/>
          </w:tcPr>
          <w:p w14:paraId="2FC98534" w14:textId="77777777" w:rsidR="001F665C" w:rsidRDefault="001F665C" w:rsidP="001F665C">
            <w:r>
              <w:t>Ovs</w:t>
            </w:r>
          </w:p>
        </w:tc>
      </w:tr>
      <w:tr w:rsidR="001F665C" w14:paraId="23DD60F8" w14:textId="77777777" w:rsidTr="009927F4">
        <w:trPr>
          <w:trHeight w:val="255"/>
        </w:trPr>
        <w:tc>
          <w:tcPr>
            <w:tcW w:w="4074" w:type="dxa"/>
            <w:vAlign w:val="center"/>
          </w:tcPr>
          <w:p w14:paraId="05B92328" w14:textId="77777777" w:rsidR="001F665C" w:rsidRDefault="001F665C" w:rsidP="001F665C">
            <w:r>
              <w:t>Overlay_tunnel</w:t>
            </w:r>
          </w:p>
        </w:tc>
        <w:tc>
          <w:tcPr>
            <w:tcW w:w="5492" w:type="dxa"/>
          </w:tcPr>
          <w:p w14:paraId="2A8675AC" w14:textId="77777777" w:rsidR="001F665C" w:rsidRDefault="001F665C" w:rsidP="001F665C">
            <w:r>
              <w:t>Tunneling used for the virtual networks</w:t>
            </w:r>
          </w:p>
        </w:tc>
        <w:tc>
          <w:tcPr>
            <w:tcW w:w="5217" w:type="dxa"/>
          </w:tcPr>
          <w:p w14:paraId="035D0D8C" w14:textId="77777777" w:rsidR="001F665C" w:rsidRDefault="001F665C" w:rsidP="001F665C">
            <w:r>
              <w:t>GRE</w:t>
            </w:r>
          </w:p>
        </w:tc>
      </w:tr>
      <w:tr w:rsidR="001F665C" w14:paraId="6F01C38B" w14:textId="77777777" w:rsidTr="009927F4">
        <w:trPr>
          <w:trHeight w:val="255"/>
        </w:trPr>
        <w:tc>
          <w:tcPr>
            <w:tcW w:w="4074" w:type="dxa"/>
            <w:vAlign w:val="center"/>
          </w:tcPr>
          <w:p w14:paraId="7EDDCAE7" w14:textId="77777777" w:rsidR="001F665C" w:rsidRDefault="001F665C" w:rsidP="001F665C">
            <w:r>
              <w:t>memory</w:t>
            </w:r>
          </w:p>
        </w:tc>
        <w:tc>
          <w:tcPr>
            <w:tcW w:w="5492" w:type="dxa"/>
          </w:tcPr>
          <w:p w14:paraId="1DBE04B1" w14:textId="77777777" w:rsidR="001F665C" w:rsidRDefault="001F665C" w:rsidP="001F665C">
            <w:r>
              <w:t>Memory size in GB</w:t>
            </w:r>
          </w:p>
        </w:tc>
        <w:tc>
          <w:tcPr>
            <w:tcW w:w="5217" w:type="dxa"/>
          </w:tcPr>
          <w:p w14:paraId="1DC6CF0C" w14:textId="77777777" w:rsidR="001F665C" w:rsidRDefault="001F665C" w:rsidP="001F665C">
            <w:r>
              <w:t>1</w:t>
            </w:r>
          </w:p>
        </w:tc>
      </w:tr>
      <w:tr w:rsidR="001F665C" w14:paraId="79CD6E95" w14:textId="77777777" w:rsidTr="009927F4">
        <w:trPr>
          <w:trHeight w:val="255"/>
        </w:trPr>
        <w:tc>
          <w:tcPr>
            <w:tcW w:w="4074" w:type="dxa"/>
            <w:vAlign w:val="center"/>
          </w:tcPr>
          <w:p w14:paraId="31B79093" w14:textId="77777777" w:rsidR="001F665C" w:rsidRDefault="001F665C" w:rsidP="001F665C">
            <w:r>
              <w:t>Memory_parameters {}</w:t>
            </w:r>
          </w:p>
        </w:tc>
        <w:tc>
          <w:tcPr>
            <w:tcW w:w="5492" w:type="dxa"/>
          </w:tcPr>
          <w:p w14:paraId="6A323296" w14:textId="77777777" w:rsidR="001F665C" w:rsidRDefault="001F665C" w:rsidP="001F665C">
            <w:r>
              <w:t xml:space="preserve">Memory parameters array </w:t>
            </w:r>
          </w:p>
        </w:tc>
        <w:tc>
          <w:tcPr>
            <w:tcW w:w="5217" w:type="dxa"/>
          </w:tcPr>
          <w:p w14:paraId="22CBA6DF" w14:textId="77777777" w:rsidR="001F665C" w:rsidRDefault="001F665C" w:rsidP="001F665C"/>
        </w:tc>
      </w:tr>
      <w:tr w:rsidR="001F665C" w14:paraId="53F48DDC" w14:textId="77777777" w:rsidTr="009927F4">
        <w:trPr>
          <w:trHeight w:val="255"/>
        </w:trPr>
        <w:tc>
          <w:tcPr>
            <w:tcW w:w="4074" w:type="dxa"/>
            <w:vAlign w:val="center"/>
          </w:tcPr>
          <w:p w14:paraId="59184576" w14:textId="77777777" w:rsidR="001F665C" w:rsidRDefault="001F665C" w:rsidP="001F665C">
            <w:r>
              <w:t>Large_pages_required</w:t>
            </w:r>
          </w:p>
        </w:tc>
        <w:tc>
          <w:tcPr>
            <w:tcW w:w="5492" w:type="dxa"/>
          </w:tcPr>
          <w:p w14:paraId="132D991C" w14:textId="77777777" w:rsidR="001F665C" w:rsidRDefault="001F665C" w:rsidP="001F665C">
            <w:r>
              <w:t>False/true for large page support</w:t>
            </w:r>
          </w:p>
        </w:tc>
        <w:tc>
          <w:tcPr>
            <w:tcW w:w="5217" w:type="dxa"/>
          </w:tcPr>
          <w:p w14:paraId="57578776" w14:textId="77777777" w:rsidR="001F665C" w:rsidRDefault="001F665C" w:rsidP="001F665C">
            <w:r>
              <w:t>False</w:t>
            </w:r>
          </w:p>
        </w:tc>
      </w:tr>
      <w:tr w:rsidR="001F665C" w14:paraId="568D19D6" w14:textId="77777777" w:rsidTr="009927F4">
        <w:trPr>
          <w:trHeight w:val="255"/>
        </w:trPr>
        <w:tc>
          <w:tcPr>
            <w:tcW w:w="4074" w:type="dxa"/>
            <w:vAlign w:val="center"/>
          </w:tcPr>
          <w:p w14:paraId="67F32283" w14:textId="77777777" w:rsidR="001F665C" w:rsidRDefault="001F665C" w:rsidP="001F665C">
            <w:r>
              <w:t>Numa_allocation_policy</w:t>
            </w:r>
          </w:p>
        </w:tc>
        <w:tc>
          <w:tcPr>
            <w:tcW w:w="5492" w:type="dxa"/>
          </w:tcPr>
          <w:p w14:paraId="757FE383" w14:textId="77777777" w:rsidR="001F665C" w:rsidRDefault="001F665C" w:rsidP="001F665C">
            <w:r>
              <w:t>NUMA allocation policy (VMA, Task/Process etc)</w:t>
            </w:r>
          </w:p>
        </w:tc>
        <w:tc>
          <w:tcPr>
            <w:tcW w:w="5217" w:type="dxa"/>
          </w:tcPr>
          <w:p w14:paraId="46481652" w14:textId="77777777" w:rsidR="001F665C" w:rsidRDefault="001F665C" w:rsidP="001F665C">
            <w:r>
              <w:t>None</w:t>
            </w:r>
          </w:p>
        </w:tc>
      </w:tr>
      <w:tr w:rsidR="001F665C" w14:paraId="7D5FEBB5" w14:textId="77777777" w:rsidTr="009927F4">
        <w:trPr>
          <w:trHeight w:val="255"/>
        </w:trPr>
        <w:tc>
          <w:tcPr>
            <w:tcW w:w="4074" w:type="dxa"/>
            <w:vAlign w:val="center"/>
          </w:tcPr>
          <w:p w14:paraId="7E24FC9B" w14:textId="77777777" w:rsidR="001F665C" w:rsidRDefault="001F665C" w:rsidP="001F665C">
            <w:r>
              <w:lastRenderedPageBreak/>
              <w:t>CPU_support_accelerator</w:t>
            </w:r>
          </w:p>
        </w:tc>
        <w:tc>
          <w:tcPr>
            <w:tcW w:w="5492" w:type="dxa"/>
          </w:tcPr>
          <w:p w14:paraId="6BFBCCA7" w14:textId="77777777" w:rsidR="001F665C" w:rsidRDefault="001F665C" w:rsidP="001F665C">
            <w:r>
              <w:t>CPU acceleration support</w:t>
            </w:r>
          </w:p>
        </w:tc>
        <w:tc>
          <w:tcPr>
            <w:tcW w:w="5217" w:type="dxa"/>
          </w:tcPr>
          <w:p w14:paraId="35E716BC" w14:textId="77777777" w:rsidR="001F665C" w:rsidRDefault="001F665C" w:rsidP="001F665C">
            <w:r>
              <w:t>AES-NI</w:t>
            </w:r>
          </w:p>
        </w:tc>
      </w:tr>
      <w:tr w:rsidR="001F665C" w14:paraId="0A6F81FC" w14:textId="77777777" w:rsidTr="009927F4">
        <w:trPr>
          <w:trHeight w:val="255"/>
        </w:trPr>
        <w:tc>
          <w:tcPr>
            <w:tcW w:w="4074" w:type="dxa"/>
            <w:vAlign w:val="center"/>
          </w:tcPr>
          <w:p w14:paraId="63E26E8C" w14:textId="77777777" w:rsidR="001F665C" w:rsidRDefault="001F665C" w:rsidP="001F665C">
            <w:r w:rsidRPr="004C17D9">
              <w:t>data_processing_acceleration_library</w:t>
            </w:r>
          </w:p>
        </w:tc>
        <w:tc>
          <w:tcPr>
            <w:tcW w:w="5492" w:type="dxa"/>
          </w:tcPr>
          <w:p w14:paraId="00B7CB01" w14:textId="77777777" w:rsidR="001F665C" w:rsidRDefault="001F665C" w:rsidP="001F665C">
            <w:r>
              <w:t>Acceleration library support</w:t>
            </w:r>
          </w:p>
        </w:tc>
        <w:tc>
          <w:tcPr>
            <w:tcW w:w="5217" w:type="dxa"/>
          </w:tcPr>
          <w:p w14:paraId="25F3862F" w14:textId="77777777" w:rsidR="001F665C" w:rsidRDefault="001F665C" w:rsidP="001F665C">
            <w:r>
              <w:t>DPDK</w:t>
            </w:r>
          </w:p>
        </w:tc>
      </w:tr>
    </w:tbl>
    <w:p w14:paraId="3B278647" w14:textId="1F87E7AC" w:rsidR="001F665C" w:rsidRDefault="001F665C" w:rsidP="00C1623A"/>
    <w:p w14:paraId="21A29D89" w14:textId="77777777" w:rsidR="001F665C" w:rsidRDefault="001F665C" w:rsidP="00C1623A"/>
    <w:p w14:paraId="76826450" w14:textId="77777777" w:rsidR="001F665C" w:rsidRDefault="001F665C" w:rsidP="00C1623A"/>
    <w:p w14:paraId="034F3F36" w14:textId="77777777" w:rsidR="001F665C" w:rsidRDefault="001F665C" w:rsidP="00C1623A"/>
    <w:p w14:paraId="34E85BFD" w14:textId="77777777" w:rsidR="001F665C" w:rsidRDefault="001F665C" w:rsidP="00C1623A">
      <w:pPr>
        <w:sectPr w:rsidR="001F665C" w:rsidSect="00E20784">
          <w:pgSz w:w="16820" w:h="11900" w:orient="landscape"/>
          <w:pgMar w:top="1800" w:right="1440" w:bottom="1800" w:left="1440" w:header="708" w:footer="708" w:gutter="0"/>
          <w:cols w:space="708"/>
          <w:titlePg/>
          <w:docGrid w:linePitch="360"/>
        </w:sectPr>
      </w:pPr>
    </w:p>
    <w:p w14:paraId="608EC6AB" w14:textId="77777777" w:rsidR="00C1623A" w:rsidRPr="001F665C" w:rsidRDefault="00C1623A" w:rsidP="009927F4"/>
    <w:p w14:paraId="60686F9A" w14:textId="2A44397F" w:rsidR="00C1623A" w:rsidRPr="00751504" w:rsidRDefault="00C1623A" w:rsidP="008964F1">
      <w:pPr>
        <w:pStyle w:val="Heading3"/>
      </w:pPr>
      <w:bookmarkStart w:id="11" w:name="_Toc456088824"/>
      <w:r w:rsidRPr="00751504">
        <w:t xml:space="preserve">VNFC </w:t>
      </w:r>
      <w:r w:rsidR="0021708F" w:rsidRPr="00751504">
        <w:t>s</w:t>
      </w:r>
      <w:r w:rsidRPr="00751504">
        <w:t>ection</w:t>
      </w:r>
      <w:bookmarkEnd w:id="11"/>
    </w:p>
    <w:p w14:paraId="218E4CDA" w14:textId="595D061F" w:rsidR="00C1623A" w:rsidRPr="009927F4" w:rsidRDefault="00C1623A" w:rsidP="00C1623A">
      <w:r w:rsidRPr="009927F4">
        <w:t xml:space="preserve">This section of VNFD is related to the internal structure of the VNF and describes the connection points of the </w:t>
      </w:r>
      <w:r w:rsidR="001F665C">
        <w:t>VDU</w:t>
      </w:r>
      <w:r w:rsidR="001F665C" w:rsidRPr="009927F4">
        <w:t xml:space="preserve"> </w:t>
      </w:r>
      <w:r w:rsidRPr="009927F4">
        <w:t>(name id, type) and the virtual links where they are connected. The above information is illustrated in the provide VNFD listing below</w:t>
      </w:r>
      <w:r w:rsidR="00E312E9">
        <w:t xml:space="preserve"> (</w:t>
      </w:r>
      <w:r w:rsidR="00E312E9">
        <w:fldChar w:fldCharType="begin"/>
      </w:r>
      <w:r w:rsidR="00E312E9">
        <w:instrText xml:space="preserve"> REF _Ref455446035 \h </w:instrText>
      </w:r>
      <w:r w:rsidR="00E312E9">
        <w:fldChar w:fldCharType="separate"/>
      </w:r>
      <w:r w:rsidR="00E312E9" w:rsidRPr="00F62B3A">
        <w:rPr>
          <w:lang w:val="en-US"/>
        </w:rPr>
        <w:t xml:space="preserve">Listing </w:t>
      </w:r>
      <w:r w:rsidR="00E312E9">
        <w:rPr>
          <w:noProof/>
          <w:lang w:val="en-US"/>
        </w:rPr>
        <w:t>3</w:t>
      </w:r>
      <w:r w:rsidR="00E312E9">
        <w:fldChar w:fldCharType="end"/>
      </w:r>
      <w:r w:rsidR="00E312E9">
        <w:t>)</w:t>
      </w:r>
      <w:r w:rsidRPr="009927F4">
        <w:t xml:space="preserve">. </w:t>
      </w:r>
    </w:p>
    <w:p w14:paraId="1B1607ED" w14:textId="0A50A8CC" w:rsidR="00AB5A05" w:rsidRDefault="00AB5A05" w:rsidP="009927F4">
      <w:pPr>
        <w:pStyle w:val="Caption"/>
        <w:keepNext/>
      </w:pPr>
      <w:r>
        <w:t xml:space="preserve">Listing </w:t>
      </w:r>
      <w:r>
        <w:fldChar w:fldCharType="begin"/>
      </w:r>
      <w:r>
        <w:instrText xml:space="preserve"> SEQ Listing \* ARABIC </w:instrText>
      </w:r>
      <w:r>
        <w:fldChar w:fldCharType="separate"/>
      </w:r>
      <w:r>
        <w:rPr>
          <w:noProof/>
        </w:rPr>
        <w:t>4</w:t>
      </w:r>
      <w:r>
        <w:fldChar w:fldCharType="end"/>
      </w:r>
      <w:r>
        <w:t xml:space="preserve"> VNFC section of the VDU section</w:t>
      </w:r>
    </w:p>
    <w:tbl>
      <w:tblPr>
        <w:tblStyle w:val="GridTable5Dark-Accent1"/>
        <w:tblW w:w="9260" w:type="dxa"/>
        <w:jc w:val="center"/>
        <w:tblLook w:val="0620" w:firstRow="1" w:lastRow="0" w:firstColumn="0" w:lastColumn="0" w:noHBand="1" w:noVBand="1"/>
      </w:tblPr>
      <w:tblGrid>
        <w:gridCol w:w="2456"/>
        <w:gridCol w:w="4961"/>
        <w:gridCol w:w="1843"/>
      </w:tblGrid>
      <w:tr w:rsidR="00E312E9" w14:paraId="345B578B" w14:textId="77777777" w:rsidTr="00AB5A05">
        <w:trPr>
          <w:cnfStyle w:val="100000000000" w:firstRow="1" w:lastRow="0" w:firstColumn="0" w:lastColumn="0" w:oddVBand="0" w:evenVBand="0" w:oddHBand="0" w:evenHBand="0" w:firstRowFirstColumn="0" w:firstRowLastColumn="0" w:lastRowFirstColumn="0" w:lastRowLastColumn="0"/>
          <w:trHeight w:val="255"/>
          <w:jc w:val="center"/>
        </w:trPr>
        <w:tc>
          <w:tcPr>
            <w:tcW w:w="9260" w:type="dxa"/>
            <w:gridSpan w:val="3"/>
            <w:vAlign w:val="center"/>
          </w:tcPr>
          <w:p w14:paraId="35D12A95" w14:textId="628610B5" w:rsidR="00AB5A05" w:rsidRDefault="00AB5A05" w:rsidP="00AB5A05">
            <w:pPr>
              <w:ind w:right="5132"/>
            </w:pPr>
            <w:r>
              <w:t xml:space="preserve">VNFC </w:t>
            </w:r>
          </w:p>
        </w:tc>
      </w:tr>
      <w:tr w:rsidR="00AB5A05" w14:paraId="73353DDF" w14:textId="77777777" w:rsidTr="009927F4">
        <w:trPr>
          <w:trHeight w:val="255"/>
          <w:jc w:val="center"/>
        </w:trPr>
        <w:tc>
          <w:tcPr>
            <w:tcW w:w="2456" w:type="dxa"/>
            <w:vAlign w:val="center"/>
          </w:tcPr>
          <w:p w14:paraId="2F3A38ED" w14:textId="5CA854EF" w:rsidR="00AB5A05" w:rsidRPr="004C17D9" w:rsidRDefault="00E312E9" w:rsidP="00751504">
            <w:r>
              <w:t>i</w:t>
            </w:r>
            <w:r w:rsidR="00AB5A05">
              <w:t>d</w:t>
            </w:r>
          </w:p>
        </w:tc>
        <w:tc>
          <w:tcPr>
            <w:tcW w:w="4961" w:type="dxa"/>
          </w:tcPr>
          <w:p w14:paraId="67A6B63C" w14:textId="13305271" w:rsidR="00AB5A05" w:rsidRDefault="00E312E9" w:rsidP="00751504">
            <w:r>
              <w:t>VNF co</w:t>
            </w:r>
            <w:r w:rsidR="00AB5A05">
              <w:t>mponent id</w:t>
            </w:r>
          </w:p>
        </w:tc>
        <w:tc>
          <w:tcPr>
            <w:tcW w:w="1843" w:type="dxa"/>
          </w:tcPr>
          <w:p w14:paraId="01AA0959" w14:textId="77777777" w:rsidR="00AB5A05" w:rsidRDefault="00AB5A05" w:rsidP="00751504">
            <w:r>
              <w:t>Vdu0:vnfc0</w:t>
            </w:r>
          </w:p>
        </w:tc>
      </w:tr>
      <w:tr w:rsidR="00AB5A05" w14:paraId="474C8077" w14:textId="77777777" w:rsidTr="009927F4">
        <w:trPr>
          <w:trHeight w:val="255"/>
          <w:jc w:val="center"/>
        </w:trPr>
        <w:tc>
          <w:tcPr>
            <w:tcW w:w="2456" w:type="dxa"/>
            <w:vAlign w:val="center"/>
          </w:tcPr>
          <w:p w14:paraId="5C938A19" w14:textId="587E0FC8" w:rsidR="00AB5A05" w:rsidRDefault="00A769E9" w:rsidP="00751504">
            <w:r>
              <w:t>a</w:t>
            </w:r>
            <w:r w:rsidR="00AB5A05">
              <w:t>lias</w:t>
            </w:r>
          </w:p>
        </w:tc>
        <w:tc>
          <w:tcPr>
            <w:tcW w:w="4961" w:type="dxa"/>
          </w:tcPr>
          <w:p w14:paraId="2325D0A7" w14:textId="4979258A" w:rsidR="00AB5A05" w:rsidRDefault="00E312E9" w:rsidP="00751504">
            <w:r>
              <w:t>VNFC alias</w:t>
            </w:r>
          </w:p>
        </w:tc>
        <w:tc>
          <w:tcPr>
            <w:tcW w:w="1843" w:type="dxa"/>
          </w:tcPr>
          <w:p w14:paraId="7CC25BE6" w14:textId="77777777" w:rsidR="00AB5A05" w:rsidRDefault="00AB5A05" w:rsidP="00751504">
            <w:r>
              <w:t>Proxy</w:t>
            </w:r>
          </w:p>
        </w:tc>
      </w:tr>
      <w:tr w:rsidR="00AB5A05" w14:paraId="5FCC065C" w14:textId="77777777" w:rsidTr="009927F4">
        <w:trPr>
          <w:trHeight w:val="255"/>
          <w:jc w:val="center"/>
        </w:trPr>
        <w:tc>
          <w:tcPr>
            <w:tcW w:w="2456" w:type="dxa"/>
            <w:vAlign w:val="center"/>
          </w:tcPr>
          <w:p w14:paraId="5CE91D16" w14:textId="00ED5C51" w:rsidR="00AB5A05" w:rsidRDefault="00E312E9" w:rsidP="00751504">
            <w:r>
              <w:t>c</w:t>
            </w:r>
            <w:r w:rsidR="00AB5A05">
              <w:t>ontroller</w:t>
            </w:r>
          </w:p>
        </w:tc>
        <w:tc>
          <w:tcPr>
            <w:tcW w:w="4961" w:type="dxa"/>
          </w:tcPr>
          <w:p w14:paraId="760DB63F" w14:textId="2A860964" w:rsidR="00AB5A05" w:rsidRDefault="00AB5A05" w:rsidP="00E312E9">
            <w:r>
              <w:t xml:space="preserve">Check if this is the controlling </w:t>
            </w:r>
            <w:r w:rsidR="00E312E9">
              <w:t>VNFC</w:t>
            </w:r>
          </w:p>
        </w:tc>
        <w:tc>
          <w:tcPr>
            <w:tcW w:w="1843" w:type="dxa"/>
          </w:tcPr>
          <w:p w14:paraId="07158640" w14:textId="77777777" w:rsidR="00AB5A05" w:rsidRDefault="00AB5A05" w:rsidP="00751504">
            <w:r>
              <w:t>True</w:t>
            </w:r>
          </w:p>
        </w:tc>
      </w:tr>
      <w:tr w:rsidR="00AB5A05" w14:paraId="018651B6" w14:textId="77777777" w:rsidTr="009927F4">
        <w:trPr>
          <w:trHeight w:val="255"/>
          <w:jc w:val="center"/>
        </w:trPr>
        <w:tc>
          <w:tcPr>
            <w:tcW w:w="2456" w:type="dxa"/>
            <w:vAlign w:val="center"/>
          </w:tcPr>
          <w:p w14:paraId="311CF1B5" w14:textId="3447384E" w:rsidR="00AB5A05" w:rsidRDefault="00E312E9" w:rsidP="00751504">
            <w:r>
              <w:t>c</w:t>
            </w:r>
            <w:r w:rsidR="00AB5A05">
              <w:t>onnection_points {}</w:t>
            </w:r>
          </w:p>
        </w:tc>
        <w:tc>
          <w:tcPr>
            <w:tcW w:w="4961" w:type="dxa"/>
          </w:tcPr>
          <w:p w14:paraId="3E717104" w14:textId="77777777" w:rsidR="00AB5A05" w:rsidRDefault="00AB5A05" w:rsidP="00751504">
            <w:r>
              <w:t>Array of connection points</w:t>
            </w:r>
          </w:p>
        </w:tc>
        <w:tc>
          <w:tcPr>
            <w:tcW w:w="1843" w:type="dxa"/>
          </w:tcPr>
          <w:p w14:paraId="21096C23" w14:textId="77777777" w:rsidR="00AB5A05" w:rsidRDefault="00AB5A05" w:rsidP="00751504"/>
        </w:tc>
      </w:tr>
      <w:tr w:rsidR="00AB5A05" w14:paraId="199DBCC2" w14:textId="77777777" w:rsidTr="009927F4">
        <w:trPr>
          <w:trHeight w:val="255"/>
          <w:jc w:val="center"/>
        </w:trPr>
        <w:tc>
          <w:tcPr>
            <w:tcW w:w="2456" w:type="dxa"/>
            <w:vAlign w:val="center"/>
          </w:tcPr>
          <w:p w14:paraId="18F9622D" w14:textId="22E7A88A" w:rsidR="00AB5A05" w:rsidRPr="00E312E9" w:rsidRDefault="00E312E9" w:rsidP="009927F4">
            <w:pPr>
              <w:pStyle w:val="ListParagraph"/>
              <w:numPr>
                <w:ilvl w:val="0"/>
                <w:numId w:val="81"/>
              </w:numPr>
            </w:pPr>
            <w:r w:rsidRPr="00E312E9">
              <w:t>v</w:t>
            </w:r>
            <w:r w:rsidR="00AB5A05" w:rsidRPr="00E312E9">
              <w:t>link_ref</w:t>
            </w:r>
          </w:p>
        </w:tc>
        <w:tc>
          <w:tcPr>
            <w:tcW w:w="4961" w:type="dxa"/>
          </w:tcPr>
          <w:p w14:paraId="32380E86" w14:textId="77777777" w:rsidR="00AB5A05" w:rsidRDefault="00AB5A05" w:rsidP="00751504">
            <w:r>
              <w:t>Reference for the vlink where the connection point belongs</w:t>
            </w:r>
          </w:p>
        </w:tc>
        <w:tc>
          <w:tcPr>
            <w:tcW w:w="1843" w:type="dxa"/>
          </w:tcPr>
          <w:p w14:paraId="2B91F62C" w14:textId="77777777" w:rsidR="00AB5A05" w:rsidRDefault="00AB5A05" w:rsidP="00751504">
            <w:r>
              <w:t>vl0</w:t>
            </w:r>
          </w:p>
        </w:tc>
      </w:tr>
      <w:tr w:rsidR="00AB5A05" w14:paraId="1DC4337D" w14:textId="77777777" w:rsidTr="009927F4">
        <w:trPr>
          <w:trHeight w:val="255"/>
          <w:jc w:val="center"/>
        </w:trPr>
        <w:tc>
          <w:tcPr>
            <w:tcW w:w="2456" w:type="dxa"/>
            <w:vAlign w:val="center"/>
          </w:tcPr>
          <w:p w14:paraId="535F143D" w14:textId="67048404" w:rsidR="00AB5A05" w:rsidRPr="00E312E9" w:rsidRDefault="00E312E9" w:rsidP="009927F4">
            <w:pPr>
              <w:pStyle w:val="ListParagraph"/>
              <w:numPr>
                <w:ilvl w:val="0"/>
                <w:numId w:val="81"/>
              </w:numPr>
            </w:pPr>
            <w:r w:rsidRPr="00E312E9">
              <w:t>i</w:t>
            </w:r>
            <w:r w:rsidR="00AB5A05" w:rsidRPr="00E312E9">
              <w:t>d</w:t>
            </w:r>
          </w:p>
        </w:tc>
        <w:tc>
          <w:tcPr>
            <w:tcW w:w="4961" w:type="dxa"/>
          </w:tcPr>
          <w:p w14:paraId="01983B5F" w14:textId="77777777" w:rsidR="00AB5A05" w:rsidRDefault="00AB5A05" w:rsidP="00751504">
            <w:r>
              <w:t>Connection point ID</w:t>
            </w:r>
          </w:p>
        </w:tc>
        <w:tc>
          <w:tcPr>
            <w:tcW w:w="1843" w:type="dxa"/>
          </w:tcPr>
          <w:p w14:paraId="482A6728" w14:textId="77777777" w:rsidR="00AB5A05" w:rsidRDefault="00AB5A05" w:rsidP="00751504">
            <w:r>
              <w:t>CPzc4j</w:t>
            </w:r>
          </w:p>
        </w:tc>
      </w:tr>
    </w:tbl>
    <w:p w14:paraId="51996816" w14:textId="68C3595F" w:rsidR="00C1623A" w:rsidRPr="009927F4" w:rsidRDefault="00C1623A" w:rsidP="00C1623A">
      <w:pPr>
        <w:rPr>
          <w:sz w:val="20"/>
          <w:szCs w:val="20"/>
        </w:rPr>
      </w:pPr>
    </w:p>
    <w:p w14:paraId="27A4A344" w14:textId="3FCB3EF2" w:rsidR="00C1623A" w:rsidRDefault="00C1623A" w:rsidP="00C1623A">
      <w:r w:rsidRPr="009927F4">
        <w:t>The above information is parsed and translated to HEAT template that the NFVI VIM based on Openstac</w:t>
      </w:r>
      <w:r w:rsidR="000E4FCA" w:rsidRPr="009927F4">
        <w:t>k</w:t>
      </w:r>
      <w:r w:rsidR="00E312E9">
        <w:t xml:space="preserve"> (NOVA/Neutron Services)</w:t>
      </w:r>
      <w:r w:rsidR="000E4FCA" w:rsidRPr="009927F4">
        <w:t xml:space="preserve"> is able to parse and provide</w:t>
      </w:r>
      <w:r w:rsidRPr="009927F4">
        <w:t xml:space="preserve"> accordingly the required networks.</w:t>
      </w:r>
    </w:p>
    <w:p w14:paraId="429C73E0" w14:textId="66B1D71B" w:rsidR="00F07CCB" w:rsidRDefault="00F07CCB" w:rsidP="008964F1">
      <w:pPr>
        <w:pStyle w:val="Heading3"/>
      </w:pPr>
      <w:bookmarkStart w:id="12" w:name="_Toc456088825"/>
      <w:r>
        <w:t>Virtual Links (vlinks) section.</w:t>
      </w:r>
      <w:bookmarkEnd w:id="12"/>
    </w:p>
    <w:p w14:paraId="150BF078" w14:textId="77777777" w:rsidR="00F07CCB" w:rsidRDefault="00F07CCB">
      <w:r>
        <w:t xml:space="preserve">This section is used to specify the internal to the VNF virtual links that are employed by the developer in order to create the internal networking topology among the components used to build the VNF. Although the Function Provider in T-NOVA is free to select his own internal structure to service the requirements of his VNF, T-NOVA additionally imposes a limited set of virtual segments mandatory for the proper deployment of the VNF in T-NOVA PoPs. Thus some of the vlinks that are specified here are actually connecting the VNFC to those mandatory networks. The virtual networks that should be defined by the FP are: </w:t>
      </w:r>
    </w:p>
    <w:p w14:paraId="6B0ED814" w14:textId="76EDE8FD" w:rsidR="00F07CCB" w:rsidRDefault="00F07CCB" w:rsidP="009927F4">
      <w:pPr>
        <w:pStyle w:val="ListParagraph"/>
        <w:numPr>
          <w:ilvl w:val="0"/>
          <w:numId w:val="81"/>
        </w:numPr>
      </w:pPr>
      <w:r>
        <w:t>Management network, also used for the transfer of monitoring data</w:t>
      </w:r>
    </w:p>
    <w:p w14:paraId="07843B91" w14:textId="3BB347B7" w:rsidR="00F07CCB" w:rsidRDefault="00F07CCB" w:rsidP="009927F4">
      <w:pPr>
        <w:pStyle w:val="ListParagraph"/>
        <w:numPr>
          <w:ilvl w:val="0"/>
          <w:numId w:val="81"/>
        </w:numPr>
      </w:pPr>
      <w:r>
        <w:t>Data-in network (in case in/out is preferred to be done by different virtual interfaces)</w:t>
      </w:r>
    </w:p>
    <w:p w14:paraId="12CC1E4E" w14:textId="23A1C9D1" w:rsidR="00F07CCB" w:rsidRDefault="00F07CCB" w:rsidP="009927F4">
      <w:pPr>
        <w:pStyle w:val="ListParagraph"/>
        <w:numPr>
          <w:ilvl w:val="0"/>
          <w:numId w:val="81"/>
        </w:numPr>
      </w:pPr>
      <w:r>
        <w:t>Data-out network, the network used for the exit traffic from the VNF</w:t>
      </w:r>
    </w:p>
    <w:p w14:paraId="6D49093F" w14:textId="33DF64CA" w:rsidR="00F07CCB" w:rsidRDefault="00F07CCB" w:rsidP="009927F4">
      <w:pPr>
        <w:pStyle w:val="ListParagraph"/>
        <w:numPr>
          <w:ilvl w:val="0"/>
          <w:numId w:val="81"/>
        </w:numPr>
      </w:pPr>
      <w:r>
        <w:t>Storage network, the network used for storage traffic (i.e. iscsi)</w:t>
      </w:r>
    </w:p>
    <w:p w14:paraId="00876EC9" w14:textId="7B7ADA92" w:rsidR="00F07CCB" w:rsidRDefault="00F07CCB" w:rsidP="00F07CCB">
      <w:r>
        <w:t>The vlink section is illustrated in the following listing (</w:t>
      </w:r>
      <w:r>
        <w:fldChar w:fldCharType="begin"/>
      </w:r>
      <w:r>
        <w:instrText xml:space="preserve"> REF _Ref455446858 \h </w:instrText>
      </w:r>
      <w:r>
        <w:fldChar w:fldCharType="separate"/>
      </w:r>
      <w:r>
        <w:t xml:space="preserve">Listing </w:t>
      </w:r>
      <w:r>
        <w:rPr>
          <w:noProof/>
        </w:rPr>
        <w:t>6</w:t>
      </w:r>
      <w:r>
        <w:fldChar w:fldCharType="end"/>
      </w:r>
      <w:r>
        <w:t>)</w:t>
      </w:r>
    </w:p>
    <w:p w14:paraId="201DCB37" w14:textId="77777777" w:rsidR="00A769E9" w:rsidRDefault="00A769E9" w:rsidP="00F07CCB"/>
    <w:p w14:paraId="5A8A29F9" w14:textId="73C7B14D" w:rsidR="00F07CCB" w:rsidRDefault="00F07CCB" w:rsidP="009927F4">
      <w:pPr>
        <w:pStyle w:val="Caption"/>
        <w:keepNext/>
      </w:pPr>
      <w:bookmarkStart w:id="13" w:name="_Ref455446858"/>
      <w:r>
        <w:lastRenderedPageBreak/>
        <w:t xml:space="preserve">Listing </w:t>
      </w:r>
      <w:r>
        <w:fldChar w:fldCharType="begin"/>
      </w:r>
      <w:r>
        <w:instrText xml:space="preserve"> SEQ Listing \* ARABIC </w:instrText>
      </w:r>
      <w:r>
        <w:fldChar w:fldCharType="separate"/>
      </w:r>
      <w:r>
        <w:rPr>
          <w:noProof/>
        </w:rPr>
        <w:t>6</w:t>
      </w:r>
      <w:r>
        <w:fldChar w:fldCharType="end"/>
      </w:r>
      <w:bookmarkEnd w:id="13"/>
      <w:r>
        <w:t xml:space="preserve"> vlink section of VNFD</w:t>
      </w:r>
    </w:p>
    <w:tbl>
      <w:tblPr>
        <w:tblStyle w:val="GridTable5Dark-Accent1"/>
        <w:tblW w:w="9827" w:type="dxa"/>
        <w:tblInd w:w="-476" w:type="dxa"/>
        <w:tblLook w:val="0620" w:firstRow="1" w:lastRow="0" w:firstColumn="0" w:lastColumn="0" w:noHBand="1" w:noVBand="1"/>
      </w:tblPr>
      <w:tblGrid>
        <w:gridCol w:w="3668"/>
        <w:gridCol w:w="3868"/>
        <w:gridCol w:w="2291"/>
      </w:tblGrid>
      <w:tr w:rsidR="00F07CCB" w14:paraId="60DEB97B" w14:textId="77777777" w:rsidTr="009927F4">
        <w:trPr>
          <w:cnfStyle w:val="100000000000" w:firstRow="1" w:lastRow="0" w:firstColumn="0" w:lastColumn="0" w:oddVBand="0" w:evenVBand="0" w:oddHBand="0" w:evenHBand="0" w:firstRowFirstColumn="0" w:firstRowLastColumn="0" w:lastRowFirstColumn="0" w:lastRowLastColumn="0"/>
          <w:trHeight w:val="255"/>
        </w:trPr>
        <w:tc>
          <w:tcPr>
            <w:tcW w:w="9827" w:type="dxa"/>
            <w:gridSpan w:val="3"/>
            <w:vAlign w:val="center"/>
          </w:tcPr>
          <w:p w14:paraId="6928E4CF" w14:textId="77777777" w:rsidR="00F07CCB" w:rsidRDefault="00F07CCB" w:rsidP="00751504">
            <w:r>
              <w:t>Vlinks {}</w:t>
            </w:r>
          </w:p>
        </w:tc>
      </w:tr>
      <w:tr w:rsidR="00F07CCB" w14:paraId="6075D998" w14:textId="77777777" w:rsidTr="009927F4">
        <w:trPr>
          <w:trHeight w:val="255"/>
        </w:trPr>
        <w:tc>
          <w:tcPr>
            <w:tcW w:w="3668" w:type="dxa"/>
            <w:vAlign w:val="center"/>
          </w:tcPr>
          <w:p w14:paraId="5B7E8D2E" w14:textId="77777777" w:rsidR="00F07CCB" w:rsidRDefault="00F07CCB" w:rsidP="00751504">
            <w:r>
              <w:t>Id</w:t>
            </w:r>
          </w:p>
        </w:tc>
        <w:tc>
          <w:tcPr>
            <w:tcW w:w="3868" w:type="dxa"/>
          </w:tcPr>
          <w:p w14:paraId="20FB1453" w14:textId="77777777" w:rsidR="00F07CCB" w:rsidRDefault="00F07CCB" w:rsidP="00751504">
            <w:r>
              <w:t>Virtual Link ID</w:t>
            </w:r>
          </w:p>
        </w:tc>
        <w:tc>
          <w:tcPr>
            <w:tcW w:w="2291" w:type="dxa"/>
          </w:tcPr>
          <w:p w14:paraId="5B477C3B" w14:textId="77777777" w:rsidR="00F07CCB" w:rsidRDefault="00F07CCB" w:rsidP="00751504">
            <w:r>
              <w:t>vl0</w:t>
            </w:r>
          </w:p>
        </w:tc>
      </w:tr>
      <w:tr w:rsidR="00F07CCB" w14:paraId="64D90053" w14:textId="77777777" w:rsidTr="009927F4">
        <w:trPr>
          <w:trHeight w:val="255"/>
        </w:trPr>
        <w:tc>
          <w:tcPr>
            <w:tcW w:w="3668" w:type="dxa"/>
            <w:vAlign w:val="center"/>
          </w:tcPr>
          <w:p w14:paraId="24298738" w14:textId="77777777" w:rsidR="00F07CCB" w:rsidRDefault="00F07CCB" w:rsidP="00751504">
            <w:r>
              <w:t>Connectivity_type</w:t>
            </w:r>
          </w:p>
        </w:tc>
        <w:tc>
          <w:tcPr>
            <w:tcW w:w="3868" w:type="dxa"/>
          </w:tcPr>
          <w:p w14:paraId="68353181" w14:textId="77777777" w:rsidR="00F07CCB" w:rsidRPr="009927F4" w:rsidRDefault="00F07CCB" w:rsidP="00751504">
            <w:pPr>
              <w:rPr>
                <w:lang w:val="it-IT"/>
              </w:rPr>
            </w:pPr>
            <w:r w:rsidRPr="009927F4">
              <w:rPr>
                <w:lang w:val="it-IT"/>
              </w:rPr>
              <w:t xml:space="preserve">E-LINE/E-LAN/E-TREE </w:t>
            </w:r>
          </w:p>
        </w:tc>
        <w:tc>
          <w:tcPr>
            <w:tcW w:w="2291" w:type="dxa"/>
          </w:tcPr>
          <w:p w14:paraId="5BB90A9D" w14:textId="77777777" w:rsidR="00F07CCB" w:rsidRDefault="00F07CCB" w:rsidP="00751504">
            <w:r>
              <w:t>E-LINE</w:t>
            </w:r>
          </w:p>
        </w:tc>
      </w:tr>
      <w:tr w:rsidR="00F07CCB" w14:paraId="304E0CE6" w14:textId="77777777" w:rsidTr="009927F4">
        <w:trPr>
          <w:trHeight w:val="255"/>
        </w:trPr>
        <w:tc>
          <w:tcPr>
            <w:tcW w:w="3668" w:type="dxa"/>
            <w:vAlign w:val="center"/>
          </w:tcPr>
          <w:p w14:paraId="73EE6171" w14:textId="77777777" w:rsidR="00F07CCB" w:rsidRDefault="00F07CCB" w:rsidP="00751504">
            <w:r>
              <w:t>Vdu_reference []</w:t>
            </w:r>
          </w:p>
        </w:tc>
        <w:tc>
          <w:tcPr>
            <w:tcW w:w="3868" w:type="dxa"/>
          </w:tcPr>
          <w:p w14:paraId="1B1D1E78" w14:textId="1C2A5C25" w:rsidR="00F07CCB" w:rsidRDefault="00F07CCB" w:rsidP="00751504">
            <w:r>
              <w:t>Reference the VDU ids (comma separated)</w:t>
            </w:r>
            <w:r w:rsidR="00A769E9">
              <w:t>. Those VDU are connected via this vlink</w:t>
            </w:r>
          </w:p>
        </w:tc>
        <w:tc>
          <w:tcPr>
            <w:tcW w:w="2291" w:type="dxa"/>
          </w:tcPr>
          <w:p w14:paraId="4726A328" w14:textId="77777777" w:rsidR="00F07CCB" w:rsidRDefault="00F07CCB" w:rsidP="00751504">
            <w:r>
              <w:t>vdu0</w:t>
            </w:r>
          </w:p>
        </w:tc>
      </w:tr>
      <w:tr w:rsidR="00F07CCB" w14:paraId="20E25115" w14:textId="77777777" w:rsidTr="009927F4">
        <w:trPr>
          <w:trHeight w:val="255"/>
        </w:trPr>
        <w:tc>
          <w:tcPr>
            <w:tcW w:w="3668" w:type="dxa"/>
            <w:vAlign w:val="center"/>
          </w:tcPr>
          <w:p w14:paraId="3D51A574" w14:textId="77777777" w:rsidR="00F07CCB" w:rsidRDefault="00F07CCB" w:rsidP="00751504">
            <w:r>
              <w:t>External_access</w:t>
            </w:r>
          </w:p>
        </w:tc>
        <w:tc>
          <w:tcPr>
            <w:tcW w:w="3868" w:type="dxa"/>
          </w:tcPr>
          <w:p w14:paraId="00451B13" w14:textId="77777777" w:rsidR="00F07CCB" w:rsidRDefault="00F07CCB" w:rsidP="00751504">
            <w:r>
              <w:t>Signal the access to public internet</w:t>
            </w:r>
          </w:p>
        </w:tc>
        <w:tc>
          <w:tcPr>
            <w:tcW w:w="2291" w:type="dxa"/>
          </w:tcPr>
          <w:p w14:paraId="762C69C3" w14:textId="77777777" w:rsidR="00F07CCB" w:rsidRDefault="00F07CCB" w:rsidP="00751504">
            <w:r>
              <w:t>True</w:t>
            </w:r>
          </w:p>
        </w:tc>
      </w:tr>
      <w:tr w:rsidR="00F07CCB" w14:paraId="5A641EC6" w14:textId="77777777" w:rsidTr="009927F4">
        <w:trPr>
          <w:trHeight w:val="255"/>
        </w:trPr>
        <w:tc>
          <w:tcPr>
            <w:tcW w:w="3668" w:type="dxa"/>
            <w:vAlign w:val="center"/>
          </w:tcPr>
          <w:p w14:paraId="254D626E" w14:textId="77777777" w:rsidR="00F07CCB" w:rsidRDefault="00F07CCB" w:rsidP="00751504">
            <w:r>
              <w:t>Connection_points_reference</w:t>
            </w:r>
          </w:p>
        </w:tc>
        <w:tc>
          <w:tcPr>
            <w:tcW w:w="3868" w:type="dxa"/>
          </w:tcPr>
          <w:p w14:paraId="24C5DA99" w14:textId="77777777" w:rsidR="00F07CCB" w:rsidRDefault="00F07CCB" w:rsidP="00751504">
            <w:r>
              <w:t xml:space="preserve">Array of connection points </w:t>
            </w:r>
          </w:p>
        </w:tc>
        <w:tc>
          <w:tcPr>
            <w:tcW w:w="2291" w:type="dxa"/>
          </w:tcPr>
          <w:p w14:paraId="555FE1BE" w14:textId="77777777" w:rsidR="00F07CCB" w:rsidRDefault="00F07CCB" w:rsidP="00751504">
            <w:r>
              <w:t>“CPv41w”,”CPv41w”</w:t>
            </w:r>
          </w:p>
        </w:tc>
      </w:tr>
      <w:tr w:rsidR="00F07CCB" w14:paraId="778E978D" w14:textId="77777777" w:rsidTr="009927F4">
        <w:trPr>
          <w:trHeight w:val="255"/>
        </w:trPr>
        <w:tc>
          <w:tcPr>
            <w:tcW w:w="3668" w:type="dxa"/>
            <w:vAlign w:val="center"/>
          </w:tcPr>
          <w:p w14:paraId="4DFD6938" w14:textId="77777777" w:rsidR="00F07CCB" w:rsidRDefault="00F07CCB" w:rsidP="00751504">
            <w:r>
              <w:t>Access</w:t>
            </w:r>
          </w:p>
        </w:tc>
        <w:tc>
          <w:tcPr>
            <w:tcW w:w="3868" w:type="dxa"/>
          </w:tcPr>
          <w:p w14:paraId="0DBA7AA4" w14:textId="69F295E5" w:rsidR="00F07CCB" w:rsidRDefault="00F07CCB" w:rsidP="00751504">
            <w:r>
              <w:t>Access to the internel</w:t>
            </w:r>
          </w:p>
        </w:tc>
        <w:tc>
          <w:tcPr>
            <w:tcW w:w="2291" w:type="dxa"/>
          </w:tcPr>
          <w:p w14:paraId="45FF8B44" w14:textId="77777777" w:rsidR="00F07CCB" w:rsidRDefault="00F07CCB" w:rsidP="00751504">
            <w:r>
              <w:t>false</w:t>
            </w:r>
          </w:p>
        </w:tc>
      </w:tr>
      <w:tr w:rsidR="00F07CCB" w14:paraId="59AD4212" w14:textId="77777777" w:rsidTr="009927F4">
        <w:trPr>
          <w:trHeight w:val="255"/>
        </w:trPr>
        <w:tc>
          <w:tcPr>
            <w:tcW w:w="3668" w:type="dxa"/>
            <w:vAlign w:val="center"/>
          </w:tcPr>
          <w:p w14:paraId="3458F2FC" w14:textId="77777777" w:rsidR="00F07CCB" w:rsidRDefault="00F07CCB" w:rsidP="00751504">
            <w:r>
              <w:t>Dhcp</w:t>
            </w:r>
          </w:p>
        </w:tc>
        <w:tc>
          <w:tcPr>
            <w:tcW w:w="3868" w:type="dxa"/>
          </w:tcPr>
          <w:p w14:paraId="536E83A3" w14:textId="77777777" w:rsidR="00F07CCB" w:rsidRDefault="00F07CCB" w:rsidP="00751504">
            <w:r>
              <w:t>DHCP allocated addresses</w:t>
            </w:r>
          </w:p>
        </w:tc>
        <w:tc>
          <w:tcPr>
            <w:tcW w:w="2291" w:type="dxa"/>
          </w:tcPr>
          <w:p w14:paraId="51BCF91A" w14:textId="77777777" w:rsidR="00F07CCB" w:rsidRDefault="00F07CCB" w:rsidP="00751504">
            <w:r>
              <w:t>False</w:t>
            </w:r>
          </w:p>
        </w:tc>
      </w:tr>
      <w:tr w:rsidR="00F07CCB" w14:paraId="50002931" w14:textId="77777777" w:rsidTr="009927F4">
        <w:trPr>
          <w:trHeight w:val="255"/>
        </w:trPr>
        <w:tc>
          <w:tcPr>
            <w:tcW w:w="3668" w:type="dxa"/>
            <w:vAlign w:val="center"/>
          </w:tcPr>
          <w:p w14:paraId="66CC8E65" w14:textId="77777777" w:rsidR="00F07CCB" w:rsidRPr="00711DEC" w:rsidRDefault="00F07CCB" w:rsidP="00751504">
            <w:pPr>
              <w:rPr>
                <w:lang w:val="el-GR"/>
              </w:rPr>
            </w:pPr>
            <w:r>
              <w:rPr>
                <w:lang w:val="el-GR"/>
              </w:rPr>
              <w:t>Qos {}</w:t>
            </w:r>
          </w:p>
        </w:tc>
        <w:tc>
          <w:tcPr>
            <w:tcW w:w="3868" w:type="dxa"/>
          </w:tcPr>
          <w:p w14:paraId="507F9B12" w14:textId="77777777" w:rsidR="00F07CCB" w:rsidRDefault="00F07CCB" w:rsidP="00751504">
            <w:r>
              <w:t>QoS specific values (not used)</w:t>
            </w:r>
          </w:p>
        </w:tc>
        <w:tc>
          <w:tcPr>
            <w:tcW w:w="2291" w:type="dxa"/>
          </w:tcPr>
          <w:p w14:paraId="4A6CEE56" w14:textId="77777777" w:rsidR="00F07CCB" w:rsidRDefault="00F07CCB" w:rsidP="00751504"/>
        </w:tc>
      </w:tr>
      <w:tr w:rsidR="00F07CCB" w14:paraId="7F3C6922" w14:textId="77777777" w:rsidTr="009927F4">
        <w:trPr>
          <w:trHeight w:val="255"/>
        </w:trPr>
        <w:tc>
          <w:tcPr>
            <w:tcW w:w="3668" w:type="dxa"/>
            <w:vAlign w:val="center"/>
          </w:tcPr>
          <w:p w14:paraId="31390F5F" w14:textId="77777777" w:rsidR="00F07CCB" w:rsidRPr="004C17D9" w:rsidRDefault="00F07CCB" w:rsidP="00751504">
            <w:r>
              <w:t>Leaf_requirement</w:t>
            </w:r>
          </w:p>
        </w:tc>
        <w:tc>
          <w:tcPr>
            <w:tcW w:w="3868" w:type="dxa"/>
          </w:tcPr>
          <w:p w14:paraId="750F8FCB" w14:textId="77777777" w:rsidR="00F07CCB" w:rsidRDefault="00F07CCB" w:rsidP="00751504">
            <w:r>
              <w:t>Leaf rate (unlimited or a specific rate)</w:t>
            </w:r>
          </w:p>
        </w:tc>
        <w:tc>
          <w:tcPr>
            <w:tcW w:w="2291" w:type="dxa"/>
          </w:tcPr>
          <w:p w14:paraId="710C483E" w14:textId="77777777" w:rsidR="00F07CCB" w:rsidRDefault="00F07CCB" w:rsidP="00751504">
            <w:r>
              <w:t>unlimited</w:t>
            </w:r>
          </w:p>
        </w:tc>
      </w:tr>
      <w:tr w:rsidR="00F07CCB" w14:paraId="183DD990" w14:textId="77777777" w:rsidTr="009927F4">
        <w:trPr>
          <w:trHeight w:val="255"/>
        </w:trPr>
        <w:tc>
          <w:tcPr>
            <w:tcW w:w="3668" w:type="dxa"/>
            <w:vAlign w:val="center"/>
          </w:tcPr>
          <w:p w14:paraId="4B9A2BDF" w14:textId="77777777" w:rsidR="00F07CCB" w:rsidRDefault="00F07CCB" w:rsidP="00751504">
            <w:pPr>
              <w:rPr>
                <w:lang w:val="el-GR"/>
              </w:rPr>
            </w:pPr>
            <w:r>
              <w:rPr>
                <w:lang w:val="el-GR"/>
              </w:rPr>
              <w:t>Root_requirement</w:t>
            </w:r>
          </w:p>
        </w:tc>
        <w:tc>
          <w:tcPr>
            <w:tcW w:w="3868" w:type="dxa"/>
          </w:tcPr>
          <w:p w14:paraId="7491E0DA" w14:textId="77777777" w:rsidR="00F07CCB" w:rsidRDefault="00F07CCB" w:rsidP="00751504">
            <w:r>
              <w:t>Root rate (unlimited or a specific rate)</w:t>
            </w:r>
          </w:p>
        </w:tc>
        <w:tc>
          <w:tcPr>
            <w:tcW w:w="2291" w:type="dxa"/>
          </w:tcPr>
          <w:p w14:paraId="1B6BF90B" w14:textId="77777777" w:rsidR="00F07CCB" w:rsidRDefault="00F07CCB" w:rsidP="00751504">
            <w:r>
              <w:t>unlimited</w:t>
            </w:r>
          </w:p>
        </w:tc>
      </w:tr>
    </w:tbl>
    <w:p w14:paraId="5A7A525E" w14:textId="77777777" w:rsidR="00F66E79" w:rsidRDefault="00F66E79" w:rsidP="00F07CCB"/>
    <w:p w14:paraId="21B6CA53" w14:textId="4A544155" w:rsidR="00F66E79" w:rsidRPr="009927F4" w:rsidRDefault="00F66E79" w:rsidP="00F07CCB">
      <w:r>
        <w:t xml:space="preserve">For full review of the VNFD JSON format file, reader is welcomed to run through the Annexes included in this document. An annotated </w:t>
      </w:r>
      <w:r w:rsidR="009A42F7">
        <w:t xml:space="preserve">example is included. </w:t>
      </w:r>
    </w:p>
    <w:p w14:paraId="64A7EA26" w14:textId="6C3B7E6B" w:rsidR="00E31B1A" w:rsidRPr="00AA6558" w:rsidRDefault="00E31B1A" w:rsidP="00E31B1A">
      <w:pPr>
        <w:ind w:left="360"/>
        <w:rPr>
          <w:rFonts w:cs="Segoe UI"/>
        </w:rPr>
      </w:pPr>
    </w:p>
    <w:p w14:paraId="708FDDB4" w14:textId="1AE7A63B" w:rsidR="00CC2028" w:rsidRPr="00AA6558" w:rsidRDefault="00CC2028" w:rsidP="00BD1832">
      <w:pPr>
        <w:spacing w:after="200" w:line="276" w:lineRule="auto"/>
        <w:jc w:val="left"/>
      </w:pPr>
    </w:p>
    <w:p w14:paraId="7CD775CF" w14:textId="04D6BD28" w:rsidR="000716E7" w:rsidRPr="00AA6558" w:rsidRDefault="00592B3A" w:rsidP="008964F1">
      <w:pPr>
        <w:pStyle w:val="Heading1"/>
      </w:pPr>
      <w:bookmarkStart w:id="14" w:name="_Toc456088826"/>
      <w:r w:rsidRPr="00AA6558">
        <w:lastRenderedPageBreak/>
        <w:t>T-NOVA</w:t>
      </w:r>
      <w:r w:rsidR="00CE6401" w:rsidRPr="00AA6558">
        <w:t xml:space="preserve"> VNFs</w:t>
      </w:r>
      <w:bookmarkEnd w:id="14"/>
    </w:p>
    <w:p w14:paraId="7AA7C4BA" w14:textId="68AC99DC" w:rsidR="00F20B18" w:rsidRPr="00AA6558" w:rsidRDefault="00F20B18" w:rsidP="00F20B18">
      <w:r w:rsidRPr="00AA6558">
        <w:t xml:space="preserve">In the following, the final description of the VNFs developed in </w:t>
      </w:r>
      <w:r w:rsidR="00592B3A" w:rsidRPr="00AA6558">
        <w:t>T-NOVA</w:t>
      </w:r>
      <w:r w:rsidRPr="00AA6558">
        <w:t xml:space="preserve"> is reported.</w:t>
      </w:r>
    </w:p>
    <w:p w14:paraId="34F42E8C" w14:textId="38F38003" w:rsidR="00FE2D0E" w:rsidRPr="00AA6558" w:rsidRDefault="00FE2D0E" w:rsidP="008964F1">
      <w:pPr>
        <w:pStyle w:val="Heading2"/>
        <w:rPr>
          <w:rStyle w:val="mw-headline"/>
        </w:rPr>
      </w:pPr>
      <w:bookmarkStart w:id="15" w:name="_Toc456088827"/>
      <w:r w:rsidRPr="004057AF">
        <w:rPr>
          <w:rStyle w:val="mw-headline"/>
        </w:rPr>
        <w:t>Virtual Security Appliance</w:t>
      </w:r>
      <w:bookmarkEnd w:id="15"/>
    </w:p>
    <w:p w14:paraId="16AA81B6" w14:textId="7BE675E8" w:rsidR="00FE2D0E" w:rsidRPr="00751504" w:rsidRDefault="00FE2D0E" w:rsidP="008964F1">
      <w:pPr>
        <w:pStyle w:val="Heading3"/>
      </w:pPr>
      <w:bookmarkStart w:id="16" w:name="_Toc456088828"/>
      <w:r w:rsidRPr="00AA6558">
        <w:rPr>
          <w:rStyle w:val="mw-headline"/>
          <w:lang w:val="en-GB"/>
        </w:rPr>
        <w:t>Introduction</w:t>
      </w:r>
      <w:bookmarkEnd w:id="16"/>
    </w:p>
    <w:p w14:paraId="173B9BA9" w14:textId="2B1C0E8F" w:rsidR="003F6789" w:rsidRPr="00AA6558" w:rsidRDefault="003F6789" w:rsidP="003F6789">
      <w:r w:rsidRPr="00AA6558">
        <w:t xml:space="preserve">A Security Appliance (SA) is a “device” designed to protect computer networks from unwanted traffic. This device can be active and block unwanted traffic. This is the case for instance of firewalls and content filters. A security Appliance can also be passive. Here, its role is simply detection and reporting. Intrusion Detection Systems are a good example. A virtual Security Appliance (vSA) is a SA that runs in a virtual environment. </w:t>
      </w:r>
    </w:p>
    <w:p w14:paraId="53ACF789" w14:textId="074D932B" w:rsidR="00FE2D0E" w:rsidRPr="00AA6558" w:rsidRDefault="003F6789" w:rsidP="0070444B">
      <w:r w:rsidRPr="00AA6558">
        <w:t xml:space="preserve">In the context of </w:t>
      </w:r>
      <w:r w:rsidR="00592B3A" w:rsidRPr="00AA6558">
        <w:t>T-NOVA</w:t>
      </w:r>
      <w:r w:rsidRPr="00AA6558">
        <w:t xml:space="preserve">, we have suggested a virtual Security Appliance (vSA) composed of a firewall, an Intrusion Detection System (IDS) and a controller that links the activities of the firewall and the IDS. The vSA high level architecture was discussed in details in </w:t>
      </w:r>
      <w:r w:rsidR="00DE021B" w:rsidRPr="00AA6558">
        <w:t>[</w:t>
      </w:r>
      <w:r w:rsidRPr="00AA6558">
        <w:t>D5.01</w:t>
      </w:r>
      <w:r w:rsidR="00DE021B" w:rsidRPr="00AA6558">
        <w:t>]</w:t>
      </w:r>
      <w:r w:rsidRPr="00AA6558">
        <w:t xml:space="preserve">. </w:t>
      </w:r>
    </w:p>
    <w:p w14:paraId="2DA130C4" w14:textId="77777777" w:rsidR="00FE2D0E" w:rsidRPr="00751504" w:rsidRDefault="00FE2D0E" w:rsidP="008964F1">
      <w:pPr>
        <w:pStyle w:val="Heading3"/>
      </w:pPr>
      <w:bookmarkStart w:id="17" w:name="_Toc456088829"/>
      <w:r w:rsidRPr="00AA6558">
        <w:rPr>
          <w:rStyle w:val="mw-headline"/>
          <w:lang w:val="en-GB"/>
        </w:rPr>
        <w:t>Architecture</w:t>
      </w:r>
      <w:bookmarkEnd w:id="17"/>
    </w:p>
    <w:p w14:paraId="5667FFC1" w14:textId="77777777" w:rsidR="00AC1CC2" w:rsidRPr="00AA6558" w:rsidRDefault="00AC1CC2" w:rsidP="00AC1CC2">
      <w:r w:rsidRPr="00AA6558">
        <w:t xml:space="preserve">The idea behind the vSA is to let the IDS Analyze the traffic targeting the service and if some traffic looks suspicious, the controller takes a decision by, for instance, revising the rules in the firewall and block this traffic. </w:t>
      </w:r>
    </w:p>
    <w:p w14:paraId="4D95D8DD" w14:textId="45C36A1A" w:rsidR="006463FD" w:rsidRPr="00AA6558" w:rsidRDefault="00AC1CC2" w:rsidP="006463FD">
      <w:r w:rsidRPr="00AA6558">
        <w:t>The architecture of this appliance is depicted in</w:t>
      </w:r>
      <w:r w:rsidR="008B23BF" w:rsidRPr="00AA6558">
        <w:t xml:space="preserve"> </w:t>
      </w:r>
      <w:r w:rsidR="008B23BF" w:rsidRPr="00AA6558">
        <w:fldChar w:fldCharType="begin"/>
      </w:r>
      <w:r w:rsidR="008B23BF" w:rsidRPr="00AA6558">
        <w:instrText xml:space="preserve"> REF _Ref436662154 \h </w:instrText>
      </w:r>
      <w:r w:rsidR="008B23BF" w:rsidRPr="00AA6558">
        <w:fldChar w:fldCharType="separate"/>
      </w:r>
      <w:r w:rsidR="004A7EC5" w:rsidRPr="00AA6558">
        <w:t xml:space="preserve">Figure </w:t>
      </w:r>
      <w:r w:rsidR="004A7EC5">
        <w:rPr>
          <w:noProof/>
        </w:rPr>
        <w:t>3</w:t>
      </w:r>
      <w:r w:rsidR="008B23BF" w:rsidRPr="00AA6558">
        <w:fldChar w:fldCharType="end"/>
      </w:r>
      <w:r w:rsidRPr="00AA6558">
        <w:t xml:space="preserve"> and includes the following main components.</w:t>
      </w:r>
    </w:p>
    <w:p w14:paraId="7470F130" w14:textId="08AD688F" w:rsidR="00FE2D0E" w:rsidRPr="00AA6558" w:rsidRDefault="00FE2D0E" w:rsidP="006463FD">
      <w:r w:rsidRPr="00AA6558">
        <w:br/>
      </w:r>
      <w:r w:rsidR="006463FD" w:rsidRPr="001F665C">
        <w:rPr>
          <w:noProof/>
          <w:lang w:val="en-US"/>
        </w:rPr>
        <w:drawing>
          <wp:inline distT="0" distB="0" distL="0" distR="0" wp14:anchorId="77EAED17" wp14:editId="2C947926">
            <wp:extent cx="5274310" cy="31273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127375"/>
                    </a:xfrm>
                    <a:prstGeom prst="rect">
                      <a:avLst/>
                    </a:prstGeom>
                  </pic:spPr>
                </pic:pic>
              </a:graphicData>
            </a:graphic>
          </wp:inline>
        </w:drawing>
      </w:r>
    </w:p>
    <w:p w14:paraId="2BE1BC52" w14:textId="2EC0390C" w:rsidR="00BF716C" w:rsidRPr="009A41A8" w:rsidRDefault="00BF716C" w:rsidP="00BF716C">
      <w:pPr>
        <w:pStyle w:val="Caption"/>
        <w:rPr>
          <w:b w:val="0"/>
        </w:rPr>
      </w:pPr>
      <w:bookmarkStart w:id="18" w:name="_Ref436662154"/>
      <w:bookmarkStart w:id="19" w:name="_Toc456088937"/>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3</w:t>
      </w:r>
      <w:r w:rsidRPr="009A41A8">
        <w:rPr>
          <w:b w:val="0"/>
        </w:rPr>
        <w:fldChar w:fldCharType="end"/>
      </w:r>
      <w:bookmarkEnd w:id="18"/>
      <w:r w:rsidRPr="009A41A8">
        <w:rPr>
          <w:b w:val="0"/>
        </w:rPr>
        <w:t>. vSA high-level architecture</w:t>
      </w:r>
      <w:bookmarkEnd w:id="19"/>
    </w:p>
    <w:p w14:paraId="0E024F43" w14:textId="77777777" w:rsidR="00FE2D0E" w:rsidRPr="00AA6558" w:rsidRDefault="00FE2D0E" w:rsidP="008964F1">
      <w:pPr>
        <w:pStyle w:val="Heading3"/>
        <w:rPr>
          <w:rStyle w:val="mw-headline"/>
          <w:lang w:val="en-GB"/>
        </w:rPr>
      </w:pPr>
      <w:bookmarkStart w:id="20" w:name="_Toc456088830"/>
      <w:r w:rsidRPr="00AA6558">
        <w:rPr>
          <w:rStyle w:val="mw-headline"/>
          <w:lang w:val="en-GB"/>
        </w:rPr>
        <w:lastRenderedPageBreak/>
        <w:t>Functional description</w:t>
      </w:r>
      <w:bookmarkEnd w:id="20"/>
    </w:p>
    <w:p w14:paraId="08B648DE" w14:textId="54162332" w:rsidR="00446A4F" w:rsidRPr="00AA6558" w:rsidRDefault="00446A4F" w:rsidP="00D01016">
      <w:r w:rsidRPr="00AA6558">
        <w:t>The components of the architecture are the following:</w:t>
      </w:r>
    </w:p>
    <w:p w14:paraId="35901E5D" w14:textId="7EBE981A" w:rsidR="00A97F88" w:rsidRPr="00AA6558" w:rsidRDefault="00F150A9" w:rsidP="00E752D4">
      <w:pPr>
        <w:pStyle w:val="ListParagraph"/>
        <w:numPr>
          <w:ilvl w:val="0"/>
          <w:numId w:val="28"/>
        </w:numPr>
      </w:pPr>
      <w:r w:rsidRPr="00AA6558">
        <w:rPr>
          <w:b/>
        </w:rPr>
        <w:t>F</w:t>
      </w:r>
      <w:r w:rsidR="00A97F88" w:rsidRPr="00AA6558">
        <w:rPr>
          <w:b/>
        </w:rPr>
        <w:t>irewall:</w:t>
      </w:r>
      <w:r w:rsidR="00A97F88" w:rsidRPr="00AA6558">
        <w:t xml:space="preserve"> this component is in charge of filtering the traffic towards the service. </w:t>
      </w:r>
    </w:p>
    <w:p w14:paraId="74E9A9C7" w14:textId="659CEC36" w:rsidR="00A97F88" w:rsidRPr="00AA6558" w:rsidRDefault="00A97F88" w:rsidP="00E752D4">
      <w:pPr>
        <w:pStyle w:val="ListParagraph"/>
        <w:numPr>
          <w:ilvl w:val="0"/>
          <w:numId w:val="28"/>
        </w:numPr>
      </w:pPr>
      <w:r w:rsidRPr="00AA6558">
        <w:rPr>
          <w:b/>
        </w:rPr>
        <w:t>Intrusion Detection System (IDS):</w:t>
      </w:r>
      <w:r w:rsidRPr="00AA6558">
        <w:t xml:space="preserve"> </w:t>
      </w:r>
      <w:r w:rsidR="00F150A9" w:rsidRPr="00AA6558">
        <w:t xml:space="preserve">in </w:t>
      </w:r>
      <w:r w:rsidRPr="00AA6558">
        <w:t xml:space="preserve">order to improve attack detection, a combination of a packet filtering firewall and an intrusion detection system using both signatures and anomaly detection is considered. In </w:t>
      </w:r>
      <w:r w:rsidR="003F5361" w:rsidRPr="00AA6558">
        <w:t>fact, Anomaly detection IDS has</w:t>
      </w:r>
      <w:r w:rsidRPr="00AA6558">
        <w:t xml:space="preserve"> the advantage over signature based IDS in detecting novel attacks for which signatures do not exist. Unfortunately, anomaly detection IDS suffer from high false-positive detection rate. It is expected that combining both arts of detection will improve detection and reduce the number of false alarms. In </w:t>
      </w:r>
      <w:r w:rsidR="00592B3A" w:rsidRPr="00AA6558">
        <w:t>T-NOVA</w:t>
      </w:r>
      <w:r w:rsidRPr="00AA6558">
        <w:t xml:space="preserve">, the open source signature based IDS </w:t>
      </w:r>
      <w:r w:rsidR="00537FF2" w:rsidRPr="00AA6558">
        <w:t>[</w:t>
      </w:r>
      <w:r w:rsidR="00537FF2" w:rsidRPr="00AA6558">
        <w:rPr>
          <w:spacing w:val="5"/>
        </w:rPr>
        <w:t>SNORT</w:t>
      </w:r>
      <w:r w:rsidR="00537FF2" w:rsidRPr="00AA6558">
        <w:t xml:space="preserve">] </w:t>
      </w:r>
      <w:r w:rsidRPr="00AA6558">
        <w:t xml:space="preserve">is being used and will be extended to support anomaly detection as well. The mode of operation of the IDS component was also discussed in deliverable </w:t>
      </w:r>
      <w:r w:rsidR="00D01016" w:rsidRPr="00AA6558">
        <w:t>[</w:t>
      </w:r>
      <w:r w:rsidRPr="00AA6558">
        <w:t>D5.01</w:t>
      </w:r>
      <w:r w:rsidR="00D01016" w:rsidRPr="00AA6558">
        <w:t>]</w:t>
      </w:r>
      <w:r w:rsidR="00F150A9" w:rsidRPr="00AA6558">
        <w:t>;</w:t>
      </w:r>
    </w:p>
    <w:p w14:paraId="621134A3" w14:textId="087C0BEB" w:rsidR="0020583E" w:rsidRDefault="00A97F88" w:rsidP="00E752D4">
      <w:pPr>
        <w:pStyle w:val="ListParagraph"/>
        <w:numPr>
          <w:ilvl w:val="0"/>
          <w:numId w:val="28"/>
        </w:numPr>
      </w:pPr>
      <w:r w:rsidRPr="00AA6558">
        <w:rPr>
          <w:b/>
        </w:rPr>
        <w:t>FW Controller</w:t>
      </w:r>
      <w:r w:rsidRPr="00AA6558">
        <w:rPr>
          <w:i/>
        </w:rPr>
        <w:t>:</w:t>
      </w:r>
      <w:r w:rsidRPr="00AA6558">
        <w:t xml:space="preserve"> this application looks into the IDS "alerts repository" and based on the related information, the rules of the firewall are revised. </w:t>
      </w:r>
      <w:r w:rsidRPr="00AA6558">
        <w:fldChar w:fldCharType="begin"/>
      </w:r>
      <w:r w:rsidRPr="00AA6558">
        <w:instrText xml:space="preserve"> REF _Ref435002374 \h </w:instrText>
      </w:r>
      <w:r w:rsidRPr="00AA6558">
        <w:fldChar w:fldCharType="separate"/>
      </w:r>
      <w:r w:rsidR="004A7EC5" w:rsidRPr="0060078A">
        <w:t xml:space="preserve">Figure </w:t>
      </w:r>
      <w:r w:rsidR="004A7EC5">
        <w:rPr>
          <w:noProof/>
        </w:rPr>
        <w:t>4</w:t>
      </w:r>
      <w:r w:rsidRPr="00AA6558">
        <w:fldChar w:fldCharType="end"/>
      </w:r>
      <w:r w:rsidRPr="00AA6558">
        <w:t xml:space="preserve">  depicts a part of the FW Controller code.</w:t>
      </w:r>
    </w:p>
    <w:p w14:paraId="2A36836B" w14:textId="69AD0668" w:rsidR="0020583E" w:rsidRPr="0060078A" w:rsidRDefault="0020583E" w:rsidP="00217A10">
      <w:pPr>
        <w:pStyle w:val="ListParagraph"/>
      </w:pPr>
      <w:r w:rsidRPr="001F665C">
        <w:rPr>
          <w:noProof/>
          <w:lang w:val="en-US"/>
        </w:rPr>
        <w:lastRenderedPageBreak/>
        <w:drawing>
          <wp:anchor distT="0" distB="0" distL="114300" distR="114300" simplePos="0" relativeHeight="251732992" behindDoc="0" locked="0" layoutInCell="1" allowOverlap="1" wp14:anchorId="4FC486BC" wp14:editId="25947339">
            <wp:simplePos x="0" y="0"/>
            <wp:positionH relativeFrom="column">
              <wp:posOffset>-561975</wp:posOffset>
            </wp:positionH>
            <wp:positionV relativeFrom="margin">
              <wp:align>top</wp:align>
            </wp:positionV>
            <wp:extent cx="6741795" cy="594360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1795" cy="5943600"/>
                    </a:xfrm>
                    <a:prstGeom prst="rect">
                      <a:avLst/>
                    </a:prstGeom>
                    <a:noFill/>
                    <a:ln>
                      <a:noFill/>
                    </a:ln>
                  </pic:spPr>
                </pic:pic>
              </a:graphicData>
            </a:graphic>
            <wp14:sizeRelH relativeFrom="margin">
              <wp14:pctWidth>0</wp14:pctWidth>
            </wp14:sizeRelH>
          </wp:anchor>
        </w:drawing>
      </w:r>
    </w:p>
    <w:p w14:paraId="085C57B2" w14:textId="10333424" w:rsidR="0020583E" w:rsidRPr="009A41A8" w:rsidRDefault="0020583E" w:rsidP="00BA3689">
      <w:pPr>
        <w:pStyle w:val="Caption"/>
        <w:ind w:left="720"/>
        <w:rPr>
          <w:b w:val="0"/>
        </w:rPr>
      </w:pPr>
      <w:bookmarkStart w:id="21" w:name="_Ref435002374"/>
      <w:bookmarkStart w:id="22" w:name="_Toc456088938"/>
      <w:r w:rsidRPr="009A41A8">
        <w:rPr>
          <w:b w:val="0"/>
        </w:rPr>
        <w:t xml:space="preserve">Figure </w:t>
      </w:r>
      <w:r w:rsidR="00F62B3A" w:rsidRPr="009A41A8">
        <w:rPr>
          <w:b w:val="0"/>
        </w:rPr>
        <w:fldChar w:fldCharType="begin"/>
      </w:r>
      <w:r w:rsidR="00F62B3A" w:rsidRPr="009A41A8">
        <w:rPr>
          <w:b w:val="0"/>
        </w:rPr>
        <w:instrText xml:space="preserve"> SEQ Figure \* ARABIC </w:instrText>
      </w:r>
      <w:r w:rsidR="00F62B3A" w:rsidRPr="009A41A8">
        <w:rPr>
          <w:b w:val="0"/>
        </w:rPr>
        <w:fldChar w:fldCharType="separate"/>
      </w:r>
      <w:r w:rsidR="004A7EC5" w:rsidRPr="009A41A8">
        <w:rPr>
          <w:b w:val="0"/>
          <w:noProof/>
        </w:rPr>
        <w:t>4</w:t>
      </w:r>
      <w:r w:rsidR="00F62B3A" w:rsidRPr="009A41A8">
        <w:rPr>
          <w:b w:val="0"/>
          <w:noProof/>
        </w:rPr>
        <w:fldChar w:fldCharType="end"/>
      </w:r>
      <w:bookmarkEnd w:id="21"/>
      <w:r w:rsidRPr="009A41A8">
        <w:rPr>
          <w:b w:val="0"/>
        </w:rPr>
        <w:t>. A sample of code of</w:t>
      </w:r>
      <w:r w:rsidR="00472345" w:rsidRPr="009A41A8">
        <w:rPr>
          <w:b w:val="0"/>
        </w:rPr>
        <w:t xml:space="preserve"> t</w:t>
      </w:r>
      <w:r w:rsidRPr="009A41A8">
        <w:rPr>
          <w:b w:val="0"/>
        </w:rPr>
        <w:t>he FW Controller</w:t>
      </w:r>
      <w:bookmarkEnd w:id="22"/>
    </w:p>
    <w:p w14:paraId="7835B068" w14:textId="08ABB312" w:rsidR="0020583E" w:rsidRPr="00AA6558" w:rsidRDefault="0020583E" w:rsidP="00E752D4">
      <w:pPr>
        <w:pStyle w:val="ListParagraph"/>
        <w:numPr>
          <w:ilvl w:val="0"/>
          <w:numId w:val="28"/>
        </w:numPr>
      </w:pPr>
      <w:r w:rsidRPr="00AA6558">
        <w:rPr>
          <w:b/>
        </w:rPr>
        <w:t>Monitoring Agent:</w:t>
      </w:r>
      <w:r w:rsidRPr="00AA6558">
        <w:rPr>
          <w:i/>
        </w:rPr>
        <w:t xml:space="preserve"> </w:t>
      </w:r>
      <w:r w:rsidRPr="00AA6558">
        <w:t>this is a script that reports to the monitoring server the status of the VNF through some metrics such as (Number of errors coming in/ going out of the wan/lan interface of pfsense, Number of bytes coming in/ going out of the wan/lan interface of pfsense, CPU usage of snort, Percent of the dropped packets, generate by snort, etc)</w:t>
      </w:r>
      <w:r w:rsidR="00F150A9" w:rsidRPr="00AA6558">
        <w:t>;</w:t>
      </w:r>
    </w:p>
    <w:p w14:paraId="3374A17A" w14:textId="710CDCF2" w:rsidR="00FE2D0E" w:rsidRPr="00AA6558" w:rsidRDefault="0020583E" w:rsidP="00E752D4">
      <w:pPr>
        <w:pStyle w:val="ListParagraph"/>
        <w:numPr>
          <w:ilvl w:val="0"/>
          <w:numId w:val="28"/>
        </w:numPr>
      </w:pPr>
      <w:r w:rsidRPr="00AA6558">
        <w:rPr>
          <w:b/>
        </w:rPr>
        <w:t>vSA controller</w:t>
      </w:r>
      <w:r w:rsidRPr="00AA6558">
        <w:rPr>
          <w:i/>
        </w:rPr>
        <w:t>:</w:t>
      </w:r>
      <w:r w:rsidRPr="00AA6558">
        <w:t xml:space="preserve"> this is the application in charge of the vSA lifecycle</w:t>
      </w:r>
      <w:r w:rsidR="009A41A8">
        <w:t>.</w:t>
      </w:r>
    </w:p>
    <w:p w14:paraId="1C638AA2" w14:textId="54FE2A69" w:rsidR="00FE2D0E" w:rsidRPr="00751504" w:rsidRDefault="00FE2D0E" w:rsidP="008964F1">
      <w:pPr>
        <w:pStyle w:val="Heading3"/>
      </w:pPr>
      <w:bookmarkStart w:id="23" w:name="_Toc456088831"/>
      <w:r w:rsidRPr="00AA6558">
        <w:rPr>
          <w:rStyle w:val="mw-headline"/>
          <w:lang w:val="en-GB"/>
        </w:rPr>
        <w:t>Interfaces</w:t>
      </w:r>
      <w:bookmarkEnd w:id="23"/>
    </w:p>
    <w:p w14:paraId="1481655D" w14:textId="36623200" w:rsidR="001723B0" w:rsidRPr="00AA6558" w:rsidRDefault="001723B0" w:rsidP="001723B0">
      <w:r w:rsidRPr="00AA6558">
        <w:t xml:space="preserve">The different components of the architecture </w:t>
      </w:r>
      <w:r w:rsidR="000535E3" w:rsidRPr="00AA6558">
        <w:t xml:space="preserve">interact </w:t>
      </w:r>
      <w:r w:rsidRPr="00AA6558">
        <w:t xml:space="preserve">in the following way, </w:t>
      </w:r>
    </w:p>
    <w:p w14:paraId="431A52FD" w14:textId="585BB1E7" w:rsidR="001723B0" w:rsidRPr="00AA6558" w:rsidRDefault="001723B0" w:rsidP="00E752D4">
      <w:pPr>
        <w:pStyle w:val="ListParagraph"/>
        <w:numPr>
          <w:ilvl w:val="0"/>
          <w:numId w:val="29"/>
        </w:numPr>
      </w:pPr>
      <w:r w:rsidRPr="00AA6558">
        <w:t>data packets are first of all filtered by the firewall (ingress interface) before being forwarded to the service (egress interface)</w:t>
      </w:r>
      <w:r w:rsidR="000535E3" w:rsidRPr="00AA6558">
        <w:t>;</w:t>
      </w:r>
    </w:p>
    <w:p w14:paraId="63EE8235" w14:textId="2B662DFD" w:rsidR="001723B0" w:rsidRPr="00AA6558" w:rsidRDefault="001723B0" w:rsidP="00E752D4">
      <w:pPr>
        <w:pStyle w:val="ListParagraph"/>
        <w:numPr>
          <w:ilvl w:val="0"/>
          <w:numId w:val="29"/>
        </w:numPr>
      </w:pPr>
      <w:r w:rsidRPr="00AA6558">
        <w:lastRenderedPageBreak/>
        <w:t>filtered data packets are sniffed by the IDS for further inspection (internal interface). The IDS will monitor and analyze all the services passing through the network</w:t>
      </w:r>
      <w:r w:rsidR="000535E3" w:rsidRPr="00AA6558">
        <w:t>;</w:t>
      </w:r>
    </w:p>
    <w:p w14:paraId="50062456" w14:textId="1AD0C57E" w:rsidR="001723B0" w:rsidRPr="00AA6558" w:rsidRDefault="001723B0" w:rsidP="00E752D4">
      <w:pPr>
        <w:pStyle w:val="ListParagraph"/>
        <w:numPr>
          <w:ilvl w:val="0"/>
          <w:numId w:val="29"/>
        </w:numPr>
      </w:pPr>
      <w:r w:rsidRPr="00AA6558">
        <w:t>data packets go through a signature based procedure. This will help in detecting efficiently well know attacks such as port scan attacks and TCP SYN flood attacks</w:t>
      </w:r>
      <w:r w:rsidR="000535E3" w:rsidRPr="00AA6558">
        <w:t>;</w:t>
      </w:r>
    </w:p>
    <w:p w14:paraId="16ACE577" w14:textId="5635415F" w:rsidR="001723B0" w:rsidRPr="00AA6558" w:rsidRDefault="001723B0" w:rsidP="00E752D4">
      <w:pPr>
        <w:pStyle w:val="ListParagraph"/>
        <w:numPr>
          <w:ilvl w:val="0"/>
          <w:numId w:val="29"/>
        </w:numPr>
      </w:pPr>
      <w:r w:rsidRPr="00AA6558">
        <w:t>If an attack is detected at this stage, an alarm is generated and the firewall is instructed to revise its rules (internal interface)</w:t>
      </w:r>
      <w:r w:rsidR="000535E3" w:rsidRPr="00AA6558">
        <w:t>;</w:t>
      </w:r>
    </w:p>
    <w:p w14:paraId="01EBC121" w14:textId="5419C81B" w:rsidR="001723B0" w:rsidRPr="00AA6558" w:rsidRDefault="001723B0" w:rsidP="00E752D4">
      <w:pPr>
        <w:pStyle w:val="ListParagraph"/>
        <w:numPr>
          <w:ilvl w:val="0"/>
          <w:numId w:val="29"/>
        </w:numPr>
      </w:pPr>
      <w:r w:rsidRPr="00AA6558">
        <w:t>If no attack is detected, no further action is required</w:t>
      </w:r>
      <w:r w:rsidR="000535E3" w:rsidRPr="00AA6558">
        <w:t>.</w:t>
      </w:r>
    </w:p>
    <w:p w14:paraId="3AF2CDD7" w14:textId="036B0CCD" w:rsidR="00FE2D0E" w:rsidRPr="00AA6558" w:rsidRDefault="001723B0" w:rsidP="00E2312C">
      <w:r w:rsidRPr="00AA6558">
        <w:t>In addition to that, there are two extra interfaces: the first one is in charge of the vSA lifecycle management, and the second one monitors the status of the vSA and sends the related information to the monitoring server.</w:t>
      </w:r>
      <w:r w:rsidR="00FE2D0E" w:rsidRPr="00AA6558">
        <w:t xml:space="preserve"> </w:t>
      </w:r>
    </w:p>
    <w:p w14:paraId="0FCF809C" w14:textId="77777777" w:rsidR="00FE2D0E" w:rsidRPr="00751504" w:rsidRDefault="00FE2D0E" w:rsidP="008964F1">
      <w:pPr>
        <w:pStyle w:val="Heading3"/>
      </w:pPr>
      <w:bookmarkStart w:id="24" w:name="_Toc456088832"/>
      <w:r w:rsidRPr="00AA6558">
        <w:rPr>
          <w:rStyle w:val="mw-headline"/>
          <w:lang w:val="en-GB"/>
        </w:rPr>
        <w:t>Technologies</w:t>
      </w:r>
      <w:bookmarkEnd w:id="24"/>
    </w:p>
    <w:p w14:paraId="6C51F3A9" w14:textId="0F306A13" w:rsidR="00C60C5B" w:rsidRPr="00AA6558" w:rsidRDefault="00C60C5B" w:rsidP="00C60C5B">
      <w:r w:rsidRPr="00AA6558">
        <w:t xml:space="preserve">As performance is one of the main issues when deploying software versions of security appliances, we started by providing a short evaluation of firewalls software that could run in virtual environments. The idea was not to go through all the relevant existing software but just the most popular ones that could be extended to fulfill the use case requirements. This evaluation was described in </w:t>
      </w:r>
      <w:r w:rsidR="007315AC" w:rsidRPr="00AA6558">
        <w:t>[</w:t>
      </w:r>
      <w:r w:rsidRPr="00AA6558">
        <w:t>D5.01</w:t>
      </w:r>
      <w:r w:rsidR="007315AC" w:rsidRPr="00AA6558">
        <w:t>]</w:t>
      </w:r>
      <w:r w:rsidRPr="00AA6558">
        <w:t>. It turns out that the open source firewalls that are richer and more complete are Vyatta VyOS and pfSense (</w:t>
      </w:r>
      <w:r w:rsidR="00AB3404" w:rsidRPr="00AA6558">
        <w:t xml:space="preserve">please </w:t>
      </w:r>
      <w:r w:rsidRPr="00AA6558">
        <w:t xml:space="preserve">refer to </w:t>
      </w:r>
      <w:r w:rsidR="0024436A" w:rsidRPr="00AA6558">
        <w:t>[</w:t>
      </w:r>
      <w:r w:rsidRPr="00AA6558">
        <w:t>D5.01</w:t>
      </w:r>
      <w:r w:rsidR="0024436A" w:rsidRPr="00AA6558">
        <w:t>]</w:t>
      </w:r>
      <w:r w:rsidRPr="00AA6558">
        <w:t xml:space="preserve"> for more details). In addition to that, VyOS seems to support REST APIs for configuration which are important in the integration with the rest of the </w:t>
      </w:r>
      <w:r w:rsidR="00592B3A" w:rsidRPr="00AA6558">
        <w:t>T-NOVA</w:t>
      </w:r>
      <w:r w:rsidRPr="00AA6558">
        <w:t xml:space="preserve"> framework.</w:t>
      </w:r>
    </w:p>
    <w:p w14:paraId="17D283E8" w14:textId="24B4943A" w:rsidR="00AD68F9" w:rsidRPr="00AA6558" w:rsidRDefault="00AD68F9" w:rsidP="00AD68F9">
      <w:r w:rsidRPr="00AA6558">
        <w:t xml:space="preserve">These two options were also evaluated from the performance point of view and the results are discussed in [D5.01]. Based on this assessment, the pfSense firewall seemed to be the best option to be used within the vSA.  </w:t>
      </w:r>
    </w:p>
    <w:p w14:paraId="6F68B244" w14:textId="36D770F5" w:rsidR="00FE2D0E" w:rsidRPr="00AA6558" w:rsidRDefault="00C60C5B" w:rsidP="00E2312C">
      <w:r w:rsidRPr="00AA6558">
        <w:t xml:space="preserve"> </w:t>
      </w:r>
      <w:r w:rsidR="00FE2D0E" w:rsidRPr="00AA6558">
        <w:t xml:space="preserve"> </w:t>
      </w:r>
    </w:p>
    <w:p w14:paraId="1E8BC2C8" w14:textId="77777777" w:rsidR="00FE2D0E" w:rsidRPr="00751504" w:rsidRDefault="00FE2D0E" w:rsidP="008964F1">
      <w:pPr>
        <w:pStyle w:val="Heading3"/>
      </w:pPr>
      <w:bookmarkStart w:id="25" w:name="_Toc456088833"/>
      <w:r w:rsidRPr="00AA6558">
        <w:rPr>
          <w:rStyle w:val="mw-headline"/>
          <w:lang w:val="en-GB"/>
        </w:rPr>
        <w:t>Dimensioning and Performance</w:t>
      </w:r>
      <w:bookmarkEnd w:id="25"/>
    </w:p>
    <w:p w14:paraId="5C456094" w14:textId="77777777" w:rsidR="002F728C" w:rsidRPr="00AA6558" w:rsidRDefault="002F728C" w:rsidP="002F728C">
      <w:r w:rsidRPr="00AA6558">
        <w:t xml:space="preserve">To study the performance of firewalls, appropriate metrics are needed. Although the activities in this area are very scarce, we described in D5.01, potential metrics that could be used. This includes, throughput, latency, jitter, and goodput. </w:t>
      </w:r>
    </w:p>
    <w:p w14:paraId="38CA641C" w14:textId="0D3C5032" w:rsidR="00FE2D0E" w:rsidRPr="00751504" w:rsidRDefault="00FE2D0E" w:rsidP="008964F1">
      <w:pPr>
        <w:pStyle w:val="Heading4"/>
      </w:pPr>
      <w:r w:rsidRPr="00751504">
        <w:t xml:space="preserve">Testbed setup </w:t>
      </w:r>
    </w:p>
    <w:p w14:paraId="6AF7CF63" w14:textId="4322F0E5" w:rsidR="00FB3BB1" w:rsidRPr="004057AF" w:rsidRDefault="00FB3BB1" w:rsidP="00FB3BB1">
      <w:pPr>
        <w:rPr>
          <w:rFonts w:eastAsia="Times New Roman"/>
        </w:rPr>
      </w:pPr>
      <w:r w:rsidRPr="004057AF">
        <w:t xml:space="preserve">For simplicity reasons, we have used Iperf [IPERF] for generating IP traffic in our tests. In fact, other IP traffic generators such as [DITG], [Ostinato], and IPTraf [IPTR] could have also been utilized. Iperf mainly generates TCP and UDP traffic at different rates. Diverse loads (light, medium, heavy) and different packet sizes are also considered. For analyzing IP     traffic, we used “tcpdump” for capturing it and “tcptrace” to analyze it and generate statistics. </w:t>
      </w:r>
      <w:r w:rsidRPr="004057AF">
        <w:rPr>
          <w:b/>
          <w:i/>
        </w:rPr>
        <w:t>The main difference with respect to the tests performed in [D5.01] is the fact that in this paper, the tests are performed on a cloud computing platform (not simply in VirtualBox) namely, Openstack</w:t>
      </w:r>
      <w:r w:rsidRPr="004057AF">
        <w:t xml:space="preserve">. This also enables to test some networking functionalities of OpenStack as the latter does not offer much </w:t>
      </w:r>
      <w:r w:rsidRPr="004057AF">
        <w:lastRenderedPageBreak/>
        <w:t xml:space="preserve">freedom and flexibility on arbitrary traffic steering. </w:t>
      </w:r>
      <w:r w:rsidR="00594AF9" w:rsidRPr="004057AF">
        <w:t>Similarly,</w:t>
      </w:r>
      <w:r w:rsidRPr="004057AF">
        <w:t xml:space="preserve"> to [D5.01], the undertaken tests are based on three main scenarios,</w:t>
      </w:r>
    </w:p>
    <w:p w14:paraId="3FDBED38" w14:textId="0AEB8CB8" w:rsidR="00FB3BB1" w:rsidRPr="004057AF" w:rsidRDefault="00FB3BB1" w:rsidP="00FB3BB1"/>
    <w:p w14:paraId="732858AE" w14:textId="77777777" w:rsidR="00FB3BB1" w:rsidRPr="00AA6558" w:rsidRDefault="00FB3BB1" w:rsidP="00FB3BB1">
      <w:pPr>
        <w:pStyle w:val="KeinLeerraum1"/>
        <w:numPr>
          <w:ilvl w:val="0"/>
          <w:numId w:val="73"/>
        </w:numPr>
        <w:rPr>
          <w:rFonts w:ascii="Segoe UI" w:hAnsi="Segoe UI" w:cs="Segoe UI"/>
          <w:sz w:val="22"/>
          <w:szCs w:val="22"/>
          <w:lang w:val="en-GB"/>
        </w:rPr>
      </w:pPr>
      <w:r w:rsidRPr="00AA6558">
        <w:rPr>
          <w:rFonts w:ascii="Segoe UI" w:hAnsi="Segoe UI" w:cs="Segoe UI"/>
          <w:sz w:val="22"/>
          <w:szCs w:val="22"/>
          <w:lang w:val="en-GB"/>
        </w:rPr>
        <w:t xml:space="preserve">Scenario one (No firewall): Here, we configure and check the connectivity between the Iperf client and the virtual proxy without a firewall in between. This enables us to test the capacity of the communication channel </w:t>
      </w:r>
    </w:p>
    <w:p w14:paraId="6DDEF528" w14:textId="77777777" w:rsidR="00FB3BB1" w:rsidRPr="00AA6558" w:rsidRDefault="00FB3BB1" w:rsidP="00FB3BB1">
      <w:pPr>
        <w:pStyle w:val="KeinLeerraum1"/>
        <w:numPr>
          <w:ilvl w:val="0"/>
          <w:numId w:val="73"/>
        </w:numPr>
        <w:rPr>
          <w:rFonts w:ascii="Segoe UI" w:hAnsi="Segoe UI" w:cs="Segoe UI"/>
          <w:sz w:val="22"/>
          <w:szCs w:val="22"/>
          <w:lang w:val="en-GB"/>
        </w:rPr>
      </w:pPr>
      <w:r w:rsidRPr="00AA6558">
        <w:rPr>
          <w:rFonts w:ascii="Segoe UI" w:hAnsi="Segoe UI" w:cs="Segoe UI"/>
          <w:sz w:val="22"/>
          <w:szCs w:val="22"/>
          <w:lang w:val="en-GB"/>
        </w:rPr>
        <w:t xml:space="preserve">Scenario two (TCP traffic with firewall and no rules): Here, we check whether the introduction of the vSA (in particular, the firewall in between) generates extra delay. We also test the capacity of the vSA in this context </w:t>
      </w:r>
    </w:p>
    <w:p w14:paraId="1D6FF9BE" w14:textId="77777777" w:rsidR="00FB3BB1" w:rsidRPr="00AA6558" w:rsidRDefault="00FB3BB1" w:rsidP="00FB3BB1">
      <w:pPr>
        <w:pStyle w:val="KeinLeerraum1"/>
        <w:numPr>
          <w:ilvl w:val="0"/>
          <w:numId w:val="73"/>
        </w:numPr>
        <w:rPr>
          <w:rFonts w:ascii="Segoe UI" w:hAnsi="Segoe UI" w:cs="Segoe UI"/>
          <w:sz w:val="22"/>
          <w:szCs w:val="22"/>
          <w:lang w:val="en-GB"/>
        </w:rPr>
      </w:pPr>
      <w:r w:rsidRPr="00AA6558">
        <w:rPr>
          <w:rFonts w:ascii="Segoe UI" w:hAnsi="Segoe UI" w:cs="Segoe UI"/>
          <w:sz w:val="22"/>
          <w:szCs w:val="22"/>
          <w:lang w:val="en-GB"/>
        </w:rPr>
        <w:t>Scenario three (with firewall and increasing number of rules): the objective of this scenario is to study the effect of introducing rules into the firewall of the vSA. To achieve this scenario, a script for the firewall is implemented in order to generate rules in an automatic way. The script is a shell script using specific API commands and generate blocking rules for random source IP addresses (excluding those used in the test setup) and the WAN interface. Here, the easyrule function of pfsense is extended. In this scenario, some tests are also performed using UDP instead of TCP</w:t>
      </w:r>
    </w:p>
    <w:p w14:paraId="6BCCAB63" w14:textId="77777777" w:rsidR="00FB3BB1" w:rsidRPr="00AA6558" w:rsidRDefault="00FB3BB1" w:rsidP="00FB3BB1">
      <w:pPr>
        <w:pStyle w:val="KeinLeerraum1"/>
        <w:rPr>
          <w:sz w:val="20"/>
          <w:lang w:val="en-GB"/>
        </w:rPr>
      </w:pPr>
    </w:p>
    <w:p w14:paraId="25D7EC1A" w14:textId="77777777" w:rsidR="00FB3BB1" w:rsidRPr="00AA6558" w:rsidRDefault="00FB3BB1" w:rsidP="00FB3BB1">
      <w:pPr>
        <w:pStyle w:val="KeinLeerraum1"/>
        <w:jc w:val="center"/>
        <w:rPr>
          <w:sz w:val="20"/>
          <w:lang w:val="en-GB"/>
        </w:rPr>
      </w:pPr>
      <w:r w:rsidRPr="001F665C">
        <w:rPr>
          <w:noProof/>
          <w:lang w:val="en-US" w:eastAsia="en-US"/>
        </w:rPr>
        <w:drawing>
          <wp:inline distT="0" distB="0" distL="0" distR="0" wp14:anchorId="0D90538D" wp14:editId="74E1F8C6">
            <wp:extent cx="2872800" cy="3283200"/>
            <wp:effectExtent l="0" t="0" r="3810" b="0"/>
            <wp:docPr id="238" name="Grafik 2" descr="Banwidth (PFSense + Pxaas on Openstack)-Average-of-5Times-T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width (PFSense + Pxaas on Openstack)-Average-of-5Times-Test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8073" cy="3289226"/>
                    </a:xfrm>
                    <a:prstGeom prst="rect">
                      <a:avLst/>
                    </a:prstGeom>
                    <a:noFill/>
                    <a:ln>
                      <a:noFill/>
                    </a:ln>
                  </pic:spPr>
                </pic:pic>
              </a:graphicData>
            </a:graphic>
          </wp:inline>
        </w:drawing>
      </w:r>
    </w:p>
    <w:p w14:paraId="67897417" w14:textId="77777777" w:rsidR="00FB3BB1" w:rsidRPr="00AA6558" w:rsidRDefault="00FB3BB1" w:rsidP="00FB3BB1">
      <w:pPr>
        <w:pStyle w:val="KeinLeerraum1"/>
        <w:jc w:val="center"/>
        <w:rPr>
          <w:sz w:val="20"/>
          <w:lang w:val="en-GB"/>
        </w:rPr>
      </w:pPr>
    </w:p>
    <w:p w14:paraId="1F377D9C" w14:textId="77777777" w:rsidR="00FB3BB1" w:rsidRPr="00AA6558" w:rsidRDefault="00FB3BB1" w:rsidP="00FB3BB1">
      <w:pPr>
        <w:pStyle w:val="KeinLeerraum1"/>
        <w:jc w:val="center"/>
        <w:rPr>
          <w:sz w:val="20"/>
          <w:lang w:val="en-GB"/>
        </w:rPr>
      </w:pPr>
    </w:p>
    <w:p w14:paraId="2EDA88B0" w14:textId="1CD6A401" w:rsidR="00FB3BB1" w:rsidRPr="009A41A8" w:rsidRDefault="00FB3BB1" w:rsidP="00FB3BB1">
      <w:pPr>
        <w:pStyle w:val="Caption"/>
        <w:rPr>
          <w:b w:val="0"/>
          <w:color w:val="000000"/>
          <w:szCs w:val="20"/>
        </w:rPr>
      </w:pPr>
      <w:bookmarkStart w:id="26" w:name="_Ref452646256"/>
      <w:bookmarkStart w:id="27" w:name="_Toc456088939"/>
      <w:r w:rsidRPr="009A41A8">
        <w:rPr>
          <w:b w:val="0"/>
          <w:szCs w:val="20"/>
        </w:rPr>
        <w:t xml:space="preserve">Figure </w:t>
      </w:r>
      <w:r w:rsidRPr="009A41A8">
        <w:rPr>
          <w:b w:val="0"/>
          <w:szCs w:val="20"/>
        </w:rPr>
        <w:fldChar w:fldCharType="begin"/>
      </w:r>
      <w:r w:rsidRPr="009A41A8">
        <w:rPr>
          <w:b w:val="0"/>
          <w:szCs w:val="20"/>
        </w:rPr>
        <w:instrText xml:space="preserve"> SEQ Figure \* ARABIC </w:instrText>
      </w:r>
      <w:r w:rsidRPr="009A41A8">
        <w:rPr>
          <w:b w:val="0"/>
          <w:szCs w:val="20"/>
        </w:rPr>
        <w:fldChar w:fldCharType="separate"/>
      </w:r>
      <w:r w:rsidR="004A7EC5" w:rsidRPr="009A41A8">
        <w:rPr>
          <w:b w:val="0"/>
          <w:noProof/>
          <w:szCs w:val="20"/>
        </w:rPr>
        <w:t>5</w:t>
      </w:r>
      <w:r w:rsidRPr="009A41A8">
        <w:rPr>
          <w:b w:val="0"/>
          <w:szCs w:val="20"/>
        </w:rPr>
        <w:fldChar w:fldCharType="end"/>
      </w:r>
      <w:bookmarkEnd w:id="26"/>
      <w:r w:rsidRPr="009A41A8">
        <w:rPr>
          <w:b w:val="0"/>
          <w:szCs w:val="20"/>
        </w:rPr>
        <w:t>. vSA throughput</w:t>
      </w:r>
      <w:bookmarkEnd w:id="27"/>
      <w:r w:rsidRPr="009A41A8">
        <w:rPr>
          <w:b w:val="0"/>
          <w:szCs w:val="20"/>
        </w:rPr>
        <w:t xml:space="preserve"> </w:t>
      </w:r>
    </w:p>
    <w:p w14:paraId="10BA9890" w14:textId="77777777" w:rsidR="00FB3BB1" w:rsidRPr="004057AF" w:rsidRDefault="00FB3BB1" w:rsidP="00FB3BB1"/>
    <w:p w14:paraId="617B90DF" w14:textId="77777777" w:rsidR="00FB3BB1" w:rsidRPr="004057AF" w:rsidRDefault="00FB3BB1" w:rsidP="00FB3BB1">
      <w:pPr>
        <w:rPr>
          <w:lang w:eastAsia="it-IT"/>
        </w:rPr>
      </w:pPr>
    </w:p>
    <w:p w14:paraId="5C719C91" w14:textId="1CE04A50" w:rsidR="00FB3BB1" w:rsidRPr="004057AF" w:rsidRDefault="00FB3BB1" w:rsidP="00FB3BB1">
      <w:r w:rsidRPr="004057AF">
        <w:t xml:space="preserve">When no firewall is used between the Iperf client and the virtual proxy, one can note that the throughput of the communication remains good (between 700 and 800 Mbit/s) as long as the number of 60 parallel connections is not exceeded. When the vSA (in particular the firewall) is in between, the throughput varies between 700 and 750 Mbit/s as long as the number of parallel connections does not exceed 20 connections. When the number of connections goes beyond the value 60, the </w:t>
      </w:r>
      <w:r w:rsidRPr="004057AF">
        <w:lastRenderedPageBreak/>
        <w:t>throughput for the vSA without firewall rules decreases slowly to reach 580 Mbit/s when 100 connections are opened (</w:t>
      </w:r>
      <w:r w:rsidRPr="001F665C">
        <w:fldChar w:fldCharType="begin"/>
      </w:r>
      <w:r w:rsidRPr="004057AF">
        <w:instrText xml:space="preserve"> REF _Ref452646256 \h  \* MERGEFORMAT </w:instrText>
      </w:r>
      <w:r w:rsidRPr="001F665C">
        <w:fldChar w:fldCharType="separate"/>
      </w:r>
      <w:r w:rsidR="004A7EC5" w:rsidRPr="00B81C8A">
        <w:t xml:space="preserve">Figure </w:t>
      </w:r>
      <w:r w:rsidR="004A7EC5" w:rsidRPr="00B81C8A">
        <w:rPr>
          <w:noProof/>
        </w:rPr>
        <w:t>5</w:t>
      </w:r>
      <w:r w:rsidRPr="001F665C">
        <w:fldChar w:fldCharType="end"/>
      </w:r>
      <w:r w:rsidRPr="004057AF">
        <w:t>). This situation becomes worse when rules are configured on the firewall. Indeed, the throughput decreases to 480 Mbit/s when 3000 rules are configured and 100 connections are opened (</w:t>
      </w:r>
      <w:r w:rsidRPr="001F665C">
        <w:fldChar w:fldCharType="begin"/>
      </w:r>
      <w:r w:rsidRPr="004057AF">
        <w:instrText xml:space="preserve"> REF _Ref452646256 \h  \* MERGEFORMAT </w:instrText>
      </w:r>
      <w:r w:rsidRPr="001F665C">
        <w:fldChar w:fldCharType="separate"/>
      </w:r>
      <w:r w:rsidR="004A7EC5" w:rsidRPr="00B81C8A">
        <w:t xml:space="preserve">Figure </w:t>
      </w:r>
      <w:r w:rsidR="004A7EC5" w:rsidRPr="00B81C8A">
        <w:rPr>
          <w:noProof/>
        </w:rPr>
        <w:t>5</w:t>
      </w:r>
      <w:r w:rsidRPr="001F665C">
        <w:fldChar w:fldCharType="end"/>
      </w:r>
      <w:r w:rsidRPr="004057AF">
        <w:t xml:space="preserve">).  </w:t>
      </w:r>
    </w:p>
    <w:p w14:paraId="7DF79038" w14:textId="2F88A4AD" w:rsidR="009E6FF3" w:rsidRPr="004057AF" w:rsidRDefault="009E6FF3" w:rsidP="00FB3BB1"/>
    <w:p w14:paraId="28224C01" w14:textId="7A957F96" w:rsidR="009E6FF3" w:rsidRPr="00AA6558" w:rsidRDefault="009E6FF3" w:rsidP="00FB3BB1">
      <w:r w:rsidRPr="00AA6558">
        <w:t xml:space="preserve">These results were included in a paper that was recently submitted to the Wiley Security and Communication Networks Journal. </w:t>
      </w:r>
    </w:p>
    <w:p w14:paraId="53327774" w14:textId="77777777" w:rsidR="008801B2" w:rsidRPr="00AA6558" w:rsidRDefault="008801B2" w:rsidP="008801B2">
      <w:pPr>
        <w:pStyle w:val="ListParagraph"/>
      </w:pPr>
    </w:p>
    <w:p w14:paraId="07EAE032" w14:textId="741CD967" w:rsidR="000545CD" w:rsidRPr="00AA6558" w:rsidRDefault="00FE2D0E" w:rsidP="008964F1">
      <w:pPr>
        <w:pStyle w:val="Heading2"/>
      </w:pPr>
      <w:bookmarkStart w:id="28" w:name="_Ref452537322"/>
      <w:bookmarkStart w:id="29" w:name="_Toc456088834"/>
      <w:r w:rsidRPr="00AA6558">
        <w:rPr>
          <w:rStyle w:val="mw-headline"/>
        </w:rPr>
        <w:t>Session Border Controller</w:t>
      </w:r>
      <w:r w:rsidR="00834B38" w:rsidRPr="00AA6558">
        <w:rPr>
          <w:rStyle w:val="mw-headline"/>
        </w:rPr>
        <w:t xml:space="preserve"> (SBC)</w:t>
      </w:r>
      <w:bookmarkEnd w:id="28"/>
      <w:bookmarkEnd w:id="29"/>
    </w:p>
    <w:p w14:paraId="60B30659" w14:textId="12018CAD" w:rsidR="00FE2D0E" w:rsidRPr="00751504" w:rsidRDefault="00FE2D0E" w:rsidP="008964F1">
      <w:pPr>
        <w:pStyle w:val="Heading3"/>
      </w:pPr>
      <w:bookmarkStart w:id="30" w:name="_Toc456088835"/>
      <w:r w:rsidRPr="00AA6558">
        <w:rPr>
          <w:rStyle w:val="mw-headline"/>
          <w:lang w:val="en-GB"/>
        </w:rPr>
        <w:t>Introduction</w:t>
      </w:r>
      <w:bookmarkEnd w:id="30"/>
    </w:p>
    <w:p w14:paraId="2C24504F" w14:textId="77777777" w:rsidR="002A31A5" w:rsidRPr="00AA6558" w:rsidRDefault="002A31A5" w:rsidP="002A31A5">
      <w:pPr>
        <w:rPr>
          <w:rFonts w:cs="Segoe UI"/>
        </w:rPr>
      </w:pPr>
      <w:r w:rsidRPr="00AA6558">
        <w:rPr>
          <w:rFonts w:cs="Segoe UI"/>
        </w:rPr>
        <w:t xml:space="preserve">A Session Border Controller ﴾SBC) is typically a standalone device providing network interconnection and security services between two IP networks. It operates at the edge of these networks and is used whenever a multimedia session involves two different IP domains. It performs: </w:t>
      </w:r>
    </w:p>
    <w:p w14:paraId="0829B767" w14:textId="5D48891E" w:rsidR="002A31A5" w:rsidRPr="00AA6558" w:rsidRDefault="002A31A5" w:rsidP="00E752D4">
      <w:pPr>
        <w:pStyle w:val="ListParagraph"/>
        <w:numPr>
          <w:ilvl w:val="0"/>
          <w:numId w:val="18"/>
        </w:numPr>
        <w:rPr>
          <w:rFonts w:cs="Segoe UI"/>
        </w:rPr>
      </w:pPr>
      <w:r w:rsidRPr="00AA6558">
        <w:rPr>
          <w:rFonts w:cs="Segoe UI"/>
        </w:rPr>
        <w:t>the session control on the “control” plane, adopting SIP as a signalling protocol</w:t>
      </w:r>
      <w:r w:rsidR="000545CD" w:rsidRPr="00AA6558">
        <w:rPr>
          <w:rFonts w:cs="Segoe UI"/>
        </w:rPr>
        <w:t>;</w:t>
      </w:r>
    </w:p>
    <w:p w14:paraId="436D8F95" w14:textId="4D85E07B" w:rsidR="002A31A5" w:rsidRPr="00AA6558" w:rsidRDefault="002A31A5" w:rsidP="00E752D4">
      <w:pPr>
        <w:pStyle w:val="ListParagraph"/>
        <w:numPr>
          <w:ilvl w:val="0"/>
          <w:numId w:val="18"/>
        </w:numPr>
        <w:rPr>
          <w:rFonts w:cs="Segoe UI"/>
        </w:rPr>
      </w:pPr>
      <w:r w:rsidRPr="00AA6558">
        <w:rPr>
          <w:rFonts w:cs="Segoe UI"/>
        </w:rPr>
        <w:t>several func</w:t>
      </w:r>
      <w:r w:rsidR="00805A59" w:rsidRPr="00AA6558">
        <w:rPr>
          <w:rFonts w:cs="Segoe UI"/>
        </w:rPr>
        <w:t>tions on the “media” plane (i.e</w:t>
      </w:r>
      <w:r w:rsidRPr="00AA6558">
        <w:rPr>
          <w:rFonts w:cs="Segoe UI"/>
        </w:rPr>
        <w:t>: transcoding, transrating, NAT,</w:t>
      </w:r>
      <w:r w:rsidR="00805A59" w:rsidRPr="00AA6558">
        <w:rPr>
          <w:rFonts w:cs="Segoe UI"/>
        </w:rPr>
        <w:t xml:space="preserve"> </w:t>
      </w:r>
      <w:r w:rsidRPr="00AA6558">
        <w:rPr>
          <w:rFonts w:cs="Segoe UI"/>
        </w:rPr>
        <w:t xml:space="preserve">etc), adopting Real time Transport Protocol (RTP) for </w:t>
      </w:r>
      <w:r w:rsidR="00805A59" w:rsidRPr="00AA6558">
        <w:rPr>
          <w:rFonts w:cs="Segoe UI"/>
        </w:rPr>
        <w:t xml:space="preserve">the </w:t>
      </w:r>
      <w:r w:rsidRPr="00AA6558">
        <w:rPr>
          <w:rFonts w:cs="Segoe UI"/>
        </w:rPr>
        <w:t>multimedia content delivery</w:t>
      </w:r>
      <w:r w:rsidR="000545CD" w:rsidRPr="00AA6558">
        <w:rPr>
          <w:rFonts w:cs="Segoe UI"/>
        </w:rPr>
        <w:t>.</w:t>
      </w:r>
    </w:p>
    <w:p w14:paraId="6A6ABB56" w14:textId="77777777" w:rsidR="006D4691" w:rsidRPr="00AA6558" w:rsidRDefault="002A31A5" w:rsidP="00441FD4">
      <w:pPr>
        <w:rPr>
          <w:rFonts w:cs="Segoe UI"/>
        </w:rPr>
      </w:pPr>
      <w:r w:rsidRPr="00AA6558">
        <w:rPr>
          <w:rFonts w:cs="Segoe UI"/>
        </w:rPr>
        <w:t xml:space="preserve">The </w:t>
      </w:r>
      <w:r w:rsidR="00834B38" w:rsidRPr="00AA6558">
        <w:rPr>
          <w:rFonts w:cs="Segoe UI"/>
        </w:rPr>
        <w:t xml:space="preserve">virtual </w:t>
      </w:r>
      <w:r w:rsidRPr="00AA6558">
        <w:rPr>
          <w:rFonts w:cs="Segoe UI"/>
        </w:rPr>
        <w:t xml:space="preserve">SBC </w:t>
      </w:r>
      <w:r w:rsidR="00834B38" w:rsidRPr="00AA6558">
        <w:rPr>
          <w:rFonts w:cs="Segoe UI"/>
        </w:rPr>
        <w:t xml:space="preserve">(vSBC) </w:t>
      </w:r>
      <w:r w:rsidRPr="00AA6558">
        <w:rPr>
          <w:rFonts w:cs="Segoe UI"/>
        </w:rPr>
        <w:t>is the VNF implementing the SBC service in T‐NOVA virtualized environment, and it is a prototyp</w:t>
      </w:r>
      <w:r w:rsidR="00834B38" w:rsidRPr="00AA6558">
        <w:rPr>
          <w:rFonts w:cs="Segoe UI"/>
        </w:rPr>
        <w:t>ed version of the commercial product</w:t>
      </w:r>
      <w:r w:rsidRPr="00AA6558">
        <w:rPr>
          <w:rFonts w:cs="Segoe UI"/>
        </w:rPr>
        <w:t xml:space="preserve"> that Italtel is developing for the NFV market. </w:t>
      </w:r>
    </w:p>
    <w:p w14:paraId="5A963BF3" w14:textId="2DDBF693" w:rsidR="006D4691" w:rsidRPr="00AA6558" w:rsidRDefault="006D4691" w:rsidP="00441FD4">
      <w:pPr>
        <w:rPr>
          <w:rFonts w:cs="Segoe UI"/>
        </w:rPr>
      </w:pPr>
      <w:r w:rsidRPr="00AA6558">
        <w:rPr>
          <w:rFonts w:cs="Segoe UI"/>
        </w:rPr>
        <w:t xml:space="preserve">General requirements for vSBC comprise both essential features such as IP to IP network interconnection, SIP </w:t>
      </w:r>
      <w:r w:rsidR="00FA545B" w:rsidRPr="004057AF">
        <w:rPr>
          <w:rFonts w:cs="Segoe UI"/>
        </w:rPr>
        <w:t>signalling</w:t>
      </w:r>
      <w:r w:rsidRPr="00AA6558">
        <w:rPr>
          <w:rFonts w:cs="Segoe UI"/>
        </w:rPr>
        <w:t xml:space="preserve"> proxy, Media flow NAT, RTP media support, and also advanced requirements such as SIP </w:t>
      </w:r>
      <w:r w:rsidR="00FA545B" w:rsidRPr="004057AF">
        <w:rPr>
          <w:rFonts w:cs="Segoe UI"/>
        </w:rPr>
        <w:t>signalling</w:t>
      </w:r>
      <w:r w:rsidRPr="00AA6558">
        <w:rPr>
          <w:rFonts w:cs="Segoe UI"/>
        </w:rPr>
        <w:t xml:space="preserve"> manipulation, real‐time audio and/or video transcoding, Topology hiding, Security gateway, IPv4-IPv6 gateway, generation of metrics, … etc.. Since</w:t>
      </w:r>
      <w:r w:rsidRPr="00AA6558">
        <w:t xml:space="preserve"> our goal </w:t>
      </w:r>
      <w:r w:rsidRPr="00AA6558">
        <w:rPr>
          <w:rFonts w:cs="Segoe UI"/>
        </w:rPr>
        <w:t xml:space="preserve">in the </w:t>
      </w:r>
      <w:r w:rsidR="00592B3A" w:rsidRPr="00AA6558">
        <w:rPr>
          <w:rFonts w:cs="Segoe UI"/>
        </w:rPr>
        <w:t>T-NOVA</w:t>
      </w:r>
      <w:r w:rsidRPr="00AA6558">
        <w:rPr>
          <w:rFonts w:cs="Segoe UI"/>
        </w:rPr>
        <w:t xml:space="preserve"> project </w:t>
      </w:r>
      <w:r w:rsidRPr="00AA6558">
        <w:t xml:space="preserve">was to study the structure and the lifecycle of the vSBC by means of a meaningful </w:t>
      </w:r>
      <w:r w:rsidR="00FA545B" w:rsidRPr="004057AF">
        <w:t>prototype</w:t>
      </w:r>
      <w:r w:rsidRPr="00AA6558">
        <w:rPr>
          <w:rFonts w:cs="Segoe UI"/>
        </w:rPr>
        <w:t>, we mainly focused on its essential features and on a subset of its advanced requirements (i.e: IPv4-IPv6 gateway; real‐time audio and/or video transcoding for mobile and fixed network; metrics generation; ..… etc)</w:t>
      </w:r>
      <w:r w:rsidRPr="00AA6558">
        <w:t>.</w:t>
      </w:r>
    </w:p>
    <w:p w14:paraId="0FA5896D" w14:textId="77777777" w:rsidR="00FE2D0E" w:rsidRPr="00751504" w:rsidRDefault="00FE2D0E" w:rsidP="008964F1">
      <w:pPr>
        <w:pStyle w:val="Heading3"/>
      </w:pPr>
      <w:bookmarkStart w:id="31" w:name="_Toc456088836"/>
      <w:r w:rsidRPr="00AA6558">
        <w:rPr>
          <w:rStyle w:val="mw-headline"/>
          <w:lang w:val="en-GB"/>
        </w:rPr>
        <w:t>Architecture</w:t>
      </w:r>
      <w:bookmarkEnd w:id="31"/>
    </w:p>
    <w:p w14:paraId="68B4A4E7" w14:textId="03B21422" w:rsidR="001E1473" w:rsidRPr="00AA6558" w:rsidRDefault="001C0085" w:rsidP="00EC5129">
      <w:pPr>
        <w:spacing w:after="0"/>
        <w:jc w:val="left"/>
      </w:pPr>
      <w:r w:rsidRPr="00AA6558">
        <w:t xml:space="preserve">The basic architecture of the virtualized SBC is </w:t>
      </w:r>
      <w:r w:rsidR="00103F6A" w:rsidRPr="00AA6558">
        <w:t xml:space="preserve">depicted in </w:t>
      </w:r>
      <w:r w:rsidR="00DF7BF9" w:rsidRPr="00AA6558">
        <w:fldChar w:fldCharType="begin"/>
      </w:r>
      <w:r w:rsidR="00DF7BF9" w:rsidRPr="00AA6558">
        <w:instrText xml:space="preserve"> REF _Ref435179805 \h </w:instrText>
      </w:r>
      <w:r w:rsidR="00805A59" w:rsidRPr="00AA6558">
        <w:instrText xml:space="preserve"> \* MERGEFORMAT </w:instrText>
      </w:r>
      <w:r w:rsidR="00DF7BF9" w:rsidRPr="00AA6558">
        <w:fldChar w:fldCharType="separate"/>
      </w:r>
      <w:r w:rsidR="004A7EC5" w:rsidRPr="00AA6558">
        <w:t xml:space="preserve">Figure </w:t>
      </w:r>
      <w:r w:rsidR="004A7EC5">
        <w:rPr>
          <w:noProof/>
        </w:rPr>
        <w:t>6</w:t>
      </w:r>
      <w:r w:rsidR="00DF7BF9" w:rsidRPr="00AA6558">
        <w:fldChar w:fldCharType="end"/>
      </w:r>
      <w:r w:rsidR="00DF7BF9" w:rsidRPr="00AA6558">
        <w:t>.</w:t>
      </w:r>
    </w:p>
    <w:p w14:paraId="28F9C0E6" w14:textId="165DED4F" w:rsidR="001E1473" w:rsidRPr="00AA6558" w:rsidRDefault="001E1473" w:rsidP="00EC5129">
      <w:pPr>
        <w:spacing w:after="0"/>
        <w:jc w:val="left"/>
      </w:pPr>
      <w:r w:rsidRPr="001F665C">
        <w:rPr>
          <w:noProof/>
          <w:lang w:val="en-US"/>
        </w:rPr>
        <w:lastRenderedPageBreak/>
        <w:drawing>
          <wp:inline distT="0" distB="0" distL="0" distR="0" wp14:anchorId="2C659BE9" wp14:editId="0553FB92">
            <wp:extent cx="4525677" cy="4143375"/>
            <wp:effectExtent l="0" t="0" r="8255"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28" r="16452"/>
                    <a:stretch/>
                  </pic:blipFill>
                  <pic:spPr bwMode="auto">
                    <a:xfrm>
                      <a:off x="0" y="0"/>
                      <a:ext cx="4559366" cy="4174218"/>
                    </a:xfrm>
                    <a:prstGeom prst="rect">
                      <a:avLst/>
                    </a:prstGeom>
                    <a:ln>
                      <a:noFill/>
                    </a:ln>
                    <a:extLst>
                      <a:ext uri="{53640926-AAD7-44D8-BBD7-CCE9431645EC}">
                        <a14:shadowObscured xmlns:a14="http://schemas.microsoft.com/office/drawing/2010/main"/>
                      </a:ext>
                    </a:extLst>
                  </pic:spPr>
                </pic:pic>
              </a:graphicData>
            </a:graphic>
          </wp:inline>
        </w:drawing>
      </w:r>
    </w:p>
    <w:p w14:paraId="7DB89669" w14:textId="7A5E35DA" w:rsidR="00FE2D0E" w:rsidRPr="00AA6558" w:rsidRDefault="00FE2D0E" w:rsidP="00805A59">
      <w:pPr>
        <w:spacing w:after="0"/>
      </w:pPr>
    </w:p>
    <w:p w14:paraId="2D6F3926" w14:textId="1034DECD" w:rsidR="00E61BDA" w:rsidRPr="009A41A8" w:rsidRDefault="00E61BDA" w:rsidP="00E61BDA">
      <w:pPr>
        <w:pStyle w:val="Caption"/>
        <w:rPr>
          <w:b w:val="0"/>
          <w:szCs w:val="20"/>
        </w:rPr>
      </w:pPr>
      <w:bookmarkStart w:id="32" w:name="_Ref435179805"/>
      <w:bookmarkStart w:id="33" w:name="_Ref435435822"/>
      <w:bookmarkStart w:id="34" w:name="_Toc456088940"/>
      <w:r w:rsidRPr="009A41A8">
        <w:rPr>
          <w:b w:val="0"/>
          <w:szCs w:val="20"/>
        </w:rPr>
        <w:t xml:space="preserve">Figure </w:t>
      </w:r>
      <w:r w:rsidRPr="009A41A8">
        <w:rPr>
          <w:b w:val="0"/>
          <w:szCs w:val="20"/>
        </w:rPr>
        <w:fldChar w:fldCharType="begin"/>
      </w:r>
      <w:r w:rsidRPr="009A41A8">
        <w:rPr>
          <w:b w:val="0"/>
          <w:szCs w:val="20"/>
        </w:rPr>
        <w:instrText xml:space="preserve"> SEQ Figure \* ARABIC </w:instrText>
      </w:r>
      <w:r w:rsidRPr="009A41A8">
        <w:rPr>
          <w:b w:val="0"/>
          <w:szCs w:val="20"/>
        </w:rPr>
        <w:fldChar w:fldCharType="separate"/>
      </w:r>
      <w:r w:rsidR="004A7EC5" w:rsidRPr="009A41A8">
        <w:rPr>
          <w:b w:val="0"/>
          <w:noProof/>
          <w:szCs w:val="20"/>
        </w:rPr>
        <w:t>6</w:t>
      </w:r>
      <w:r w:rsidRPr="009A41A8">
        <w:rPr>
          <w:b w:val="0"/>
          <w:szCs w:val="20"/>
        </w:rPr>
        <w:fldChar w:fldCharType="end"/>
      </w:r>
      <w:bookmarkEnd w:id="32"/>
      <w:r w:rsidR="00805A59" w:rsidRPr="009A41A8">
        <w:rPr>
          <w:b w:val="0"/>
          <w:szCs w:val="20"/>
        </w:rPr>
        <w:t xml:space="preserve"> - </w:t>
      </w:r>
      <w:r w:rsidRPr="009A41A8">
        <w:rPr>
          <w:b w:val="0"/>
          <w:szCs w:val="20"/>
        </w:rPr>
        <w:t>Basic vSBC internal architecture</w:t>
      </w:r>
      <w:bookmarkEnd w:id="33"/>
      <w:bookmarkEnd w:id="34"/>
    </w:p>
    <w:p w14:paraId="684DA184" w14:textId="77777777" w:rsidR="00BB001D" w:rsidRPr="00AA6558" w:rsidRDefault="00BB001D" w:rsidP="00805A59">
      <w:r w:rsidRPr="00AA6558">
        <w:t xml:space="preserve">The basic vSBC consists mainly of: </w:t>
      </w:r>
    </w:p>
    <w:p w14:paraId="5C968086" w14:textId="721E4075" w:rsidR="00063CDD" w:rsidRPr="00AA6558" w:rsidRDefault="00063CDD" w:rsidP="00063CDD">
      <w:pPr>
        <w:numPr>
          <w:ilvl w:val="0"/>
          <w:numId w:val="19"/>
        </w:numPr>
        <w:tabs>
          <w:tab w:val="left" w:pos="-360"/>
          <w:tab w:val="left" w:pos="720"/>
        </w:tabs>
        <w:spacing w:before="100" w:beforeAutospacing="1" w:after="100" w:afterAutospacing="1"/>
      </w:pPr>
      <w:r w:rsidRPr="00AA6558">
        <w:t>four Network Function: FE-LB, IBCF, BGF and O&amp;M (described in detail below)</w:t>
      </w:r>
    </w:p>
    <w:p w14:paraId="3B2039BF" w14:textId="66CD57EE" w:rsidR="00BB001D" w:rsidRPr="00AA6558" w:rsidRDefault="00BB001D" w:rsidP="00E752D4">
      <w:pPr>
        <w:numPr>
          <w:ilvl w:val="0"/>
          <w:numId w:val="19"/>
        </w:numPr>
        <w:tabs>
          <w:tab w:val="clear" w:pos="720"/>
          <w:tab w:val="num" w:pos="-360"/>
        </w:tabs>
        <w:spacing w:before="100" w:beforeAutospacing="1" w:after="100" w:afterAutospacing="1"/>
      </w:pPr>
      <w:r w:rsidRPr="00AA6558">
        <w:t>one Ma</w:t>
      </w:r>
      <w:r w:rsidR="00805A59" w:rsidRPr="00AA6558">
        <w:t>nagement interface (T-Ve-Vnfm). It</w:t>
      </w:r>
      <w:r w:rsidRPr="00AA6558">
        <w:t xml:space="preserve"> transports the HTTP commands of </w:t>
      </w:r>
      <w:r w:rsidR="00592B3A" w:rsidRPr="00AA6558">
        <w:t>T-NOVA</w:t>
      </w:r>
      <w:r w:rsidRPr="00AA6558">
        <w:t xml:space="preserve"> lifecycle from the VNFM to the O&amp;M component</w:t>
      </w:r>
    </w:p>
    <w:p w14:paraId="20D12AA1" w14:textId="746112A6" w:rsidR="00FE2D0E" w:rsidRPr="00AA6558" w:rsidRDefault="00805A59" w:rsidP="00E752D4">
      <w:pPr>
        <w:numPr>
          <w:ilvl w:val="0"/>
          <w:numId w:val="19"/>
        </w:numPr>
        <w:tabs>
          <w:tab w:val="clear" w:pos="720"/>
          <w:tab w:val="num" w:pos="-360"/>
        </w:tabs>
        <w:spacing w:before="100" w:beforeAutospacing="1" w:after="100" w:afterAutospacing="1"/>
      </w:pPr>
      <w:r w:rsidRPr="00AA6558">
        <w:t>one Monitoring Interface. The monitoring data</w:t>
      </w:r>
      <w:r w:rsidR="00BB001D" w:rsidRPr="00AA6558">
        <w:t xml:space="preserve"> produced by the internal VNFCs (i.e: IBCF and BGF), are collected by the O&amp;M and</w:t>
      </w:r>
      <w:r w:rsidRPr="00AA6558">
        <w:t xml:space="preserve"> are cyclically sent </w:t>
      </w:r>
      <w:r w:rsidR="00BB001D" w:rsidRPr="00AA6558">
        <w:t xml:space="preserve">to the </w:t>
      </w:r>
      <w:r w:rsidR="00592B3A" w:rsidRPr="00AA6558">
        <w:t>T-NOVA</w:t>
      </w:r>
      <w:r w:rsidR="00B277D9" w:rsidRPr="00AA6558">
        <w:t xml:space="preserve"> </w:t>
      </w:r>
      <w:r w:rsidR="00BB001D" w:rsidRPr="00AA6558">
        <w:t>Monitoring</w:t>
      </w:r>
      <w:r w:rsidRPr="00AA6558">
        <w:t xml:space="preserve"> Manager</w:t>
      </w:r>
      <w:r w:rsidR="00BB001D" w:rsidRPr="00AA6558">
        <w:t>. See also Task 4.4 (Monitoring and Maintenance) for further details</w:t>
      </w:r>
      <w:r w:rsidRPr="00AA6558">
        <w:t xml:space="preserve"> </w:t>
      </w:r>
    </w:p>
    <w:p w14:paraId="698B7F45" w14:textId="72BB2876" w:rsidR="00063CDD" w:rsidRPr="00AA6558" w:rsidRDefault="00063CDD" w:rsidP="00063CDD">
      <w:pPr>
        <w:numPr>
          <w:ilvl w:val="0"/>
          <w:numId w:val="19"/>
        </w:numPr>
        <w:tabs>
          <w:tab w:val="left" w:pos="-360"/>
          <w:tab w:val="left" w:pos="720"/>
        </w:tabs>
        <w:spacing w:before="100" w:beforeAutospacing="1" w:after="100" w:afterAutospacing="1"/>
      </w:pPr>
      <w:r w:rsidRPr="00AA6558">
        <w:t xml:space="preserve">one Signaling interface (based on SIP protocol) </w:t>
      </w:r>
    </w:p>
    <w:p w14:paraId="2503E3DA" w14:textId="5CE1D0FF" w:rsidR="00063CDD" w:rsidRPr="00AA6558" w:rsidRDefault="00063CDD" w:rsidP="00AA6558">
      <w:pPr>
        <w:numPr>
          <w:ilvl w:val="0"/>
          <w:numId w:val="19"/>
        </w:numPr>
        <w:tabs>
          <w:tab w:val="left" w:pos="-360"/>
          <w:tab w:val="left" w:pos="720"/>
        </w:tabs>
        <w:spacing w:before="100" w:beforeAutospacing="1" w:after="100" w:afterAutospacing="1"/>
      </w:pPr>
      <w:r w:rsidRPr="00AA6558">
        <w:t>one Media interface (based on RTP/RTCP protocols).</w:t>
      </w:r>
    </w:p>
    <w:p w14:paraId="0FCA28B4" w14:textId="77777777" w:rsidR="00FE2D0E" w:rsidRPr="00AA6558" w:rsidRDefault="00FE2D0E" w:rsidP="008964F1">
      <w:pPr>
        <w:pStyle w:val="Heading3"/>
        <w:rPr>
          <w:rStyle w:val="mw-headline"/>
          <w:lang w:val="en-GB"/>
        </w:rPr>
      </w:pPr>
      <w:bookmarkStart w:id="35" w:name="_Toc456088837"/>
      <w:r w:rsidRPr="00AA6558">
        <w:rPr>
          <w:rStyle w:val="mw-headline"/>
          <w:lang w:val="en-GB"/>
        </w:rPr>
        <w:t>Functional description</w:t>
      </w:r>
      <w:bookmarkEnd w:id="35"/>
    </w:p>
    <w:p w14:paraId="3BFC0B0E" w14:textId="0C77F8F0" w:rsidR="009F73CA" w:rsidRPr="009417CF" w:rsidRDefault="009F73CA" w:rsidP="009417CF">
      <w:pPr>
        <w:pStyle w:val="Paragrafoelenco1"/>
        <w:numPr>
          <w:ilvl w:val="0"/>
          <w:numId w:val="31"/>
        </w:numPr>
        <w:spacing w:before="100" w:beforeAutospacing="1" w:after="100" w:afterAutospacing="1"/>
        <w:ind w:left="360"/>
        <w:jc w:val="left"/>
      </w:pPr>
      <w:r w:rsidRPr="009417CF">
        <w:rPr>
          <w:i/>
        </w:rPr>
        <w:t>Front End-Load Balancer</w:t>
      </w:r>
      <w:r w:rsidRPr="009417CF">
        <w:t xml:space="preserve"> (FE-LB): it is the front end of the vSBC and it balances the incoming SIP messages, forwarding them to the appropriate IBCF instance. </w:t>
      </w:r>
    </w:p>
    <w:p w14:paraId="5D0CF007" w14:textId="097BB5E2" w:rsidR="00FE2D0E" w:rsidRPr="009417CF" w:rsidRDefault="00FE2D0E">
      <w:pPr>
        <w:pStyle w:val="ListParagraph"/>
        <w:numPr>
          <w:ilvl w:val="0"/>
          <w:numId w:val="31"/>
        </w:numPr>
        <w:spacing w:before="100" w:beforeAutospacing="1" w:after="100" w:afterAutospacing="1"/>
        <w:ind w:left="360"/>
        <w:jc w:val="left"/>
      </w:pPr>
      <w:r w:rsidRPr="009417CF">
        <w:rPr>
          <w:i/>
        </w:rPr>
        <w:t>Interconnection Border Control Function</w:t>
      </w:r>
      <w:r w:rsidR="001A16A9" w:rsidRPr="009417CF">
        <w:t xml:space="preserve"> (</w:t>
      </w:r>
      <w:r w:rsidR="001A16A9" w:rsidRPr="009417CF">
        <w:rPr>
          <w:iCs/>
        </w:rPr>
        <w:t>IBCF</w:t>
      </w:r>
      <w:r w:rsidRPr="009417CF">
        <w:t>): it implements the control function of the SBC. It analyzes the incoming SIP messages, and handles the communication between disparate SIP end‐point applications. The IBCF extracts from incoming SIP messages the information about media streams associated to the SIP dialog, and instructs med</w:t>
      </w:r>
      <w:r w:rsidR="00EF3FA8" w:rsidRPr="009417CF">
        <w:t>ia plane components (</w:t>
      </w:r>
      <w:r w:rsidRPr="009417CF">
        <w:t>BGF) to process them.</w:t>
      </w:r>
      <w:r w:rsidR="003F180B" w:rsidRPr="009417CF">
        <w:t xml:space="preserve"> </w:t>
      </w:r>
      <w:r w:rsidRPr="009417CF">
        <w:t xml:space="preserve">It can also provide: </w:t>
      </w:r>
    </w:p>
    <w:p w14:paraId="46713518" w14:textId="77777777" w:rsidR="009F73CA" w:rsidRPr="009417CF" w:rsidRDefault="009F73CA" w:rsidP="009417CF">
      <w:pPr>
        <w:pStyle w:val="ListParagraph"/>
        <w:numPr>
          <w:ilvl w:val="0"/>
          <w:numId w:val="78"/>
        </w:numPr>
        <w:rPr>
          <w:rFonts w:cs="Segoe UI"/>
        </w:rPr>
      </w:pPr>
      <w:r w:rsidRPr="009417CF">
        <w:rPr>
          <w:rFonts w:cs="Segoe UI"/>
        </w:rPr>
        <w:lastRenderedPageBreak/>
        <w:t>SIP message adaptation or modification, enabling in this way the interoperability between the interconnected domains</w:t>
      </w:r>
    </w:p>
    <w:p w14:paraId="000EB177" w14:textId="77777777" w:rsidR="009F73CA" w:rsidRPr="009417CF" w:rsidRDefault="009F73CA" w:rsidP="009417CF">
      <w:pPr>
        <w:pStyle w:val="ListParagraph"/>
        <w:numPr>
          <w:ilvl w:val="0"/>
          <w:numId w:val="78"/>
        </w:numPr>
        <w:rPr>
          <w:rFonts w:cs="Segoe UI"/>
        </w:rPr>
      </w:pPr>
      <w:r w:rsidRPr="009417CF">
        <w:rPr>
          <w:rFonts w:cs="Segoe UI"/>
        </w:rPr>
        <w:t>topology hiding. The IBCF function hides all incoming topological information to the remote network</w:t>
      </w:r>
    </w:p>
    <w:p w14:paraId="4EBACA3E" w14:textId="20493B68" w:rsidR="009F73CA" w:rsidRPr="009417CF" w:rsidRDefault="00F61ECF" w:rsidP="009417CF">
      <w:pPr>
        <w:pStyle w:val="ListParagraph"/>
        <w:numPr>
          <w:ilvl w:val="0"/>
          <w:numId w:val="78"/>
        </w:numPr>
        <w:rPr>
          <w:rFonts w:cs="Segoe UI"/>
        </w:rPr>
      </w:pPr>
      <w:r w:rsidRPr="009417CF">
        <w:rPr>
          <w:rFonts w:cs="Segoe UI"/>
        </w:rPr>
        <w:t>monitoring data</w:t>
      </w:r>
      <w:r w:rsidR="009F73CA" w:rsidRPr="009417CF">
        <w:rPr>
          <w:rFonts w:cs="Segoe UI"/>
        </w:rPr>
        <w:t xml:space="preserve"> related to the SIP signalling (i.e: number of confirmed SIP sessions; … etc). The IBCF function can send </w:t>
      </w:r>
      <w:r w:rsidRPr="009417CF">
        <w:rPr>
          <w:rFonts w:cs="Segoe UI"/>
        </w:rPr>
        <w:t xml:space="preserve">this information to the </w:t>
      </w:r>
      <w:r w:rsidR="00592B3A" w:rsidRPr="009417CF">
        <w:rPr>
          <w:rFonts w:cs="Segoe UI"/>
        </w:rPr>
        <w:t>T-NOVA</w:t>
      </w:r>
      <w:r w:rsidRPr="009417CF">
        <w:rPr>
          <w:rFonts w:cs="Segoe UI"/>
        </w:rPr>
        <w:t xml:space="preserve"> Monitoring A</w:t>
      </w:r>
      <w:r w:rsidR="009F73CA" w:rsidRPr="009417CF">
        <w:rPr>
          <w:rFonts w:cs="Segoe UI"/>
        </w:rPr>
        <w:t>gent</w:t>
      </w:r>
    </w:p>
    <w:p w14:paraId="69FD55CC" w14:textId="493A26C1" w:rsidR="009F73CA" w:rsidRPr="009417CF" w:rsidRDefault="009F73CA" w:rsidP="009417CF">
      <w:pPr>
        <w:pStyle w:val="ListParagraph"/>
        <w:numPr>
          <w:ilvl w:val="0"/>
          <w:numId w:val="78"/>
        </w:numPr>
        <w:rPr>
          <w:rFonts w:cs="Segoe UI"/>
        </w:rPr>
      </w:pPr>
      <w:r w:rsidRPr="009417CF">
        <w:rPr>
          <w:rFonts w:cs="Segoe UI"/>
        </w:rPr>
        <w:t xml:space="preserve">other security features. </w:t>
      </w:r>
    </w:p>
    <w:p w14:paraId="20F0A067" w14:textId="5063BBE3" w:rsidR="00BB001D" w:rsidRPr="009417CF" w:rsidRDefault="00BB001D" w:rsidP="009417CF">
      <w:pPr>
        <w:pStyle w:val="Paragrafoelenco1"/>
        <w:numPr>
          <w:ilvl w:val="0"/>
          <w:numId w:val="31"/>
        </w:numPr>
        <w:spacing w:before="100" w:beforeAutospacing="1" w:after="100" w:afterAutospacing="1"/>
        <w:ind w:left="360"/>
        <w:rPr>
          <w:iCs/>
        </w:rPr>
      </w:pPr>
      <w:r w:rsidRPr="009417CF">
        <w:rPr>
          <w:i/>
          <w:iCs/>
        </w:rPr>
        <w:t>Border Gateway Function</w:t>
      </w:r>
      <w:r w:rsidR="00721159" w:rsidRPr="009417CF">
        <w:rPr>
          <w:iCs/>
        </w:rPr>
        <w:t xml:space="preserve"> (BGF</w:t>
      </w:r>
      <w:r w:rsidRPr="009417CF">
        <w:rPr>
          <w:iCs/>
        </w:rPr>
        <w:t>): it processes media streams, applying transcoding and transrating algorithms when</w:t>
      </w:r>
      <w:r w:rsidR="00D339AB" w:rsidRPr="009417CF">
        <w:rPr>
          <w:iCs/>
        </w:rPr>
        <w:t xml:space="preserve"> needed. The t</w:t>
      </w:r>
      <w:r w:rsidRPr="009417CF">
        <w:rPr>
          <w:iCs/>
        </w:rPr>
        <w:t xml:space="preserve">ranscoding transforms the algorithm used for coding the media stream, while </w:t>
      </w:r>
      <w:r w:rsidR="00D339AB" w:rsidRPr="009417CF">
        <w:rPr>
          <w:iCs/>
        </w:rPr>
        <w:t xml:space="preserve">the </w:t>
      </w:r>
      <w:r w:rsidRPr="009417CF">
        <w:rPr>
          <w:iCs/>
        </w:rPr>
        <w:t>transrating changes the sending rate of IP</w:t>
      </w:r>
      <w:r w:rsidR="00D339AB" w:rsidRPr="009417CF">
        <w:rPr>
          <w:iCs/>
        </w:rPr>
        <w:t xml:space="preserve"> packets carrying media content</w:t>
      </w:r>
      <w:r w:rsidRPr="009417CF">
        <w:rPr>
          <w:iCs/>
        </w:rPr>
        <w:t>. This feature is used whenever the endpoints of the media connection support different codecs, and it is an ancillary function for an SBC because, in common network deployments, only a limited subset of media streams processed by the SBC need to be transcoded. The BGF is controlled by the IBCF using the intern</w:t>
      </w:r>
      <w:r w:rsidR="00360FBB" w:rsidRPr="009417CF">
        <w:rPr>
          <w:iCs/>
        </w:rPr>
        <w:t xml:space="preserve">al </w:t>
      </w:r>
      <w:r w:rsidR="00360FBB" w:rsidRPr="009417CF">
        <w:rPr>
          <w:i/>
          <w:iCs/>
        </w:rPr>
        <w:t>BG ctrl</w:t>
      </w:r>
      <w:r w:rsidR="00360FBB" w:rsidRPr="009417CF">
        <w:rPr>
          <w:iCs/>
        </w:rPr>
        <w:t xml:space="preserve"> interface (see </w:t>
      </w:r>
      <w:r w:rsidR="00360FBB" w:rsidRPr="009417CF">
        <w:rPr>
          <w:iCs/>
        </w:rPr>
        <w:fldChar w:fldCharType="begin"/>
      </w:r>
      <w:r w:rsidR="00360FBB" w:rsidRPr="009417CF">
        <w:rPr>
          <w:iCs/>
        </w:rPr>
        <w:instrText xml:space="preserve"> REF _Ref435179805 \h </w:instrText>
      </w:r>
      <w:r w:rsidR="009D6AB1" w:rsidRPr="009417CF">
        <w:rPr>
          <w:iCs/>
        </w:rPr>
        <w:instrText xml:space="preserve"> \* MERGEFORMAT </w:instrText>
      </w:r>
      <w:r w:rsidR="00360FBB" w:rsidRPr="009417CF">
        <w:rPr>
          <w:iCs/>
        </w:rPr>
      </w:r>
      <w:r w:rsidR="00360FBB" w:rsidRPr="009417CF">
        <w:rPr>
          <w:iCs/>
        </w:rPr>
        <w:fldChar w:fldCharType="separate"/>
      </w:r>
      <w:r w:rsidR="004A7EC5" w:rsidRPr="00AA6558">
        <w:t xml:space="preserve">Figure </w:t>
      </w:r>
      <w:r w:rsidR="004A7EC5">
        <w:rPr>
          <w:noProof/>
        </w:rPr>
        <w:t>6</w:t>
      </w:r>
      <w:r w:rsidR="00360FBB" w:rsidRPr="009417CF">
        <w:rPr>
          <w:iCs/>
        </w:rPr>
        <w:fldChar w:fldCharType="end"/>
      </w:r>
      <w:r w:rsidR="00360FBB" w:rsidRPr="009417CF">
        <w:rPr>
          <w:iCs/>
        </w:rPr>
        <w:t>)</w:t>
      </w:r>
      <w:r w:rsidRPr="009417CF">
        <w:rPr>
          <w:iCs/>
        </w:rPr>
        <w:t xml:space="preserve">. The BGF component can also provide metrics to the </w:t>
      </w:r>
      <w:r w:rsidR="00592B3A" w:rsidRPr="009417CF">
        <w:rPr>
          <w:iCs/>
        </w:rPr>
        <w:t>T-NOVA</w:t>
      </w:r>
      <w:r w:rsidRPr="009417CF">
        <w:rPr>
          <w:iCs/>
        </w:rPr>
        <w:t xml:space="preserve"> </w:t>
      </w:r>
      <w:r w:rsidR="00602A48" w:rsidRPr="009417CF">
        <w:rPr>
          <w:iCs/>
        </w:rPr>
        <w:t>M</w:t>
      </w:r>
      <w:r w:rsidRPr="009417CF">
        <w:rPr>
          <w:iCs/>
        </w:rPr>
        <w:t xml:space="preserve">onitoring </w:t>
      </w:r>
      <w:r w:rsidR="00602A48" w:rsidRPr="009417CF">
        <w:rPr>
          <w:iCs/>
        </w:rPr>
        <w:t>A</w:t>
      </w:r>
      <w:r w:rsidRPr="009417CF">
        <w:rPr>
          <w:iCs/>
        </w:rPr>
        <w:t>gent</w:t>
      </w:r>
      <w:r w:rsidR="00602A48" w:rsidRPr="009417CF">
        <w:rPr>
          <w:iCs/>
        </w:rPr>
        <w:t xml:space="preserve"> related to the media flow, for example: n</w:t>
      </w:r>
      <w:r w:rsidR="00602A48" w:rsidRPr="009417CF">
        <w:rPr>
          <w:rFonts w:cs="Segoe UI"/>
        </w:rPr>
        <w:t xml:space="preserve">umber of incoming/outgoing  RTP packets or octects; latency (maximum and average value); jitter (maximum and average value); RTP frame loss; number of incoming/outgoing transcoding and transrating procedures;  ….. etc </w:t>
      </w:r>
    </w:p>
    <w:p w14:paraId="5248F785" w14:textId="353C11D4" w:rsidR="00BB001D" w:rsidRPr="009417CF" w:rsidRDefault="00BB001D" w:rsidP="00E752D4">
      <w:pPr>
        <w:pStyle w:val="ListParagraph"/>
        <w:numPr>
          <w:ilvl w:val="0"/>
          <w:numId w:val="31"/>
        </w:numPr>
        <w:spacing w:before="100" w:beforeAutospacing="1" w:after="100" w:afterAutospacing="1"/>
        <w:ind w:left="360"/>
        <w:rPr>
          <w:iCs/>
        </w:rPr>
      </w:pPr>
      <w:r w:rsidRPr="009417CF">
        <w:rPr>
          <w:i/>
          <w:iCs/>
        </w:rPr>
        <w:t>Operating and Maintenance</w:t>
      </w:r>
      <w:r w:rsidR="00721159" w:rsidRPr="009417CF">
        <w:rPr>
          <w:iCs/>
        </w:rPr>
        <w:t xml:space="preserve"> (O&amp;M</w:t>
      </w:r>
      <w:r w:rsidRPr="009417CF">
        <w:rPr>
          <w:iCs/>
        </w:rPr>
        <w:t xml:space="preserve">): it supervises the operating and </w:t>
      </w:r>
      <w:r w:rsidR="00D339AB" w:rsidRPr="009417CF">
        <w:rPr>
          <w:iCs/>
        </w:rPr>
        <w:t>maintenance functions of the vSBC and</w:t>
      </w:r>
      <w:r w:rsidRPr="009417CF">
        <w:rPr>
          <w:iCs/>
        </w:rPr>
        <w:t xml:space="preserve"> interacts (via HTTP) with the VNF manager, using the T-Ve</w:t>
      </w:r>
      <w:r w:rsidR="00051904" w:rsidRPr="009417CF">
        <w:rPr>
          <w:iCs/>
        </w:rPr>
        <w:t xml:space="preserve">-Vnfm interface depicted in </w:t>
      </w:r>
      <w:r w:rsidR="00FC78CE" w:rsidRPr="009417CF">
        <w:rPr>
          <w:iCs/>
        </w:rPr>
        <w:fldChar w:fldCharType="begin"/>
      </w:r>
      <w:r w:rsidR="00FC78CE" w:rsidRPr="009417CF">
        <w:rPr>
          <w:iCs/>
        </w:rPr>
        <w:instrText xml:space="preserve"> REF _Ref435179805 \h </w:instrText>
      </w:r>
      <w:r w:rsidR="009D6AB1" w:rsidRPr="009417CF">
        <w:rPr>
          <w:iCs/>
        </w:rPr>
        <w:instrText xml:space="preserve"> \* MERGEFORMAT </w:instrText>
      </w:r>
      <w:r w:rsidR="00FC78CE" w:rsidRPr="009417CF">
        <w:rPr>
          <w:iCs/>
        </w:rPr>
      </w:r>
      <w:r w:rsidR="00FC78CE" w:rsidRPr="009417CF">
        <w:rPr>
          <w:iCs/>
        </w:rPr>
        <w:fldChar w:fldCharType="separate"/>
      </w:r>
      <w:r w:rsidR="004A7EC5" w:rsidRPr="00AA6558">
        <w:t xml:space="preserve">Figure </w:t>
      </w:r>
      <w:r w:rsidR="004A7EC5">
        <w:rPr>
          <w:noProof/>
        </w:rPr>
        <w:t>6</w:t>
      </w:r>
      <w:r w:rsidR="00FC78CE" w:rsidRPr="009417CF">
        <w:rPr>
          <w:iCs/>
        </w:rPr>
        <w:fldChar w:fldCharType="end"/>
      </w:r>
      <w:r w:rsidRPr="009417CF">
        <w:rPr>
          <w:iCs/>
        </w:rPr>
        <w:t xml:space="preserve">, for applying the </w:t>
      </w:r>
      <w:r w:rsidR="00592B3A" w:rsidRPr="009417CF">
        <w:rPr>
          <w:iCs/>
        </w:rPr>
        <w:t>T-NOVA</w:t>
      </w:r>
      <w:r w:rsidRPr="009417CF">
        <w:rPr>
          <w:iCs/>
        </w:rPr>
        <w:t xml:space="preserve"> lifecycle</w:t>
      </w:r>
      <w:r w:rsidR="00D339AB" w:rsidRPr="009417CF">
        <w:rPr>
          <w:iCs/>
        </w:rPr>
        <w:t>.</w:t>
      </w:r>
    </w:p>
    <w:p w14:paraId="6A998A6E" w14:textId="748B1FF9" w:rsidR="00FE2D0E" w:rsidRPr="00751504" w:rsidRDefault="00FE2D0E" w:rsidP="008964F1">
      <w:pPr>
        <w:pStyle w:val="Heading3"/>
      </w:pPr>
      <w:bookmarkStart w:id="36" w:name="_Toc456088838"/>
      <w:r w:rsidRPr="009417CF">
        <w:rPr>
          <w:rStyle w:val="mw-headline"/>
          <w:szCs w:val="28"/>
          <w:lang w:val="en-GB"/>
        </w:rPr>
        <w:t>I</w:t>
      </w:r>
      <w:r w:rsidR="00627E06" w:rsidRPr="009417CF">
        <w:rPr>
          <w:rStyle w:val="mw-headline"/>
          <w:szCs w:val="28"/>
          <w:lang w:val="en-GB"/>
        </w:rPr>
        <w:t>nterfaces</w:t>
      </w:r>
      <w:bookmarkEnd w:id="36"/>
    </w:p>
    <w:p w14:paraId="4C81580E" w14:textId="69E16C85" w:rsidR="00FB492A" w:rsidRPr="009417CF" w:rsidRDefault="00FB492A" w:rsidP="009D6AB1">
      <w:r w:rsidRPr="009417CF">
        <w:t xml:space="preserve">The most </w:t>
      </w:r>
      <w:r w:rsidR="003143C3" w:rsidRPr="009417CF">
        <w:t xml:space="preserve">relevant </w:t>
      </w:r>
      <w:r w:rsidRPr="009417CF">
        <w:t>internal and external</w:t>
      </w:r>
      <w:r w:rsidR="006F2671" w:rsidRPr="009417CF">
        <w:t xml:space="preserve"> interfaces depicted in </w:t>
      </w:r>
      <w:r w:rsidR="006F2671" w:rsidRPr="009417CF">
        <w:fldChar w:fldCharType="begin"/>
      </w:r>
      <w:r w:rsidR="006F2671" w:rsidRPr="009417CF">
        <w:instrText xml:space="preserve"> REF _Ref435179805 \h </w:instrText>
      </w:r>
      <w:r w:rsidR="009D6AB1" w:rsidRPr="009417CF">
        <w:instrText xml:space="preserve"> \* MERGEFORMAT </w:instrText>
      </w:r>
      <w:r w:rsidR="006F2671" w:rsidRPr="009417CF">
        <w:fldChar w:fldCharType="separate"/>
      </w:r>
      <w:r w:rsidR="004A7EC5" w:rsidRPr="00AA6558">
        <w:t xml:space="preserve">Figure </w:t>
      </w:r>
      <w:r w:rsidR="004A7EC5">
        <w:rPr>
          <w:noProof/>
        </w:rPr>
        <w:t>6</w:t>
      </w:r>
      <w:r w:rsidR="006F2671" w:rsidRPr="009417CF">
        <w:fldChar w:fldCharType="end"/>
      </w:r>
      <w:r w:rsidRPr="009417CF">
        <w:t xml:space="preserve"> are: </w:t>
      </w:r>
    </w:p>
    <w:p w14:paraId="2C20E747" w14:textId="018B984E" w:rsidR="00FB492A" w:rsidRPr="009417CF" w:rsidRDefault="00FB492A" w:rsidP="00E752D4">
      <w:pPr>
        <w:numPr>
          <w:ilvl w:val="0"/>
          <w:numId w:val="68"/>
        </w:numPr>
        <w:tabs>
          <w:tab w:val="clear" w:pos="360"/>
          <w:tab w:val="num" w:pos="0"/>
        </w:tabs>
        <w:spacing w:before="100" w:beforeAutospacing="1" w:after="100" w:afterAutospacing="1"/>
      </w:pPr>
      <w:r w:rsidRPr="009417CF">
        <w:rPr>
          <w:i/>
        </w:rPr>
        <w:t>Management Interface (T‐Ve-Vnfm):</w:t>
      </w:r>
      <w:r w:rsidRPr="009417CF">
        <w:t xml:space="preserve"> it is used to transport the HTTP commands of the </w:t>
      </w:r>
      <w:r w:rsidR="00592B3A" w:rsidRPr="009417CF">
        <w:t>T-NOVA</w:t>
      </w:r>
      <w:r w:rsidRPr="009417CF">
        <w:t xml:space="preserve"> lifecycle (i.e: start, stop, destroy, scale in/out, etc). It’s supported by the O&amp;M component</w:t>
      </w:r>
      <w:r w:rsidR="00D6520C" w:rsidRPr="009417CF">
        <w:t>;</w:t>
      </w:r>
    </w:p>
    <w:p w14:paraId="7EF2558C" w14:textId="3496B492" w:rsidR="00FE2D0E" w:rsidRPr="009417CF" w:rsidRDefault="00FB492A" w:rsidP="00E752D4">
      <w:pPr>
        <w:numPr>
          <w:ilvl w:val="0"/>
          <w:numId w:val="68"/>
        </w:numPr>
        <w:tabs>
          <w:tab w:val="clear" w:pos="360"/>
          <w:tab w:val="num" w:pos="0"/>
        </w:tabs>
        <w:spacing w:before="100" w:beforeAutospacing="1" w:after="100" w:afterAutospacing="1"/>
      </w:pPr>
      <w:r w:rsidRPr="009417CF">
        <w:rPr>
          <w:i/>
        </w:rPr>
        <w:t>Monitoring Interface:</w:t>
      </w:r>
      <w:r w:rsidRPr="009417CF">
        <w:t xml:space="preserve"> </w:t>
      </w:r>
      <w:r w:rsidR="004040FD" w:rsidRPr="009417CF">
        <w:t>the monitoring data</w:t>
      </w:r>
      <w:r w:rsidRPr="009417CF">
        <w:t xml:space="preserve"> produced by the internal VNFCs (i.e: IBCF and BGF) are collected by the O&amp;</w:t>
      </w:r>
      <w:r w:rsidR="004040FD" w:rsidRPr="009417CF">
        <w:t>M and cyclically sent</w:t>
      </w:r>
      <w:r w:rsidRPr="009417CF">
        <w:t xml:space="preserve"> to the </w:t>
      </w:r>
      <w:r w:rsidR="00592B3A" w:rsidRPr="009417CF">
        <w:t>T-NOVA</w:t>
      </w:r>
      <w:r w:rsidRPr="009417CF">
        <w:t xml:space="preserve"> Monitoring Manager</w:t>
      </w:r>
      <w:r w:rsidR="005034B4" w:rsidRPr="009417CF">
        <w:t>;</w:t>
      </w:r>
    </w:p>
    <w:p w14:paraId="230DE654" w14:textId="77777777" w:rsidR="005034B4" w:rsidRPr="009417CF" w:rsidRDefault="005034B4" w:rsidP="005034B4">
      <w:pPr>
        <w:numPr>
          <w:ilvl w:val="0"/>
          <w:numId w:val="68"/>
        </w:numPr>
        <w:tabs>
          <w:tab w:val="left" w:pos="0"/>
          <w:tab w:val="left" w:pos="360"/>
        </w:tabs>
        <w:spacing w:before="100" w:beforeAutospacing="1" w:after="100" w:afterAutospacing="1"/>
      </w:pPr>
      <w:r w:rsidRPr="009417CF">
        <w:rPr>
          <w:i/>
        </w:rPr>
        <w:t>Signalling interface</w:t>
      </w:r>
      <w:r w:rsidRPr="009417CF">
        <w:t xml:space="preserve">: it is based on SIP protocol. It carries also the SDP protocol </w:t>
      </w:r>
      <w:r w:rsidRPr="009417CF">
        <w:rPr>
          <w:rFonts w:cs="Segoe UI"/>
        </w:rPr>
        <w:t xml:space="preserve">containing the media information (i.e: Ip addresses/port, codecs, … etc) exchanged during the </w:t>
      </w:r>
      <w:r w:rsidRPr="009417CF">
        <w:rPr>
          <w:rFonts w:cs="Segoe UI"/>
          <w:i/>
        </w:rPr>
        <w:t>Offer/Answer</w:t>
      </w:r>
      <w:r w:rsidRPr="009417CF">
        <w:rPr>
          <w:rFonts w:cs="Segoe UI"/>
        </w:rPr>
        <w:t xml:space="preserve"> negotiation;</w:t>
      </w:r>
    </w:p>
    <w:p w14:paraId="6749E76D" w14:textId="56ABAC9B" w:rsidR="005034B4" w:rsidRPr="009417CF" w:rsidRDefault="005034B4" w:rsidP="005034B4">
      <w:pPr>
        <w:numPr>
          <w:ilvl w:val="0"/>
          <w:numId w:val="68"/>
        </w:numPr>
        <w:tabs>
          <w:tab w:val="left" w:pos="0"/>
          <w:tab w:val="left" w:pos="360"/>
        </w:tabs>
        <w:spacing w:before="100" w:beforeAutospacing="1" w:after="100" w:afterAutospacing="1"/>
      </w:pPr>
      <w:r w:rsidRPr="009417CF">
        <w:rPr>
          <w:i/>
        </w:rPr>
        <w:t>Media interface</w:t>
      </w:r>
      <w:r w:rsidRPr="009417CF">
        <w:t>: it is based on RTP/RTCP protocol and it carries the audio/video packets of SIP sessions handled by the vSBC;</w:t>
      </w:r>
    </w:p>
    <w:p w14:paraId="7B397B7B" w14:textId="535600ED" w:rsidR="005034B4" w:rsidRPr="009417CF" w:rsidRDefault="005034B4" w:rsidP="009417CF">
      <w:pPr>
        <w:numPr>
          <w:ilvl w:val="0"/>
          <w:numId w:val="68"/>
        </w:numPr>
        <w:tabs>
          <w:tab w:val="left" w:pos="0"/>
          <w:tab w:val="left" w:pos="360"/>
        </w:tabs>
        <w:spacing w:before="100" w:beforeAutospacing="1" w:after="100" w:afterAutospacing="1"/>
      </w:pPr>
      <w:r w:rsidRPr="009417CF">
        <w:rPr>
          <w:i/>
        </w:rPr>
        <w:t>BG ctrl</w:t>
      </w:r>
      <w:r w:rsidRPr="009417CF">
        <w:rPr>
          <w:b/>
        </w:rPr>
        <w:t>:</w:t>
      </w:r>
      <w:r w:rsidRPr="009417CF">
        <w:t xml:space="preserve"> this internal interface instructs the </w:t>
      </w:r>
      <w:r w:rsidRPr="009417CF">
        <w:rPr>
          <w:i/>
        </w:rPr>
        <w:t>Border Gateway Function</w:t>
      </w:r>
      <w:r w:rsidRPr="009417CF">
        <w:t xml:space="preserve"> (BGF) to perform media transcoding/transrating procedures.</w:t>
      </w:r>
    </w:p>
    <w:p w14:paraId="31C8CAAE" w14:textId="21BC0AAC" w:rsidR="00FE2D0E" w:rsidRPr="009417CF" w:rsidRDefault="00FE2D0E" w:rsidP="008964F1">
      <w:pPr>
        <w:pStyle w:val="Heading3"/>
        <w:rPr>
          <w:rStyle w:val="mw-headline"/>
          <w:lang w:val="en-GB"/>
        </w:rPr>
      </w:pPr>
      <w:bookmarkStart w:id="37" w:name="_Toc456088839"/>
      <w:r w:rsidRPr="009417CF">
        <w:rPr>
          <w:rStyle w:val="mw-headline"/>
          <w:lang w:val="en-GB"/>
        </w:rPr>
        <w:lastRenderedPageBreak/>
        <w:t>Technologies</w:t>
      </w:r>
      <w:bookmarkEnd w:id="37"/>
    </w:p>
    <w:p w14:paraId="45F229AC" w14:textId="1C554184" w:rsidR="005034B4" w:rsidRPr="001F665C" w:rsidRDefault="005034B4" w:rsidP="009417CF">
      <w:r w:rsidRPr="009417CF">
        <w:t>The vSBC utilizes various technologies in order to offer a stable and high performance VNF, compliant to the high standards of legacy physical networks.</w:t>
      </w:r>
    </w:p>
    <w:p w14:paraId="1A2E5453" w14:textId="77777777" w:rsidR="00CC42E2" w:rsidRPr="009417CF" w:rsidRDefault="00CC42E2" w:rsidP="00CC42E2">
      <w:r w:rsidRPr="009417CF">
        <w:t xml:space="preserve">The development of the vSBC is based on the use of: </w:t>
      </w:r>
    </w:p>
    <w:p w14:paraId="7E65A201" w14:textId="77777777" w:rsidR="00CC42E2" w:rsidRPr="009417CF" w:rsidRDefault="00CC42E2" w:rsidP="00E752D4">
      <w:pPr>
        <w:pStyle w:val="ListParagraph"/>
        <w:numPr>
          <w:ilvl w:val="0"/>
          <w:numId w:val="20"/>
        </w:numPr>
      </w:pPr>
      <w:r w:rsidRPr="009417CF">
        <w:t xml:space="preserve">Linux operating system </w:t>
      </w:r>
    </w:p>
    <w:p w14:paraId="1C0506DD" w14:textId="57DA6EFD" w:rsidR="00CC42E2" w:rsidRPr="009417CF" w:rsidRDefault="00CC42E2" w:rsidP="00E752D4">
      <w:pPr>
        <w:pStyle w:val="ListParagraph"/>
        <w:numPr>
          <w:ilvl w:val="0"/>
          <w:numId w:val="20"/>
        </w:numPr>
      </w:pPr>
      <w:r w:rsidRPr="009417CF">
        <w:t xml:space="preserve">KVM hypervisor </w:t>
      </w:r>
    </w:p>
    <w:p w14:paraId="3879CCAA" w14:textId="77777777" w:rsidR="005034B4" w:rsidRPr="009417CF" w:rsidRDefault="005034B4" w:rsidP="005034B4">
      <w:pPr>
        <w:pStyle w:val="Paragrafoelenco1"/>
        <w:numPr>
          <w:ilvl w:val="0"/>
          <w:numId w:val="20"/>
        </w:numPr>
      </w:pPr>
      <w:r w:rsidRPr="009417CF">
        <w:rPr>
          <w:rFonts w:cs="Segoe UI"/>
        </w:rPr>
        <w:t>C and Java language for its internal functions (i.e: IBCF, BGF, O&amp;M, ….)</w:t>
      </w:r>
    </w:p>
    <w:p w14:paraId="33AD5B38" w14:textId="3DBF49FA" w:rsidR="005034B4" w:rsidRPr="009417CF" w:rsidRDefault="00AA0F6D" w:rsidP="005034B4">
      <w:pPr>
        <w:pStyle w:val="Paragrafoelenco1"/>
        <w:numPr>
          <w:ilvl w:val="0"/>
          <w:numId w:val="20"/>
        </w:numPr>
      </w:pPr>
      <w:r w:rsidRPr="009417CF">
        <w:t>Collectd (i</w:t>
      </w:r>
      <w:r w:rsidR="005034B4" w:rsidRPr="009417CF">
        <w:t>t periodically collects generic performance statistics of the Virtual Machine, such as CPU and memory utilization</w:t>
      </w:r>
      <w:r w:rsidRPr="009417CF">
        <w:t>)</w:t>
      </w:r>
    </w:p>
    <w:p w14:paraId="1C91356F" w14:textId="77777777" w:rsidR="005034B4" w:rsidRPr="009417CF" w:rsidRDefault="005034B4" w:rsidP="005034B4">
      <w:pPr>
        <w:pStyle w:val="Paragrafoelenco1"/>
        <w:numPr>
          <w:ilvl w:val="0"/>
          <w:numId w:val="20"/>
        </w:numPr>
      </w:pPr>
      <w:r w:rsidRPr="009417CF">
        <w:rPr>
          <w:rFonts w:cs="Segoe UI"/>
        </w:rPr>
        <w:t>FFMPEG libraries (for G.711 a/u, G.722 audio codecs)</w:t>
      </w:r>
    </w:p>
    <w:p w14:paraId="09BB9EBF" w14:textId="77777777" w:rsidR="005034B4" w:rsidRPr="009417CF" w:rsidRDefault="005034B4" w:rsidP="005034B4">
      <w:pPr>
        <w:pStyle w:val="Paragrafoelenco1"/>
        <w:numPr>
          <w:ilvl w:val="0"/>
          <w:numId w:val="20"/>
        </w:numPr>
      </w:pPr>
      <w:r w:rsidRPr="009417CF">
        <w:t>FFMPEG + VISUALON libraries (for G722.2 audio codec)</w:t>
      </w:r>
    </w:p>
    <w:p w14:paraId="7DC5BA6F" w14:textId="77777777" w:rsidR="005034B4" w:rsidRPr="009417CF" w:rsidRDefault="005034B4" w:rsidP="005034B4">
      <w:pPr>
        <w:pStyle w:val="Paragrafoelenco1"/>
        <w:numPr>
          <w:ilvl w:val="0"/>
          <w:numId w:val="20"/>
        </w:numPr>
      </w:pPr>
      <w:r w:rsidRPr="009417CF">
        <w:rPr>
          <w:rFonts w:cs="Segoe UI"/>
        </w:rPr>
        <w:t>INTEL-IPP libraries (for G.729 audio codec)</w:t>
      </w:r>
    </w:p>
    <w:p w14:paraId="258E253E" w14:textId="77777777" w:rsidR="005034B4" w:rsidRPr="009417CF" w:rsidRDefault="005034B4" w:rsidP="005034B4">
      <w:pPr>
        <w:pStyle w:val="Paragrafoelenco1"/>
        <w:numPr>
          <w:ilvl w:val="0"/>
          <w:numId w:val="20"/>
        </w:numPr>
      </w:pPr>
      <w:r w:rsidRPr="009417CF">
        <w:rPr>
          <w:rFonts w:cs="Segoe UI"/>
        </w:rPr>
        <w:t>OPUS libraries (for OPUS audio codec)</w:t>
      </w:r>
    </w:p>
    <w:p w14:paraId="59378B2C" w14:textId="77777777" w:rsidR="005034B4" w:rsidRPr="009417CF" w:rsidRDefault="005034B4" w:rsidP="005034B4">
      <w:pPr>
        <w:pStyle w:val="Paragrafoelenco1"/>
        <w:numPr>
          <w:ilvl w:val="0"/>
          <w:numId w:val="20"/>
        </w:numPr>
      </w:pPr>
      <w:r w:rsidRPr="009417CF">
        <w:rPr>
          <w:rFonts w:cs="Segoe UI"/>
        </w:rPr>
        <w:t>FFMPEG + X.264 libraries (for H.264 video codec)</w:t>
      </w:r>
    </w:p>
    <w:p w14:paraId="42E2F40C" w14:textId="77777777" w:rsidR="005034B4" w:rsidRPr="009417CF" w:rsidRDefault="005034B4" w:rsidP="005034B4">
      <w:pPr>
        <w:pStyle w:val="Paragrafoelenco1"/>
        <w:numPr>
          <w:ilvl w:val="0"/>
          <w:numId w:val="20"/>
        </w:numPr>
      </w:pPr>
      <w:r w:rsidRPr="009417CF">
        <w:rPr>
          <w:rFonts w:cs="Segoe UI"/>
        </w:rPr>
        <w:t>LIBVPX libraries (for VP8 video codec)</w:t>
      </w:r>
    </w:p>
    <w:p w14:paraId="1033A169" w14:textId="2BEBD157" w:rsidR="005034B4" w:rsidRPr="009417CF" w:rsidRDefault="005034B4" w:rsidP="009417CF">
      <w:r w:rsidRPr="009417CF">
        <w:t>These various technologies/libraries used generate a great variety of test case scenarios, as described in par.</w:t>
      </w:r>
      <w:r w:rsidR="00AA0F6D" w:rsidRPr="009417CF">
        <w:t xml:space="preserve"> </w:t>
      </w:r>
      <w:r w:rsidR="00AA0F6D" w:rsidRPr="009417CF">
        <w:fldChar w:fldCharType="begin"/>
      </w:r>
      <w:r w:rsidR="00AA0F6D" w:rsidRPr="009417CF">
        <w:instrText xml:space="preserve"> REF _Ref453686941 \w \h </w:instrText>
      </w:r>
      <w:r w:rsidR="00AA0F6D" w:rsidRPr="009417CF">
        <w:fldChar w:fldCharType="separate"/>
      </w:r>
      <w:r w:rsidR="00AA0F6D" w:rsidRPr="009417CF">
        <w:t>11.5.1</w:t>
      </w:r>
      <w:r w:rsidR="00AA0F6D" w:rsidRPr="009417CF">
        <w:fldChar w:fldCharType="end"/>
      </w:r>
      <w:r w:rsidR="00AA0F6D" w:rsidRPr="009417CF">
        <w:t>.</w:t>
      </w:r>
    </w:p>
    <w:p w14:paraId="0574E374" w14:textId="77777777" w:rsidR="00FE2D0E" w:rsidRPr="00751504" w:rsidRDefault="00FE2D0E" w:rsidP="008964F1">
      <w:pPr>
        <w:pStyle w:val="Heading3"/>
      </w:pPr>
      <w:bookmarkStart w:id="38" w:name="_Ref437115679"/>
      <w:bookmarkStart w:id="39" w:name="_Toc456088840"/>
      <w:r w:rsidRPr="009417CF">
        <w:rPr>
          <w:rStyle w:val="mw-headline"/>
          <w:lang w:val="en-GB"/>
        </w:rPr>
        <w:t>Dimensioning and Performance</w:t>
      </w:r>
      <w:bookmarkEnd w:id="38"/>
      <w:bookmarkEnd w:id="39"/>
    </w:p>
    <w:p w14:paraId="4BF0C2A5" w14:textId="4CA9115D" w:rsidR="0040182F" w:rsidRPr="009417CF" w:rsidRDefault="0040182F" w:rsidP="0040182F">
      <w:r w:rsidRPr="009417CF">
        <w:t>The vSBC performances can be monitored using the metrics generated either by its internal components (i.e: IBCF or BGF) or by the Collectd daemon of each Virtual Machine. See also [D4.41] for further information. For example:</w:t>
      </w:r>
    </w:p>
    <w:p w14:paraId="01DF6A57" w14:textId="77777777" w:rsidR="0040182F" w:rsidRPr="009417CF" w:rsidRDefault="0040182F" w:rsidP="00D44544"/>
    <w:p w14:paraId="1AC1854D" w14:textId="77777777" w:rsidR="0040182F" w:rsidRPr="009417CF" w:rsidRDefault="0040182F" w:rsidP="00D44544"/>
    <w:p w14:paraId="5FE0604C" w14:textId="2004D885" w:rsidR="00FE2D0E" w:rsidRPr="009417CF" w:rsidRDefault="00FE2D0E" w:rsidP="00E752D4">
      <w:pPr>
        <w:numPr>
          <w:ilvl w:val="0"/>
          <w:numId w:val="2"/>
        </w:numPr>
        <w:tabs>
          <w:tab w:val="clear" w:pos="360"/>
          <w:tab w:val="num" w:pos="0"/>
        </w:tabs>
        <w:spacing w:before="100" w:beforeAutospacing="1" w:after="100" w:afterAutospacing="1"/>
      </w:pPr>
      <w:r w:rsidRPr="009417CF">
        <w:t>monitoring data related to the control plane</w:t>
      </w:r>
      <w:r w:rsidR="00BE14C2" w:rsidRPr="009417CF">
        <w:t>:</w:t>
      </w:r>
      <w:r w:rsidRPr="009417CF">
        <w:t xml:space="preserve"> total num</w:t>
      </w:r>
      <w:r w:rsidR="00C36098" w:rsidRPr="009417CF">
        <w:t>ber of SIP sessions/transactions</w:t>
      </w:r>
    </w:p>
    <w:p w14:paraId="3DDB3A5F" w14:textId="09D488FF" w:rsidR="00FE2D0E" w:rsidRPr="009417CF" w:rsidRDefault="00FE2D0E" w:rsidP="00E752D4">
      <w:pPr>
        <w:numPr>
          <w:ilvl w:val="0"/>
          <w:numId w:val="2"/>
        </w:numPr>
        <w:tabs>
          <w:tab w:val="clear" w:pos="360"/>
          <w:tab w:val="num" w:pos="0"/>
        </w:tabs>
        <w:spacing w:before="100" w:beforeAutospacing="1" w:after="100" w:afterAutospacing="1"/>
      </w:pPr>
      <w:r w:rsidRPr="009417CF">
        <w:t>monitoring data related to the media plane</w:t>
      </w:r>
      <w:r w:rsidR="00BE14C2" w:rsidRPr="009417CF">
        <w:t>:</w:t>
      </w:r>
      <w:r w:rsidRPr="009417CF">
        <w:t xml:space="preserve"> incoming/outgoing RTP data throughput</w:t>
      </w:r>
      <w:r w:rsidR="00BE14C2" w:rsidRPr="009417CF">
        <w:t>,</w:t>
      </w:r>
      <w:r w:rsidRPr="009417CF">
        <w:t xml:space="preserve"> RTP frame loss</w:t>
      </w:r>
      <w:r w:rsidR="00BE14C2" w:rsidRPr="009417CF">
        <w:t>,</w:t>
      </w:r>
      <w:r w:rsidRPr="009417CF">
        <w:t xml:space="preserve"> latency</w:t>
      </w:r>
      <w:r w:rsidR="00BE14C2" w:rsidRPr="009417CF">
        <w:t>,</w:t>
      </w:r>
      <w:r w:rsidRPr="009417CF">
        <w:t xml:space="preserve"> inter-arrival jitter</w:t>
      </w:r>
      <w:r w:rsidR="00BE14C2" w:rsidRPr="009417CF">
        <w:t>,</w:t>
      </w:r>
      <w:r w:rsidRPr="009417CF">
        <w:t xml:space="preserve"> number of transcoding/transrating procedures</w:t>
      </w:r>
      <w:r w:rsidR="00BE14C2" w:rsidRPr="009417CF">
        <w:t>,</w:t>
      </w:r>
      <w:r w:rsidR="00C36098" w:rsidRPr="009417CF">
        <w:t xml:space="preserve"> … etc</w:t>
      </w:r>
    </w:p>
    <w:p w14:paraId="1E5B2488" w14:textId="64CE0494" w:rsidR="00FE2D0E" w:rsidRPr="009417CF" w:rsidRDefault="00FE2D0E" w:rsidP="00E752D4">
      <w:pPr>
        <w:numPr>
          <w:ilvl w:val="0"/>
          <w:numId w:val="2"/>
        </w:numPr>
        <w:tabs>
          <w:tab w:val="clear" w:pos="360"/>
          <w:tab w:val="num" w:pos="0"/>
        </w:tabs>
        <w:spacing w:before="100" w:beforeAutospacing="1" w:after="100" w:afterAutospacing="1"/>
      </w:pPr>
      <w:r w:rsidRPr="009417CF">
        <w:t>base monitoring data</w:t>
      </w:r>
      <w:r w:rsidR="00BE14C2" w:rsidRPr="009417CF">
        <w:t xml:space="preserve">: </w:t>
      </w:r>
      <w:r w:rsidRPr="009417CF">
        <w:t>percentage of memory consumption</w:t>
      </w:r>
      <w:r w:rsidR="00BE14C2" w:rsidRPr="009417CF">
        <w:t>,</w:t>
      </w:r>
      <w:r w:rsidR="00C36098" w:rsidRPr="009417CF">
        <w:t xml:space="preserve"> percentage of CPU utilization, … etc</w:t>
      </w:r>
      <w:r w:rsidRPr="009417CF">
        <w:t xml:space="preserve"> </w:t>
      </w:r>
    </w:p>
    <w:p w14:paraId="29953CF7" w14:textId="77777777" w:rsidR="00FE2D0E" w:rsidRPr="009417CF" w:rsidRDefault="00FE2D0E" w:rsidP="00D44544">
      <w:r w:rsidRPr="009417CF">
        <w:t xml:space="preserve">These monitoring data are strongly affected by: </w:t>
      </w:r>
    </w:p>
    <w:p w14:paraId="5D50951D" w14:textId="61C3B03B" w:rsidR="00FE2D0E" w:rsidRPr="009417CF" w:rsidRDefault="00FE2D0E" w:rsidP="00E752D4">
      <w:pPr>
        <w:pStyle w:val="ListParagraph"/>
        <w:numPr>
          <w:ilvl w:val="0"/>
          <w:numId w:val="16"/>
        </w:numPr>
      </w:pPr>
      <w:r w:rsidRPr="009417CF">
        <w:t>packet sizes</w:t>
      </w:r>
      <w:r w:rsidR="00BE14C2" w:rsidRPr="009417CF">
        <w:t>;</w:t>
      </w:r>
    </w:p>
    <w:p w14:paraId="77755B04" w14:textId="2B4CABD7" w:rsidR="00FE2D0E" w:rsidRPr="009417CF" w:rsidRDefault="00FE2D0E" w:rsidP="00E752D4">
      <w:pPr>
        <w:pStyle w:val="ListParagraph"/>
        <w:numPr>
          <w:ilvl w:val="0"/>
          <w:numId w:val="16"/>
        </w:numPr>
      </w:pPr>
      <w:r w:rsidRPr="009417CF">
        <w:t>kinds of call (i.e: audio or video calls)</w:t>
      </w:r>
      <w:r w:rsidR="00BE14C2" w:rsidRPr="009417CF">
        <w:t>;</w:t>
      </w:r>
    </w:p>
    <w:p w14:paraId="6C318E5A" w14:textId="376919DE" w:rsidR="00FE2D0E" w:rsidRPr="009417CF" w:rsidRDefault="00FE2D0E" w:rsidP="00E752D4">
      <w:pPr>
        <w:pStyle w:val="ListParagraph"/>
        <w:numPr>
          <w:ilvl w:val="0"/>
          <w:numId w:val="16"/>
        </w:numPr>
        <w:rPr>
          <w:lang w:val="it-IT"/>
        </w:rPr>
      </w:pPr>
      <w:r w:rsidRPr="009417CF">
        <w:rPr>
          <w:lang w:val="it-IT"/>
        </w:rPr>
        <w:t>audio/video codecs (i.e: H.264, VP8, …)</w:t>
      </w:r>
      <w:r w:rsidR="00BE14C2" w:rsidRPr="009417CF">
        <w:rPr>
          <w:lang w:val="it-IT"/>
        </w:rPr>
        <w:t>;</w:t>
      </w:r>
    </w:p>
    <w:p w14:paraId="442F1419" w14:textId="678AE6C1" w:rsidR="00FE2D0E" w:rsidRPr="009417CF" w:rsidRDefault="00FE2D0E" w:rsidP="00E752D4">
      <w:pPr>
        <w:pStyle w:val="ListParagraph"/>
        <w:numPr>
          <w:ilvl w:val="0"/>
          <w:numId w:val="16"/>
        </w:numPr>
      </w:pPr>
      <w:r w:rsidRPr="009417CF">
        <w:t>t</w:t>
      </w:r>
      <w:r w:rsidR="00C36098" w:rsidRPr="009417CF">
        <w:t>ransport protocols (i.e: UDP or</w:t>
      </w:r>
      <w:r w:rsidRPr="009417CF">
        <w:t xml:space="preserve"> TCP). </w:t>
      </w:r>
    </w:p>
    <w:p w14:paraId="5D22D13B" w14:textId="51680106" w:rsidR="00FE2D0E" w:rsidRPr="009417CF" w:rsidRDefault="00C36098" w:rsidP="00D44544">
      <w:r w:rsidRPr="009417CF">
        <w:t xml:space="preserve">The </w:t>
      </w:r>
      <w:r w:rsidR="00FE2D0E" w:rsidRPr="009417CF">
        <w:t>vSBC</w:t>
      </w:r>
      <w:r w:rsidRPr="009417CF">
        <w:t xml:space="preserve"> performance </w:t>
      </w:r>
      <w:r w:rsidR="00251543" w:rsidRPr="009417CF">
        <w:t xml:space="preserve">are described in </w:t>
      </w:r>
      <w:r w:rsidR="0040182F" w:rsidRPr="009417CF">
        <w:t xml:space="preserve">par. </w:t>
      </w:r>
      <w:r w:rsidR="0040182F" w:rsidRPr="009417CF">
        <w:fldChar w:fldCharType="begin"/>
      </w:r>
      <w:r w:rsidR="0040182F" w:rsidRPr="009417CF">
        <w:instrText xml:space="preserve"> REF _Ref453687277 \w \h </w:instrText>
      </w:r>
      <w:r w:rsidR="008200FB" w:rsidRPr="009417CF">
        <w:instrText xml:space="preserve"> \* MERGEFORMAT </w:instrText>
      </w:r>
      <w:r w:rsidR="0040182F" w:rsidRPr="009417CF">
        <w:fldChar w:fldCharType="separate"/>
      </w:r>
      <w:r w:rsidR="0040182F" w:rsidRPr="009417CF">
        <w:t>11.6</w:t>
      </w:r>
      <w:r w:rsidR="0040182F" w:rsidRPr="009417CF">
        <w:fldChar w:fldCharType="end"/>
      </w:r>
      <w:r w:rsidR="0040182F" w:rsidRPr="009417CF">
        <w:t>.</w:t>
      </w:r>
      <w:r w:rsidR="008200FB" w:rsidRPr="009417CF">
        <w:t xml:space="preserve"> </w:t>
      </w:r>
      <w:r w:rsidR="00251543" w:rsidRPr="009417CF">
        <w:t xml:space="preserve">The </w:t>
      </w:r>
      <w:r w:rsidR="00FE2D0E" w:rsidRPr="009417CF">
        <w:t>IBCF and BGF components provid</w:t>
      </w:r>
      <w:r w:rsidR="00251543" w:rsidRPr="009417CF">
        <w:t>e mar</w:t>
      </w:r>
      <w:r w:rsidR="00FD5CC2" w:rsidRPr="009417CF">
        <w:t xml:space="preserve">ket sensitive performances; for example </w:t>
      </w:r>
      <w:r w:rsidR="00251543" w:rsidRPr="009417CF">
        <w:t>the IBCF can</w:t>
      </w:r>
      <w:r w:rsidR="00FE2D0E" w:rsidRPr="009417CF">
        <w:t xml:space="preserve"> su</w:t>
      </w:r>
      <w:r w:rsidR="00251543" w:rsidRPr="009417CF">
        <w:t xml:space="preserve">pport up to </w:t>
      </w:r>
      <w:r w:rsidR="00FE2D0E" w:rsidRPr="009417CF">
        <w:t>1000</w:t>
      </w:r>
      <w:r w:rsidR="00251543" w:rsidRPr="009417CF">
        <w:t xml:space="preserve"> simultaneous SIP sessions</w:t>
      </w:r>
      <w:r w:rsidR="00FE2D0E" w:rsidRPr="009417CF">
        <w:t xml:space="preserve">, while the BGF up to </w:t>
      </w:r>
      <w:r w:rsidR="00251543" w:rsidRPr="009417CF">
        <w:t xml:space="preserve">20 </w:t>
      </w:r>
      <w:r w:rsidR="00FE2D0E" w:rsidRPr="009417CF">
        <w:t xml:space="preserve">simultaneous </w:t>
      </w:r>
      <w:r w:rsidR="00FE2D0E" w:rsidRPr="009417CF">
        <w:lastRenderedPageBreak/>
        <w:t>transcoding/</w:t>
      </w:r>
      <w:r w:rsidR="00251543" w:rsidRPr="009417CF">
        <w:t>transrating operations</w:t>
      </w:r>
      <w:r w:rsidR="00FE2D0E" w:rsidRPr="009417CF">
        <w:t xml:space="preserve">. </w:t>
      </w:r>
      <w:r w:rsidR="008200FB" w:rsidRPr="009417CF">
        <w:t>I</w:t>
      </w:r>
      <w:r w:rsidR="00FE2D0E" w:rsidRPr="009417CF">
        <w:t xml:space="preserve">n the commercial product each component size will be associated to a license fee. </w:t>
      </w:r>
    </w:p>
    <w:p w14:paraId="1BC1AF95" w14:textId="77777777" w:rsidR="00FE2D0E" w:rsidRPr="00751504" w:rsidRDefault="00FE2D0E" w:rsidP="008964F1">
      <w:pPr>
        <w:pStyle w:val="Heading3"/>
      </w:pPr>
      <w:bookmarkStart w:id="40" w:name="_Toc456088841"/>
      <w:r w:rsidRPr="00751504">
        <w:t>vSBC testing</w:t>
      </w:r>
      <w:bookmarkEnd w:id="40"/>
      <w:r w:rsidRPr="00751504">
        <w:t xml:space="preserve"> </w:t>
      </w:r>
    </w:p>
    <w:p w14:paraId="0EC28558" w14:textId="5D6D0783" w:rsidR="00B70284" w:rsidRPr="009417CF" w:rsidRDefault="00555CDF" w:rsidP="00B70284">
      <w:r w:rsidRPr="009417CF">
        <w:t xml:space="preserve">These </w:t>
      </w:r>
      <w:r w:rsidR="005B1671" w:rsidRPr="009417CF">
        <w:t xml:space="preserve">kind of </w:t>
      </w:r>
      <w:r w:rsidR="00B70284" w:rsidRPr="009417CF">
        <w:t>tes</w:t>
      </w:r>
      <w:r w:rsidR="005B1671" w:rsidRPr="009417CF">
        <w:t>ts</w:t>
      </w:r>
      <w:r w:rsidR="00184C7E" w:rsidRPr="009417CF">
        <w:t xml:space="preserve"> have been carried out</w:t>
      </w:r>
      <w:r w:rsidR="00B70284" w:rsidRPr="009417CF">
        <w:t xml:space="preserve">: </w:t>
      </w:r>
    </w:p>
    <w:p w14:paraId="57824C7F" w14:textId="23A61433" w:rsidR="00B70284" w:rsidRPr="009417CF" w:rsidRDefault="00B70284" w:rsidP="00E752D4">
      <w:pPr>
        <w:pStyle w:val="ListParagraph"/>
        <w:numPr>
          <w:ilvl w:val="0"/>
          <w:numId w:val="21"/>
        </w:numPr>
      </w:pPr>
      <w:r w:rsidRPr="009417CF">
        <w:t>Cre</w:t>
      </w:r>
      <w:r w:rsidR="00184C7E" w:rsidRPr="009417CF">
        <w:t>ation of a VNF Descriptor (VNFD)</w:t>
      </w:r>
      <w:r w:rsidRPr="009417CF">
        <w:t xml:space="preserve"> for the vSBC</w:t>
      </w:r>
      <w:r w:rsidR="00184C7E" w:rsidRPr="009417CF">
        <w:t xml:space="preserve"> using the Marketplace GUI</w:t>
      </w:r>
    </w:p>
    <w:p w14:paraId="3CBD8193" w14:textId="52BA38B8" w:rsidR="00B70284" w:rsidRPr="009417CF" w:rsidRDefault="00B70284" w:rsidP="00E752D4">
      <w:pPr>
        <w:pStyle w:val="ListParagraph"/>
        <w:numPr>
          <w:ilvl w:val="0"/>
          <w:numId w:val="21"/>
        </w:numPr>
      </w:pPr>
      <w:r w:rsidRPr="009417CF">
        <w:t>Creation of a HEAT template (Hot) for the vSBC</w:t>
      </w:r>
    </w:p>
    <w:p w14:paraId="4D20AB49" w14:textId="2D237C21" w:rsidR="00B70284" w:rsidRPr="009417CF" w:rsidRDefault="00B70284" w:rsidP="00E752D4">
      <w:pPr>
        <w:pStyle w:val="ListParagraph"/>
        <w:numPr>
          <w:ilvl w:val="0"/>
          <w:numId w:val="21"/>
        </w:numPr>
      </w:pPr>
      <w:r w:rsidRPr="009417CF">
        <w:t>Instantiation of th</w:t>
      </w:r>
      <w:r w:rsidR="00184C7E" w:rsidRPr="009417CF">
        <w:t>e vSBC</w:t>
      </w:r>
    </w:p>
    <w:p w14:paraId="3BA90B37" w14:textId="2A8BE0C3" w:rsidR="00B70284" w:rsidRPr="009417CF" w:rsidRDefault="00184C7E" w:rsidP="00E752D4">
      <w:pPr>
        <w:pStyle w:val="ListParagraph"/>
        <w:numPr>
          <w:ilvl w:val="0"/>
          <w:numId w:val="21"/>
        </w:numPr>
      </w:pPr>
      <w:r w:rsidRPr="009417CF">
        <w:t xml:space="preserve">Support of the </w:t>
      </w:r>
      <w:r w:rsidR="00592B3A" w:rsidRPr="009417CF">
        <w:t>T-NOVA</w:t>
      </w:r>
      <w:r w:rsidRPr="009417CF">
        <w:t xml:space="preserve"> lifecycle, </w:t>
      </w:r>
      <w:r w:rsidR="00B70284" w:rsidRPr="009417CF">
        <w:t>using a HTTP REST-based interface and</w:t>
      </w:r>
      <w:r w:rsidRPr="009417CF">
        <w:t xml:space="preserve"> a basic access authentication. These events </w:t>
      </w:r>
      <w:r w:rsidR="00FD5CC2" w:rsidRPr="009417CF">
        <w:t>were tested:</w:t>
      </w:r>
    </w:p>
    <w:p w14:paraId="007ED1E5" w14:textId="4541832D" w:rsidR="00974F3C" w:rsidRPr="009417CF" w:rsidRDefault="00B70284" w:rsidP="00E752D4">
      <w:pPr>
        <w:numPr>
          <w:ilvl w:val="0"/>
          <w:numId w:val="69"/>
        </w:numPr>
        <w:spacing w:before="100" w:beforeAutospacing="1" w:after="100" w:afterAutospacing="1"/>
        <w:jc w:val="left"/>
      </w:pPr>
      <w:r w:rsidRPr="009417CF">
        <w:rPr>
          <w:i/>
        </w:rPr>
        <w:t>Start</w:t>
      </w:r>
      <w:r w:rsidRPr="009417CF">
        <w:t xml:space="preserve"> (via http POST</w:t>
      </w:r>
      <w:r w:rsidR="00FD5CC2" w:rsidRPr="009417CF">
        <w:t xml:space="preserve"> command</w:t>
      </w:r>
      <w:r w:rsidRPr="009417CF">
        <w:t>)</w:t>
      </w:r>
    </w:p>
    <w:p w14:paraId="46DD1171" w14:textId="74E67FD7" w:rsidR="00974F3C" w:rsidRPr="009417CF" w:rsidRDefault="00B70284" w:rsidP="00E752D4">
      <w:pPr>
        <w:numPr>
          <w:ilvl w:val="0"/>
          <w:numId w:val="69"/>
        </w:numPr>
        <w:spacing w:before="100" w:beforeAutospacing="1" w:after="100" w:afterAutospacing="1"/>
        <w:jc w:val="left"/>
      </w:pPr>
      <w:r w:rsidRPr="009417CF">
        <w:rPr>
          <w:i/>
        </w:rPr>
        <w:t xml:space="preserve">Stop </w:t>
      </w:r>
      <w:r w:rsidRPr="009417CF">
        <w:t>(via http P</w:t>
      </w:r>
      <w:r w:rsidR="00FD5CC2" w:rsidRPr="009417CF">
        <w:t>UT command)</w:t>
      </w:r>
      <w:r w:rsidR="00EE440F" w:rsidRPr="009417CF">
        <w:t xml:space="preserve"> </w:t>
      </w:r>
      <w:r w:rsidR="00974F3C" w:rsidRPr="009417CF">
        <w:rPr>
          <w:rStyle w:val="FootnoteReference"/>
        </w:rPr>
        <w:footnoteReference w:id="1"/>
      </w:r>
    </w:p>
    <w:p w14:paraId="694C154C" w14:textId="6FB4688D" w:rsidR="00B70284" w:rsidRPr="00724A5F" w:rsidRDefault="00B70284" w:rsidP="00E752D4">
      <w:pPr>
        <w:numPr>
          <w:ilvl w:val="0"/>
          <w:numId w:val="69"/>
        </w:numPr>
        <w:spacing w:before="100" w:beforeAutospacing="1" w:after="100" w:afterAutospacing="1"/>
        <w:jc w:val="left"/>
        <w:rPr>
          <w:lang w:val="it-IT"/>
        </w:rPr>
      </w:pPr>
      <w:r w:rsidRPr="005B7773">
        <w:rPr>
          <w:i/>
          <w:lang w:val="it-IT"/>
        </w:rPr>
        <w:t>Destroy</w:t>
      </w:r>
      <w:r w:rsidRPr="00724A5F">
        <w:rPr>
          <w:lang w:val="it-IT"/>
        </w:rPr>
        <w:t xml:space="preserve"> (via http DELETE</w:t>
      </w:r>
      <w:r w:rsidR="00FD5CC2" w:rsidRPr="00724A5F">
        <w:rPr>
          <w:lang w:val="it-IT"/>
        </w:rPr>
        <w:t xml:space="preserve"> command</w:t>
      </w:r>
      <w:r w:rsidRPr="00724A5F">
        <w:rPr>
          <w:lang w:val="it-IT"/>
        </w:rPr>
        <w:t xml:space="preserve">) </w:t>
      </w:r>
    </w:p>
    <w:p w14:paraId="6B7B8CE3" w14:textId="59A3C8DB" w:rsidR="00FD5CC2" w:rsidRPr="009417CF" w:rsidRDefault="00FD5CC2" w:rsidP="00E752D4">
      <w:pPr>
        <w:numPr>
          <w:ilvl w:val="0"/>
          <w:numId w:val="69"/>
        </w:numPr>
        <w:spacing w:before="100" w:beforeAutospacing="1" w:after="100" w:afterAutospacing="1"/>
        <w:jc w:val="left"/>
      </w:pPr>
      <w:r w:rsidRPr="009417CF">
        <w:rPr>
          <w:i/>
        </w:rPr>
        <w:t>Scale-in</w:t>
      </w:r>
      <w:r w:rsidRPr="009417CF">
        <w:t xml:space="preserve"> (via http PUT command)</w:t>
      </w:r>
    </w:p>
    <w:p w14:paraId="5CC9D71F" w14:textId="0C8AA567" w:rsidR="00FD5CC2" w:rsidRPr="009417CF" w:rsidRDefault="00FD5CC2" w:rsidP="00E752D4">
      <w:pPr>
        <w:numPr>
          <w:ilvl w:val="0"/>
          <w:numId w:val="69"/>
        </w:numPr>
        <w:spacing w:before="100" w:beforeAutospacing="1" w:after="100" w:afterAutospacing="1"/>
        <w:jc w:val="left"/>
      </w:pPr>
      <w:r w:rsidRPr="009417CF">
        <w:rPr>
          <w:i/>
        </w:rPr>
        <w:t>Scale-out</w:t>
      </w:r>
      <w:r w:rsidRPr="009417CF">
        <w:t xml:space="preserve"> (via http PUT command).</w:t>
      </w:r>
    </w:p>
    <w:p w14:paraId="26D9E4D2" w14:textId="502E8DAA" w:rsidR="00B70284" w:rsidRPr="009417CF" w:rsidRDefault="00FD5CC2" w:rsidP="00E752D4">
      <w:pPr>
        <w:numPr>
          <w:ilvl w:val="0"/>
          <w:numId w:val="22"/>
        </w:numPr>
        <w:spacing w:before="100" w:beforeAutospacing="1" w:after="100" w:afterAutospacing="1"/>
        <w:jc w:val="left"/>
      </w:pPr>
      <w:r w:rsidRPr="009417CF">
        <w:t>Generation of b</w:t>
      </w:r>
      <w:r w:rsidR="00B70284" w:rsidRPr="009417CF">
        <w:t>asic audio sessions (without tra</w:t>
      </w:r>
      <w:r w:rsidRPr="009417CF">
        <w:t>n</w:t>
      </w:r>
      <w:r w:rsidR="00B70284" w:rsidRPr="009417CF">
        <w:t>scoding), using the most common audio codecs (i.e: G711, G729, …)</w:t>
      </w:r>
      <w:r w:rsidR="00A5247C" w:rsidRPr="009417CF">
        <w:t>;</w:t>
      </w:r>
    </w:p>
    <w:p w14:paraId="102C0876" w14:textId="5FFAA173" w:rsidR="00B70284" w:rsidRPr="009417CF" w:rsidRDefault="00FD5CC2" w:rsidP="00E752D4">
      <w:pPr>
        <w:numPr>
          <w:ilvl w:val="0"/>
          <w:numId w:val="22"/>
        </w:numPr>
        <w:spacing w:before="100" w:beforeAutospacing="1" w:after="100" w:afterAutospacing="1"/>
        <w:jc w:val="left"/>
      </w:pPr>
      <w:r w:rsidRPr="009417CF">
        <w:t>Generation of b</w:t>
      </w:r>
      <w:r w:rsidR="00B70284" w:rsidRPr="009417CF">
        <w:t>asic video sessions (without tra</w:t>
      </w:r>
      <w:r w:rsidRPr="009417CF">
        <w:t>n</w:t>
      </w:r>
      <w:r w:rsidR="00B70284" w:rsidRPr="009417CF">
        <w:t>scoding), using the most common video codecs (i.e: H248, VP8, …)</w:t>
      </w:r>
      <w:r w:rsidR="00A5247C" w:rsidRPr="009417CF">
        <w:t>;</w:t>
      </w:r>
    </w:p>
    <w:p w14:paraId="044D44E1" w14:textId="5A6D1DA2" w:rsidR="00B70284" w:rsidRPr="009417CF" w:rsidRDefault="00FD5CC2" w:rsidP="00E752D4">
      <w:pPr>
        <w:numPr>
          <w:ilvl w:val="0"/>
          <w:numId w:val="22"/>
        </w:numPr>
        <w:spacing w:before="100" w:beforeAutospacing="1" w:after="100" w:afterAutospacing="1"/>
        <w:jc w:val="left"/>
      </w:pPr>
      <w:r w:rsidRPr="009417CF">
        <w:t>Generation of a</w:t>
      </w:r>
      <w:r w:rsidR="00B70284" w:rsidRPr="009417CF">
        <w:t>udio sessions with transcoding (for example G711 &lt;-&gt; G729)</w:t>
      </w:r>
      <w:r w:rsidR="00A5247C" w:rsidRPr="009417CF">
        <w:t>;</w:t>
      </w:r>
    </w:p>
    <w:p w14:paraId="7E1A92F0" w14:textId="02BEE4C2" w:rsidR="00B70284" w:rsidRPr="009417CF" w:rsidRDefault="00FD5CC2" w:rsidP="00E752D4">
      <w:pPr>
        <w:numPr>
          <w:ilvl w:val="0"/>
          <w:numId w:val="22"/>
        </w:numPr>
        <w:spacing w:before="100" w:beforeAutospacing="1" w:after="100" w:afterAutospacing="1"/>
        <w:jc w:val="left"/>
      </w:pPr>
      <w:r w:rsidRPr="009417CF">
        <w:t>Generation of v</w:t>
      </w:r>
      <w:r w:rsidR="00B70284" w:rsidRPr="009417CF">
        <w:t>ideo sessions with transcoding (for example H24</w:t>
      </w:r>
      <w:r w:rsidR="00EE440F" w:rsidRPr="009417CF">
        <w:t xml:space="preserve">8 &lt;-&gt; VP8). </w:t>
      </w:r>
      <w:r w:rsidR="00B70284" w:rsidRPr="009417CF">
        <w:t>The requested transcoding may be mono-directional (i.e: audio/video stream distribution) or bidirectional (i.e</w:t>
      </w:r>
      <w:r w:rsidR="00307CFD" w:rsidRPr="009417CF">
        <w:t>.</w:t>
      </w:r>
      <w:r w:rsidR="00B70284" w:rsidRPr="009417CF">
        <w:t>: videoconferencing applications). The encoding/decoding procedures must be handled in a real-time way (at least 30 fps) and with a fixed frame-rate during the whole video session.</w:t>
      </w:r>
    </w:p>
    <w:p w14:paraId="785F9C85" w14:textId="11208206" w:rsidR="00B70284" w:rsidRPr="009417CF" w:rsidRDefault="00B70284" w:rsidP="00E752D4">
      <w:pPr>
        <w:numPr>
          <w:ilvl w:val="0"/>
          <w:numId w:val="23"/>
        </w:numPr>
        <w:spacing w:before="100" w:beforeAutospacing="1" w:after="100" w:afterAutospacing="1"/>
        <w:jc w:val="left"/>
      </w:pPr>
      <w:r w:rsidRPr="009417CF">
        <w:t>Scale-in scenario</w:t>
      </w:r>
      <w:r w:rsidR="00A5247C" w:rsidRPr="009417CF">
        <w:t>;</w:t>
      </w:r>
    </w:p>
    <w:p w14:paraId="21834431" w14:textId="2E862566" w:rsidR="00FE2D0E" w:rsidRPr="009417CF" w:rsidRDefault="00B70284" w:rsidP="00E752D4">
      <w:pPr>
        <w:numPr>
          <w:ilvl w:val="0"/>
          <w:numId w:val="23"/>
        </w:numPr>
        <w:spacing w:before="100" w:beforeAutospacing="1" w:after="100" w:afterAutospacing="1"/>
        <w:jc w:val="left"/>
      </w:pPr>
      <w:r w:rsidRPr="009417CF">
        <w:t>Scale-out scenario</w:t>
      </w:r>
      <w:r w:rsidR="00A5247C" w:rsidRPr="009417CF">
        <w:t>.</w:t>
      </w:r>
    </w:p>
    <w:p w14:paraId="185B7310" w14:textId="33383E08" w:rsidR="00A669FC" w:rsidRPr="004057AF" w:rsidRDefault="00A669FC" w:rsidP="00A669FC">
      <w:r w:rsidRPr="009417CF">
        <w:t xml:space="preserve">Some general guidelines to describe how to test the vSBC are described in par. </w:t>
      </w:r>
      <w:r w:rsidRPr="001F665C">
        <w:fldChar w:fldCharType="begin"/>
      </w:r>
      <w:r w:rsidRPr="004057AF">
        <w:instrText xml:space="preserve"> REF _Ref453687608 \w \h </w:instrText>
      </w:r>
      <w:r w:rsidRPr="001F665C">
        <w:fldChar w:fldCharType="separate"/>
      </w:r>
      <w:r w:rsidRPr="004057AF">
        <w:t>6.1</w:t>
      </w:r>
      <w:r w:rsidRPr="001F665C">
        <w:fldChar w:fldCharType="end"/>
      </w:r>
      <w:r w:rsidRPr="009417CF">
        <w:t>.</w:t>
      </w:r>
    </w:p>
    <w:p w14:paraId="0759F69F" w14:textId="7A32633E" w:rsidR="00A669FC" w:rsidRPr="009417CF" w:rsidRDefault="00A669FC" w:rsidP="00A669FC">
      <w:pPr>
        <w:tabs>
          <w:tab w:val="left" w:pos="360"/>
        </w:tabs>
        <w:spacing w:before="100" w:beforeAutospacing="1" w:after="100" w:afterAutospacing="1"/>
        <w:jc w:val="left"/>
      </w:pPr>
      <w:r w:rsidRPr="009417CF">
        <w:rPr>
          <w:rFonts w:cs="Segoe UI"/>
        </w:rPr>
        <w:t>The methodology used to execute the Performance testing and to evaluate the obtained measurements by means of load curves</w:t>
      </w:r>
      <w:r w:rsidRPr="009417CF">
        <w:t xml:space="preserve"> are described in par.</w:t>
      </w:r>
      <w:r w:rsidR="00095A46" w:rsidRPr="009417CF">
        <w:t xml:space="preserve"> </w:t>
      </w:r>
      <w:r w:rsidR="00095A46" w:rsidRPr="009417CF">
        <w:fldChar w:fldCharType="begin"/>
      </w:r>
      <w:r w:rsidR="00095A46" w:rsidRPr="009417CF">
        <w:instrText xml:space="preserve"> REF _Ref453687753 \w \h </w:instrText>
      </w:r>
      <w:r w:rsidR="00095A46" w:rsidRPr="009417CF">
        <w:fldChar w:fldCharType="separate"/>
      </w:r>
      <w:r w:rsidR="00AA6458" w:rsidRPr="009417CF">
        <w:t>11.5</w:t>
      </w:r>
      <w:r w:rsidR="00095A46" w:rsidRPr="009417CF">
        <w:fldChar w:fldCharType="end"/>
      </w:r>
      <w:r w:rsidRPr="009417CF">
        <w:t xml:space="preserve"> and in par. </w:t>
      </w:r>
      <w:r w:rsidR="00095A46" w:rsidRPr="009417CF">
        <w:fldChar w:fldCharType="begin"/>
      </w:r>
      <w:r w:rsidR="00095A46" w:rsidRPr="009417CF">
        <w:instrText xml:space="preserve"> REF _Ref453687821 \w \h </w:instrText>
      </w:r>
      <w:r w:rsidR="00095A46" w:rsidRPr="009417CF">
        <w:fldChar w:fldCharType="separate"/>
      </w:r>
      <w:r w:rsidR="00AA6458" w:rsidRPr="009417CF">
        <w:t>11.6</w:t>
      </w:r>
      <w:r w:rsidR="00095A46" w:rsidRPr="009417CF">
        <w:fldChar w:fldCharType="end"/>
      </w:r>
      <w:r w:rsidRPr="009417CF">
        <w:t>.</w:t>
      </w:r>
    </w:p>
    <w:p w14:paraId="2156F063" w14:textId="77777777" w:rsidR="00A669FC" w:rsidRPr="009417CF" w:rsidRDefault="00A669FC" w:rsidP="00A669FC">
      <w:r w:rsidRPr="009417CF">
        <w:t>These vSBC performances may be further improved in a commercial product by means of :</w:t>
      </w:r>
    </w:p>
    <w:p w14:paraId="1F50BB99" w14:textId="043F0E2F" w:rsidR="00A669FC" w:rsidRPr="009417CF" w:rsidRDefault="00A669FC" w:rsidP="00A669FC">
      <w:pPr>
        <w:numPr>
          <w:ilvl w:val="0"/>
          <w:numId w:val="79"/>
        </w:numPr>
        <w:contextualSpacing/>
      </w:pPr>
      <w:r w:rsidRPr="009417CF">
        <w:t xml:space="preserve">the usage of HW accelerators (GPU). In fact the pure software implementation, in some scenarios such as the video transcoding, may be complemented by acceleration technologies able to guarantee a real time transcoding and a fixed </w:t>
      </w:r>
      <w:r w:rsidRPr="009417CF">
        <w:lastRenderedPageBreak/>
        <w:t xml:space="preserve">video-rate during the whole video session. Graphic Processing Units (GPU’s) represent a very appealing solution owing to their high computation performance (one or two order of magnitude faster than a general purpose CPU) and relatively low cost. Different types of commercial GPU board, hosted in a PCIe bay, are already available for this scope (i.e: Nvidia GPU). Further information about GPUs and the gain offered by them can be found in in par. </w:t>
      </w:r>
      <w:r w:rsidR="00AA6458" w:rsidRPr="009417CF">
        <w:fldChar w:fldCharType="begin"/>
      </w:r>
      <w:r w:rsidR="00AA6458" w:rsidRPr="009417CF">
        <w:instrText xml:space="preserve"> REF _Ref453687894 \w \h </w:instrText>
      </w:r>
      <w:r w:rsidR="00AA6458" w:rsidRPr="009417CF">
        <w:fldChar w:fldCharType="separate"/>
      </w:r>
      <w:r w:rsidR="00CA5D9A" w:rsidRPr="009417CF">
        <w:t>4.4.2</w:t>
      </w:r>
      <w:r w:rsidR="00AA6458" w:rsidRPr="009417CF">
        <w:fldChar w:fldCharType="end"/>
      </w:r>
      <w:r w:rsidR="00AA6458" w:rsidRPr="009417CF">
        <w:t xml:space="preserve"> </w:t>
      </w:r>
      <w:r w:rsidRPr="009417CF">
        <w:t xml:space="preserve">and in par. </w:t>
      </w:r>
      <w:r w:rsidR="00CA5D9A" w:rsidRPr="009417CF">
        <w:fldChar w:fldCharType="begin"/>
      </w:r>
      <w:r w:rsidR="00CA5D9A" w:rsidRPr="009417CF">
        <w:instrText xml:space="preserve"> REF _Ref453687958 \w \h </w:instrText>
      </w:r>
      <w:r w:rsidR="00CA5D9A" w:rsidRPr="009417CF">
        <w:fldChar w:fldCharType="separate"/>
      </w:r>
      <w:r w:rsidR="00CA5D9A" w:rsidRPr="009417CF">
        <w:t>5.3</w:t>
      </w:r>
      <w:r w:rsidR="00CA5D9A" w:rsidRPr="009417CF">
        <w:fldChar w:fldCharType="end"/>
      </w:r>
    </w:p>
    <w:p w14:paraId="77399A05" w14:textId="77777777" w:rsidR="00A669FC" w:rsidRPr="009417CF" w:rsidRDefault="00A669FC" w:rsidP="00A669FC">
      <w:pPr>
        <w:numPr>
          <w:ilvl w:val="0"/>
          <w:numId w:val="79"/>
        </w:numPr>
        <w:contextualSpacing/>
      </w:pPr>
      <w:r w:rsidRPr="009417CF">
        <w:t xml:space="preserve">the implementation of a new front-end function based on DPDK acceleration technology (available in Intel x86 architectures), whose goal is to provide high speed in processing the addressing information in the header of the IP packet, leaving untouched the payload. This new function is instructed by the IBCF function, acting as an internal controller. Using a new internal interface it can: </w:t>
      </w:r>
    </w:p>
    <w:p w14:paraId="77D6AFEB" w14:textId="77777777" w:rsidR="00A669FC" w:rsidRPr="009417CF" w:rsidRDefault="00A669FC" w:rsidP="00A669FC">
      <w:pPr>
        <w:numPr>
          <w:ilvl w:val="0"/>
          <w:numId w:val="80"/>
        </w:numPr>
        <w:spacing w:before="100" w:beforeAutospacing="1" w:after="100" w:afterAutospacing="1"/>
        <w:ind w:left="720"/>
        <w:jc w:val="left"/>
      </w:pPr>
      <w:r w:rsidRPr="009417CF">
        <w:t xml:space="preserve">provide the packet forwarding towards the BGF function (in case of transcoding) </w:t>
      </w:r>
    </w:p>
    <w:p w14:paraId="6B558774" w14:textId="1A14338D" w:rsidR="00A669FC" w:rsidRPr="009417CF" w:rsidRDefault="00A669FC" w:rsidP="009417CF">
      <w:pPr>
        <w:numPr>
          <w:ilvl w:val="0"/>
          <w:numId w:val="80"/>
        </w:numPr>
        <w:spacing w:before="100" w:beforeAutospacing="1" w:after="100" w:afterAutospacing="1"/>
        <w:ind w:left="720"/>
        <w:jc w:val="left"/>
      </w:pPr>
      <w:r w:rsidRPr="009417CF">
        <w:t>apply a local Network Address Translation ﴾NAT﴿/port translation.</w:t>
      </w:r>
    </w:p>
    <w:p w14:paraId="35E8B268" w14:textId="76EAF2CE" w:rsidR="00A5247C" w:rsidRPr="009417CF" w:rsidRDefault="00FE2D0E" w:rsidP="008964F1">
      <w:pPr>
        <w:pStyle w:val="Heading2"/>
      </w:pPr>
      <w:bookmarkStart w:id="41" w:name="_Ref453687958"/>
      <w:bookmarkStart w:id="42" w:name="_Toc456088842"/>
      <w:r w:rsidRPr="009417CF">
        <w:rPr>
          <w:rStyle w:val="mw-headline"/>
        </w:rPr>
        <w:t>Video Transcoding Uni</w:t>
      </w:r>
      <w:r w:rsidR="00816939" w:rsidRPr="009417CF">
        <w:rPr>
          <w:rStyle w:val="mw-headline"/>
        </w:rPr>
        <w:t>t</w:t>
      </w:r>
      <w:bookmarkEnd w:id="41"/>
      <w:bookmarkEnd w:id="42"/>
    </w:p>
    <w:p w14:paraId="5333F307" w14:textId="66C56D83" w:rsidR="00FE2D0E" w:rsidRPr="00751504" w:rsidRDefault="00FE2D0E" w:rsidP="008964F1">
      <w:pPr>
        <w:pStyle w:val="Heading3"/>
      </w:pPr>
      <w:bookmarkStart w:id="43" w:name="_Toc456088843"/>
      <w:r w:rsidRPr="009417CF">
        <w:rPr>
          <w:rStyle w:val="mw-headline"/>
          <w:lang w:val="en-GB"/>
        </w:rPr>
        <w:t>Introduction</w:t>
      </w:r>
      <w:bookmarkEnd w:id="43"/>
    </w:p>
    <w:p w14:paraId="0AFF303C" w14:textId="2E71B436" w:rsidR="00FE2D0E" w:rsidRPr="009417CF" w:rsidRDefault="00FE2D0E" w:rsidP="00DF28EE">
      <w:r w:rsidRPr="009417CF">
        <w:t>The vTU provides the transcoding function for the benefit of many other VNFs for creating enhanced services.</w:t>
      </w:r>
    </w:p>
    <w:p w14:paraId="41727227" w14:textId="5D5EB8C2" w:rsidR="00A5247C" w:rsidRPr="00751504" w:rsidRDefault="00FE2D0E" w:rsidP="008964F1">
      <w:pPr>
        <w:pStyle w:val="Heading3"/>
      </w:pPr>
      <w:bookmarkStart w:id="44" w:name="_Toc456088844"/>
      <w:r w:rsidRPr="009417CF">
        <w:rPr>
          <w:rStyle w:val="mw-headline"/>
          <w:lang w:val="en-GB"/>
        </w:rPr>
        <w:t>Architecture</w:t>
      </w:r>
      <w:bookmarkEnd w:id="44"/>
    </w:p>
    <w:p w14:paraId="09A0B91B" w14:textId="23D79A27" w:rsidR="00FE2D0E" w:rsidRPr="00751504" w:rsidRDefault="00FE2D0E" w:rsidP="008964F1">
      <w:pPr>
        <w:pStyle w:val="Heading4"/>
      </w:pPr>
      <w:bookmarkStart w:id="45" w:name="_Ref437116016"/>
      <w:r w:rsidRPr="009417CF">
        <w:rPr>
          <w:rStyle w:val="mw-headline"/>
          <w:lang w:val="en-GB"/>
        </w:rPr>
        <w:t>Functional description</w:t>
      </w:r>
      <w:bookmarkEnd w:id="45"/>
    </w:p>
    <w:p w14:paraId="75E9F029" w14:textId="3588E22B" w:rsidR="00FE2D0E" w:rsidRPr="009417CF" w:rsidRDefault="00FE2D0E" w:rsidP="007C3D59">
      <w:r w:rsidRPr="009417CF">
        <w:t>The core task of the Video Transcoding Unit is to convert video streams from one video format to another. Depending on the applications, the source video stream could originate from a file within a storage f</w:t>
      </w:r>
      <w:r w:rsidR="00E42410" w:rsidRPr="009417CF">
        <w:t>acility, as well as coming in f</w:t>
      </w:r>
      <w:r w:rsidRPr="009417CF">
        <w:t>r</w:t>
      </w:r>
      <w:r w:rsidR="00E42410" w:rsidRPr="009417CF">
        <w:t>o</w:t>
      </w:r>
      <w:r w:rsidRPr="009417CF">
        <w:t xml:space="preserve">m of a packetized network stream from another VNF. Moreover, the requested transcoding could be mono-directional, as in applications like video stream distribution, or bi-directional, like in videoconferencing applications. </w:t>
      </w:r>
    </w:p>
    <w:p w14:paraId="2AAF4D4E" w14:textId="77777777" w:rsidR="00FE2D0E" w:rsidRPr="009417CF" w:rsidRDefault="00FE2D0E" w:rsidP="007C3D59">
      <w:pPr>
        <w:pStyle w:val="NormalWeb"/>
        <w:jc w:val="center"/>
        <w:rPr>
          <w:lang w:val="en-GB"/>
        </w:rPr>
      </w:pPr>
      <w:r w:rsidRPr="001F665C">
        <w:rPr>
          <w:noProof/>
          <w:color w:val="0000FF"/>
          <w:lang w:val="en-US" w:eastAsia="en-US"/>
        </w:rPr>
        <w:drawing>
          <wp:inline distT="0" distB="0" distL="0" distR="0" wp14:anchorId="2051D5CA" wp14:editId="63CD1447">
            <wp:extent cx="4572000" cy="2200275"/>
            <wp:effectExtent l="0" t="0" r="0" b="9525"/>
            <wp:docPr id="20" name="Picture 20" descr="Transcoding.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ranscoding.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2200275"/>
                    </a:xfrm>
                    <a:prstGeom prst="rect">
                      <a:avLst/>
                    </a:prstGeom>
                    <a:noFill/>
                    <a:ln>
                      <a:noFill/>
                    </a:ln>
                  </pic:spPr>
                </pic:pic>
              </a:graphicData>
            </a:graphic>
          </wp:inline>
        </w:drawing>
      </w:r>
    </w:p>
    <w:p w14:paraId="22357F48" w14:textId="610D17BA" w:rsidR="007C3D59" w:rsidRPr="009A41A8" w:rsidRDefault="007C3D59" w:rsidP="007C3D59">
      <w:pPr>
        <w:pStyle w:val="Caption"/>
        <w:rPr>
          <w:b w:val="0"/>
        </w:rPr>
      </w:pPr>
      <w:bookmarkStart w:id="46" w:name="_Toc456088941"/>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7</w:t>
      </w:r>
      <w:r w:rsidRPr="009A41A8">
        <w:rPr>
          <w:b w:val="0"/>
        </w:rPr>
        <w:fldChar w:fldCharType="end"/>
      </w:r>
      <w:r w:rsidRPr="009A41A8">
        <w:rPr>
          <w:b w:val="0"/>
        </w:rPr>
        <w:t xml:space="preserve">. </w:t>
      </w:r>
      <w:r w:rsidR="008404A9" w:rsidRPr="009A41A8">
        <w:rPr>
          <w:b w:val="0"/>
        </w:rPr>
        <w:t>Functional description of the vTU</w:t>
      </w:r>
      <w:bookmarkEnd w:id="46"/>
    </w:p>
    <w:p w14:paraId="7960ADBE" w14:textId="503C958A" w:rsidR="00FE2D0E" w:rsidRPr="009417CF" w:rsidRDefault="00FE2D0E" w:rsidP="007C3D59">
      <w:r w:rsidRPr="009417CF">
        <w:lastRenderedPageBreak/>
        <w:t xml:space="preserve">Having this </w:t>
      </w:r>
      <w:r w:rsidR="00A27028" w:rsidRPr="009417CF">
        <w:t xml:space="preserve">kind of </w:t>
      </w:r>
      <w:r w:rsidRPr="009417CF">
        <w:t xml:space="preserve">applications in mind, it is clear that the most convenient overall architecture for this Unit is a modular architecture, in which the necessary encoding and decoding functionalities are deployed as plug-in within a “container” Unit taking care for all the communication, synchronization and interfacing aspects. In order to find a convenient approach for the development of the </w:t>
      </w:r>
      <w:r w:rsidR="008404A9" w:rsidRPr="009417CF">
        <w:t>v</w:t>
      </w:r>
      <w:r w:rsidRPr="009417CF">
        <w:t xml:space="preserve">TU architecture, </w:t>
      </w:r>
      <w:r w:rsidR="008404A9" w:rsidRPr="009417CF">
        <w:t xml:space="preserve">an </w:t>
      </w:r>
      <w:r w:rsidRPr="009417CF">
        <w:t xml:space="preserve">investigation has been carried out, about the state of the art of any available software framework that could be usefully employed as starting point for this architecture. This investigation has identified </w:t>
      </w:r>
      <w:r w:rsidRPr="009417CF">
        <w:rPr>
          <w:b/>
          <w:bCs/>
        </w:rPr>
        <w:t>avconv</w:t>
      </w:r>
      <w:r w:rsidRPr="009417CF">
        <w:t>, the open-source audio-video library under Linux environments (</w:t>
      </w:r>
      <w:hyperlink r:id="rId22" w:history="1">
        <w:r w:rsidRPr="009417CF">
          <w:rPr>
            <w:rStyle w:val="Hyperlink"/>
          </w:rPr>
          <w:t>https://libav.org/avconv.html</w:t>
        </w:r>
      </w:hyperlink>
      <w:r w:rsidRPr="009417CF">
        <w:t xml:space="preserve">), as the best choice for the basic platform for the vTU, as it is open-source, it is modular and customizable, and </w:t>
      </w:r>
      <w:r w:rsidR="009A43C0" w:rsidRPr="009417CF">
        <w:t xml:space="preserve">it </w:t>
      </w:r>
      <w:r w:rsidRPr="009417CF">
        <w:t>contains most of the encoding/decoding plug-ins that this VNF could need.</w:t>
      </w:r>
    </w:p>
    <w:p w14:paraId="0CF641E5" w14:textId="7A2B7A5A" w:rsidR="00FE2D0E" w:rsidRPr="009417CF" w:rsidRDefault="00FE2D0E" w:rsidP="007C3D59">
      <w:r w:rsidRPr="009417CF">
        <w:t>In order to define the functionalities that best fit to the needs of the target applications for the</w:t>
      </w:r>
      <w:r w:rsidR="008404A9" w:rsidRPr="009417CF">
        <w:t xml:space="preserve"> vTU</w:t>
      </w:r>
      <w:r w:rsidRPr="009417CF">
        <w:t xml:space="preserve">, a survey has been carried out, searching for the most diffused video formats that should therefore be present as encoding/decoding facilities in the vTU. This analysis has shown that the following video formats should be primarily considered: </w:t>
      </w:r>
    </w:p>
    <w:p w14:paraId="5E4AA902" w14:textId="77777777" w:rsidR="00FE2D0E" w:rsidRPr="009417CF" w:rsidRDefault="00FE2D0E" w:rsidP="00E752D4">
      <w:pPr>
        <w:numPr>
          <w:ilvl w:val="0"/>
          <w:numId w:val="3"/>
        </w:numPr>
        <w:spacing w:before="100" w:beforeAutospacing="1" w:after="100" w:afterAutospacing="1"/>
        <w:jc w:val="left"/>
      </w:pPr>
      <w:r w:rsidRPr="009417CF">
        <w:t xml:space="preserve">ITU-T </w:t>
      </w:r>
      <w:r w:rsidRPr="009417CF">
        <w:rPr>
          <w:b/>
          <w:bCs/>
        </w:rPr>
        <w:t>H.264</w:t>
      </w:r>
      <w:r w:rsidRPr="009417CF">
        <w:t xml:space="preserve"> (aka AVC) </w:t>
      </w:r>
    </w:p>
    <w:p w14:paraId="7142A21E" w14:textId="77777777" w:rsidR="00FE2D0E" w:rsidRPr="009417CF" w:rsidRDefault="00FE2D0E" w:rsidP="00E752D4">
      <w:pPr>
        <w:numPr>
          <w:ilvl w:val="0"/>
          <w:numId w:val="3"/>
        </w:numPr>
        <w:spacing w:before="100" w:beforeAutospacing="1" w:after="100" w:afterAutospacing="1"/>
        <w:jc w:val="left"/>
      </w:pPr>
      <w:r w:rsidRPr="009417CF">
        <w:t xml:space="preserve">Google’s </w:t>
      </w:r>
      <w:r w:rsidRPr="009417CF">
        <w:rPr>
          <w:b/>
          <w:bCs/>
        </w:rPr>
        <w:t>VP8</w:t>
      </w:r>
      <w:r w:rsidRPr="009417CF">
        <w:t xml:space="preserve"> </w:t>
      </w:r>
    </w:p>
    <w:p w14:paraId="2452446C" w14:textId="77777777" w:rsidR="00FE2D0E" w:rsidRPr="009417CF" w:rsidRDefault="00FE2D0E" w:rsidP="007C3D59">
      <w:r w:rsidRPr="009417CF">
        <w:t xml:space="preserve">and the following ones would be also highly desirable, especially in the future: </w:t>
      </w:r>
    </w:p>
    <w:p w14:paraId="0317AFE4" w14:textId="77777777" w:rsidR="00FE2D0E" w:rsidRPr="009417CF" w:rsidRDefault="00FE2D0E" w:rsidP="00E752D4">
      <w:pPr>
        <w:numPr>
          <w:ilvl w:val="0"/>
          <w:numId w:val="4"/>
        </w:numPr>
        <w:spacing w:before="100" w:beforeAutospacing="1" w:after="100" w:afterAutospacing="1"/>
        <w:jc w:val="left"/>
      </w:pPr>
      <w:r w:rsidRPr="009417CF">
        <w:t xml:space="preserve">ITU-T </w:t>
      </w:r>
      <w:r w:rsidRPr="009417CF">
        <w:rPr>
          <w:b/>
          <w:bCs/>
        </w:rPr>
        <w:t>H.265</w:t>
      </w:r>
      <w:r w:rsidRPr="009417CF">
        <w:t xml:space="preserve"> (aka HEVC) </w:t>
      </w:r>
    </w:p>
    <w:p w14:paraId="3EC36A56" w14:textId="77777777" w:rsidR="00FE2D0E" w:rsidRPr="009417CF" w:rsidRDefault="00FE2D0E" w:rsidP="00E752D4">
      <w:pPr>
        <w:numPr>
          <w:ilvl w:val="0"/>
          <w:numId w:val="4"/>
        </w:numPr>
        <w:spacing w:before="100" w:beforeAutospacing="1" w:after="100" w:afterAutospacing="1"/>
        <w:jc w:val="left"/>
      </w:pPr>
      <w:r w:rsidRPr="009417CF">
        <w:t xml:space="preserve">Google’s </w:t>
      </w:r>
      <w:r w:rsidRPr="009417CF">
        <w:rPr>
          <w:b/>
          <w:bCs/>
        </w:rPr>
        <w:t>VP9</w:t>
      </w:r>
      <w:r w:rsidRPr="009417CF">
        <w:t xml:space="preserve">. </w:t>
      </w:r>
    </w:p>
    <w:p w14:paraId="69D33B09" w14:textId="1D7B1533" w:rsidR="00FE2D0E" w:rsidRPr="009417CF" w:rsidRDefault="00FE2D0E" w:rsidP="007C3D59">
      <w:r w:rsidRPr="009417CF">
        <w:t>Once the video formats of interest</w:t>
      </w:r>
      <w:r w:rsidR="004B4ECC" w:rsidRPr="009417CF">
        <w:t xml:space="preserve"> are defined</w:t>
      </w:r>
      <w:r w:rsidRPr="009417CF">
        <w:t xml:space="preserve">, the whole panorama of the available codecs have been considered and evaluated, in order to identify tools which could be successfully employed in the Unit and those which could be possibly used as development basis. A synthesis of the available panorama is shown in the following table: </w:t>
      </w:r>
    </w:p>
    <w:p w14:paraId="678CB849" w14:textId="1D5BCA4F" w:rsidR="00FE2D0E" w:rsidRPr="009417CF" w:rsidRDefault="006F2671" w:rsidP="00FE2D0E">
      <w:pPr>
        <w:pStyle w:val="NormalWeb"/>
        <w:rPr>
          <w:lang w:val="en-GB"/>
        </w:rPr>
      </w:pPr>
      <w:r w:rsidRPr="001F665C">
        <w:rPr>
          <w:noProof/>
          <w:color w:val="0000FF"/>
          <w:lang w:val="en-US" w:eastAsia="en-US"/>
        </w:rPr>
        <w:drawing>
          <wp:inline distT="0" distB="0" distL="0" distR="0" wp14:anchorId="21E63260" wp14:editId="4D8FD603">
            <wp:extent cx="5274310" cy="1885042"/>
            <wp:effectExtent l="0" t="0" r="2540" b="1270"/>
            <wp:docPr id="21" name="Picture 21" descr="C:\T-Nova\deliverable_5_3_1\rev2\TabellaCode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Nova\deliverable_5_3_1\rev2\TabellaCodec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885042"/>
                    </a:xfrm>
                    <a:prstGeom prst="rect">
                      <a:avLst/>
                    </a:prstGeom>
                    <a:noFill/>
                    <a:ln>
                      <a:noFill/>
                    </a:ln>
                  </pic:spPr>
                </pic:pic>
              </a:graphicData>
            </a:graphic>
          </wp:inline>
        </w:drawing>
      </w:r>
    </w:p>
    <w:p w14:paraId="1C86B791" w14:textId="77777777" w:rsidR="00FE2D0E" w:rsidRPr="009417CF" w:rsidRDefault="00FE2D0E" w:rsidP="007C3D59">
      <w:r w:rsidRPr="009417CF">
        <w:t xml:space="preserve">The analysis evidenced that the choice of avconv as the starting development framework is most appropriate in terms of already-available codecs. </w:t>
      </w:r>
    </w:p>
    <w:p w14:paraId="773CF07E" w14:textId="7F75A998" w:rsidR="00FE2D0E" w:rsidRPr="009417CF" w:rsidRDefault="00FE2D0E" w:rsidP="007C3D59">
      <w:r w:rsidRPr="009417CF">
        <w:t>From the point of view of performance, however, a</w:t>
      </w:r>
      <w:r w:rsidR="00403814" w:rsidRPr="009417CF">
        <w:t>vconv could be unable to fulfil</w:t>
      </w:r>
      <w:r w:rsidRPr="009417CF">
        <w:t xml:space="preserve"> the needs of the vTU, as all the endoders/decoders provided therein do not make any use </w:t>
      </w:r>
      <w:r w:rsidRPr="009417CF">
        <w:lastRenderedPageBreak/>
        <w:t xml:space="preserve">of HW acceleration facilities. Performance, in terms of encoding/decoding speed, is actually of crucial importance in the vTU, as in all online applications, a fixed video frame-rate must be guaranteed during the whole video session. </w:t>
      </w:r>
    </w:p>
    <w:p w14:paraId="77E3022A" w14:textId="0A0B54E9" w:rsidR="00FE2D0E" w:rsidRPr="009417CF" w:rsidRDefault="00FE2D0E" w:rsidP="007C3D59">
      <w:r w:rsidRPr="009417CF">
        <w:t>For this reason, a performance analysis of all available codecs has been carried out. Several of them, in fact, are able to exploit hardware acceleration facilities, like GPU’s or MMX/SSEx instructions, whenever they are available. The tests have been carried out considering a typical scenario for the underlying hardware infrastructure: a Xeon server with 8 cores (2 x 4-cores) Xeon E5-2620v3, equipped with GPU facility (1 NVIDIA GeForce GTX 980). Several video test sequences have been considered, at the most common resolutions. The obtained results, in terms of achieved encoded/decoded frames per second, are summarized in the following tables, for PAL (576x720 pixel), 720p (1280x720), HD (1920x1080) and 4k (3840x2160) resolutions:</w:t>
      </w:r>
    </w:p>
    <w:p w14:paraId="5AD6F0C7" w14:textId="6FC52EB5" w:rsidR="00FE2D0E" w:rsidRPr="009417CF" w:rsidRDefault="00FE2D0E" w:rsidP="00FE2D0E">
      <w:pPr>
        <w:pStyle w:val="NormalWeb"/>
        <w:rPr>
          <w:lang w:val="en-GB"/>
        </w:rPr>
      </w:pPr>
      <w:r w:rsidRPr="001F665C">
        <w:rPr>
          <w:noProof/>
          <w:color w:val="0000FF"/>
          <w:lang w:val="en-US" w:eastAsia="en-US"/>
        </w:rPr>
        <w:drawing>
          <wp:inline distT="0" distB="0" distL="0" distR="0" wp14:anchorId="5BB78D86" wp14:editId="22121259">
            <wp:extent cx="4572000" cy="2263140"/>
            <wp:effectExtent l="0" t="0" r="0" b="3810"/>
            <wp:docPr id="18" name="Picture 18" descr="TabellaSpeed PAL.pn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ellaSpeed PAL.pn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72000" cy="2263140"/>
                    </a:xfrm>
                    <a:prstGeom prst="rect">
                      <a:avLst/>
                    </a:prstGeom>
                    <a:noFill/>
                    <a:ln>
                      <a:noFill/>
                    </a:ln>
                  </pic:spPr>
                </pic:pic>
              </a:graphicData>
            </a:graphic>
          </wp:inline>
        </w:drawing>
      </w:r>
    </w:p>
    <w:p w14:paraId="02DFF550" w14:textId="77777777" w:rsidR="00FE2D0E" w:rsidRPr="009417CF" w:rsidRDefault="00FE2D0E" w:rsidP="00FE2D0E">
      <w:pPr>
        <w:pStyle w:val="NormalWeb"/>
        <w:rPr>
          <w:lang w:val="en-GB"/>
        </w:rPr>
      </w:pPr>
      <w:r w:rsidRPr="001F665C">
        <w:rPr>
          <w:noProof/>
          <w:color w:val="0000FF"/>
          <w:lang w:val="en-US" w:eastAsia="en-US"/>
        </w:rPr>
        <w:drawing>
          <wp:inline distT="0" distB="0" distL="0" distR="0" wp14:anchorId="133D2402" wp14:editId="2A56B155">
            <wp:extent cx="4572000" cy="2172970"/>
            <wp:effectExtent l="0" t="0" r="0" b="0"/>
            <wp:docPr id="17" name="Picture 17" descr="TabellaSpeed HD.pn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abellaSpeed HD.pn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72000" cy="2172970"/>
                    </a:xfrm>
                    <a:prstGeom prst="rect">
                      <a:avLst/>
                    </a:prstGeom>
                    <a:noFill/>
                    <a:ln>
                      <a:noFill/>
                    </a:ln>
                  </pic:spPr>
                </pic:pic>
              </a:graphicData>
            </a:graphic>
          </wp:inline>
        </w:drawing>
      </w:r>
    </w:p>
    <w:p w14:paraId="64D2AA91" w14:textId="7A9DBB34" w:rsidR="00FE2D0E" w:rsidRPr="009417CF" w:rsidRDefault="00FE2D0E" w:rsidP="007C3D59">
      <w:r w:rsidRPr="009417CF">
        <w:t xml:space="preserve">Based on the obtained results, the following observations can be drawn: </w:t>
      </w:r>
    </w:p>
    <w:p w14:paraId="00E678D7" w14:textId="1023B800" w:rsidR="00FE2D0E" w:rsidRPr="009417CF" w:rsidRDefault="00FE2D0E" w:rsidP="00E752D4">
      <w:pPr>
        <w:numPr>
          <w:ilvl w:val="0"/>
          <w:numId w:val="5"/>
        </w:numPr>
        <w:spacing w:before="100" w:beforeAutospacing="1" w:after="100" w:afterAutospacing="1"/>
      </w:pPr>
      <w:r w:rsidRPr="009417CF">
        <w:t>As expected, encoding is much more time-consuming than decoding. On average, decoding is approximately 20 times faster than encoding, for the same format. The consequence is that encoders represent the bottleneck to performance in a vTU. For what decoding concerns, the tested tools have performed faster than 30 fps in all situations, at least for H264 and VP8 standards, which are those currently use</w:t>
      </w:r>
      <w:r w:rsidR="00A27028" w:rsidRPr="009417CF">
        <w:t>;</w:t>
      </w:r>
    </w:p>
    <w:p w14:paraId="24B67366" w14:textId="45568016" w:rsidR="00FE2D0E" w:rsidRPr="009417CF" w:rsidRDefault="00FE2D0E" w:rsidP="00E752D4">
      <w:pPr>
        <w:numPr>
          <w:ilvl w:val="0"/>
          <w:numId w:val="6"/>
        </w:numPr>
        <w:spacing w:before="100" w:beforeAutospacing="1" w:after="100" w:afterAutospacing="1"/>
      </w:pPr>
      <w:r w:rsidRPr="009417CF">
        <w:lastRenderedPageBreak/>
        <w:t>Hardware-accelerated tools are not only providing much better performance than CPU-based ones, as visible in the tables for all resolutions, but is necessary in some cases, e.g. for 4k resolutions, where standard algorithms are not able to reach 30 fps encoding speed and therefore could not support a real-time transcoding session</w:t>
      </w:r>
      <w:r w:rsidR="00A27028" w:rsidRPr="009417CF">
        <w:t>;</w:t>
      </w:r>
    </w:p>
    <w:p w14:paraId="0675D8BD" w14:textId="227CACA7" w:rsidR="00FE2D0E" w:rsidRPr="009417CF" w:rsidRDefault="00FE2D0E" w:rsidP="00E752D4">
      <w:pPr>
        <w:numPr>
          <w:ilvl w:val="0"/>
          <w:numId w:val="7"/>
        </w:numPr>
        <w:spacing w:before="100" w:beforeAutospacing="1" w:after="100" w:afterAutospacing="1"/>
      </w:pPr>
      <w:r w:rsidRPr="009417CF">
        <w:t>As highlighted in the first table, different hardware accelerators can be successfully exploited to speed-up the encoding process – not only GPU’s. In particular, X264 performs significantly better using Assembly-level optimizations which exploit SIMD instructions (MMX/SSE), than delegating computation to GPU cores.</w:t>
      </w:r>
    </w:p>
    <w:p w14:paraId="720890FA" w14:textId="23F84249" w:rsidR="00FE2D0E" w:rsidRPr="009417CF" w:rsidRDefault="00FE2D0E" w:rsidP="00AF7BCD">
      <w:r w:rsidRPr="009417CF">
        <w:t>This is due to the fact that encoding/decoding algorithms cannot be massively parallelized, for two main reasons: a) there are strong sequential correlations and many spatial/temporal dependencies within the computation, and b) the limited extent of parallelism needed in all situations where data parallelism could be applied (e.g. computing DCT/IDCT for a macroblock). Nevertheless, the huge computing power of modern GPU’s makes it reasonable to focus the research effort towards the development of GPU-accelerated encoding algorithms, able to efficiently exploit the potential of all available cores. Therefore, as shown in the table above, the first goal on which we focus is the development of a GPU-accelerated encoder for the VP8 standard video format.</w:t>
      </w:r>
    </w:p>
    <w:p w14:paraId="4DAEC5DC" w14:textId="77777777" w:rsidR="00FE2D0E" w:rsidRPr="009417CF" w:rsidRDefault="00FE2D0E" w:rsidP="008964F1">
      <w:pPr>
        <w:pStyle w:val="Heading3"/>
        <w:rPr>
          <w:rStyle w:val="mw-headline"/>
          <w:lang w:val="en-GB"/>
        </w:rPr>
      </w:pPr>
      <w:bookmarkStart w:id="47" w:name="_Toc456088845"/>
      <w:r w:rsidRPr="009417CF">
        <w:rPr>
          <w:rStyle w:val="mw-headline"/>
          <w:lang w:val="en-GB"/>
        </w:rPr>
        <w:t>Interfaces</w:t>
      </w:r>
      <w:bookmarkEnd w:id="47"/>
    </w:p>
    <w:p w14:paraId="443DDA8A" w14:textId="766092E7" w:rsidR="0085112E" w:rsidRPr="009417CF" w:rsidRDefault="00816939" w:rsidP="0085112E">
      <w:r w:rsidRPr="009417CF">
        <w:t>As described in Section 2.4.2.1</w:t>
      </w:r>
      <w:r w:rsidR="0085112E" w:rsidRPr="009417CF">
        <w:t>, the Virtual Transcoding Unit (vTU) is a VNF that, during its normal operation, receives an input video stream, transcodes it and generates an output video stream in the new format. For each transcoding job, the vTU also needs to receive a proper job description, in whi</w:t>
      </w:r>
      <w:r w:rsidR="00CA66F0" w:rsidRPr="009417CF">
        <w:t>ch all necessary information is</w:t>
      </w:r>
      <w:r w:rsidR="0085112E" w:rsidRPr="009417CF">
        <w:t xml:space="preserve"> provided, like, for instance, information on the video format of the input stream and on the desired video format for the output stream, the identification and definition of the input/output data channels (e.g. IP addresses and ports, in case of network streams, or file ID within a storage facility, for file-generated streams).</w:t>
      </w:r>
    </w:p>
    <w:p w14:paraId="13F5A85E" w14:textId="7F467600" w:rsidR="0085112E" w:rsidRPr="009417CF" w:rsidRDefault="0085112E" w:rsidP="0085112E">
      <w:r w:rsidRPr="009417CF">
        <w:t>For these reasons, the vTU needs, at its inner level, to communicate through three interfaces, as</w:t>
      </w:r>
      <w:r w:rsidR="00816939" w:rsidRPr="009417CF">
        <w:t xml:space="preserve"> </w:t>
      </w:r>
      <w:r w:rsidR="00816939" w:rsidRPr="009417CF">
        <w:fldChar w:fldCharType="begin"/>
      </w:r>
      <w:r w:rsidR="00816939" w:rsidRPr="009417CF">
        <w:instrText xml:space="preserve"> REF _Ref435437439 \h </w:instrText>
      </w:r>
      <w:r w:rsidR="00816939" w:rsidRPr="009417CF">
        <w:fldChar w:fldCharType="separate"/>
      </w:r>
      <w:r w:rsidR="004A7EC5" w:rsidRPr="009417CF">
        <w:t xml:space="preserve">Figure </w:t>
      </w:r>
      <w:r w:rsidR="004A7EC5">
        <w:rPr>
          <w:noProof/>
        </w:rPr>
        <w:t>8</w:t>
      </w:r>
      <w:r w:rsidR="00816939" w:rsidRPr="009417CF">
        <w:fldChar w:fldCharType="end"/>
      </w:r>
      <w:r w:rsidRPr="009417CF">
        <w:t xml:space="preserve"> shows:</w:t>
      </w:r>
    </w:p>
    <w:p w14:paraId="5248D585" w14:textId="77777777" w:rsidR="0085112E" w:rsidRPr="009417CF" w:rsidRDefault="0085112E" w:rsidP="00E752D4">
      <w:pPr>
        <w:pStyle w:val="ListParagraph"/>
        <w:numPr>
          <w:ilvl w:val="0"/>
          <w:numId w:val="24"/>
        </w:numPr>
      </w:pPr>
      <w:r w:rsidRPr="009417CF">
        <w:rPr>
          <w:b/>
        </w:rPr>
        <w:t>Input</w:t>
      </w:r>
      <w:r w:rsidRPr="009417CF">
        <w:t xml:space="preserve"> port, receiving the video stream to transcode;</w:t>
      </w:r>
    </w:p>
    <w:p w14:paraId="4F343212" w14:textId="77777777" w:rsidR="0085112E" w:rsidRPr="009417CF" w:rsidRDefault="0085112E" w:rsidP="00E752D4">
      <w:pPr>
        <w:pStyle w:val="ListParagraph"/>
        <w:numPr>
          <w:ilvl w:val="0"/>
          <w:numId w:val="24"/>
        </w:numPr>
      </w:pPr>
      <w:r w:rsidRPr="009417CF">
        <w:rPr>
          <w:b/>
        </w:rPr>
        <w:t>Output</w:t>
      </w:r>
      <w:r w:rsidRPr="009417CF">
        <w:t xml:space="preserve"> port, producing the transcoded video stream;</w:t>
      </w:r>
    </w:p>
    <w:p w14:paraId="2071C5D1" w14:textId="77777777" w:rsidR="0085112E" w:rsidRPr="009417CF" w:rsidRDefault="0085112E" w:rsidP="00E752D4">
      <w:pPr>
        <w:pStyle w:val="ListParagraph"/>
        <w:numPr>
          <w:ilvl w:val="0"/>
          <w:numId w:val="24"/>
        </w:numPr>
      </w:pPr>
      <w:r w:rsidRPr="009417CF">
        <w:rPr>
          <w:b/>
        </w:rPr>
        <w:t>Control</w:t>
      </w:r>
      <w:r w:rsidRPr="009417CF">
        <w:t xml:space="preserve"> port, receiving the job descriptor and, implicitly, the command to start the job.</w:t>
      </w:r>
    </w:p>
    <w:p w14:paraId="47BE9E45" w14:textId="77777777" w:rsidR="0085112E" w:rsidRPr="004057AF" w:rsidRDefault="0085112E" w:rsidP="0085112E">
      <w:pPr>
        <w:jc w:val="center"/>
      </w:pPr>
      <w:r w:rsidRPr="001F665C">
        <w:rPr>
          <w:noProof/>
          <w:lang w:val="en-US"/>
        </w:rPr>
        <w:lastRenderedPageBreak/>
        <w:drawing>
          <wp:inline distT="0" distB="0" distL="0" distR="0" wp14:anchorId="4141D8EE" wp14:editId="5ADDCAEA">
            <wp:extent cx="4465320" cy="1822024"/>
            <wp:effectExtent l="0" t="0" r="5080" b="6985"/>
            <wp:docPr id="13" name="Picture 13" descr="Macintosh HD:Users:fede:Desktop:vTU_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ede:Desktop:vTU_interface.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97"/>
                    <a:stretch/>
                  </pic:blipFill>
                  <pic:spPr bwMode="auto">
                    <a:xfrm>
                      <a:off x="0" y="0"/>
                      <a:ext cx="4465735" cy="1822193"/>
                    </a:xfrm>
                    <a:prstGeom prst="rect">
                      <a:avLst/>
                    </a:prstGeom>
                    <a:noFill/>
                    <a:ln>
                      <a:noFill/>
                    </a:ln>
                    <a:extLst>
                      <a:ext uri="{53640926-AAD7-44D8-BBD7-CCE9431645EC}">
                        <a14:shadowObscured xmlns:a14="http://schemas.microsoft.com/office/drawing/2010/main"/>
                      </a:ext>
                    </a:extLst>
                  </pic:spPr>
                </pic:pic>
              </a:graphicData>
            </a:graphic>
          </wp:inline>
        </w:drawing>
      </w:r>
    </w:p>
    <w:p w14:paraId="76CA9182" w14:textId="1CF9D101" w:rsidR="0085112E" w:rsidRPr="009A41A8" w:rsidRDefault="0085112E" w:rsidP="00137DFD">
      <w:pPr>
        <w:pStyle w:val="Caption"/>
        <w:rPr>
          <w:b w:val="0"/>
        </w:rPr>
      </w:pPr>
      <w:bookmarkStart w:id="48" w:name="_Ref435437439"/>
      <w:bookmarkStart w:id="49" w:name="_Toc456088942"/>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9B2F63" w:rsidRPr="009A41A8">
        <w:rPr>
          <w:b w:val="0"/>
          <w:noProof/>
        </w:rPr>
        <w:t>8</w:t>
      </w:r>
      <w:r w:rsidRPr="009A41A8">
        <w:rPr>
          <w:b w:val="0"/>
        </w:rPr>
        <w:fldChar w:fldCharType="end"/>
      </w:r>
      <w:bookmarkEnd w:id="48"/>
      <w:r w:rsidRPr="009A41A8">
        <w:rPr>
          <w:b w:val="0"/>
        </w:rPr>
        <w:t xml:space="preserve">. </w:t>
      </w:r>
      <w:r w:rsidR="00A24281" w:rsidRPr="009A41A8">
        <w:rPr>
          <w:b w:val="0"/>
        </w:rPr>
        <w:t>vTU low level interfaces</w:t>
      </w:r>
      <w:bookmarkEnd w:id="49"/>
    </w:p>
    <w:p w14:paraId="543D1D43" w14:textId="77777777" w:rsidR="0085112E" w:rsidRPr="009417CF" w:rsidRDefault="0085112E" w:rsidP="0085112E">
      <w:r w:rsidRPr="009417CF">
        <w:t>Through the Control interface, the vTU receives the job descriptor, which contains all necessary information to start the requested transcoding task. The starting command is implicit in the reception of the job description message: when such a message is received on the Control port, the vTU starts listening at the Input port and begins the transcoding task, according to the received description, as soon as the first stream packets are received.</w:t>
      </w:r>
    </w:p>
    <w:p w14:paraId="4798890D" w14:textId="70C86E44" w:rsidR="0085112E" w:rsidRPr="009417CF" w:rsidRDefault="0085112E" w:rsidP="0085112E">
      <w:r w:rsidRPr="009417CF">
        <w:t>The format of the job description message is XML based. The general structure of the message is shown in</w:t>
      </w:r>
      <w:r w:rsidR="00137DFD" w:rsidRPr="009417CF">
        <w:t xml:space="preserve"> </w:t>
      </w:r>
      <w:r w:rsidR="00457AF3" w:rsidRPr="009417CF">
        <w:fldChar w:fldCharType="begin"/>
      </w:r>
      <w:r w:rsidR="00457AF3" w:rsidRPr="009417CF">
        <w:instrText xml:space="preserve"> REF _Ref435437553 \h </w:instrText>
      </w:r>
      <w:r w:rsidR="00457AF3" w:rsidRPr="009417CF">
        <w:fldChar w:fldCharType="separate"/>
      </w:r>
      <w:r w:rsidR="004A7EC5" w:rsidRPr="009417CF">
        <w:t xml:space="preserve">Figure </w:t>
      </w:r>
      <w:r w:rsidR="004A7EC5">
        <w:rPr>
          <w:noProof/>
        </w:rPr>
        <w:t>9</w:t>
      </w:r>
      <w:r w:rsidR="00457AF3" w:rsidRPr="009417CF">
        <w:fldChar w:fldCharType="end"/>
      </w:r>
      <w:r w:rsidR="00457AF3" w:rsidRPr="009417CF">
        <w:rPr>
          <w:rStyle w:val="CommentReference"/>
        </w:rPr>
        <w:t xml:space="preserve">. </w:t>
      </w:r>
      <w:r w:rsidRPr="009417CF">
        <w:t xml:space="preserve">This format allows to define all necessary parameters, such as the desired input and output video formats and the I/O stream channels (files, in this case, but they could as well identify network channels sending/receiving RTP packets). </w:t>
      </w:r>
    </w:p>
    <w:p w14:paraId="41CE9F46" w14:textId="77777777" w:rsidR="0085112E" w:rsidRPr="004057AF" w:rsidRDefault="0085112E" w:rsidP="0085112E">
      <w:pPr>
        <w:jc w:val="center"/>
      </w:pPr>
      <w:r w:rsidRPr="001F665C">
        <w:rPr>
          <w:noProof/>
          <w:lang w:val="en-US"/>
        </w:rPr>
        <w:drawing>
          <wp:inline distT="0" distB="0" distL="0" distR="0" wp14:anchorId="2D8409CA" wp14:editId="09BE6653">
            <wp:extent cx="2441287" cy="4142740"/>
            <wp:effectExtent l="0" t="0" r="0" b="0"/>
            <wp:docPr id="14" name="Picture 14" descr="Macintosh HD:Users:fede:Desktop:XMLjobdescriptor.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ede:Desktop:XMLjobdescriptor.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1287" cy="4142740"/>
                    </a:xfrm>
                    <a:prstGeom prst="rect">
                      <a:avLst/>
                    </a:prstGeom>
                    <a:noFill/>
                    <a:ln>
                      <a:noFill/>
                    </a:ln>
                  </pic:spPr>
                </pic:pic>
              </a:graphicData>
            </a:graphic>
          </wp:inline>
        </w:drawing>
      </w:r>
    </w:p>
    <w:p w14:paraId="38B34A83" w14:textId="1E30E66E" w:rsidR="008404A9" w:rsidRPr="009417CF" w:rsidRDefault="0085112E" w:rsidP="00601583">
      <w:pPr>
        <w:pStyle w:val="Caption"/>
      </w:pPr>
      <w:bookmarkStart w:id="50" w:name="_Ref435437553"/>
      <w:bookmarkStart w:id="51" w:name="_Toc456088943"/>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9</w:t>
      </w:r>
      <w:r w:rsidRPr="009A41A8">
        <w:rPr>
          <w:b w:val="0"/>
        </w:rPr>
        <w:fldChar w:fldCharType="end"/>
      </w:r>
      <w:bookmarkEnd w:id="50"/>
      <w:r w:rsidRPr="009A41A8">
        <w:rPr>
          <w:b w:val="0"/>
        </w:rPr>
        <w:t>.</w:t>
      </w:r>
      <w:r w:rsidRPr="009A41A8" w:rsidDel="0085112E">
        <w:rPr>
          <w:b w:val="0"/>
        </w:rPr>
        <w:t xml:space="preserve"> </w:t>
      </w:r>
      <w:r w:rsidRPr="009A41A8">
        <w:rPr>
          <w:b w:val="0"/>
        </w:rPr>
        <w:t>XML structure of the vTU job description message</w:t>
      </w:r>
      <w:bookmarkEnd w:id="51"/>
    </w:p>
    <w:p w14:paraId="44E974E5" w14:textId="77777777" w:rsidR="00FE2D0E" w:rsidRPr="00751504" w:rsidRDefault="00FE2D0E" w:rsidP="008964F1">
      <w:pPr>
        <w:pStyle w:val="Heading3"/>
      </w:pPr>
      <w:bookmarkStart w:id="52" w:name="_Toc456088846"/>
      <w:r w:rsidRPr="009417CF">
        <w:rPr>
          <w:rStyle w:val="mw-headline"/>
          <w:lang w:val="en-GB"/>
        </w:rPr>
        <w:lastRenderedPageBreak/>
        <w:t>Technologies</w:t>
      </w:r>
      <w:bookmarkEnd w:id="52"/>
    </w:p>
    <w:p w14:paraId="4B364537" w14:textId="3813BA58" w:rsidR="00FE2D0E" w:rsidRPr="009417CF" w:rsidRDefault="00FE2D0E" w:rsidP="00AF7BCD">
      <w:r w:rsidRPr="009417CF">
        <w:t xml:space="preserve">In the virtualization context, the problem of virtualizing a GPU is now well-known, and can be stated as follows: a guest Virtual Machine (VM), running on a hardware platform provided with GPU-based accelerators, must be able to concurrently and independently access the GPU’s, without </w:t>
      </w:r>
      <w:r w:rsidR="00C0183A" w:rsidRPr="009417CF">
        <w:t>incurring in security issues [Walters],[Maurice</w:t>
      </w:r>
      <w:r w:rsidRPr="009417CF">
        <w:t>]. Many techniques to achieve GPU virtualization have been presented. However, all the proposed methods can be divided in two main categories, which are usually referred to as API remoting [</w:t>
      </w:r>
      <w:r w:rsidR="00C0183A" w:rsidRPr="009417CF">
        <w:t>Walters</w:t>
      </w:r>
      <w:r w:rsidRPr="009417CF">
        <w:t>] (also known as split driver model or driver paravirtuali</w:t>
      </w:r>
      <w:r w:rsidR="00C0183A" w:rsidRPr="009417CF">
        <w:t>zation) and PCI pass-through [Walters</w:t>
      </w:r>
      <w:r w:rsidRPr="009417CF">
        <w:t>] (also known</w:t>
      </w:r>
      <w:r w:rsidR="00C0183A" w:rsidRPr="009417CF">
        <w:t xml:space="preserve"> as direct device assignment [Maurice</w:t>
      </w:r>
      <w:r w:rsidRPr="009417CF">
        <w:t>]), respectively. In the vTU, the passthrough approach has been adopted. For the sake of clarity, a brief review of this technology is sh</w:t>
      </w:r>
      <w:r w:rsidR="00CC5218" w:rsidRPr="009417CF">
        <w:t>o</w:t>
      </w:r>
      <w:r w:rsidRPr="009417CF">
        <w:t xml:space="preserve">rtly given in the next paragraph. </w:t>
      </w:r>
    </w:p>
    <w:p w14:paraId="7C0A2884" w14:textId="03019D4F" w:rsidR="00FE2D0E" w:rsidRPr="009417CF" w:rsidRDefault="00FE2D0E" w:rsidP="00AF7BCD">
      <w:r w:rsidRPr="009417CF">
        <w:t>Pass-through techniques are based on the pass-through mode made availabl</w:t>
      </w:r>
      <w:r w:rsidR="00C0183A" w:rsidRPr="009417CF">
        <w:t>e by the PCI-Express channel [Walters],</w:t>
      </w:r>
      <w:r w:rsidR="001C67CF" w:rsidRPr="009417CF">
        <w:t xml:space="preserve"> </w:t>
      </w:r>
      <w:r w:rsidR="00C0183A" w:rsidRPr="009417CF">
        <w:t>[Maurice</w:t>
      </w:r>
      <w:r w:rsidRPr="009417CF">
        <w:t>]. To perform PCI pass-through, an Input/Output Memory Management Unit (IOMMU) is used. The IOMMU acts like a traditional Memory Management Unit, i.e. it maps the I/O address space into the CPU virtual memory space, so enabling the access of the CPU to peripheral devices through Direct Memory Access channels. The IOMMU is a hardware device which provides, besides I/O address translations, also device isolation functionalities, thus guaranteeing secure ac</w:t>
      </w:r>
      <w:r w:rsidR="00C04004" w:rsidRPr="009417CF">
        <w:t>cess to the external devices [Walters</w:t>
      </w:r>
      <w:r w:rsidRPr="009417CF">
        <w:t>]. Currently, two IOMMU implementations exist, one by Intel (VT-d) and one by AMD (AMD-Vi). To adopt the pass-through approach, this technology must also be supported by the adopted hypervisor. Nonetheless, Xenserver, open source Xen, VMWare ESXi, KVM and also the Linux containers can support</w:t>
      </w:r>
      <w:r w:rsidR="00582785" w:rsidRPr="009417CF">
        <w:t xml:space="preserve"> pass-through, thus allowing VM</w:t>
      </w:r>
      <w:r w:rsidRPr="009417CF">
        <w:t xml:space="preserve">s accessing external devices such as </w:t>
      </w:r>
      <w:r w:rsidR="00C0183A" w:rsidRPr="009417CF">
        <w:t>accelerators in a secure way [Walter</w:t>
      </w:r>
      <w:r w:rsidRPr="009417CF">
        <w:t>]. The performance that can be achieved by the pass-through approach are usually higher than the</w:t>
      </w:r>
      <w:r w:rsidR="00C0183A" w:rsidRPr="009417CF">
        <w:t xml:space="preserve"> one offered by API-remoting [Walter],</w:t>
      </w:r>
      <w:r w:rsidR="001C67CF" w:rsidRPr="009417CF">
        <w:t xml:space="preserve"> </w:t>
      </w:r>
      <w:r w:rsidR="00C0183A" w:rsidRPr="009417CF">
        <w:t>[Maurice</w:t>
      </w:r>
      <w:r w:rsidRPr="009417CF">
        <w:t>]. Also, the pass-through method gives immediate access to the latest GPU d</w:t>
      </w:r>
      <w:r w:rsidR="00C0183A" w:rsidRPr="009417CF">
        <w:t>rivers and development tools [Walter</w:t>
      </w:r>
      <w:r w:rsidRPr="009417CF">
        <w:t>]. A comparison between the performance achievable using different hypervisors (including also L</w:t>
      </w:r>
      <w:r w:rsidR="00C0183A" w:rsidRPr="009417CF">
        <w:t>inux Containers) is given in [Walter</w:t>
      </w:r>
      <w:r w:rsidRPr="009417CF">
        <w:t>], where it is shown that pass-through virtualization of GPU’s can be achieved at low overhead, with the performance of KVM and of Linux containers very closed to the one achievable without virtualization. One major drawback of pass-through is that it can only assign the entire physical GPU accelerator to one single VM. Thus, the only way to share the GPU is t</w:t>
      </w:r>
      <w:r w:rsidR="00DF131D" w:rsidRPr="009417CF">
        <w:t>o assign it to the different VM</w:t>
      </w:r>
      <w:r w:rsidRPr="009417CF">
        <w:t>s one after the other, in a sor</w:t>
      </w:r>
      <w:r w:rsidR="00C0183A" w:rsidRPr="009417CF">
        <w:t>t of “time sharing” approach [Walters</w:t>
      </w:r>
      <w:r w:rsidRPr="009417CF">
        <w:t>]. This limitation can be overcome by a technique also known as Direct Device Assignment with SR-IOV (Sin</w:t>
      </w:r>
      <w:r w:rsidR="00C0183A" w:rsidRPr="009417CF">
        <w:t>gle Root I/O Virtualization) [Walters</w:t>
      </w:r>
      <w:r w:rsidRPr="009417CF">
        <w:t>]. A single SR-IOV capable device can expose itself as multiple, independent devices, thus allowing concurrent hardware multiplexing of the physical resources. This way, the hypervisor can assign an isolated portion of the physical device to a VM; thus, the physical GPU resources can be concurrently shared among different tenants. However, to the best of the author’s knowledge, the only GPU enabled to this functionality belongs to the recently launched NVIDIA Grid</w:t>
      </w:r>
      <w:r w:rsidR="00A364FF" w:rsidRPr="009417CF">
        <w:t xml:space="preserve"> family [Maurice</w:t>
      </w:r>
      <w:r w:rsidRPr="009417CF">
        <w:t>]</w:t>
      </w:r>
      <w:r w:rsidR="00A364FF" w:rsidRPr="009417CF">
        <w:t>, [Walters]</w:t>
      </w:r>
      <w:r w:rsidRPr="009417CF">
        <w:t>; also, the only hypervisors which can currently support this type of hardware virtualization are VMWare Sphere and Citrix XenServer 6.2. However, since also KVM can now support SR-IOV, there is a path towards the use of GPU hardware virtualizati</w:t>
      </w:r>
      <w:r w:rsidR="00A364FF" w:rsidRPr="009417CF">
        <w:t>on also with this hypervisor [Walters]</w:t>
      </w:r>
      <w:r w:rsidRPr="009417CF">
        <w:t>.</w:t>
      </w:r>
    </w:p>
    <w:p w14:paraId="380452E0" w14:textId="77777777" w:rsidR="00FE2D0E" w:rsidRPr="009417CF" w:rsidRDefault="00FE2D0E" w:rsidP="008964F1">
      <w:pPr>
        <w:pStyle w:val="Heading3"/>
        <w:rPr>
          <w:rStyle w:val="mw-headline"/>
          <w:lang w:val="en-GB"/>
        </w:rPr>
      </w:pPr>
      <w:bookmarkStart w:id="53" w:name="_Toc456088847"/>
      <w:r w:rsidRPr="009417CF">
        <w:rPr>
          <w:rStyle w:val="mw-headline"/>
          <w:lang w:val="en-GB"/>
        </w:rPr>
        <w:lastRenderedPageBreak/>
        <w:t>Dimensioning and Performance</w:t>
      </w:r>
      <w:bookmarkEnd w:id="53"/>
    </w:p>
    <w:p w14:paraId="4DE85B41" w14:textId="4869F11F" w:rsidR="009A3673" w:rsidRPr="009417CF" w:rsidRDefault="009A3673" w:rsidP="009A3673">
      <w:r w:rsidRPr="009417CF">
        <w:t xml:space="preserve">In order to obtain a realistic assessment of the performance of the vTU, as if it was embedded as a VNF in the </w:t>
      </w:r>
      <w:r w:rsidR="00592B3A" w:rsidRPr="009417CF">
        <w:t>T-NOVA</w:t>
      </w:r>
      <w:r w:rsidRPr="009417CF">
        <w:t xml:space="preserve"> framework, it is necessary to perform the tests on a virtualized platform resembling as much as possible the </w:t>
      </w:r>
      <w:r w:rsidR="00592B3A" w:rsidRPr="009417CF">
        <w:t>T-NOVA</w:t>
      </w:r>
      <w:r w:rsidRPr="009417CF">
        <w:t xml:space="preserve"> infrastructure.</w:t>
      </w:r>
    </w:p>
    <w:p w14:paraId="66019990" w14:textId="302E35F8" w:rsidR="009A3673" w:rsidRPr="004057AF" w:rsidRDefault="009A3673" w:rsidP="009A3673">
      <w:r w:rsidRPr="009417CF">
        <w:t>The performance results presented in the table of Section</w:t>
      </w:r>
      <w:r w:rsidR="00D138ED" w:rsidRPr="009417CF">
        <w:t xml:space="preserve"> </w:t>
      </w:r>
      <w:r w:rsidR="00D138ED" w:rsidRPr="009417CF">
        <w:fldChar w:fldCharType="begin"/>
      </w:r>
      <w:r w:rsidR="00D138ED" w:rsidRPr="009417CF">
        <w:instrText xml:space="preserve"> REF _Ref437116016 \r \h </w:instrText>
      </w:r>
      <w:r w:rsidR="00D138ED" w:rsidRPr="009417CF">
        <w:fldChar w:fldCharType="separate"/>
      </w:r>
      <w:r w:rsidR="00F4646D" w:rsidRPr="009417CF">
        <w:t xml:space="preserve">5.3.2.1. </w:t>
      </w:r>
      <w:r w:rsidR="00D138ED" w:rsidRPr="009417CF">
        <w:fldChar w:fldCharType="end"/>
      </w:r>
      <w:r w:rsidRPr="009417CF">
        <w:t xml:space="preserve">were obtained by the vTU running natively on physical computation resources. For a VNF like the vTU, however, the actual performance achievable in the </w:t>
      </w:r>
      <w:r w:rsidR="00592B3A" w:rsidRPr="009417CF">
        <w:t>T-NOVA</w:t>
      </w:r>
      <w:r w:rsidRPr="009417CF">
        <w:t xml:space="preserve"> environment could be quite different from those obtained running on the physical infrastructure. This is mainly due to the following reasons:</w:t>
      </w:r>
    </w:p>
    <w:p w14:paraId="666D180E" w14:textId="77777777" w:rsidR="009A3673" w:rsidRPr="009417CF" w:rsidRDefault="009A3673" w:rsidP="00E752D4">
      <w:pPr>
        <w:pStyle w:val="ListParagraph"/>
        <w:numPr>
          <w:ilvl w:val="0"/>
          <w:numId w:val="25"/>
        </w:numPr>
      </w:pPr>
      <w:r w:rsidRPr="009417CF">
        <w:t>CPU virtualization overheads (vCPU’s switching over physical CPU’s, at the hypervisor level);</w:t>
      </w:r>
    </w:p>
    <w:p w14:paraId="0240BCC3" w14:textId="77777777" w:rsidR="009A3673" w:rsidRPr="009417CF" w:rsidRDefault="009A3673" w:rsidP="00E752D4">
      <w:pPr>
        <w:pStyle w:val="ListParagraph"/>
        <w:numPr>
          <w:ilvl w:val="0"/>
          <w:numId w:val="25"/>
        </w:numPr>
      </w:pPr>
      <w:r w:rsidRPr="009417CF">
        <w:t>GPU virtualization strategies (e.g. multiple vGPU’s associated to the same physical GPU);</w:t>
      </w:r>
    </w:p>
    <w:p w14:paraId="089638FE" w14:textId="77777777" w:rsidR="009A3673" w:rsidRPr="009417CF" w:rsidRDefault="009A3673" w:rsidP="00E752D4">
      <w:pPr>
        <w:pStyle w:val="ListParagraph"/>
        <w:numPr>
          <w:ilvl w:val="0"/>
          <w:numId w:val="25"/>
        </w:numPr>
      </w:pPr>
      <w:r w:rsidRPr="009417CF">
        <w:t>vCPU-vGPU communication overheads (switching overheads in managing time-sharing policies on the PCI-Express bus).</w:t>
      </w:r>
    </w:p>
    <w:p w14:paraId="06152BF1" w14:textId="77777777" w:rsidR="009A3673" w:rsidRPr="009417CF" w:rsidRDefault="009A3673" w:rsidP="009A3673">
      <w:r w:rsidRPr="009417CF">
        <w:t>These reasons let one expect a possible performance loss, when running on a virtualized environment, especially in case of vTU running tasks which exploit the GPU resources.</w:t>
      </w:r>
    </w:p>
    <w:p w14:paraId="7543617A" w14:textId="79869820" w:rsidR="009A3673" w:rsidRPr="009417CF" w:rsidRDefault="009A3673" w:rsidP="009A3673">
      <w:r w:rsidRPr="009417CF">
        <w:t>For this reason, in order to obtain a realistic evaluation of the encoding/decoding computation speeds in the ac</w:t>
      </w:r>
      <w:r w:rsidR="00C03578" w:rsidRPr="009417CF">
        <w:t>t</w:t>
      </w:r>
      <w:r w:rsidRPr="009417CF">
        <w:t xml:space="preserve">ual </w:t>
      </w:r>
      <w:r w:rsidR="00592B3A" w:rsidRPr="009417CF">
        <w:t>T-NOVA</w:t>
      </w:r>
      <w:r w:rsidRPr="009417CF">
        <w:t xml:space="preserve"> environment, the performance tests presented in Section</w:t>
      </w:r>
      <w:r w:rsidR="005F24F8" w:rsidRPr="009417CF">
        <w:t xml:space="preserve"> </w:t>
      </w:r>
      <w:r w:rsidR="005F24F8" w:rsidRPr="009417CF">
        <w:fldChar w:fldCharType="begin"/>
      </w:r>
      <w:r w:rsidR="005F24F8" w:rsidRPr="009417CF">
        <w:instrText xml:space="preserve"> REF _Ref437116016 \r \h </w:instrText>
      </w:r>
      <w:r w:rsidR="005F24F8" w:rsidRPr="009417CF">
        <w:fldChar w:fldCharType="separate"/>
      </w:r>
      <w:r w:rsidR="00F4646D" w:rsidRPr="009417CF">
        <w:t xml:space="preserve">5.3.2.1. </w:t>
      </w:r>
      <w:r w:rsidR="005F24F8" w:rsidRPr="009417CF">
        <w:fldChar w:fldCharType="end"/>
      </w:r>
      <w:r w:rsidRPr="009417CF">
        <w:t>have been carried out on a virtualized environment. In order to get a significant comparison, the VM running the vTU has been equipped with the same amount of CPU and GPU cores as in the native tests. The following table presents the obtained results, in terms of computation speed (frames/sec), compared to the speed obtained on physical resources, for the same task.</w:t>
      </w:r>
    </w:p>
    <w:p w14:paraId="7871D935" w14:textId="77777777" w:rsidR="003F1157" w:rsidRPr="009417CF" w:rsidRDefault="003F1157" w:rsidP="009A3673">
      <w:pPr>
        <w:jc w:val="center"/>
        <w:rPr>
          <w:noProof/>
          <w:lang w:eastAsia="it-IT"/>
        </w:rPr>
      </w:pPr>
    </w:p>
    <w:p w14:paraId="42A6B646" w14:textId="77777777" w:rsidR="003F1157" w:rsidRPr="009417CF" w:rsidRDefault="003F1157" w:rsidP="009A3673">
      <w:pPr>
        <w:jc w:val="center"/>
        <w:rPr>
          <w:noProof/>
          <w:lang w:eastAsia="it-IT"/>
        </w:rPr>
      </w:pPr>
    </w:p>
    <w:p w14:paraId="649BE679" w14:textId="69322FA0" w:rsidR="001F46D6" w:rsidRPr="009417CF" w:rsidRDefault="001F46D6" w:rsidP="009A3673">
      <w:pPr>
        <w:jc w:val="center"/>
      </w:pPr>
      <w:r w:rsidRPr="001F665C">
        <w:rPr>
          <w:noProof/>
          <w:lang w:val="en-US"/>
        </w:rPr>
        <w:lastRenderedPageBreak/>
        <w:drawing>
          <wp:inline distT="0" distB="0" distL="0" distR="0" wp14:anchorId="4593D817" wp14:editId="68684688">
            <wp:extent cx="5274310" cy="564070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_speed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5640705"/>
                    </a:xfrm>
                    <a:prstGeom prst="rect">
                      <a:avLst/>
                    </a:prstGeom>
                  </pic:spPr>
                </pic:pic>
              </a:graphicData>
            </a:graphic>
          </wp:inline>
        </w:drawing>
      </w:r>
    </w:p>
    <w:p w14:paraId="1FA311A3" w14:textId="4A90A16E" w:rsidR="009A3673" w:rsidRPr="009417CF" w:rsidRDefault="009A3673" w:rsidP="009A3673">
      <w:r w:rsidRPr="009417CF">
        <w:t>As the table shows, the obtained results show that, for almost all the considered tasks, there is no significant performance loss with respect to the same task running on physical resources, even in the tasks running mainly on GPU  (like H264 encoding using NVENC). This encouraging result is mainly due to the high efficiency of the adopted GPU virtualization strategy – GPU pass-through – which assigns a virtual GPU exclusively to a physical GPU, thus allowing to bypass any overhead in the GPU-CPU communication. The cost for this efficiency, however, is paid in terms of difficulty to share a physical GPU resource among multiple VMs.</w:t>
      </w:r>
    </w:p>
    <w:p w14:paraId="18EC26C1" w14:textId="77777777" w:rsidR="00FE2D0E" w:rsidRPr="009417CF" w:rsidRDefault="00FE2D0E" w:rsidP="008964F1">
      <w:pPr>
        <w:pStyle w:val="Heading3"/>
        <w:rPr>
          <w:rStyle w:val="mw-headline"/>
          <w:lang w:val="en-GB"/>
        </w:rPr>
      </w:pPr>
      <w:bookmarkStart w:id="54" w:name="_Toc456088848"/>
      <w:r w:rsidRPr="009417CF">
        <w:rPr>
          <w:rStyle w:val="mw-headline"/>
          <w:lang w:val="en-GB"/>
        </w:rPr>
        <w:t>Future Work</w:t>
      </w:r>
      <w:bookmarkEnd w:id="54"/>
    </w:p>
    <w:p w14:paraId="02C4086A" w14:textId="00EE73EE" w:rsidR="007B30A6" w:rsidRPr="009417CF" w:rsidRDefault="007B30A6" w:rsidP="007B30A6">
      <w:r w:rsidRPr="009417CF">
        <w:t xml:space="preserve">Two main steps are foreseen for the vTU. A first activity will focus on scaling mechanism for this VNF. Also, the vTU </w:t>
      </w:r>
      <w:r w:rsidR="002C4FF5" w:rsidRPr="009417CF">
        <w:t>will be combined with other VNF</w:t>
      </w:r>
      <w:r w:rsidRPr="009417CF">
        <w:t xml:space="preserve">s developed within </w:t>
      </w:r>
      <w:r w:rsidR="00592B3A" w:rsidRPr="009417CF">
        <w:t>T-NOVA</w:t>
      </w:r>
      <w:r w:rsidRPr="009417CF">
        <w:t xml:space="preserve"> in order to create new service with a wider scope.</w:t>
      </w:r>
    </w:p>
    <w:p w14:paraId="709FE674" w14:textId="656D770F" w:rsidR="00A27028" w:rsidRPr="009417CF" w:rsidRDefault="00601583" w:rsidP="008964F1">
      <w:pPr>
        <w:pStyle w:val="Heading2"/>
      </w:pPr>
      <w:bookmarkStart w:id="55" w:name="_Toc456088849"/>
      <w:r w:rsidRPr="009417CF">
        <w:rPr>
          <w:rStyle w:val="mw-headline"/>
        </w:rPr>
        <w:lastRenderedPageBreak/>
        <w:t>Traffic Classifier</w:t>
      </w:r>
      <w:bookmarkEnd w:id="55"/>
    </w:p>
    <w:p w14:paraId="6E871B28" w14:textId="4967DB6F" w:rsidR="00FE2D0E" w:rsidRPr="00751504" w:rsidRDefault="00FE2D0E" w:rsidP="008964F1">
      <w:pPr>
        <w:pStyle w:val="Heading3"/>
      </w:pPr>
      <w:bookmarkStart w:id="56" w:name="_Toc456088850"/>
      <w:r w:rsidRPr="009417CF">
        <w:rPr>
          <w:rStyle w:val="mw-headline"/>
          <w:lang w:val="en-GB"/>
        </w:rPr>
        <w:t>Introduction</w:t>
      </w:r>
      <w:bookmarkEnd w:id="56"/>
    </w:p>
    <w:p w14:paraId="20ED3A68" w14:textId="77777777" w:rsidR="002F6930" w:rsidRPr="009417CF" w:rsidRDefault="002F6930" w:rsidP="002F6930">
      <w:r w:rsidRPr="009417CF">
        <w:t xml:space="preserve">The Traffic Classifier (TC) VNF used comprises of two Virtual Network Function Components (VNFCs), namely the Traffic Inspection engine and Classification and Forwarding function. The two VNFCs are implemented in respective VMs. The proposed Traffic Classification solution is based upon a Deep Packet Inspection (DPI) approach, which is used to analyze a small number of initial packets from a flow in order to identify the flow type. After the flow identification step no further packets are inspected. The Traffic Classifier follows the Packet Based per Flow State (PBFS) in order to track the respective flows. This method uses a table to track each session based on the 5-tuples (source address, destination address, source port, destination port, and the transport protocol) that is maintained for each flow. </w:t>
      </w:r>
    </w:p>
    <w:p w14:paraId="47E6758F" w14:textId="77777777" w:rsidR="002F6930" w:rsidRPr="00751504" w:rsidRDefault="002F6930" w:rsidP="008964F1">
      <w:pPr>
        <w:pStyle w:val="Heading3"/>
      </w:pPr>
      <w:bookmarkStart w:id="57" w:name="_Toc456088851"/>
      <w:r w:rsidRPr="009417CF">
        <w:rPr>
          <w:rStyle w:val="mw-headline"/>
          <w:lang w:val="en-GB"/>
        </w:rPr>
        <w:t>Architecture</w:t>
      </w:r>
      <w:bookmarkEnd w:id="57"/>
    </w:p>
    <w:p w14:paraId="6F38B741" w14:textId="0EDB12AE" w:rsidR="002F6930" w:rsidRPr="009417CF" w:rsidRDefault="002F6930" w:rsidP="002F6930">
      <w:r w:rsidRPr="009417CF">
        <w:t>Both VNFCs can run independently from one another, but in order for the VNF to have the expected behavio</w:t>
      </w:r>
      <w:r w:rsidR="00587BCF" w:rsidRPr="009417CF">
        <w:t>u</w:t>
      </w:r>
      <w:r w:rsidRPr="009417CF">
        <w:t xml:space="preserve">r and outcome, the 2 VNFCs are required to operate in a parallel manner. </w:t>
      </w:r>
    </w:p>
    <w:p w14:paraId="6DDB1D50" w14:textId="77777777" w:rsidR="002F6930" w:rsidRPr="009417CF" w:rsidRDefault="002F6930" w:rsidP="002F6930">
      <w:pPr>
        <w:pStyle w:val="NormalWeb"/>
        <w:rPr>
          <w:lang w:val="en-GB"/>
        </w:rPr>
      </w:pPr>
      <w:r w:rsidRPr="001F665C">
        <w:rPr>
          <w:noProof/>
          <w:color w:val="0000FF"/>
          <w:lang w:val="en-US" w:eastAsia="en-US"/>
        </w:rPr>
        <w:drawing>
          <wp:inline distT="0" distB="0" distL="0" distR="0" wp14:anchorId="6E3D09A6" wp14:editId="0366BB15">
            <wp:extent cx="4761865" cy="2164080"/>
            <wp:effectExtent l="0" t="0" r="635" b="7620"/>
            <wp:docPr id="643" name="Picture 643" descr="VTC paper.pn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TC paper.pn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1865" cy="2164080"/>
                    </a:xfrm>
                    <a:prstGeom prst="rect">
                      <a:avLst/>
                    </a:prstGeom>
                    <a:noFill/>
                    <a:ln>
                      <a:noFill/>
                    </a:ln>
                  </pic:spPr>
                </pic:pic>
              </a:graphicData>
            </a:graphic>
          </wp:inline>
        </w:drawing>
      </w:r>
    </w:p>
    <w:p w14:paraId="0A008B10" w14:textId="35641DE2" w:rsidR="002F6930" w:rsidRPr="009A41A8" w:rsidRDefault="002F6930" w:rsidP="002F6930">
      <w:pPr>
        <w:pStyle w:val="Caption"/>
        <w:rPr>
          <w:b w:val="0"/>
        </w:rPr>
      </w:pPr>
      <w:bookmarkStart w:id="58" w:name="_Toc456088944"/>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10</w:t>
      </w:r>
      <w:r w:rsidRPr="009A41A8">
        <w:rPr>
          <w:b w:val="0"/>
        </w:rPr>
        <w:fldChar w:fldCharType="end"/>
      </w:r>
      <w:r w:rsidRPr="009A41A8">
        <w:rPr>
          <w:b w:val="0"/>
        </w:rPr>
        <w:t>. Virtual Traffic Classifier VNF internal VNFC topology</w:t>
      </w:r>
      <w:bookmarkEnd w:id="58"/>
    </w:p>
    <w:p w14:paraId="51E3A82C" w14:textId="77777777" w:rsidR="002F6930" w:rsidRPr="009417CF" w:rsidRDefault="002F6930" w:rsidP="002F6930">
      <w:r w:rsidRPr="009417CF">
        <w:t xml:space="preserve">Furthermore, in order to achieve the parallel processing of the 2 VNFCs it is required for the traffic to be mirrored towards the 2 VNFCs, so the 2 VNFCs receive identical traffic. The 2 VNFCs are inter-connected internally with an internal virtual link, which transfers the information extracted by the Traffic Inspection VNFC, and transmits it to the Traffic Forwarding VNFC in order to apply the pre-defined rules. </w:t>
      </w:r>
    </w:p>
    <w:p w14:paraId="25B78524" w14:textId="77777777" w:rsidR="002F6930" w:rsidRPr="00751504" w:rsidRDefault="002F6930" w:rsidP="008964F1">
      <w:pPr>
        <w:pStyle w:val="Heading3"/>
      </w:pPr>
      <w:bookmarkStart w:id="59" w:name="_Toc456088852"/>
      <w:r w:rsidRPr="009417CF">
        <w:rPr>
          <w:rStyle w:val="mw-headline"/>
          <w:lang w:val="en-GB"/>
        </w:rPr>
        <w:t>Functional Description</w:t>
      </w:r>
      <w:bookmarkEnd w:id="59"/>
    </w:p>
    <w:p w14:paraId="0C7B71CD" w14:textId="2E611DE7" w:rsidR="002F6930" w:rsidRPr="009417CF" w:rsidRDefault="002F6930" w:rsidP="002F6930">
      <w:r w:rsidRPr="009417CF">
        <w:t xml:space="preserve">The Traffic Inspection VNFC is the most processing intense component of the VNF. It implements the filtering and packet matching algorithms in order to support the enhanced traffic forwarding capability of the VNF. The component supports a flow </w:t>
      </w:r>
      <w:r w:rsidRPr="009417CF">
        <w:lastRenderedPageBreak/>
        <w:t xml:space="preserve">table (exploiting hashing algorithms for fast indexing of flows) and an inspection engine for traffic classification. </w:t>
      </w:r>
    </w:p>
    <w:p w14:paraId="76C97007" w14:textId="2F70843F" w:rsidR="002F6930" w:rsidRPr="009417CF" w:rsidRDefault="002F6930" w:rsidP="002F6930">
      <w:r w:rsidRPr="009417CF">
        <w:t>The Traffic Forwarding VNFC component is responsible for routing and packet forwarding. It accepts incoming network traffic, consults the Flow Table for classification information for each incoming flow and then applies pre-defined policies (i.e. TOS/DSCP (Type of Service/Differentiated Services Code Point) marking for prioritizing multimedia traffic) on the forwarded traffic. It is assumed that the traffic is forwarded using the default policy until it is identified and new policies are enforced. The expected response delay is considered to be negligible, as only a small number of packets are required to achieve the identification. In a scenario where the VNFCs are not deployed on the same compute node, traffic mirroring may introduce additional overhead.</w:t>
      </w:r>
    </w:p>
    <w:p w14:paraId="28DBC357" w14:textId="77777777" w:rsidR="002F6930" w:rsidRPr="00751504" w:rsidRDefault="002F6930" w:rsidP="008964F1">
      <w:pPr>
        <w:pStyle w:val="Heading3"/>
      </w:pPr>
      <w:bookmarkStart w:id="60" w:name="_Toc456088853"/>
      <w:r w:rsidRPr="009417CF">
        <w:rPr>
          <w:rStyle w:val="mw-headline"/>
          <w:lang w:val="en-GB"/>
        </w:rPr>
        <w:t>Interfaces</w:t>
      </w:r>
      <w:bookmarkEnd w:id="60"/>
    </w:p>
    <w:p w14:paraId="11E1B1C2" w14:textId="579DBB00" w:rsidR="002F6930" w:rsidRPr="009417CF" w:rsidRDefault="002F6930" w:rsidP="002F6930">
      <w:r w:rsidRPr="009417CF">
        <w:t xml:space="preserve">The virtual Traffic classifier VNF is based upon the </w:t>
      </w:r>
      <w:r w:rsidR="00592B3A" w:rsidRPr="009417CF">
        <w:t>T-NOVA</w:t>
      </w:r>
      <w:r w:rsidRPr="009417CF">
        <w:t xml:space="preserve"> network architecture but from the advised set of network interfaces (management, datapath, monitoring</w:t>
      </w:r>
      <w:r w:rsidR="006135FC" w:rsidRPr="009417CF">
        <w:t xml:space="preserve"> and</w:t>
      </w:r>
      <w:r w:rsidRPr="009417CF">
        <w:t xml:space="preserve"> storage) uses the management, datapath and the monitoring. The storage interface is not particularly essential to the vTC, as all the computational and packet processing utilize mostly CPU and memory resources. The VNF requires intensive CPU tasks and a large number in memory I/Os for the traffic analysis, manipulation and forwarding. The storage interface would add an unnecessary overhead to the already intensive process, and it was decided to be excluded in favo</w:t>
      </w:r>
      <w:r w:rsidR="004230E0" w:rsidRPr="009417CF">
        <w:t>u</w:t>
      </w:r>
      <w:r w:rsidRPr="009417CF">
        <w:t xml:space="preserve">r of an optimal performance. </w:t>
      </w:r>
    </w:p>
    <w:p w14:paraId="1A6D0817" w14:textId="77777777" w:rsidR="002F6930" w:rsidRPr="00751504" w:rsidRDefault="002F6930" w:rsidP="008964F1">
      <w:pPr>
        <w:pStyle w:val="Heading3"/>
      </w:pPr>
      <w:bookmarkStart w:id="61" w:name="_Toc456088854"/>
      <w:r w:rsidRPr="009417CF">
        <w:rPr>
          <w:rStyle w:val="mw-headline"/>
          <w:lang w:val="en-GB"/>
        </w:rPr>
        <w:t>Technologies</w:t>
      </w:r>
      <w:bookmarkEnd w:id="61"/>
    </w:p>
    <w:p w14:paraId="63DC1F10" w14:textId="6DC6F149" w:rsidR="002F6930" w:rsidRPr="009417CF" w:rsidRDefault="002F6930" w:rsidP="002F6930">
      <w:r w:rsidRPr="009417CF">
        <w:t xml:space="preserve">The vTC utilizes various technologies in order to offer a stable and </w:t>
      </w:r>
      <w:r w:rsidR="006135FC" w:rsidRPr="009417CF">
        <w:t>high performance</w:t>
      </w:r>
      <w:r w:rsidRPr="009417CF">
        <w:t xml:space="preserve"> VNF compliant to the high standards of legacy physical network functions. The implementation for the traffic inspection used for these experiments is based upon</w:t>
      </w:r>
      <w:r w:rsidR="001838E4" w:rsidRPr="009417CF">
        <w:t xml:space="preserve"> the open source nDPI library [REFnDPI</w:t>
      </w:r>
      <w:r w:rsidRPr="009417CF">
        <w:t>]. The packet capturing mechanism is implemented using various technologies in order to investigate the trade-off between performance and modularity. The various packet handling/forwarding technologies</w:t>
      </w:r>
      <w:r w:rsidR="009F7839" w:rsidRPr="009417CF">
        <w:t xml:space="preserve"> are</w:t>
      </w:r>
      <w:r w:rsidRPr="009417CF">
        <w:t>:</w:t>
      </w:r>
    </w:p>
    <w:p w14:paraId="0EA0984F" w14:textId="37A52092" w:rsidR="002F6930" w:rsidRPr="009417CF" w:rsidRDefault="002F6930" w:rsidP="00E752D4">
      <w:pPr>
        <w:pStyle w:val="ListParagraph"/>
        <w:numPr>
          <w:ilvl w:val="0"/>
          <w:numId w:val="17"/>
        </w:numPr>
      </w:pPr>
      <w:r w:rsidRPr="009417CF">
        <w:rPr>
          <w:b/>
        </w:rPr>
        <w:t>PF_RING</w:t>
      </w:r>
      <w:r w:rsidRPr="009417CF">
        <w:t xml:space="preserve">: PF_RING is a set of library drivers and kernel modules, which enable high-throughput, packet capture and sampling. For the needs of the vTC the PF_RING kernel module library is used, which is polling the packets through the LINUX NAPI. The packets are copied from the kernel to the PF_RING buffer and </w:t>
      </w:r>
      <w:r w:rsidR="00BC0708" w:rsidRPr="009417CF">
        <w:t xml:space="preserve">then </w:t>
      </w:r>
      <w:r w:rsidRPr="009417CF">
        <w:t>they are analyzed using the nDPI library.</w:t>
      </w:r>
    </w:p>
    <w:p w14:paraId="41FFCCF7" w14:textId="17A2D82B" w:rsidR="002F6930" w:rsidRPr="009417CF" w:rsidRDefault="002F6930" w:rsidP="00E752D4">
      <w:pPr>
        <w:pStyle w:val="ListParagraph"/>
        <w:numPr>
          <w:ilvl w:val="0"/>
          <w:numId w:val="17"/>
        </w:numPr>
      </w:pPr>
      <w:r w:rsidRPr="009417CF">
        <w:rPr>
          <w:b/>
        </w:rPr>
        <w:t>Docker</w:t>
      </w:r>
      <w:r w:rsidRPr="009417CF">
        <w:t>: Docker is a platform using container virtualization technology to run applications. In order to investigate the pros and cons of the containe</w:t>
      </w:r>
      <w:r w:rsidR="00C23908" w:rsidRPr="009417CF">
        <w:t>r technology, the vTC is develo</w:t>
      </w:r>
      <w:r w:rsidRPr="009417CF">
        <w:t>ped also as an independent container application. The forwarding and the inspecting of the traffic are also using PF_RING and nDPI as technologies, but they are modified to fit and function in a container environment.</w:t>
      </w:r>
    </w:p>
    <w:p w14:paraId="0D66F766" w14:textId="2E920616" w:rsidR="002F6930" w:rsidRPr="009417CF" w:rsidRDefault="002F6930" w:rsidP="00E752D4">
      <w:pPr>
        <w:pStyle w:val="ListParagraph"/>
        <w:numPr>
          <w:ilvl w:val="0"/>
          <w:numId w:val="17"/>
        </w:numPr>
      </w:pPr>
      <w:r w:rsidRPr="009417CF">
        <w:rPr>
          <w:b/>
        </w:rPr>
        <w:t>DPDK</w:t>
      </w:r>
      <w:r w:rsidRPr="009417CF">
        <w:t xml:space="preserve">: DPDK comprises of a set of libraries that support efficient implementations of network functions through access to the system’s network interface card (NIC). DPDK offers </w:t>
      </w:r>
      <w:r w:rsidR="00574E0D" w:rsidRPr="009417CF">
        <w:t xml:space="preserve">to </w:t>
      </w:r>
      <w:r w:rsidRPr="009417CF">
        <w:t xml:space="preserve">network function developers a set of tools to build high speed data plane applications. DPDK operates in polling mode for </w:t>
      </w:r>
      <w:r w:rsidRPr="009417CF">
        <w:lastRenderedPageBreak/>
        <w:t>packet processing, instead of the default interrupt mode. The polling mode operation adopts the busy-wait technique, continuously checking for state c</w:t>
      </w:r>
      <w:r w:rsidR="00103A64" w:rsidRPr="009417CF">
        <w:t>hanges in the network interface</w:t>
      </w:r>
      <w:r w:rsidRPr="009417CF">
        <w:t xml:space="preserve"> and libraries for packet manipulation across different cores. A novel DPDK-enabled vTC has been implemented in this test case in order to optimize the packet-handling and processing for the inspected and forwarded traffic, by bypassing the kernel space. The analyzing and forwarding functions are performed entirely on user-space which enhances the vTC performance.</w:t>
      </w:r>
    </w:p>
    <w:p w14:paraId="422DCB76" w14:textId="0D797DB6" w:rsidR="002F6930" w:rsidRPr="009417CF" w:rsidRDefault="002F6930" w:rsidP="002F6930">
      <w:pPr>
        <w:ind w:left="360"/>
      </w:pPr>
      <w:r w:rsidRPr="009417CF">
        <w:t xml:space="preserve">The various technologies used generate a great variety of test case scenarios and exhibit a rich VNF test case. The PF_RING and Docker cases have the capability of keeping the NIC driver, and so the VNFC maintains connectivity with the OpenStack network connected. On the contrary, in the case of DPDK the NIC is unloaded of the Linux-kernel driver and loaded the DPDK one. However, the DPDK driver causes the VNFC to lose network connectivity with the network attached, the compensation is the </w:t>
      </w:r>
      <w:r w:rsidRPr="009417CF">
        <w:rPr>
          <w:rFonts w:cs="Segoe UI"/>
        </w:rPr>
        <w:t>significantly</w:t>
      </w:r>
      <w:r w:rsidRPr="009417CF">
        <w:t xml:space="preserve"> higher performance as shown in the next section.</w:t>
      </w:r>
    </w:p>
    <w:p w14:paraId="71E34BAD" w14:textId="77777777" w:rsidR="002F6930" w:rsidRPr="00751504" w:rsidRDefault="002F6930" w:rsidP="008964F1">
      <w:pPr>
        <w:pStyle w:val="Heading3"/>
      </w:pPr>
      <w:bookmarkStart w:id="62" w:name="_Toc456088855"/>
      <w:r w:rsidRPr="009417CF">
        <w:rPr>
          <w:rStyle w:val="mw-headline"/>
          <w:lang w:val="en-GB"/>
        </w:rPr>
        <w:t>Dimensioning and Performance</w:t>
      </w:r>
      <w:bookmarkEnd w:id="62"/>
    </w:p>
    <w:p w14:paraId="37DB1593" w14:textId="53B3DA6A" w:rsidR="002F6930" w:rsidRPr="009417CF" w:rsidRDefault="002F6930" w:rsidP="002F6930">
      <w:r w:rsidRPr="009417CF">
        <w:t>Results include comparison of the traffic inspection and forwarding performance of th</w:t>
      </w:r>
      <w:r w:rsidR="003C6D26" w:rsidRPr="009417CF">
        <w:t>e vTC using PF_RING, Docker and</w:t>
      </w:r>
      <w:r w:rsidRPr="009417CF">
        <w:t xml:space="preserve"> DPDK.</w:t>
      </w:r>
    </w:p>
    <w:p w14:paraId="6AD76744" w14:textId="77777777" w:rsidR="002F6930" w:rsidRPr="009417CF" w:rsidRDefault="002F6930" w:rsidP="002F6930">
      <w:pPr>
        <w:pStyle w:val="NormalWeb"/>
        <w:jc w:val="center"/>
        <w:rPr>
          <w:lang w:val="en-GB"/>
        </w:rPr>
      </w:pPr>
      <w:r w:rsidRPr="009417CF">
        <w:rPr>
          <w:lang w:val="en-GB"/>
        </w:rPr>
        <w:br/>
      </w:r>
      <w:r w:rsidRPr="001F665C">
        <w:rPr>
          <w:noProof/>
          <w:lang w:val="en-US" w:eastAsia="en-US"/>
        </w:rPr>
        <w:drawing>
          <wp:inline distT="0" distB="0" distL="0" distR="0" wp14:anchorId="691E9BB7" wp14:editId="1723C8C8">
            <wp:extent cx="3762375" cy="2615987"/>
            <wp:effectExtent l="0" t="0" r="0" b="0"/>
            <wp:docPr id="644" name="Picture 644" descr="C:\Users\Akis\Documents\tnova\tnova pics\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is\Documents\tnova\tnova pics\result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0295" cy="2621494"/>
                    </a:xfrm>
                    <a:prstGeom prst="rect">
                      <a:avLst/>
                    </a:prstGeom>
                    <a:noFill/>
                    <a:ln>
                      <a:noFill/>
                    </a:ln>
                  </pic:spPr>
                </pic:pic>
              </a:graphicData>
            </a:graphic>
          </wp:inline>
        </w:drawing>
      </w:r>
    </w:p>
    <w:p w14:paraId="64A184C0" w14:textId="0AD887C1" w:rsidR="002F6930" w:rsidRPr="009417CF" w:rsidRDefault="002F6930" w:rsidP="002F6930">
      <w:pPr>
        <w:spacing w:after="200"/>
        <w:jc w:val="center"/>
        <w:rPr>
          <w:bCs/>
          <w:color w:val="365F91" w:themeColor="accent1" w:themeShade="BF"/>
          <w:sz w:val="20"/>
          <w:szCs w:val="18"/>
        </w:rPr>
      </w:pPr>
      <w:bookmarkStart w:id="63" w:name="_Ref310253803"/>
      <w:bookmarkStart w:id="64" w:name="_Toc456088945"/>
      <w:r w:rsidRPr="009417CF">
        <w:rPr>
          <w:bCs/>
          <w:color w:val="365F91" w:themeColor="accent1" w:themeShade="BF"/>
          <w:sz w:val="20"/>
          <w:szCs w:val="18"/>
        </w:rPr>
        <w:t xml:space="preserve">Figure </w:t>
      </w:r>
      <w:r w:rsidRPr="009417CF">
        <w:rPr>
          <w:bCs/>
          <w:color w:val="365F91" w:themeColor="accent1" w:themeShade="BF"/>
          <w:sz w:val="20"/>
          <w:szCs w:val="18"/>
        </w:rPr>
        <w:fldChar w:fldCharType="begin"/>
      </w:r>
      <w:r w:rsidRPr="009417CF">
        <w:rPr>
          <w:bCs/>
          <w:color w:val="365F91" w:themeColor="accent1" w:themeShade="BF"/>
          <w:sz w:val="20"/>
          <w:szCs w:val="18"/>
        </w:rPr>
        <w:instrText xml:space="preserve"> SEQ Figure \* ARABIC </w:instrText>
      </w:r>
      <w:r w:rsidRPr="009417CF">
        <w:rPr>
          <w:bCs/>
          <w:color w:val="365F91" w:themeColor="accent1" w:themeShade="BF"/>
          <w:sz w:val="20"/>
          <w:szCs w:val="18"/>
        </w:rPr>
        <w:fldChar w:fldCharType="separate"/>
      </w:r>
      <w:r w:rsidR="004A7EC5">
        <w:rPr>
          <w:bCs/>
          <w:noProof/>
          <w:color w:val="365F91" w:themeColor="accent1" w:themeShade="BF"/>
          <w:sz w:val="20"/>
          <w:szCs w:val="18"/>
        </w:rPr>
        <w:t>11</w:t>
      </w:r>
      <w:r w:rsidRPr="009417CF">
        <w:rPr>
          <w:bCs/>
          <w:color w:val="365F91" w:themeColor="accent1" w:themeShade="BF"/>
          <w:sz w:val="20"/>
          <w:szCs w:val="18"/>
        </w:rPr>
        <w:fldChar w:fldCharType="end"/>
      </w:r>
      <w:bookmarkEnd w:id="63"/>
      <w:r w:rsidRPr="009417CF">
        <w:rPr>
          <w:bCs/>
          <w:color w:val="365F91" w:themeColor="accent1" w:themeShade="BF"/>
          <w:sz w:val="20"/>
          <w:szCs w:val="18"/>
        </w:rPr>
        <w:t>. vTC Performance comparison between DPDK, PF_RING and Docker</w:t>
      </w:r>
      <w:bookmarkEnd w:id="64"/>
    </w:p>
    <w:p w14:paraId="236EAD11" w14:textId="4C7B76FF" w:rsidR="002F6930" w:rsidRPr="009417CF" w:rsidRDefault="002F6930" w:rsidP="003F6453">
      <w:r w:rsidRPr="009417CF">
        <w:t>As it can be seen from the evaluation results among the vari</w:t>
      </w:r>
      <w:r w:rsidR="00365382" w:rsidRPr="009417CF">
        <w:t>ous approaches used for the vTC, t</w:t>
      </w:r>
      <w:r w:rsidRPr="009417CF">
        <w:t xml:space="preserve">he DPDK approach performs significantly better from the other 2 options. Especially in the case it is combined with SR-IOV connectivity it can achieve nearly 8Gbps/s of throughput. However, the DPDK version as already mentioned has an impact on connectivity with the OpenStack network, as the kernel stack is removed from the NIC. </w:t>
      </w:r>
      <w:r w:rsidR="00CC0F3F" w:rsidRPr="009417CF">
        <w:t>Although t</w:t>
      </w:r>
      <w:r w:rsidRPr="009417CF">
        <w:t>he PF_RING and Docker versions maintain connectivity with the network</w:t>
      </w:r>
      <w:r w:rsidR="00CC0F3F" w:rsidRPr="009417CF">
        <w:t>,</w:t>
      </w:r>
      <w:r w:rsidRPr="009417CF">
        <w:t xml:space="preserve"> their performance is clearly degraded </w:t>
      </w:r>
      <w:r w:rsidR="00CC0F3F" w:rsidRPr="009417CF">
        <w:t xml:space="preserve">compared </w:t>
      </w:r>
      <w:r w:rsidRPr="009417CF">
        <w:t>to DPDK’s.</w:t>
      </w:r>
    </w:p>
    <w:p w14:paraId="67F22D8E" w14:textId="77777777" w:rsidR="002F6930" w:rsidRPr="009417CF" w:rsidRDefault="002F6930" w:rsidP="003F6453">
      <w:r w:rsidRPr="009417CF">
        <w:lastRenderedPageBreak/>
        <w:t>The Dimensioning of the vTC due to its architecture is based on the infrastructure aspect. The vTC performance is dependent on whether there is SR-IOV available on the running infrastructure.</w:t>
      </w:r>
    </w:p>
    <w:p w14:paraId="50CA8C42" w14:textId="77777777" w:rsidR="002F6930" w:rsidRPr="00751504" w:rsidRDefault="002F6930" w:rsidP="008964F1">
      <w:pPr>
        <w:pStyle w:val="Heading3"/>
      </w:pPr>
      <w:bookmarkStart w:id="65" w:name="_Toc456088856"/>
      <w:r w:rsidRPr="009417CF">
        <w:rPr>
          <w:rStyle w:val="mw-headline"/>
          <w:lang w:val="en-GB"/>
        </w:rPr>
        <w:t>Deployment Details</w:t>
      </w:r>
      <w:bookmarkEnd w:id="65"/>
    </w:p>
    <w:p w14:paraId="05739A7E" w14:textId="4D331F52" w:rsidR="002F6930" w:rsidRPr="009417CF" w:rsidRDefault="002F6930" w:rsidP="002F6930">
      <w:r w:rsidRPr="009417CF">
        <w:t>The vTC was developed in order to be deployed and run in an OpenStack environment, the OS of the virtualized environment was Ubuntu 14.04 LTS. The selection of the OS version assures the maintenance and continuous development of the VNF. In order to con</w:t>
      </w:r>
      <w:r w:rsidR="00BC7189" w:rsidRPr="009417CF">
        <w:t xml:space="preserve">form to the </w:t>
      </w:r>
      <w:r w:rsidR="00592B3A" w:rsidRPr="009417CF">
        <w:t>T-NOVA</w:t>
      </w:r>
      <w:r w:rsidR="00BC7189" w:rsidRPr="009417CF">
        <w:t xml:space="preserve"> framework a R</w:t>
      </w:r>
      <w:r w:rsidRPr="009417CF">
        <w:t>undeck job-oriented service functionality was implemented.</w:t>
      </w:r>
    </w:p>
    <w:p w14:paraId="3EFA976F" w14:textId="6874F365" w:rsidR="002F6930" w:rsidRPr="009417CF" w:rsidRDefault="002F6930" w:rsidP="002F6930">
      <w:r w:rsidRPr="009417CF">
        <w:t>The vTC lifecycle is performed via the Rundeck framework in order to facilitate the seamless functionality of the VNF. In Rundeck, we have created different Jobs to describe the different lifecycle events. Each event has a description and is part of a Workflow</w:t>
      </w:r>
      <w:r w:rsidR="00843948" w:rsidRPr="009417CF">
        <w:t>.</w:t>
      </w:r>
      <w:r w:rsidRPr="009417CF">
        <w:t xml:space="preserve"> </w:t>
      </w:r>
    </w:p>
    <w:p w14:paraId="2E9057FD" w14:textId="77777777" w:rsidR="002F6930" w:rsidRPr="009417CF" w:rsidRDefault="002F6930" w:rsidP="002F6930">
      <w:r w:rsidRPr="009417CF">
        <w:t xml:space="preserve">An example workflow: </w:t>
      </w:r>
    </w:p>
    <w:p w14:paraId="728C5681" w14:textId="77777777" w:rsidR="002F6930" w:rsidRPr="009417CF" w:rsidRDefault="002F6930" w:rsidP="002F6930">
      <w:pPr>
        <w:pStyle w:val="HTMLPreformatted"/>
        <w:rPr>
          <w:lang w:val="en-GB"/>
        </w:rPr>
      </w:pPr>
      <w:r w:rsidRPr="009417CF">
        <w:rPr>
          <w:lang w:val="en-GB"/>
        </w:rPr>
        <w:t>If a step fails: Stop at the failed step.</w:t>
      </w:r>
    </w:p>
    <w:p w14:paraId="0CDF8BA7" w14:textId="77777777" w:rsidR="002F6930" w:rsidRPr="009417CF" w:rsidRDefault="002F6930" w:rsidP="002F6930">
      <w:pPr>
        <w:pStyle w:val="HTMLPreformatted"/>
        <w:rPr>
          <w:lang w:val="en-GB"/>
        </w:rPr>
      </w:pPr>
      <w:r w:rsidRPr="009417CF">
        <w:rPr>
          <w:lang w:val="en-GB"/>
        </w:rPr>
        <w:t>Strategy: Step-oriented</w:t>
      </w:r>
    </w:p>
    <w:p w14:paraId="76FD31A6" w14:textId="77777777" w:rsidR="002F6930" w:rsidRPr="009417CF" w:rsidRDefault="002F6930" w:rsidP="002F6930">
      <w:pPr>
        <w:pStyle w:val="HTMLPreformatted"/>
        <w:rPr>
          <w:lang w:val="en-GB"/>
        </w:rPr>
      </w:pPr>
      <w:r w:rsidRPr="009417CF">
        <w:rPr>
          <w:lang w:val="en-GB"/>
        </w:rPr>
        <w:t>We add a step of type “Command”. The command differs according to the operation we want to implement. The operations we implemented are described below:</w:t>
      </w:r>
    </w:p>
    <w:p w14:paraId="6A669F0B" w14:textId="77777777" w:rsidR="002F6930" w:rsidRPr="009417CF" w:rsidRDefault="002F6930" w:rsidP="002F6930">
      <w:pPr>
        <w:pStyle w:val="HTMLPreformatted"/>
        <w:rPr>
          <w:lang w:val="en-GB"/>
        </w:rPr>
      </w:pPr>
      <w:r w:rsidRPr="009417CF">
        <w:rPr>
          <w:lang w:val="en-GB"/>
        </w:rPr>
        <w:t>* 1. VM Configuration – Command: “~/rundeck_jobs/build.sh”</w:t>
      </w:r>
    </w:p>
    <w:p w14:paraId="7DF05F01" w14:textId="77777777" w:rsidR="002F6930" w:rsidRPr="009417CF" w:rsidRDefault="002F6930" w:rsidP="002F6930">
      <w:pPr>
        <w:pStyle w:val="HTMLPreformatted"/>
        <w:rPr>
          <w:lang w:val="en-GB"/>
        </w:rPr>
      </w:pPr>
      <w:r w:rsidRPr="009417CF">
        <w:rPr>
          <w:lang w:val="en-GB"/>
        </w:rPr>
        <w:t>* 2. Start Service – Command: “~/rundeck_jobs/start.sh”</w:t>
      </w:r>
    </w:p>
    <w:p w14:paraId="0979ACCB" w14:textId="77777777" w:rsidR="002F6930" w:rsidRPr="009417CF" w:rsidRDefault="002F6930" w:rsidP="002F6930">
      <w:pPr>
        <w:pStyle w:val="HTMLPreformatted"/>
        <w:rPr>
          <w:lang w:val="en-GB"/>
        </w:rPr>
      </w:pPr>
      <w:r w:rsidRPr="009417CF">
        <w:rPr>
          <w:lang w:val="en-GB"/>
        </w:rPr>
        <w:t>* 3. Stop Service – Command: “~/rundeck_jobs/stop.sh”</w:t>
      </w:r>
    </w:p>
    <w:p w14:paraId="1BE68BF0" w14:textId="77777777" w:rsidR="002F6930" w:rsidRPr="009417CF" w:rsidRDefault="002F6930" w:rsidP="002F6930">
      <w:pPr>
        <w:pStyle w:val="HTMLPreformatted"/>
        <w:rPr>
          <w:lang w:val="en-GB"/>
        </w:rPr>
      </w:pPr>
    </w:p>
    <w:p w14:paraId="769345C2" w14:textId="03F6DC8D" w:rsidR="002F6930" w:rsidRPr="009417CF" w:rsidRDefault="002F6930" w:rsidP="002F6930">
      <w:r w:rsidRPr="009417CF">
        <w:t>In terms of the data traffic required to test the vTC, several changes and modifications had to be made in order to fit the desired traffic mirroring scenario it was tested. Detailed information abo</w:t>
      </w:r>
      <w:r w:rsidR="005665DA" w:rsidRPr="009417CF">
        <w:t>ut this subject is</w:t>
      </w:r>
      <w:r w:rsidRPr="009417CF">
        <w:t xml:space="preserve"> further discussed in the section below.</w:t>
      </w:r>
    </w:p>
    <w:p w14:paraId="0AE81FF0" w14:textId="77777777" w:rsidR="002F6930" w:rsidRPr="00751504" w:rsidRDefault="002F6930" w:rsidP="008964F1">
      <w:pPr>
        <w:pStyle w:val="Heading4"/>
      </w:pPr>
      <w:r w:rsidRPr="009417CF">
        <w:rPr>
          <w:rStyle w:val="mw-headline"/>
          <w:lang w:val="en-GB"/>
        </w:rPr>
        <w:t>Traffic Mirroring – Normal Networking</w:t>
      </w:r>
    </w:p>
    <w:p w14:paraId="061DE26E" w14:textId="33E9A883" w:rsidR="002F6930" w:rsidRPr="009417CF" w:rsidRDefault="002F6930" w:rsidP="002F6930">
      <w:pPr>
        <w:spacing w:before="100" w:beforeAutospacing="1" w:after="100" w:afterAutospacing="1"/>
      </w:pPr>
      <w:r w:rsidRPr="009417CF">
        <w:t xml:space="preserve">In order to support direct traffic forwarding, meaning the virtual network interface of one Virtual Network Function Component (VNFC) be directly connected to another VNFC’s virtual network interface, a modification on Neutron’s OVS needs to be applied. Each virtual network interface of a VNFC is reflected upon one TAP-virtual network kernel device, a virtual port on Neutron’s OVS, and a virtual bridge connecting them. This way, packets travel from the VNFC to Neutron’s OVS through the Linux kernel. The virtual kernel bridges of the two VNFCs need to be shut down and removed, </w:t>
      </w:r>
      <w:r w:rsidR="00812FBD" w:rsidRPr="009417CF">
        <w:t xml:space="preserve">and </w:t>
      </w:r>
      <w:r w:rsidRPr="009417CF">
        <w:t>then an OVSDB rule needs to be applied at the Neutron OVS, applying an all-forwarding policy between the OVS ports of the corresponding VNFCs. The OpenStack networ</w:t>
      </w:r>
      <w:r w:rsidR="006445A4" w:rsidRPr="009417CF">
        <w:t xml:space="preserve">k detailed topology is shown in </w:t>
      </w:r>
      <w:r w:rsidRPr="009417CF">
        <w:t>Fig. 15.</w:t>
      </w:r>
    </w:p>
    <w:p w14:paraId="438437D4" w14:textId="77777777" w:rsidR="002F6930" w:rsidRPr="009417CF" w:rsidRDefault="002F6930" w:rsidP="002F6930">
      <w:pPr>
        <w:pStyle w:val="NormalWeb"/>
        <w:rPr>
          <w:lang w:val="en-GB"/>
        </w:rPr>
      </w:pPr>
      <w:r w:rsidRPr="009417CF">
        <w:rPr>
          <w:lang w:val="en-GB"/>
        </w:rPr>
        <w:lastRenderedPageBreak/>
        <w:br/>
      </w:r>
      <w:r w:rsidRPr="001F665C">
        <w:rPr>
          <w:noProof/>
          <w:lang w:val="en-US" w:eastAsia="en-US"/>
        </w:rPr>
        <w:drawing>
          <wp:inline distT="0" distB="0" distL="0" distR="0" wp14:anchorId="3E9FE265" wp14:editId="52DA6451">
            <wp:extent cx="5781675" cy="3252456"/>
            <wp:effectExtent l="0" t="0" r="0" b="5715"/>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87293" cy="3255617"/>
                    </a:xfrm>
                    <a:prstGeom prst="rect">
                      <a:avLst/>
                    </a:prstGeom>
                    <a:noFill/>
                  </pic:spPr>
                </pic:pic>
              </a:graphicData>
            </a:graphic>
          </wp:inline>
        </w:drawing>
      </w:r>
    </w:p>
    <w:p w14:paraId="425E9DC0" w14:textId="7B2B5E71" w:rsidR="002F6930" w:rsidRPr="009A41A8" w:rsidRDefault="002F6930" w:rsidP="002F6930">
      <w:pPr>
        <w:pStyle w:val="Caption"/>
        <w:rPr>
          <w:b w:val="0"/>
        </w:rPr>
      </w:pPr>
      <w:bookmarkStart w:id="66" w:name="_Toc456088946"/>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12</w:t>
      </w:r>
      <w:r w:rsidRPr="009A41A8">
        <w:rPr>
          <w:b w:val="0"/>
        </w:rPr>
        <w:fldChar w:fldCharType="end"/>
      </w:r>
      <w:r w:rsidRPr="009A41A8">
        <w:rPr>
          <w:b w:val="0"/>
        </w:rPr>
        <w:t>. Example overview of the vTC OpenStack network topology.</w:t>
      </w:r>
      <w:bookmarkEnd w:id="66"/>
    </w:p>
    <w:p w14:paraId="41648B23" w14:textId="5BEAA880" w:rsidR="002F6930" w:rsidRPr="009417CF" w:rsidRDefault="002F6930" w:rsidP="008D7A61">
      <w:pPr>
        <w:spacing w:before="100" w:beforeAutospacing="1" w:after="100" w:afterAutospacing="1"/>
      </w:pPr>
      <w:r w:rsidRPr="009417CF">
        <w:t>First Opt</w:t>
      </w:r>
      <w:r w:rsidR="008615D4" w:rsidRPr="009417CF">
        <w:t>ion unbind interfaces from the O</w:t>
      </w:r>
      <w:r w:rsidRPr="009417CF">
        <w:t xml:space="preserve">penstack networking and connect them directly via OVS </w:t>
      </w:r>
    </w:p>
    <w:p w14:paraId="493A9F6C" w14:textId="77777777" w:rsidR="002F6930" w:rsidRPr="009417CF" w:rsidRDefault="002F6930" w:rsidP="002F6930">
      <w:pPr>
        <w:pStyle w:val="HTMLPreformatted"/>
        <w:rPr>
          <w:lang w:val="en-GB"/>
        </w:rPr>
      </w:pPr>
      <w:r w:rsidRPr="009417CF">
        <w:rPr>
          <w:lang w:val="en-GB"/>
        </w:rPr>
        <w:t xml:space="preserve"> * Remove from br-ex, the qvo virtual interfaces</w:t>
      </w:r>
    </w:p>
    <w:p w14:paraId="6902C6AD" w14:textId="77777777" w:rsidR="002F6930" w:rsidRPr="009417CF" w:rsidRDefault="002F6930" w:rsidP="002F6930">
      <w:pPr>
        <w:pStyle w:val="HTMLPreformatted"/>
        <w:rPr>
          <w:lang w:val="en-GB"/>
        </w:rPr>
      </w:pPr>
      <w:r w:rsidRPr="009417CF">
        <w:rPr>
          <w:lang w:val="en-GB"/>
        </w:rPr>
        <w:t xml:space="preserve"> * Remove from the qbr linux bridge, the qvb and the tap virtual interfaces</w:t>
      </w:r>
    </w:p>
    <w:p w14:paraId="2A8CCFE3" w14:textId="77777777" w:rsidR="002F6930" w:rsidRPr="009417CF" w:rsidRDefault="002F6930" w:rsidP="002F6930">
      <w:pPr>
        <w:pStyle w:val="HTMLPreformatted"/>
        <w:rPr>
          <w:lang w:val="en-GB"/>
        </w:rPr>
      </w:pPr>
      <w:r w:rsidRPr="009417CF">
        <w:rPr>
          <w:lang w:val="en-GB"/>
        </w:rPr>
        <w:t xml:space="preserve"> * Add the tap-interfaces on the OVS directly and add a flow forwarding the traffic to them.</w:t>
      </w:r>
    </w:p>
    <w:p w14:paraId="771006A9" w14:textId="77777777" w:rsidR="002F6930" w:rsidRPr="009417CF" w:rsidRDefault="002F6930" w:rsidP="002F6930">
      <w:pPr>
        <w:spacing w:before="100" w:beforeAutospacing="1" w:after="100" w:afterAutospacing="1"/>
        <w:jc w:val="left"/>
      </w:pPr>
      <w:r w:rsidRPr="009417CF">
        <w:t xml:space="preserve">This option has been tested and as shown in the results section for the cases of normal network setup. </w:t>
      </w:r>
    </w:p>
    <w:p w14:paraId="3CDC815F" w14:textId="77777777" w:rsidR="002F6930" w:rsidRPr="00751504" w:rsidRDefault="002F6930" w:rsidP="008964F1">
      <w:pPr>
        <w:pStyle w:val="Heading4"/>
      </w:pPr>
      <w:r w:rsidRPr="00751504">
        <w:t>Traffic Mirroring – SR-IOV</w:t>
      </w:r>
    </w:p>
    <w:p w14:paraId="725BFCA4" w14:textId="77777777" w:rsidR="002F6930" w:rsidRPr="009417CF" w:rsidRDefault="002F6930" w:rsidP="002F6930">
      <w:r w:rsidRPr="009417CF">
        <w:t>Single Root I/O virtualization (SR-IOV) in networking is a very useful and strong feature for virtualized network deployments. SRIOV is a specification that allows a PCI device, for example a NIC or a Graphic Card, to share access to its resources among various PCI hardware functions:</w:t>
      </w:r>
    </w:p>
    <w:p w14:paraId="4DF80555" w14:textId="77777777" w:rsidR="002F6930" w:rsidRPr="009417CF" w:rsidRDefault="002F6930" w:rsidP="002F6930">
      <w:r w:rsidRPr="009417CF">
        <w:t>Physical Function (PF) (meaning the real physical device), from it a number of one or more Virtual Functions (VF) are generated. Supposedly we have one NIC and we want to share its resources among various Virtual Machines, or in terms of NFV various VNFCs of a VNF. We can split the PF into numerous VFs and distribute each one to a different VM. The routing and forwarding of the packets is done through L2 routing where the packets are forwarded to the matching MAC VF. In order to perform our mirroring and send all traffic both ways we need to change the MAC address both on the VM and on the VF and disable the spoof check.</w:t>
      </w:r>
    </w:p>
    <w:p w14:paraId="4C41E53E" w14:textId="2E16C7ED" w:rsidR="002F6930" w:rsidRPr="009417CF" w:rsidRDefault="002F6930" w:rsidP="00A31702">
      <w:pPr>
        <w:rPr>
          <w:color w:val="FF0000"/>
        </w:rPr>
      </w:pPr>
    </w:p>
    <w:p w14:paraId="1C7F6022" w14:textId="77777777" w:rsidR="002F6930" w:rsidRPr="00751504" w:rsidRDefault="002F6930" w:rsidP="008964F1">
      <w:pPr>
        <w:pStyle w:val="Heading3"/>
      </w:pPr>
      <w:bookmarkStart w:id="67" w:name="_Toc456088857"/>
      <w:r w:rsidRPr="00751504">
        <w:t>Future Steps</w:t>
      </w:r>
      <w:bookmarkEnd w:id="67"/>
    </w:p>
    <w:p w14:paraId="5D97ADEC" w14:textId="77777777" w:rsidR="002F6930" w:rsidRPr="009417CF" w:rsidRDefault="002F6930" w:rsidP="002F6930">
      <w:pPr>
        <w:spacing w:before="100" w:beforeAutospacing="1" w:after="100" w:afterAutospacing="1"/>
        <w:jc w:val="left"/>
      </w:pPr>
      <w:r w:rsidRPr="009417CF">
        <w:t xml:space="preserve">Future steps include the implementation of automated way to apply the direct connection of the VNFCs. This step will be included in a HEAT deployment </w:t>
      </w:r>
    </w:p>
    <w:p w14:paraId="1EF83212" w14:textId="77777777" w:rsidR="002F6930" w:rsidRPr="009417CF" w:rsidRDefault="002F6930" w:rsidP="00E752D4">
      <w:pPr>
        <w:numPr>
          <w:ilvl w:val="0"/>
          <w:numId w:val="8"/>
        </w:numPr>
        <w:spacing w:before="100" w:beforeAutospacing="1" w:after="100" w:afterAutospacing="1"/>
        <w:jc w:val="left"/>
      </w:pPr>
      <w:r w:rsidRPr="009417CF">
        <w:t xml:space="preserve">Benchmarking all options and comparing them. </w:t>
      </w:r>
    </w:p>
    <w:p w14:paraId="32A58F44" w14:textId="77777777" w:rsidR="002F6930" w:rsidRPr="009417CF" w:rsidRDefault="002F6930" w:rsidP="002F6930">
      <w:pPr>
        <w:spacing w:before="100" w:beforeAutospacing="1" w:after="100" w:afterAutospacing="1"/>
        <w:jc w:val="left"/>
      </w:pPr>
      <w:r w:rsidRPr="009417CF">
        <w:t>Other options to be tested, is to add a TCP/IP stack on the DPDK and maintain the connectivity of the VNFCs. These alternatives include:</w:t>
      </w:r>
    </w:p>
    <w:p w14:paraId="1475FC6C" w14:textId="7A4CC16A" w:rsidR="002F6930" w:rsidRPr="009417CF" w:rsidRDefault="002F6930" w:rsidP="00E752D4">
      <w:pPr>
        <w:numPr>
          <w:ilvl w:val="0"/>
          <w:numId w:val="8"/>
        </w:numPr>
        <w:spacing w:before="100" w:beforeAutospacing="1" w:after="100" w:afterAutospacing="1"/>
        <w:jc w:val="left"/>
      </w:pPr>
      <w:r w:rsidRPr="009417CF">
        <w:t>A kernel with tcp/ip stack on the userspace DPDK rump kernel –</w:t>
      </w:r>
      <w:hyperlink r:id="rId35" w:history="1">
        <w:r w:rsidRPr="009417CF">
          <w:t>https://github.com/rumpkernel/drv-netif-dpdk</w:t>
        </w:r>
      </w:hyperlink>
    </w:p>
    <w:p w14:paraId="05EB2DC7" w14:textId="6DA4F092" w:rsidR="002F6930" w:rsidRPr="009417CF" w:rsidRDefault="002F6930" w:rsidP="00E752D4">
      <w:pPr>
        <w:numPr>
          <w:ilvl w:val="0"/>
          <w:numId w:val="8"/>
        </w:numPr>
        <w:spacing w:before="100" w:beforeAutospacing="1" w:after="100" w:afterAutospacing="1"/>
        <w:jc w:val="left"/>
      </w:pPr>
      <w:r w:rsidRPr="009417CF">
        <w:t xml:space="preserve">DPDK FreeBSD TCP/IP Stack porting </w:t>
      </w:r>
      <w:hyperlink r:id="rId36" w:history="1">
        <w:r w:rsidRPr="009417CF">
          <w:t>https://github.com/opendp/dpdk-odp</w:t>
        </w:r>
      </w:hyperlink>
    </w:p>
    <w:p w14:paraId="67752277" w14:textId="27C219FC" w:rsidR="00F00704" w:rsidRPr="009417CF" w:rsidRDefault="00EB528E" w:rsidP="008964F1">
      <w:pPr>
        <w:pStyle w:val="Heading2"/>
        <w:rPr>
          <w:rStyle w:val="mw-headline"/>
        </w:rPr>
      </w:pPr>
      <w:bookmarkStart w:id="68" w:name="_Toc435093206"/>
      <w:bookmarkStart w:id="69" w:name="_Toc456088858"/>
      <w:r w:rsidRPr="009417CF">
        <w:rPr>
          <w:rStyle w:val="mw-headline"/>
        </w:rPr>
        <w:t xml:space="preserve">Virtual </w:t>
      </w:r>
      <w:r w:rsidR="006D0462" w:rsidRPr="009417CF">
        <w:rPr>
          <w:rStyle w:val="mw-headline"/>
        </w:rPr>
        <w:t xml:space="preserve">CDN / Virtual </w:t>
      </w:r>
      <w:r w:rsidRPr="009417CF">
        <w:rPr>
          <w:rStyle w:val="mw-headline"/>
        </w:rPr>
        <w:t>Home Gateway (VIO)</w:t>
      </w:r>
      <w:bookmarkEnd w:id="68"/>
      <w:bookmarkEnd w:id="69"/>
    </w:p>
    <w:p w14:paraId="1E069E6D" w14:textId="77777777" w:rsidR="00A83AD8" w:rsidRPr="00751504" w:rsidRDefault="00A83AD8" w:rsidP="008964F1">
      <w:pPr>
        <w:pStyle w:val="Heading3"/>
      </w:pPr>
      <w:bookmarkStart w:id="70" w:name="_Toc456088859"/>
      <w:r w:rsidRPr="00751504">
        <w:t>vHG</w:t>
      </w:r>
      <w:bookmarkEnd w:id="70"/>
    </w:p>
    <w:p w14:paraId="7EF88074" w14:textId="47CD8EBE" w:rsidR="00A83AD8" w:rsidRPr="009417CF" w:rsidRDefault="00A83AD8" w:rsidP="00A83AD8">
      <w:r w:rsidRPr="009417CF">
        <w:t xml:space="preserve">Another VNF that </w:t>
      </w:r>
      <w:r w:rsidR="00592B3A" w:rsidRPr="009417CF">
        <w:t>T-NOVA</w:t>
      </w:r>
      <w:r w:rsidRPr="009417CF">
        <w:t xml:space="preserve"> aims to produce is currently known in the research and the industry world under various names, notably Virtual Home Gateway (VHG), Virtual Residential Gateway, Virtual Set-Top Box or Virtual Customer Premise Equipment.</w:t>
      </w:r>
    </w:p>
    <w:p w14:paraId="1E64DF93" w14:textId="77777777" w:rsidR="00A83AD8" w:rsidRPr="009417CF" w:rsidRDefault="00A83AD8" w:rsidP="00A83AD8">
      <w:r w:rsidRPr="009417CF">
        <w:t>We will see how the initial need has been expanded to cover some aspects of the Content Delivery Network virtualization as well.</w:t>
      </w:r>
    </w:p>
    <w:p w14:paraId="1EE1C094" w14:textId="77777777" w:rsidR="00A83AD8" w:rsidRPr="009417CF" w:rsidRDefault="00A83AD8" w:rsidP="00A83AD8">
      <w:r w:rsidRPr="009417CF">
        <w:t>The following sections aim to provide a brief description of the proposed virtual function along with the requirements, the architecture design, functional description, and technology.</w:t>
      </w:r>
    </w:p>
    <w:p w14:paraId="55A5ADC1" w14:textId="5A42B46F" w:rsidR="00A83AD8" w:rsidRPr="009417CF" w:rsidRDefault="00A83AD8" w:rsidP="00A83AD8">
      <w:r w:rsidRPr="009417CF">
        <w:t xml:space="preserve">In </w:t>
      </w:r>
      <w:r w:rsidR="00592B3A" w:rsidRPr="009417CF">
        <w:t>T-NOVA</w:t>
      </w:r>
      <w:r w:rsidRPr="009417CF">
        <w:t>, we will focus on the bottleneck points usually found in resource constrained physical gateway like media delivery, streaming and caching, media adaptation and context-awareness. In fact, some previous research proposals like [Nafaa2008] or [Chellouche2012] include the Home Gateways to assist the content distribution. By using a Peer-to-Peer approach, the idea in those approaches is to offload the main networks and provide an “Assisted Content Delivery” by using a mix of Server Delivery and Peer delivery.</w:t>
      </w:r>
    </w:p>
    <w:p w14:paraId="5007A399" w14:textId="77777777" w:rsidR="00A83AD8" w:rsidRPr="009417CF" w:rsidRDefault="00A83AD8" w:rsidP="00A83AD8">
      <w:r w:rsidRPr="009417CF">
        <w:t>When virtualizing the Home Gateway, this approach can lead in some extent to the creation of a Virtual CDN or vCDN as a VNF.</w:t>
      </w:r>
    </w:p>
    <w:p w14:paraId="501C004B" w14:textId="77777777" w:rsidR="00A83AD8" w:rsidRPr="009417CF" w:rsidRDefault="00A83AD8" w:rsidP="00A83AD8">
      <w:r w:rsidRPr="009417CF">
        <w:t>Particular attention will be given to real world deployment issues, like coexistence with legacy hardware and infrastructure, compatibility with existing user premise equipment and security aspects.</w:t>
      </w:r>
    </w:p>
    <w:p w14:paraId="5D4423AC" w14:textId="77777777" w:rsidR="00A83AD8" w:rsidRPr="00751504" w:rsidRDefault="00A83AD8" w:rsidP="008964F1">
      <w:pPr>
        <w:pStyle w:val="Heading3"/>
      </w:pPr>
      <w:r w:rsidRPr="009417CF">
        <w:t xml:space="preserve"> </w:t>
      </w:r>
      <w:bookmarkStart w:id="71" w:name="_Toc456088860"/>
      <w:r w:rsidRPr="009417CF">
        <w:t>vCDN</w:t>
      </w:r>
      <w:bookmarkEnd w:id="71"/>
    </w:p>
    <w:p w14:paraId="1A1962F1" w14:textId="77777777" w:rsidR="00A83AD8" w:rsidRPr="009417CF" w:rsidRDefault="00A83AD8" w:rsidP="00A83AD8">
      <w:r w:rsidRPr="009417CF">
        <w:t xml:space="preserve">Content delivery networks (CDN) have been created to cope with the challenges encountered by of Content Providers to delivery huge amounts of static data through </w:t>
      </w:r>
      <w:r w:rsidRPr="009417CF">
        <w:lastRenderedPageBreak/>
        <w:t>best effort internet. Like traditional CDN operators and recently even Content Providers, ISP are interested in building these solution as they bring an interesting growth driver.</w:t>
      </w:r>
    </w:p>
    <w:p w14:paraId="5AF568C7" w14:textId="4B9190D8" w:rsidR="00A83AD8" w:rsidRPr="004057AF" w:rsidRDefault="00A83AD8" w:rsidP="00A83AD8">
      <w:pPr>
        <w:keepNext/>
        <w:jc w:val="center"/>
      </w:pPr>
      <w:r w:rsidRPr="001F665C">
        <w:rPr>
          <w:noProof/>
          <w:lang w:val="en-US"/>
        </w:rPr>
        <w:drawing>
          <wp:inline distT="0" distB="0" distL="0" distR="0" wp14:anchorId="50AF46E8" wp14:editId="78E385D1">
            <wp:extent cx="2733675" cy="1609725"/>
            <wp:effectExtent l="0" t="0" r="9525" b="9525"/>
            <wp:docPr id="687"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3675" cy="1609725"/>
                    </a:xfrm>
                    <a:prstGeom prst="rect">
                      <a:avLst/>
                    </a:prstGeom>
                    <a:noFill/>
                    <a:ln>
                      <a:noFill/>
                    </a:ln>
                  </pic:spPr>
                </pic:pic>
              </a:graphicData>
            </a:graphic>
          </wp:inline>
        </w:drawing>
      </w:r>
    </w:p>
    <w:p w14:paraId="13C18119" w14:textId="70657790" w:rsidR="00A83AD8" w:rsidRPr="009A41A8" w:rsidRDefault="00A83AD8" w:rsidP="00A83AD8">
      <w:pPr>
        <w:pStyle w:val="Caption"/>
        <w:rPr>
          <w:b w:val="0"/>
        </w:rPr>
      </w:pPr>
      <w:bookmarkStart w:id="72" w:name="_Ref453768996"/>
      <w:bookmarkStart w:id="73" w:name="_Toc456088947"/>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13</w:t>
      </w:r>
      <w:r w:rsidRPr="009A41A8">
        <w:rPr>
          <w:b w:val="0"/>
        </w:rPr>
        <w:fldChar w:fldCharType="end"/>
      </w:r>
      <w:bookmarkEnd w:id="72"/>
      <w:r w:rsidRPr="009A41A8">
        <w:rPr>
          <w:b w:val="0"/>
        </w:rPr>
        <w:t xml:space="preserve"> The three main components of a CDN System</w:t>
      </w:r>
      <w:bookmarkEnd w:id="73"/>
      <w:r w:rsidRPr="009A41A8">
        <w:rPr>
          <w:b w:val="0"/>
        </w:rPr>
        <w:t xml:space="preserve">  </w:t>
      </w:r>
    </w:p>
    <w:p w14:paraId="018257A7" w14:textId="0F557752" w:rsidR="00A83AD8" w:rsidRPr="009417CF" w:rsidRDefault="00A83AD8" w:rsidP="00A83AD8">
      <w:r w:rsidRPr="009417CF">
        <w:t xml:space="preserve">In a traditional deployment show in </w:t>
      </w:r>
      <w:r w:rsidRPr="001A01CF">
        <w:fldChar w:fldCharType="begin"/>
      </w:r>
      <w:r w:rsidRPr="001A01CF">
        <w:instrText xml:space="preserve"> REF _Ref453768996 \h </w:instrText>
      </w:r>
      <w:r w:rsidR="004A7EC5" w:rsidRPr="009A41A8">
        <w:instrText xml:space="preserve"> \* MERGEFORMAT </w:instrText>
      </w:r>
      <w:r w:rsidRPr="001A01CF">
        <w:fldChar w:fldCharType="separate"/>
      </w:r>
      <w:r w:rsidR="004A7EC5" w:rsidRPr="001A01CF">
        <w:t xml:space="preserve">Figure </w:t>
      </w:r>
      <w:r w:rsidR="004A7EC5" w:rsidRPr="001A01CF">
        <w:rPr>
          <w:noProof/>
        </w:rPr>
        <w:t>13</w:t>
      </w:r>
      <w:r w:rsidRPr="001A01CF">
        <w:fldChar w:fldCharType="end"/>
      </w:r>
      <w:r w:rsidRPr="009417CF">
        <w:t xml:space="preserve">, CDN services are an aggregation of network function allowing the ingestion of the content, the provisioning in cache and finally the delivery to End Uses. </w:t>
      </w:r>
    </w:p>
    <w:p w14:paraId="006964A8" w14:textId="303E8D1E" w:rsidR="00A83AD8" w:rsidRPr="009417CF" w:rsidRDefault="00A83AD8" w:rsidP="00A83AD8">
      <w:r w:rsidRPr="009417CF">
        <w:t>More precisely, ingestors carry out transcoding operation allowing to decrease the size of the video as well as re-segmentation to optimize diffusion over IP. Provisioning modules deploy ingested content in caches, taking into account the local popularity of content. Finally the delivery modules perform End User – Server assignation and content delivery.</w:t>
      </w:r>
    </w:p>
    <w:p w14:paraId="7EF78B39" w14:textId="71774AFD" w:rsidR="00A83AD8" w:rsidRPr="00724A5F" w:rsidRDefault="00A83AD8" w:rsidP="009417CF">
      <w:r w:rsidRPr="001F665C">
        <w:t>Also d</w:t>
      </w:r>
      <w:r w:rsidRPr="00E312E9">
        <w:t xml:space="preserve">escribed by ETSI as a virtualization use case, the vCDN complements our work on the </w:t>
      </w:r>
      <w:r w:rsidRPr="00F07CCB">
        <w:t>VHG. Indeed, the VHG’s routing function is used in a vCDN use</w:t>
      </w:r>
      <w:r w:rsidR="004A7EC5">
        <w:t xml:space="preserve"> </w:t>
      </w:r>
      <w:r w:rsidRPr="00F07CCB">
        <w:t xml:space="preserve">case to make the user-server assignation easier and </w:t>
      </w:r>
      <w:r w:rsidRPr="005B7773">
        <w:t xml:space="preserve">more fine-grained. </w:t>
      </w:r>
    </w:p>
    <w:p w14:paraId="5C358A99" w14:textId="5F2D9AEC" w:rsidR="00A83AD8" w:rsidRPr="00751504" w:rsidRDefault="00A83AD8" w:rsidP="008964F1">
      <w:pPr>
        <w:pStyle w:val="Heading4"/>
      </w:pPr>
      <w:r w:rsidRPr="00751504">
        <w:t>High Level</w:t>
      </w:r>
    </w:p>
    <w:p w14:paraId="0D12FF01" w14:textId="77777777" w:rsidR="00A83AD8" w:rsidRPr="009417CF" w:rsidRDefault="00A83AD8" w:rsidP="00A83AD8">
      <w:pPr>
        <w:keepNext/>
      </w:pPr>
      <w:r w:rsidRPr="009417CF">
        <w:t>Our proposal is developed around 4 main modules:</w:t>
      </w:r>
    </w:p>
    <w:p w14:paraId="2CCD80A9" w14:textId="77777777" w:rsidR="00A83AD8" w:rsidRPr="009417CF" w:rsidRDefault="00A83AD8" w:rsidP="00A83AD8">
      <w:pPr>
        <w:keepNext/>
      </w:pPr>
      <w:r w:rsidRPr="009417CF">
        <w:rPr>
          <w:b/>
        </w:rPr>
        <w:t>Virtual Home Gateway</w:t>
      </w:r>
      <w:r w:rsidRPr="009417CF">
        <w:t>: is a transit Network Function inspecting high-level HTTP traffic that can influence the IP routing decisions, based on the presence of the content in a nearby POP. Its configuration is provided by the caching orchestrator which has a complete vision on the system.</w:t>
      </w:r>
    </w:p>
    <w:p w14:paraId="62CDAF2E" w14:textId="77777777" w:rsidR="00A83AD8" w:rsidRPr="009417CF" w:rsidRDefault="00A83AD8" w:rsidP="00A83AD8">
      <w:pPr>
        <w:keepNext/>
      </w:pPr>
      <w:r w:rsidRPr="009417CF">
        <w:rPr>
          <w:b/>
        </w:rPr>
        <w:t>Content Streamers</w:t>
      </w:r>
      <w:r w:rsidRPr="009417CF">
        <w:t>: we integrated a distributed object storage engine that provides resiliency, horizontal scalability and geographical redundancy amongst POPs.</w:t>
      </w:r>
    </w:p>
    <w:p w14:paraId="07C6651C" w14:textId="77777777" w:rsidR="00A83AD8" w:rsidRPr="009417CF" w:rsidRDefault="00A83AD8" w:rsidP="00A83AD8">
      <w:pPr>
        <w:keepNext/>
      </w:pPr>
      <w:r w:rsidRPr="009417CF">
        <w:rPr>
          <w:b/>
        </w:rPr>
        <w:t>Content Ingestors</w:t>
      </w:r>
      <w:r w:rsidRPr="009417CF">
        <w:t>: are scalable workers that perform software transcoding to H264 and H265 video compression standards as well as re-segmentation of videos using both DASH and HLS technology to provide adaptive HTTP Streaming capability.  Ingestors receive content from the CP Servers (push model) or can be automatically provisioned from the most popular contents (pull model). Ingestor have been demonstrated being able to rely on hardware accelerators (Virtual Transcoding Units) for computer intensive tasks when available.</w:t>
      </w:r>
    </w:p>
    <w:p w14:paraId="61219E24" w14:textId="77777777" w:rsidR="00A83AD8" w:rsidRPr="009417CF" w:rsidRDefault="00A83AD8" w:rsidP="00A83AD8">
      <w:pPr>
        <w:keepNext/>
      </w:pPr>
      <w:r w:rsidRPr="009417CF">
        <w:rPr>
          <w:b/>
        </w:rPr>
        <w:t>Caching Orchestrator</w:t>
      </w:r>
      <w:r w:rsidRPr="009417CF">
        <w:t xml:space="preserve">: is the module is charge of controlling the ingestion (by scheduling the job of the workers), the provisionning (by selecting which content is </w:t>
      </w:r>
      <w:r w:rsidRPr="009417CF">
        <w:lastRenderedPageBreak/>
        <w:t>cached in which streamer) and the delivery (by deploying configuration on the VHG) of content</w:t>
      </w:r>
    </w:p>
    <w:p w14:paraId="61BCA30B" w14:textId="77777777" w:rsidR="00A83AD8" w:rsidRPr="009417CF" w:rsidRDefault="00A83AD8" w:rsidP="00A83AD8">
      <w:pPr>
        <w:keepNext/>
      </w:pPr>
    </w:p>
    <w:p w14:paraId="1CC7C047" w14:textId="31915E27" w:rsidR="00A83AD8" w:rsidRPr="004057AF" w:rsidRDefault="00A83AD8" w:rsidP="00A83AD8">
      <w:pPr>
        <w:keepNext/>
      </w:pPr>
      <w:r w:rsidRPr="001F665C">
        <w:rPr>
          <w:noProof/>
          <w:lang w:val="en-US"/>
        </w:rPr>
        <w:drawing>
          <wp:inline distT="0" distB="0" distL="0" distR="0" wp14:anchorId="0970D82B" wp14:editId="330DC027">
            <wp:extent cx="5276850" cy="2628900"/>
            <wp:effectExtent l="0" t="0" r="0" b="0"/>
            <wp:docPr id="685" name="Image 685" descr="C:\Users\nherbaut\Documents\t-nova\journal\propos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nherbaut\Documents\t-nova\journal\proposal.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6850" cy="2628900"/>
                    </a:xfrm>
                    <a:prstGeom prst="rect">
                      <a:avLst/>
                    </a:prstGeom>
                    <a:noFill/>
                    <a:ln>
                      <a:noFill/>
                    </a:ln>
                  </pic:spPr>
                </pic:pic>
              </a:graphicData>
            </a:graphic>
          </wp:inline>
        </w:drawing>
      </w:r>
    </w:p>
    <w:p w14:paraId="3628311F" w14:textId="51C673BE" w:rsidR="00A83AD8" w:rsidRPr="009A41A8" w:rsidRDefault="00A83AD8" w:rsidP="00A83AD8">
      <w:pPr>
        <w:pStyle w:val="Caption"/>
        <w:rPr>
          <w:b w:val="0"/>
        </w:rPr>
      </w:pPr>
      <w:bookmarkStart w:id="74" w:name="_Ref453769457"/>
      <w:bookmarkStart w:id="75" w:name="_Toc456088948"/>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A7EC5" w:rsidRPr="009A41A8">
        <w:rPr>
          <w:b w:val="0"/>
          <w:noProof/>
        </w:rPr>
        <w:t>14</w:t>
      </w:r>
      <w:r w:rsidRPr="009A41A8">
        <w:rPr>
          <w:b w:val="0"/>
        </w:rPr>
        <w:fldChar w:fldCharType="end"/>
      </w:r>
      <w:bookmarkEnd w:id="74"/>
      <w:r w:rsidRPr="009A41A8">
        <w:rPr>
          <w:b w:val="0"/>
        </w:rPr>
        <w:t xml:space="preserve">  HIgh level architecture diagram for transcode/stream VNF</w:t>
      </w:r>
      <w:bookmarkEnd w:id="75"/>
    </w:p>
    <w:p w14:paraId="3EF1371F" w14:textId="200E6A9F" w:rsidR="00A83AD8" w:rsidRPr="009417CF" w:rsidRDefault="00A83AD8" w:rsidP="00A83AD8">
      <w:r w:rsidRPr="001A01CF">
        <w:fldChar w:fldCharType="begin"/>
      </w:r>
      <w:r w:rsidRPr="001A01CF">
        <w:instrText xml:space="preserve"> REF _Ref453769457 \h </w:instrText>
      </w:r>
      <w:r w:rsidR="004A7EC5" w:rsidRPr="009A41A8">
        <w:instrText xml:space="preserve"> \* MERGEFORMAT </w:instrText>
      </w:r>
      <w:r w:rsidRPr="001A01CF">
        <w:fldChar w:fldCharType="separate"/>
      </w:r>
      <w:r w:rsidR="004A7EC5" w:rsidRPr="001A01CF">
        <w:t xml:space="preserve">Figure </w:t>
      </w:r>
      <w:r w:rsidR="004A7EC5" w:rsidRPr="001A01CF">
        <w:rPr>
          <w:noProof/>
        </w:rPr>
        <w:t>14</w:t>
      </w:r>
      <w:r w:rsidRPr="001A01CF">
        <w:fldChar w:fldCharType="end"/>
      </w:r>
      <w:r w:rsidRPr="009417CF">
        <w:t xml:space="preserve"> show</w:t>
      </w:r>
      <w:r w:rsidR="00D7201A">
        <w:t>s</w:t>
      </w:r>
      <w:r w:rsidRPr="009417CF">
        <w:t xml:space="preserve"> a Virtual Home Gateway which acts as an HTTP proxy, notifying the content fronted when a video is consumed by the end user. Having this information allows the content frontend to trigger the download from the content provider’s network to the VNF. Once the video is entered on the VNF, it is transcoded and moved to a streamers.</w:t>
      </w:r>
    </w:p>
    <w:p w14:paraId="46DC7754" w14:textId="3024C546" w:rsidR="00A83AD8" w:rsidRPr="009417CF" w:rsidRDefault="00A83AD8" w:rsidP="00A83AD8">
      <w:r w:rsidRPr="009417CF">
        <w:t>Once the video resource is available to the end user, the gateway routes the user’s request to the streamer. As the streamer is located within the ISP Network near the end user, hops and latency are limited, which increases QoE.</w:t>
      </w:r>
    </w:p>
    <w:p w14:paraId="12DAADE8" w14:textId="77777777" w:rsidR="00A83AD8" w:rsidRPr="00751504" w:rsidRDefault="00A83AD8" w:rsidP="008964F1">
      <w:pPr>
        <w:pStyle w:val="Heading3"/>
      </w:pPr>
      <w:bookmarkStart w:id="76" w:name="_Toc456088861"/>
      <w:r w:rsidRPr="00751504">
        <w:t>Sequence diagrams</w:t>
      </w:r>
      <w:bookmarkEnd w:id="76"/>
    </w:p>
    <w:p w14:paraId="6A4E4F55" w14:textId="0E91206D" w:rsidR="00A83AD8" w:rsidRPr="009417CF" w:rsidRDefault="00A83AD8" w:rsidP="00A83AD8">
      <w:r w:rsidRPr="009417CF">
        <w:t xml:space="preserve">The sequence diagram presented in </w:t>
      </w:r>
      <w:r w:rsidRPr="001A01CF">
        <w:fldChar w:fldCharType="begin"/>
      </w:r>
      <w:r w:rsidRPr="001A01CF">
        <w:instrText xml:space="preserve"> REF _Ref453769520 \h </w:instrText>
      </w:r>
      <w:r w:rsidR="004A7EC5" w:rsidRPr="009A41A8">
        <w:instrText xml:space="preserve"> \* MERGEFORMAT </w:instrText>
      </w:r>
      <w:r w:rsidRPr="001A01CF">
        <w:fldChar w:fldCharType="separate"/>
      </w:r>
      <w:r w:rsidR="004A7EC5" w:rsidRPr="001A01CF">
        <w:t xml:space="preserve">Figure </w:t>
      </w:r>
      <w:r w:rsidR="004A7EC5" w:rsidRPr="001A01CF">
        <w:rPr>
          <w:noProof/>
        </w:rPr>
        <w:t>15</w:t>
      </w:r>
      <w:r w:rsidRPr="001A01CF">
        <w:fldChar w:fldCharType="end"/>
      </w:r>
      <w:r w:rsidRPr="009417CF">
        <w:t xml:space="preserve"> is associated with the level architecture presented in the previous section.</w:t>
      </w:r>
    </w:p>
    <w:p w14:paraId="5946569B" w14:textId="77777777" w:rsidR="00A83AD8" w:rsidRPr="009417CF" w:rsidRDefault="00A83AD8" w:rsidP="00A83AD8"/>
    <w:p w14:paraId="7A755345" w14:textId="2297E685" w:rsidR="00A83AD8" w:rsidRPr="004057AF" w:rsidRDefault="00A83AD8" w:rsidP="00A83AD8">
      <w:pPr>
        <w:keepNext/>
      </w:pPr>
      <w:r w:rsidRPr="001F665C">
        <w:rPr>
          <w:noProof/>
          <w:lang w:val="en-US"/>
        </w:rPr>
        <w:lastRenderedPageBreak/>
        <w:drawing>
          <wp:inline distT="0" distB="0" distL="0" distR="0" wp14:anchorId="492193A8" wp14:editId="29E71EDE">
            <wp:extent cx="5276850" cy="2476500"/>
            <wp:effectExtent l="0" t="0" r="0" b="0"/>
            <wp:docPr id="684" name="Image 684" descr="C:\Users\nherbaut\Documents\t-nova\interna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nherbaut\Documents\t-nova\internal\sequenceDiagr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6850" cy="2476500"/>
                    </a:xfrm>
                    <a:prstGeom prst="rect">
                      <a:avLst/>
                    </a:prstGeom>
                    <a:noFill/>
                    <a:ln>
                      <a:noFill/>
                    </a:ln>
                  </pic:spPr>
                </pic:pic>
              </a:graphicData>
            </a:graphic>
          </wp:inline>
        </w:drawing>
      </w:r>
    </w:p>
    <w:p w14:paraId="02086B8A" w14:textId="7F6B2D1F" w:rsidR="00A83AD8" w:rsidRPr="004A7EC5" w:rsidRDefault="00A83AD8" w:rsidP="00A83AD8">
      <w:pPr>
        <w:pStyle w:val="Caption"/>
        <w:rPr>
          <w:b w:val="0"/>
        </w:rPr>
      </w:pPr>
      <w:bookmarkStart w:id="77" w:name="_Ref453769520"/>
      <w:bookmarkStart w:id="78" w:name="_Toc456088949"/>
      <w:r w:rsidRPr="004A7EC5">
        <w:rPr>
          <w:b w:val="0"/>
        </w:rPr>
        <w:t xml:space="preserve">Figure </w:t>
      </w:r>
      <w:r w:rsidRPr="004A7EC5">
        <w:rPr>
          <w:b w:val="0"/>
        </w:rPr>
        <w:fldChar w:fldCharType="begin"/>
      </w:r>
      <w:r w:rsidRPr="004A7EC5">
        <w:rPr>
          <w:b w:val="0"/>
        </w:rPr>
        <w:instrText xml:space="preserve"> SEQ Figure \* ARABIC </w:instrText>
      </w:r>
      <w:r w:rsidRPr="004A7EC5">
        <w:rPr>
          <w:b w:val="0"/>
        </w:rPr>
        <w:fldChar w:fldCharType="separate"/>
      </w:r>
      <w:r w:rsidR="004A7EC5">
        <w:rPr>
          <w:b w:val="0"/>
          <w:noProof/>
        </w:rPr>
        <w:t>15</w:t>
      </w:r>
      <w:r w:rsidRPr="004A7EC5">
        <w:rPr>
          <w:b w:val="0"/>
        </w:rPr>
        <w:fldChar w:fldCharType="end"/>
      </w:r>
      <w:bookmarkEnd w:id="77"/>
      <w:r w:rsidRPr="004A7EC5">
        <w:rPr>
          <w:b w:val="0"/>
        </w:rPr>
        <w:t xml:space="preserve"> Sequence diagram for the transcode/stream VNF example.</w:t>
      </w:r>
      <w:bookmarkEnd w:id="78"/>
    </w:p>
    <w:p w14:paraId="18124F26" w14:textId="77777777" w:rsidR="00A83AD8" w:rsidRPr="009417CF" w:rsidRDefault="00A83AD8" w:rsidP="00A83AD8">
      <w:pPr>
        <w:pStyle w:val="Caption"/>
      </w:pPr>
    </w:p>
    <w:p w14:paraId="11731943" w14:textId="77777777" w:rsidR="00A83AD8" w:rsidRPr="00751504" w:rsidRDefault="00A83AD8" w:rsidP="008964F1">
      <w:pPr>
        <w:pStyle w:val="Heading3"/>
      </w:pPr>
      <w:bookmarkStart w:id="79" w:name="_Toc456088862"/>
      <w:r w:rsidRPr="00751504">
        <w:t>Technology</w:t>
      </w:r>
      <w:bookmarkEnd w:id="79"/>
    </w:p>
    <w:p w14:paraId="079CC927" w14:textId="77777777" w:rsidR="00A83AD8" w:rsidRPr="00751504" w:rsidRDefault="00A83AD8" w:rsidP="008964F1">
      <w:pPr>
        <w:pStyle w:val="Heading4"/>
      </w:pPr>
      <w:r w:rsidRPr="00751504">
        <w:t>Netty: a Java Non-Blocking Network Framework</w:t>
      </w:r>
    </w:p>
    <w:p w14:paraId="24DD9E48" w14:textId="77777777" w:rsidR="00A83AD8" w:rsidRPr="009417CF" w:rsidRDefault="00A83AD8" w:rsidP="00A83AD8">
      <w:r w:rsidRPr="009417CF">
        <w:t xml:space="preserve">Netty is </w:t>
      </w:r>
      <w:r w:rsidRPr="009417CF">
        <w:rPr>
          <w:rStyle w:val="Emphasis"/>
        </w:rPr>
        <w:t xml:space="preserve">an asynchronous event-driven network application framework </w:t>
      </w:r>
      <w:r w:rsidRPr="009417CF">
        <w:rPr>
          <w:rStyle w:val="Emphasis"/>
          <w:i w:val="0"/>
        </w:rPr>
        <w:t xml:space="preserve">[Netty] </w:t>
      </w:r>
      <w:r w:rsidRPr="009417CF">
        <w:t>for rapid development of maintainable high performance protocol servers and clients.</w:t>
      </w:r>
    </w:p>
    <w:p w14:paraId="650E0413" w14:textId="77777777" w:rsidR="00A83AD8" w:rsidRPr="009417CF" w:rsidRDefault="00A83AD8" w:rsidP="00A83AD8">
      <w:r w:rsidRPr="009417CF">
        <w:t>One of the most striking features of Netty is that it can access resources in a non-blocking approach, meaning that some data is available as soon as it gets in the program. This avoids wasting system resources while waiting for the content to become available; instead a callback is triggered whenever data is available. This also saves system resources by having only 1 thread for resource monitoring.</w:t>
      </w:r>
    </w:p>
    <w:p w14:paraId="65BF3786" w14:textId="77777777" w:rsidR="00A83AD8" w:rsidRPr="009417CF" w:rsidRDefault="00A83AD8" w:rsidP="00A83AD8">
      <w:r w:rsidRPr="009417CF">
        <w:t>Netty is one of the building blocks used to implement the vHG network capabilities.</w:t>
      </w:r>
    </w:p>
    <w:p w14:paraId="73C1FBB9" w14:textId="77777777" w:rsidR="00A83AD8" w:rsidRPr="00751504" w:rsidRDefault="00A83AD8" w:rsidP="008964F1">
      <w:pPr>
        <w:pStyle w:val="Heading4"/>
      </w:pPr>
      <w:r w:rsidRPr="00751504">
        <w:t>Restful architecture</w:t>
      </w:r>
    </w:p>
    <w:p w14:paraId="73E2E58F" w14:textId="77777777" w:rsidR="00A83AD8" w:rsidRPr="009417CF" w:rsidRDefault="00A83AD8" w:rsidP="00A83AD8">
      <w:r w:rsidRPr="009417CF">
        <w:t>End user applications, Gateways and Front-end need to interact though secured connection on the internet.</w:t>
      </w:r>
    </w:p>
    <w:p w14:paraId="628D9ACE" w14:textId="77777777" w:rsidR="00A83AD8" w:rsidRPr="009417CF" w:rsidRDefault="00A83AD8" w:rsidP="00A83AD8">
      <w:r w:rsidRPr="009417CF">
        <w:t>A Java Restful architecture can be implemented for those reasons:</w:t>
      </w:r>
    </w:p>
    <w:p w14:paraId="6D78B46A" w14:textId="77777777" w:rsidR="00A83AD8" w:rsidRPr="009417CF" w:rsidRDefault="00A83AD8" w:rsidP="00A83AD8">
      <w:pPr>
        <w:numPr>
          <w:ilvl w:val="0"/>
          <w:numId w:val="26"/>
        </w:numPr>
        <w:tabs>
          <w:tab w:val="left" w:pos="720"/>
        </w:tabs>
        <w:suppressAutoHyphens/>
        <w:spacing w:after="0"/>
      </w:pPr>
      <w:r w:rsidRPr="009417CF">
        <w:t>Architecture is stateless, which means that the servers that expose their resources do not need to store any session for the client. This greatly eases scaling up, since no real time session replication needs to be performed, therefore a new server will be deployed for load balancing purposes.</w:t>
      </w:r>
    </w:p>
    <w:p w14:paraId="4AAE2FB5" w14:textId="77777777" w:rsidR="00A83AD8" w:rsidRPr="009417CF" w:rsidRDefault="00A83AD8" w:rsidP="00A83AD8">
      <w:pPr>
        <w:numPr>
          <w:ilvl w:val="0"/>
          <w:numId w:val="26"/>
        </w:numPr>
        <w:tabs>
          <w:tab w:val="left" w:pos="720"/>
        </w:tabs>
        <w:suppressAutoHyphens/>
        <w:spacing w:after="0"/>
      </w:pPr>
      <w:r w:rsidRPr="009417CF">
        <w:t>Architecture is standard and well supported by the industry, allowing us to leverage tools for service discovery and reconfiguration.</w:t>
      </w:r>
    </w:p>
    <w:p w14:paraId="17690D7F" w14:textId="77777777" w:rsidR="00A83AD8" w:rsidRPr="009417CF" w:rsidRDefault="00A83AD8" w:rsidP="00A83AD8">
      <w:pPr>
        <w:numPr>
          <w:ilvl w:val="0"/>
          <w:numId w:val="26"/>
        </w:numPr>
        <w:tabs>
          <w:tab w:val="left" w:pos="720"/>
        </w:tabs>
        <w:suppressAutoHyphens/>
        <w:spacing w:after="0"/>
      </w:pPr>
      <w:r w:rsidRPr="009417CF">
        <w:t xml:space="preserve">Authentication methods are well documented and widespread among web browsers and servers. </w:t>
      </w:r>
    </w:p>
    <w:p w14:paraId="34377357" w14:textId="77777777" w:rsidR="00A83AD8" w:rsidRPr="009417CF" w:rsidRDefault="00A83AD8" w:rsidP="00A83AD8">
      <w:r w:rsidRPr="009417CF">
        <w:t>Regarding the technical details, we will consider the standards of the Java SDK, by using JAX-RS</w:t>
      </w:r>
      <w:r w:rsidRPr="009417CF">
        <w:tab/>
        <w:t xml:space="preserve">and its reference implementation, Jersey.  This framework can be integrated on </w:t>
      </w:r>
      <w:r w:rsidRPr="009417CF">
        <w:lastRenderedPageBreak/>
        <w:t>any servlet container, JEE container or lightweight NIO HTTP server like Grizzly which is used on the vHG.</w:t>
      </w:r>
    </w:p>
    <w:p w14:paraId="4E509EE8" w14:textId="77777777" w:rsidR="00A83AD8" w:rsidRPr="00751504" w:rsidRDefault="00A83AD8" w:rsidP="008964F1">
      <w:pPr>
        <w:pStyle w:val="Heading4"/>
        <w:rPr>
          <w:shd w:val="clear" w:color="auto" w:fill="FFFFFF"/>
        </w:rPr>
      </w:pPr>
      <w:r w:rsidRPr="00751504">
        <w:rPr>
          <w:shd w:val="clear" w:color="auto" w:fill="FFFFFF"/>
        </w:rPr>
        <w:t>Transcoding workers</w:t>
      </w:r>
    </w:p>
    <w:p w14:paraId="05ECFD02" w14:textId="77777777" w:rsidR="00A83AD8" w:rsidRPr="009417CF" w:rsidRDefault="00A83AD8" w:rsidP="00A83AD8">
      <w:pPr>
        <w:rPr>
          <w:shd w:val="clear" w:color="auto" w:fill="FFFFFF"/>
        </w:rPr>
      </w:pPr>
      <w:r w:rsidRPr="009417CF">
        <w:rPr>
          <w:shd w:val="clear" w:color="auto" w:fill="FFFFFF"/>
        </w:rPr>
        <w:t xml:space="preserve">One of the key features of cloud computing is its ability to produce on-demand compute power at a small cost. To take advantage of this feature, we plan to implement the most computing intensive tasks as a network of workers using a Python framework called Celery. </w:t>
      </w:r>
      <w:r w:rsidRPr="009417CF">
        <w:t>Celery is an asynchronous task queue/job queue based on distributed message passing.</w:t>
      </w:r>
    </w:p>
    <w:p w14:paraId="6FB2D738" w14:textId="77777777" w:rsidR="00A83AD8" w:rsidRPr="009417CF" w:rsidRDefault="00A83AD8" w:rsidP="00A83AD8">
      <w:pPr>
        <w:rPr>
          <w:shd w:val="clear" w:color="auto" w:fill="FFFFFF"/>
        </w:rPr>
      </w:pPr>
      <w:r w:rsidRPr="009417CF">
        <w:rPr>
          <w:shd w:val="clear" w:color="auto" w:fill="FFFFFF"/>
        </w:rPr>
        <w:t xml:space="preserve">Every Celery worker is a stand-alone application being able to perform one or more tasks in a parallelized manner. To achieve this goal, a general transcoding workflow has been designed to be applied on a remote video file. </w:t>
      </w:r>
    </w:p>
    <w:p w14:paraId="3AF7609A" w14:textId="77777777" w:rsidR="00A83AD8" w:rsidRPr="009417CF" w:rsidRDefault="00A83AD8" w:rsidP="00A83AD8">
      <w:pPr>
        <w:rPr>
          <w:shd w:val="clear" w:color="auto" w:fill="FFFFFF"/>
        </w:rPr>
      </w:pPr>
      <w:r w:rsidRPr="009417CF">
        <w:rPr>
          <w:shd w:val="clear" w:color="auto" w:fill="FFFFFF"/>
        </w:rPr>
        <w:t xml:space="preserve">Having a network of workers allows us to scale-up or scale-down the overall compute power simply by turning a virtual machine up or down. Once the worker is up, it connects to the message broker, and picks up the first task available on the queue. Frequent feedback messages are pushed to the message broker, allowing us to present the results on the gateway as soon as they are available on the storage. </w:t>
      </w:r>
    </w:p>
    <w:p w14:paraId="3F41C518" w14:textId="77777777" w:rsidR="00A83AD8" w:rsidRPr="009417CF" w:rsidRDefault="00A83AD8" w:rsidP="00A83AD8">
      <w:pPr>
        <w:rPr>
          <w:shd w:val="clear" w:color="auto" w:fill="FFFFFF"/>
        </w:rPr>
      </w:pPr>
      <w:r w:rsidRPr="009417CF">
        <w:rPr>
          <w:shd w:val="clear" w:color="auto" w:fill="FFFFFF"/>
        </w:rPr>
        <w:t>If the compute capacity is above the required level, active workers are decommissioned, leaving the pool as their host virtual machine turns off.</w:t>
      </w:r>
    </w:p>
    <w:p w14:paraId="5932F8B1" w14:textId="40E9159F" w:rsidR="00A83AD8" w:rsidRPr="009417CF" w:rsidRDefault="00A83AD8" w:rsidP="00A83AD8">
      <w:pPr>
        <w:rPr>
          <w:shd w:val="clear" w:color="auto" w:fill="FFFFFF"/>
        </w:rPr>
      </w:pPr>
      <w:r w:rsidRPr="009417CF">
        <w:rPr>
          <w:shd w:val="clear" w:color="auto" w:fill="FFFFFF"/>
        </w:rPr>
        <w:t>Note that workers only carry out software transcoding, leaving room for optimization through the use of hardware. The virtual Tran</w:t>
      </w:r>
      <w:r w:rsidR="005113CD" w:rsidRPr="009417CF">
        <w:rPr>
          <w:shd w:val="clear" w:color="auto" w:fill="FFFFFF"/>
        </w:rPr>
        <w:t>s</w:t>
      </w:r>
      <w:r w:rsidRPr="009417CF">
        <w:rPr>
          <w:shd w:val="clear" w:color="auto" w:fill="FFFFFF"/>
        </w:rPr>
        <w:t>coding Unit (vTU) is an excellent drop-in replacement for the transcoding vNF. However, as hardware transcoding may not be available everywhere, we keep the slow software transcoding as a fall-back option.</w:t>
      </w:r>
    </w:p>
    <w:p w14:paraId="137B8960" w14:textId="77777777" w:rsidR="00A83AD8" w:rsidRPr="00751504" w:rsidRDefault="00A83AD8" w:rsidP="008964F1">
      <w:pPr>
        <w:pStyle w:val="Heading4"/>
        <w:rPr>
          <w:shd w:val="clear" w:color="auto" w:fill="FFFFFF"/>
        </w:rPr>
      </w:pPr>
      <w:r w:rsidRPr="00751504">
        <w:rPr>
          <w:shd w:val="clear" w:color="auto" w:fill="FFFFFF"/>
        </w:rPr>
        <w:t>Scalable Storage</w:t>
      </w:r>
    </w:p>
    <w:p w14:paraId="0551F102" w14:textId="77777777" w:rsidR="00A83AD8" w:rsidRPr="009417CF" w:rsidRDefault="00A83AD8" w:rsidP="00A83AD8">
      <w:r w:rsidRPr="009417CF">
        <w:t>We need to have caches able to store the massive amount of data needed by a CDN. These caches can be spread among several datacentres and must be tolerant to failure. They also need to scale, and must support adding or removing storage node as defined by the scaling policy.</w:t>
      </w:r>
    </w:p>
    <w:p w14:paraId="339797FE" w14:textId="77777777" w:rsidR="00A83AD8" w:rsidRPr="009417CF" w:rsidRDefault="00A83AD8" w:rsidP="00A83AD8">
      <w:r w:rsidRPr="009417CF">
        <w:t>To implement that, we decided to deploy [Swiftstack] which proposes to create a cluster of storage node to support Scalable Object storage with High availability, Partition Tolerance and eventual consistency.</w:t>
      </w:r>
    </w:p>
    <w:p w14:paraId="59AEC2F0" w14:textId="6D0B7A93" w:rsidR="00A83AD8" w:rsidRPr="009417CF" w:rsidRDefault="00A83AD8" w:rsidP="00A83AD8">
      <w:r w:rsidRPr="009417CF">
        <w:t xml:space="preserve">Storage Nodes are accessed by external users using a Swift Proxy that handles the read and write operations. Swift has abstractions where nodes are stored inside zones and regions.  We detail the mapping between swift abstraction and </w:t>
      </w:r>
      <w:r w:rsidR="00592B3A" w:rsidRPr="009417CF">
        <w:t>T-NOVA</w:t>
      </w:r>
      <w:r w:rsidRPr="009417CF">
        <w:t xml:space="preserve"> in </w:t>
      </w:r>
      <w:r w:rsidRPr="00E312E9">
        <w:fldChar w:fldCharType="begin"/>
      </w:r>
      <w:r w:rsidRPr="009417CF">
        <w:instrText xml:space="preserve"> REF _Ref434415220 \h </w:instrText>
      </w:r>
      <w:r w:rsidRPr="00E312E9">
        <w:fldChar w:fldCharType="separate"/>
      </w:r>
      <w:r w:rsidRPr="009417CF">
        <w:t>Table 5</w:t>
      </w:r>
      <w:r w:rsidRPr="009417CF">
        <w:noBreakHyphen/>
        <w:t>A</w:t>
      </w:r>
      <w:r w:rsidRPr="00E312E9">
        <w:fldChar w:fldCharType="end"/>
      </w:r>
      <w:r w:rsidRPr="009417CF">
        <w:t xml:space="preserve"> </w:t>
      </w:r>
    </w:p>
    <w:p w14:paraId="20795EF6" w14:textId="77777777" w:rsidR="00A83AD8" w:rsidRPr="009417CF" w:rsidRDefault="00A83AD8" w:rsidP="00A83AD8"/>
    <w:p w14:paraId="6B3CBAD0" w14:textId="77777777" w:rsidR="00A83AD8" w:rsidRPr="009417CF" w:rsidRDefault="00A83AD8" w:rsidP="00A83AD8"/>
    <w:tbl>
      <w:tblPr>
        <w:tblW w:w="8296" w:type="dxa"/>
        <w:tblBorders>
          <w:top w:val="single" w:sz="4" w:space="0" w:color="E5B8B7"/>
          <w:left w:val="single" w:sz="4" w:space="0" w:color="E5B8B7"/>
          <w:bottom w:val="single" w:sz="4" w:space="0" w:color="E5B8B7"/>
          <w:right w:val="single" w:sz="4" w:space="0" w:color="E5B8B7"/>
          <w:insideH w:val="single" w:sz="4" w:space="0" w:color="E5B8B7"/>
          <w:insideV w:val="single" w:sz="4" w:space="0" w:color="E5B8B7"/>
        </w:tblBorders>
        <w:tblLayout w:type="fixed"/>
        <w:tblLook w:val="04A0" w:firstRow="1" w:lastRow="0" w:firstColumn="1" w:lastColumn="0" w:noHBand="0" w:noVBand="1"/>
      </w:tblPr>
      <w:tblGrid>
        <w:gridCol w:w="2760"/>
        <w:gridCol w:w="2765"/>
        <w:gridCol w:w="2771"/>
      </w:tblGrid>
      <w:tr w:rsidR="00A83AD8" w:rsidRPr="004057AF" w14:paraId="6F097D7D" w14:textId="77777777" w:rsidTr="00872F0F">
        <w:tc>
          <w:tcPr>
            <w:tcW w:w="2760" w:type="dxa"/>
            <w:tcBorders>
              <w:bottom w:val="single" w:sz="12" w:space="0" w:color="D99594"/>
            </w:tcBorders>
            <w:shd w:val="clear" w:color="auto" w:fill="auto"/>
          </w:tcPr>
          <w:p w14:paraId="13D7A74A" w14:textId="77777777" w:rsidR="00A83AD8" w:rsidRPr="004057AF" w:rsidRDefault="00A83AD8" w:rsidP="00872F0F">
            <w:pPr>
              <w:jc w:val="center"/>
            </w:pPr>
            <w:r w:rsidRPr="004057AF">
              <w:rPr>
                <w:b/>
                <w:bCs/>
              </w:rPr>
              <w:t>Swift</w:t>
            </w:r>
          </w:p>
        </w:tc>
        <w:tc>
          <w:tcPr>
            <w:tcW w:w="2765" w:type="dxa"/>
            <w:tcBorders>
              <w:bottom w:val="single" w:sz="12" w:space="0" w:color="D99594"/>
            </w:tcBorders>
            <w:shd w:val="clear" w:color="auto" w:fill="auto"/>
          </w:tcPr>
          <w:p w14:paraId="533980BF" w14:textId="6A2EEAB7" w:rsidR="00A83AD8" w:rsidRPr="004057AF" w:rsidRDefault="00592B3A" w:rsidP="00872F0F">
            <w:pPr>
              <w:jc w:val="center"/>
            </w:pPr>
            <w:r w:rsidRPr="004057AF">
              <w:rPr>
                <w:b/>
                <w:bCs/>
              </w:rPr>
              <w:t>T-NOVA</w:t>
            </w:r>
          </w:p>
        </w:tc>
        <w:tc>
          <w:tcPr>
            <w:tcW w:w="2771" w:type="dxa"/>
            <w:tcBorders>
              <w:bottom w:val="single" w:sz="12" w:space="0" w:color="D99594"/>
            </w:tcBorders>
            <w:shd w:val="clear" w:color="auto" w:fill="auto"/>
          </w:tcPr>
          <w:p w14:paraId="600D086F" w14:textId="77777777" w:rsidR="00A83AD8" w:rsidRPr="004057AF" w:rsidRDefault="00A83AD8" w:rsidP="00872F0F">
            <w:pPr>
              <w:jc w:val="center"/>
            </w:pPr>
            <w:r w:rsidRPr="004057AF">
              <w:rPr>
                <w:b/>
                <w:bCs/>
              </w:rPr>
              <w:t>Meaning</w:t>
            </w:r>
          </w:p>
        </w:tc>
      </w:tr>
      <w:tr w:rsidR="00A83AD8" w:rsidRPr="004057AF" w14:paraId="58E855B5" w14:textId="77777777" w:rsidTr="00872F0F">
        <w:tc>
          <w:tcPr>
            <w:tcW w:w="2760" w:type="dxa"/>
            <w:shd w:val="clear" w:color="auto" w:fill="auto"/>
          </w:tcPr>
          <w:p w14:paraId="5A200537" w14:textId="77777777" w:rsidR="00A83AD8" w:rsidRPr="004057AF" w:rsidRDefault="00A83AD8" w:rsidP="00872F0F">
            <w:pPr>
              <w:jc w:val="center"/>
            </w:pPr>
            <w:r w:rsidRPr="004057AF">
              <w:rPr>
                <w:b/>
                <w:bCs/>
              </w:rPr>
              <w:t>Region</w:t>
            </w:r>
          </w:p>
        </w:tc>
        <w:tc>
          <w:tcPr>
            <w:tcW w:w="2765" w:type="dxa"/>
            <w:shd w:val="clear" w:color="auto" w:fill="auto"/>
          </w:tcPr>
          <w:p w14:paraId="197502E6" w14:textId="77777777" w:rsidR="00A83AD8" w:rsidRPr="004057AF" w:rsidRDefault="00A83AD8" w:rsidP="00872F0F">
            <w:pPr>
              <w:jc w:val="center"/>
            </w:pPr>
            <w:r w:rsidRPr="004057AF">
              <w:t>NFVI-POP</w:t>
            </w:r>
          </w:p>
        </w:tc>
        <w:tc>
          <w:tcPr>
            <w:tcW w:w="2771" w:type="dxa"/>
            <w:shd w:val="clear" w:color="auto" w:fill="auto"/>
          </w:tcPr>
          <w:p w14:paraId="38FCE4F5" w14:textId="77777777" w:rsidR="00A83AD8" w:rsidRPr="009417CF" w:rsidRDefault="00A83AD8" w:rsidP="00872F0F">
            <w:pPr>
              <w:jc w:val="center"/>
            </w:pPr>
            <w:r w:rsidRPr="009417CF">
              <w:t>Parts of the cluster that are physically separated</w:t>
            </w:r>
          </w:p>
        </w:tc>
      </w:tr>
      <w:tr w:rsidR="00A83AD8" w:rsidRPr="004057AF" w14:paraId="42B79A81" w14:textId="77777777" w:rsidTr="00872F0F">
        <w:tc>
          <w:tcPr>
            <w:tcW w:w="2760" w:type="dxa"/>
            <w:shd w:val="clear" w:color="auto" w:fill="auto"/>
          </w:tcPr>
          <w:p w14:paraId="642CDE43" w14:textId="77777777" w:rsidR="00A83AD8" w:rsidRPr="004057AF" w:rsidRDefault="00A83AD8" w:rsidP="00872F0F">
            <w:pPr>
              <w:jc w:val="center"/>
            </w:pPr>
            <w:r w:rsidRPr="004057AF">
              <w:rPr>
                <w:b/>
                <w:bCs/>
              </w:rPr>
              <w:lastRenderedPageBreak/>
              <w:t>Zone</w:t>
            </w:r>
          </w:p>
        </w:tc>
        <w:tc>
          <w:tcPr>
            <w:tcW w:w="2765" w:type="dxa"/>
            <w:shd w:val="clear" w:color="auto" w:fill="auto"/>
          </w:tcPr>
          <w:p w14:paraId="2857A48E" w14:textId="77777777" w:rsidR="00A83AD8" w:rsidRPr="004057AF" w:rsidRDefault="00A83AD8" w:rsidP="00872F0F">
            <w:pPr>
              <w:jc w:val="center"/>
            </w:pPr>
            <w:r w:rsidRPr="004057AF">
              <w:t>Compute Node</w:t>
            </w:r>
          </w:p>
        </w:tc>
        <w:tc>
          <w:tcPr>
            <w:tcW w:w="2771" w:type="dxa"/>
            <w:shd w:val="clear" w:color="auto" w:fill="auto"/>
          </w:tcPr>
          <w:p w14:paraId="4550AADC" w14:textId="77777777" w:rsidR="00A83AD8" w:rsidRPr="009417CF" w:rsidRDefault="00A83AD8" w:rsidP="00872F0F">
            <w:pPr>
              <w:jc w:val="center"/>
            </w:pPr>
            <w:r w:rsidRPr="009417CF">
              <w:t>Zones to be configured to isolate failure</w:t>
            </w:r>
          </w:p>
        </w:tc>
      </w:tr>
      <w:tr w:rsidR="00A83AD8" w:rsidRPr="004057AF" w14:paraId="6B131D1B" w14:textId="77777777" w:rsidTr="00872F0F">
        <w:tc>
          <w:tcPr>
            <w:tcW w:w="2760" w:type="dxa"/>
            <w:shd w:val="clear" w:color="auto" w:fill="auto"/>
          </w:tcPr>
          <w:p w14:paraId="18AF25E0" w14:textId="77777777" w:rsidR="00A83AD8" w:rsidRPr="004057AF" w:rsidRDefault="00A83AD8" w:rsidP="00872F0F">
            <w:pPr>
              <w:jc w:val="center"/>
            </w:pPr>
            <w:r w:rsidRPr="004057AF">
              <w:rPr>
                <w:b/>
                <w:bCs/>
              </w:rPr>
              <w:t>Node</w:t>
            </w:r>
          </w:p>
        </w:tc>
        <w:tc>
          <w:tcPr>
            <w:tcW w:w="2765" w:type="dxa"/>
            <w:shd w:val="clear" w:color="auto" w:fill="auto"/>
          </w:tcPr>
          <w:p w14:paraId="124CC224" w14:textId="77777777" w:rsidR="00A83AD8" w:rsidRPr="004057AF" w:rsidRDefault="00A83AD8" w:rsidP="00872F0F">
            <w:pPr>
              <w:jc w:val="center"/>
            </w:pPr>
            <w:r w:rsidRPr="004057AF">
              <w:t>VNFC</w:t>
            </w:r>
          </w:p>
        </w:tc>
        <w:tc>
          <w:tcPr>
            <w:tcW w:w="2771" w:type="dxa"/>
            <w:shd w:val="clear" w:color="auto" w:fill="auto"/>
          </w:tcPr>
          <w:p w14:paraId="25C0A8A9" w14:textId="77777777" w:rsidR="00A83AD8" w:rsidRPr="009417CF" w:rsidRDefault="00A83AD8" w:rsidP="00872F0F">
            <w:pPr>
              <w:jc w:val="center"/>
            </w:pPr>
            <w:r w:rsidRPr="009417CF">
              <w:t>Server that run one or more swift process</w:t>
            </w:r>
          </w:p>
        </w:tc>
      </w:tr>
    </w:tbl>
    <w:p w14:paraId="57507A1C" w14:textId="2BEEF1F3" w:rsidR="00A83AD8" w:rsidRPr="00237593" w:rsidRDefault="00A83AD8" w:rsidP="00A83AD8">
      <w:pPr>
        <w:pStyle w:val="Caption"/>
        <w:rPr>
          <w:b w:val="0"/>
        </w:rPr>
      </w:pPr>
      <w:bookmarkStart w:id="80" w:name="_Ref453769926"/>
      <w:r w:rsidRPr="00237593">
        <w:rPr>
          <w:b w:val="0"/>
        </w:rPr>
        <w:t xml:space="preserve">Table </w:t>
      </w:r>
      <w:r w:rsidRPr="00237593">
        <w:rPr>
          <w:b w:val="0"/>
        </w:rPr>
        <w:fldChar w:fldCharType="begin"/>
      </w:r>
      <w:r w:rsidRPr="00237593">
        <w:rPr>
          <w:b w:val="0"/>
        </w:rPr>
        <w:instrText xml:space="preserve"> STYLEREF 1 \s </w:instrText>
      </w:r>
      <w:r w:rsidRPr="00237593">
        <w:rPr>
          <w:b w:val="0"/>
        </w:rPr>
        <w:fldChar w:fldCharType="separate"/>
      </w:r>
      <w:r w:rsidR="00237593">
        <w:rPr>
          <w:b w:val="0"/>
          <w:noProof/>
        </w:rPr>
        <w:t>3</w:t>
      </w:r>
      <w:r w:rsidRPr="00237593">
        <w:rPr>
          <w:b w:val="0"/>
        </w:rPr>
        <w:fldChar w:fldCharType="end"/>
      </w:r>
      <w:r w:rsidRPr="00237593">
        <w:rPr>
          <w:b w:val="0"/>
        </w:rPr>
        <w:noBreakHyphen/>
      </w:r>
      <w:r w:rsidRPr="00237593">
        <w:rPr>
          <w:b w:val="0"/>
        </w:rPr>
        <w:fldChar w:fldCharType="begin"/>
      </w:r>
      <w:r w:rsidRPr="00237593">
        <w:rPr>
          <w:b w:val="0"/>
        </w:rPr>
        <w:instrText xml:space="preserve"> SEQ Table \* ALPHABETIC \s 1 </w:instrText>
      </w:r>
      <w:r w:rsidRPr="00237593">
        <w:rPr>
          <w:b w:val="0"/>
        </w:rPr>
        <w:fldChar w:fldCharType="separate"/>
      </w:r>
      <w:r w:rsidR="00237593">
        <w:rPr>
          <w:b w:val="0"/>
          <w:noProof/>
        </w:rPr>
        <w:t>A</w:t>
      </w:r>
      <w:r w:rsidRPr="00237593">
        <w:rPr>
          <w:b w:val="0"/>
        </w:rPr>
        <w:fldChar w:fldCharType="end"/>
      </w:r>
      <w:r w:rsidRPr="00237593">
        <w:rPr>
          <w:b w:val="0"/>
        </w:rPr>
        <w:t xml:space="preserve"> Mapping between Swift and </w:t>
      </w:r>
      <w:r w:rsidR="00592B3A" w:rsidRPr="00237593">
        <w:rPr>
          <w:b w:val="0"/>
        </w:rPr>
        <w:t>T-NOVA</w:t>
      </w:r>
      <w:r w:rsidRPr="00237593">
        <w:rPr>
          <w:b w:val="0"/>
        </w:rPr>
        <w:t xml:space="preserve"> abstraction</w:t>
      </w:r>
      <w:bookmarkEnd w:id="80"/>
    </w:p>
    <w:p w14:paraId="45697431" w14:textId="5C2ECB35" w:rsidR="00A83AD8" w:rsidRPr="004057AF" w:rsidRDefault="00A83AD8" w:rsidP="00A83AD8">
      <w:pPr>
        <w:keepNext/>
      </w:pPr>
      <w:r w:rsidRPr="001F665C">
        <w:rPr>
          <w:noProof/>
          <w:lang w:val="en-US"/>
        </w:rPr>
        <w:drawing>
          <wp:inline distT="0" distB="0" distL="0" distR="0" wp14:anchorId="282A6A0D" wp14:editId="56B44102">
            <wp:extent cx="5276850" cy="3200400"/>
            <wp:effectExtent l="0" t="0" r="0" b="0"/>
            <wp:docPr id="683" name="Imag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6850" cy="3200400"/>
                    </a:xfrm>
                    <a:prstGeom prst="rect">
                      <a:avLst/>
                    </a:prstGeom>
                    <a:noFill/>
                    <a:ln>
                      <a:noFill/>
                    </a:ln>
                  </pic:spPr>
                </pic:pic>
              </a:graphicData>
            </a:graphic>
          </wp:inline>
        </w:drawing>
      </w:r>
    </w:p>
    <w:p w14:paraId="799B447A" w14:textId="10A83E88" w:rsidR="00A83AD8" w:rsidRPr="000166DC" w:rsidRDefault="00A83AD8" w:rsidP="00A83AD8">
      <w:pPr>
        <w:pStyle w:val="Caption"/>
        <w:rPr>
          <w:b w:val="0"/>
        </w:rPr>
      </w:pPr>
      <w:bookmarkStart w:id="81" w:name="_Toc456088950"/>
      <w:r w:rsidRPr="000166DC">
        <w:rPr>
          <w:b w:val="0"/>
        </w:rPr>
        <w:t xml:space="preserve">Figure </w:t>
      </w:r>
      <w:r w:rsidRPr="000166DC">
        <w:rPr>
          <w:b w:val="0"/>
        </w:rPr>
        <w:fldChar w:fldCharType="begin"/>
      </w:r>
      <w:r w:rsidRPr="000166DC">
        <w:rPr>
          <w:b w:val="0"/>
        </w:rPr>
        <w:instrText xml:space="preserve"> SEQ Figure \* ARABIC </w:instrText>
      </w:r>
      <w:r w:rsidRPr="000166DC">
        <w:rPr>
          <w:b w:val="0"/>
        </w:rPr>
        <w:fldChar w:fldCharType="separate"/>
      </w:r>
      <w:r w:rsidR="000166DC">
        <w:rPr>
          <w:b w:val="0"/>
          <w:noProof/>
        </w:rPr>
        <w:t>16</w:t>
      </w:r>
      <w:r w:rsidRPr="000166DC">
        <w:rPr>
          <w:b w:val="0"/>
        </w:rPr>
        <w:fldChar w:fldCharType="end"/>
      </w:r>
      <w:r w:rsidRPr="000166DC">
        <w:rPr>
          <w:b w:val="0"/>
        </w:rPr>
        <w:t xml:space="preserve"> swift stack Region/Zone/Node.</w:t>
      </w:r>
      <w:bookmarkEnd w:id="81"/>
    </w:p>
    <w:p w14:paraId="549F03DD" w14:textId="77777777" w:rsidR="00A83AD8" w:rsidRPr="009417CF" w:rsidRDefault="00A83AD8" w:rsidP="00A83AD8">
      <w:r w:rsidRPr="009417CF">
        <w:t>We use swift abstraction to provide a reliable storage solution. For example, our vCDN spans over multiple datacentres to provide good connectivity. Each pop is associated to a region. With the same approach, we can have several compute nodes hosting our VNFC. For reliability reasons, we don’t want all our nodes hosted on the same compute node, so that if the compute node goes down, part of the service will be still available. Finally, each VNFC hosts a swift Node.</w:t>
      </w:r>
    </w:p>
    <w:p w14:paraId="736425C0" w14:textId="77777777" w:rsidR="00A83AD8" w:rsidRPr="009417CF" w:rsidRDefault="00A83AD8" w:rsidP="00A83AD8">
      <w:r w:rsidRPr="009417CF">
        <w:t>Even if swift is an object storage, it allows users to access and push data over a standard HTTP API. It means that the streamer vNF feature can be implemented using swift as well.</w:t>
      </w:r>
    </w:p>
    <w:p w14:paraId="6409293D" w14:textId="77777777" w:rsidR="00A83AD8" w:rsidRPr="00751504" w:rsidRDefault="00A83AD8" w:rsidP="008964F1">
      <w:pPr>
        <w:pStyle w:val="Heading4"/>
        <w:rPr>
          <w:shd w:val="clear" w:color="auto" w:fill="FFFFFF"/>
        </w:rPr>
      </w:pPr>
      <w:r w:rsidRPr="00751504">
        <w:rPr>
          <w:shd w:val="clear" w:color="auto" w:fill="FFFFFF"/>
        </w:rPr>
        <w:t>Using Docker to provide safe, reliable and powerful application deployment</w:t>
      </w:r>
    </w:p>
    <w:p w14:paraId="4E7FF7FB" w14:textId="77777777" w:rsidR="00A83AD8" w:rsidRPr="009417CF" w:rsidRDefault="00A83AD8" w:rsidP="00A83AD8">
      <w:r w:rsidRPr="009417CF">
        <w:t>We decided to use [Docker] to support the implementation. Docker is an OS Virtualization technology that runs segregated applications and libraries on a common Linux kernel.</w:t>
      </w:r>
    </w:p>
    <w:p w14:paraId="1E592477" w14:textId="77777777" w:rsidR="00A83AD8" w:rsidRPr="009417CF" w:rsidRDefault="00A83AD8" w:rsidP="00A83AD8">
      <w:r w:rsidRPr="009417CF">
        <w:t xml:space="preserve">Docker can be run on major Linux Distribution like Debian or Fedora, but it can also run on smaller, custom distribution that provide an execution environment for container. CoreOS produces, maintains and utilizes open source software for Linux </w:t>
      </w:r>
      <w:r w:rsidRPr="009417CF">
        <w:lastRenderedPageBreak/>
        <w:t>containers and distributed systems. Projects are designed to be composable and complementing each other in order to run container-ready infrastructure.</w:t>
      </w:r>
      <w:r w:rsidRPr="004057AF">
        <w:rPr>
          <w:rStyle w:val="FootnoteReference"/>
        </w:rPr>
        <w:footnoteReference w:id="2"/>
      </w:r>
    </w:p>
    <w:p w14:paraId="5CD89942" w14:textId="77777777" w:rsidR="00A83AD8" w:rsidRPr="009417CF" w:rsidRDefault="00A83AD8" w:rsidP="00A83AD8">
      <w:r w:rsidRPr="009417CF">
        <w:t>The applications we build are based on vendor technologies (for example, the Java Docker image maintained by Oracle) that are kept updated on a regular basis. We implemented continuous deployment, meaning that whenever an upstream dependency gets updated, we re-package our software with the new image and run test to discover potential regression.</w:t>
      </w:r>
    </w:p>
    <w:p w14:paraId="7C7C635F" w14:textId="77777777" w:rsidR="00A83AD8" w:rsidRPr="009417CF" w:rsidRDefault="00A83AD8" w:rsidP="00A83AD8">
      <w:r w:rsidRPr="009417CF">
        <w:t xml:space="preserve">Our approach is safer. The traditional installation of a package on an OS since every container is walled from the other ones and the OS has the only responsibility of maintaining the container execution environment. Vendors usually provide a shorter delay to update their Docker images that the Linux Distribution. </w:t>
      </w:r>
    </w:p>
    <w:p w14:paraId="4AFD3104" w14:textId="4B62C021" w:rsidR="00A83AD8" w:rsidRPr="009417CF" w:rsidRDefault="00A83AD8" w:rsidP="00A83AD8">
      <w:r w:rsidRPr="009417CF">
        <w:t xml:space="preserve">Our approach is reliable in the sense that if a </w:t>
      </w:r>
      <w:r w:rsidR="00592B3A" w:rsidRPr="009417CF">
        <w:t>T-NOVA</w:t>
      </w:r>
      <w:r w:rsidRPr="009417CF">
        <w:t xml:space="preserve"> virtual machine goes down (except the VNF Controller which is not highly available for the moment) we are able to redeploy containers on the cluster on another available machine.</w:t>
      </w:r>
    </w:p>
    <w:p w14:paraId="6E4E49E1" w14:textId="77777777" w:rsidR="00A83AD8" w:rsidRPr="009417CF" w:rsidRDefault="00A83AD8" w:rsidP="00A83AD8">
      <w:pPr>
        <w:rPr>
          <w:shd w:val="clear" w:color="auto" w:fill="FFFFFF"/>
        </w:rPr>
      </w:pPr>
      <w:r w:rsidRPr="009417CF">
        <w:t xml:space="preserve">We also don’t have to upload a new vnfd + vnf images every time we have a security update. All we need to do is to push the new release on our Docker registry and the new image will be picked up automatically when configuring the VMs.  </w:t>
      </w:r>
    </w:p>
    <w:p w14:paraId="4C753E5D" w14:textId="77777777" w:rsidR="00A83AD8" w:rsidRPr="00751504" w:rsidRDefault="00A83AD8" w:rsidP="008964F1">
      <w:pPr>
        <w:pStyle w:val="Heading4"/>
        <w:rPr>
          <w:shd w:val="clear" w:color="auto" w:fill="FFFFFF"/>
        </w:rPr>
      </w:pPr>
      <w:r w:rsidRPr="00751504">
        <w:rPr>
          <w:shd w:val="clear" w:color="auto" w:fill="FFFFFF"/>
        </w:rPr>
        <w:t>Orchestration and scaling</w:t>
      </w:r>
    </w:p>
    <w:p w14:paraId="48E658EA" w14:textId="77777777" w:rsidR="00A83AD8" w:rsidRPr="009417CF" w:rsidRDefault="00A83AD8" w:rsidP="00A83AD8">
      <w:r w:rsidRPr="009417CF">
        <w:t>In order to ease the deployment of our vNFs, we use a configuration management tool named Salt Stack [Salt]. The necessity to use such a tool is developed in the next paragraphs; we then explain why we choose salt and finally conclude with an overview of the mechanisms we implemented.</w:t>
      </w:r>
    </w:p>
    <w:p w14:paraId="47EDEEC3" w14:textId="0E06BC23" w:rsidR="00A83AD8" w:rsidRPr="004057AF" w:rsidRDefault="00A83AD8" w:rsidP="00A83AD8">
      <w:pPr>
        <w:keepNext/>
      </w:pPr>
      <w:r w:rsidRPr="001F665C">
        <w:rPr>
          <w:noProof/>
          <w:lang w:val="en-US"/>
        </w:rPr>
        <w:drawing>
          <wp:inline distT="0" distB="0" distL="0" distR="0" wp14:anchorId="7E333C47" wp14:editId="20A250E9">
            <wp:extent cx="5267325" cy="2781300"/>
            <wp:effectExtent l="0" t="0" r="9525" b="0"/>
            <wp:docPr id="682" name="Imag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7325" cy="2781300"/>
                    </a:xfrm>
                    <a:prstGeom prst="rect">
                      <a:avLst/>
                    </a:prstGeom>
                    <a:noFill/>
                    <a:ln>
                      <a:noFill/>
                    </a:ln>
                  </pic:spPr>
                </pic:pic>
              </a:graphicData>
            </a:graphic>
          </wp:inline>
        </w:drawing>
      </w:r>
    </w:p>
    <w:p w14:paraId="0DED7BF2" w14:textId="4869A29A" w:rsidR="00A83AD8" w:rsidRPr="009A41A8" w:rsidRDefault="00A83AD8" w:rsidP="00A83AD8">
      <w:pPr>
        <w:pStyle w:val="Caption"/>
        <w:rPr>
          <w:b w:val="0"/>
        </w:rPr>
      </w:pPr>
      <w:bookmarkStart w:id="82" w:name="_Ref456013456"/>
      <w:bookmarkStart w:id="83" w:name="_Toc456088951"/>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34642E" w:rsidRPr="009A41A8">
        <w:rPr>
          <w:b w:val="0"/>
          <w:noProof/>
        </w:rPr>
        <w:t>17</w:t>
      </w:r>
      <w:r w:rsidRPr="009A41A8">
        <w:rPr>
          <w:b w:val="0"/>
        </w:rPr>
        <w:fldChar w:fldCharType="end"/>
      </w:r>
      <w:bookmarkEnd w:id="82"/>
      <w:r w:rsidRPr="009A41A8">
        <w:rPr>
          <w:b w:val="0"/>
        </w:rPr>
        <w:t xml:space="preserve"> </w:t>
      </w:r>
      <w:r w:rsidR="005113CD" w:rsidRPr="009A41A8">
        <w:rPr>
          <w:b w:val="0"/>
        </w:rPr>
        <w:t xml:space="preserve">Software configuration Management for </w:t>
      </w:r>
      <w:r w:rsidRPr="009A41A8">
        <w:rPr>
          <w:b w:val="0"/>
        </w:rPr>
        <w:t>vHG+vCDN</w:t>
      </w:r>
      <w:bookmarkEnd w:id="83"/>
      <w:r w:rsidRPr="009A41A8">
        <w:rPr>
          <w:b w:val="0"/>
        </w:rPr>
        <w:t xml:space="preserve"> </w:t>
      </w:r>
    </w:p>
    <w:p w14:paraId="6AB8A2DE" w14:textId="77777777" w:rsidR="00A83AD8" w:rsidRPr="00751504" w:rsidRDefault="00A83AD8" w:rsidP="008964F1">
      <w:pPr>
        <w:pStyle w:val="Heading4"/>
        <w:rPr>
          <w:shd w:val="clear" w:color="auto" w:fill="FFFFFF"/>
        </w:rPr>
      </w:pPr>
      <w:r w:rsidRPr="00751504">
        <w:rPr>
          <w:shd w:val="clear" w:color="auto" w:fill="FFFFFF"/>
        </w:rPr>
        <w:lastRenderedPageBreak/>
        <w:t>Why configuration management tool?</w:t>
      </w:r>
    </w:p>
    <w:p w14:paraId="484D0214" w14:textId="77777777" w:rsidR="00A83AD8" w:rsidRPr="009417CF" w:rsidRDefault="00A83AD8" w:rsidP="00A83AD8">
      <w:r w:rsidRPr="009417CF">
        <w:t>As mentioned in the VNF Controller section of Deliverable D5.31, only one VNFC is able to receive configuration commands from the Orchestration to support the whole VNF life cycle. This means that the information received on the configuration interface must be propagated to the other VNFCs.</w:t>
      </w:r>
    </w:p>
    <w:p w14:paraId="4D559487" w14:textId="77777777" w:rsidR="00A83AD8" w:rsidRPr="009417CF" w:rsidRDefault="00A83AD8" w:rsidP="00A83AD8">
      <w:r w:rsidRPr="009417CF">
        <w:t>When the VNF starts, some configuration need to be carried out to initialize the software components. For example, the storage nodes must be initialized with the DHT from the proxy, some block storage must be allocated to the node and so one. This non trivial configuration tasks must be carried out after the VM has booted, but also when scaling out or in. These tasks may fail, but the consistency of the whole system should be kept intact.</w:t>
      </w:r>
    </w:p>
    <w:p w14:paraId="672FE205" w14:textId="77777777" w:rsidR="00A83AD8" w:rsidRPr="009417CF" w:rsidRDefault="00A83AD8" w:rsidP="00A83AD8">
      <w:r w:rsidRPr="009417CF">
        <w:t>For those reasons, we decided to use an orchestration tool that create an abstraction level over the system to manage the software deployment, system configuration, middleware installation and service configuration with ease.</w:t>
      </w:r>
    </w:p>
    <w:p w14:paraId="32FED7FF" w14:textId="77777777" w:rsidR="00A83AD8" w:rsidRPr="00751504" w:rsidRDefault="00A83AD8" w:rsidP="008964F1">
      <w:pPr>
        <w:pStyle w:val="Heading4"/>
        <w:rPr>
          <w:shd w:val="clear" w:color="auto" w:fill="FFFFFF"/>
        </w:rPr>
      </w:pPr>
      <w:r w:rsidRPr="00751504">
        <w:rPr>
          <w:shd w:val="clear" w:color="auto" w:fill="FFFFFF"/>
        </w:rPr>
        <w:t>Why Salt?</w:t>
      </w:r>
    </w:p>
    <w:p w14:paraId="75B126FA" w14:textId="77777777" w:rsidR="00A83AD8" w:rsidRPr="009417CF" w:rsidRDefault="00A83AD8" w:rsidP="00A83AD8">
      <w:r w:rsidRPr="009417CF">
        <w:t>SaltStack platform or Salt is a Python-based open source configuration management software and remote execution engine. Supporting the "infrastructure-as-code" approach to deployment and cloud management, it competes primarily with Puppet, Chef, and Ansible.</w:t>
      </w:r>
      <w:r w:rsidRPr="004057AF">
        <w:rPr>
          <w:rStyle w:val="FootnoteReference"/>
        </w:rPr>
        <w:footnoteReference w:id="3"/>
      </w:r>
    </w:p>
    <w:p w14:paraId="283140C1" w14:textId="77777777" w:rsidR="00A83AD8" w:rsidRPr="009417CF" w:rsidRDefault="00A83AD8" w:rsidP="00A83AD8">
      <w:r w:rsidRPr="009417CF">
        <w:t>Salt Stack was preferred over other alternatives due to its scalability, ease of deployment, good support for Docker and python source code. We don’t claim that what we designed would not have been possible with other alternative, but Salt was the solution we felt the more comfortable with at the end.</w:t>
      </w:r>
    </w:p>
    <w:p w14:paraId="048DF060" w14:textId="77777777" w:rsidR="00A83AD8" w:rsidRPr="00751504" w:rsidRDefault="00A83AD8" w:rsidP="008964F1">
      <w:pPr>
        <w:pStyle w:val="Heading4"/>
        <w:rPr>
          <w:shd w:val="clear" w:color="auto" w:fill="FFFFFF"/>
        </w:rPr>
      </w:pPr>
      <w:r w:rsidRPr="00751504">
        <w:rPr>
          <w:shd w:val="clear" w:color="auto" w:fill="FFFFFF"/>
        </w:rPr>
        <w:t>Implementation of our configuration management</w:t>
      </w:r>
    </w:p>
    <w:p w14:paraId="544B588F" w14:textId="22E36855" w:rsidR="00A83AD8" w:rsidRPr="009417CF" w:rsidRDefault="00A83AD8" w:rsidP="00A83AD8">
      <w:r w:rsidRPr="009417CF">
        <w:t xml:space="preserve">We implemented the configuration management </w:t>
      </w:r>
      <w:r w:rsidR="00AF0154">
        <w:t>as</w:t>
      </w:r>
      <w:r w:rsidRPr="009417CF">
        <w:t xml:space="preserve"> a two-phase</w:t>
      </w:r>
      <w:r w:rsidR="00AF0154">
        <w:t xml:space="preserve"> process</w:t>
      </w:r>
      <w:r w:rsidRPr="009417CF">
        <w:t>. It is illustrated</w:t>
      </w:r>
      <w:r w:rsidR="003B670B">
        <w:t xml:space="preserve"> in </w:t>
      </w:r>
      <w:r w:rsidR="003B670B" w:rsidRPr="001A01CF">
        <w:fldChar w:fldCharType="begin"/>
      </w:r>
      <w:r w:rsidR="003B670B" w:rsidRPr="001A01CF">
        <w:instrText xml:space="preserve"> REF _Ref456013456 \h </w:instrText>
      </w:r>
      <w:r w:rsidR="003B670B" w:rsidRPr="009A41A8">
        <w:instrText xml:space="preserve"> \* MERGEFORMAT </w:instrText>
      </w:r>
      <w:r w:rsidR="003B670B" w:rsidRPr="001A01CF">
        <w:fldChar w:fldCharType="separate"/>
      </w:r>
      <w:r w:rsidR="003B670B" w:rsidRPr="001A01CF">
        <w:t xml:space="preserve">Figure </w:t>
      </w:r>
      <w:r w:rsidR="003B670B" w:rsidRPr="001A01CF">
        <w:rPr>
          <w:noProof/>
        </w:rPr>
        <w:t>17</w:t>
      </w:r>
      <w:r w:rsidR="003B670B" w:rsidRPr="001A01CF">
        <w:fldChar w:fldCharType="end"/>
      </w:r>
      <w:r w:rsidRPr="009417CF">
        <w:t>.</w:t>
      </w:r>
    </w:p>
    <w:p w14:paraId="69913CF0" w14:textId="77777777" w:rsidR="00A83AD8" w:rsidRPr="009417CF" w:rsidRDefault="00A83AD8" w:rsidP="00A83AD8">
      <w:r w:rsidRPr="009417CF">
        <w:t>First during the bootstrap phase, each virtual machine is injected with cloud-init with the following data and programs.</w:t>
      </w:r>
    </w:p>
    <w:p w14:paraId="03DBBEF9" w14:textId="77777777" w:rsidR="00A83AD8" w:rsidRPr="004057AF" w:rsidRDefault="00A83AD8" w:rsidP="00A83AD8">
      <w:pPr>
        <w:pStyle w:val="ListParagraph1"/>
        <w:numPr>
          <w:ilvl w:val="0"/>
          <w:numId w:val="27"/>
        </w:numPr>
        <w:jc w:val="left"/>
      </w:pPr>
      <w:r w:rsidRPr="004057AF">
        <w:t>IPaddress of the salt master</w:t>
      </w:r>
    </w:p>
    <w:p w14:paraId="203A0CA2" w14:textId="77777777" w:rsidR="00A83AD8" w:rsidRPr="009417CF" w:rsidRDefault="00A83AD8" w:rsidP="00A83AD8">
      <w:pPr>
        <w:pStyle w:val="ListParagraph1"/>
        <w:numPr>
          <w:ilvl w:val="0"/>
          <w:numId w:val="27"/>
        </w:numPr>
        <w:jc w:val="left"/>
      </w:pPr>
      <w:r w:rsidRPr="009417CF">
        <w:t>Certificates to assure a secure connection with the salt master</w:t>
      </w:r>
    </w:p>
    <w:p w14:paraId="6E0362D6" w14:textId="77777777" w:rsidR="00A83AD8" w:rsidRPr="009417CF" w:rsidRDefault="00A83AD8" w:rsidP="00A83AD8">
      <w:pPr>
        <w:pStyle w:val="ListParagraph1"/>
        <w:numPr>
          <w:ilvl w:val="0"/>
          <w:numId w:val="27"/>
        </w:numPr>
        <w:jc w:val="left"/>
      </w:pPr>
      <w:r w:rsidRPr="009417CF">
        <w:t>Its role in the system.</w:t>
      </w:r>
    </w:p>
    <w:p w14:paraId="12F3B098" w14:textId="77777777" w:rsidR="00A83AD8" w:rsidRPr="009417CF" w:rsidRDefault="00A83AD8" w:rsidP="00A83AD8">
      <w:pPr>
        <w:pStyle w:val="ListParagraph1"/>
        <w:numPr>
          <w:ilvl w:val="0"/>
          <w:numId w:val="27"/>
        </w:numPr>
        <w:jc w:val="left"/>
      </w:pPr>
      <w:r w:rsidRPr="009417CF">
        <w:t>Salt-master or salt-minion service installed and launched.</w:t>
      </w:r>
    </w:p>
    <w:p w14:paraId="29CA6CA5" w14:textId="77777777" w:rsidR="00A83AD8" w:rsidRPr="009417CF" w:rsidRDefault="00A83AD8" w:rsidP="00A83AD8">
      <w:pPr>
        <w:pStyle w:val="ListParagraph1"/>
        <w:numPr>
          <w:ilvl w:val="0"/>
          <w:numId w:val="27"/>
        </w:numPr>
        <w:jc w:val="left"/>
      </w:pPr>
      <w:r w:rsidRPr="009417CF">
        <w:t>The “recipes” or desired infrastructure code deployed on the salt master.</w:t>
      </w:r>
    </w:p>
    <w:p w14:paraId="55B6BCF9" w14:textId="77777777" w:rsidR="00A83AD8" w:rsidRPr="009417CF" w:rsidRDefault="00A83AD8" w:rsidP="00A83AD8">
      <w:pPr>
        <w:jc w:val="left"/>
      </w:pPr>
      <w:r w:rsidRPr="009417CF">
        <w:t>Once the bootstrapping phase is over, we have a system comprised of VMs securely connected on the data network ready to take order from the master. Note that the OS could be pre-bundled with software in order to fasten the next phase, but this is not mandatory.</w:t>
      </w:r>
    </w:p>
    <w:p w14:paraId="5E7C7DCA" w14:textId="77777777" w:rsidR="00A83AD8" w:rsidRPr="009417CF" w:rsidRDefault="00A83AD8" w:rsidP="00A83AD8">
      <w:pPr>
        <w:jc w:val="left"/>
      </w:pPr>
      <w:r w:rsidRPr="009417CF">
        <w:lastRenderedPageBreak/>
        <w:t xml:space="preserve">The second phase is launched when the start lifecycle event from TeNOR is received through the middleware API. This processes the infrastructure code and verifies the compliance of each minion with the desired infrastructure. </w:t>
      </w:r>
    </w:p>
    <w:p w14:paraId="68F28659" w14:textId="77777777" w:rsidR="00A83AD8" w:rsidRPr="009417CF" w:rsidRDefault="00A83AD8" w:rsidP="00A83AD8">
      <w:r w:rsidRPr="009417CF">
        <w:t xml:space="preserve">As we can see in </w:t>
      </w:r>
      <w:r w:rsidRPr="00E312E9">
        <w:fldChar w:fldCharType="begin"/>
      </w:r>
      <w:r w:rsidRPr="009417CF">
        <w:instrText xml:space="preserve"> REF _Ref434339049 \h  \* MERGEFORMAT </w:instrText>
      </w:r>
      <w:r w:rsidRPr="00E312E9">
        <w:fldChar w:fldCharType="separate"/>
      </w:r>
      <w:r w:rsidRPr="009417CF">
        <w:t>Code listing 1</w:t>
      </w:r>
      <w:r w:rsidRPr="00E312E9">
        <w:fldChar w:fldCharType="end"/>
      </w:r>
      <w:r w:rsidRPr="009417CF">
        <w:t>, the yaml DSL used with Salt describes how the infrastructure should be configured. Salt allows us to “synchronize” the code infrastructure in yaml with the real infrastructure simply by calling the Salt API. This synchronization process installs, copies, configures, downloads the required missing software components and can even configure more low level aspects.</w:t>
      </w:r>
    </w:p>
    <w:p w14:paraId="3B18E79D" w14:textId="77777777" w:rsidR="00A83AD8" w:rsidRPr="009417CF" w:rsidRDefault="00A83AD8" w:rsidP="00A83AD8">
      <w:r w:rsidRPr="009417CF">
        <w:t>Providing the possibility for the system the scale-in is straightforward when having the infrastructure described as code. Installing, configuring and ramping up new VM is just a matter of “synching” the infrastructure state with the new resources available.</w:t>
      </w:r>
    </w:p>
    <w:p w14:paraId="457A3F5C" w14:textId="77777777" w:rsidR="00A83AD8" w:rsidRPr="009417CF" w:rsidRDefault="00A83AD8" w:rsidP="00A83AD8">
      <w:pPr>
        <w:jc w:val="left"/>
      </w:pPr>
      <w:r w:rsidRPr="009417CF">
        <w:t>Our implementation use the Debian Jessie for applications and containers.</w:t>
      </w:r>
    </w:p>
    <w:p w14:paraId="7DDD97A4" w14:textId="5D27605F" w:rsidR="00A83AD8" w:rsidRPr="009417CF" w:rsidRDefault="00A83AD8" w:rsidP="00A83AD8">
      <w:pPr>
        <w:jc w:val="left"/>
      </w:pPr>
      <w:r w:rsidRPr="001F665C">
        <w:rPr>
          <w:noProof/>
          <w:lang w:val="en-US"/>
        </w:rPr>
        <mc:AlternateContent>
          <mc:Choice Requires="wps">
            <w:drawing>
              <wp:anchor distT="0" distB="0" distL="114300" distR="114300" simplePos="0" relativeHeight="251727872" behindDoc="0" locked="0" layoutInCell="1" allowOverlap="1" wp14:anchorId="600582CA" wp14:editId="6C9CF9C8">
                <wp:simplePos x="0" y="0"/>
                <wp:positionH relativeFrom="column">
                  <wp:posOffset>-308610</wp:posOffset>
                </wp:positionH>
                <wp:positionV relativeFrom="paragraph">
                  <wp:posOffset>5975985</wp:posOffset>
                </wp:positionV>
                <wp:extent cx="6217920" cy="295910"/>
                <wp:effectExtent l="0" t="0" r="0" b="8890"/>
                <wp:wrapSquare wrapText="bothSides"/>
                <wp:docPr id="690" name="Zone de texte 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17920" cy="295910"/>
                        </a:xfrm>
                        <a:prstGeom prst="rect">
                          <a:avLst/>
                        </a:prstGeom>
                        <a:solidFill>
                          <a:prstClr val="white"/>
                        </a:solidFill>
                        <a:ln>
                          <a:noFill/>
                        </a:ln>
                        <a:effectLst/>
                      </wps:spPr>
                      <wps:txbx>
                        <w:txbxContent>
                          <w:p w14:paraId="56771F26" w14:textId="77777777" w:rsidR="00580430" w:rsidRDefault="00580430" w:rsidP="00A83AD8">
                            <w:pPr>
                              <w:pStyle w:val="Caption"/>
                              <w:rPr>
                                <w:lang w:val="en-US"/>
                              </w:rPr>
                            </w:pPr>
                            <w:r>
                              <w:rPr>
                                <w:lang w:val="en-US"/>
                              </w:rPr>
                              <w:t xml:space="preserve">Code listing </w:t>
                            </w:r>
                            <w:r>
                              <w:fldChar w:fldCharType="begin"/>
                            </w:r>
                            <w:r>
                              <w:rPr>
                                <w:lang w:val="en-US"/>
                              </w:rPr>
                              <w:instrText xml:space="preserve"> SEQ Code_listing \* ARABIC </w:instrText>
                            </w:r>
                            <w:r>
                              <w:fldChar w:fldCharType="separate"/>
                            </w:r>
                            <w:r>
                              <w:rPr>
                                <w:lang w:val="en-US"/>
                              </w:rPr>
                              <w:t>1</w:t>
                            </w:r>
                            <w:r>
                              <w:fldChar w:fldCharType="end"/>
                            </w:r>
                            <w:r>
                              <w:rPr>
                                <w:lang w:val="en-US"/>
                              </w:rPr>
                              <w:t xml:space="preserve"> an example of infrastructure code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600582CA" id="_x0000_t202" coordsize="21600,21600" o:spt="202" path="m,l,21600r21600,l21600,xe">
                <v:stroke joinstyle="miter"/>
                <v:path gradientshapeok="t" o:connecttype="rect"/>
              </v:shapetype>
              <v:shape id="Zone de texte 690" o:spid="_x0000_s1026" type="#_x0000_t202" style="position:absolute;margin-left:-24.3pt;margin-top:470.55pt;width:489.6pt;height:2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" stroked="f">
                <v:path arrowok="t"/>
                <v:textbox style="mso-fit-shape-to-text:t" inset="0,0,0,0">
                  <w:txbxContent>
                    <w:p w14:paraId="56771F26" w14:textId="77777777" w:rsidR="00580430" w:rsidRDefault="00580430" w:rsidP="00A83AD8">
                      <w:pPr>
                        <w:pStyle w:val="Caption"/>
                        <w:rPr>
                          <w:lang w:val="en-US"/>
                        </w:rPr>
                      </w:pPr>
                      <w:r>
                        <w:rPr>
                          <w:lang w:val="en-US"/>
                        </w:rPr>
                        <w:t xml:space="preserve">Code listing </w:t>
                      </w:r>
                      <w:r>
                        <w:fldChar w:fldCharType="begin"/>
                      </w:r>
                      <w:r>
                        <w:rPr>
                          <w:lang w:val="en-US"/>
                        </w:rPr>
                        <w:instrText xml:space="preserve"> SEQ Code_listing \* ARABIC </w:instrText>
                      </w:r>
                      <w:r>
                        <w:fldChar w:fldCharType="separate"/>
                      </w:r>
                      <w:r>
                        <w:rPr>
                          <w:lang w:val="en-US"/>
                        </w:rPr>
                        <w:t>1</w:t>
                      </w:r>
                      <w:r>
                        <w:fldChar w:fldCharType="end"/>
                      </w:r>
                      <w:r>
                        <w:rPr>
                          <w:lang w:val="en-US"/>
                        </w:rPr>
                        <w:t xml:space="preserve"> an example of infrastructure code</w:t>
                      </w:r>
                    </w:p>
                  </w:txbxContent>
                </v:textbox>
                <w10:wrap type="square"/>
              </v:shape>
            </w:pict>
          </mc:Fallback>
        </mc:AlternateContent>
      </w:r>
      <w:r w:rsidRPr="00A84003">
        <w:rPr>
          <w:noProof/>
          <w:lang w:val="en-US"/>
        </w:rPr>
        <mc:AlternateContent>
          <mc:Choice Requires="wps">
            <w:drawing>
              <wp:anchor distT="45720" distB="45720" distL="114300" distR="114300" simplePos="0" relativeHeight="251726848" behindDoc="0" locked="0" layoutInCell="1" allowOverlap="1" wp14:anchorId="4E7756F9" wp14:editId="7485D87E">
                <wp:simplePos x="0" y="0"/>
                <wp:positionH relativeFrom="column">
                  <wp:posOffset>-308610</wp:posOffset>
                </wp:positionH>
                <wp:positionV relativeFrom="paragraph">
                  <wp:posOffset>445135</wp:posOffset>
                </wp:positionV>
                <wp:extent cx="6217920" cy="5761355"/>
                <wp:effectExtent l="0" t="0" r="11430" b="10795"/>
                <wp:wrapSquare wrapText="bothSides"/>
                <wp:docPr id="689" name="Zone de texte 6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0" cy="5761355"/>
                        </a:xfrm>
                        <a:prstGeom prst="rect">
                          <a:avLst/>
                        </a:prstGeom>
                        <a:solidFill>
                          <a:srgbClr val="FFFFFF"/>
                        </a:solidFill>
                        <a:ln w="9525">
                          <a:solidFill>
                            <a:srgbClr val="000000"/>
                          </a:solidFill>
                          <a:miter lim="800000"/>
                        </a:ln>
                      </wps:spPr>
                      <wps:txbx>
                        <w:txbxContent>
                          <w:p w14:paraId="32F2C7E7"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#here we make sure that the latest worker docker image is present on the system</w:t>
                            </w:r>
                          </w:p>
                          <w:p w14:paraId="26EBAD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nherbaut/worker</w:t>
                            </w:r>
                            <w:r>
                              <w:rPr>
                                <w:rFonts w:ascii="Courier New" w:hAnsi="Courier New" w:cs="Courier New"/>
                                <w:color w:val="000000"/>
                                <w:sz w:val="20"/>
                                <w:szCs w:val="20"/>
                                <w:highlight w:val="white"/>
                                <w:lang w:val="en-US"/>
                              </w:rPr>
                              <w:t>:</w:t>
                            </w:r>
                          </w:p>
                          <w:p w14:paraId="3A626344"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#this command is equivalent to docker pull</w:t>
                            </w:r>
                          </w:p>
                          <w:p w14:paraId="6B86FA9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docker.pulled</w:t>
                            </w:r>
                            <w:r>
                              <w:rPr>
                                <w:rFonts w:ascii="Courier New" w:hAnsi="Courier New" w:cs="Courier New"/>
                                <w:color w:val="000000"/>
                                <w:sz w:val="20"/>
                                <w:szCs w:val="20"/>
                                <w:highlight w:val="white"/>
                                <w:lang w:val="en-US"/>
                              </w:rPr>
                              <w:t xml:space="preserve">: </w:t>
                            </w:r>
                          </w:p>
                          <w:p w14:paraId="3447AF32"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#always use the latest version from our continus build system</w:t>
                            </w:r>
                          </w:p>
                          <w:p w14:paraId="3D18EA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tag</w:t>
                            </w:r>
                            <w:r>
                              <w:rPr>
                                <w:rFonts w:ascii="Courier New" w:hAnsi="Courier New" w:cs="Courier New"/>
                                <w:color w:val="000000"/>
                                <w:sz w:val="20"/>
                                <w:szCs w:val="20"/>
                                <w:highlight w:val="white"/>
                                <w:lang w:val="en-US"/>
                              </w:rPr>
                              <w:t xml:space="preserve">: latest </w:t>
                            </w:r>
                          </w:p>
                          <w:p w14:paraId="7FDF9853"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require</w:t>
                            </w:r>
                            <w:r>
                              <w:rPr>
                                <w:rFonts w:ascii="Courier New" w:hAnsi="Courier New" w:cs="Courier New"/>
                                <w:color w:val="000000"/>
                                <w:sz w:val="20"/>
                                <w:szCs w:val="20"/>
                                <w:highlight w:val="white"/>
                                <w:lang w:val="en-US"/>
                              </w:rPr>
                              <w:t>:</w:t>
                            </w:r>
                          </w:p>
                          <w:p w14:paraId="3FE3AAC1"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#make sure that docker is installed before pulling the image</w:t>
                            </w:r>
                          </w:p>
                          <w:p w14:paraId="1C1A78A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sls</w:t>
                            </w:r>
                            <w:r>
                              <w:rPr>
                                <w:rFonts w:ascii="Courier New" w:hAnsi="Courier New" w:cs="Courier New"/>
                                <w:color w:val="000000"/>
                                <w:sz w:val="20"/>
                                <w:szCs w:val="20"/>
                                <w:highlight w:val="white"/>
                                <w:lang w:val="en-US"/>
                              </w:rPr>
                              <w:t xml:space="preserve">: docker </w:t>
                            </w:r>
                          </w:p>
                          <w:p w14:paraId="3E9407B2"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#make sure that docker daemon is running</w:t>
                            </w:r>
                          </w:p>
                          <w:p w14:paraId="4FF80DC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lang w:val="en-US"/>
                              </w:rPr>
                              <w:t xml:space="preserve"> </w:t>
                            </w:r>
                            <w:r>
                              <w:rPr>
                                <w:rFonts w:ascii="Courier New" w:hAnsi="Courier New" w:cs="Courier New"/>
                                <w:b/>
                                <w:bCs/>
                                <w:color w:val="000080"/>
                                <w:sz w:val="20"/>
                                <w:szCs w:val="20"/>
                                <w:highlight w:val="white"/>
                                <w:lang w:val="en-US"/>
                              </w:rPr>
                              <w:t>service.running</w:t>
                            </w:r>
                            <w:r>
                              <w:rPr>
                                <w:rFonts w:ascii="Courier New" w:hAnsi="Courier New" w:cs="Courier New"/>
                                <w:color w:val="000000"/>
                                <w:sz w:val="20"/>
                                <w:szCs w:val="20"/>
                                <w:lang w:val="en-US"/>
                              </w:rPr>
                              <w:t>: docker</w:t>
                            </w:r>
                          </w:p>
                          <w:p w14:paraId="7A349A00"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4F04D9A0"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this set of jinja2 template file is here to provide the broker's IP address</w:t>
                            </w:r>
                          </w:p>
                          <w:p w14:paraId="081DB10F"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minealias = salt['pillar.get']('hostsfile:alias', 'network.ip_addrs') %}</w:t>
                            </w:r>
                          </w:p>
                          <w:p w14:paraId="761E4F6F"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addrs = salt['mine.get']('roles:broker', minealias,"grain") %}</w:t>
                            </w:r>
                          </w:p>
                          <w:p w14:paraId="03DA3E0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broker_ip= addrs.items()[0][1][0] %}</w:t>
                            </w:r>
                          </w:p>
                          <w:p w14:paraId="66895665"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3DC45D13"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this set of instruction is there to provide the the swift proxy ip address</w:t>
                            </w:r>
                          </w:p>
                          <w:p w14:paraId="3133697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addrs = salt['mine.get']('roles:swift_proxy', minealias,"grain") %}</w:t>
                            </w:r>
                          </w:p>
                          <w:p w14:paraId="1C6199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swift_proxy_ip= addrs.items()[0][1][0] %}</w:t>
                            </w:r>
                          </w:p>
                          <w:p w14:paraId="67410DB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45B8A4D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
                          <w:p w14:paraId="579880C7"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now we are ready to cook our docker image</w:t>
                            </w:r>
                          </w:p>
                          <w:p w14:paraId="109146BC"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core-worker-container</w:t>
                            </w:r>
                            <w:r>
                              <w:rPr>
                                <w:rFonts w:ascii="Courier New" w:hAnsi="Courier New" w:cs="Courier New"/>
                                <w:color w:val="000000"/>
                                <w:sz w:val="20"/>
                                <w:szCs w:val="20"/>
                                <w:highlight w:val="white"/>
                                <w:lang w:val="en-US"/>
                              </w:rPr>
                              <w:t>:</w:t>
                            </w:r>
                          </w:p>
                          <w:p w14:paraId="3053581D"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docker.installed</w:t>
                            </w:r>
                            <w:r>
                              <w:rPr>
                                <w:rFonts w:ascii="Courier New" w:hAnsi="Courier New" w:cs="Courier New"/>
                                <w:color w:val="000000"/>
                                <w:sz w:val="20"/>
                                <w:szCs w:val="20"/>
                                <w:highlight w:val="white"/>
                                <w:lang w:val="en-US"/>
                              </w:rPr>
                              <w:t>:</w:t>
                            </w:r>
                          </w:p>
                          <w:p w14:paraId="086824C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name</w:t>
                            </w:r>
                            <w:r>
                              <w:rPr>
                                <w:rFonts w:ascii="Courier New" w:hAnsi="Courier New" w:cs="Courier New"/>
                                <w:color w:val="000000"/>
                                <w:sz w:val="20"/>
                                <w:szCs w:val="20"/>
                                <w:highlight w:val="white"/>
                                <w:lang w:val="en-US"/>
                              </w:rPr>
                              <w:t>: core-worker-container</w:t>
                            </w:r>
                          </w:p>
                          <w:p w14:paraId="1E56E040"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image</w:t>
                            </w:r>
                            <w:r>
                              <w:rPr>
                                <w:rFonts w:ascii="Courier New" w:hAnsi="Courier New" w:cs="Courier New"/>
                                <w:color w:val="000000"/>
                                <w:sz w:val="20"/>
                                <w:szCs w:val="20"/>
                                <w:highlight w:val="white"/>
                                <w:lang w:val="en-US"/>
                              </w:rPr>
                              <w:t>: nherbaut/worker:latest</w:t>
                            </w:r>
                          </w:p>
                          <w:p w14:paraId="05E5AC74"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 now we are ready to cook our docker image</w:t>
                            </w:r>
                          </w:p>
                          <w:p w14:paraId="57159044"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environment</w:t>
                            </w:r>
                            <w:r>
                              <w:rPr>
                                <w:rFonts w:ascii="Courier New" w:hAnsi="Courier New" w:cs="Courier New"/>
                                <w:color w:val="000000"/>
                                <w:sz w:val="20"/>
                                <w:szCs w:val="20"/>
                                <w:highlight w:val="white"/>
                                <w:lang w:val="en-US"/>
                              </w:rPr>
                              <w:t>:</w:t>
                            </w:r>
                          </w:p>
                          <w:p w14:paraId="714C6E65"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"CELERY_BROKER_URL" </w:t>
                            </w:r>
                            <w:r>
                              <w:rPr>
                                <w:rFonts w:ascii="Courier New" w:hAnsi="Courier New" w:cs="Courier New"/>
                                <w:color w:val="000000"/>
                                <w:sz w:val="20"/>
                                <w:szCs w:val="20"/>
                                <w:highlight w:val="white"/>
                                <w:lang w:val="en-US"/>
                              </w:rPr>
                              <w:t>: "</w:t>
                            </w:r>
                            <w:r>
                              <w:rPr>
                                <w:rFonts w:ascii="Courier New" w:hAnsi="Courier New" w:cs="Courier New"/>
                                <w:color w:val="000000"/>
                                <w:sz w:val="20"/>
                                <w:szCs w:val="20"/>
                                <w:highlight w:val="white"/>
                                <w:u w:val="single"/>
                                <w:lang w:val="en-US"/>
                              </w:rPr>
                              <w:t>amqp://guest@{{</w:t>
                            </w:r>
                            <w:r>
                              <w:rPr>
                                <w:rFonts w:ascii="Courier New" w:hAnsi="Courier New" w:cs="Courier New"/>
                                <w:color w:val="000000"/>
                                <w:sz w:val="20"/>
                                <w:szCs w:val="20"/>
                                <w:highlight w:val="white"/>
                                <w:lang w:val="en-US"/>
                              </w:rPr>
                              <w:t xml:space="preserve"> broker_ip }}"</w:t>
                            </w:r>
                          </w:p>
                          <w:p w14:paraId="1C3415E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"ST_AUTH" </w:t>
                            </w:r>
                            <w:r>
                              <w:rPr>
                                <w:rFonts w:ascii="Courier New" w:hAnsi="Courier New" w:cs="Courier New"/>
                                <w:color w:val="000000"/>
                                <w:sz w:val="20"/>
                                <w:szCs w:val="20"/>
                                <w:highlight w:val="white"/>
                                <w:lang w:val="en-US"/>
                              </w:rPr>
                              <w:t>: "</w:t>
                            </w:r>
                            <w:r>
                              <w:rPr>
                                <w:rFonts w:ascii="Courier New" w:hAnsi="Courier New" w:cs="Courier New"/>
                                <w:color w:val="000000"/>
                                <w:sz w:val="20"/>
                                <w:szCs w:val="20"/>
                                <w:highlight w:val="white"/>
                                <w:u w:val="single"/>
                                <w:lang w:val="en-US"/>
                              </w:rPr>
                              <w:t>http://{{</w:t>
                            </w:r>
                            <w:r>
                              <w:rPr>
                                <w:rFonts w:ascii="Courier New" w:hAnsi="Courier New" w:cs="Courier New"/>
                                <w:color w:val="000000"/>
                                <w:sz w:val="20"/>
                                <w:szCs w:val="20"/>
                                <w:highlight w:val="white"/>
                                <w:lang w:val="en-US"/>
                              </w:rPr>
                              <w:t xml:space="preserve"> swift_proxy_ip }}:8080/auth/v1.0"</w:t>
                            </w:r>
                          </w:p>
                          <w:p w14:paraId="1538E01D"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"ST_USER" </w:t>
                            </w:r>
                            <w:r>
                              <w:rPr>
                                <w:rFonts w:ascii="Courier New" w:hAnsi="Courier New" w:cs="Courier New"/>
                                <w:color w:val="000000"/>
                                <w:sz w:val="20"/>
                                <w:szCs w:val="20"/>
                                <w:highlight w:val="white"/>
                                <w:lang w:val="en-US"/>
                              </w:rPr>
                              <w:t>: "admin:admin"</w:t>
                            </w:r>
                          </w:p>
                          <w:p w14:paraId="41FA7DE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"ST_KEY" </w:t>
                            </w:r>
                            <w:r>
                              <w:rPr>
                                <w:rFonts w:ascii="Courier New" w:hAnsi="Courier New" w:cs="Courier New"/>
                                <w:color w:val="000000"/>
                                <w:sz w:val="20"/>
                                <w:szCs w:val="20"/>
                                <w:highlight w:val="white"/>
                                <w:lang w:val="en-US"/>
                              </w:rPr>
                              <w:t>: "admin"</w:t>
                            </w:r>
                          </w:p>
                          <w:p w14:paraId="41BD81DA"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watch</w:t>
                            </w:r>
                            <w:r>
                              <w:rPr>
                                <w:rFonts w:ascii="Courier New" w:hAnsi="Courier New" w:cs="Courier New"/>
                                <w:color w:val="000000"/>
                                <w:sz w:val="20"/>
                                <w:szCs w:val="20"/>
                                <w:highlight w:val="white"/>
                                <w:lang w:val="en-US"/>
                              </w:rPr>
                              <w:t>:</w:t>
                            </w:r>
                          </w:p>
                          <w:p w14:paraId="1E2B6E1A"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 trigger this event whenever the image is done being pulled</w:t>
                            </w:r>
                          </w:p>
                          <w:p w14:paraId="032B9020" w14:textId="77777777" w:rsidR="00580430" w:rsidRDefault="00580430" w:rsidP="00A83AD8">
                            <w:pPr>
                              <w:rPr>
                                <w:lang w:val="fr-FR"/>
                              </w:rPr>
                            </w:pPr>
                            <w:r>
                              <w:rPr>
                                <w:rFonts w:ascii="Courier New" w:hAnsi="Courier New" w:cs="Courier New"/>
                                <w:b/>
                                <w:bCs/>
                                <w:color w:val="000080"/>
                                <w:sz w:val="20"/>
                                <w:szCs w:val="20"/>
                                <w:highlight w:val="white"/>
                                <w:lang w:val="en-US"/>
                              </w:rPr>
                              <w:t xml:space="preserve">      </w:t>
                            </w:r>
                            <w:r>
                              <w:rPr>
                                <w:rFonts w:ascii="Courier New" w:hAnsi="Courier New" w:cs="Courier New"/>
                                <w:b/>
                                <w:bCs/>
                                <w:color w:val="000080"/>
                                <w:sz w:val="20"/>
                                <w:szCs w:val="20"/>
                                <w:highlight w:val="white"/>
                                <w:lang w:val="fr-FR"/>
                              </w:rPr>
                              <w:t>- docker</w:t>
                            </w:r>
                            <w:r>
                              <w:rPr>
                                <w:rFonts w:ascii="Courier New" w:hAnsi="Courier New" w:cs="Courier New"/>
                                <w:color w:val="000000"/>
                                <w:sz w:val="20"/>
                                <w:szCs w:val="20"/>
                                <w:highlight w:val="white"/>
                                <w:lang w:val="fr-FR"/>
                              </w:rPr>
                              <w:t>: nherbaut/worker</w:t>
                            </w:r>
                          </w:p>
                          <w:p w14:paraId="3944C356" w14:textId="77777777" w:rsidR="00580430" w:rsidRDefault="00580430" w:rsidP="00A83AD8">
                            <w:pPr>
                              <w:rPr>
                                <w:lang w:val="fr-FR"/>
                              </w:rPr>
                            </w:pPr>
                          </w:p>
                        </w:txbxContent>
                      </wps:txbx>
                      <wps:bodyPr rot="0" vert="horz" wrap="square" lIns="91440" tIns="45720" rIns="91440" bIns="45720" anchor="t" anchorCtr="0">
                        <a:spAutoFit/>
                      </wps:bodyPr>
                    </wps:wsp>
                  </a:graphicData>
                </a:graphic>
                <wp14:sizeRelH relativeFrom="page">
                  <wp14:pctWidth>0</wp14:pctWidth>
                </wp14:sizeRelH>
                <wp14:sizeRelV relativeFrom="margin">
                  <wp14:pctHeight>20000</wp14:pctHeight>
                </wp14:sizeRelV>
              </wp:anchor>
            </w:drawing>
          </mc:Choice>
          <mc:Fallback>
            <w:pict>
              <v:shape w14:anchorId="4E7756F9" id="Zone de texte 689" o:spid="_x0000_s1027" type="#_x0000_t202" style="position:absolute;margin-left:-24.3pt;margin-top:35.05pt;width:489.6pt;height:453.65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">
                <v:textbox style="mso-fit-shape-to-text:t">
                  <w:txbxContent>
                    <w:p w14:paraId="32F2C7E7"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#here we make sure that the latest worker docker image is present on the system</w:t>
                      </w:r>
                    </w:p>
                    <w:p w14:paraId="26EBAD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nherbaut/worker</w:t>
                      </w:r>
                      <w:r>
                        <w:rPr>
                          <w:rFonts w:ascii="Courier New" w:hAnsi="Courier New" w:cs="Courier New"/>
                          <w:color w:val="000000"/>
                          <w:sz w:val="20"/>
                          <w:szCs w:val="20"/>
                          <w:highlight w:val="white"/>
                          <w:lang w:val="en-US"/>
                        </w:rPr>
                        <w:t>:</w:t>
                      </w:r>
                    </w:p>
                    <w:p w14:paraId="3A626344"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#this command is equivalent to docker pull</w:t>
                      </w:r>
                    </w:p>
                    <w:p w14:paraId="6B86FA9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docker.pulled</w:t>
                      </w:r>
                      <w:r>
                        <w:rPr>
                          <w:rFonts w:ascii="Courier New" w:hAnsi="Courier New" w:cs="Courier New"/>
                          <w:color w:val="000000"/>
                          <w:sz w:val="20"/>
                          <w:szCs w:val="20"/>
                          <w:highlight w:val="white"/>
                          <w:lang w:val="en-US"/>
                        </w:rPr>
                        <w:t xml:space="preserve">: </w:t>
                      </w:r>
                    </w:p>
                    <w:p w14:paraId="3447AF32"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#always use the latest version from our continus build system</w:t>
                      </w:r>
                    </w:p>
                    <w:p w14:paraId="3D18EA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tag</w:t>
                      </w:r>
                      <w:r>
                        <w:rPr>
                          <w:rFonts w:ascii="Courier New" w:hAnsi="Courier New" w:cs="Courier New"/>
                          <w:color w:val="000000"/>
                          <w:sz w:val="20"/>
                          <w:szCs w:val="20"/>
                          <w:highlight w:val="white"/>
                          <w:lang w:val="en-US"/>
                        </w:rPr>
                        <w:t xml:space="preserve">: latest </w:t>
                      </w:r>
                    </w:p>
                    <w:p w14:paraId="7FDF9853"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require</w:t>
                      </w:r>
                      <w:r>
                        <w:rPr>
                          <w:rFonts w:ascii="Courier New" w:hAnsi="Courier New" w:cs="Courier New"/>
                          <w:color w:val="000000"/>
                          <w:sz w:val="20"/>
                          <w:szCs w:val="20"/>
                          <w:highlight w:val="white"/>
                          <w:lang w:val="en-US"/>
                        </w:rPr>
                        <w:t>:</w:t>
                      </w:r>
                    </w:p>
                    <w:p w14:paraId="3FE3AAC1"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#make sure that docker is installed before pulling the image</w:t>
                      </w:r>
                    </w:p>
                    <w:p w14:paraId="1C1A78A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sls</w:t>
                      </w:r>
                      <w:r>
                        <w:rPr>
                          <w:rFonts w:ascii="Courier New" w:hAnsi="Courier New" w:cs="Courier New"/>
                          <w:color w:val="000000"/>
                          <w:sz w:val="20"/>
                          <w:szCs w:val="20"/>
                          <w:highlight w:val="white"/>
                          <w:lang w:val="en-US"/>
                        </w:rPr>
                        <w:t xml:space="preserve">: docker </w:t>
                      </w:r>
                    </w:p>
                    <w:p w14:paraId="3E9407B2"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#make sure that docker daemon is running</w:t>
                      </w:r>
                    </w:p>
                    <w:p w14:paraId="4FF80DC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r>
                        <w:rPr>
                          <w:rFonts w:ascii="Courier New" w:hAnsi="Courier New" w:cs="Courier New"/>
                          <w:color w:val="000000"/>
                          <w:sz w:val="20"/>
                          <w:szCs w:val="20"/>
                          <w:lang w:val="en-US"/>
                        </w:rPr>
                        <w:t xml:space="preserve"> </w:t>
                      </w:r>
                      <w:r>
                        <w:rPr>
                          <w:rFonts w:ascii="Courier New" w:hAnsi="Courier New" w:cs="Courier New"/>
                          <w:b/>
                          <w:bCs/>
                          <w:color w:val="000080"/>
                          <w:sz w:val="20"/>
                          <w:szCs w:val="20"/>
                          <w:highlight w:val="white"/>
                          <w:lang w:val="en-US"/>
                        </w:rPr>
                        <w:t>service.running</w:t>
                      </w:r>
                      <w:r>
                        <w:rPr>
                          <w:rFonts w:ascii="Courier New" w:hAnsi="Courier New" w:cs="Courier New"/>
                          <w:color w:val="000000"/>
                          <w:sz w:val="20"/>
                          <w:szCs w:val="20"/>
                          <w:lang w:val="en-US"/>
                        </w:rPr>
                        <w:t>: docker</w:t>
                      </w:r>
                    </w:p>
                    <w:p w14:paraId="7A349A00"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4F04D9A0"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this set of jinja2 template file is here to provide the broker's IP address</w:t>
                      </w:r>
                    </w:p>
                    <w:p w14:paraId="081DB10F"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minealias = salt['pillar.get']('hostsfile:alias', 'network.ip_addrs') %}</w:t>
                      </w:r>
                    </w:p>
                    <w:p w14:paraId="761E4F6F"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addrs = salt['mine.get']('roles:broker', minealias,"grain") %}</w:t>
                      </w:r>
                    </w:p>
                    <w:p w14:paraId="03DA3E0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broker_ip= addrs.items()[0][1][0] %}</w:t>
                      </w:r>
                    </w:p>
                    <w:p w14:paraId="66895665"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3DC45D13"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this set of instruction is there to provide the the swift proxy ip address</w:t>
                      </w:r>
                    </w:p>
                    <w:p w14:paraId="3133697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addrs = salt['mine.get']('roles:swift_proxy', minealias,"grain") %}</w:t>
                      </w:r>
                    </w:p>
                    <w:p w14:paraId="1C619941"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set swift_proxy_ip= addrs.items()[0][1][0] %}</w:t>
                      </w:r>
                    </w:p>
                    <w:p w14:paraId="67410DB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p>
                    <w:p w14:paraId="45B8A4D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color w:val="000000"/>
                          <w:sz w:val="20"/>
                          <w:szCs w:val="20"/>
                          <w:highlight w:val="white"/>
                          <w:lang w:val="en-US"/>
                        </w:rPr>
                        <w:t xml:space="preserve">  </w:t>
                      </w:r>
                    </w:p>
                    <w:p w14:paraId="579880C7"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now we are ready to cook our docker image</w:t>
                      </w:r>
                    </w:p>
                    <w:p w14:paraId="109146BC"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core-worker-container</w:t>
                      </w:r>
                      <w:r>
                        <w:rPr>
                          <w:rFonts w:ascii="Courier New" w:hAnsi="Courier New" w:cs="Courier New"/>
                          <w:color w:val="000000"/>
                          <w:sz w:val="20"/>
                          <w:szCs w:val="20"/>
                          <w:highlight w:val="white"/>
                          <w:lang w:val="en-US"/>
                        </w:rPr>
                        <w:t>:</w:t>
                      </w:r>
                    </w:p>
                    <w:p w14:paraId="3053581D"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docker.installed</w:t>
                      </w:r>
                      <w:r>
                        <w:rPr>
                          <w:rFonts w:ascii="Courier New" w:hAnsi="Courier New" w:cs="Courier New"/>
                          <w:color w:val="000000"/>
                          <w:sz w:val="20"/>
                          <w:szCs w:val="20"/>
                          <w:highlight w:val="white"/>
                          <w:lang w:val="en-US"/>
                        </w:rPr>
                        <w:t>:</w:t>
                      </w:r>
                    </w:p>
                    <w:p w14:paraId="086824C2"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name</w:t>
                      </w:r>
                      <w:r>
                        <w:rPr>
                          <w:rFonts w:ascii="Courier New" w:hAnsi="Courier New" w:cs="Courier New"/>
                          <w:color w:val="000000"/>
                          <w:sz w:val="20"/>
                          <w:szCs w:val="20"/>
                          <w:highlight w:val="white"/>
                          <w:lang w:val="en-US"/>
                        </w:rPr>
                        <w:t>: core-worker-container</w:t>
                      </w:r>
                    </w:p>
                    <w:p w14:paraId="1E56E040"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image</w:t>
                      </w:r>
                      <w:r>
                        <w:rPr>
                          <w:rFonts w:ascii="Courier New" w:hAnsi="Courier New" w:cs="Courier New"/>
                          <w:color w:val="000000"/>
                          <w:sz w:val="20"/>
                          <w:szCs w:val="20"/>
                          <w:highlight w:val="white"/>
                          <w:lang w:val="en-US"/>
                        </w:rPr>
                        <w:t>: nherbaut/worker:latest</w:t>
                      </w:r>
                    </w:p>
                    <w:p w14:paraId="05E5AC74"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 now we are ready to cook our docker image</w:t>
                      </w:r>
                    </w:p>
                    <w:p w14:paraId="57159044"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environment</w:t>
                      </w:r>
                      <w:r>
                        <w:rPr>
                          <w:rFonts w:ascii="Courier New" w:hAnsi="Courier New" w:cs="Courier New"/>
                          <w:color w:val="000000"/>
                          <w:sz w:val="20"/>
                          <w:szCs w:val="20"/>
                          <w:highlight w:val="white"/>
                          <w:lang w:val="en-US"/>
                        </w:rPr>
                        <w:t>:</w:t>
                      </w:r>
                    </w:p>
                    <w:p w14:paraId="714C6E65"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"CELERY_BROKER_URL" </w:t>
                      </w:r>
                      <w:r>
                        <w:rPr>
                          <w:rFonts w:ascii="Courier New" w:hAnsi="Courier New" w:cs="Courier New"/>
                          <w:color w:val="000000"/>
                          <w:sz w:val="20"/>
                          <w:szCs w:val="20"/>
                          <w:highlight w:val="white"/>
                          <w:lang w:val="en-US"/>
                        </w:rPr>
                        <w:t>: "</w:t>
                      </w:r>
                      <w:r>
                        <w:rPr>
                          <w:rFonts w:ascii="Courier New" w:hAnsi="Courier New" w:cs="Courier New"/>
                          <w:color w:val="000000"/>
                          <w:sz w:val="20"/>
                          <w:szCs w:val="20"/>
                          <w:highlight w:val="white"/>
                          <w:u w:val="single"/>
                          <w:lang w:val="en-US"/>
                        </w:rPr>
                        <w:t>amqp://guest@{{</w:t>
                      </w:r>
                      <w:r>
                        <w:rPr>
                          <w:rFonts w:ascii="Courier New" w:hAnsi="Courier New" w:cs="Courier New"/>
                          <w:color w:val="000000"/>
                          <w:sz w:val="20"/>
                          <w:szCs w:val="20"/>
                          <w:highlight w:val="white"/>
                          <w:lang w:val="en-US"/>
                        </w:rPr>
                        <w:t xml:space="preserve"> broker_ip }}"</w:t>
                      </w:r>
                    </w:p>
                    <w:p w14:paraId="1C3415E6"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"ST_AUTH" </w:t>
                      </w:r>
                      <w:r>
                        <w:rPr>
                          <w:rFonts w:ascii="Courier New" w:hAnsi="Courier New" w:cs="Courier New"/>
                          <w:color w:val="000000"/>
                          <w:sz w:val="20"/>
                          <w:szCs w:val="20"/>
                          <w:highlight w:val="white"/>
                          <w:lang w:val="en-US"/>
                        </w:rPr>
                        <w:t>: "</w:t>
                      </w:r>
                      <w:r>
                        <w:rPr>
                          <w:rFonts w:ascii="Courier New" w:hAnsi="Courier New" w:cs="Courier New"/>
                          <w:color w:val="000000"/>
                          <w:sz w:val="20"/>
                          <w:szCs w:val="20"/>
                          <w:highlight w:val="white"/>
                          <w:u w:val="single"/>
                          <w:lang w:val="en-US"/>
                        </w:rPr>
                        <w:t>http://{{</w:t>
                      </w:r>
                      <w:r>
                        <w:rPr>
                          <w:rFonts w:ascii="Courier New" w:hAnsi="Courier New" w:cs="Courier New"/>
                          <w:color w:val="000000"/>
                          <w:sz w:val="20"/>
                          <w:szCs w:val="20"/>
                          <w:highlight w:val="white"/>
                          <w:lang w:val="en-US"/>
                        </w:rPr>
                        <w:t xml:space="preserve"> swift_proxy_ip }}:8080/auth/v1.0"</w:t>
                      </w:r>
                    </w:p>
                    <w:p w14:paraId="1538E01D"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"ST_USER" </w:t>
                      </w:r>
                      <w:r>
                        <w:rPr>
                          <w:rFonts w:ascii="Courier New" w:hAnsi="Courier New" w:cs="Courier New"/>
                          <w:color w:val="000000"/>
                          <w:sz w:val="20"/>
                          <w:szCs w:val="20"/>
                          <w:highlight w:val="white"/>
                          <w:lang w:val="en-US"/>
                        </w:rPr>
                        <w:t>: "admin:admin"</w:t>
                      </w:r>
                    </w:p>
                    <w:p w14:paraId="41FA7DEB"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"ST_KEY" </w:t>
                      </w:r>
                      <w:r>
                        <w:rPr>
                          <w:rFonts w:ascii="Courier New" w:hAnsi="Courier New" w:cs="Courier New"/>
                          <w:color w:val="000000"/>
                          <w:sz w:val="20"/>
                          <w:szCs w:val="20"/>
                          <w:highlight w:val="white"/>
                          <w:lang w:val="en-US"/>
                        </w:rPr>
                        <w:t>: "admin"</w:t>
                      </w:r>
                    </w:p>
                    <w:p w14:paraId="41BD81DA" w14:textId="77777777" w:rsidR="00580430" w:rsidRDefault="00580430" w:rsidP="00A83AD8">
                      <w:pPr>
                        <w:autoSpaceDE w:val="0"/>
                        <w:autoSpaceDN w:val="0"/>
                        <w:adjustRightInd w:val="0"/>
                        <w:spacing w:after="0"/>
                        <w:jc w:val="left"/>
                        <w:rPr>
                          <w:rFonts w:ascii="Courier New" w:hAnsi="Courier New" w:cs="Courier New"/>
                          <w:color w:val="000000"/>
                          <w:sz w:val="20"/>
                          <w:szCs w:val="20"/>
                          <w:highlight w:val="white"/>
                          <w:lang w:val="en-US"/>
                        </w:rPr>
                      </w:pPr>
                      <w:r>
                        <w:rPr>
                          <w:rFonts w:ascii="Courier New" w:hAnsi="Courier New" w:cs="Courier New"/>
                          <w:b/>
                          <w:bCs/>
                          <w:color w:val="000080"/>
                          <w:sz w:val="20"/>
                          <w:szCs w:val="20"/>
                          <w:highlight w:val="white"/>
                          <w:lang w:val="en-US"/>
                        </w:rPr>
                        <w:t xml:space="preserve">    - watch</w:t>
                      </w:r>
                      <w:r>
                        <w:rPr>
                          <w:rFonts w:ascii="Courier New" w:hAnsi="Courier New" w:cs="Courier New"/>
                          <w:color w:val="000000"/>
                          <w:sz w:val="20"/>
                          <w:szCs w:val="20"/>
                          <w:highlight w:val="white"/>
                          <w:lang w:val="en-US"/>
                        </w:rPr>
                        <w:t>:</w:t>
                      </w:r>
                    </w:p>
                    <w:p w14:paraId="1E2B6E1A" w14:textId="77777777" w:rsidR="00580430" w:rsidRDefault="00580430" w:rsidP="00A83AD8">
                      <w:pPr>
                        <w:autoSpaceDE w:val="0"/>
                        <w:autoSpaceDN w:val="0"/>
                        <w:adjustRightInd w:val="0"/>
                        <w:spacing w:after="0"/>
                        <w:jc w:val="left"/>
                        <w:rPr>
                          <w:rFonts w:ascii="Courier New" w:hAnsi="Courier New" w:cs="Courier New"/>
                          <w:color w:val="008000"/>
                          <w:sz w:val="20"/>
                          <w:szCs w:val="20"/>
                          <w:highlight w:val="white"/>
                          <w:lang w:val="en-US"/>
                        </w:rPr>
                      </w:pPr>
                      <w:r>
                        <w:rPr>
                          <w:rFonts w:ascii="Courier New" w:hAnsi="Courier New" w:cs="Courier New"/>
                          <w:color w:val="008000"/>
                          <w:sz w:val="20"/>
                          <w:szCs w:val="20"/>
                          <w:highlight w:val="white"/>
                          <w:lang w:val="en-US"/>
                        </w:rPr>
                        <w:t xml:space="preserve">      # trigger this event whenever the image is done being pulled</w:t>
                      </w:r>
                    </w:p>
                    <w:p w14:paraId="032B9020" w14:textId="77777777" w:rsidR="00580430" w:rsidRDefault="00580430" w:rsidP="00A83AD8">
                      <w:pPr>
                        <w:rPr>
                          <w:lang w:val="fr-FR"/>
                        </w:rPr>
                      </w:pPr>
                      <w:r>
                        <w:rPr>
                          <w:rFonts w:ascii="Courier New" w:hAnsi="Courier New" w:cs="Courier New"/>
                          <w:b/>
                          <w:bCs/>
                          <w:color w:val="000080"/>
                          <w:sz w:val="20"/>
                          <w:szCs w:val="20"/>
                          <w:highlight w:val="white"/>
                          <w:lang w:val="en-US"/>
                        </w:rPr>
                        <w:t xml:space="preserve">      </w:t>
                      </w:r>
                      <w:r>
                        <w:rPr>
                          <w:rFonts w:ascii="Courier New" w:hAnsi="Courier New" w:cs="Courier New"/>
                          <w:b/>
                          <w:bCs/>
                          <w:color w:val="000080"/>
                          <w:sz w:val="20"/>
                          <w:szCs w:val="20"/>
                          <w:highlight w:val="white"/>
                          <w:lang w:val="fr-FR"/>
                        </w:rPr>
                        <w:t>- docker</w:t>
                      </w:r>
                      <w:r>
                        <w:rPr>
                          <w:rFonts w:ascii="Courier New" w:hAnsi="Courier New" w:cs="Courier New"/>
                          <w:color w:val="000000"/>
                          <w:sz w:val="20"/>
                          <w:szCs w:val="20"/>
                          <w:highlight w:val="white"/>
                          <w:lang w:val="fr-FR"/>
                        </w:rPr>
                        <w:t>: nherbaut/worker</w:t>
                      </w:r>
                    </w:p>
                    <w:p w14:paraId="3944C356" w14:textId="77777777" w:rsidR="00580430" w:rsidRDefault="00580430" w:rsidP="00A83AD8">
                      <w:pPr>
                        <w:rPr>
                          <w:lang w:val="fr-FR"/>
                        </w:rPr>
                      </w:pPr>
                    </w:p>
                  </w:txbxContent>
                </v:textbox>
                <w10:wrap type="square"/>
              </v:shape>
            </w:pict>
          </mc:Fallback>
        </mc:AlternateContent>
      </w:r>
    </w:p>
    <w:p w14:paraId="390F6C02" w14:textId="77777777" w:rsidR="00A83AD8" w:rsidRPr="009417CF" w:rsidRDefault="00A83AD8" w:rsidP="00A83AD8"/>
    <w:p w14:paraId="1FAF6544" w14:textId="77777777" w:rsidR="00A83AD8" w:rsidRPr="00751504" w:rsidRDefault="00A83AD8" w:rsidP="008964F1">
      <w:pPr>
        <w:pStyle w:val="Heading3"/>
      </w:pPr>
      <w:bookmarkStart w:id="84" w:name="_Toc456088863"/>
      <w:r w:rsidRPr="00751504">
        <w:t>Dimensioning and Performances</w:t>
      </w:r>
      <w:bookmarkEnd w:id="84"/>
    </w:p>
    <w:p w14:paraId="26CCA1B2" w14:textId="77777777" w:rsidR="00A83AD8" w:rsidRPr="004057AF" w:rsidRDefault="00A83AD8" w:rsidP="00A83AD8">
      <w:r w:rsidRPr="004057AF">
        <w:t>For testing purposes, the vHG and vCDN can be seen as a chain of microservices working together to implement the function. Having several components interacting together complexifies the task of characterizing the bottlenecks of the solution. We also need to take into account the fact that absolute performance is not really meaningful for scalable applications, since adding additional resources increase the processing capacity and the state of the cloud environment hosting the solution can vary over time along with the performances.</w:t>
      </w:r>
    </w:p>
    <w:p w14:paraId="1363E1CA" w14:textId="539F9CDB" w:rsidR="00A83AD8" w:rsidRPr="004057AF" w:rsidRDefault="00A83AD8" w:rsidP="00A83AD8">
      <w:r w:rsidRPr="004057AF">
        <w:t xml:space="preserve">We carried out our experiments in a full-fledged NFV Infrastructure deployed within the </w:t>
      </w:r>
      <w:r w:rsidR="00592B3A" w:rsidRPr="00F809B6">
        <w:t>T-NOVA</w:t>
      </w:r>
      <w:r w:rsidRPr="004057AF">
        <w:t xml:space="preserve"> project for a baseline configuration of 5 Virtual Machines. We only present high level performance results corresponding the 2 end-to-end scenarios: Ingestion-Provisionning and Delivery.</w:t>
      </w:r>
    </w:p>
    <w:p w14:paraId="79D9B7BB" w14:textId="77777777" w:rsidR="00A83AD8" w:rsidRPr="00751504" w:rsidRDefault="00A83AD8" w:rsidP="008964F1">
      <w:pPr>
        <w:pStyle w:val="Heading4"/>
      </w:pPr>
      <w:r w:rsidRPr="00751504">
        <w:t>Testing vCDN Ingestion-Provisionning</w:t>
      </w:r>
    </w:p>
    <w:p w14:paraId="306A675D" w14:textId="77777777" w:rsidR="00A83AD8" w:rsidRPr="004057AF" w:rsidRDefault="00A83AD8" w:rsidP="00A83AD8">
      <w:pPr>
        <w:pStyle w:val="Subtitle"/>
      </w:pPr>
      <w:r w:rsidRPr="004057AF">
        <w:t>Caching Orchestrator</w:t>
      </w:r>
    </w:p>
    <w:p w14:paraId="7D0C19F2" w14:textId="23FC9A23" w:rsidR="00A83AD8" w:rsidRPr="009417CF" w:rsidRDefault="00A83AD8" w:rsidP="00A83AD8">
      <w:r w:rsidRPr="001F665C">
        <w:rPr>
          <w:noProof/>
          <w:lang w:val="en-US"/>
        </w:rPr>
        <w:drawing>
          <wp:inline distT="0" distB="0" distL="0" distR="0" wp14:anchorId="0E9C5B8B" wp14:editId="27D4A64D">
            <wp:extent cx="5236845" cy="619125"/>
            <wp:effectExtent l="0" t="0" r="40005" b="0"/>
            <wp:docPr id="681" name="Diagramme 681"/>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44C5DD6" w14:textId="77777777" w:rsidR="00A83AD8" w:rsidRPr="009417CF" w:rsidRDefault="00A83AD8" w:rsidP="00A83AD8">
      <w:r w:rsidRPr="009417CF">
        <w:t>The first element that we need to test is the caching orchestrator. It receives requests from the VHG and from the CP to create message for Admission Control.</w:t>
      </w:r>
    </w:p>
    <w:p w14:paraId="10B8BD93" w14:textId="42E50BC2" w:rsidR="00A83AD8" w:rsidRPr="009417CF" w:rsidRDefault="00A83AD8" w:rsidP="00A83AD8">
      <w:r w:rsidRPr="009417CF">
        <w:t xml:space="preserve">We can see from </w:t>
      </w:r>
      <w:r w:rsidR="005113CD" w:rsidRPr="001A01CF">
        <w:fldChar w:fldCharType="begin"/>
      </w:r>
      <w:r w:rsidR="005113CD" w:rsidRPr="001A01CF">
        <w:instrText xml:space="preserve"> REF _Ref453778540 \h </w:instrText>
      </w:r>
      <w:r w:rsidR="003B670B" w:rsidRPr="009A41A8">
        <w:instrText xml:space="preserve"> \* MERGEFORMAT </w:instrText>
      </w:r>
      <w:r w:rsidR="005113CD" w:rsidRPr="001A01CF">
        <w:fldChar w:fldCharType="separate"/>
      </w:r>
      <w:r w:rsidR="003B670B" w:rsidRPr="009A41A8">
        <w:rPr>
          <w:bCs/>
          <w:color w:val="365F91"/>
          <w:sz w:val="20"/>
          <w:szCs w:val="18"/>
        </w:rPr>
        <w:t xml:space="preserve">Figure </w:t>
      </w:r>
      <w:r w:rsidR="003B670B" w:rsidRPr="009A41A8">
        <w:rPr>
          <w:bCs/>
          <w:noProof/>
          <w:color w:val="365F91"/>
          <w:sz w:val="20"/>
          <w:szCs w:val="18"/>
        </w:rPr>
        <w:t>18</w:t>
      </w:r>
      <w:r w:rsidR="005113CD" w:rsidRPr="001A01CF">
        <w:fldChar w:fldCharType="end"/>
      </w:r>
      <w:r w:rsidR="005113CD" w:rsidRPr="009417CF">
        <w:t xml:space="preserve"> </w:t>
      </w:r>
      <w:r w:rsidRPr="009417CF">
        <w:t>that we didn’t manage to saturate this module, even at 40 connections per minute, meaning that the admission control module will handle the request in real time.</w:t>
      </w:r>
    </w:p>
    <w:p w14:paraId="1A4D7A49" w14:textId="26542534" w:rsidR="00A83AD8" w:rsidRPr="004057AF" w:rsidRDefault="00A83AD8" w:rsidP="00A83AD8">
      <w:pPr>
        <w:keepNext/>
        <w:jc w:val="center"/>
      </w:pPr>
      <w:r w:rsidRPr="001F665C">
        <w:rPr>
          <w:noProof/>
          <w:lang w:val="en-US"/>
        </w:rPr>
        <w:drawing>
          <wp:inline distT="0" distB="0" distL="0" distR="0" wp14:anchorId="1F709EC4" wp14:editId="7BC09655">
            <wp:extent cx="4257675" cy="1798955"/>
            <wp:effectExtent l="0" t="0" r="9525" b="10795"/>
            <wp:docPr id="680" name="Graphique 68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2958F9BE" w14:textId="7F02D62E" w:rsidR="00A83AD8" w:rsidRPr="00251F21" w:rsidRDefault="00A83AD8" w:rsidP="00A83AD8">
      <w:pPr>
        <w:spacing w:after="200"/>
        <w:jc w:val="center"/>
        <w:rPr>
          <w:bCs/>
          <w:color w:val="365F91"/>
          <w:sz w:val="20"/>
          <w:szCs w:val="18"/>
        </w:rPr>
      </w:pPr>
      <w:bookmarkStart w:id="85" w:name="_Ref453778540"/>
      <w:bookmarkStart w:id="86" w:name="_Toc456088952"/>
      <w:r w:rsidRPr="00251F21">
        <w:rPr>
          <w:bCs/>
          <w:color w:val="365F91"/>
          <w:sz w:val="20"/>
          <w:szCs w:val="18"/>
        </w:rPr>
        <w:t xml:space="preserve">Figure </w:t>
      </w:r>
      <w:r w:rsidRPr="00251F21">
        <w:rPr>
          <w:bCs/>
          <w:color w:val="365F91"/>
          <w:sz w:val="20"/>
          <w:szCs w:val="18"/>
        </w:rPr>
        <w:fldChar w:fldCharType="begin"/>
      </w:r>
      <w:r w:rsidRPr="00251F21">
        <w:rPr>
          <w:bCs/>
          <w:color w:val="365F91"/>
          <w:sz w:val="20"/>
          <w:szCs w:val="18"/>
        </w:rPr>
        <w:instrText xml:space="preserve"> SEQ Figure \* ARABIC </w:instrText>
      </w:r>
      <w:r w:rsidRPr="00251F21">
        <w:rPr>
          <w:bCs/>
          <w:color w:val="365F91"/>
          <w:sz w:val="20"/>
          <w:szCs w:val="18"/>
        </w:rPr>
        <w:fldChar w:fldCharType="separate"/>
      </w:r>
      <w:r w:rsidR="00251F21">
        <w:rPr>
          <w:bCs/>
          <w:noProof/>
          <w:color w:val="365F91"/>
          <w:sz w:val="20"/>
          <w:szCs w:val="18"/>
        </w:rPr>
        <w:t>18</w:t>
      </w:r>
      <w:r w:rsidRPr="00251F21">
        <w:rPr>
          <w:bCs/>
          <w:color w:val="365F91"/>
          <w:sz w:val="20"/>
          <w:szCs w:val="18"/>
        </w:rPr>
        <w:fldChar w:fldCharType="end"/>
      </w:r>
      <w:bookmarkEnd w:id="85"/>
      <w:r w:rsidRPr="00251F21">
        <w:rPr>
          <w:bCs/>
          <w:color w:val="365F91"/>
          <w:sz w:val="20"/>
          <w:szCs w:val="18"/>
        </w:rPr>
        <w:t xml:space="preserve"> Caching Orchestrator performances</w:t>
      </w:r>
      <w:bookmarkEnd w:id="86"/>
    </w:p>
    <w:p w14:paraId="5571C2D7" w14:textId="77777777" w:rsidR="00A83AD8" w:rsidRPr="009417CF" w:rsidRDefault="00A83AD8" w:rsidP="00A83AD8">
      <w:pPr>
        <w:jc w:val="center"/>
      </w:pPr>
    </w:p>
    <w:p w14:paraId="084CA3A0" w14:textId="77777777" w:rsidR="00A83AD8" w:rsidRPr="009417CF" w:rsidRDefault="00A83AD8" w:rsidP="00A83AD8">
      <w:pPr>
        <w:pStyle w:val="Subtitle"/>
      </w:pPr>
      <w:r w:rsidRPr="009417CF">
        <w:t>Admission Control</w:t>
      </w:r>
    </w:p>
    <w:p w14:paraId="7F2DEBB7" w14:textId="629717BB" w:rsidR="00A83AD8" w:rsidRPr="009417CF" w:rsidRDefault="00A83AD8" w:rsidP="00A83AD8">
      <w:r w:rsidRPr="001F665C">
        <w:rPr>
          <w:noProof/>
          <w:lang w:val="en-US"/>
        </w:rPr>
        <w:lastRenderedPageBreak/>
        <w:drawing>
          <wp:inline distT="0" distB="0" distL="0" distR="0" wp14:anchorId="3E8792AE" wp14:editId="64E93B5C">
            <wp:extent cx="5269865" cy="676275"/>
            <wp:effectExtent l="0" t="0" r="45085" b="0"/>
            <wp:docPr id="679" name="Diagramme 67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1FB8CD55" w14:textId="77777777" w:rsidR="00A83AD8" w:rsidRPr="004057AF" w:rsidRDefault="00A83AD8" w:rsidP="00A83AD8">
      <w:r w:rsidRPr="009417CF">
        <w:t xml:space="preserve">Here the admission control download the video and analyze it before sending message the transcoder and resegmenter to treatments. We can see from </w:t>
      </w:r>
      <w:r w:rsidRPr="00E312E9">
        <w:fldChar w:fldCharType="begin"/>
      </w:r>
      <w:r w:rsidRPr="004057AF">
        <w:instrText xml:space="preserve"> REF _Ref453078783 \h  \* MERGEFORMAT </w:instrText>
      </w:r>
      <w:r w:rsidRPr="00E312E9">
        <w:fldChar w:fldCharType="separate"/>
      </w:r>
      <w:r w:rsidRPr="004057AF">
        <w:t>Figure 21</w:t>
      </w:r>
      <w:r w:rsidRPr="00E312E9">
        <w:fldChar w:fldCharType="end"/>
      </w:r>
      <w:r w:rsidRPr="004057AF">
        <w:t xml:space="preserve"> that the module saturate at around 28 videos per minutes. </w:t>
      </w:r>
    </w:p>
    <w:p w14:paraId="0FAA077B" w14:textId="77777777" w:rsidR="00A83AD8" w:rsidRPr="009417CF" w:rsidRDefault="00A83AD8" w:rsidP="00A83AD8">
      <w:r w:rsidRPr="009417CF">
        <w:t>For test purposes, we used a 6.6 MB video corresponding to 10s of playback.</w:t>
      </w:r>
    </w:p>
    <w:p w14:paraId="08EDA5BF" w14:textId="07E07143" w:rsidR="00A83AD8" w:rsidRPr="004057AF" w:rsidRDefault="00A83AD8" w:rsidP="00A83AD8">
      <w:pPr>
        <w:keepNext/>
        <w:keepLines/>
        <w:spacing w:before="200" w:after="240"/>
        <w:jc w:val="center"/>
        <w:outlineLvl w:val="3"/>
        <w:rPr>
          <w:rFonts w:eastAsia="MS Gothic"/>
          <w:iCs/>
          <w:color w:val="17365D"/>
          <w:sz w:val="24"/>
          <w:szCs w:val="26"/>
        </w:rPr>
      </w:pPr>
      <w:r w:rsidRPr="009417CF">
        <w:rPr>
          <w:rFonts w:eastAsia="MS Gothic"/>
          <w:noProof/>
          <w:color w:val="17365D"/>
          <w:sz w:val="24"/>
          <w:szCs w:val="26"/>
          <w:lang w:val="en-US"/>
        </w:rPr>
        <w:drawing>
          <wp:inline distT="0" distB="0" distL="0" distR="0" wp14:anchorId="7212F001" wp14:editId="364172DE">
            <wp:extent cx="4817745" cy="2451735"/>
            <wp:effectExtent l="0" t="0" r="1905" b="5715"/>
            <wp:docPr id="678" name="Graphique 67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1FFC3C5F" w14:textId="7860FEBA" w:rsidR="00A83AD8" w:rsidRPr="004057AF" w:rsidRDefault="00A83AD8" w:rsidP="00A83AD8">
      <w:pPr>
        <w:spacing w:after="200"/>
        <w:jc w:val="center"/>
        <w:rPr>
          <w:b/>
          <w:bCs/>
          <w:color w:val="365F91"/>
          <w:sz w:val="20"/>
          <w:szCs w:val="18"/>
        </w:rPr>
      </w:pPr>
      <w:bookmarkStart w:id="87" w:name="_Ref456014141"/>
      <w:bookmarkStart w:id="88" w:name="_Toc456088953"/>
      <w:r w:rsidRPr="009A41A8">
        <w:rPr>
          <w:bCs/>
          <w:color w:val="365F91"/>
          <w:sz w:val="20"/>
          <w:szCs w:val="18"/>
        </w:rPr>
        <w:t xml:space="preserve">Figure </w:t>
      </w:r>
      <w:r w:rsidRPr="009A41A8">
        <w:rPr>
          <w:bCs/>
          <w:color w:val="365F91"/>
          <w:sz w:val="20"/>
          <w:szCs w:val="18"/>
        </w:rPr>
        <w:fldChar w:fldCharType="begin"/>
      </w:r>
      <w:r w:rsidRPr="009A41A8">
        <w:rPr>
          <w:bCs/>
          <w:color w:val="365F91"/>
          <w:sz w:val="20"/>
          <w:szCs w:val="18"/>
        </w:rPr>
        <w:instrText xml:space="preserve"> SEQ Figure \* ARABIC </w:instrText>
      </w:r>
      <w:r w:rsidRPr="009A41A8">
        <w:rPr>
          <w:bCs/>
          <w:color w:val="365F91"/>
          <w:sz w:val="20"/>
          <w:szCs w:val="18"/>
        </w:rPr>
        <w:fldChar w:fldCharType="separate"/>
      </w:r>
      <w:r w:rsidR="00251F21" w:rsidRPr="009A41A8">
        <w:rPr>
          <w:bCs/>
          <w:noProof/>
          <w:color w:val="365F91"/>
          <w:sz w:val="20"/>
          <w:szCs w:val="18"/>
        </w:rPr>
        <w:t>19</w:t>
      </w:r>
      <w:r w:rsidRPr="009A41A8">
        <w:rPr>
          <w:bCs/>
          <w:color w:val="365F91"/>
          <w:sz w:val="20"/>
          <w:szCs w:val="18"/>
        </w:rPr>
        <w:fldChar w:fldCharType="end"/>
      </w:r>
      <w:bookmarkEnd w:id="87"/>
      <w:r w:rsidRPr="009A41A8">
        <w:rPr>
          <w:bCs/>
          <w:color w:val="365F91"/>
          <w:sz w:val="20"/>
          <w:szCs w:val="18"/>
        </w:rPr>
        <w:t xml:space="preserve"> Admission Control performances</w:t>
      </w:r>
      <w:bookmarkEnd w:id="88"/>
    </w:p>
    <w:p w14:paraId="2AA4D3E4" w14:textId="77777777" w:rsidR="00A83AD8" w:rsidRPr="009417CF" w:rsidRDefault="00A83AD8" w:rsidP="00A83AD8">
      <w:pPr>
        <w:pStyle w:val="Subtitle"/>
      </w:pPr>
      <w:r w:rsidRPr="009417CF">
        <w:t>Transcode and Re-Segment</w:t>
      </w:r>
    </w:p>
    <w:p w14:paraId="1061A155" w14:textId="6B16B63F" w:rsidR="00A83AD8" w:rsidRPr="004057AF" w:rsidRDefault="00A83AD8" w:rsidP="00A83AD8">
      <w:r w:rsidRPr="001F665C">
        <w:rPr>
          <w:noProof/>
          <w:lang w:val="en-US"/>
        </w:rPr>
        <w:drawing>
          <wp:inline distT="0" distB="0" distL="0" distR="0" wp14:anchorId="5B8E4B8D" wp14:editId="4115597C">
            <wp:extent cx="5269865" cy="676275"/>
            <wp:effectExtent l="0" t="0" r="45085" b="0"/>
            <wp:docPr id="677" name="Diagramme 677"/>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0C76E2A5" w14:textId="457FDA7D" w:rsidR="00A83AD8" w:rsidRPr="004057AF" w:rsidRDefault="00A83AD8" w:rsidP="00A83AD8">
      <w:r w:rsidRPr="004057AF">
        <w:t xml:space="preserve">For the vCDN, ingestion means deploying the original content in the object store, analyzing this content, deciding which the optimal format for the content is and producing the adapted content. It is a very CPU and memory intensive task that can be easily scaled with the adjunction of a “worker” VM. </w:t>
      </w:r>
      <w:r w:rsidR="009A10C3">
        <w:fldChar w:fldCharType="begin"/>
      </w:r>
      <w:r w:rsidR="009A10C3">
        <w:instrText xml:space="preserve"> REF _Ref456014141 \h  \* MERGEFORMAT </w:instrText>
      </w:r>
      <w:r w:rsidR="009A10C3">
        <w:fldChar w:fldCharType="separate"/>
      </w:r>
      <w:r w:rsidR="009A10C3" w:rsidRPr="009A41A8">
        <w:t>Figure 19</w:t>
      </w:r>
      <w:r w:rsidR="009A10C3">
        <w:fldChar w:fldCharType="end"/>
      </w:r>
      <w:r w:rsidRPr="004057AF">
        <w:t xml:space="preserve"> shows a setting where we let the system ingest 200 videos of 20 MB at an average arrival rate of 30 videos per minutes. We compare the number of “pending” video jobs that are queued by the system for several settings. We scaled our VNF out and allowed the number of ingestion VM to vary.</w:t>
      </w:r>
    </w:p>
    <w:p w14:paraId="47E18039" w14:textId="77777777" w:rsidR="00A83AD8" w:rsidRPr="004057AF" w:rsidRDefault="00A83AD8" w:rsidP="00A83AD8">
      <w:r w:rsidRPr="004057AF">
        <w:t xml:space="preserve">We can see that the configuration with only 1 VM doesn’t cope with the load, as it accumulates more than 120 pending videos and it depletes its video stock in more than 900 s. On the contrary, the 3 VM setting manage to finish nearly on time (420s). </w:t>
      </w:r>
    </w:p>
    <w:p w14:paraId="3100F1F6" w14:textId="77777777" w:rsidR="00A83AD8" w:rsidRPr="004057AF" w:rsidRDefault="00A83AD8" w:rsidP="00A83AD8">
      <w:r w:rsidRPr="004057AF">
        <w:t>Thanks to this design, the number of ingestion-Provisionning VM can be adjusted based on the characteristics of the videos, and on the tolerance to delay of the customer.</w:t>
      </w:r>
    </w:p>
    <w:p w14:paraId="0C4F2963" w14:textId="77777777" w:rsidR="00A83AD8" w:rsidRPr="004057AF" w:rsidRDefault="00A83AD8" w:rsidP="00A83AD8"/>
    <w:p w14:paraId="53F36539" w14:textId="6FD5A0FC" w:rsidR="00A83AD8" w:rsidRPr="004057AF" w:rsidRDefault="00A83AD8" w:rsidP="00A83AD8">
      <w:pPr>
        <w:keepNext/>
      </w:pPr>
      <w:r w:rsidRPr="001F665C">
        <w:rPr>
          <w:noProof/>
          <w:lang w:val="en-US"/>
        </w:rPr>
        <w:lastRenderedPageBreak/>
        <w:drawing>
          <wp:inline distT="0" distB="0" distL="0" distR="0" wp14:anchorId="7CF53D5B" wp14:editId="3AC9EEA9">
            <wp:extent cx="5105400" cy="3714750"/>
            <wp:effectExtent l="0" t="0" r="0" b="0"/>
            <wp:docPr id="676" name="Imag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05400" cy="3714750"/>
                    </a:xfrm>
                    <a:prstGeom prst="rect">
                      <a:avLst/>
                    </a:prstGeom>
                    <a:noFill/>
                    <a:ln>
                      <a:noFill/>
                    </a:ln>
                  </pic:spPr>
                </pic:pic>
              </a:graphicData>
            </a:graphic>
          </wp:inline>
        </w:drawing>
      </w:r>
    </w:p>
    <w:p w14:paraId="3B7F26A1" w14:textId="24855BB4" w:rsidR="00A83AD8" w:rsidRPr="00E45D15" w:rsidRDefault="00A83AD8" w:rsidP="00E45D15">
      <w:pPr>
        <w:spacing w:after="200"/>
        <w:jc w:val="center"/>
        <w:rPr>
          <w:bCs/>
          <w:color w:val="365F91"/>
          <w:sz w:val="20"/>
          <w:szCs w:val="18"/>
        </w:rPr>
      </w:pPr>
      <w:bookmarkStart w:id="89" w:name="_Toc456088954"/>
      <w:r w:rsidRPr="00E45D15">
        <w:rPr>
          <w:bCs/>
          <w:color w:val="365F91"/>
          <w:sz w:val="20"/>
          <w:szCs w:val="18"/>
        </w:rPr>
        <w:t xml:space="preserve">Figure </w:t>
      </w:r>
      <w:r w:rsidRPr="00E45D15">
        <w:rPr>
          <w:bCs/>
          <w:color w:val="365F91"/>
          <w:sz w:val="20"/>
          <w:szCs w:val="18"/>
        </w:rPr>
        <w:fldChar w:fldCharType="begin"/>
      </w:r>
      <w:r w:rsidRPr="009A41A8">
        <w:rPr>
          <w:bCs/>
          <w:color w:val="365F91"/>
          <w:sz w:val="20"/>
          <w:szCs w:val="18"/>
        </w:rPr>
        <w:instrText xml:space="preserve"> SEQ Figure \* ARABIC </w:instrText>
      </w:r>
      <w:r w:rsidRPr="00E45D15">
        <w:rPr>
          <w:bCs/>
          <w:color w:val="365F91"/>
          <w:sz w:val="20"/>
          <w:szCs w:val="18"/>
        </w:rPr>
        <w:fldChar w:fldCharType="separate"/>
      </w:r>
      <w:r w:rsidR="00E45D15">
        <w:rPr>
          <w:bCs/>
          <w:noProof/>
          <w:color w:val="365F91"/>
          <w:sz w:val="20"/>
          <w:szCs w:val="18"/>
        </w:rPr>
        <w:t>20</w:t>
      </w:r>
      <w:r w:rsidRPr="00E45D15">
        <w:rPr>
          <w:bCs/>
          <w:color w:val="365F91"/>
          <w:sz w:val="20"/>
          <w:szCs w:val="18"/>
        </w:rPr>
        <w:fldChar w:fldCharType="end"/>
      </w:r>
      <w:r w:rsidRPr="00E45D15">
        <w:rPr>
          <w:bCs/>
          <w:color w:val="365F91"/>
          <w:sz w:val="20"/>
          <w:szCs w:val="18"/>
        </w:rPr>
        <w:t xml:space="preserve"> Transcode and Re-Segment Performance</w:t>
      </w:r>
      <w:bookmarkEnd w:id="89"/>
    </w:p>
    <w:p w14:paraId="17F9D00C" w14:textId="77777777" w:rsidR="00A83AD8" w:rsidRPr="009417CF" w:rsidRDefault="00A83AD8" w:rsidP="00A83AD8">
      <w:pPr>
        <w:pStyle w:val="Subtitle"/>
      </w:pPr>
      <w:r w:rsidRPr="009417CF">
        <w:t>Configuration Deployment</w:t>
      </w:r>
    </w:p>
    <w:p w14:paraId="65AF22DD" w14:textId="711985D5" w:rsidR="00A83AD8" w:rsidRPr="004057AF" w:rsidRDefault="00A83AD8" w:rsidP="00A83AD8">
      <w:r w:rsidRPr="001F665C">
        <w:rPr>
          <w:noProof/>
          <w:lang w:val="en-US"/>
        </w:rPr>
        <w:drawing>
          <wp:inline distT="0" distB="0" distL="0" distR="0" wp14:anchorId="673FC3CB" wp14:editId="06868142">
            <wp:extent cx="5269865" cy="676275"/>
            <wp:effectExtent l="0" t="0" r="45085" b="0"/>
            <wp:docPr id="675" name="Diagramme 675"/>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p>
    <w:p w14:paraId="0AD97592" w14:textId="77777777" w:rsidR="00A83AD8" w:rsidRPr="009417CF" w:rsidRDefault="00A83AD8" w:rsidP="00A83AD8">
      <w:r w:rsidRPr="009417CF">
        <w:t>The User-Server POP assignment configuration is fetched by the VHG periodically. The Caching orchestrator offers a read API for “configuration deployment” that has the following performances for 1000 content.</w:t>
      </w:r>
    </w:p>
    <w:p w14:paraId="53800A20" w14:textId="5497CECE" w:rsidR="00A83AD8" w:rsidRPr="004057AF" w:rsidRDefault="00A83AD8" w:rsidP="00A83AD8">
      <w:pPr>
        <w:keepNext/>
        <w:jc w:val="center"/>
      </w:pPr>
      <w:r w:rsidRPr="001F665C">
        <w:rPr>
          <w:noProof/>
          <w:lang w:val="en-US"/>
        </w:rPr>
        <w:drawing>
          <wp:inline distT="0" distB="0" distL="0" distR="0" wp14:anchorId="144726C7" wp14:editId="1ECA5E7E">
            <wp:extent cx="4284345" cy="2025015"/>
            <wp:effectExtent l="0" t="0" r="1905" b="13335"/>
            <wp:docPr id="674" name="Graphique 67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2114E48" w14:textId="34D81835" w:rsidR="00A83AD8" w:rsidRPr="009A41A8" w:rsidRDefault="00A83AD8" w:rsidP="00A83AD8">
      <w:pPr>
        <w:spacing w:after="200"/>
        <w:jc w:val="center"/>
        <w:rPr>
          <w:bCs/>
          <w:color w:val="365F91"/>
          <w:sz w:val="20"/>
          <w:szCs w:val="18"/>
        </w:rPr>
      </w:pPr>
      <w:bookmarkStart w:id="90" w:name="_Toc456088955"/>
      <w:r w:rsidRPr="009A41A8">
        <w:rPr>
          <w:bCs/>
          <w:color w:val="365F91"/>
          <w:sz w:val="20"/>
          <w:szCs w:val="18"/>
        </w:rPr>
        <w:t xml:space="preserve">Figure </w:t>
      </w:r>
      <w:r w:rsidRPr="009A41A8">
        <w:rPr>
          <w:bCs/>
          <w:color w:val="365F91"/>
          <w:sz w:val="20"/>
          <w:szCs w:val="18"/>
        </w:rPr>
        <w:fldChar w:fldCharType="begin"/>
      </w:r>
      <w:r w:rsidRPr="009A41A8">
        <w:rPr>
          <w:bCs/>
          <w:color w:val="365F91"/>
          <w:sz w:val="20"/>
          <w:szCs w:val="18"/>
        </w:rPr>
        <w:instrText xml:space="preserve"> SEQ Figure \* ARABIC </w:instrText>
      </w:r>
      <w:r w:rsidRPr="009A41A8">
        <w:rPr>
          <w:bCs/>
          <w:color w:val="365F91"/>
          <w:sz w:val="20"/>
          <w:szCs w:val="18"/>
        </w:rPr>
        <w:fldChar w:fldCharType="separate"/>
      </w:r>
      <w:r w:rsidR="00A140D9" w:rsidRPr="009A41A8">
        <w:rPr>
          <w:bCs/>
          <w:noProof/>
          <w:color w:val="365F91"/>
          <w:sz w:val="20"/>
          <w:szCs w:val="18"/>
        </w:rPr>
        <w:t>21</w:t>
      </w:r>
      <w:r w:rsidRPr="009A41A8">
        <w:rPr>
          <w:bCs/>
          <w:color w:val="365F91"/>
          <w:sz w:val="20"/>
          <w:szCs w:val="18"/>
        </w:rPr>
        <w:fldChar w:fldCharType="end"/>
      </w:r>
      <w:r w:rsidRPr="009A41A8">
        <w:rPr>
          <w:bCs/>
          <w:color w:val="365F91"/>
          <w:sz w:val="20"/>
          <w:szCs w:val="18"/>
        </w:rPr>
        <w:t xml:space="preserve"> Configuration Deployment</w:t>
      </w:r>
      <w:bookmarkEnd w:id="90"/>
    </w:p>
    <w:p w14:paraId="1CF50623" w14:textId="22E37C1E" w:rsidR="00A83AD8" w:rsidRPr="009417CF" w:rsidRDefault="00A83AD8" w:rsidP="00A83AD8">
      <w:r w:rsidRPr="009417CF">
        <w:t>From this figure we can see that the module can achieve 350 simultaneous query</w:t>
      </w:r>
      <w:r w:rsidR="005113CD" w:rsidRPr="009417CF">
        <w:t xml:space="preserve"> in less than</w:t>
      </w:r>
      <w:r w:rsidRPr="009417CF">
        <w:t xml:space="preserve"> 10s per query. Performances could be enhanced by using a caching mechanism instead of pure database access.</w:t>
      </w:r>
    </w:p>
    <w:p w14:paraId="7EF9286E" w14:textId="77777777" w:rsidR="00A83AD8" w:rsidRPr="009417CF" w:rsidRDefault="00A83AD8" w:rsidP="00A83AD8"/>
    <w:p w14:paraId="3790FB3F" w14:textId="77777777" w:rsidR="00A83AD8" w:rsidRPr="009417CF" w:rsidRDefault="00A83AD8" w:rsidP="00A83AD8">
      <w:pPr>
        <w:pStyle w:val="Subtitle"/>
      </w:pPr>
      <w:r w:rsidRPr="009417CF">
        <w:t>End to End Test</w:t>
      </w:r>
    </w:p>
    <w:p w14:paraId="50038052" w14:textId="10D7D364" w:rsidR="00A83AD8" w:rsidRPr="009417CF" w:rsidRDefault="00A83AD8" w:rsidP="00A83AD8">
      <w:r w:rsidRPr="001F665C">
        <w:rPr>
          <w:noProof/>
          <w:lang w:val="en-US"/>
        </w:rPr>
        <w:drawing>
          <wp:inline distT="0" distB="0" distL="0" distR="0" wp14:anchorId="08A76694" wp14:editId="401215B7">
            <wp:extent cx="5269865" cy="676275"/>
            <wp:effectExtent l="0" t="0" r="45085" b="0"/>
            <wp:docPr id="673" name="Diagramme 673"/>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6" r:lo="rId67" r:qs="rId68" r:cs="rId69"/>
              </a:graphicData>
            </a:graphic>
          </wp:inline>
        </w:drawing>
      </w:r>
    </w:p>
    <w:p w14:paraId="315E9ADD" w14:textId="23AE556C" w:rsidR="00A83AD8" w:rsidRPr="004057AF" w:rsidRDefault="00A83AD8" w:rsidP="00A83AD8">
      <w:r w:rsidRPr="001F665C">
        <w:rPr>
          <w:noProof/>
          <w:lang w:val="en-US"/>
        </w:rPr>
        <w:drawing>
          <wp:inline distT="0" distB="0" distL="0" distR="0" wp14:anchorId="1916FDC8" wp14:editId="5F0D7E2C">
            <wp:extent cx="5274945" cy="3833495"/>
            <wp:effectExtent l="0" t="0" r="1905" b="14605"/>
            <wp:docPr id="672" name="Graphique 672"/>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1567D84B" w14:textId="77777777" w:rsidR="00A83AD8" w:rsidRPr="009417CF" w:rsidRDefault="00A83AD8" w:rsidP="00A83AD8">
      <w:r w:rsidRPr="009417CF">
        <w:t>This end to end test has been carried out 2 worker VMS. We launched the ingestion of 200 videos (of 6.6MB) on 2 worker nodes and we pushed the results on 2 storage nodes.</w:t>
      </w:r>
    </w:p>
    <w:p w14:paraId="4BE17E13" w14:textId="77777777" w:rsidR="00A83AD8" w:rsidRPr="009417CF" w:rsidRDefault="00A83AD8" w:rsidP="00A83AD8">
      <w:r w:rsidRPr="009417CF">
        <w:t>With those settings, the system can absorb up to 12 video/minutes. Increasing the number of worker or using hardware acceleration could dramatically increase performances.</w:t>
      </w:r>
    </w:p>
    <w:p w14:paraId="24AE8E06" w14:textId="77777777" w:rsidR="00A83AD8" w:rsidRPr="00751504" w:rsidRDefault="00A83AD8" w:rsidP="008964F1">
      <w:pPr>
        <w:pStyle w:val="Heading4"/>
      </w:pPr>
      <w:r w:rsidRPr="00751504">
        <w:t>Testing Delivery with the vHG</w:t>
      </w:r>
    </w:p>
    <w:p w14:paraId="578B3DF7" w14:textId="77777777" w:rsidR="00A83AD8" w:rsidRPr="009417CF" w:rsidRDefault="00A83AD8" w:rsidP="00A83AD8">
      <w:r w:rsidRPr="009417CF">
        <w:t>The other side of the vCDN/vHG vNF is the actual delivery of the content to the end users. In this section we present the corresponding results.</w:t>
      </w:r>
    </w:p>
    <w:p w14:paraId="13D51901" w14:textId="77777777" w:rsidR="00A83AD8" w:rsidRPr="004057AF" w:rsidRDefault="00A83AD8" w:rsidP="00A83AD8">
      <w:pPr>
        <w:pStyle w:val="Subtitle"/>
      </w:pPr>
      <w:r w:rsidRPr="004057AF">
        <w:t>End to End test</w:t>
      </w:r>
    </w:p>
    <w:p w14:paraId="712D00E5" w14:textId="27D65A68" w:rsidR="00A83AD8" w:rsidRPr="004057AF" w:rsidRDefault="00A83AD8" w:rsidP="00A83AD8">
      <w:r w:rsidRPr="001F665C">
        <w:rPr>
          <w:noProof/>
          <w:lang w:val="en-US"/>
        </w:rPr>
        <w:drawing>
          <wp:inline distT="0" distB="0" distL="0" distR="0" wp14:anchorId="2212961C" wp14:editId="30EDA4C1">
            <wp:extent cx="2047875" cy="847725"/>
            <wp:effectExtent l="19050" t="0" r="9525" b="0"/>
            <wp:docPr id="649" name="Diagramme 649"/>
            <wp:cNvGraphicFramePr>
              <a:graphicFrameLocks xmlns:a="http://schemas.openxmlformats.org/drawingml/2006/main"/>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2" r:lo="rId73" r:qs="rId74" r:cs="rId75"/>
              </a:graphicData>
            </a:graphic>
          </wp:inline>
        </w:drawing>
      </w:r>
      <w:r w:rsidRPr="009417CF" w:rsidDel="00A47DEF">
        <w:rPr>
          <w:noProof/>
          <w:lang w:eastAsia="it-IT"/>
        </w:rPr>
        <w:t xml:space="preserve"> </w:t>
      </w:r>
    </w:p>
    <w:p w14:paraId="6688409C" w14:textId="0C1D5C6D" w:rsidR="00A83AD8" w:rsidRPr="004057AF" w:rsidRDefault="00A83AD8" w:rsidP="00A83AD8">
      <w:r w:rsidRPr="004057AF">
        <w:lastRenderedPageBreak/>
        <w:t xml:space="preserve">The overall performance of the delivery part of the </w:t>
      </w:r>
      <w:r w:rsidR="005113CD" w:rsidRPr="009417CF">
        <w:t>vHG/</w:t>
      </w:r>
      <w:r w:rsidRPr="004057AF">
        <w:t>vCDN depends in a large extent on the network performances between the object storage nodes. Indeed, each content is chunked and spread on several nodes to provide redundancy and increase performance. Furthermore the Virtual Home Gateway is used to inspect HTTP Packets, which may also cause delay and reduced throughput.</w:t>
      </w:r>
    </w:p>
    <w:p w14:paraId="14237E69" w14:textId="4BAC5FA3" w:rsidR="00A83AD8" w:rsidRPr="004057AF" w:rsidRDefault="005113CD" w:rsidP="00A83AD8">
      <w:r w:rsidRPr="004057AF">
        <w:t xml:space="preserve">In </w:t>
      </w:r>
      <w:r w:rsidRPr="00E312E9">
        <w:fldChar w:fldCharType="begin"/>
      </w:r>
      <w:r w:rsidRPr="004057AF">
        <w:instrText xml:space="preserve"> REF _Ref453778540 \h </w:instrText>
      </w:r>
      <w:r w:rsidR="000B1AEC">
        <w:instrText xml:space="preserve"> \* MERGEFORMAT </w:instrText>
      </w:r>
      <w:r w:rsidRPr="00E312E9">
        <w:fldChar w:fldCharType="separate"/>
      </w:r>
      <w:r w:rsidR="000B1AEC" w:rsidRPr="00B81C8A">
        <w:t>Figure 18</w:t>
      </w:r>
      <w:r w:rsidRPr="00E312E9">
        <w:fldChar w:fldCharType="end"/>
      </w:r>
      <w:r w:rsidRPr="009417CF">
        <w:t xml:space="preserve"> </w:t>
      </w:r>
      <w:r w:rsidR="00A83AD8" w:rsidRPr="004057AF">
        <w:t>we used apache2’s ab tool to compute the 95 percentile maximum time taken to download a 10s, 6 MB video file encoded as 600 KBps. We increased the number of concurrent connection to establish the threshold above which the video cannot be stream at its nominal bitrate for the 5VM baseline configuration.</w:t>
      </w:r>
    </w:p>
    <w:p w14:paraId="30B53E8A" w14:textId="77777777" w:rsidR="00A83AD8" w:rsidRPr="004057AF" w:rsidRDefault="00A83AD8" w:rsidP="00A83AD8">
      <w:r w:rsidRPr="004057AF">
        <w:t>We can see two important results from the graph, first of all, there’s no significant difference between the performance of Storage with or without the VHG. It means that the storage is the bottleneck in this case, and the VHG need not to be scaled-up to increase performances. Next, the video can be stream by 250 simultaneous users. This value is strongly correlated to the underlying state of the network on our infrastructure and also on the storage technology used in the platform. For example, our object storage engine is designed to use SSD disks to boost the delivery of the most used files. This feature wasn’t available on our infrastructure, and could have dramatically increased performances, especially for internet content where only a small number of items is popular while the rest remain unknown.</w:t>
      </w:r>
    </w:p>
    <w:p w14:paraId="342CF70B" w14:textId="4A070771" w:rsidR="00A83AD8" w:rsidRPr="004057AF" w:rsidRDefault="00A83AD8" w:rsidP="00A83AD8">
      <w:pPr>
        <w:keepNext/>
      </w:pPr>
      <w:r w:rsidRPr="001F665C">
        <w:rPr>
          <w:noProof/>
          <w:lang w:val="en-US"/>
        </w:rPr>
        <w:drawing>
          <wp:inline distT="0" distB="0" distL="0" distR="0" wp14:anchorId="53507542" wp14:editId="297BCDE2">
            <wp:extent cx="4936490" cy="3582670"/>
            <wp:effectExtent l="0" t="0" r="0" b="0"/>
            <wp:docPr id="688"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36490" cy="3582670"/>
                    </a:xfrm>
                    <a:prstGeom prst="rect">
                      <a:avLst/>
                    </a:prstGeom>
                    <a:noFill/>
                  </pic:spPr>
                </pic:pic>
              </a:graphicData>
            </a:graphic>
          </wp:inline>
        </w:drawing>
      </w:r>
    </w:p>
    <w:p w14:paraId="3C0E42B4" w14:textId="30DE02F1" w:rsidR="00A83AD8" w:rsidRPr="009A41A8" w:rsidRDefault="00A83AD8" w:rsidP="000B1AEC">
      <w:pPr>
        <w:spacing w:after="200"/>
        <w:jc w:val="center"/>
        <w:rPr>
          <w:bCs/>
          <w:color w:val="365F91"/>
          <w:sz w:val="20"/>
          <w:szCs w:val="18"/>
        </w:rPr>
      </w:pPr>
      <w:bookmarkStart w:id="91" w:name="_Toc456088956"/>
      <w:r w:rsidRPr="009A41A8">
        <w:rPr>
          <w:bCs/>
          <w:color w:val="365F91"/>
          <w:sz w:val="20"/>
          <w:szCs w:val="18"/>
        </w:rPr>
        <w:t xml:space="preserve">Figure </w:t>
      </w:r>
      <w:r w:rsidRPr="009A41A8">
        <w:rPr>
          <w:bCs/>
          <w:color w:val="365F91"/>
          <w:sz w:val="20"/>
          <w:szCs w:val="18"/>
        </w:rPr>
        <w:fldChar w:fldCharType="begin"/>
      </w:r>
      <w:r w:rsidRPr="009A41A8">
        <w:rPr>
          <w:bCs/>
          <w:color w:val="365F91"/>
          <w:sz w:val="20"/>
          <w:szCs w:val="18"/>
        </w:rPr>
        <w:instrText xml:space="preserve"> SEQ Figure \* ARABIC </w:instrText>
      </w:r>
      <w:r w:rsidRPr="009A41A8">
        <w:rPr>
          <w:bCs/>
          <w:color w:val="365F91"/>
          <w:sz w:val="20"/>
          <w:szCs w:val="18"/>
        </w:rPr>
        <w:fldChar w:fldCharType="separate"/>
      </w:r>
      <w:r w:rsidR="000B1AEC" w:rsidRPr="009A41A8">
        <w:rPr>
          <w:bCs/>
          <w:noProof/>
          <w:color w:val="365F91"/>
          <w:sz w:val="20"/>
          <w:szCs w:val="18"/>
        </w:rPr>
        <w:t>22</w:t>
      </w:r>
      <w:r w:rsidRPr="009A41A8">
        <w:rPr>
          <w:bCs/>
          <w:color w:val="365F91"/>
          <w:sz w:val="20"/>
          <w:szCs w:val="18"/>
        </w:rPr>
        <w:fldChar w:fldCharType="end"/>
      </w:r>
      <w:r w:rsidRPr="009A41A8">
        <w:rPr>
          <w:bCs/>
          <w:color w:val="365F91"/>
          <w:sz w:val="20"/>
          <w:szCs w:val="18"/>
        </w:rPr>
        <w:t xml:space="preserve"> End to end Results for the vHG / vCDN delivery</w:t>
      </w:r>
      <w:bookmarkEnd w:id="91"/>
    </w:p>
    <w:p w14:paraId="0A21C7D7" w14:textId="77777777" w:rsidR="00A83AD8" w:rsidRPr="00751504" w:rsidRDefault="00A83AD8" w:rsidP="008964F1">
      <w:pPr>
        <w:pStyle w:val="Heading3"/>
      </w:pPr>
      <w:bookmarkStart w:id="92" w:name="_Toc456088864"/>
      <w:r w:rsidRPr="00751504">
        <w:t>Future Work</w:t>
      </w:r>
      <w:bookmarkEnd w:id="92"/>
    </w:p>
    <w:p w14:paraId="4E4DC811" w14:textId="6B511631" w:rsidR="00A83AD8" w:rsidRPr="009417CF" w:rsidRDefault="00A83AD8" w:rsidP="009417CF">
      <w:r w:rsidRPr="009417CF">
        <w:t xml:space="preserve">The next step for vHG+vCDN in WP5 is to Integrate the scalability feature of </w:t>
      </w:r>
      <w:r w:rsidR="00592B3A" w:rsidRPr="009417CF">
        <w:t>T-NOVA</w:t>
      </w:r>
      <w:r w:rsidRPr="009417CF">
        <w:t xml:space="preserve"> to automatically create/destroy new VDU as demand vary. We also plane to fine tune performances accordingly.</w:t>
      </w:r>
    </w:p>
    <w:p w14:paraId="297D8583" w14:textId="698668E7" w:rsidR="004C0994" w:rsidRPr="009417CF" w:rsidRDefault="00EB528E" w:rsidP="008964F1">
      <w:pPr>
        <w:pStyle w:val="Heading2"/>
      </w:pPr>
      <w:bookmarkStart w:id="93" w:name="_Toc456088865"/>
      <w:r w:rsidRPr="009417CF">
        <w:rPr>
          <w:rStyle w:val="mw-headline"/>
        </w:rPr>
        <w:lastRenderedPageBreak/>
        <w:t>ProXy as a Service VNF (PXaaS)</w:t>
      </w:r>
      <w:bookmarkEnd w:id="93"/>
    </w:p>
    <w:p w14:paraId="56775F15" w14:textId="38083779" w:rsidR="00FE2D0E" w:rsidRPr="00751504" w:rsidRDefault="00FE2D0E" w:rsidP="008964F1">
      <w:pPr>
        <w:pStyle w:val="Heading3"/>
      </w:pPr>
      <w:bookmarkStart w:id="94" w:name="_Toc456088866"/>
      <w:r w:rsidRPr="009417CF">
        <w:rPr>
          <w:rStyle w:val="mw-headline"/>
          <w:lang w:val="en-GB"/>
        </w:rPr>
        <w:t>Introduction</w:t>
      </w:r>
      <w:bookmarkEnd w:id="94"/>
    </w:p>
    <w:p w14:paraId="3C879221" w14:textId="77777777" w:rsidR="00FE2D0E" w:rsidRPr="009417CF" w:rsidRDefault="00FE2D0E" w:rsidP="00D1110F">
      <w:r w:rsidRPr="009417CF">
        <w:t xml:space="preserve">A Proxy server is a middleware between clients and servers. It handles requests, such as connecting to a website or service and fetching a file, sent from a client to a server. In the most cases a proxy acts as a web proxy allowing or restricting access to content on the World Wide Web. In addition, it allows clients to surf the Web anonymously by changing their IP address to the Proxy’s IP address. </w:t>
      </w:r>
    </w:p>
    <w:p w14:paraId="37FDCC3D" w14:textId="36244FD4" w:rsidR="00FE2D0E" w:rsidRPr="009417CF" w:rsidRDefault="00FE2D0E" w:rsidP="00D1110F">
      <w:r w:rsidRPr="009417CF">
        <w:t>A proxy server can protect a network by filtering traffic. For instance, a company’s policies require that its employees are restricted to access some specific web sites, such as Facebook, during working hours but they are allowed to access them during break times or are restricted to access adult-content sites at all times. Furthermore, a proxy server can improve response times by caching frequently used web content and introduce bandwidth limitations to a group of users or individuals. Traditionally, proxy software resides inside users’ LANs (behind NAT or Gateway). It is deployed on a physical machine and all local devices can connect to the Internet through the proxy by changing their browser’s settings accordingly. However, a device can bypass the proxy. A stronger alternative deployment is to configure the proxy to act as a transparent proxy server so that all web requests are forced to go through the proxy. In this scenario the gateway/router should be configured to forward all web requests to the proxy server.</w:t>
      </w:r>
    </w:p>
    <w:p w14:paraId="1E91083E" w14:textId="77777777" w:rsidR="00FE2D0E" w:rsidRPr="009417CF" w:rsidRDefault="00FE2D0E" w:rsidP="00D1110F">
      <w:r w:rsidRPr="009417CF">
        <w:t xml:space="preserve">The Proxy as a Service VNF (PXaaS VNF) aims to provide proxy services on demand to a Service Provider’s subscribers (either home users e.g. ADSL subscribers or corporate users such as company subscribers). The idea behind the PXaaS VNF is to move the proxy from the LAN to the cloud in order to be used “as a service”. Therefore, a subscriber (e.g. LAN administrator) will be able to configure the proxy from a web-based user friendly dashboard and according to their needs so that it can be applied to the devices within the LAN. </w:t>
      </w:r>
    </w:p>
    <w:p w14:paraId="3CF60253" w14:textId="77777777" w:rsidR="00FE2D0E" w:rsidRPr="00751504" w:rsidRDefault="00FE2D0E" w:rsidP="008964F1">
      <w:pPr>
        <w:pStyle w:val="Heading3"/>
      </w:pPr>
      <w:bookmarkStart w:id="95" w:name="_Toc456088867"/>
      <w:r w:rsidRPr="009417CF">
        <w:rPr>
          <w:rStyle w:val="mw-headline"/>
          <w:lang w:val="en-GB"/>
        </w:rPr>
        <w:t>Requirements</w:t>
      </w:r>
      <w:bookmarkEnd w:id="95"/>
    </w:p>
    <w:p w14:paraId="05442414" w14:textId="77777777" w:rsidR="00B956E3" w:rsidRPr="009417CF" w:rsidRDefault="00B956E3" w:rsidP="00B956E3">
      <w:r w:rsidRPr="009417CF">
        <w:t xml:space="preserve">The table below provides the major requirements that the VNF will need to fulfill. </w:t>
      </w:r>
    </w:p>
    <w:p w14:paraId="0AB6182F" w14:textId="104E9749" w:rsidR="00B956E3" w:rsidRPr="009417CF" w:rsidRDefault="00FE2D0E" w:rsidP="00D1110F">
      <w:r w:rsidRPr="009417CF">
        <w:t xml:space="preserve"> </w:t>
      </w:r>
    </w:p>
    <w:p w14:paraId="0A5C99D8" w14:textId="19B91ACC" w:rsidR="008105A0" w:rsidRPr="004057AF" w:rsidRDefault="008105A0" w:rsidP="00ED26AE">
      <w:pPr>
        <w:pStyle w:val="Caption"/>
        <w:keepNext/>
      </w:pPr>
      <w:r w:rsidRPr="004057AF">
        <w:t xml:space="preserve">Table </w:t>
      </w:r>
      <w:r w:rsidR="004F2078" w:rsidRPr="00A84003">
        <w:fldChar w:fldCharType="begin"/>
      </w:r>
      <w:r w:rsidR="004F2078" w:rsidRPr="004057AF">
        <w:instrText xml:space="preserve"> STYLEREF 1 \s </w:instrText>
      </w:r>
      <w:r w:rsidR="004F2078" w:rsidRPr="00A84003">
        <w:fldChar w:fldCharType="separate"/>
      </w:r>
      <w:r w:rsidR="00F4646D" w:rsidRPr="004057AF">
        <w:rPr>
          <w:noProof/>
        </w:rPr>
        <w:t>5</w:t>
      </w:r>
      <w:r w:rsidR="004F2078" w:rsidRPr="00A84003">
        <w:rPr>
          <w:noProof/>
        </w:rPr>
        <w:fldChar w:fldCharType="end"/>
      </w:r>
      <w:r w:rsidRPr="004057AF">
        <w:noBreakHyphen/>
      </w:r>
      <w:r w:rsidR="004F2078" w:rsidRPr="00A84003">
        <w:fldChar w:fldCharType="begin"/>
      </w:r>
      <w:r w:rsidR="004F2078" w:rsidRPr="004057AF">
        <w:instrText xml:space="preserve"> SEQ Table \* ALPHABETIC \s 1 </w:instrText>
      </w:r>
      <w:r w:rsidR="004F2078" w:rsidRPr="00A84003">
        <w:fldChar w:fldCharType="separate"/>
      </w:r>
      <w:r w:rsidR="00F4646D" w:rsidRPr="004057AF">
        <w:rPr>
          <w:noProof/>
        </w:rPr>
        <w:t>B</w:t>
      </w:r>
      <w:r w:rsidR="004F2078" w:rsidRPr="00A84003">
        <w:rPr>
          <w:noProof/>
        </w:rPr>
        <w:fldChar w:fldCharType="end"/>
      </w:r>
      <w:r w:rsidRPr="004057AF">
        <w:t xml:space="preserve">: </w:t>
      </w:r>
      <w:r w:rsidR="004F143E" w:rsidRPr="009417CF">
        <w:t>PxaaS VNF requirements</w:t>
      </w:r>
    </w:p>
    <w:tbl>
      <w:tblPr>
        <w:tblStyle w:val="MediumShading1-Accent1"/>
        <w:tblW w:w="0" w:type="auto"/>
        <w:tblLook w:val="04A0" w:firstRow="1" w:lastRow="0" w:firstColumn="1" w:lastColumn="0" w:noHBand="0" w:noVBand="1"/>
      </w:tblPr>
      <w:tblGrid>
        <w:gridCol w:w="1591"/>
        <w:gridCol w:w="1919"/>
        <w:gridCol w:w="3690"/>
        <w:gridCol w:w="1086"/>
      </w:tblGrid>
      <w:tr w:rsidR="00FE2D0E" w:rsidRPr="004057AF" w14:paraId="255A38A2" w14:textId="77777777" w:rsidTr="004F14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AC7D8C" w14:textId="77777777" w:rsidR="00FE2D0E" w:rsidRPr="004057AF" w:rsidRDefault="00FE2D0E">
            <w:pPr>
              <w:jc w:val="center"/>
              <w:rPr>
                <w:sz w:val="24"/>
                <w:szCs w:val="24"/>
              </w:rPr>
            </w:pPr>
            <w:r w:rsidRPr="004057AF">
              <w:t xml:space="preserve">Requirement ID </w:t>
            </w:r>
          </w:p>
        </w:tc>
        <w:tc>
          <w:tcPr>
            <w:tcW w:w="0" w:type="auto"/>
            <w:hideMark/>
          </w:tcPr>
          <w:p w14:paraId="13592640" w14:textId="77777777" w:rsidR="00FE2D0E" w:rsidRPr="004057AF" w:rsidRDefault="00FE2D0E">
            <w:pPr>
              <w:jc w:val="center"/>
              <w:cnfStyle w:val="100000000000" w:firstRow="1" w:lastRow="0" w:firstColumn="0" w:lastColumn="0" w:oddVBand="0" w:evenVBand="0" w:oddHBand="0" w:evenHBand="0" w:firstRowFirstColumn="0" w:firstRowLastColumn="0" w:lastRowFirstColumn="0" w:lastRowLastColumn="0"/>
              <w:rPr>
                <w:sz w:val="24"/>
                <w:szCs w:val="24"/>
              </w:rPr>
            </w:pPr>
            <w:r w:rsidRPr="004057AF">
              <w:t xml:space="preserve">Requirement name </w:t>
            </w:r>
          </w:p>
        </w:tc>
        <w:tc>
          <w:tcPr>
            <w:tcW w:w="0" w:type="auto"/>
            <w:hideMark/>
          </w:tcPr>
          <w:p w14:paraId="5E1D162D" w14:textId="77777777" w:rsidR="00FE2D0E" w:rsidRPr="004057AF" w:rsidRDefault="00FE2D0E">
            <w:pPr>
              <w:jc w:val="center"/>
              <w:cnfStyle w:val="100000000000" w:firstRow="1" w:lastRow="0" w:firstColumn="0" w:lastColumn="0" w:oddVBand="0" w:evenVBand="0" w:oddHBand="0" w:evenHBand="0" w:firstRowFirstColumn="0" w:firstRowLastColumn="0" w:lastRowFirstColumn="0" w:lastRowLastColumn="0"/>
              <w:rPr>
                <w:sz w:val="24"/>
                <w:szCs w:val="24"/>
              </w:rPr>
            </w:pPr>
            <w:r w:rsidRPr="004057AF">
              <w:t xml:space="preserve">Description </w:t>
            </w:r>
          </w:p>
        </w:tc>
        <w:tc>
          <w:tcPr>
            <w:tcW w:w="0" w:type="auto"/>
            <w:hideMark/>
          </w:tcPr>
          <w:p w14:paraId="1CE8ADA4" w14:textId="77777777" w:rsidR="00FE2D0E" w:rsidRPr="004057AF" w:rsidRDefault="00FE2D0E">
            <w:pPr>
              <w:jc w:val="center"/>
              <w:cnfStyle w:val="100000000000" w:firstRow="1" w:lastRow="0" w:firstColumn="0" w:lastColumn="0" w:oddVBand="0" w:evenVBand="0" w:oddHBand="0" w:evenHBand="0" w:firstRowFirstColumn="0" w:firstRowLastColumn="0" w:lastRowFirstColumn="0" w:lastRowLastColumn="0"/>
              <w:rPr>
                <w:sz w:val="24"/>
                <w:szCs w:val="24"/>
              </w:rPr>
            </w:pPr>
            <w:r w:rsidRPr="004057AF">
              <w:t xml:space="preserve">Priority level </w:t>
            </w:r>
          </w:p>
        </w:tc>
      </w:tr>
      <w:tr w:rsidR="00FE2D0E" w:rsidRPr="004057AF" w14:paraId="3BDFA347"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B6058" w14:textId="77777777" w:rsidR="00FE2D0E" w:rsidRPr="004057AF" w:rsidRDefault="00FE2D0E">
            <w:pPr>
              <w:rPr>
                <w:sz w:val="24"/>
                <w:szCs w:val="24"/>
              </w:rPr>
            </w:pPr>
            <w:r w:rsidRPr="004057AF">
              <w:t xml:space="preserve">1 </w:t>
            </w:r>
          </w:p>
        </w:tc>
        <w:tc>
          <w:tcPr>
            <w:tcW w:w="0" w:type="auto"/>
            <w:hideMark/>
          </w:tcPr>
          <w:p w14:paraId="2DEBBA01"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Web caching </w:t>
            </w:r>
          </w:p>
        </w:tc>
        <w:tc>
          <w:tcPr>
            <w:tcW w:w="0" w:type="auto"/>
            <w:hideMark/>
          </w:tcPr>
          <w:p w14:paraId="474B8E61"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PXaaS VNF should be able to cache web content. </w:t>
            </w:r>
          </w:p>
        </w:tc>
        <w:tc>
          <w:tcPr>
            <w:tcW w:w="0" w:type="auto"/>
            <w:hideMark/>
          </w:tcPr>
          <w:p w14:paraId="38A20D29"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r w:rsidR="00FE2D0E" w:rsidRPr="004057AF" w14:paraId="7F21C497"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87BC47" w14:textId="77777777" w:rsidR="00FE2D0E" w:rsidRPr="004057AF" w:rsidRDefault="00FE2D0E">
            <w:pPr>
              <w:rPr>
                <w:sz w:val="24"/>
                <w:szCs w:val="24"/>
              </w:rPr>
            </w:pPr>
            <w:r w:rsidRPr="004057AF">
              <w:t xml:space="preserve">2 </w:t>
            </w:r>
          </w:p>
        </w:tc>
        <w:tc>
          <w:tcPr>
            <w:tcW w:w="0" w:type="auto"/>
            <w:hideMark/>
          </w:tcPr>
          <w:p w14:paraId="2B4EAF55"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User anonymity </w:t>
            </w:r>
          </w:p>
        </w:tc>
        <w:tc>
          <w:tcPr>
            <w:tcW w:w="0" w:type="auto"/>
            <w:hideMark/>
          </w:tcPr>
          <w:p w14:paraId="04A92AEC"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PXaaS VNF should allow for hiding the user’s IP address when accessing web pages. The proxy VNF’s IP should be shown instead of the user’s real IP. </w:t>
            </w:r>
          </w:p>
        </w:tc>
        <w:tc>
          <w:tcPr>
            <w:tcW w:w="0" w:type="auto"/>
            <w:hideMark/>
          </w:tcPr>
          <w:p w14:paraId="68E04772"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High </w:t>
            </w:r>
          </w:p>
        </w:tc>
      </w:tr>
      <w:tr w:rsidR="00FE2D0E" w:rsidRPr="004057AF" w14:paraId="74AB3045"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7FCF70" w14:textId="77777777" w:rsidR="00FE2D0E" w:rsidRPr="004057AF" w:rsidRDefault="00FE2D0E">
            <w:pPr>
              <w:rPr>
                <w:sz w:val="24"/>
                <w:szCs w:val="24"/>
              </w:rPr>
            </w:pPr>
            <w:r w:rsidRPr="004057AF">
              <w:lastRenderedPageBreak/>
              <w:t xml:space="preserve">3 </w:t>
            </w:r>
          </w:p>
        </w:tc>
        <w:tc>
          <w:tcPr>
            <w:tcW w:w="0" w:type="auto"/>
            <w:hideMark/>
          </w:tcPr>
          <w:p w14:paraId="3B45DBD2"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Bandwidth rate limitation per user </w:t>
            </w:r>
          </w:p>
        </w:tc>
        <w:tc>
          <w:tcPr>
            <w:tcW w:w="0" w:type="auto"/>
            <w:hideMark/>
          </w:tcPr>
          <w:p w14:paraId="020EE2DB"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PXaaS VNF should allow for setting bandwidth rate limitations on a group of users or individual users by creating ACLs based on their account. </w:t>
            </w:r>
          </w:p>
        </w:tc>
        <w:tc>
          <w:tcPr>
            <w:tcW w:w="0" w:type="auto"/>
            <w:hideMark/>
          </w:tcPr>
          <w:p w14:paraId="10219DB0"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r w:rsidR="00FE2D0E" w:rsidRPr="004057AF" w14:paraId="2E054408"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67B4E9" w14:textId="77777777" w:rsidR="00FE2D0E" w:rsidRPr="004057AF" w:rsidRDefault="00FE2D0E">
            <w:pPr>
              <w:rPr>
                <w:sz w:val="24"/>
                <w:szCs w:val="24"/>
              </w:rPr>
            </w:pPr>
            <w:r w:rsidRPr="004057AF">
              <w:t xml:space="preserve">4 </w:t>
            </w:r>
          </w:p>
        </w:tc>
        <w:tc>
          <w:tcPr>
            <w:tcW w:w="0" w:type="auto"/>
            <w:hideMark/>
          </w:tcPr>
          <w:p w14:paraId="33943393"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Bandwidth rate limitation per service </w:t>
            </w:r>
          </w:p>
        </w:tc>
        <w:tc>
          <w:tcPr>
            <w:tcW w:w="0" w:type="auto"/>
            <w:hideMark/>
          </w:tcPr>
          <w:p w14:paraId="578B5B94"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PXaaS VNF should allow for setting bandwidth rate limitations on a group of services or individual services. For example, the PXaaS VNF should limit the bandwidth used for torrents. </w:t>
            </w:r>
          </w:p>
        </w:tc>
        <w:tc>
          <w:tcPr>
            <w:tcW w:w="0" w:type="auto"/>
            <w:hideMark/>
          </w:tcPr>
          <w:p w14:paraId="18451A0E"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Low </w:t>
            </w:r>
          </w:p>
        </w:tc>
      </w:tr>
      <w:tr w:rsidR="00FE2D0E" w:rsidRPr="004057AF" w14:paraId="0D31B47E"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0FC28C" w14:textId="77777777" w:rsidR="00FE2D0E" w:rsidRPr="004057AF" w:rsidRDefault="00FE2D0E">
            <w:pPr>
              <w:rPr>
                <w:sz w:val="24"/>
                <w:szCs w:val="24"/>
              </w:rPr>
            </w:pPr>
            <w:r w:rsidRPr="004057AF">
              <w:t xml:space="preserve">5 </w:t>
            </w:r>
          </w:p>
        </w:tc>
        <w:tc>
          <w:tcPr>
            <w:tcW w:w="0" w:type="auto"/>
            <w:hideMark/>
          </w:tcPr>
          <w:p w14:paraId="46A72DF4"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Bandwidth throttling on huge downloads </w:t>
            </w:r>
          </w:p>
        </w:tc>
        <w:tc>
          <w:tcPr>
            <w:tcW w:w="0" w:type="auto"/>
            <w:hideMark/>
          </w:tcPr>
          <w:p w14:paraId="169AD338"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PXaaS VNF should allow for reducing the bandwidth rate when huge downloads are detected. It could be applied to all users or a group of users or individuals. </w:t>
            </w:r>
          </w:p>
        </w:tc>
        <w:tc>
          <w:tcPr>
            <w:tcW w:w="0" w:type="auto"/>
            <w:hideMark/>
          </w:tcPr>
          <w:p w14:paraId="4CA5BC32"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r w:rsidR="00FE2D0E" w:rsidRPr="004057AF" w14:paraId="7A51056B"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5EF95" w14:textId="77777777" w:rsidR="00FE2D0E" w:rsidRPr="004057AF" w:rsidRDefault="00FE2D0E">
            <w:pPr>
              <w:rPr>
                <w:sz w:val="24"/>
                <w:szCs w:val="24"/>
              </w:rPr>
            </w:pPr>
            <w:r w:rsidRPr="004057AF">
              <w:t xml:space="preserve">6 </w:t>
            </w:r>
          </w:p>
        </w:tc>
        <w:tc>
          <w:tcPr>
            <w:tcW w:w="0" w:type="auto"/>
            <w:hideMark/>
          </w:tcPr>
          <w:p w14:paraId="7E250E9A"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Web access control </w:t>
            </w:r>
          </w:p>
        </w:tc>
        <w:tc>
          <w:tcPr>
            <w:tcW w:w="0" w:type="auto"/>
            <w:hideMark/>
          </w:tcPr>
          <w:p w14:paraId="6EAE243A"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PXaaS VNF should allow for blocking specific websites by the users. </w:t>
            </w:r>
          </w:p>
        </w:tc>
        <w:tc>
          <w:tcPr>
            <w:tcW w:w="0" w:type="auto"/>
            <w:hideMark/>
          </w:tcPr>
          <w:p w14:paraId="29B0AFB2"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High </w:t>
            </w:r>
          </w:p>
        </w:tc>
      </w:tr>
      <w:tr w:rsidR="00FE2D0E" w:rsidRPr="004057AF" w14:paraId="7B63E2E8"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9DE33" w14:textId="77777777" w:rsidR="00FE2D0E" w:rsidRPr="004057AF" w:rsidRDefault="00FE2D0E">
            <w:pPr>
              <w:rPr>
                <w:sz w:val="24"/>
                <w:szCs w:val="24"/>
              </w:rPr>
            </w:pPr>
            <w:r w:rsidRPr="004057AF">
              <w:t xml:space="preserve">7 </w:t>
            </w:r>
          </w:p>
        </w:tc>
        <w:tc>
          <w:tcPr>
            <w:tcW w:w="0" w:type="auto"/>
            <w:hideMark/>
          </w:tcPr>
          <w:p w14:paraId="59DDF59C"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Web access control (time) </w:t>
            </w:r>
          </w:p>
        </w:tc>
        <w:tc>
          <w:tcPr>
            <w:tcW w:w="0" w:type="auto"/>
            <w:hideMark/>
          </w:tcPr>
          <w:p w14:paraId="33244C85"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PXaaS VNF should allow for blocking or accessing specific websites by the users based on the current time. </w:t>
            </w:r>
          </w:p>
        </w:tc>
        <w:tc>
          <w:tcPr>
            <w:tcW w:w="0" w:type="auto"/>
            <w:hideMark/>
          </w:tcPr>
          <w:p w14:paraId="129864E8"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Medium </w:t>
            </w:r>
          </w:p>
        </w:tc>
      </w:tr>
      <w:tr w:rsidR="00FE2D0E" w:rsidRPr="004057AF" w14:paraId="08F921E7"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04DB30" w14:textId="77777777" w:rsidR="00FE2D0E" w:rsidRPr="004057AF" w:rsidRDefault="00FE2D0E">
            <w:pPr>
              <w:rPr>
                <w:sz w:val="24"/>
                <w:szCs w:val="24"/>
              </w:rPr>
            </w:pPr>
            <w:r w:rsidRPr="004057AF">
              <w:t xml:space="preserve">8 </w:t>
            </w:r>
          </w:p>
        </w:tc>
        <w:tc>
          <w:tcPr>
            <w:tcW w:w="0" w:type="auto"/>
            <w:hideMark/>
          </w:tcPr>
          <w:p w14:paraId="4F59927C"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User Control and Management </w:t>
            </w:r>
          </w:p>
        </w:tc>
        <w:tc>
          <w:tcPr>
            <w:tcW w:w="0" w:type="auto"/>
            <w:hideMark/>
          </w:tcPr>
          <w:p w14:paraId="3A5574EA"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user should be able to configure the PXaaS VNF using a dashboard. The dashboard should be responsive in order to be accessible from multiple devices and easy to use. </w:t>
            </w:r>
          </w:p>
        </w:tc>
        <w:tc>
          <w:tcPr>
            <w:tcW w:w="0" w:type="auto"/>
            <w:hideMark/>
          </w:tcPr>
          <w:p w14:paraId="7B7314FD"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High </w:t>
            </w:r>
          </w:p>
        </w:tc>
      </w:tr>
      <w:tr w:rsidR="00FE2D0E" w:rsidRPr="004057AF" w14:paraId="4582581A"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65549" w14:textId="77777777" w:rsidR="00FE2D0E" w:rsidRPr="004057AF" w:rsidRDefault="00FE2D0E">
            <w:pPr>
              <w:rPr>
                <w:sz w:val="24"/>
                <w:szCs w:val="24"/>
              </w:rPr>
            </w:pPr>
            <w:r w:rsidRPr="004057AF">
              <w:t xml:space="preserve">9 </w:t>
            </w:r>
          </w:p>
        </w:tc>
        <w:tc>
          <w:tcPr>
            <w:tcW w:w="0" w:type="auto"/>
            <w:hideMark/>
          </w:tcPr>
          <w:p w14:paraId="1A52BE78"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Service availability </w:t>
            </w:r>
          </w:p>
        </w:tc>
        <w:tc>
          <w:tcPr>
            <w:tcW w:w="0" w:type="auto"/>
            <w:hideMark/>
          </w:tcPr>
          <w:p w14:paraId="7361B91D"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Proxy VNF should be available as soon as the user sets the configuration parameters on the dashboard. Each time a user changes configuration, the service should be available immediately. </w:t>
            </w:r>
          </w:p>
        </w:tc>
        <w:tc>
          <w:tcPr>
            <w:tcW w:w="0" w:type="auto"/>
            <w:hideMark/>
          </w:tcPr>
          <w:p w14:paraId="07077E3B"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r w:rsidR="00FE2D0E" w:rsidRPr="004057AF" w14:paraId="38230FBB"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ABFE7" w14:textId="77777777" w:rsidR="00FE2D0E" w:rsidRPr="004057AF" w:rsidRDefault="00FE2D0E">
            <w:pPr>
              <w:rPr>
                <w:sz w:val="24"/>
                <w:szCs w:val="24"/>
              </w:rPr>
            </w:pPr>
            <w:r w:rsidRPr="004057AF">
              <w:t xml:space="preserve">10 </w:t>
            </w:r>
          </w:p>
        </w:tc>
        <w:tc>
          <w:tcPr>
            <w:tcW w:w="0" w:type="auto"/>
            <w:hideMark/>
          </w:tcPr>
          <w:p w14:paraId="6420CE51"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Service accessibly </w:t>
            </w:r>
          </w:p>
        </w:tc>
        <w:tc>
          <w:tcPr>
            <w:tcW w:w="0" w:type="auto"/>
            <w:hideMark/>
          </w:tcPr>
          <w:p w14:paraId="5997EB9E" w14:textId="77777777"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connection with the proxy should be transparent (transparent proxy). Users do not need to set the proxy’s IP on their browser. The traffic should be redirected from the user’s LAN to the proxy VNF. </w:t>
            </w:r>
          </w:p>
        </w:tc>
        <w:tc>
          <w:tcPr>
            <w:tcW w:w="0" w:type="auto"/>
            <w:hideMark/>
          </w:tcPr>
          <w:p w14:paraId="3436DF58"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Low </w:t>
            </w:r>
          </w:p>
        </w:tc>
      </w:tr>
      <w:tr w:rsidR="00FE2D0E" w:rsidRPr="004057AF" w14:paraId="5E7D05FE"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1F4DD4" w14:textId="77777777" w:rsidR="00FE2D0E" w:rsidRPr="004057AF" w:rsidRDefault="00FE2D0E">
            <w:pPr>
              <w:rPr>
                <w:sz w:val="24"/>
                <w:szCs w:val="24"/>
              </w:rPr>
            </w:pPr>
            <w:r w:rsidRPr="004057AF">
              <w:t xml:space="preserve">11 </w:t>
            </w:r>
          </w:p>
        </w:tc>
        <w:tc>
          <w:tcPr>
            <w:tcW w:w="0" w:type="auto"/>
            <w:hideMark/>
          </w:tcPr>
          <w:p w14:paraId="2FF99023"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Service – user authentication </w:t>
            </w:r>
          </w:p>
        </w:tc>
        <w:tc>
          <w:tcPr>
            <w:tcW w:w="0" w:type="auto"/>
            <w:hideMark/>
          </w:tcPr>
          <w:p w14:paraId="141B6B8E" w14:textId="77777777"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Only subscribed PXaaS VNF users should be able to access the service. </w:t>
            </w:r>
          </w:p>
        </w:tc>
        <w:tc>
          <w:tcPr>
            <w:tcW w:w="0" w:type="auto"/>
            <w:hideMark/>
          </w:tcPr>
          <w:p w14:paraId="7AF9DC15"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r w:rsidR="00FE2D0E" w:rsidRPr="004057AF" w14:paraId="3B876F7F" w14:textId="77777777" w:rsidTr="004F143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5BBE8E" w14:textId="77777777" w:rsidR="00FE2D0E" w:rsidRPr="004057AF" w:rsidRDefault="00FE2D0E">
            <w:pPr>
              <w:rPr>
                <w:sz w:val="24"/>
                <w:szCs w:val="24"/>
              </w:rPr>
            </w:pPr>
            <w:r w:rsidRPr="004057AF">
              <w:lastRenderedPageBreak/>
              <w:t xml:space="preserve">12 </w:t>
            </w:r>
          </w:p>
        </w:tc>
        <w:tc>
          <w:tcPr>
            <w:tcW w:w="0" w:type="auto"/>
            <w:hideMark/>
          </w:tcPr>
          <w:p w14:paraId="43AA5342"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Monitoring </w:t>
            </w:r>
          </w:p>
        </w:tc>
        <w:tc>
          <w:tcPr>
            <w:tcW w:w="0" w:type="auto"/>
            <w:hideMark/>
          </w:tcPr>
          <w:p w14:paraId="7848E69C" w14:textId="1A244B76" w:rsidR="00FE2D0E" w:rsidRPr="009417C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9417CF">
              <w:t xml:space="preserve">The proxy VNF should provide metrics to the </w:t>
            </w:r>
            <w:r w:rsidR="00592B3A" w:rsidRPr="009417CF">
              <w:t>T-NOVA</w:t>
            </w:r>
            <w:r w:rsidRPr="009417CF">
              <w:t xml:space="preserve">’s monitoring agent. </w:t>
            </w:r>
          </w:p>
        </w:tc>
        <w:tc>
          <w:tcPr>
            <w:tcW w:w="0" w:type="auto"/>
            <w:hideMark/>
          </w:tcPr>
          <w:p w14:paraId="1FC3F47F" w14:textId="77777777" w:rsidR="00FE2D0E" w:rsidRPr="004057AF" w:rsidRDefault="00FE2D0E">
            <w:pPr>
              <w:cnfStyle w:val="000000010000" w:firstRow="0" w:lastRow="0" w:firstColumn="0" w:lastColumn="0" w:oddVBand="0" w:evenVBand="0" w:oddHBand="0" w:evenHBand="1" w:firstRowFirstColumn="0" w:firstRowLastColumn="0" w:lastRowFirstColumn="0" w:lastRowLastColumn="0"/>
              <w:rPr>
                <w:sz w:val="24"/>
                <w:szCs w:val="24"/>
              </w:rPr>
            </w:pPr>
            <w:r w:rsidRPr="004057AF">
              <w:t xml:space="preserve">High </w:t>
            </w:r>
          </w:p>
        </w:tc>
      </w:tr>
      <w:tr w:rsidR="00FE2D0E" w:rsidRPr="004057AF" w14:paraId="324C2D85" w14:textId="77777777" w:rsidTr="004F1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CD404A" w14:textId="77777777" w:rsidR="00FE2D0E" w:rsidRPr="004057AF" w:rsidRDefault="00FE2D0E">
            <w:pPr>
              <w:rPr>
                <w:sz w:val="24"/>
                <w:szCs w:val="24"/>
              </w:rPr>
            </w:pPr>
            <w:r w:rsidRPr="004057AF">
              <w:t xml:space="preserve">13 </w:t>
            </w:r>
          </w:p>
        </w:tc>
        <w:tc>
          <w:tcPr>
            <w:tcW w:w="0" w:type="auto"/>
            <w:hideMark/>
          </w:tcPr>
          <w:p w14:paraId="3E2838F7"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Service provisioning </w:t>
            </w:r>
          </w:p>
        </w:tc>
        <w:tc>
          <w:tcPr>
            <w:tcW w:w="0" w:type="auto"/>
            <w:hideMark/>
          </w:tcPr>
          <w:p w14:paraId="281E2CA8" w14:textId="6B55743E" w:rsidR="00FE2D0E" w:rsidRPr="009417C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9417CF">
              <w:t xml:space="preserve">The proxy VNF should expose an API to be used by the </w:t>
            </w:r>
            <w:r w:rsidR="00592B3A" w:rsidRPr="009417CF">
              <w:t>T-NOVA</w:t>
            </w:r>
            <w:r w:rsidRPr="009417CF">
              <w:t xml:space="preserve">’s middleware for service provisioning. </w:t>
            </w:r>
          </w:p>
        </w:tc>
        <w:tc>
          <w:tcPr>
            <w:tcW w:w="0" w:type="auto"/>
            <w:hideMark/>
          </w:tcPr>
          <w:p w14:paraId="28A3E31A" w14:textId="77777777" w:rsidR="00FE2D0E" w:rsidRPr="004057AF" w:rsidRDefault="00FE2D0E">
            <w:pPr>
              <w:cnfStyle w:val="000000100000" w:firstRow="0" w:lastRow="0" w:firstColumn="0" w:lastColumn="0" w:oddVBand="0" w:evenVBand="0" w:oddHBand="1" w:evenHBand="0" w:firstRowFirstColumn="0" w:firstRowLastColumn="0" w:lastRowFirstColumn="0" w:lastRowLastColumn="0"/>
              <w:rPr>
                <w:sz w:val="24"/>
                <w:szCs w:val="24"/>
              </w:rPr>
            </w:pPr>
            <w:r w:rsidRPr="004057AF">
              <w:t xml:space="preserve">High </w:t>
            </w:r>
          </w:p>
        </w:tc>
      </w:tr>
    </w:tbl>
    <w:p w14:paraId="2F7B0F53" w14:textId="77777777" w:rsidR="00FE2D0E" w:rsidRPr="00751504" w:rsidRDefault="00FE2D0E" w:rsidP="008964F1">
      <w:pPr>
        <w:pStyle w:val="Heading3"/>
      </w:pPr>
      <w:bookmarkStart w:id="96" w:name="_Toc456088868"/>
      <w:r w:rsidRPr="009417CF">
        <w:rPr>
          <w:rStyle w:val="mw-headline"/>
          <w:lang w:val="en-GB"/>
        </w:rPr>
        <w:t>Architecture</w:t>
      </w:r>
      <w:bookmarkEnd w:id="96"/>
    </w:p>
    <w:p w14:paraId="1F07ABFC" w14:textId="77777777" w:rsidR="00FE2D0E" w:rsidRPr="009417CF" w:rsidRDefault="00FE2D0E" w:rsidP="00037A4D">
      <w:r w:rsidRPr="009417CF">
        <w:t xml:space="preserve">The PXaaS VNF consists of one VNFC. The VNFC implements both the proxy server software as well as the web server software. The figure below provides a high level topology of the PXaaS VNF. The VNFC is located at the PoP which is found between the user’s LAN and the Operator’s backbone. Once a user is subscribed with the PXaaS VNF the traffic from the user’s LAN is redirected to the PoP and then it passes through the PXaaS VNF. The traffic might pass through some other VNFs according to service function chaining policies. Finally, the proxy handles the requests accordingly and forwards the traffic to the Internet. The user is able to configure the proxy through an easy to use web-based dashboard which is served by the web server. The web server communicates with the proxy server in order to set up the configuration parameters which have been defined by the user. </w:t>
      </w:r>
    </w:p>
    <w:p w14:paraId="045DAB4E" w14:textId="77777777" w:rsidR="00FE2D0E" w:rsidRPr="009417CF" w:rsidRDefault="00FE2D0E" w:rsidP="00037A4D">
      <w:pPr>
        <w:pStyle w:val="NormalWeb"/>
        <w:jc w:val="center"/>
        <w:rPr>
          <w:lang w:val="en-GB"/>
        </w:rPr>
      </w:pPr>
      <w:r w:rsidRPr="005B7773">
        <w:rPr>
          <w:noProof/>
          <w:color w:val="0000FF"/>
          <w:lang w:val="en-US" w:eastAsia="en-US"/>
        </w:rPr>
        <w:drawing>
          <wp:inline distT="0" distB="0" distL="0" distR="0" wp14:anchorId="679F2E8A" wp14:editId="60C9495C">
            <wp:extent cx="4761865" cy="2752090"/>
            <wp:effectExtent l="0" t="0" r="635" b="0"/>
            <wp:docPr id="11" name="Picture 11" descr="Proxy vnf.png">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oxy vnf.png">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61865" cy="2752090"/>
                    </a:xfrm>
                    <a:prstGeom prst="rect">
                      <a:avLst/>
                    </a:prstGeom>
                    <a:noFill/>
                    <a:ln>
                      <a:noFill/>
                    </a:ln>
                  </pic:spPr>
                </pic:pic>
              </a:graphicData>
            </a:graphic>
          </wp:inline>
        </w:drawing>
      </w:r>
    </w:p>
    <w:p w14:paraId="18819120" w14:textId="2C6C5765" w:rsidR="00037A4D" w:rsidRPr="009A41A8" w:rsidRDefault="00037A4D" w:rsidP="00037A4D">
      <w:pPr>
        <w:pStyle w:val="Caption"/>
        <w:rPr>
          <w:b w:val="0"/>
        </w:rPr>
      </w:pPr>
      <w:bookmarkStart w:id="97" w:name="_Toc456088957"/>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536808" w:rsidRPr="009A41A8">
        <w:rPr>
          <w:b w:val="0"/>
          <w:noProof/>
        </w:rPr>
        <w:t>23</w:t>
      </w:r>
      <w:r w:rsidRPr="009A41A8">
        <w:rPr>
          <w:b w:val="0"/>
        </w:rPr>
        <w:fldChar w:fldCharType="end"/>
      </w:r>
      <w:r w:rsidRPr="009A41A8">
        <w:rPr>
          <w:b w:val="0"/>
        </w:rPr>
        <w:t>. PXaaS high level architecture</w:t>
      </w:r>
      <w:bookmarkEnd w:id="97"/>
    </w:p>
    <w:p w14:paraId="3DA93E89" w14:textId="77777777" w:rsidR="00FE2D0E" w:rsidRPr="00CD6E3E" w:rsidRDefault="00FE2D0E" w:rsidP="008964F1">
      <w:pPr>
        <w:pStyle w:val="Heading3"/>
      </w:pPr>
      <w:bookmarkStart w:id="98" w:name="_Toc456088869"/>
      <w:r w:rsidRPr="009417CF">
        <w:rPr>
          <w:rStyle w:val="mw-headline"/>
          <w:lang w:val="en-GB"/>
        </w:rPr>
        <w:t>Functional description</w:t>
      </w:r>
      <w:bookmarkEnd w:id="98"/>
    </w:p>
    <w:p w14:paraId="20D0D34E" w14:textId="77777777" w:rsidR="00FE2D0E" w:rsidRPr="00CD6E3E" w:rsidRDefault="00FE2D0E" w:rsidP="008964F1">
      <w:pPr>
        <w:pStyle w:val="Heading4"/>
      </w:pPr>
      <w:r w:rsidRPr="009417CF">
        <w:rPr>
          <w:rStyle w:val="mw-headline"/>
          <w:lang w:val="en-GB"/>
        </w:rPr>
        <w:t>Squid Proxy server</w:t>
      </w:r>
    </w:p>
    <w:p w14:paraId="06472065" w14:textId="77777777" w:rsidR="00FE2D0E" w:rsidRPr="009417CF" w:rsidRDefault="00FE2D0E" w:rsidP="00AC798A">
      <w:r w:rsidRPr="009417CF">
        <w:t xml:space="preserve">Squid Proxy is a caching and a web proxy. Some of its major features include: </w:t>
      </w:r>
    </w:p>
    <w:p w14:paraId="71B279FC" w14:textId="2D906CCF" w:rsidR="00FE2D0E" w:rsidRPr="009417CF" w:rsidRDefault="00FE2D0E" w:rsidP="00E752D4">
      <w:pPr>
        <w:numPr>
          <w:ilvl w:val="0"/>
          <w:numId w:val="9"/>
        </w:numPr>
        <w:spacing w:before="100" w:beforeAutospacing="1" w:after="100" w:afterAutospacing="1"/>
        <w:jc w:val="left"/>
      </w:pPr>
      <w:r w:rsidRPr="009417CF">
        <w:t>Web caching</w:t>
      </w:r>
      <w:r w:rsidR="008105A0" w:rsidRPr="009417CF">
        <w:t>;</w:t>
      </w:r>
    </w:p>
    <w:p w14:paraId="66FEBAB2" w14:textId="18AB0C6E" w:rsidR="00FE2D0E" w:rsidRPr="009417CF" w:rsidRDefault="00FE2D0E" w:rsidP="00E752D4">
      <w:pPr>
        <w:numPr>
          <w:ilvl w:val="0"/>
          <w:numId w:val="9"/>
        </w:numPr>
        <w:spacing w:before="100" w:beforeAutospacing="1" w:after="100" w:afterAutospacing="1"/>
        <w:jc w:val="left"/>
      </w:pPr>
      <w:r w:rsidRPr="009417CF">
        <w:t>Anonymous Internet access</w:t>
      </w:r>
      <w:r w:rsidR="008105A0" w:rsidRPr="009417CF">
        <w:t>;</w:t>
      </w:r>
    </w:p>
    <w:p w14:paraId="554D2C22" w14:textId="75089985" w:rsidR="00FE2D0E" w:rsidRPr="009417CF" w:rsidRDefault="00FE2D0E" w:rsidP="00E752D4">
      <w:pPr>
        <w:numPr>
          <w:ilvl w:val="0"/>
          <w:numId w:val="9"/>
        </w:numPr>
        <w:spacing w:before="100" w:beforeAutospacing="1" w:after="100" w:afterAutospacing="1"/>
        <w:jc w:val="left"/>
      </w:pPr>
      <w:r w:rsidRPr="009417CF">
        <w:lastRenderedPageBreak/>
        <w:t>Bandwidth control. It introduces bandwidth rate limitations or throttling to a group of users or individuals. For example it allows “normal users” to share some amount of traffic and on the other hand it allows “admin users” to use a dedicated amount of traffic</w:t>
      </w:r>
      <w:r w:rsidR="008105A0" w:rsidRPr="009417CF">
        <w:t>;</w:t>
      </w:r>
    </w:p>
    <w:p w14:paraId="0CA2FCA8" w14:textId="1BDB1091" w:rsidR="00FE2D0E" w:rsidRPr="009417CF" w:rsidRDefault="00FE2D0E" w:rsidP="00E752D4">
      <w:pPr>
        <w:numPr>
          <w:ilvl w:val="0"/>
          <w:numId w:val="9"/>
        </w:numPr>
        <w:spacing w:before="100" w:beforeAutospacing="1" w:after="100" w:afterAutospacing="1"/>
        <w:jc w:val="left"/>
      </w:pPr>
      <w:r w:rsidRPr="009417CF">
        <w:t>Web access restrictions e.g. allow a company’s employees to access Facebook during lunch time only and deny access to some specific web sites</w:t>
      </w:r>
      <w:r w:rsidR="008105A0" w:rsidRPr="009417CF">
        <w:t>.</w:t>
      </w:r>
    </w:p>
    <w:p w14:paraId="63C36683" w14:textId="77777777" w:rsidR="00FE2D0E" w:rsidRPr="009417CF" w:rsidRDefault="00FE2D0E" w:rsidP="00F411AC">
      <w:r w:rsidRPr="009417CF">
        <w:t>Bandwidth limitation examples</w:t>
      </w:r>
    </w:p>
    <w:p w14:paraId="5A40933E" w14:textId="77777777" w:rsidR="00FE2D0E" w:rsidRPr="009417CF" w:rsidRDefault="00FE2D0E" w:rsidP="00F411AC">
      <w:r w:rsidRPr="009417CF">
        <w:t xml:space="preserve">a) Bandwidth restrictions based on IP </w:t>
      </w:r>
    </w:p>
    <w:p w14:paraId="7A5DA1B0" w14:textId="77777777" w:rsidR="00FE2D0E" w:rsidRPr="009417CF" w:rsidRDefault="00FE2D0E" w:rsidP="00AC798A">
      <w:r w:rsidRPr="009417CF">
        <w:t xml:space="preserve">The example below creates an Access Control List (ACL) with the name “regular_users” and is assigned a range of IP addresses. Requests coming from those IPs are restricted to 500KBps bandwidth. </w:t>
      </w:r>
    </w:p>
    <w:p w14:paraId="7510D9EA" w14:textId="77777777" w:rsidR="00FE2D0E" w:rsidRPr="009417CF" w:rsidRDefault="00FE2D0E" w:rsidP="00FE2D0E">
      <w:pPr>
        <w:pStyle w:val="HTMLPreformatted"/>
        <w:rPr>
          <w:lang w:val="en-GB"/>
        </w:rPr>
      </w:pPr>
      <w:r w:rsidRPr="009417CF">
        <w:rPr>
          <w:lang w:val="en-GB"/>
        </w:rPr>
        <w:t>acl regular_users src 192.168.1.10 – 192.168.1.20/32 # acl list based on IPs</w:t>
      </w:r>
    </w:p>
    <w:p w14:paraId="2284E550" w14:textId="77777777" w:rsidR="00FE2D0E" w:rsidRPr="009417CF" w:rsidRDefault="00FE2D0E" w:rsidP="00FE2D0E">
      <w:pPr>
        <w:pStyle w:val="HTMLPreformatted"/>
        <w:rPr>
          <w:lang w:val="en-GB"/>
        </w:rPr>
      </w:pPr>
      <w:r w:rsidRPr="009417CF">
        <w:rPr>
          <w:lang w:val="en-GB"/>
        </w:rPr>
        <w:t>delay_pools 1</w:t>
      </w:r>
    </w:p>
    <w:p w14:paraId="5F5DF8EA" w14:textId="77777777" w:rsidR="00FE2D0E" w:rsidRPr="009417CF" w:rsidRDefault="00FE2D0E" w:rsidP="00FE2D0E">
      <w:pPr>
        <w:pStyle w:val="HTMLPreformatted"/>
        <w:rPr>
          <w:lang w:val="en-GB"/>
        </w:rPr>
      </w:pPr>
      <w:r w:rsidRPr="009417CF">
        <w:rPr>
          <w:lang w:val="en-GB"/>
        </w:rPr>
        <w:t>delay _class 1 1</w:t>
      </w:r>
    </w:p>
    <w:p w14:paraId="33231475" w14:textId="77777777" w:rsidR="00FE2D0E" w:rsidRPr="009417CF" w:rsidRDefault="00FE2D0E" w:rsidP="00FE2D0E">
      <w:pPr>
        <w:pStyle w:val="HTMLPreformatted"/>
        <w:rPr>
          <w:lang w:val="en-GB"/>
        </w:rPr>
      </w:pPr>
      <w:r w:rsidRPr="009417CF">
        <w:rPr>
          <w:lang w:val="en-GB"/>
        </w:rPr>
        <w:t>delay_parameters 1 500000/500000 # 500KBps</w:t>
      </w:r>
    </w:p>
    <w:p w14:paraId="63D4921C" w14:textId="77777777" w:rsidR="00FE2D0E" w:rsidRPr="009417CF" w:rsidRDefault="00FE2D0E" w:rsidP="00FE2D0E">
      <w:pPr>
        <w:pStyle w:val="HTMLPreformatted"/>
        <w:rPr>
          <w:lang w:val="en-GB"/>
        </w:rPr>
      </w:pPr>
      <w:r w:rsidRPr="009417CF">
        <w:rPr>
          <w:lang w:val="en-GB"/>
        </w:rPr>
        <w:t>delay_access 1 allow regular_users</w:t>
      </w:r>
    </w:p>
    <w:p w14:paraId="6CF6328E" w14:textId="77777777" w:rsidR="00FE2D0E" w:rsidRPr="009417CF" w:rsidRDefault="00FE2D0E" w:rsidP="00FE2D0E">
      <w:pPr>
        <w:pStyle w:val="HTMLPreformatted"/>
        <w:rPr>
          <w:lang w:val="en-GB"/>
        </w:rPr>
      </w:pPr>
    </w:p>
    <w:p w14:paraId="3BFE717D" w14:textId="391BD858" w:rsidR="00FE2D0E" w:rsidRPr="009417CF" w:rsidRDefault="007168B1" w:rsidP="00AC798A">
      <w:r w:rsidRPr="009417CF">
        <w:t xml:space="preserve">The limitation of this configuration is that Squid should be located inside the LAN in order to understand the private IP address space. </w:t>
      </w:r>
    </w:p>
    <w:p w14:paraId="2B54A4A6" w14:textId="77777777" w:rsidR="00FE2D0E" w:rsidRPr="009417CF" w:rsidRDefault="00FE2D0E" w:rsidP="00F411AC">
      <w:r w:rsidRPr="009417CF">
        <w:t xml:space="preserve">b) Bandwidth restrictions based on user </w:t>
      </w:r>
    </w:p>
    <w:p w14:paraId="693D3EC8" w14:textId="77777777" w:rsidR="00FE2D0E" w:rsidRPr="009417CF" w:rsidRDefault="00FE2D0E" w:rsidP="00AC798A">
      <w:r w:rsidRPr="009417CF">
        <w:t xml:space="preserve">The following scenario performs the same bandwidth restrictions as the previous one except that the ACL is based on user accounts. Squid supports various authentication mechanisms such as LDAP, Radius and MySQL database. We consider MySQL database for authenticating with the PXaaS VNF. </w:t>
      </w:r>
    </w:p>
    <w:p w14:paraId="6D9E6D9F" w14:textId="77777777" w:rsidR="00FE2D0E" w:rsidRPr="009417CF" w:rsidRDefault="00FE2D0E" w:rsidP="00FE2D0E">
      <w:pPr>
        <w:pStyle w:val="HTMLPreformatted"/>
        <w:rPr>
          <w:lang w:val="en-GB"/>
        </w:rPr>
      </w:pPr>
      <w:r w:rsidRPr="009417CF">
        <w:rPr>
          <w:lang w:val="en-GB"/>
        </w:rPr>
        <w:t>acl regular_users proxy_auth george savvas # acl list based on usernames</w:t>
      </w:r>
    </w:p>
    <w:p w14:paraId="71E06D56" w14:textId="77777777" w:rsidR="00FE2D0E" w:rsidRPr="009417CF" w:rsidRDefault="00FE2D0E" w:rsidP="00FE2D0E">
      <w:pPr>
        <w:pStyle w:val="HTMLPreformatted"/>
        <w:rPr>
          <w:lang w:val="en-GB"/>
        </w:rPr>
      </w:pPr>
      <w:r w:rsidRPr="009417CF">
        <w:rPr>
          <w:lang w:val="en-GB"/>
        </w:rPr>
        <w:t>delay_pools 1</w:t>
      </w:r>
    </w:p>
    <w:p w14:paraId="49CF70C1" w14:textId="77777777" w:rsidR="00FE2D0E" w:rsidRPr="009417CF" w:rsidRDefault="00FE2D0E" w:rsidP="00FE2D0E">
      <w:pPr>
        <w:pStyle w:val="HTMLPreformatted"/>
        <w:rPr>
          <w:lang w:val="en-GB"/>
        </w:rPr>
      </w:pPr>
      <w:r w:rsidRPr="009417CF">
        <w:rPr>
          <w:lang w:val="en-GB"/>
        </w:rPr>
        <w:t>delay _class 1 1</w:t>
      </w:r>
    </w:p>
    <w:p w14:paraId="36258756" w14:textId="77777777" w:rsidR="00FE2D0E" w:rsidRPr="009417CF" w:rsidRDefault="00FE2D0E" w:rsidP="00FE2D0E">
      <w:pPr>
        <w:pStyle w:val="HTMLPreformatted"/>
        <w:rPr>
          <w:lang w:val="en-GB"/>
        </w:rPr>
      </w:pPr>
      <w:r w:rsidRPr="009417CF">
        <w:rPr>
          <w:lang w:val="en-GB"/>
        </w:rPr>
        <w:t>delay_parameters 1 500000/500000 # 500KBps</w:t>
      </w:r>
    </w:p>
    <w:p w14:paraId="58C5C54F" w14:textId="77777777" w:rsidR="00FE2D0E" w:rsidRPr="009417CF" w:rsidRDefault="00FE2D0E" w:rsidP="00FE2D0E">
      <w:pPr>
        <w:pStyle w:val="HTMLPreformatted"/>
        <w:rPr>
          <w:lang w:val="en-GB"/>
        </w:rPr>
      </w:pPr>
      <w:r w:rsidRPr="009417CF">
        <w:rPr>
          <w:lang w:val="en-GB"/>
        </w:rPr>
        <w:t>delay_access 1 allow regular_users</w:t>
      </w:r>
    </w:p>
    <w:p w14:paraId="362F4416" w14:textId="77777777" w:rsidR="00FE2D0E" w:rsidRPr="009417CF" w:rsidRDefault="00FE2D0E" w:rsidP="00FE2D0E">
      <w:pPr>
        <w:pStyle w:val="HTMLPreformatted"/>
        <w:rPr>
          <w:lang w:val="en-GB"/>
        </w:rPr>
      </w:pPr>
    </w:p>
    <w:p w14:paraId="4E53D868" w14:textId="77777777" w:rsidR="00FE2D0E" w:rsidRPr="009417CF" w:rsidRDefault="00FE2D0E" w:rsidP="00AC798A">
      <w:r w:rsidRPr="009417CF">
        <w:t xml:space="preserve">The limitation of this configuration is that users must authenticate with the Proxy the first time they visit their browser. In this case the proxy is not considered as a transparent proxy. However, by using this scenario, Squid can be deployed on the cloud and can handle devices behind NAT as long as they authenticate with the proxy. </w:t>
      </w:r>
    </w:p>
    <w:p w14:paraId="01A1F483" w14:textId="77777777" w:rsidR="00FE2D0E" w:rsidRPr="009417CF" w:rsidRDefault="00FE2D0E" w:rsidP="00FE2D0E">
      <w:pPr>
        <w:pStyle w:val="NormalWeb"/>
        <w:rPr>
          <w:lang w:val="en-GB"/>
        </w:rPr>
      </w:pPr>
      <w:r w:rsidRPr="005B7773">
        <w:rPr>
          <w:noProof/>
          <w:color w:val="0000FF"/>
          <w:lang w:val="en-US" w:eastAsia="en-US"/>
        </w:rPr>
        <w:drawing>
          <wp:inline distT="0" distB="0" distL="0" distR="0" wp14:anchorId="25103779" wp14:editId="7A2CE9C1">
            <wp:extent cx="4761865" cy="1303655"/>
            <wp:effectExtent l="0" t="0" r="635" b="0"/>
            <wp:docPr id="10" name="Picture 10" descr="Proxy auth.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roxy auth.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61865" cy="1303655"/>
                    </a:xfrm>
                    <a:prstGeom prst="rect">
                      <a:avLst/>
                    </a:prstGeom>
                    <a:noFill/>
                    <a:ln>
                      <a:noFill/>
                    </a:ln>
                  </pic:spPr>
                </pic:pic>
              </a:graphicData>
            </a:graphic>
          </wp:inline>
        </w:drawing>
      </w:r>
    </w:p>
    <w:p w14:paraId="3D2DFA31" w14:textId="6167E089" w:rsidR="004953C7" w:rsidRPr="009A41A8" w:rsidRDefault="004953C7" w:rsidP="004953C7">
      <w:pPr>
        <w:pStyle w:val="Caption"/>
        <w:rPr>
          <w:b w:val="0"/>
        </w:rPr>
      </w:pPr>
      <w:bookmarkStart w:id="99" w:name="_Toc456088958"/>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B17FD9" w:rsidRPr="009A41A8">
        <w:rPr>
          <w:b w:val="0"/>
          <w:noProof/>
        </w:rPr>
        <w:t>24</w:t>
      </w:r>
      <w:r w:rsidRPr="009A41A8">
        <w:rPr>
          <w:b w:val="0"/>
        </w:rPr>
        <w:fldChar w:fldCharType="end"/>
      </w:r>
      <w:r w:rsidRPr="009A41A8">
        <w:rPr>
          <w:b w:val="0"/>
        </w:rPr>
        <w:t>. Proxy authentication</w:t>
      </w:r>
      <w:bookmarkEnd w:id="99"/>
    </w:p>
    <w:p w14:paraId="6E9DE80B" w14:textId="77777777" w:rsidR="00FE2D0E" w:rsidRPr="00CD6E3E" w:rsidRDefault="00FE2D0E" w:rsidP="008964F1">
      <w:pPr>
        <w:pStyle w:val="Heading4"/>
      </w:pPr>
      <w:r w:rsidRPr="009417CF">
        <w:rPr>
          <w:rStyle w:val="mw-headline"/>
          <w:lang w:val="en-GB"/>
        </w:rPr>
        <w:lastRenderedPageBreak/>
        <w:t>Apache Web Server</w:t>
      </w:r>
    </w:p>
    <w:p w14:paraId="3ADBE030" w14:textId="77777777" w:rsidR="00FE2D0E" w:rsidRPr="009417CF" w:rsidRDefault="00FE2D0E" w:rsidP="00B825AB">
      <w:r w:rsidRPr="009417CF">
        <w:t xml:space="preserve">Apache web server is used to serve the dashboard to the clients. The dashboard is responsible to allow users to configure and manage the Squid proxy. Therefore, Apache should have write permissions on Squid’s configuration file. In addition, the LAN administrator is able to create user accounts which are stored in the MySQL database. The LAN administrator will be responsible to assign the user accounts to each device in order to achieve the limitations he envisions using the PXaaS. </w:t>
      </w:r>
    </w:p>
    <w:p w14:paraId="20346463" w14:textId="22BF41D1" w:rsidR="00FE2D0E" w:rsidRPr="009417CF" w:rsidRDefault="00FE2D0E" w:rsidP="00B825AB">
      <w:r w:rsidRPr="009417CF">
        <w:t>The figure below presents the first version of the dashboard (version 1). In particular, the home page of the dashboard is presented. The current version supports the following features:</w:t>
      </w:r>
    </w:p>
    <w:p w14:paraId="14FBE05E" w14:textId="69BC00DE" w:rsidR="00FE2D0E" w:rsidRPr="009417CF" w:rsidRDefault="00FE2D0E" w:rsidP="00E752D4">
      <w:pPr>
        <w:numPr>
          <w:ilvl w:val="0"/>
          <w:numId w:val="10"/>
        </w:numPr>
        <w:spacing w:before="100" w:beforeAutospacing="1" w:after="100" w:afterAutospacing="1"/>
        <w:jc w:val="left"/>
      </w:pPr>
      <w:r w:rsidRPr="009417CF">
        <w:rPr>
          <w:b/>
        </w:rPr>
        <w:t>User management:</w:t>
      </w:r>
      <w:r w:rsidRPr="009417CF">
        <w:t xml:space="preserve"> User accounts can be created with a username and password. Those accounts are used to access the proxy services</w:t>
      </w:r>
      <w:r w:rsidR="002A327D" w:rsidRPr="009417CF">
        <w:t>;</w:t>
      </w:r>
    </w:p>
    <w:p w14:paraId="1DDB24AE" w14:textId="17BE22AC" w:rsidR="00FE2D0E" w:rsidRPr="009417CF" w:rsidRDefault="00FE2D0E" w:rsidP="00E752D4">
      <w:pPr>
        <w:numPr>
          <w:ilvl w:val="0"/>
          <w:numId w:val="10"/>
        </w:numPr>
        <w:spacing w:before="100" w:beforeAutospacing="1" w:after="100" w:afterAutospacing="1"/>
        <w:jc w:val="left"/>
      </w:pPr>
      <w:r w:rsidRPr="009417CF">
        <w:rPr>
          <w:b/>
        </w:rPr>
        <w:t>Access control:</w:t>
      </w:r>
      <w:r w:rsidRPr="009417CF">
        <w:t xml:space="preserve"> Users must enter their credentials in their browsers in order to surf the web</w:t>
      </w:r>
      <w:r w:rsidR="002A327D" w:rsidRPr="009417CF">
        <w:t>;</w:t>
      </w:r>
    </w:p>
    <w:p w14:paraId="7B1AF954" w14:textId="4385DDD6" w:rsidR="00FE2D0E" w:rsidRPr="009417CF" w:rsidRDefault="00FE2D0E" w:rsidP="00E752D4">
      <w:pPr>
        <w:numPr>
          <w:ilvl w:val="0"/>
          <w:numId w:val="10"/>
        </w:numPr>
        <w:spacing w:before="100" w:beforeAutospacing="1" w:after="100" w:afterAutospacing="1"/>
        <w:jc w:val="left"/>
      </w:pPr>
      <w:r w:rsidRPr="009417CF">
        <w:rPr>
          <w:b/>
        </w:rPr>
        <w:t>Bandwidth limitations:</w:t>
      </w:r>
      <w:r w:rsidRPr="009417CF">
        <w:t xml:space="preserve"> Group of users can be created with a shared amount of bandwidth. In this case bandwidth limitations can be introduced to a group of users</w:t>
      </w:r>
      <w:r w:rsidR="002A327D" w:rsidRPr="009417CF">
        <w:t>;</w:t>
      </w:r>
    </w:p>
    <w:p w14:paraId="54DC0EB7" w14:textId="605661A3" w:rsidR="00FE2D0E" w:rsidRPr="009417CF" w:rsidRDefault="00FE2D0E" w:rsidP="00E752D4">
      <w:pPr>
        <w:numPr>
          <w:ilvl w:val="0"/>
          <w:numId w:val="10"/>
        </w:numPr>
        <w:spacing w:before="100" w:beforeAutospacing="1" w:after="100" w:afterAutospacing="1"/>
        <w:jc w:val="left"/>
      </w:pPr>
      <w:r w:rsidRPr="009417CF">
        <w:rPr>
          <w:b/>
        </w:rPr>
        <w:t>Website filtering:</w:t>
      </w:r>
      <w:r w:rsidRPr="009417CF">
        <w:t xml:space="preserve"> Group of users can be created with restricted access to a list of websites. Pre-defined lists with urls are provided</w:t>
      </w:r>
      <w:r w:rsidR="002A327D" w:rsidRPr="009417CF">
        <w:t>;</w:t>
      </w:r>
    </w:p>
    <w:p w14:paraId="192D5E6C" w14:textId="76A700E3" w:rsidR="00FE2D0E" w:rsidRPr="009417CF" w:rsidRDefault="00FE2D0E" w:rsidP="00E752D4">
      <w:pPr>
        <w:numPr>
          <w:ilvl w:val="0"/>
          <w:numId w:val="10"/>
        </w:numPr>
        <w:spacing w:before="100" w:beforeAutospacing="1" w:after="100" w:afterAutospacing="1"/>
        <w:jc w:val="left"/>
      </w:pPr>
      <w:r w:rsidRPr="009417CF">
        <w:rPr>
          <w:b/>
        </w:rPr>
        <w:t>Web caching:</w:t>
      </w:r>
      <w:r w:rsidRPr="009417CF">
        <w:t xml:space="preserve"> Web caching can be enabled in order to cache web content and improve response time</w:t>
      </w:r>
      <w:r w:rsidR="002A327D" w:rsidRPr="009417CF">
        <w:t>;</w:t>
      </w:r>
    </w:p>
    <w:p w14:paraId="7C8C03D6" w14:textId="37868132" w:rsidR="00FE2D0E" w:rsidRPr="009417CF" w:rsidRDefault="00FE2D0E" w:rsidP="00E752D4">
      <w:pPr>
        <w:numPr>
          <w:ilvl w:val="0"/>
          <w:numId w:val="10"/>
        </w:numPr>
        <w:spacing w:before="100" w:beforeAutospacing="1" w:after="100" w:afterAutospacing="1"/>
        <w:jc w:val="left"/>
      </w:pPr>
      <w:r w:rsidRPr="009417CF">
        <w:rPr>
          <w:b/>
        </w:rPr>
        <w:t>User Anonymity:</w:t>
      </w:r>
      <w:r w:rsidRPr="009417CF">
        <w:t xml:space="preserve"> Users can surf the web anonymously</w:t>
      </w:r>
      <w:r w:rsidR="002A327D" w:rsidRPr="009417CF">
        <w:t>.</w:t>
      </w:r>
    </w:p>
    <w:p w14:paraId="227C2833" w14:textId="4BD0B381" w:rsidR="00FE2D0E" w:rsidRPr="009417CF" w:rsidRDefault="00E514D0" w:rsidP="00FE2D0E">
      <w:pPr>
        <w:pStyle w:val="NormalWeb"/>
        <w:rPr>
          <w:lang w:val="en-GB"/>
        </w:rPr>
      </w:pPr>
      <w:r w:rsidRPr="005B7773">
        <w:rPr>
          <w:noProof/>
          <w:lang w:val="en-US" w:eastAsia="en-US"/>
        </w:rPr>
        <w:drawing>
          <wp:inline distT="0" distB="0" distL="0" distR="0" wp14:anchorId="4E30101D" wp14:editId="49653C8C">
            <wp:extent cx="5274310" cy="1908175"/>
            <wp:effectExtent l="0" t="0" r="2540" b="0"/>
            <wp:docPr id="229" name="Picture 3" descr="PXaaS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XaaS_dashboard.png"/>
                    <pic:cNvPicPr/>
                  </pic:nvPicPr>
                  <pic:blipFill>
                    <a:blip r:embed="rId82"/>
                    <a:stretch>
                      <a:fillRect/>
                    </a:stretch>
                  </pic:blipFill>
                  <pic:spPr>
                    <a:xfrm>
                      <a:off x="0" y="0"/>
                      <a:ext cx="5274310" cy="1908175"/>
                    </a:xfrm>
                    <a:prstGeom prst="rect">
                      <a:avLst/>
                    </a:prstGeom>
                  </pic:spPr>
                </pic:pic>
              </a:graphicData>
            </a:graphic>
          </wp:inline>
        </w:drawing>
      </w:r>
    </w:p>
    <w:p w14:paraId="101EDEF5" w14:textId="40F7FDFA" w:rsidR="00B825AB" w:rsidRPr="009417CF" w:rsidRDefault="00B825AB" w:rsidP="00B825AB">
      <w:pPr>
        <w:pStyle w:val="Caption"/>
      </w:pPr>
      <w:bookmarkStart w:id="100" w:name="_Toc456088959"/>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12301" w:rsidRPr="009A41A8">
        <w:rPr>
          <w:b w:val="0"/>
          <w:noProof/>
        </w:rPr>
        <w:t>25</w:t>
      </w:r>
      <w:r w:rsidRPr="009A41A8">
        <w:rPr>
          <w:b w:val="0"/>
        </w:rPr>
        <w:fldChar w:fldCharType="end"/>
      </w:r>
      <w:r w:rsidR="00507201" w:rsidRPr="009A41A8">
        <w:rPr>
          <w:b w:val="0"/>
        </w:rPr>
        <w:t xml:space="preserve"> -</w:t>
      </w:r>
      <w:r w:rsidRPr="009A41A8">
        <w:rPr>
          <w:b w:val="0"/>
        </w:rPr>
        <w:t xml:space="preserve"> PXaaS Dashboard</w:t>
      </w:r>
      <w:bookmarkEnd w:id="100"/>
    </w:p>
    <w:p w14:paraId="0B5C19D9" w14:textId="77777777" w:rsidR="00FE2D0E" w:rsidRPr="00CD6E3E" w:rsidRDefault="00FE2D0E" w:rsidP="008964F1">
      <w:pPr>
        <w:pStyle w:val="Heading4"/>
      </w:pPr>
      <w:r w:rsidRPr="009417CF">
        <w:rPr>
          <w:rStyle w:val="mw-headline"/>
          <w:lang w:val="en-GB"/>
        </w:rPr>
        <w:t>MySQL Database server</w:t>
      </w:r>
    </w:p>
    <w:p w14:paraId="67586030" w14:textId="77777777" w:rsidR="00FE2D0E" w:rsidRPr="009417CF" w:rsidRDefault="00FE2D0E" w:rsidP="00AF1AA0">
      <w:r w:rsidRPr="009417CF">
        <w:t xml:space="preserve">MySQL Database server maintains a list of user accounts that can be used for proxy authentication in the browser. In addition it stores all the required data needed by the dashboard. </w:t>
      </w:r>
    </w:p>
    <w:p w14:paraId="446F00C8" w14:textId="77777777" w:rsidR="00FE2D0E" w:rsidRPr="00CD6E3E" w:rsidRDefault="00FE2D0E" w:rsidP="008964F1">
      <w:pPr>
        <w:pStyle w:val="Heading4"/>
      </w:pPr>
      <w:r w:rsidRPr="009417CF">
        <w:rPr>
          <w:rStyle w:val="mw-headline"/>
          <w:lang w:val="en-GB"/>
        </w:rPr>
        <w:t>SquidGuard</w:t>
      </w:r>
    </w:p>
    <w:p w14:paraId="717DCF58" w14:textId="77777777" w:rsidR="00FE2D0E" w:rsidRPr="009417CF" w:rsidRDefault="00FE2D0E" w:rsidP="00AF1AA0">
      <w:r w:rsidRPr="009417CF">
        <w:t xml:space="preserve">SquidGuard is used on top of Squid in order to block URLs for a group of users. It is used based on pre-defined black lists. </w:t>
      </w:r>
    </w:p>
    <w:p w14:paraId="0288693F" w14:textId="77777777" w:rsidR="00FE2D0E" w:rsidRPr="00CD6E3E" w:rsidRDefault="00FE2D0E" w:rsidP="008964F1">
      <w:pPr>
        <w:pStyle w:val="Heading4"/>
      </w:pPr>
      <w:r w:rsidRPr="009417CF">
        <w:rPr>
          <w:rStyle w:val="mw-headline"/>
          <w:lang w:val="en-GB"/>
        </w:rPr>
        <w:lastRenderedPageBreak/>
        <w:t>Monitoring Agent</w:t>
      </w:r>
    </w:p>
    <w:p w14:paraId="463A362E" w14:textId="71EFA11F" w:rsidR="00FE2D0E" w:rsidRPr="009417CF" w:rsidRDefault="00FE2D0E" w:rsidP="00AF1AA0">
      <w:r w:rsidRPr="009417CF">
        <w:t xml:space="preserve">The Monitoring Agent is responsible for collecting and sending monitoring metrics to the </w:t>
      </w:r>
      <w:r w:rsidR="00592B3A" w:rsidRPr="009417CF">
        <w:t>T-NOVA</w:t>
      </w:r>
      <w:r w:rsidRPr="009417CF">
        <w:t xml:space="preserve"> Monitoring component. </w:t>
      </w:r>
    </w:p>
    <w:p w14:paraId="423D6791" w14:textId="77777777" w:rsidR="00FE2D0E" w:rsidRPr="00CD6E3E" w:rsidRDefault="00FE2D0E" w:rsidP="008964F1">
      <w:pPr>
        <w:pStyle w:val="Heading3"/>
      </w:pPr>
      <w:bookmarkStart w:id="101" w:name="_Toc456088870"/>
      <w:r w:rsidRPr="009417CF">
        <w:rPr>
          <w:rStyle w:val="mw-headline"/>
          <w:lang w:val="en-GB"/>
        </w:rPr>
        <w:t>Interfaces</w:t>
      </w:r>
      <w:bookmarkEnd w:id="101"/>
    </w:p>
    <w:p w14:paraId="48BB02E3" w14:textId="77777777" w:rsidR="00FE2D0E" w:rsidRPr="009417CF" w:rsidRDefault="00FE2D0E" w:rsidP="00AF1AA0">
      <w:r w:rsidRPr="009417CF">
        <w:t xml:space="preserve">The figure below shows the VNFC in an OpenStack environment. It consists of 3 interfaces connected to 3 networks. </w:t>
      </w:r>
    </w:p>
    <w:p w14:paraId="496A96CE" w14:textId="77777777" w:rsidR="00FE2D0E" w:rsidRPr="009417CF" w:rsidRDefault="00FE2D0E" w:rsidP="00FE2D0E">
      <w:pPr>
        <w:pStyle w:val="NormalWeb"/>
        <w:rPr>
          <w:lang w:val="en-GB"/>
        </w:rPr>
      </w:pPr>
      <w:r w:rsidRPr="005B7773">
        <w:rPr>
          <w:noProof/>
          <w:color w:val="0000FF"/>
          <w:lang w:val="en-US" w:eastAsia="en-US"/>
        </w:rPr>
        <w:drawing>
          <wp:inline distT="0" distB="0" distL="0" distR="0" wp14:anchorId="1622EA4E" wp14:editId="54837D0A">
            <wp:extent cx="4761865" cy="4761865"/>
            <wp:effectExtent l="0" t="0" r="635" b="635"/>
            <wp:docPr id="8" name="Picture 8" descr="Vproxy OStack.png">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proxy OStack.png">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19283C99" w14:textId="75341CC5" w:rsidR="00CE2D99" w:rsidRPr="009A41A8" w:rsidRDefault="00CE2D99" w:rsidP="00CE2D99">
      <w:pPr>
        <w:pStyle w:val="Caption"/>
        <w:rPr>
          <w:b w:val="0"/>
        </w:rPr>
      </w:pPr>
      <w:bookmarkStart w:id="102" w:name="_Toc456088960"/>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9859C2" w:rsidRPr="009A41A8">
        <w:rPr>
          <w:b w:val="0"/>
          <w:noProof/>
        </w:rPr>
        <w:t>26</w:t>
      </w:r>
      <w:r w:rsidRPr="009A41A8">
        <w:rPr>
          <w:b w:val="0"/>
        </w:rPr>
        <w:fldChar w:fldCharType="end"/>
      </w:r>
      <w:r w:rsidRPr="009A41A8">
        <w:rPr>
          <w:b w:val="0"/>
        </w:rPr>
        <w:t>. PXaaS in OpenStack</w:t>
      </w:r>
      <w:bookmarkEnd w:id="102"/>
    </w:p>
    <w:p w14:paraId="37A9724E" w14:textId="5D1BE6B0" w:rsidR="00FE2D0E" w:rsidRPr="009417CF" w:rsidRDefault="00FE2D0E" w:rsidP="00E752D4">
      <w:pPr>
        <w:numPr>
          <w:ilvl w:val="0"/>
          <w:numId w:val="33"/>
        </w:numPr>
        <w:spacing w:before="100" w:beforeAutospacing="1" w:after="100" w:afterAutospacing="1"/>
        <w:jc w:val="left"/>
      </w:pPr>
      <w:r w:rsidRPr="009417CF">
        <w:rPr>
          <w:b/>
        </w:rPr>
        <w:t>eth0</w:t>
      </w:r>
      <w:r w:rsidR="002A327D" w:rsidRPr="009417CF">
        <w:t>:</w:t>
      </w:r>
      <w:r w:rsidRPr="009417CF">
        <w:t xml:space="preserve"> This is the data interface. A floating IP is associated with this interface in order to send and receive data to/from the Public network. </w:t>
      </w:r>
    </w:p>
    <w:p w14:paraId="7A92E111" w14:textId="03CA3ED8" w:rsidR="00FE2D0E" w:rsidRPr="009417CF" w:rsidRDefault="00FE2D0E" w:rsidP="00E752D4">
      <w:pPr>
        <w:numPr>
          <w:ilvl w:val="0"/>
          <w:numId w:val="33"/>
        </w:numPr>
        <w:spacing w:before="100" w:beforeAutospacing="1" w:after="100" w:afterAutospacing="1"/>
        <w:jc w:val="left"/>
      </w:pPr>
      <w:r w:rsidRPr="009417CF">
        <w:rPr>
          <w:b/>
        </w:rPr>
        <w:t>eth1</w:t>
      </w:r>
      <w:r w:rsidR="002A327D" w:rsidRPr="009417CF">
        <w:rPr>
          <w:b/>
        </w:rPr>
        <w:t>:</w:t>
      </w:r>
      <w:r w:rsidRPr="009417CF">
        <w:t xml:space="preserve"> This is the monitoring interface which will be used to send metrics periodically to the Monitoring component. </w:t>
      </w:r>
    </w:p>
    <w:p w14:paraId="6FD134FF" w14:textId="02134165" w:rsidR="00FE2D0E" w:rsidRPr="009417CF" w:rsidRDefault="00FE2D0E" w:rsidP="00E752D4">
      <w:pPr>
        <w:numPr>
          <w:ilvl w:val="0"/>
          <w:numId w:val="33"/>
        </w:numPr>
        <w:spacing w:before="100" w:beforeAutospacing="1" w:after="100" w:afterAutospacing="1"/>
        <w:jc w:val="left"/>
      </w:pPr>
      <w:r w:rsidRPr="009417CF">
        <w:rPr>
          <w:b/>
        </w:rPr>
        <w:t>eth2</w:t>
      </w:r>
      <w:r w:rsidR="002A327D" w:rsidRPr="009417CF">
        <w:rPr>
          <w:b/>
        </w:rPr>
        <w:t>:</w:t>
      </w:r>
      <w:r w:rsidRPr="009417CF">
        <w:t xml:space="preserve"> This is the management interface which will be used in order to communicate with the middleware API. </w:t>
      </w:r>
    </w:p>
    <w:p w14:paraId="47EB0329" w14:textId="77777777" w:rsidR="00FE2D0E" w:rsidRPr="00CD6E3E" w:rsidRDefault="00FE2D0E" w:rsidP="008964F1">
      <w:pPr>
        <w:pStyle w:val="Heading3"/>
      </w:pPr>
      <w:bookmarkStart w:id="103" w:name="_Toc456088871"/>
      <w:r w:rsidRPr="009417CF">
        <w:rPr>
          <w:rStyle w:val="mw-headline"/>
          <w:lang w:val="en-GB"/>
        </w:rPr>
        <w:lastRenderedPageBreak/>
        <w:t>Technologies</w:t>
      </w:r>
      <w:bookmarkEnd w:id="103"/>
    </w:p>
    <w:p w14:paraId="1DE524B9" w14:textId="77777777" w:rsidR="00FE2D0E" w:rsidRPr="009417CF" w:rsidRDefault="00FE2D0E" w:rsidP="00CE2D99">
      <w:r w:rsidRPr="009417CF">
        <w:t xml:space="preserve">The development environment used for the implementation and testing of the PxaaS is Vagrant with Virtualbox on an Ubuntu 14.04 Desktop machine. The VM itself runs Ubuntu 14.04 server OS. </w:t>
      </w:r>
    </w:p>
    <w:p w14:paraId="7ABE851A" w14:textId="77777777" w:rsidR="00FE2D0E" w:rsidRPr="009417CF" w:rsidRDefault="00FE2D0E" w:rsidP="00CE2D99">
      <w:r w:rsidRPr="009417CF">
        <w:t xml:space="preserve">As described in the Functional description section, Squid Proxy, SquidGuard, Apache Web server and MySql Database server are used. Specifically, the exact versions are: </w:t>
      </w:r>
    </w:p>
    <w:p w14:paraId="7A05239D" w14:textId="77777777" w:rsidR="00FE2D0E" w:rsidRPr="009417CF" w:rsidRDefault="00FE2D0E" w:rsidP="00E752D4">
      <w:pPr>
        <w:numPr>
          <w:ilvl w:val="0"/>
          <w:numId w:val="11"/>
        </w:numPr>
        <w:spacing w:before="100" w:beforeAutospacing="1" w:after="100" w:afterAutospacing="1"/>
        <w:jc w:val="left"/>
      </w:pPr>
      <w:r w:rsidRPr="009417CF">
        <w:t xml:space="preserve">Squid Proxy 3.5.5 </w:t>
      </w:r>
    </w:p>
    <w:p w14:paraId="323430E7" w14:textId="77777777" w:rsidR="00FE2D0E" w:rsidRPr="009417CF" w:rsidRDefault="00FE2D0E" w:rsidP="00E752D4">
      <w:pPr>
        <w:numPr>
          <w:ilvl w:val="0"/>
          <w:numId w:val="11"/>
        </w:numPr>
        <w:spacing w:before="100" w:beforeAutospacing="1" w:after="100" w:afterAutospacing="1"/>
        <w:jc w:val="left"/>
      </w:pPr>
      <w:r w:rsidRPr="009417CF">
        <w:t xml:space="preserve">SquidGuard 1.5 </w:t>
      </w:r>
    </w:p>
    <w:p w14:paraId="1744D2EE" w14:textId="77777777" w:rsidR="00FE2D0E" w:rsidRPr="009417CF" w:rsidRDefault="00FE2D0E" w:rsidP="00E752D4">
      <w:pPr>
        <w:numPr>
          <w:ilvl w:val="0"/>
          <w:numId w:val="11"/>
        </w:numPr>
        <w:spacing w:before="100" w:beforeAutospacing="1" w:after="100" w:afterAutospacing="1"/>
        <w:jc w:val="left"/>
      </w:pPr>
      <w:r w:rsidRPr="009417CF">
        <w:t xml:space="preserve">Apache2 2.4.7 </w:t>
      </w:r>
    </w:p>
    <w:p w14:paraId="465CB31A" w14:textId="77777777" w:rsidR="00FE2D0E" w:rsidRPr="009417CF" w:rsidRDefault="00FE2D0E" w:rsidP="00E752D4">
      <w:pPr>
        <w:numPr>
          <w:ilvl w:val="0"/>
          <w:numId w:val="11"/>
        </w:numPr>
        <w:spacing w:before="100" w:beforeAutospacing="1" w:after="100" w:afterAutospacing="1"/>
        <w:jc w:val="left"/>
      </w:pPr>
      <w:r w:rsidRPr="009417CF">
        <w:t xml:space="preserve">Mysql 5.5.44-0ubuntu0.14.04.1 </w:t>
      </w:r>
    </w:p>
    <w:p w14:paraId="6D4FC096" w14:textId="77777777" w:rsidR="00FE2D0E" w:rsidRPr="009417CF" w:rsidRDefault="00FE2D0E" w:rsidP="00CE2D99">
      <w:r w:rsidRPr="009417CF">
        <w:t xml:space="preserve">The Dashboard has been developed with the Yii framework (a PHP framework) for the server side and CSS, HTML, Jquery have been used for the client side. </w:t>
      </w:r>
    </w:p>
    <w:p w14:paraId="279C3A06" w14:textId="77777777" w:rsidR="00FE2D0E" w:rsidRPr="009417CF" w:rsidRDefault="00FE2D0E" w:rsidP="00CE2D99">
      <w:r w:rsidRPr="009417CF">
        <w:t xml:space="preserve">As regards the monitoring agent two different components have been used: </w:t>
      </w:r>
    </w:p>
    <w:p w14:paraId="2F6AB1A7" w14:textId="77777777" w:rsidR="00FE2D0E" w:rsidRPr="009417CF" w:rsidRDefault="00FE2D0E" w:rsidP="00E752D4">
      <w:pPr>
        <w:numPr>
          <w:ilvl w:val="0"/>
          <w:numId w:val="12"/>
        </w:numPr>
        <w:spacing w:before="100" w:beforeAutospacing="1" w:after="100" w:afterAutospacing="1"/>
        <w:jc w:val="left"/>
      </w:pPr>
      <w:r w:rsidRPr="009417CF">
        <w:t xml:space="preserve">Collectd. It collects system performance statistics periodically such as CPU and memory utilization. </w:t>
      </w:r>
    </w:p>
    <w:p w14:paraId="2B2E135C" w14:textId="36E16B1C" w:rsidR="00FE2D0E" w:rsidRPr="009417CF" w:rsidRDefault="00FE2D0E" w:rsidP="00E752D4">
      <w:pPr>
        <w:numPr>
          <w:ilvl w:val="0"/>
          <w:numId w:val="12"/>
        </w:numPr>
        <w:spacing w:before="100" w:beforeAutospacing="1" w:after="100" w:afterAutospacing="1"/>
        <w:jc w:val="left"/>
      </w:pPr>
      <w:r w:rsidRPr="009417CF">
        <w:t xml:space="preserve">A python script which collects PxaaS VNF specific metrics such as the number of HTTP requests received by the proxy and the cache hits percentage. The script analyses the results received by the squidclient, a tool which provides Squid's statistics, and send them to the </w:t>
      </w:r>
      <w:r w:rsidR="00592B3A" w:rsidRPr="009417CF">
        <w:t>T-NOVA</w:t>
      </w:r>
      <w:r w:rsidRPr="009417CF">
        <w:t xml:space="preserve"> Monitoring component periodically. </w:t>
      </w:r>
    </w:p>
    <w:p w14:paraId="21A97309" w14:textId="77777777" w:rsidR="00FE2D0E" w:rsidRPr="009417CF" w:rsidRDefault="00FE2D0E" w:rsidP="00F2576B">
      <w:r w:rsidRPr="009417CF">
        <w:t xml:space="preserve">Mozilla Firefox is used for accessing Web through the proxy. </w:t>
      </w:r>
    </w:p>
    <w:p w14:paraId="7CAEE619" w14:textId="77777777" w:rsidR="00FE2D0E" w:rsidRPr="00CD6E3E" w:rsidRDefault="00FE2D0E" w:rsidP="008964F1">
      <w:pPr>
        <w:pStyle w:val="Heading3"/>
      </w:pPr>
      <w:bookmarkStart w:id="104" w:name="_Toc456088872"/>
      <w:r w:rsidRPr="009417CF">
        <w:rPr>
          <w:rStyle w:val="mw-headline"/>
          <w:lang w:val="en-GB"/>
        </w:rPr>
        <w:t>Dimensioning and Performance</w:t>
      </w:r>
      <w:bookmarkEnd w:id="104"/>
    </w:p>
    <w:p w14:paraId="5CBE585F" w14:textId="77777777" w:rsidR="00FE2D0E" w:rsidRPr="009417CF" w:rsidRDefault="00FE2D0E" w:rsidP="00F2576B">
      <w:r w:rsidRPr="009417CF">
        <w:t xml:space="preserve">Some preliminary tests were performed in order to verify whether the expected behavior is achieved. We assume that access to the PXaaS Dashboard is given to a user who acts as the administrator of his LAN in a home scenario. Therefore, the "administrator" sets up the Proxy service for his LAN via the dashboard and creates user accounts in order to allow other users/devices to access the Web via the Proxy. Specifically, the current version of the Dashboard was tested against the following test scenarios: </w:t>
      </w:r>
    </w:p>
    <w:p w14:paraId="0D512821" w14:textId="77777777" w:rsidR="00FE2D0E" w:rsidRPr="009417CF" w:rsidRDefault="00FE2D0E" w:rsidP="00D54D02">
      <w:r w:rsidRPr="009417CF">
        <w:t xml:space="preserve">a) </w:t>
      </w:r>
      <w:r w:rsidRPr="009417CF">
        <w:rPr>
          <w:b/>
          <w:bCs/>
        </w:rPr>
        <w:t>Testing web access and bandwidth control</w:t>
      </w:r>
      <w:r w:rsidRPr="009417CF">
        <w:t xml:space="preserve">. This scenario aims to test if a newly created user is able to access the Web using their credentials and bandwidth limitation is achieved. </w:t>
      </w:r>
    </w:p>
    <w:p w14:paraId="7D7D37E0" w14:textId="77777777" w:rsidR="00FE2D0E" w:rsidRPr="009417CF" w:rsidRDefault="00FE2D0E" w:rsidP="00D54D02">
      <w:r w:rsidRPr="009417CF">
        <w:rPr>
          <w:b/>
          <w:bCs/>
        </w:rPr>
        <w:t>Execution:</w:t>
      </w:r>
      <w:r w:rsidRPr="009417CF">
        <w:t xml:space="preserve"> The administrator creates a new user by providing a username and password. Then he adds the newly created user under “research” group (the group was previously created by the administrator) which is restricted to 512Kbps bandwidth. The new user authenticates with the proxy from the browser and downloads a big file. </w:t>
      </w:r>
    </w:p>
    <w:p w14:paraId="47D58DED" w14:textId="77777777" w:rsidR="00FE2D0E" w:rsidRPr="009417CF" w:rsidRDefault="00FE2D0E" w:rsidP="00D54D02">
      <w:r w:rsidRPr="009417CF">
        <w:t xml:space="preserve">b) </w:t>
      </w:r>
      <w:r w:rsidRPr="009417CF">
        <w:rPr>
          <w:b/>
          <w:bCs/>
        </w:rPr>
        <w:t>Testing web site filtering</w:t>
      </w:r>
      <w:r w:rsidRPr="009417CF">
        <w:t xml:space="preserve">. The scenario tests whether a user is restricted to access some websites. </w:t>
      </w:r>
    </w:p>
    <w:p w14:paraId="66B2992F" w14:textId="77777777" w:rsidR="00FE2D0E" w:rsidRPr="009417CF" w:rsidRDefault="00FE2D0E" w:rsidP="00D54D02">
      <w:r w:rsidRPr="009417CF">
        <w:rPr>
          <w:b/>
          <w:bCs/>
        </w:rPr>
        <w:lastRenderedPageBreak/>
        <w:t>Execution:</w:t>
      </w:r>
      <w:r w:rsidRPr="009417CF">
        <w:t xml:space="preserve"> The administrator adds the user to the group “social_networks” (the group was previously created by the administrator and a pre-defined list of social networking websites was assigned to that group) in which all social networking websites are denied. </w:t>
      </w:r>
    </w:p>
    <w:p w14:paraId="6CAB82FA" w14:textId="77777777" w:rsidR="00FE2D0E" w:rsidRPr="009417CF" w:rsidRDefault="00FE2D0E" w:rsidP="00D54D02">
      <w:r w:rsidRPr="009417CF">
        <w:t xml:space="preserve">c) </w:t>
      </w:r>
      <w:r w:rsidRPr="009417CF">
        <w:rPr>
          <w:b/>
          <w:bCs/>
        </w:rPr>
        <w:t>Testing web caching</w:t>
      </w:r>
      <w:r w:rsidRPr="009417CF">
        <w:t xml:space="preserve">. This scenario tests whether web caching works properly. </w:t>
      </w:r>
    </w:p>
    <w:p w14:paraId="0ACCA809" w14:textId="77777777" w:rsidR="00FE2D0E" w:rsidRPr="009417CF" w:rsidRDefault="00FE2D0E" w:rsidP="00D54D02">
      <w:r w:rsidRPr="009417CF">
        <w:rPr>
          <w:b/>
          <w:bCs/>
        </w:rPr>
        <w:t>Execution:</w:t>
      </w:r>
      <w:r w:rsidRPr="009417CF">
        <w:t xml:space="preserve"> Two different users access the same websites from different computers. For example “user1” accesses www.primetel.com.cy and then “user2” accesses the same website. </w:t>
      </w:r>
    </w:p>
    <w:p w14:paraId="68571472" w14:textId="77777777" w:rsidR="00FE2D0E" w:rsidRPr="009417CF" w:rsidRDefault="00FE2D0E" w:rsidP="00D54D02">
      <w:r w:rsidRPr="009417CF">
        <w:t xml:space="preserve">d) </w:t>
      </w:r>
      <w:r w:rsidRPr="009417CF">
        <w:rPr>
          <w:b/>
          <w:bCs/>
        </w:rPr>
        <w:t>Testing user anonymity</w:t>
      </w:r>
      <w:r w:rsidRPr="009417CF">
        <w:t xml:space="preserve">. This scenario checks whether a user is able to access the Web anonymously. In order to test this scenario and get meaningful results we deployed the PXaaS VNF on a server with public IP. </w:t>
      </w:r>
    </w:p>
    <w:p w14:paraId="6FB83593" w14:textId="73B732FF" w:rsidR="00FE2D0E" w:rsidRPr="009417CF" w:rsidRDefault="00FE2D0E" w:rsidP="00D54D02">
      <w:r w:rsidRPr="009417CF">
        <w:rPr>
          <w:b/>
          <w:bCs/>
        </w:rPr>
        <w:t>Execution:</w:t>
      </w:r>
      <w:r w:rsidRPr="009417CF">
        <w:t xml:space="preserve"> The administrator enables the user anonymity feature for a user. </w:t>
      </w:r>
      <w:hyperlink r:id="rId85" w:history="1">
        <w:r w:rsidRPr="009417CF">
          <w:rPr>
            <w:rStyle w:val="Hyperlink"/>
          </w:rPr>
          <w:t>http://ip.my-proxy.com/</w:t>
        </w:r>
      </w:hyperlink>
      <w:r w:rsidRPr="009417CF">
        <w:t xml:space="preserve"> website is used in order to check whether user's real IP is publicity visible. </w:t>
      </w:r>
    </w:p>
    <w:p w14:paraId="08EC3248" w14:textId="77777777" w:rsidR="00FE2D0E" w:rsidRPr="00CD6E3E" w:rsidRDefault="00FE2D0E" w:rsidP="008964F1">
      <w:pPr>
        <w:pStyle w:val="Heading4"/>
      </w:pPr>
      <w:r w:rsidRPr="009417CF">
        <w:rPr>
          <w:rStyle w:val="mw-headline"/>
          <w:lang w:val="en-GB"/>
        </w:rPr>
        <w:t>Test results</w:t>
      </w:r>
    </w:p>
    <w:p w14:paraId="68519A98" w14:textId="77777777" w:rsidR="00FE2D0E" w:rsidRPr="009417CF" w:rsidRDefault="00FE2D0E" w:rsidP="00D54D02">
      <w:r w:rsidRPr="009417CF">
        <w:t xml:space="preserve">Below the results by executing the test scenarios are presented. </w:t>
      </w:r>
    </w:p>
    <w:p w14:paraId="1DA49A07" w14:textId="77777777" w:rsidR="00FE2D0E" w:rsidRPr="009417CF" w:rsidRDefault="00FE2D0E" w:rsidP="00D54D02">
      <w:r w:rsidRPr="009417CF">
        <w:t xml:space="preserve">a) Once a user is authenticated with the Proxy he is able to access the Web. Then he starts to download an iso file. As we can see from the image below, the download speed is restricted to 61,8 KB/sec which is around to 500 Kb/sec (as we have expected). If another user starts to download a big file as well, then both users will share the 512Kb/sec bandwidth. </w:t>
      </w:r>
    </w:p>
    <w:p w14:paraId="4EB5CC18" w14:textId="77777777" w:rsidR="00FE2D0E" w:rsidRPr="009417CF" w:rsidRDefault="00FE2D0E" w:rsidP="00FE2D0E">
      <w:pPr>
        <w:pStyle w:val="NormalWeb"/>
        <w:rPr>
          <w:lang w:val="en-GB"/>
        </w:rPr>
      </w:pPr>
      <w:r w:rsidRPr="005B7773">
        <w:rPr>
          <w:noProof/>
          <w:color w:val="0000FF"/>
          <w:lang w:val="en-US" w:eastAsia="en-US"/>
        </w:rPr>
        <w:drawing>
          <wp:inline distT="0" distB="0" distL="0" distR="0" wp14:anchorId="5360C624" wp14:editId="429E474B">
            <wp:extent cx="4761865" cy="869315"/>
            <wp:effectExtent l="0" t="0" r="635" b="6985"/>
            <wp:docPr id="7" name="Picture 7" descr="Band limit.png">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and limit.png">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1865" cy="869315"/>
                    </a:xfrm>
                    <a:prstGeom prst="rect">
                      <a:avLst/>
                    </a:prstGeom>
                    <a:noFill/>
                    <a:ln>
                      <a:noFill/>
                    </a:ln>
                  </pic:spPr>
                </pic:pic>
              </a:graphicData>
            </a:graphic>
          </wp:inline>
        </w:drawing>
      </w:r>
    </w:p>
    <w:p w14:paraId="2F638E7C" w14:textId="79DD9760" w:rsidR="00D54D02" w:rsidRPr="009A41A8" w:rsidRDefault="00D54D02" w:rsidP="00D54D02">
      <w:pPr>
        <w:pStyle w:val="Caption"/>
        <w:rPr>
          <w:b w:val="0"/>
        </w:rPr>
      </w:pPr>
      <w:bookmarkStart w:id="105" w:name="_Toc456088961"/>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234C6A" w:rsidRPr="009A41A8">
        <w:rPr>
          <w:b w:val="0"/>
          <w:noProof/>
        </w:rPr>
        <w:t>27</w:t>
      </w:r>
      <w:r w:rsidRPr="009A41A8">
        <w:rPr>
          <w:b w:val="0"/>
        </w:rPr>
        <w:fldChar w:fldCharType="end"/>
      </w:r>
      <w:r w:rsidRPr="009A41A8">
        <w:rPr>
          <w:b w:val="0"/>
        </w:rPr>
        <w:t>. Bandwidth limitation</w:t>
      </w:r>
      <w:bookmarkEnd w:id="105"/>
    </w:p>
    <w:p w14:paraId="195DF5C1" w14:textId="77777777" w:rsidR="00FE2D0E" w:rsidRPr="009417CF" w:rsidRDefault="00FE2D0E" w:rsidP="00D54D02">
      <w:r w:rsidRPr="009417CF">
        <w:t xml:space="preserve">b) A user tries to access www.facebook.com with no success. The proxy denies access to the particular website. </w:t>
      </w:r>
    </w:p>
    <w:p w14:paraId="44A9A443" w14:textId="77777777" w:rsidR="00FE2D0E" w:rsidRPr="009417CF" w:rsidRDefault="00FE2D0E" w:rsidP="00FE2D0E">
      <w:pPr>
        <w:pStyle w:val="NormalWeb"/>
        <w:rPr>
          <w:lang w:val="en-GB"/>
        </w:rPr>
      </w:pPr>
      <w:r w:rsidRPr="005B7773">
        <w:rPr>
          <w:noProof/>
          <w:color w:val="0000FF"/>
          <w:lang w:val="en-US" w:eastAsia="en-US"/>
        </w:rPr>
        <w:lastRenderedPageBreak/>
        <w:drawing>
          <wp:inline distT="0" distB="0" distL="0" distR="0" wp14:anchorId="4D21D785" wp14:editId="2655E9E7">
            <wp:extent cx="4761865" cy="2571115"/>
            <wp:effectExtent l="0" t="0" r="635" b="635"/>
            <wp:docPr id="6" name="Picture 6" descr="Access denied.png">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ccess denied.png">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1865" cy="2571115"/>
                    </a:xfrm>
                    <a:prstGeom prst="rect">
                      <a:avLst/>
                    </a:prstGeom>
                    <a:noFill/>
                    <a:ln>
                      <a:noFill/>
                    </a:ln>
                  </pic:spPr>
                </pic:pic>
              </a:graphicData>
            </a:graphic>
          </wp:inline>
        </w:drawing>
      </w:r>
    </w:p>
    <w:p w14:paraId="3B0F6C31" w14:textId="1798FBFB" w:rsidR="00D54D02" w:rsidRPr="009A41A8" w:rsidRDefault="00D54D02" w:rsidP="00D54D02">
      <w:pPr>
        <w:pStyle w:val="Caption"/>
        <w:rPr>
          <w:b w:val="0"/>
        </w:rPr>
      </w:pPr>
      <w:bookmarkStart w:id="106" w:name="_Toc456088962"/>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F90DE4" w:rsidRPr="009A41A8">
        <w:rPr>
          <w:b w:val="0"/>
          <w:noProof/>
        </w:rPr>
        <w:t>28</w:t>
      </w:r>
      <w:r w:rsidRPr="009A41A8">
        <w:rPr>
          <w:b w:val="0"/>
        </w:rPr>
        <w:fldChar w:fldCharType="end"/>
      </w:r>
      <w:r w:rsidRPr="009A41A8">
        <w:rPr>
          <w:b w:val="0"/>
        </w:rPr>
        <w:t>. Access denied to www.facebook.com</w:t>
      </w:r>
      <w:bookmarkEnd w:id="106"/>
    </w:p>
    <w:p w14:paraId="59B66313" w14:textId="77777777" w:rsidR="00FE2D0E" w:rsidRPr="009417CF" w:rsidRDefault="00FE2D0E" w:rsidP="00D54D02">
      <w:r w:rsidRPr="009417CF">
        <w:t xml:space="preserve">c) The figure below shows the Squid's logs. In particular, it shows all the HTTP requests received by Squid from the clients and whether those requests result in cache hits. It can be observed that the particular requests were served from the Squid's cache. “TCP_MEM_HIT” shows that a request was served from Squid's Memory Cache (from the RAM). </w:t>
      </w:r>
    </w:p>
    <w:p w14:paraId="4503B07C" w14:textId="2B22D1EB" w:rsidR="00FE2D0E" w:rsidRPr="009417CF" w:rsidRDefault="00E514D0" w:rsidP="00FE2D0E">
      <w:pPr>
        <w:pStyle w:val="NormalWeb"/>
        <w:rPr>
          <w:lang w:val="en-GB"/>
        </w:rPr>
      </w:pPr>
      <w:r w:rsidRPr="005B7773">
        <w:rPr>
          <w:noProof/>
          <w:lang w:val="en-US" w:eastAsia="en-US"/>
        </w:rPr>
        <w:drawing>
          <wp:inline distT="0" distB="0" distL="0" distR="0" wp14:anchorId="641B907E" wp14:editId="0237A0DC">
            <wp:extent cx="5274310" cy="2889250"/>
            <wp:effectExtent l="0" t="0" r="2540" b="6350"/>
            <wp:docPr id="231" name="Picture 14" descr="squid_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d_logs.png"/>
                    <pic:cNvPicPr/>
                  </pic:nvPicPr>
                  <pic:blipFill>
                    <a:blip r:embed="rId90"/>
                    <a:stretch>
                      <a:fillRect/>
                    </a:stretch>
                  </pic:blipFill>
                  <pic:spPr>
                    <a:xfrm>
                      <a:off x="0" y="0"/>
                      <a:ext cx="5274310" cy="2889250"/>
                    </a:xfrm>
                    <a:prstGeom prst="rect">
                      <a:avLst/>
                    </a:prstGeom>
                  </pic:spPr>
                </pic:pic>
              </a:graphicData>
            </a:graphic>
          </wp:inline>
        </w:drawing>
      </w:r>
    </w:p>
    <w:p w14:paraId="3996640F" w14:textId="5FAFDF2F" w:rsidR="00D54D02" w:rsidRPr="009A41A8" w:rsidRDefault="00D54D02" w:rsidP="00D54D02">
      <w:pPr>
        <w:pStyle w:val="Caption"/>
        <w:rPr>
          <w:b w:val="0"/>
        </w:rPr>
      </w:pPr>
      <w:bookmarkStart w:id="107" w:name="_Toc456088963"/>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7538B3" w:rsidRPr="009A41A8">
        <w:rPr>
          <w:b w:val="0"/>
          <w:noProof/>
        </w:rPr>
        <w:t>29</w:t>
      </w:r>
      <w:r w:rsidRPr="009A41A8">
        <w:rPr>
          <w:b w:val="0"/>
        </w:rPr>
        <w:fldChar w:fldCharType="end"/>
      </w:r>
      <w:r w:rsidRPr="009A41A8">
        <w:rPr>
          <w:b w:val="0"/>
        </w:rPr>
        <w:t>. Squid's logs</w:t>
      </w:r>
      <w:bookmarkEnd w:id="107"/>
    </w:p>
    <w:p w14:paraId="7A673869" w14:textId="26A56934" w:rsidR="00D619BE" w:rsidRPr="004057AF" w:rsidRDefault="00D619BE" w:rsidP="00D619BE">
      <w:r w:rsidRPr="009417CF">
        <w:t xml:space="preserve">d)  </w:t>
      </w:r>
      <w:r w:rsidRPr="00724A5F">
        <w:fldChar w:fldCharType="begin"/>
      </w:r>
      <w:r w:rsidRPr="009417CF">
        <w:instrText xml:space="preserve"> REF _Ref435779091 \h </w:instrText>
      </w:r>
      <w:r w:rsidRPr="00724A5F">
        <w:fldChar w:fldCharType="separate"/>
      </w:r>
      <w:r w:rsidR="00D712D9" w:rsidRPr="009417CF">
        <w:t xml:space="preserve">Figure </w:t>
      </w:r>
      <w:r w:rsidR="00D712D9">
        <w:rPr>
          <w:noProof/>
        </w:rPr>
        <w:t>30</w:t>
      </w:r>
      <w:r w:rsidRPr="00724A5F">
        <w:fldChar w:fldCharType="end"/>
      </w:r>
      <w:r w:rsidRPr="009417CF">
        <w:t xml:space="preserve"> shows the results from </w:t>
      </w:r>
      <w:hyperlink r:id="rId91" w:history="1">
        <w:r w:rsidRPr="009417CF">
          <w:rPr>
            <w:rStyle w:val="Hyperlink"/>
          </w:rPr>
          <w:t>http://ip.my-proxy.com/</w:t>
        </w:r>
      </w:hyperlink>
      <w:r w:rsidRPr="009417CF">
        <w:t xml:space="preserve"> when a user accesses the Web without having the user anonymity featured enabled. The most important fields are: </w:t>
      </w:r>
    </w:p>
    <w:p w14:paraId="64EC07FB" w14:textId="77777777" w:rsidR="00D619BE" w:rsidRPr="009417CF" w:rsidRDefault="00D619BE" w:rsidP="00E752D4">
      <w:pPr>
        <w:numPr>
          <w:ilvl w:val="0"/>
          <w:numId w:val="13"/>
        </w:numPr>
        <w:spacing w:before="100" w:beforeAutospacing="1" w:after="100" w:afterAutospacing="1"/>
        <w:jc w:val="left"/>
      </w:pPr>
      <w:r w:rsidRPr="009417CF">
        <w:t xml:space="preserve">“HTTP_X_FORWARDED_FOR” . It shows the user's public IP (e.g. 217.27.32.7) address along with the Proxy's IP (e.g. 217.27.59.141) </w:t>
      </w:r>
    </w:p>
    <w:p w14:paraId="4DFB217E" w14:textId="77777777" w:rsidR="00D619BE" w:rsidRPr="009417CF" w:rsidRDefault="00D619BE" w:rsidP="00E752D4">
      <w:pPr>
        <w:numPr>
          <w:ilvl w:val="0"/>
          <w:numId w:val="13"/>
        </w:numPr>
        <w:spacing w:before="100" w:beforeAutospacing="1" w:after="100" w:afterAutospacing="1"/>
        <w:jc w:val="left"/>
      </w:pPr>
      <w:r w:rsidRPr="009417CF">
        <w:t xml:space="preserve">“HTTP_VIA”. It show the proxy's version (e.g. squid 3.5.5) </w:t>
      </w:r>
    </w:p>
    <w:p w14:paraId="3640BB89" w14:textId="77777777" w:rsidR="00D619BE" w:rsidRPr="009417CF" w:rsidRDefault="00D619BE" w:rsidP="00E752D4">
      <w:pPr>
        <w:numPr>
          <w:ilvl w:val="0"/>
          <w:numId w:val="13"/>
        </w:numPr>
        <w:spacing w:before="100" w:beforeAutospacing="1" w:after="100" w:afterAutospacing="1"/>
        <w:jc w:val="left"/>
      </w:pPr>
      <w:r w:rsidRPr="009417CF">
        <w:lastRenderedPageBreak/>
        <w:t xml:space="preserve">“HTTP_USER_AGENT”. It shows the user's browser information (e.g. Mozilla/5.0 (X11; Ubuntu; Linux x86_64; rv:41.0) Gecko/20100101 Firefox/41.0). </w:t>
      </w:r>
    </w:p>
    <w:p w14:paraId="6C674BA9" w14:textId="77777777" w:rsidR="00D619BE" w:rsidRPr="009417CF" w:rsidRDefault="00D619BE" w:rsidP="00D619BE">
      <w:pPr>
        <w:pStyle w:val="NormalWeb"/>
        <w:keepNext/>
        <w:rPr>
          <w:lang w:val="en-GB"/>
        </w:rPr>
      </w:pPr>
      <w:r w:rsidRPr="005B7773">
        <w:rPr>
          <w:noProof/>
          <w:color w:val="0000FF"/>
          <w:lang w:val="en-US" w:eastAsia="en-US"/>
        </w:rPr>
        <w:drawing>
          <wp:inline distT="0" distB="0" distL="0" distR="0" wp14:anchorId="53E4A558" wp14:editId="05A7F139">
            <wp:extent cx="4761865" cy="3023870"/>
            <wp:effectExtent l="19050" t="0" r="635" b="0"/>
            <wp:docPr id="19" name="Picture 2" descr="User anonymity2.png">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User anonymity2.png">
                      <a:hlinkClick r:id="rId92"/>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761865" cy="3023870"/>
                    </a:xfrm>
                    <a:prstGeom prst="rect">
                      <a:avLst/>
                    </a:prstGeom>
                    <a:noFill/>
                    <a:ln>
                      <a:noFill/>
                    </a:ln>
                  </pic:spPr>
                </pic:pic>
              </a:graphicData>
            </a:graphic>
          </wp:inline>
        </w:drawing>
      </w:r>
    </w:p>
    <w:p w14:paraId="51CE8AE1" w14:textId="0299DD86" w:rsidR="00D619BE" w:rsidRPr="009A41A8" w:rsidRDefault="00D619BE" w:rsidP="00D619BE">
      <w:pPr>
        <w:pStyle w:val="Caption"/>
        <w:jc w:val="left"/>
        <w:rPr>
          <w:b w:val="0"/>
          <w:noProof/>
          <w:color w:val="0000FF"/>
        </w:rPr>
      </w:pPr>
      <w:bookmarkStart w:id="108" w:name="_Ref435779091"/>
      <w:bookmarkStart w:id="109" w:name="_Toc435779578"/>
      <w:bookmarkStart w:id="110" w:name="_Toc456088964"/>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D712D9" w:rsidRPr="009A41A8">
        <w:rPr>
          <w:b w:val="0"/>
          <w:noProof/>
        </w:rPr>
        <w:t>30</w:t>
      </w:r>
      <w:r w:rsidRPr="009A41A8">
        <w:rPr>
          <w:b w:val="0"/>
        </w:rPr>
        <w:fldChar w:fldCharType="end"/>
      </w:r>
      <w:bookmarkEnd w:id="108"/>
      <w:r w:rsidRPr="009A41A8">
        <w:rPr>
          <w:b w:val="0"/>
        </w:rPr>
        <w:t>. Results taken from http://ip.my-proxy.com/ without user anonymity</w:t>
      </w:r>
      <w:bookmarkEnd w:id="109"/>
      <w:bookmarkEnd w:id="110"/>
    </w:p>
    <w:p w14:paraId="7BB2B692" w14:textId="0CCB9F59" w:rsidR="00D619BE" w:rsidRPr="009417CF" w:rsidRDefault="00D619BE" w:rsidP="00F411AC">
      <w:pPr>
        <w:rPr>
          <w:rStyle w:val="CommentReference"/>
          <w:sz w:val="22"/>
          <w:szCs w:val="22"/>
        </w:rPr>
      </w:pPr>
      <w:r w:rsidRPr="00724A5F">
        <w:rPr>
          <w:rStyle w:val="CommentReference"/>
          <w:sz w:val="22"/>
          <w:szCs w:val="22"/>
        </w:rPr>
        <w:fldChar w:fldCharType="begin"/>
      </w:r>
      <w:r w:rsidRPr="009417CF">
        <w:rPr>
          <w:rStyle w:val="CommentReference"/>
          <w:sz w:val="22"/>
          <w:szCs w:val="22"/>
        </w:rPr>
        <w:instrText xml:space="preserve"> REF _Ref435779359 \h </w:instrText>
      </w:r>
      <w:r w:rsidRPr="00724A5F">
        <w:rPr>
          <w:rStyle w:val="CommentReference"/>
          <w:sz w:val="22"/>
          <w:szCs w:val="22"/>
        </w:rPr>
      </w:r>
      <w:r w:rsidRPr="00724A5F">
        <w:rPr>
          <w:rStyle w:val="CommentReference"/>
          <w:sz w:val="22"/>
          <w:szCs w:val="22"/>
        </w:rPr>
        <w:fldChar w:fldCharType="separate"/>
      </w:r>
      <w:r w:rsidR="00D712D9" w:rsidRPr="009417CF">
        <w:t xml:space="preserve">Figure </w:t>
      </w:r>
      <w:r w:rsidR="00D712D9">
        <w:rPr>
          <w:noProof/>
        </w:rPr>
        <w:t>31</w:t>
      </w:r>
      <w:r w:rsidRPr="00724A5F">
        <w:rPr>
          <w:rStyle w:val="CommentReference"/>
          <w:sz w:val="22"/>
          <w:szCs w:val="22"/>
        </w:rPr>
        <w:fldChar w:fldCharType="end"/>
      </w:r>
      <w:r w:rsidRPr="009417CF">
        <w:rPr>
          <w:rStyle w:val="CommentReference"/>
          <w:sz w:val="22"/>
          <w:szCs w:val="22"/>
        </w:rPr>
        <w:t xml:space="preserve"> shows the results while a user accesses the Web anonymously. It can be observed that the user's real IP is hidden and instead the Proxy's IP is shown. In addition the information about the proxy and the user's browser information are hidden. </w:t>
      </w:r>
    </w:p>
    <w:p w14:paraId="12130144" w14:textId="77777777" w:rsidR="00D619BE" w:rsidRPr="009417CF" w:rsidRDefault="00D619BE" w:rsidP="00D619BE">
      <w:pPr>
        <w:pStyle w:val="NormalWeb"/>
        <w:keepNext/>
        <w:rPr>
          <w:lang w:val="en-GB"/>
        </w:rPr>
      </w:pPr>
      <w:r w:rsidRPr="005B7773">
        <w:rPr>
          <w:noProof/>
          <w:lang w:val="en-US" w:eastAsia="en-US"/>
        </w:rPr>
        <w:drawing>
          <wp:inline distT="0" distB="0" distL="0" distR="0" wp14:anchorId="16DDB96D" wp14:editId="531F5A65">
            <wp:extent cx="4761865" cy="2788285"/>
            <wp:effectExtent l="0" t="0" r="635" b="0"/>
            <wp:docPr id="23" name="Picture 4" descr="User anonymity1.png">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er anonymity1.png">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761865" cy="2788285"/>
                    </a:xfrm>
                    <a:prstGeom prst="rect">
                      <a:avLst/>
                    </a:prstGeom>
                    <a:noFill/>
                    <a:ln>
                      <a:noFill/>
                    </a:ln>
                  </pic:spPr>
                </pic:pic>
              </a:graphicData>
            </a:graphic>
          </wp:inline>
        </w:drawing>
      </w:r>
    </w:p>
    <w:p w14:paraId="7E245BDA" w14:textId="0192A0A4" w:rsidR="00D619BE" w:rsidRPr="009417CF" w:rsidRDefault="00D619BE" w:rsidP="00F411AC">
      <w:pPr>
        <w:pStyle w:val="Caption"/>
      </w:pPr>
      <w:bookmarkStart w:id="111" w:name="_Ref435779359"/>
      <w:bookmarkStart w:id="112" w:name="_Toc456088965"/>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477CF6" w:rsidRPr="009A41A8">
        <w:rPr>
          <w:b w:val="0"/>
          <w:noProof/>
        </w:rPr>
        <w:t>31</w:t>
      </w:r>
      <w:r w:rsidRPr="009A41A8">
        <w:rPr>
          <w:b w:val="0"/>
        </w:rPr>
        <w:fldChar w:fldCharType="end"/>
      </w:r>
      <w:bookmarkEnd w:id="111"/>
      <w:r w:rsidRPr="009A41A8">
        <w:rPr>
          <w:b w:val="0"/>
        </w:rPr>
        <w:t>. Results taken from http://ip.my-proxy.com/ with user anonymity</w:t>
      </w:r>
      <w:bookmarkEnd w:id="112"/>
    </w:p>
    <w:p w14:paraId="08208E53" w14:textId="5C27B568" w:rsidR="00FE2D0E" w:rsidRPr="009417CF" w:rsidRDefault="00FE2D0E" w:rsidP="00FE2D0E">
      <w:pPr>
        <w:pStyle w:val="NormalWeb"/>
        <w:rPr>
          <w:lang w:val="en-GB"/>
        </w:rPr>
      </w:pPr>
      <w:r w:rsidRPr="009417CF">
        <w:rPr>
          <w:lang w:val="en-GB"/>
        </w:rPr>
        <w:t xml:space="preserve"> </w:t>
      </w:r>
    </w:p>
    <w:p w14:paraId="410AEFB5" w14:textId="77777777" w:rsidR="002B4C4F" w:rsidRPr="009417CF" w:rsidRDefault="002B4C4F" w:rsidP="00FE2D0E">
      <w:pPr>
        <w:pStyle w:val="NormalWeb"/>
        <w:rPr>
          <w:lang w:val="en-GB"/>
        </w:rPr>
      </w:pPr>
    </w:p>
    <w:p w14:paraId="708F7A1F" w14:textId="77777777" w:rsidR="00081CCA" w:rsidRPr="009417CF" w:rsidRDefault="007F126C" w:rsidP="008964F1">
      <w:pPr>
        <w:pStyle w:val="Heading2"/>
        <w:rPr>
          <w:rStyle w:val="mw-headline"/>
        </w:rPr>
      </w:pPr>
      <w:bookmarkStart w:id="113" w:name="_Toc456088873"/>
      <w:r w:rsidRPr="009417CF">
        <w:rPr>
          <w:rStyle w:val="mw-headline"/>
        </w:rPr>
        <w:lastRenderedPageBreak/>
        <w:t>FPGA-based H264 Decoder</w:t>
      </w:r>
      <w:bookmarkEnd w:id="113"/>
    </w:p>
    <w:p w14:paraId="7AA483F8" w14:textId="568B9E8E" w:rsidR="007F126C" w:rsidRPr="009417CF" w:rsidRDefault="007F126C" w:rsidP="008964F1">
      <w:pPr>
        <w:pStyle w:val="Heading3"/>
      </w:pPr>
      <w:bookmarkStart w:id="114" w:name="_Toc456088874"/>
      <w:r w:rsidRPr="00CD6E3E">
        <w:t>Introduction</w:t>
      </w:r>
      <w:bookmarkEnd w:id="114"/>
    </w:p>
    <w:p w14:paraId="6C8625BC" w14:textId="77777777" w:rsidR="007F126C" w:rsidRPr="009417CF" w:rsidRDefault="007F126C" w:rsidP="007F126C">
      <w:pPr>
        <w:rPr>
          <w:rFonts w:cs="Segoe UI"/>
        </w:rPr>
      </w:pPr>
      <w:r w:rsidRPr="009417CF">
        <w:rPr>
          <w:rFonts w:cs="Segoe UI"/>
        </w:rPr>
        <w:t xml:space="preserve">H264 is currently one of the most widespread video formats and files encoded with it make up a significant part of internet traffic. As such there is significant need for accelerating both encoding and decoding of such videos to enabler quicker and more power efficient processing and delivery of such content. This implementation consists of a hardware circuit that can be deployed on programmable logic and decodes an H264 input stream provided at the input, providing raw frames at the output. </w:t>
      </w:r>
    </w:p>
    <w:p w14:paraId="71628CF0" w14:textId="3BB5DFEF" w:rsidR="007F126C" w:rsidRPr="009417CF" w:rsidRDefault="007F126C" w:rsidP="007F126C">
      <w:pPr>
        <w:rPr>
          <w:rFonts w:cs="Segoe UI"/>
        </w:rPr>
      </w:pPr>
      <w:r w:rsidRPr="009417CF">
        <w:rPr>
          <w:rFonts w:cs="Segoe UI"/>
        </w:rPr>
        <w:t xml:space="preserve">This implementation was performed within the context of </w:t>
      </w:r>
      <w:r w:rsidR="00592B3A" w:rsidRPr="009417CF">
        <w:rPr>
          <w:rFonts w:cs="Segoe UI"/>
        </w:rPr>
        <w:t>T-NOVA</w:t>
      </w:r>
      <w:r w:rsidRPr="009417CF">
        <w:rPr>
          <w:rFonts w:cs="Segoe UI"/>
        </w:rPr>
        <w:t xml:space="preserve"> more as means to highlight the efficacy of the programmable logic-aware OpenStack implementation developed within WP4</w:t>
      </w:r>
      <w:r w:rsidR="000F0E9B" w:rsidRPr="009417CF">
        <w:rPr>
          <w:rFonts w:cs="Segoe UI"/>
        </w:rPr>
        <w:t xml:space="preserve"> and is described in D4.1 </w:t>
      </w:r>
      <w:r w:rsidR="00AC450B" w:rsidRPr="009417CF">
        <w:rPr>
          <w:rFonts w:cs="Segoe UI"/>
        </w:rPr>
        <w:t>[D4.1]</w:t>
      </w:r>
      <w:r w:rsidRPr="009417CF">
        <w:rPr>
          <w:rFonts w:cs="Segoe UI"/>
        </w:rPr>
        <w:t xml:space="preserve">. It consists of a high-performance, data-flow, pipeline architecture written in C++ and fine-tuned for synthesis using Xilinx’s Vivado HLS software. This is coupled with additional logic for monitoring performance and starting and stopping a VNF instance. </w:t>
      </w:r>
    </w:p>
    <w:p w14:paraId="7A460C5A" w14:textId="6348027C" w:rsidR="007F126C" w:rsidRPr="00CD6E3E" w:rsidRDefault="00081CCA" w:rsidP="008964F1">
      <w:pPr>
        <w:pStyle w:val="Heading3"/>
      </w:pPr>
      <w:bookmarkStart w:id="115" w:name="_Toc456088875"/>
      <w:r w:rsidRPr="00CD6E3E">
        <w:t>Architecture</w:t>
      </w:r>
      <w:bookmarkEnd w:id="115"/>
    </w:p>
    <w:p w14:paraId="6C54C603" w14:textId="7A1922C5" w:rsidR="007F126C" w:rsidRPr="009417CF" w:rsidRDefault="007F126C" w:rsidP="007F126C">
      <w:pPr>
        <w:rPr>
          <w:rFonts w:cs="Segoe UI"/>
        </w:rPr>
      </w:pPr>
      <w:r w:rsidRPr="009417CF">
        <w:rPr>
          <w:rFonts w:cs="Segoe UI"/>
        </w:rPr>
        <w:t xml:space="preserve">The architecture of a VNF instance is shown on </w:t>
      </w:r>
      <w:r w:rsidRPr="00724A5F">
        <w:rPr>
          <w:rFonts w:cs="Segoe UI"/>
        </w:rPr>
        <w:fldChar w:fldCharType="begin"/>
      </w:r>
      <w:r w:rsidRPr="009417CF">
        <w:rPr>
          <w:rFonts w:cs="Segoe UI"/>
        </w:rPr>
        <w:instrText xml:space="preserve"> REF _Ref451376313 \h  \* MERGEFORMAT </w:instrText>
      </w:r>
      <w:r w:rsidRPr="00724A5F">
        <w:rPr>
          <w:rFonts w:cs="Segoe UI"/>
        </w:rPr>
      </w:r>
      <w:r w:rsidRPr="00724A5F">
        <w:rPr>
          <w:rFonts w:cs="Segoe UI"/>
        </w:rPr>
        <w:fldChar w:fldCharType="separate"/>
      </w:r>
      <w:r w:rsidR="00762B7F" w:rsidRPr="001A01CF">
        <w:rPr>
          <w:rFonts w:cs="Segoe UI"/>
        </w:rPr>
        <w:t xml:space="preserve">Figure </w:t>
      </w:r>
      <w:r w:rsidR="00762B7F" w:rsidRPr="009A41A8">
        <w:rPr>
          <w:rFonts w:cs="Segoe UI"/>
        </w:rPr>
        <w:t>32</w:t>
      </w:r>
      <w:r w:rsidRPr="00724A5F">
        <w:rPr>
          <w:rFonts w:cs="Segoe UI"/>
        </w:rPr>
        <w:fldChar w:fldCharType="end"/>
      </w:r>
      <w:r w:rsidRPr="009417CF">
        <w:rPr>
          <w:rFonts w:cs="Segoe UI"/>
        </w:rPr>
        <w:t>. It consists of three main elements:</w:t>
      </w:r>
    </w:p>
    <w:p w14:paraId="0B3D61E5" w14:textId="77777777" w:rsidR="007F126C" w:rsidRPr="009417CF" w:rsidRDefault="007F126C" w:rsidP="007F126C">
      <w:pPr>
        <w:rPr>
          <w:rFonts w:cs="Segoe UI"/>
        </w:rPr>
      </w:pPr>
      <w:r w:rsidRPr="009417CF">
        <w:rPr>
          <w:rFonts w:cs="Segoe UI"/>
        </w:rPr>
        <w:t>The core processing components which receive and send frame data and decode them.</w:t>
      </w:r>
    </w:p>
    <w:p w14:paraId="4CE14AF5" w14:textId="77777777" w:rsidR="007F126C" w:rsidRPr="009417CF" w:rsidRDefault="007F126C" w:rsidP="007F126C">
      <w:pPr>
        <w:rPr>
          <w:rFonts w:cs="Segoe UI"/>
        </w:rPr>
      </w:pPr>
      <w:r w:rsidRPr="009417CF">
        <w:rPr>
          <w:rFonts w:cs="Segoe UI"/>
        </w:rPr>
        <w:t>A HW monitoring agent which taps the input and output lines and records the number of frames that are processed</w:t>
      </w:r>
    </w:p>
    <w:p w14:paraId="7A057EC1" w14:textId="77777777" w:rsidR="007F126C" w:rsidRPr="009417CF" w:rsidRDefault="007F126C" w:rsidP="007F126C">
      <w:pPr>
        <w:rPr>
          <w:rFonts w:cs="Segoe UI"/>
        </w:rPr>
      </w:pPr>
      <w:r w:rsidRPr="009417CF">
        <w:rPr>
          <w:rFonts w:cs="Segoe UI"/>
        </w:rPr>
        <w:t xml:space="preserve">A VM control block which interfaces with the Orchestrator over the mAPI and is thus responsible for lifecycle management by starting and stopping the VM. Here it should be noted that since HW VMs are a novel concept only the most basic lifecycle events are supports. More advanced ones like scaling and migration will have to be deferred to future research.  </w:t>
      </w:r>
    </w:p>
    <w:p w14:paraId="3FDCA594" w14:textId="77777777" w:rsidR="007F126C" w:rsidRPr="004057AF" w:rsidRDefault="007F126C" w:rsidP="007F126C">
      <w:pPr>
        <w:keepNext/>
        <w:jc w:val="center"/>
      </w:pPr>
      <w:r w:rsidRPr="005B7773">
        <w:rPr>
          <w:noProof/>
          <w:lang w:val="en-US"/>
        </w:rPr>
        <w:drawing>
          <wp:inline distT="0" distB="0" distL="0" distR="0" wp14:anchorId="0693CC91" wp14:editId="6F1B79BD">
            <wp:extent cx="3216275" cy="2236961"/>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5.32_architecture.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20940" cy="2240206"/>
                    </a:xfrm>
                    <a:prstGeom prst="rect">
                      <a:avLst/>
                    </a:prstGeom>
                  </pic:spPr>
                </pic:pic>
              </a:graphicData>
            </a:graphic>
          </wp:inline>
        </w:drawing>
      </w:r>
    </w:p>
    <w:p w14:paraId="0EC8F529" w14:textId="00597C63" w:rsidR="007F126C" w:rsidRPr="009A41A8" w:rsidRDefault="007F126C" w:rsidP="007F126C">
      <w:pPr>
        <w:pStyle w:val="Caption"/>
        <w:rPr>
          <w:b w:val="0"/>
        </w:rPr>
      </w:pPr>
      <w:bookmarkStart w:id="116" w:name="_Ref451376313"/>
      <w:bookmarkStart w:id="117" w:name="_Toc456088966"/>
      <w:r w:rsidRPr="009A41A8">
        <w:rPr>
          <w:b w:val="0"/>
        </w:rPr>
        <w:t xml:space="preserve">Figure </w:t>
      </w:r>
      <w:r w:rsidRPr="009A41A8">
        <w:rPr>
          <w:b w:val="0"/>
        </w:rPr>
        <w:fldChar w:fldCharType="begin"/>
      </w:r>
      <w:r w:rsidRPr="009A41A8">
        <w:rPr>
          <w:b w:val="0"/>
        </w:rPr>
        <w:instrText xml:space="preserve"> SEQ Figure \* ARABIC </w:instrText>
      </w:r>
      <w:r w:rsidRPr="009A41A8">
        <w:rPr>
          <w:b w:val="0"/>
        </w:rPr>
        <w:fldChar w:fldCharType="separate"/>
      </w:r>
      <w:r w:rsidR="00762B7F" w:rsidRPr="009A41A8">
        <w:rPr>
          <w:b w:val="0"/>
          <w:noProof/>
        </w:rPr>
        <w:t>32</w:t>
      </w:r>
      <w:r w:rsidRPr="009A41A8">
        <w:rPr>
          <w:b w:val="0"/>
          <w:noProof/>
        </w:rPr>
        <w:fldChar w:fldCharType="end"/>
      </w:r>
      <w:bookmarkEnd w:id="116"/>
      <w:r w:rsidRPr="009A41A8">
        <w:rPr>
          <w:b w:val="0"/>
        </w:rPr>
        <w:t xml:space="preserve"> – FPGA-based H264 Decoder Architecture</w:t>
      </w:r>
      <w:bookmarkEnd w:id="117"/>
    </w:p>
    <w:p w14:paraId="0A775B6D" w14:textId="32C0EC9F" w:rsidR="00560757" w:rsidRPr="00CD6E3E" w:rsidRDefault="00560757" w:rsidP="008964F1">
      <w:pPr>
        <w:pStyle w:val="Heading3"/>
      </w:pPr>
      <w:bookmarkStart w:id="118" w:name="_Toc456088876"/>
      <w:r w:rsidRPr="00CD6E3E">
        <w:lastRenderedPageBreak/>
        <w:t>Functional Description</w:t>
      </w:r>
      <w:bookmarkEnd w:id="118"/>
    </w:p>
    <w:p w14:paraId="0328269B" w14:textId="77777777" w:rsidR="007F126C" w:rsidRPr="009417CF" w:rsidRDefault="007F126C" w:rsidP="007F126C">
      <w:pPr>
        <w:rPr>
          <w:rFonts w:cs="Segoe UI"/>
        </w:rPr>
      </w:pPr>
      <w:r w:rsidRPr="009417CF">
        <w:rPr>
          <w:rFonts w:cs="Segoe UI"/>
        </w:rPr>
        <w:t>The VNF’s main processing components are:</w:t>
      </w:r>
    </w:p>
    <w:p w14:paraId="365DC54D" w14:textId="77777777" w:rsidR="007F126C" w:rsidRPr="009417CF" w:rsidRDefault="007F126C" w:rsidP="007F126C">
      <w:pPr>
        <w:rPr>
          <w:rFonts w:cs="Segoe UI"/>
        </w:rPr>
      </w:pPr>
      <w:r w:rsidRPr="009417CF">
        <w:rPr>
          <w:rFonts w:cs="Segoe UI"/>
        </w:rPr>
        <w:t>The AXI4 interface adapter, which converts the memory mapped interface used to communicate with the ARM A9 CPU to the streaming interface used internally by the VNF and back.</w:t>
      </w:r>
    </w:p>
    <w:p w14:paraId="4666EF45" w14:textId="77777777" w:rsidR="007F126C" w:rsidRPr="009417CF" w:rsidRDefault="007F126C" w:rsidP="007F126C">
      <w:pPr>
        <w:rPr>
          <w:rFonts w:cs="Segoe UI"/>
        </w:rPr>
      </w:pPr>
      <w:r w:rsidRPr="009417CF">
        <w:rPr>
          <w:rFonts w:cs="Segoe UI"/>
        </w:rPr>
        <w:t xml:space="preserve">The H264 decoding pipeline, that receives an input stream consisting of H264 encoded frames and decodes them into raw frames. The pipeline is implemented as a feed-forward, data flow pipeline and consists of several stages in order to balance the processing overhead and ramp up the achieved clock </w:t>
      </w:r>
    </w:p>
    <w:p w14:paraId="75F601CE" w14:textId="77777777" w:rsidR="007F126C" w:rsidRPr="009417CF" w:rsidRDefault="007F126C" w:rsidP="007F126C">
      <w:pPr>
        <w:rPr>
          <w:rFonts w:cs="Segoe UI"/>
        </w:rPr>
      </w:pPr>
      <w:r w:rsidRPr="009417CF">
        <w:rPr>
          <w:rFonts w:cs="Segoe UI"/>
        </w:rPr>
        <w:t>frequency. The main steps in this pipeline are:</w:t>
      </w:r>
    </w:p>
    <w:p w14:paraId="79B03092" w14:textId="77777777" w:rsidR="007F126C" w:rsidRPr="009417CF" w:rsidRDefault="007F126C" w:rsidP="007F126C">
      <w:pPr>
        <w:rPr>
          <w:rFonts w:cs="Segoe UI"/>
        </w:rPr>
      </w:pPr>
      <w:r w:rsidRPr="009417CF">
        <w:rPr>
          <w:rFonts w:cs="Segoe UI"/>
        </w:rPr>
        <w:t>Error Checking: Verifying that the current decoder context is not corrupted and that decoding can continue.</w:t>
      </w:r>
    </w:p>
    <w:p w14:paraId="7744513D" w14:textId="77777777" w:rsidR="007F126C" w:rsidRPr="009417CF" w:rsidRDefault="007F126C" w:rsidP="007F126C">
      <w:pPr>
        <w:rPr>
          <w:rFonts w:cs="Segoe UI"/>
        </w:rPr>
      </w:pPr>
      <w:r w:rsidRPr="009417CF">
        <w:rPr>
          <w:rFonts w:cs="Segoe UI"/>
        </w:rPr>
        <w:t>State Initialization &amp; Reset: Initialize internal decoder variables and reset buffer memories for decoding of the next frame.</w:t>
      </w:r>
    </w:p>
    <w:p w14:paraId="12ED8946" w14:textId="77777777" w:rsidR="007F126C" w:rsidRPr="009417CF" w:rsidRDefault="007F126C" w:rsidP="007F126C">
      <w:pPr>
        <w:rPr>
          <w:rFonts w:cs="Segoe UI"/>
        </w:rPr>
      </w:pPr>
      <w:r w:rsidRPr="009417CF">
        <w:rPr>
          <w:rFonts w:cs="Segoe UI"/>
        </w:rPr>
        <w:t xml:space="preserve">NAL Header Parsing &amp; Decoding: H264 bitstreams are organized in packets called NALs. Each NAL is of variable length and contains a header with information regarding its contents. Parsing this information is mandatory to the successful decoding of the frames.  </w:t>
      </w:r>
    </w:p>
    <w:p w14:paraId="3DB7FC80" w14:textId="77777777" w:rsidR="007F126C" w:rsidRPr="009417CF" w:rsidRDefault="007F126C" w:rsidP="007F126C">
      <w:pPr>
        <w:rPr>
          <w:rFonts w:cs="Segoe UI"/>
        </w:rPr>
      </w:pPr>
      <w:r w:rsidRPr="009417CF">
        <w:rPr>
          <w:rFonts w:cs="Segoe UI"/>
        </w:rPr>
        <w:t>Frame Decoding: This is the core of the accelerator’s functionality. It reads the frame data contained in the NAL and decodes them into raw frame bitstream, which is then passed to the output.</w:t>
      </w:r>
    </w:p>
    <w:p w14:paraId="565E8B92" w14:textId="77777777" w:rsidR="007F126C" w:rsidRPr="009417CF" w:rsidRDefault="007F126C" w:rsidP="007F126C">
      <w:pPr>
        <w:rPr>
          <w:rFonts w:cs="Segoe UI"/>
        </w:rPr>
      </w:pPr>
      <w:r w:rsidRPr="009417CF">
        <w:rPr>
          <w:rFonts w:cs="Segoe UI"/>
        </w:rPr>
        <w:t xml:space="preserve">A scratchpad buffer, where interim frame data which will be re-used in subsequent processing is being stored. </w:t>
      </w:r>
    </w:p>
    <w:p w14:paraId="075E8B35" w14:textId="1B66D3E9" w:rsidR="00560757" w:rsidRPr="00CD6E3E" w:rsidRDefault="00560757" w:rsidP="008964F1">
      <w:pPr>
        <w:pStyle w:val="Heading3"/>
      </w:pPr>
      <w:bookmarkStart w:id="119" w:name="_Toc456088877"/>
      <w:r w:rsidRPr="00CD6E3E">
        <w:t>Interfaces</w:t>
      </w:r>
      <w:bookmarkEnd w:id="119"/>
    </w:p>
    <w:p w14:paraId="7355DAF9" w14:textId="77777777" w:rsidR="007F126C" w:rsidRPr="00B41270" w:rsidRDefault="007F126C" w:rsidP="007F126C">
      <w:pPr>
        <w:rPr>
          <w:rFonts w:cs="Segoe UI"/>
        </w:rPr>
      </w:pPr>
      <w:r w:rsidRPr="00B41270">
        <w:rPr>
          <w:rFonts w:cs="Segoe UI"/>
        </w:rPr>
        <w:t>The VNF’s external interfaces comprise four logical network connections (the actual system on which the system is implemented has one physical network port), two of which serve to exchange data traffic to and from the data processing pipeline, one over which lifecycle management is performed, thus enabling the orchestrator to start and stop a VM and one which is used to send monitoring data to the SW monitoring agent which is executed on the ARM processor of the Zynq FPGA SoC (see D4.42 for a detailed description of the monitoring architecture of the FPGA-based NVF).</w:t>
      </w:r>
    </w:p>
    <w:p w14:paraId="59CF089E" w14:textId="0B6E2DD4" w:rsidR="00EC432D" w:rsidRPr="00CD6E3E" w:rsidRDefault="00EC432D" w:rsidP="008964F1">
      <w:pPr>
        <w:pStyle w:val="Heading3"/>
      </w:pPr>
      <w:bookmarkStart w:id="120" w:name="_Toc456088878"/>
      <w:r w:rsidRPr="00CD6E3E">
        <w:t>Technologies</w:t>
      </w:r>
      <w:bookmarkEnd w:id="120"/>
    </w:p>
    <w:p w14:paraId="0817FCA2" w14:textId="77777777" w:rsidR="007F126C" w:rsidRPr="00B41270" w:rsidRDefault="007F126C" w:rsidP="007F126C">
      <w:pPr>
        <w:rPr>
          <w:rFonts w:cs="Segoe UI"/>
        </w:rPr>
      </w:pPr>
      <w:r w:rsidRPr="00B41270">
        <w:rPr>
          <w:rFonts w:cs="Segoe UI"/>
        </w:rPr>
        <w:t xml:space="preserve">The VNF is designed in C++ and synthesized for the Zynq SoC using Xilinx’s Vivado HLS tool. This tool allows FPGA designers to develop and implement designs using a high-level language and thus achieve higher productivity than what would be feasible when using more traditional technologies like Verilog or VHDL. </w:t>
      </w:r>
    </w:p>
    <w:p w14:paraId="1B43795E" w14:textId="1912D436" w:rsidR="007F126C" w:rsidRPr="00B41270" w:rsidRDefault="007F126C" w:rsidP="007F126C">
      <w:pPr>
        <w:rPr>
          <w:rFonts w:cs="Segoe UI"/>
        </w:rPr>
      </w:pPr>
      <w:r w:rsidRPr="00B41270">
        <w:rPr>
          <w:rFonts w:cs="Segoe UI"/>
        </w:rPr>
        <w:t xml:space="preserve">The VNF has been developed for use with the OpenStack FPGA-based platform developed within </w:t>
      </w:r>
      <w:r w:rsidR="00592B3A" w:rsidRPr="00B41270">
        <w:rPr>
          <w:rFonts w:cs="Segoe UI"/>
        </w:rPr>
        <w:t>T-NOVA</w:t>
      </w:r>
      <w:r w:rsidRPr="00B41270">
        <w:rPr>
          <w:rFonts w:cs="Segoe UI"/>
        </w:rPr>
        <w:t xml:space="preserve"> in WP4 which includes both means to interconnect the VNF to the ARM A9 CPU on which OpenStack runs. The hardware side of the platform is </w:t>
      </w:r>
      <w:r w:rsidRPr="00B41270">
        <w:rPr>
          <w:rFonts w:cs="Segoe UI"/>
        </w:rPr>
        <w:lastRenderedPageBreak/>
        <w:t>based on standard chip interconnection technologies like ARM’s AMBA AXI buses which enable for high-speed communication between the ARM subsystem and the VNF.</w:t>
      </w:r>
    </w:p>
    <w:p w14:paraId="48565A46" w14:textId="77777777" w:rsidR="00AF6DD7" w:rsidRPr="009927F4" w:rsidRDefault="00AF6DD7" w:rsidP="008964F1">
      <w:pPr>
        <w:pStyle w:val="Heading1"/>
      </w:pPr>
      <w:bookmarkStart w:id="121" w:name="_Toc456088879"/>
      <w:r w:rsidRPr="009927F4">
        <w:lastRenderedPageBreak/>
        <w:t>Scaling</w:t>
      </w:r>
      <w:bookmarkEnd w:id="121"/>
    </w:p>
    <w:p w14:paraId="33D21A81" w14:textId="77777777" w:rsidR="00AF6DD7" w:rsidRPr="009927F4" w:rsidRDefault="00AF6DD7" w:rsidP="00AF6DD7">
      <w:pPr>
        <w:rPr>
          <w:rFonts w:cs="Segoe UI"/>
          <w:shd w:val="clear" w:color="auto" w:fill="FFFFFF"/>
        </w:rPr>
      </w:pPr>
      <w:r w:rsidRPr="009927F4">
        <w:rPr>
          <w:rFonts w:cs="Segoe UI"/>
          <w:bCs/>
          <w:i/>
          <w:iCs/>
          <w:shd w:val="clear" w:color="auto" w:fill="FFFFFF"/>
        </w:rPr>
        <w:t>Scalability</w:t>
      </w:r>
      <w:r w:rsidRPr="009927F4">
        <w:rPr>
          <w:rStyle w:val="apple-converted-space"/>
          <w:rFonts w:cs="Segoe UI"/>
          <w:b/>
          <w:bCs/>
          <w:color w:val="252525"/>
          <w:shd w:val="clear" w:color="auto" w:fill="FFFFFF"/>
        </w:rPr>
        <w:t> </w:t>
      </w:r>
      <w:r w:rsidRPr="009927F4">
        <w:rPr>
          <w:rFonts w:cs="Segoe UI"/>
          <w:shd w:val="clear" w:color="auto" w:fill="FFFFFF"/>
        </w:rPr>
        <w:t>is the capability of a system, network, or process to handle a growing amount of work and to be enlarged in order to accommodate that growth.</w:t>
      </w:r>
    </w:p>
    <w:p w14:paraId="1E4F8FFF" w14:textId="77777777" w:rsidR="00AF6DD7" w:rsidRPr="009927F4" w:rsidRDefault="00AF6DD7" w:rsidP="00AF6DD7">
      <w:pPr>
        <w:rPr>
          <w:rFonts w:eastAsia="Times New Roman" w:cs="Segoe UI"/>
          <w:color w:val="252525"/>
          <w:lang w:eastAsia="it-IT"/>
        </w:rPr>
      </w:pPr>
      <w:r w:rsidRPr="009927F4">
        <w:rPr>
          <w:rFonts w:eastAsia="Times New Roman" w:cs="Segoe UI"/>
          <w:color w:val="252525"/>
          <w:lang w:eastAsia="it-IT"/>
        </w:rPr>
        <w:t>There are two methods of adding resources for a particular application: horizontal and vertical scaling:</w:t>
      </w:r>
    </w:p>
    <w:p w14:paraId="6D53E7E6" w14:textId="77777777" w:rsidR="00AF6DD7" w:rsidRPr="009927F4" w:rsidRDefault="00AF6DD7" w:rsidP="00AF6DD7">
      <w:pPr>
        <w:pStyle w:val="ListParagraph"/>
        <w:numPr>
          <w:ilvl w:val="0"/>
          <w:numId w:val="76"/>
        </w:numPr>
        <w:rPr>
          <w:rFonts w:cs="Segoe UI"/>
          <w:lang w:eastAsia="it-IT"/>
        </w:rPr>
      </w:pPr>
      <w:r w:rsidRPr="009927F4">
        <w:rPr>
          <w:rFonts w:cs="Segoe UI"/>
          <w:lang w:eastAsia="it-IT"/>
        </w:rPr>
        <w:t>to </w:t>
      </w:r>
      <w:r w:rsidRPr="009927F4">
        <w:rPr>
          <w:rFonts w:cs="Segoe UI"/>
          <w:bCs/>
          <w:lang w:eastAsia="it-IT"/>
        </w:rPr>
        <w:t>scale horizontally</w:t>
      </w:r>
      <w:r w:rsidRPr="009927F4">
        <w:rPr>
          <w:rFonts w:cs="Segoe UI"/>
          <w:lang w:eastAsia="it-IT"/>
        </w:rPr>
        <w:t> (or </w:t>
      </w:r>
      <w:r w:rsidRPr="009927F4">
        <w:rPr>
          <w:rFonts w:cs="Segoe UI"/>
          <w:bCs/>
          <w:lang w:eastAsia="it-IT"/>
        </w:rPr>
        <w:t>scale out/in</w:t>
      </w:r>
      <w:r w:rsidRPr="009927F4">
        <w:rPr>
          <w:rFonts w:cs="Segoe UI"/>
          <w:lang w:eastAsia="it-IT"/>
        </w:rPr>
        <w:t>) means to add more nodes to (or remove nodes from) a system, such as adding a new resource to a distributed software application. </w:t>
      </w:r>
    </w:p>
    <w:p w14:paraId="46F46096" w14:textId="77777777" w:rsidR="00AF6DD7" w:rsidRPr="009927F4" w:rsidRDefault="00AF6DD7" w:rsidP="00AF6DD7">
      <w:pPr>
        <w:pStyle w:val="ListParagraph"/>
        <w:numPr>
          <w:ilvl w:val="0"/>
          <w:numId w:val="76"/>
        </w:numPr>
        <w:rPr>
          <w:rFonts w:cs="Segoe UI"/>
          <w:lang w:eastAsia="it-IT"/>
        </w:rPr>
      </w:pPr>
      <w:r w:rsidRPr="009927F4">
        <w:rPr>
          <w:rFonts w:cs="Segoe UI"/>
          <w:shd w:val="clear" w:color="auto" w:fill="FFFFFF"/>
        </w:rPr>
        <w:t>to</w:t>
      </w:r>
      <w:r w:rsidRPr="009927F4">
        <w:rPr>
          <w:rStyle w:val="apple-converted-space"/>
          <w:rFonts w:cs="Segoe UI"/>
          <w:b/>
          <w:bCs/>
          <w:color w:val="252525"/>
          <w:shd w:val="clear" w:color="auto" w:fill="FFFFFF"/>
        </w:rPr>
        <w:t> </w:t>
      </w:r>
      <w:r w:rsidRPr="009927F4">
        <w:rPr>
          <w:rFonts w:cs="Segoe UI"/>
          <w:bCs/>
          <w:shd w:val="clear" w:color="auto" w:fill="FFFFFF"/>
        </w:rPr>
        <w:t>scale vertically</w:t>
      </w:r>
      <w:r w:rsidRPr="009927F4">
        <w:rPr>
          <w:rStyle w:val="apple-converted-space"/>
          <w:rFonts w:cs="Segoe UI"/>
          <w:b/>
          <w:bCs/>
          <w:color w:val="252525"/>
          <w:shd w:val="clear" w:color="auto" w:fill="FFFFFF"/>
        </w:rPr>
        <w:t> </w:t>
      </w:r>
      <w:r w:rsidRPr="009927F4">
        <w:rPr>
          <w:rFonts w:cs="Segoe UI"/>
          <w:shd w:val="clear" w:color="auto" w:fill="FFFFFF"/>
        </w:rPr>
        <w:t>(or</w:t>
      </w:r>
      <w:r w:rsidRPr="009927F4">
        <w:rPr>
          <w:rStyle w:val="apple-converted-space"/>
          <w:rFonts w:cs="Segoe UI"/>
          <w:b/>
          <w:bCs/>
          <w:color w:val="252525"/>
          <w:shd w:val="clear" w:color="auto" w:fill="FFFFFF"/>
        </w:rPr>
        <w:t> </w:t>
      </w:r>
      <w:r w:rsidRPr="009927F4">
        <w:rPr>
          <w:rFonts w:cs="Segoe UI"/>
          <w:bCs/>
          <w:shd w:val="clear" w:color="auto" w:fill="FFFFFF"/>
        </w:rPr>
        <w:t>scale up/down</w:t>
      </w:r>
      <w:r w:rsidRPr="009927F4">
        <w:rPr>
          <w:rFonts w:cs="Segoe UI"/>
          <w:shd w:val="clear" w:color="auto" w:fill="FFFFFF"/>
        </w:rPr>
        <w:t>) means to add resources to (or remove resources from) a single node in a system, typically involving the addition of CPUs or memory to a single function.</w:t>
      </w:r>
    </w:p>
    <w:p w14:paraId="282A220D" w14:textId="77777777" w:rsidR="00AF6DD7" w:rsidRPr="009927F4" w:rsidRDefault="00AF6DD7" w:rsidP="00AF6DD7">
      <w:pPr>
        <w:rPr>
          <w:lang w:eastAsia="it-IT"/>
        </w:rPr>
      </w:pPr>
      <w:r w:rsidRPr="009927F4">
        <w:rPr>
          <w:lang w:eastAsia="it-IT"/>
        </w:rPr>
        <w:t>In T-NOVA project only the scale out/in is supported.</w:t>
      </w:r>
      <w:r>
        <w:rPr>
          <w:lang w:eastAsia="it-IT"/>
        </w:rPr>
        <w:t xml:space="preserve"> To support this the scale_in_out section is used in the VDU section of the VNF. The section specifies the max/min instances allowed per VDU defined (i.e VNFC). </w:t>
      </w:r>
    </w:p>
    <w:p w14:paraId="7369121A" w14:textId="77777777" w:rsidR="00AF6DD7" w:rsidRPr="009927F4" w:rsidRDefault="00AF6DD7" w:rsidP="008964F1">
      <w:pPr>
        <w:pStyle w:val="Heading2"/>
      </w:pPr>
      <w:bookmarkStart w:id="122" w:name="_Toc456088880"/>
      <w:r w:rsidRPr="009927F4">
        <w:t>General description</w:t>
      </w:r>
      <w:bookmarkEnd w:id="122"/>
    </w:p>
    <w:p w14:paraId="20E8774B" w14:textId="77777777" w:rsidR="00AF6DD7" w:rsidRPr="009927F4" w:rsidRDefault="00AF6DD7" w:rsidP="00AF6DD7">
      <w:r w:rsidRPr="009927F4">
        <w:t>The scaling procedures can be applied to the following T-NOVA VNFs:</w:t>
      </w:r>
    </w:p>
    <w:p w14:paraId="113537DD" w14:textId="77777777" w:rsidR="00AF6DD7" w:rsidRPr="009927F4" w:rsidRDefault="00AF6DD7" w:rsidP="00AF6DD7">
      <w:pPr>
        <w:pStyle w:val="ListParagraph"/>
        <w:numPr>
          <w:ilvl w:val="0"/>
          <w:numId w:val="70"/>
        </w:numPr>
      </w:pPr>
      <w:r w:rsidRPr="009927F4">
        <w:t>vSBC (virtual Session Border Controller)</w:t>
      </w:r>
    </w:p>
    <w:p w14:paraId="41ACD4EE" w14:textId="77777777" w:rsidR="00AF6DD7" w:rsidRPr="009927F4" w:rsidRDefault="00AF6DD7" w:rsidP="00AF6DD7">
      <w:pPr>
        <w:pStyle w:val="ListParagraph"/>
        <w:numPr>
          <w:ilvl w:val="0"/>
          <w:numId w:val="70"/>
        </w:numPr>
      </w:pPr>
      <w:r w:rsidRPr="009927F4">
        <w:t>vCDN/vHG (virtual CDN / virtual Home Gateway)</w:t>
      </w:r>
    </w:p>
    <w:p w14:paraId="1E71786B" w14:textId="77777777" w:rsidR="00AF6DD7" w:rsidRPr="009927F4" w:rsidRDefault="00AF6DD7" w:rsidP="00AF6DD7">
      <w:r w:rsidRPr="009927F4">
        <w:t xml:space="preserve">This chapter contains a guideline for these procedures, whilst the specific VNF scaling features are described in par. </w:t>
      </w:r>
      <w:r w:rsidRPr="009927F4">
        <w:fldChar w:fldCharType="begin"/>
      </w:r>
      <w:r w:rsidRPr="009927F4">
        <w:instrText xml:space="preserve"> REF _Ref452505962 \w \h  \* MERGEFORMAT </w:instrText>
      </w:r>
      <w:r w:rsidRPr="009927F4">
        <w:fldChar w:fldCharType="separate"/>
      </w:r>
      <w:r w:rsidRPr="009927F4">
        <w:t>3.2</w:t>
      </w:r>
      <w:r w:rsidRPr="009927F4">
        <w:fldChar w:fldCharType="end"/>
      </w:r>
      <w:r w:rsidRPr="009927F4">
        <w:t xml:space="preserve"> (in case of vSBC) and par. </w:t>
      </w:r>
      <w:r w:rsidRPr="009927F4">
        <w:fldChar w:fldCharType="begin"/>
      </w:r>
      <w:r w:rsidRPr="009927F4">
        <w:instrText xml:space="preserve"> REF _Ref452505989 \w \h  \* MERGEFORMAT </w:instrText>
      </w:r>
      <w:r w:rsidRPr="009927F4">
        <w:fldChar w:fldCharType="separate"/>
      </w:r>
      <w:r w:rsidRPr="009927F4">
        <w:t>3.3</w:t>
      </w:r>
      <w:r w:rsidRPr="009927F4">
        <w:fldChar w:fldCharType="end"/>
      </w:r>
      <w:r w:rsidRPr="009927F4">
        <w:t xml:space="preserve"> (in case of vHG).</w:t>
      </w:r>
    </w:p>
    <w:p w14:paraId="02255F11" w14:textId="77777777" w:rsidR="00AF6DD7" w:rsidRPr="009927F4" w:rsidRDefault="00AF6DD7" w:rsidP="00AF6DD7">
      <w:pPr>
        <w:rPr>
          <w:rFonts w:cs="Segoe UI"/>
        </w:rPr>
      </w:pPr>
      <w:r w:rsidRPr="009927F4">
        <w:rPr>
          <w:rFonts w:cs="Segoe UI"/>
        </w:rPr>
        <w:t>The following description:</w:t>
      </w:r>
    </w:p>
    <w:p w14:paraId="6EBCB982" w14:textId="77777777" w:rsidR="00AF6DD7" w:rsidRPr="004057AF" w:rsidRDefault="00AF6DD7" w:rsidP="00AF6DD7">
      <w:pPr>
        <w:pStyle w:val="ListParagraph"/>
        <w:numPr>
          <w:ilvl w:val="0"/>
          <w:numId w:val="35"/>
        </w:numPr>
        <w:spacing w:after="160" w:line="259" w:lineRule="auto"/>
        <w:jc w:val="left"/>
        <w:rPr>
          <w:rFonts w:cs="Segoe UI"/>
        </w:rPr>
      </w:pPr>
      <w:r w:rsidRPr="009927F4">
        <w:rPr>
          <w:rFonts w:cs="Segoe UI"/>
        </w:rPr>
        <w:t>refers only</w:t>
      </w:r>
      <w:r w:rsidRPr="004057AF">
        <w:rPr>
          <w:rFonts w:cs="Segoe UI"/>
        </w:rPr>
        <w:t xml:space="preserve"> to the VNF S</w:t>
      </w:r>
      <w:r w:rsidRPr="00A23582">
        <w:rPr>
          <w:rFonts w:cs="Segoe UI"/>
        </w:rPr>
        <w:t xml:space="preserve">caling (ie. increasing the capacity of a VNF), since the Network Service </w:t>
      </w:r>
      <w:r w:rsidRPr="0003429F">
        <w:rPr>
          <w:rFonts w:cs="Segoe UI"/>
        </w:rPr>
        <w:t xml:space="preserve">Scaling (ie. Increasing the capacity of a Network service by adding new VNFs) </w:t>
      </w:r>
      <w:r w:rsidRPr="004057AF">
        <w:rPr>
          <w:rFonts w:cs="Segoe UI"/>
        </w:rPr>
        <w:t>is out of scope for this document</w:t>
      </w:r>
    </w:p>
    <w:p w14:paraId="5925A21E" w14:textId="0D0312D1" w:rsidR="00AF6DD7" w:rsidRPr="004057AF" w:rsidRDefault="00AF6DD7" w:rsidP="00AF6DD7">
      <w:pPr>
        <w:pStyle w:val="ListParagraph"/>
        <w:numPr>
          <w:ilvl w:val="0"/>
          <w:numId w:val="35"/>
        </w:numPr>
        <w:spacing w:after="160" w:line="259" w:lineRule="auto"/>
        <w:jc w:val="left"/>
        <w:rPr>
          <w:rFonts w:cs="Segoe UI"/>
        </w:rPr>
      </w:pPr>
      <w:r w:rsidRPr="004057AF">
        <w:rPr>
          <w:rFonts w:cs="Segoe UI"/>
        </w:rPr>
        <w:t>refers only to the “scale in/out” procedures (adding/removing VDU instances with the same deployment flavour), since the “scale up/down” (adding/removing resources inside a VDU instance) is out of scope of T-NOVA project</w:t>
      </w:r>
      <w:r w:rsidR="003E69AB">
        <w:rPr>
          <w:rFonts w:cs="Segoe UI"/>
        </w:rPr>
        <w:t xml:space="preserve"> [D2.41]</w:t>
      </w:r>
      <w:r w:rsidRPr="004057AF">
        <w:rPr>
          <w:rFonts w:cs="Segoe UI"/>
        </w:rPr>
        <w:t xml:space="preserve">. </w:t>
      </w:r>
    </w:p>
    <w:p w14:paraId="13C94D6A" w14:textId="77777777" w:rsidR="00AF6DD7" w:rsidRPr="004057AF" w:rsidRDefault="00AF6DD7" w:rsidP="00AF6DD7">
      <w:pPr>
        <w:pStyle w:val="ListParagraph"/>
        <w:numPr>
          <w:ilvl w:val="0"/>
          <w:numId w:val="35"/>
        </w:numPr>
        <w:spacing w:after="160" w:line="259" w:lineRule="auto"/>
        <w:jc w:val="left"/>
        <w:rPr>
          <w:rFonts w:cs="Segoe UI"/>
        </w:rPr>
      </w:pPr>
      <w:r w:rsidRPr="004057AF">
        <w:rPr>
          <w:rFonts w:cs="Segoe UI"/>
        </w:rPr>
        <w:t>refers mainly to the “</w:t>
      </w:r>
      <w:r w:rsidRPr="00A23582">
        <w:rPr>
          <w:rFonts w:cs="Segoe UI"/>
          <w:i/>
        </w:rPr>
        <w:t>auto-scaling</w:t>
      </w:r>
      <w:r w:rsidRPr="00A23582">
        <w:rPr>
          <w:rFonts w:cs="Segoe UI"/>
        </w:rPr>
        <w:t xml:space="preserve">” use case, </w:t>
      </w:r>
      <w:r w:rsidRPr="009D2E6E">
        <w:rPr>
          <w:rFonts w:cs="Segoe UI"/>
        </w:rPr>
        <w:t xml:space="preserve">depending on the monitoring data generated by the VNF </w:t>
      </w:r>
    </w:p>
    <w:p w14:paraId="2CABA04B" w14:textId="77777777" w:rsidR="00AF6DD7" w:rsidRPr="004057AF" w:rsidRDefault="00AF6DD7" w:rsidP="00AF6DD7">
      <w:pPr>
        <w:pStyle w:val="ListParagraph"/>
        <w:numPr>
          <w:ilvl w:val="0"/>
          <w:numId w:val="35"/>
        </w:numPr>
        <w:spacing w:after="160" w:line="259" w:lineRule="auto"/>
        <w:jc w:val="left"/>
        <w:rPr>
          <w:rFonts w:cs="Segoe UI"/>
        </w:rPr>
      </w:pPr>
      <w:r w:rsidRPr="004057AF">
        <w:rPr>
          <w:rFonts w:cs="Segoe UI"/>
        </w:rPr>
        <w:t xml:space="preserve">consider that </w:t>
      </w:r>
      <w:r w:rsidRPr="009D2E6E">
        <w:rPr>
          <w:rFonts w:cs="Segoe UI"/>
        </w:rPr>
        <w:t>the “</w:t>
      </w:r>
      <w:r w:rsidRPr="009D2E6E">
        <w:rPr>
          <w:rFonts w:cs="Segoe UI"/>
          <w:i/>
        </w:rPr>
        <w:t>on-demand</w:t>
      </w:r>
      <w:r w:rsidRPr="009D2E6E">
        <w:rPr>
          <w:rFonts w:cs="Segoe UI"/>
        </w:rPr>
        <w:t xml:space="preserve"> scaling” use case, from the VNF point of view, to be simply a subset of the “</w:t>
      </w:r>
      <w:r w:rsidRPr="009D2E6E">
        <w:rPr>
          <w:rFonts w:cs="Segoe UI"/>
          <w:i/>
        </w:rPr>
        <w:t>auto-scaling</w:t>
      </w:r>
      <w:r w:rsidRPr="009D2E6E">
        <w:rPr>
          <w:rFonts w:cs="Segoe UI"/>
        </w:rPr>
        <w:t>” use case.</w:t>
      </w:r>
    </w:p>
    <w:p w14:paraId="4F312D58" w14:textId="77777777" w:rsidR="00AF6DD7" w:rsidRPr="00751504" w:rsidRDefault="00AF6DD7" w:rsidP="008964F1">
      <w:pPr>
        <w:pStyle w:val="Heading3"/>
      </w:pPr>
      <w:bookmarkStart w:id="123" w:name="_Toc456088881"/>
      <w:r w:rsidRPr="00751504">
        <w:t>VNFD parameters for scale in/out</w:t>
      </w:r>
      <w:bookmarkEnd w:id="123"/>
    </w:p>
    <w:p w14:paraId="2CA5697A" w14:textId="77777777" w:rsidR="00AF6DD7" w:rsidRPr="004057AF" w:rsidRDefault="00AF6DD7" w:rsidP="00AF6DD7">
      <w:pPr>
        <w:rPr>
          <w:rFonts w:cs="Segoe UI"/>
        </w:rPr>
      </w:pPr>
      <w:r w:rsidRPr="004057AF">
        <w:rPr>
          <w:rFonts w:cs="Segoe UI"/>
        </w:rPr>
        <w:t xml:space="preserve">The </w:t>
      </w:r>
      <w:r w:rsidRPr="009D2E6E">
        <w:rPr>
          <w:rFonts w:cs="Segoe UI"/>
        </w:rPr>
        <w:t>“auto-</w:t>
      </w:r>
      <w:r w:rsidRPr="004057AF">
        <w:rPr>
          <w:rFonts w:cs="Segoe UI"/>
        </w:rPr>
        <w:t>scaling</w:t>
      </w:r>
      <w:r w:rsidRPr="009D2E6E">
        <w:rPr>
          <w:rFonts w:cs="Segoe UI"/>
        </w:rPr>
        <w:t>”</w:t>
      </w:r>
      <w:r w:rsidRPr="004057AF">
        <w:rPr>
          <w:rFonts w:cs="Segoe UI"/>
        </w:rPr>
        <w:t xml:space="preserve"> procedures are handled according to the following specific information</w:t>
      </w:r>
      <w:r w:rsidRPr="009D2E6E">
        <w:rPr>
          <w:rFonts w:cs="Segoe UI"/>
        </w:rPr>
        <w:t xml:space="preserve"> configured inside the VNF Descriptor (VNFD)</w:t>
      </w:r>
      <w:r w:rsidRPr="004057AF">
        <w:rPr>
          <w:rFonts w:cs="Segoe UI"/>
        </w:rPr>
        <w:t>:</w:t>
      </w:r>
    </w:p>
    <w:p w14:paraId="60CC455C" w14:textId="77777777" w:rsidR="00AF6DD7" w:rsidRPr="004057AF" w:rsidRDefault="00AF6DD7" w:rsidP="00AF6DD7">
      <w:pPr>
        <w:pStyle w:val="ListParagraph"/>
        <w:numPr>
          <w:ilvl w:val="0"/>
          <w:numId w:val="44"/>
        </w:numPr>
        <w:spacing w:after="160" w:line="259" w:lineRule="auto"/>
        <w:ind w:left="360"/>
        <w:jc w:val="left"/>
        <w:rPr>
          <w:rFonts w:cs="Segoe UI"/>
          <w:i/>
        </w:rPr>
      </w:pPr>
      <w:r w:rsidRPr="004057AF">
        <w:rPr>
          <w:rFonts w:cs="Segoe UI"/>
          <w:i/>
        </w:rPr>
        <w:t>Allowed numbers of instances for scaling</w:t>
      </w:r>
    </w:p>
    <w:p w14:paraId="178DC4AC" w14:textId="77777777" w:rsidR="00AF6DD7" w:rsidRPr="004057AF" w:rsidRDefault="00AF6DD7" w:rsidP="00AF6DD7">
      <w:pPr>
        <w:pStyle w:val="ListParagraph"/>
        <w:ind w:left="360"/>
        <w:rPr>
          <w:rFonts w:cs="Segoe UI"/>
        </w:rPr>
      </w:pPr>
      <w:r w:rsidRPr="004057AF">
        <w:rPr>
          <w:rFonts w:cs="Segoe UI"/>
        </w:rPr>
        <w:t>This information is set using the “</w:t>
      </w:r>
      <w:r w:rsidRPr="004057AF">
        <w:rPr>
          <w:rFonts w:cs="Segoe UI"/>
          <w:i/>
        </w:rPr>
        <w:t>scale_in_out</w:t>
      </w:r>
      <w:r w:rsidRPr="004057AF">
        <w:rPr>
          <w:rFonts w:cs="Segoe UI"/>
        </w:rPr>
        <w:t xml:space="preserve">” attribute, and requires to specify the  “minimum” and </w:t>
      </w:r>
      <w:r w:rsidRPr="009D2E6E">
        <w:rPr>
          <w:rFonts w:cs="Segoe UI"/>
        </w:rPr>
        <w:t xml:space="preserve">the </w:t>
      </w:r>
      <w:r w:rsidRPr="004057AF">
        <w:rPr>
          <w:rFonts w:cs="Segoe UI"/>
        </w:rPr>
        <w:t xml:space="preserve">“maximum” number of allowed instances. </w:t>
      </w:r>
    </w:p>
    <w:p w14:paraId="34BEC3B1" w14:textId="77777777" w:rsidR="00AF6DD7" w:rsidRPr="009D2E6E" w:rsidRDefault="00AF6DD7" w:rsidP="00AF6DD7">
      <w:pPr>
        <w:pStyle w:val="ListParagraph"/>
        <w:ind w:left="360"/>
        <w:rPr>
          <w:rFonts w:cs="Segoe UI"/>
          <w:i/>
        </w:rPr>
      </w:pPr>
      <w:r w:rsidRPr="009D2E6E">
        <w:rPr>
          <w:rFonts w:cs="Segoe UI"/>
          <w:i/>
        </w:rPr>
        <w:t>Example</w:t>
      </w:r>
    </w:p>
    <w:p w14:paraId="1566228A" w14:textId="77777777" w:rsidR="00AF6DD7" w:rsidRPr="009D2E6E" w:rsidRDefault="00AF6DD7" w:rsidP="00AF6DD7">
      <w:pPr>
        <w:pStyle w:val="ListParagraph"/>
        <w:rPr>
          <w:rFonts w:cs="Segoe UI"/>
          <w:sz w:val="20"/>
          <w:szCs w:val="20"/>
        </w:rPr>
      </w:pPr>
      <w:r w:rsidRPr="009D2E6E">
        <w:rPr>
          <w:rFonts w:cs="Segoe UI"/>
          <w:sz w:val="20"/>
          <w:szCs w:val="20"/>
        </w:rPr>
        <w:lastRenderedPageBreak/>
        <w:t>Assuming that:</w:t>
      </w:r>
    </w:p>
    <w:p w14:paraId="0A47B551" w14:textId="77777777" w:rsidR="00AF6DD7" w:rsidRPr="004057AF" w:rsidRDefault="00AF6DD7" w:rsidP="00AF6DD7">
      <w:pPr>
        <w:pStyle w:val="ListParagraph"/>
        <w:numPr>
          <w:ilvl w:val="0"/>
          <w:numId w:val="71"/>
        </w:numPr>
        <w:ind w:left="1080"/>
        <w:rPr>
          <w:rFonts w:cs="Segoe UI"/>
          <w:sz w:val="20"/>
          <w:szCs w:val="20"/>
        </w:rPr>
      </w:pPr>
      <w:r w:rsidRPr="009D2E6E">
        <w:rPr>
          <w:rFonts w:cs="Segoe UI"/>
          <w:sz w:val="20"/>
          <w:szCs w:val="20"/>
        </w:rPr>
        <w:t>the</w:t>
      </w:r>
      <w:r w:rsidRPr="004057AF">
        <w:rPr>
          <w:rFonts w:cs="Segoe UI"/>
          <w:sz w:val="20"/>
          <w:szCs w:val="20"/>
        </w:rPr>
        <w:t xml:space="preserve"> VNF </w:t>
      </w:r>
      <w:r w:rsidRPr="009D2E6E">
        <w:rPr>
          <w:rFonts w:cs="Segoe UI"/>
          <w:sz w:val="20"/>
          <w:szCs w:val="20"/>
        </w:rPr>
        <w:t xml:space="preserve">is </w:t>
      </w:r>
      <w:r w:rsidRPr="004057AF">
        <w:rPr>
          <w:rFonts w:cs="Segoe UI"/>
          <w:sz w:val="20"/>
          <w:szCs w:val="20"/>
        </w:rPr>
        <w:t>composed by two VDUs</w:t>
      </w:r>
      <w:r w:rsidRPr="009D2E6E">
        <w:rPr>
          <w:rFonts w:cs="Segoe UI"/>
          <w:sz w:val="20"/>
          <w:szCs w:val="20"/>
        </w:rPr>
        <w:t xml:space="preserve"> (VDU1 and VDU2) </w:t>
      </w:r>
    </w:p>
    <w:p w14:paraId="7C03AC34" w14:textId="77777777" w:rsidR="00AF6DD7" w:rsidRPr="009D2E6E" w:rsidRDefault="00AF6DD7" w:rsidP="00AF6DD7">
      <w:pPr>
        <w:pStyle w:val="ListParagraph"/>
        <w:numPr>
          <w:ilvl w:val="0"/>
          <w:numId w:val="71"/>
        </w:numPr>
        <w:ind w:left="1080"/>
        <w:rPr>
          <w:rFonts w:cs="Segoe UI"/>
          <w:sz w:val="20"/>
          <w:szCs w:val="20"/>
        </w:rPr>
      </w:pPr>
      <w:r w:rsidRPr="009D2E6E">
        <w:rPr>
          <w:rFonts w:cs="Segoe UI"/>
          <w:sz w:val="20"/>
          <w:szCs w:val="20"/>
        </w:rPr>
        <w:t xml:space="preserve">the first VDU mustn’t scale </w:t>
      </w:r>
    </w:p>
    <w:p w14:paraId="33F2478B" w14:textId="77777777" w:rsidR="00AF6DD7" w:rsidRPr="009D2E6E" w:rsidRDefault="00AF6DD7" w:rsidP="00AF6DD7">
      <w:pPr>
        <w:pStyle w:val="ListParagraph"/>
        <w:numPr>
          <w:ilvl w:val="0"/>
          <w:numId w:val="71"/>
        </w:numPr>
        <w:ind w:left="1080"/>
        <w:rPr>
          <w:rFonts w:cs="Segoe UI"/>
          <w:sz w:val="20"/>
          <w:szCs w:val="20"/>
        </w:rPr>
      </w:pPr>
      <w:r w:rsidRPr="009D2E6E">
        <w:rPr>
          <w:rFonts w:cs="Segoe UI"/>
          <w:sz w:val="20"/>
          <w:szCs w:val="20"/>
        </w:rPr>
        <w:t>the second must scale up to 2 instances.</w:t>
      </w:r>
    </w:p>
    <w:p w14:paraId="70AF74B0" w14:textId="77777777" w:rsidR="00AF6DD7" w:rsidRPr="004057AF" w:rsidRDefault="00AF6DD7" w:rsidP="00AF6DD7">
      <w:pPr>
        <w:pStyle w:val="ListParagraph"/>
        <w:rPr>
          <w:rFonts w:cs="Segoe UI"/>
          <w:sz w:val="20"/>
          <w:szCs w:val="20"/>
        </w:rPr>
      </w:pPr>
      <w:r w:rsidRPr="009D2E6E">
        <w:rPr>
          <w:rFonts w:cs="Segoe UI"/>
          <w:sz w:val="20"/>
          <w:szCs w:val="20"/>
        </w:rPr>
        <w:t xml:space="preserve"> In this case the VNFD “scale-in-out” attribute will be configured in this way</w:t>
      </w:r>
      <w:r w:rsidRPr="004057AF">
        <w:rPr>
          <w:rFonts w:cs="Segoe UI"/>
          <w:sz w:val="20"/>
          <w:szCs w:val="20"/>
        </w:rPr>
        <w:t>:</w:t>
      </w:r>
    </w:p>
    <w:p w14:paraId="161C71EF" w14:textId="77777777" w:rsidR="00AF6DD7" w:rsidRPr="004057AF" w:rsidRDefault="00AF6DD7" w:rsidP="00AF6DD7">
      <w:pPr>
        <w:pStyle w:val="ListParagraph"/>
        <w:rPr>
          <w:rFonts w:cs="Segoe UI"/>
          <w:sz w:val="20"/>
          <w:szCs w:val="20"/>
        </w:rPr>
      </w:pPr>
      <w:r w:rsidRPr="004057AF">
        <w:rPr>
          <w:rFonts w:cs="Segoe UI"/>
          <w:sz w:val="20"/>
          <w:szCs w:val="20"/>
        </w:rPr>
        <w:t xml:space="preserve">VDU1 :   minimum=1  ,  maximum=1      </w:t>
      </w:r>
      <w:r w:rsidRPr="004057AF">
        <w:rPr>
          <w:rFonts w:cs="Segoe UI"/>
          <w:sz w:val="20"/>
          <w:szCs w:val="20"/>
        </w:rPr>
        <w:sym w:font="Wingdings" w:char="F0E0"/>
      </w:r>
      <w:r w:rsidRPr="004057AF">
        <w:rPr>
          <w:rFonts w:cs="Segoe UI"/>
          <w:sz w:val="20"/>
          <w:szCs w:val="20"/>
        </w:rPr>
        <w:t xml:space="preserve">   (scaling not allowed)</w:t>
      </w:r>
    </w:p>
    <w:p w14:paraId="5C4BAA2D" w14:textId="77777777" w:rsidR="00AF6DD7" w:rsidRPr="004057AF" w:rsidRDefault="00AF6DD7" w:rsidP="00AF6DD7">
      <w:pPr>
        <w:pStyle w:val="ListParagraph"/>
        <w:rPr>
          <w:rFonts w:cs="Segoe UI"/>
          <w:sz w:val="20"/>
          <w:szCs w:val="20"/>
        </w:rPr>
      </w:pPr>
      <w:r w:rsidRPr="004057AF">
        <w:rPr>
          <w:rFonts w:cs="Segoe UI"/>
          <w:sz w:val="20"/>
          <w:szCs w:val="20"/>
        </w:rPr>
        <w:t>VDU2 :   minimum=1  ,  maximum=2</w:t>
      </w:r>
    </w:p>
    <w:p w14:paraId="5DCC5DB5" w14:textId="77777777" w:rsidR="00AF6DD7" w:rsidRPr="004057AF" w:rsidRDefault="00AF6DD7" w:rsidP="00AF6DD7">
      <w:pPr>
        <w:pStyle w:val="ListParagraph"/>
        <w:ind w:left="708"/>
        <w:rPr>
          <w:rFonts w:asciiTheme="minorHAnsi" w:hAnsiTheme="minorHAnsi"/>
        </w:rPr>
      </w:pPr>
    </w:p>
    <w:p w14:paraId="0433CF09" w14:textId="77777777" w:rsidR="00AF6DD7" w:rsidRPr="004057AF" w:rsidRDefault="00AF6DD7" w:rsidP="00AF6DD7">
      <w:pPr>
        <w:pStyle w:val="ListParagraph"/>
        <w:numPr>
          <w:ilvl w:val="0"/>
          <w:numId w:val="44"/>
        </w:numPr>
        <w:spacing w:after="160" w:line="259" w:lineRule="auto"/>
        <w:ind w:left="360"/>
        <w:jc w:val="left"/>
        <w:rPr>
          <w:rFonts w:cs="Segoe UI"/>
          <w:i/>
        </w:rPr>
      </w:pPr>
      <w:r w:rsidRPr="009D2E6E">
        <w:rPr>
          <w:rFonts w:cs="Segoe UI"/>
          <w:i/>
        </w:rPr>
        <w:t xml:space="preserve">Generic </w:t>
      </w:r>
      <w:r w:rsidRPr="004057AF">
        <w:rPr>
          <w:rFonts w:cs="Segoe UI"/>
          <w:i/>
        </w:rPr>
        <w:t xml:space="preserve">scale in/out information </w:t>
      </w:r>
    </w:p>
    <w:p w14:paraId="529A3D6C" w14:textId="77777777" w:rsidR="00AF6DD7" w:rsidRPr="009D2E6E" w:rsidRDefault="00AF6DD7" w:rsidP="00AF6DD7">
      <w:pPr>
        <w:pStyle w:val="ListParagraph"/>
        <w:ind w:left="360"/>
        <w:rPr>
          <w:rFonts w:cs="Segoe UI"/>
        </w:rPr>
      </w:pPr>
      <w:r w:rsidRPr="004057AF">
        <w:rPr>
          <w:rFonts w:cs="Segoe UI"/>
        </w:rPr>
        <w:t>This information is set using the “</w:t>
      </w:r>
      <w:r w:rsidRPr="004057AF">
        <w:rPr>
          <w:rFonts w:cs="Segoe UI"/>
          <w:i/>
        </w:rPr>
        <w:t>assurance_parameters</w:t>
      </w:r>
      <w:r w:rsidRPr="004057AF">
        <w:rPr>
          <w:rFonts w:cs="Segoe UI"/>
        </w:rPr>
        <w:t>”</w:t>
      </w:r>
      <w:r w:rsidRPr="009D2E6E">
        <w:rPr>
          <w:rFonts w:cs="Segoe UI"/>
        </w:rPr>
        <w:t xml:space="preserve"> of the VNFD</w:t>
      </w:r>
      <w:r w:rsidRPr="004057AF">
        <w:rPr>
          <w:rFonts w:cs="Segoe UI"/>
        </w:rPr>
        <w:t>.</w:t>
      </w:r>
      <w:r w:rsidRPr="009D2E6E">
        <w:rPr>
          <w:rFonts w:cs="Segoe UI"/>
        </w:rPr>
        <w:t xml:space="preserve"> This attribute allows to define (for the </w:t>
      </w:r>
      <w:r w:rsidRPr="009D2E6E">
        <w:rPr>
          <w:rFonts w:cs="Segoe UI"/>
          <w:i/>
        </w:rPr>
        <w:t>scale-in</w:t>
      </w:r>
      <w:r w:rsidRPr="009D2E6E">
        <w:rPr>
          <w:rFonts w:cs="Segoe UI"/>
        </w:rPr>
        <w:t xml:space="preserve"> and for the </w:t>
      </w:r>
      <w:r w:rsidRPr="009D2E6E">
        <w:rPr>
          <w:rFonts w:cs="Segoe UI"/>
          <w:i/>
        </w:rPr>
        <w:t>scale-out</w:t>
      </w:r>
      <w:r w:rsidRPr="009D2E6E">
        <w:rPr>
          <w:rFonts w:cs="Segoe UI"/>
        </w:rPr>
        <w:t>):</w:t>
      </w:r>
    </w:p>
    <w:p w14:paraId="02333812" w14:textId="77777777" w:rsidR="00AF6DD7" w:rsidRPr="009D2E6E" w:rsidRDefault="00AF6DD7" w:rsidP="00AF6DD7">
      <w:pPr>
        <w:pStyle w:val="ListParagraph"/>
        <w:numPr>
          <w:ilvl w:val="0"/>
          <w:numId w:val="72"/>
        </w:numPr>
        <w:rPr>
          <w:rFonts w:cs="Segoe UI"/>
        </w:rPr>
      </w:pPr>
      <w:r w:rsidRPr="009D2E6E">
        <w:rPr>
          <w:rFonts w:cs="Segoe UI"/>
        </w:rPr>
        <w:t>the kind of parameters used for applying the scaling (</w:t>
      </w:r>
      <w:r w:rsidRPr="009D2E6E">
        <w:rPr>
          <w:rFonts w:cs="Segoe UI"/>
          <w:i/>
        </w:rPr>
        <w:t>param_id</w:t>
      </w:r>
      <w:r w:rsidRPr="009D2E6E">
        <w:rPr>
          <w:rFonts w:cs="Segoe UI"/>
        </w:rPr>
        <w:t>)</w:t>
      </w:r>
    </w:p>
    <w:p w14:paraId="01FACA3B" w14:textId="77777777" w:rsidR="00AF6DD7" w:rsidRPr="009D2E6E" w:rsidRDefault="00AF6DD7" w:rsidP="00AF6DD7">
      <w:pPr>
        <w:pStyle w:val="ListParagraph"/>
        <w:numPr>
          <w:ilvl w:val="0"/>
          <w:numId w:val="72"/>
        </w:numPr>
        <w:rPr>
          <w:rFonts w:cs="Segoe UI"/>
        </w:rPr>
      </w:pPr>
      <w:r w:rsidRPr="009D2E6E">
        <w:rPr>
          <w:rFonts w:cs="Segoe UI"/>
        </w:rPr>
        <w:t>the formula for applying the scaling (</w:t>
      </w:r>
      <w:r w:rsidRPr="009D2E6E">
        <w:rPr>
          <w:rFonts w:cs="Segoe UI"/>
          <w:i/>
        </w:rPr>
        <w:t>formula</w:t>
      </w:r>
      <w:r w:rsidRPr="009D2E6E">
        <w:rPr>
          <w:rFonts w:cs="Segoe UI"/>
        </w:rPr>
        <w:t>)</w:t>
      </w:r>
    </w:p>
    <w:p w14:paraId="0D2CFC0D" w14:textId="77777777" w:rsidR="00AF6DD7" w:rsidRPr="009D2E6E" w:rsidRDefault="00AF6DD7" w:rsidP="00AF6DD7">
      <w:pPr>
        <w:pStyle w:val="ListParagraph"/>
        <w:numPr>
          <w:ilvl w:val="0"/>
          <w:numId w:val="72"/>
        </w:numPr>
        <w:rPr>
          <w:rFonts w:cs="Segoe UI"/>
        </w:rPr>
      </w:pPr>
      <w:r w:rsidRPr="009D2E6E">
        <w:rPr>
          <w:rFonts w:cs="Segoe UI"/>
        </w:rPr>
        <w:t xml:space="preserve">the monitoring interval </w:t>
      </w:r>
      <w:r w:rsidRPr="009D2E6E">
        <w:rPr>
          <w:rFonts w:cs="Segoe UI"/>
          <w:i/>
        </w:rPr>
        <w:t>(interval</w:t>
      </w:r>
      <w:r w:rsidRPr="009D2E6E">
        <w:rPr>
          <w:rFonts w:cs="Segoe UI"/>
        </w:rPr>
        <w:t xml:space="preserve">)  </w:t>
      </w:r>
    </w:p>
    <w:p w14:paraId="11CE3532" w14:textId="77777777" w:rsidR="00AF6DD7" w:rsidRPr="009D2E6E" w:rsidRDefault="00AF6DD7" w:rsidP="00AF6DD7">
      <w:pPr>
        <w:pStyle w:val="ListParagraph"/>
        <w:numPr>
          <w:ilvl w:val="0"/>
          <w:numId w:val="72"/>
        </w:numPr>
        <w:rPr>
          <w:rFonts w:cs="Segoe UI"/>
        </w:rPr>
      </w:pPr>
      <w:r w:rsidRPr="009D2E6E">
        <w:rPr>
          <w:rFonts w:cs="Segoe UI"/>
        </w:rPr>
        <w:t>the threshold for the scaling procedures (</w:t>
      </w:r>
      <w:r w:rsidRPr="009D2E6E">
        <w:rPr>
          <w:rFonts w:cs="Segoe UI"/>
          <w:i/>
        </w:rPr>
        <w:t>value</w:t>
      </w:r>
      <w:r w:rsidRPr="009D2E6E">
        <w:rPr>
          <w:rFonts w:cs="Segoe UI"/>
        </w:rPr>
        <w:t>)</w:t>
      </w:r>
    </w:p>
    <w:p w14:paraId="2EDB6D0A" w14:textId="77777777" w:rsidR="00AF6DD7" w:rsidRPr="009D2E6E" w:rsidRDefault="00AF6DD7" w:rsidP="00AF6DD7">
      <w:pPr>
        <w:pStyle w:val="ListParagraph"/>
        <w:numPr>
          <w:ilvl w:val="0"/>
          <w:numId w:val="72"/>
        </w:numPr>
        <w:rPr>
          <w:rFonts w:cs="Segoe UI"/>
        </w:rPr>
      </w:pPr>
      <w:r w:rsidRPr="009D2E6E">
        <w:rPr>
          <w:rFonts w:cs="Segoe UI"/>
        </w:rPr>
        <w:t>the kind of threshold (</w:t>
      </w:r>
      <w:r w:rsidRPr="009D2E6E">
        <w:rPr>
          <w:rFonts w:cs="Segoe UI"/>
          <w:i/>
        </w:rPr>
        <w:t>unit</w:t>
      </w:r>
      <w:r w:rsidRPr="009D2E6E">
        <w:rPr>
          <w:rFonts w:cs="Segoe UI"/>
        </w:rPr>
        <w:t xml:space="preserve">) </w:t>
      </w:r>
    </w:p>
    <w:p w14:paraId="32F2F0EB" w14:textId="77777777" w:rsidR="00AF6DD7" w:rsidRPr="009D2E6E" w:rsidRDefault="00AF6DD7" w:rsidP="00AF6DD7">
      <w:pPr>
        <w:pStyle w:val="ListParagraph"/>
        <w:numPr>
          <w:ilvl w:val="0"/>
          <w:numId w:val="72"/>
        </w:numPr>
        <w:rPr>
          <w:rFonts w:cs="Segoe UI"/>
        </w:rPr>
      </w:pPr>
      <w:r w:rsidRPr="009D2E6E">
        <w:rPr>
          <w:rFonts w:cs="Segoe UI"/>
        </w:rPr>
        <w:t xml:space="preserve">the number of </w:t>
      </w:r>
      <w:r w:rsidRPr="004057AF">
        <w:rPr>
          <w:rFonts w:cs="Segoe UI"/>
        </w:rPr>
        <w:t>occurrences</w:t>
      </w:r>
      <w:r w:rsidRPr="009D2E6E">
        <w:rPr>
          <w:rFonts w:cs="Segoe UI"/>
        </w:rPr>
        <w:t xml:space="preserve"> requested during the monitoring interval (</w:t>
      </w:r>
      <w:r w:rsidRPr="009D2E6E">
        <w:rPr>
          <w:rFonts w:cs="Segoe UI"/>
          <w:i/>
        </w:rPr>
        <w:t>breaches_count</w:t>
      </w:r>
      <w:r w:rsidRPr="009D2E6E">
        <w:rPr>
          <w:rFonts w:cs="Segoe UI"/>
        </w:rPr>
        <w:t>).</w:t>
      </w:r>
    </w:p>
    <w:p w14:paraId="2D11384C" w14:textId="77777777" w:rsidR="00AF6DD7" w:rsidRPr="004057AF" w:rsidRDefault="00AF6DD7" w:rsidP="00AF6DD7">
      <w:pPr>
        <w:ind w:firstLine="360"/>
        <w:rPr>
          <w:rFonts w:cs="Segoe UI"/>
          <w:i/>
        </w:rPr>
      </w:pPr>
      <w:r w:rsidRPr="004057AF">
        <w:rPr>
          <w:rFonts w:cs="Segoe UI"/>
          <w:i/>
        </w:rPr>
        <w:t xml:space="preserve">Example </w:t>
      </w:r>
      <w:r w:rsidRPr="009D2E6E">
        <w:rPr>
          <w:rFonts w:cs="Segoe UI"/>
          <w:i/>
        </w:rPr>
        <w:t xml:space="preserve">of </w:t>
      </w:r>
      <w:r w:rsidRPr="004057AF">
        <w:rPr>
          <w:rFonts w:cs="Segoe UI"/>
          <w:i/>
        </w:rPr>
        <w:t xml:space="preserve">scale-out </w:t>
      </w:r>
    </w:p>
    <w:p w14:paraId="08A975AF" w14:textId="77777777" w:rsidR="00AF6DD7" w:rsidRPr="009D2E6E" w:rsidRDefault="00AF6DD7" w:rsidP="00AF6DD7">
      <w:pPr>
        <w:ind w:left="1276" w:hanging="568"/>
        <w:rPr>
          <w:rFonts w:cs="Segoe UI"/>
          <w:sz w:val="20"/>
          <w:szCs w:val="20"/>
        </w:rPr>
      </w:pPr>
      <w:r w:rsidRPr="004057AF">
        <w:rPr>
          <w:rFonts w:cs="Segoe UI"/>
          <w:i/>
          <w:sz w:val="20"/>
          <w:szCs w:val="20"/>
        </w:rPr>
        <w:t>Note</w:t>
      </w:r>
      <w:r w:rsidRPr="004057AF">
        <w:rPr>
          <w:rFonts w:cs="Segoe UI"/>
          <w:sz w:val="20"/>
          <w:szCs w:val="20"/>
        </w:rPr>
        <w:t xml:space="preserve">: we </w:t>
      </w:r>
      <w:r w:rsidRPr="009D2E6E">
        <w:rPr>
          <w:rFonts w:cs="Segoe UI"/>
          <w:sz w:val="20"/>
          <w:szCs w:val="20"/>
        </w:rPr>
        <w:t>are assuming</w:t>
      </w:r>
      <w:r w:rsidRPr="004057AF">
        <w:rPr>
          <w:rFonts w:cs="Segoe UI"/>
          <w:sz w:val="20"/>
          <w:szCs w:val="20"/>
        </w:rPr>
        <w:t xml:space="preserve"> to apply the scale-out procedure only if, during the monitoring period (60 sec), the </w:t>
      </w:r>
      <w:r w:rsidRPr="009D2E6E">
        <w:rPr>
          <w:rFonts w:cs="Segoe UI"/>
          <w:sz w:val="20"/>
          <w:szCs w:val="20"/>
        </w:rPr>
        <w:t xml:space="preserve">cpu usage exceeds the </w:t>
      </w:r>
      <w:r w:rsidRPr="004057AF">
        <w:rPr>
          <w:rFonts w:cs="Segoe UI"/>
          <w:sz w:val="20"/>
          <w:szCs w:val="20"/>
        </w:rPr>
        <w:t>percentage threshold (80%) for at least 2 times.</w:t>
      </w:r>
      <w:r w:rsidRPr="009D2E6E">
        <w:rPr>
          <w:rFonts w:cs="Segoe UI"/>
          <w:sz w:val="20"/>
          <w:szCs w:val="20"/>
        </w:rPr>
        <w:t xml:space="preserve"> In this case the VNFD must be initialized in this way:</w:t>
      </w:r>
    </w:p>
    <w:p w14:paraId="68146548" w14:textId="77777777" w:rsidR="00AF6DD7" w:rsidRPr="004057AF" w:rsidRDefault="00AF6DD7" w:rsidP="00AF6DD7">
      <w:pPr>
        <w:pStyle w:val="ListParagraph"/>
        <w:ind w:left="1276"/>
        <w:rPr>
          <w:rFonts w:cs="Segoe UI"/>
          <w:sz w:val="20"/>
          <w:szCs w:val="20"/>
        </w:rPr>
      </w:pPr>
      <w:r w:rsidRPr="004057AF">
        <w:rPr>
          <w:rFonts w:cs="Segoe UI"/>
          <w:sz w:val="20"/>
          <w:szCs w:val="20"/>
        </w:rPr>
        <w:t>param_id = “cpu</w:t>
      </w:r>
      <w:r w:rsidRPr="009D2E6E">
        <w:rPr>
          <w:rFonts w:cs="Segoe UI"/>
          <w:sz w:val="20"/>
          <w:szCs w:val="20"/>
        </w:rPr>
        <w:t xml:space="preserve"> usage</w:t>
      </w:r>
      <w:r w:rsidRPr="004057AF">
        <w:rPr>
          <w:rFonts w:cs="Segoe UI"/>
          <w:sz w:val="20"/>
          <w:szCs w:val="20"/>
        </w:rPr>
        <w:t>”</w:t>
      </w:r>
    </w:p>
    <w:p w14:paraId="717E6986" w14:textId="77777777" w:rsidR="00AF6DD7" w:rsidRPr="004057AF" w:rsidRDefault="00AF6DD7" w:rsidP="00AF6DD7">
      <w:pPr>
        <w:pStyle w:val="ListParagraph"/>
        <w:ind w:left="1276"/>
        <w:rPr>
          <w:rFonts w:cs="Segoe UI"/>
          <w:sz w:val="20"/>
          <w:szCs w:val="20"/>
        </w:rPr>
      </w:pPr>
      <w:r w:rsidRPr="004057AF">
        <w:rPr>
          <w:rFonts w:cs="Segoe UI"/>
          <w:sz w:val="20"/>
          <w:szCs w:val="20"/>
        </w:rPr>
        <w:t>value: 80</w:t>
      </w:r>
    </w:p>
    <w:p w14:paraId="19A328E0" w14:textId="77777777" w:rsidR="00AF6DD7" w:rsidRPr="004057AF" w:rsidRDefault="00AF6DD7" w:rsidP="00AF6DD7">
      <w:pPr>
        <w:pStyle w:val="ListParagraph"/>
        <w:ind w:left="1276"/>
        <w:rPr>
          <w:rFonts w:cs="Segoe UI"/>
          <w:sz w:val="20"/>
          <w:szCs w:val="20"/>
        </w:rPr>
      </w:pPr>
      <w:r w:rsidRPr="004057AF">
        <w:rPr>
          <w:rFonts w:cs="Segoe UI"/>
          <w:sz w:val="20"/>
          <w:szCs w:val="20"/>
        </w:rPr>
        <w:t>unit : “percentage”</w:t>
      </w:r>
    </w:p>
    <w:p w14:paraId="2363E222" w14:textId="77777777" w:rsidR="00AF6DD7" w:rsidRPr="004057AF" w:rsidRDefault="00AF6DD7" w:rsidP="00AF6DD7">
      <w:pPr>
        <w:pStyle w:val="ListParagraph"/>
        <w:ind w:left="1276"/>
        <w:rPr>
          <w:rFonts w:cs="Segoe UI"/>
          <w:sz w:val="20"/>
          <w:szCs w:val="20"/>
        </w:rPr>
      </w:pPr>
      <w:r w:rsidRPr="004057AF">
        <w:rPr>
          <w:rFonts w:cs="Segoe UI"/>
          <w:sz w:val="20"/>
          <w:szCs w:val="20"/>
        </w:rPr>
        <w:t xml:space="preserve">formula: “CPU consumption greater than 80%” </w:t>
      </w:r>
    </w:p>
    <w:p w14:paraId="49E6F423" w14:textId="77777777" w:rsidR="00AF6DD7" w:rsidRPr="004057AF" w:rsidRDefault="00AF6DD7" w:rsidP="00AF6DD7">
      <w:pPr>
        <w:pStyle w:val="ListParagraph"/>
        <w:ind w:left="1276"/>
        <w:rPr>
          <w:rFonts w:cs="Segoe UI"/>
          <w:sz w:val="20"/>
          <w:szCs w:val="20"/>
        </w:rPr>
      </w:pPr>
      <w:r w:rsidRPr="004057AF">
        <w:rPr>
          <w:rFonts w:cs="Segoe UI"/>
          <w:sz w:val="20"/>
          <w:szCs w:val="20"/>
        </w:rPr>
        <w:t xml:space="preserve">violation:     </w:t>
      </w:r>
    </w:p>
    <w:p w14:paraId="3C30CEFD" w14:textId="77777777" w:rsidR="00AF6DD7" w:rsidRPr="004057AF" w:rsidRDefault="00AF6DD7" w:rsidP="00AF6DD7">
      <w:pPr>
        <w:pStyle w:val="ListParagraph"/>
        <w:ind w:left="1624"/>
        <w:rPr>
          <w:rFonts w:cs="Segoe UI"/>
          <w:sz w:val="20"/>
          <w:szCs w:val="20"/>
        </w:rPr>
      </w:pPr>
      <w:r w:rsidRPr="004057AF">
        <w:rPr>
          <w:rFonts w:cs="Segoe UI"/>
          <w:sz w:val="20"/>
          <w:szCs w:val="20"/>
        </w:rPr>
        <w:t>breaches_count: 2</w:t>
      </w:r>
    </w:p>
    <w:p w14:paraId="37818572" w14:textId="77777777" w:rsidR="00AF6DD7" w:rsidRPr="004057AF" w:rsidRDefault="00AF6DD7" w:rsidP="00AF6DD7">
      <w:pPr>
        <w:pStyle w:val="ListParagraph"/>
        <w:ind w:left="1624"/>
        <w:rPr>
          <w:rFonts w:cs="Segoe UI"/>
          <w:sz w:val="20"/>
          <w:szCs w:val="20"/>
        </w:rPr>
      </w:pPr>
      <w:r w:rsidRPr="004057AF">
        <w:rPr>
          <w:rFonts w:cs="Segoe UI"/>
          <w:sz w:val="20"/>
          <w:szCs w:val="20"/>
        </w:rPr>
        <w:t>interval : 60</w:t>
      </w:r>
    </w:p>
    <w:p w14:paraId="7EE92F77" w14:textId="77777777" w:rsidR="00AF6DD7" w:rsidRPr="004057AF" w:rsidRDefault="00AF6DD7" w:rsidP="00AF6DD7">
      <w:pPr>
        <w:pStyle w:val="ListParagraph"/>
        <w:ind w:left="1612"/>
        <w:rPr>
          <w:rFonts w:cs="Segoe UI"/>
        </w:rPr>
      </w:pPr>
    </w:p>
    <w:p w14:paraId="52CEEC41" w14:textId="77777777" w:rsidR="00AF6DD7" w:rsidRPr="004057AF" w:rsidRDefault="00AF6DD7" w:rsidP="00AF6DD7">
      <w:pPr>
        <w:ind w:firstLine="360"/>
        <w:rPr>
          <w:rFonts w:cs="Segoe UI"/>
          <w:i/>
        </w:rPr>
      </w:pPr>
      <w:r w:rsidRPr="004057AF">
        <w:rPr>
          <w:rFonts w:cs="Segoe UI"/>
          <w:i/>
        </w:rPr>
        <w:t xml:space="preserve">Example </w:t>
      </w:r>
      <w:r w:rsidRPr="009D2E6E">
        <w:rPr>
          <w:rFonts w:cs="Segoe UI"/>
          <w:i/>
        </w:rPr>
        <w:t xml:space="preserve">of </w:t>
      </w:r>
      <w:r w:rsidRPr="004057AF">
        <w:rPr>
          <w:rFonts w:cs="Segoe UI"/>
          <w:i/>
        </w:rPr>
        <w:t xml:space="preserve">scale-in </w:t>
      </w:r>
    </w:p>
    <w:p w14:paraId="674A558C" w14:textId="77777777" w:rsidR="00AF6DD7" w:rsidRPr="009D2E6E" w:rsidRDefault="00AF6DD7" w:rsidP="00AF6DD7">
      <w:pPr>
        <w:ind w:left="1341" w:hanging="633"/>
        <w:rPr>
          <w:rFonts w:cs="Segoe UI"/>
          <w:sz w:val="20"/>
          <w:szCs w:val="20"/>
        </w:rPr>
      </w:pPr>
      <w:r w:rsidRPr="004057AF">
        <w:rPr>
          <w:rFonts w:cs="Segoe UI"/>
          <w:sz w:val="20"/>
          <w:szCs w:val="20"/>
        </w:rPr>
        <w:t xml:space="preserve">Note:  we </w:t>
      </w:r>
      <w:r w:rsidRPr="009D2E6E">
        <w:rPr>
          <w:rFonts w:cs="Segoe UI"/>
          <w:sz w:val="20"/>
          <w:szCs w:val="20"/>
        </w:rPr>
        <w:t>are assuming</w:t>
      </w:r>
      <w:r w:rsidRPr="004057AF">
        <w:rPr>
          <w:rFonts w:cs="Segoe UI"/>
          <w:sz w:val="20"/>
          <w:szCs w:val="20"/>
        </w:rPr>
        <w:t xml:space="preserve"> to apply the scale-in procedure only if, during the monitoring period (60 sec), </w:t>
      </w:r>
      <w:r w:rsidRPr="009D2E6E">
        <w:rPr>
          <w:rFonts w:cs="Segoe UI"/>
          <w:sz w:val="20"/>
          <w:szCs w:val="20"/>
        </w:rPr>
        <w:t xml:space="preserve">the cpu usage exceeds the percentage threshold (30%) </w:t>
      </w:r>
      <w:r w:rsidRPr="004057AF">
        <w:rPr>
          <w:rFonts w:cs="Segoe UI"/>
          <w:sz w:val="20"/>
          <w:szCs w:val="20"/>
        </w:rPr>
        <w:t>for at least 2 times.</w:t>
      </w:r>
      <w:r w:rsidRPr="009D2E6E">
        <w:rPr>
          <w:rFonts w:cs="Segoe UI"/>
          <w:sz w:val="20"/>
          <w:szCs w:val="20"/>
        </w:rPr>
        <w:t xml:space="preserve"> In this case the VNFD must be initialized in this way:</w:t>
      </w:r>
    </w:p>
    <w:p w14:paraId="29C0D731" w14:textId="77777777" w:rsidR="00AF6DD7" w:rsidRPr="004057AF" w:rsidRDefault="00AF6DD7" w:rsidP="00AF6DD7">
      <w:pPr>
        <w:pStyle w:val="ListParagraph"/>
        <w:ind w:left="1341"/>
        <w:rPr>
          <w:rFonts w:cs="Segoe UI"/>
          <w:sz w:val="20"/>
          <w:szCs w:val="20"/>
        </w:rPr>
      </w:pPr>
      <w:r w:rsidRPr="004057AF">
        <w:rPr>
          <w:rFonts w:cs="Segoe UI"/>
          <w:sz w:val="20"/>
          <w:szCs w:val="20"/>
        </w:rPr>
        <w:t>param_id = “cpu</w:t>
      </w:r>
      <w:r w:rsidRPr="009D2E6E">
        <w:rPr>
          <w:rFonts w:cs="Segoe UI"/>
          <w:sz w:val="20"/>
          <w:szCs w:val="20"/>
        </w:rPr>
        <w:t xml:space="preserve"> usage</w:t>
      </w:r>
      <w:r w:rsidRPr="004057AF">
        <w:rPr>
          <w:rFonts w:cs="Segoe UI"/>
          <w:sz w:val="20"/>
          <w:szCs w:val="20"/>
        </w:rPr>
        <w:t>”</w:t>
      </w:r>
    </w:p>
    <w:p w14:paraId="660C4BE3" w14:textId="77777777" w:rsidR="00AF6DD7" w:rsidRPr="004057AF" w:rsidRDefault="00AF6DD7" w:rsidP="00AF6DD7">
      <w:pPr>
        <w:pStyle w:val="ListParagraph"/>
        <w:ind w:left="1341"/>
        <w:rPr>
          <w:rFonts w:cs="Segoe UI"/>
          <w:sz w:val="20"/>
          <w:szCs w:val="20"/>
        </w:rPr>
      </w:pPr>
      <w:r w:rsidRPr="004057AF">
        <w:rPr>
          <w:rFonts w:cs="Segoe UI"/>
          <w:sz w:val="20"/>
          <w:szCs w:val="20"/>
        </w:rPr>
        <w:t>value: 30</w:t>
      </w:r>
    </w:p>
    <w:p w14:paraId="00C8428C" w14:textId="77777777" w:rsidR="00AF6DD7" w:rsidRPr="004057AF" w:rsidRDefault="00AF6DD7" w:rsidP="00AF6DD7">
      <w:pPr>
        <w:pStyle w:val="ListParagraph"/>
        <w:ind w:left="1341"/>
        <w:rPr>
          <w:rFonts w:cs="Segoe UI"/>
          <w:sz w:val="20"/>
          <w:szCs w:val="20"/>
        </w:rPr>
      </w:pPr>
      <w:r w:rsidRPr="004057AF">
        <w:rPr>
          <w:rFonts w:cs="Segoe UI"/>
          <w:sz w:val="20"/>
          <w:szCs w:val="20"/>
        </w:rPr>
        <w:t>unit : “percentage”</w:t>
      </w:r>
    </w:p>
    <w:p w14:paraId="1DADAABC" w14:textId="77777777" w:rsidR="00AF6DD7" w:rsidRPr="004057AF" w:rsidRDefault="00AF6DD7" w:rsidP="00AF6DD7">
      <w:pPr>
        <w:pStyle w:val="ListParagraph"/>
        <w:ind w:left="1341"/>
        <w:rPr>
          <w:rFonts w:cs="Segoe UI"/>
          <w:sz w:val="20"/>
          <w:szCs w:val="20"/>
        </w:rPr>
      </w:pPr>
      <w:r w:rsidRPr="004057AF">
        <w:rPr>
          <w:rFonts w:cs="Segoe UI"/>
          <w:sz w:val="20"/>
          <w:szCs w:val="20"/>
        </w:rPr>
        <w:t xml:space="preserve">formula: “CPU consumption less than 30%” </w:t>
      </w:r>
    </w:p>
    <w:p w14:paraId="2A7BB8C7" w14:textId="77777777" w:rsidR="00AF6DD7" w:rsidRPr="004057AF" w:rsidRDefault="00AF6DD7" w:rsidP="00AF6DD7">
      <w:pPr>
        <w:pStyle w:val="ListParagraph"/>
        <w:ind w:left="1341"/>
        <w:rPr>
          <w:rFonts w:cs="Segoe UI"/>
          <w:sz w:val="20"/>
          <w:szCs w:val="20"/>
        </w:rPr>
      </w:pPr>
      <w:r w:rsidRPr="004057AF">
        <w:rPr>
          <w:rFonts w:cs="Segoe UI"/>
          <w:sz w:val="20"/>
          <w:szCs w:val="20"/>
        </w:rPr>
        <w:t xml:space="preserve">violation:     </w:t>
      </w:r>
    </w:p>
    <w:p w14:paraId="676C7E66" w14:textId="77777777" w:rsidR="00AF6DD7" w:rsidRPr="004057AF" w:rsidRDefault="00AF6DD7" w:rsidP="00AF6DD7">
      <w:pPr>
        <w:pStyle w:val="ListParagraph"/>
        <w:ind w:left="1689"/>
        <w:rPr>
          <w:rFonts w:cs="Segoe UI"/>
          <w:sz w:val="20"/>
          <w:szCs w:val="20"/>
        </w:rPr>
      </w:pPr>
      <w:r w:rsidRPr="004057AF">
        <w:rPr>
          <w:rFonts w:cs="Segoe UI"/>
          <w:sz w:val="20"/>
          <w:szCs w:val="20"/>
        </w:rPr>
        <w:t>breaches_count: 2</w:t>
      </w:r>
    </w:p>
    <w:p w14:paraId="4839F7EB" w14:textId="77777777" w:rsidR="00AF6DD7" w:rsidRPr="004057AF" w:rsidRDefault="00AF6DD7" w:rsidP="00AF6DD7">
      <w:pPr>
        <w:pStyle w:val="ListParagraph"/>
        <w:ind w:left="1689"/>
        <w:rPr>
          <w:rFonts w:cs="Segoe UI"/>
          <w:sz w:val="20"/>
          <w:szCs w:val="20"/>
        </w:rPr>
      </w:pPr>
      <w:r w:rsidRPr="004057AF">
        <w:rPr>
          <w:rFonts w:cs="Segoe UI"/>
          <w:sz w:val="20"/>
          <w:szCs w:val="20"/>
        </w:rPr>
        <w:t>interval : 60</w:t>
      </w:r>
    </w:p>
    <w:p w14:paraId="72E8C0E5" w14:textId="77777777" w:rsidR="00AF6DD7" w:rsidRPr="004057AF" w:rsidRDefault="00AF6DD7" w:rsidP="00AF6DD7">
      <w:pPr>
        <w:pStyle w:val="ListParagraph"/>
        <w:ind w:left="1056"/>
        <w:rPr>
          <w:rFonts w:cs="Segoe UI"/>
        </w:rPr>
      </w:pPr>
    </w:p>
    <w:p w14:paraId="663CF8D1" w14:textId="77777777" w:rsidR="00AF6DD7" w:rsidRPr="004057AF" w:rsidRDefault="00AF6DD7" w:rsidP="00AF6DD7">
      <w:pPr>
        <w:pStyle w:val="ListParagraph"/>
        <w:numPr>
          <w:ilvl w:val="0"/>
          <w:numId w:val="44"/>
        </w:numPr>
        <w:spacing w:after="160" w:line="259" w:lineRule="auto"/>
        <w:ind w:left="360"/>
        <w:jc w:val="left"/>
        <w:rPr>
          <w:rFonts w:cs="Segoe UI"/>
          <w:i/>
        </w:rPr>
      </w:pPr>
      <w:r w:rsidRPr="004057AF">
        <w:rPr>
          <w:rFonts w:cs="Segoe UI"/>
          <w:i/>
        </w:rPr>
        <w:t xml:space="preserve">Type of </w:t>
      </w:r>
      <w:r w:rsidRPr="009D2E6E">
        <w:rPr>
          <w:rFonts w:cs="Segoe UI"/>
          <w:i/>
        </w:rPr>
        <w:t xml:space="preserve">requested </w:t>
      </w:r>
      <w:r w:rsidRPr="004057AF">
        <w:rPr>
          <w:rFonts w:cs="Segoe UI"/>
          <w:i/>
        </w:rPr>
        <w:t>scaling</w:t>
      </w:r>
    </w:p>
    <w:p w14:paraId="4C224BDB" w14:textId="77777777" w:rsidR="00AF6DD7" w:rsidRPr="004057AF" w:rsidRDefault="00AF6DD7" w:rsidP="00AF6DD7">
      <w:pPr>
        <w:ind w:left="360"/>
        <w:rPr>
          <w:rFonts w:cs="Segoe UI"/>
        </w:rPr>
      </w:pPr>
      <w:r w:rsidRPr="004057AF">
        <w:rPr>
          <w:rFonts w:cs="Segoe UI"/>
        </w:rPr>
        <w:t>Two new scale in/out requests</w:t>
      </w:r>
      <w:r w:rsidRPr="004057AF">
        <w:rPr>
          <w:rFonts w:cs="Segoe UI"/>
          <w:b/>
        </w:rPr>
        <w:t xml:space="preserve"> </w:t>
      </w:r>
      <w:r w:rsidRPr="009D2E6E">
        <w:rPr>
          <w:rFonts w:cs="Segoe UI"/>
        </w:rPr>
        <w:t>(</w:t>
      </w:r>
      <w:r w:rsidRPr="009D2E6E">
        <w:rPr>
          <w:rFonts w:cs="Segoe UI"/>
          <w:i/>
        </w:rPr>
        <w:t>scale-in</w:t>
      </w:r>
      <w:r w:rsidRPr="009D2E6E">
        <w:rPr>
          <w:rFonts w:cs="Segoe UI"/>
        </w:rPr>
        <w:t xml:space="preserve"> and </w:t>
      </w:r>
      <w:r w:rsidRPr="009D2E6E">
        <w:rPr>
          <w:rFonts w:cs="Segoe UI"/>
          <w:i/>
        </w:rPr>
        <w:t>scale-out</w:t>
      </w:r>
      <w:r w:rsidRPr="009D2E6E">
        <w:rPr>
          <w:rFonts w:cs="Segoe UI"/>
        </w:rPr>
        <w:t>)</w:t>
      </w:r>
      <w:r w:rsidRPr="009D2E6E">
        <w:rPr>
          <w:rFonts w:cs="Segoe UI"/>
          <w:b/>
        </w:rPr>
        <w:t xml:space="preserve"> </w:t>
      </w:r>
      <w:r w:rsidRPr="004057AF">
        <w:rPr>
          <w:rFonts w:cs="Segoe UI"/>
        </w:rPr>
        <w:t>were added in the “</w:t>
      </w:r>
      <w:r w:rsidRPr="004057AF">
        <w:rPr>
          <w:rFonts w:cs="Segoe UI"/>
          <w:i/>
        </w:rPr>
        <w:t>vnf_lifecycle_events</w:t>
      </w:r>
      <w:r w:rsidRPr="004057AF">
        <w:rPr>
          <w:rFonts w:cs="Segoe UI"/>
        </w:rPr>
        <w:t xml:space="preserve">” </w:t>
      </w:r>
      <w:r w:rsidRPr="009D2E6E">
        <w:rPr>
          <w:rFonts w:cs="Segoe UI"/>
        </w:rPr>
        <w:t>attribute of the VNFD.</w:t>
      </w:r>
    </w:p>
    <w:p w14:paraId="5AC4F9E8" w14:textId="77777777" w:rsidR="00AF6DD7" w:rsidRPr="009D2E6E" w:rsidRDefault="00AF6DD7" w:rsidP="00AF6DD7">
      <w:pPr>
        <w:pStyle w:val="ListParagraph"/>
        <w:ind w:left="360"/>
        <w:rPr>
          <w:rFonts w:cs="Segoe UI"/>
        </w:rPr>
      </w:pPr>
      <w:r w:rsidRPr="004057AF">
        <w:rPr>
          <w:rFonts w:cs="Segoe UI"/>
        </w:rPr>
        <w:t>Each scaling request must specify also t</w:t>
      </w:r>
      <w:r w:rsidRPr="009D2E6E">
        <w:rPr>
          <w:rFonts w:cs="Segoe UI"/>
        </w:rPr>
        <w:t>he “</w:t>
      </w:r>
      <w:r w:rsidRPr="004057AF">
        <w:rPr>
          <w:rFonts w:cs="Segoe UI"/>
        </w:rPr>
        <w:t>VDU-</w:t>
      </w:r>
      <w:r w:rsidRPr="009D2E6E">
        <w:rPr>
          <w:rFonts w:cs="Segoe UI"/>
        </w:rPr>
        <w:t xml:space="preserve">instance </w:t>
      </w:r>
      <w:r w:rsidRPr="004057AF">
        <w:rPr>
          <w:rFonts w:cs="Segoe UI"/>
        </w:rPr>
        <w:t>ID</w:t>
      </w:r>
      <w:r w:rsidRPr="009D2E6E">
        <w:rPr>
          <w:rFonts w:cs="Segoe UI"/>
        </w:rPr>
        <w:t>”</w:t>
      </w:r>
      <w:r w:rsidRPr="004057AF">
        <w:rPr>
          <w:rFonts w:cs="Segoe UI"/>
        </w:rPr>
        <w:t xml:space="preserve"> that must scale</w:t>
      </w:r>
      <w:r w:rsidRPr="009D2E6E">
        <w:rPr>
          <w:rFonts w:cs="Segoe UI"/>
        </w:rPr>
        <w:t>.</w:t>
      </w:r>
    </w:p>
    <w:p w14:paraId="51B421F5" w14:textId="77777777" w:rsidR="00AF6DD7" w:rsidRPr="00751504" w:rsidRDefault="00AF6DD7" w:rsidP="008964F1">
      <w:pPr>
        <w:pStyle w:val="Heading3"/>
      </w:pPr>
      <w:bookmarkStart w:id="124" w:name="_Toc456088882"/>
      <w:r w:rsidRPr="00751504">
        <w:lastRenderedPageBreak/>
        <w:t>Dependencies and impact in T-NOVA subsystems</w:t>
      </w:r>
      <w:bookmarkEnd w:id="124"/>
    </w:p>
    <w:p w14:paraId="06878455" w14:textId="77777777" w:rsidR="00AF6DD7" w:rsidRPr="004057AF" w:rsidRDefault="00AF6DD7" w:rsidP="00AF6DD7">
      <w:pPr>
        <w:rPr>
          <w:rFonts w:cs="Segoe UI"/>
        </w:rPr>
      </w:pPr>
      <w:r w:rsidRPr="004057AF">
        <w:rPr>
          <w:rFonts w:cs="Segoe UI"/>
        </w:rPr>
        <w:t>The implementation of scale in/out procedures needs</w:t>
      </w:r>
      <w:r w:rsidRPr="009D2E6E">
        <w:rPr>
          <w:rFonts w:cs="Segoe UI"/>
        </w:rPr>
        <w:t xml:space="preserve"> also</w:t>
      </w:r>
      <w:r w:rsidRPr="004057AF">
        <w:rPr>
          <w:rFonts w:cs="Segoe UI"/>
        </w:rPr>
        <w:t xml:space="preserve"> the following new developments in charge of WP3/WP4/WP5/WP6, as described in the following chapters.</w:t>
      </w:r>
    </w:p>
    <w:p w14:paraId="17EC5991" w14:textId="77777777" w:rsidR="00AF6DD7" w:rsidRPr="00751504" w:rsidRDefault="00AF6DD7" w:rsidP="008964F1">
      <w:pPr>
        <w:pStyle w:val="Heading4"/>
      </w:pPr>
      <w:r w:rsidRPr="00751504">
        <w:t xml:space="preserve"> Marketplace (WP6)</w:t>
      </w:r>
    </w:p>
    <w:p w14:paraId="6134DB5A" w14:textId="77777777" w:rsidR="00AF6DD7" w:rsidRPr="004057AF" w:rsidRDefault="00AF6DD7" w:rsidP="00AF6DD7">
      <w:pPr>
        <w:pStyle w:val="ListParagraph"/>
        <w:numPr>
          <w:ilvl w:val="0"/>
          <w:numId w:val="46"/>
        </w:numPr>
        <w:spacing w:after="160" w:line="259" w:lineRule="auto"/>
        <w:ind w:left="360"/>
        <w:jc w:val="left"/>
        <w:rPr>
          <w:rFonts w:cs="Segoe UI"/>
        </w:rPr>
      </w:pPr>
      <w:r w:rsidRPr="004057AF">
        <w:rPr>
          <w:rFonts w:cs="Segoe UI"/>
          <w:i/>
        </w:rPr>
        <w:t>VNF creation</w:t>
      </w:r>
      <w:r w:rsidRPr="004057AF">
        <w:rPr>
          <w:rFonts w:cs="Segoe UI"/>
        </w:rPr>
        <w:t xml:space="preserve"> (step 2 of the dashboard)</w:t>
      </w:r>
      <w:r w:rsidRPr="009D2E6E">
        <w:rPr>
          <w:rFonts w:cs="Segoe UI"/>
        </w:rPr>
        <w:t xml:space="preserve"> </w:t>
      </w:r>
      <w:r w:rsidRPr="004057AF">
        <w:rPr>
          <w:rFonts w:cs="Segoe UI"/>
        </w:rPr>
        <w:t>:</w:t>
      </w:r>
      <w:r w:rsidRPr="004057AF">
        <w:rPr>
          <w:rFonts w:cs="Segoe UI"/>
          <w:b/>
        </w:rPr>
        <w:t xml:space="preserve"> </w:t>
      </w:r>
      <w:r w:rsidRPr="004057AF">
        <w:rPr>
          <w:rFonts w:cs="Segoe UI"/>
        </w:rPr>
        <w:t>the GUI</w:t>
      </w:r>
      <w:r w:rsidRPr="004057AF">
        <w:rPr>
          <w:rFonts w:cs="Segoe UI"/>
          <w:b/>
        </w:rPr>
        <w:t xml:space="preserve"> </w:t>
      </w:r>
      <w:r w:rsidRPr="004057AF">
        <w:rPr>
          <w:rFonts w:cs="Segoe UI"/>
        </w:rPr>
        <w:t xml:space="preserve">must allow the definition of the minimum and </w:t>
      </w:r>
      <w:r w:rsidRPr="009D2E6E">
        <w:rPr>
          <w:rFonts w:cs="Segoe UI"/>
        </w:rPr>
        <w:t xml:space="preserve">the </w:t>
      </w:r>
      <w:r w:rsidRPr="004057AF">
        <w:rPr>
          <w:rFonts w:cs="Segoe UI"/>
        </w:rPr>
        <w:t>maximum number of VDU instances for scaling (</w:t>
      </w:r>
      <w:r w:rsidRPr="009D2E6E">
        <w:rPr>
          <w:rFonts w:cs="Segoe UI"/>
        </w:rPr>
        <w:t>since now this operation wasn</w:t>
      </w:r>
      <w:r w:rsidRPr="004057AF">
        <w:rPr>
          <w:rFonts w:cs="Segoe UI"/>
        </w:rPr>
        <w:t>’t possible;  minimum and maximum values were always set to  “1” by default).</w:t>
      </w:r>
    </w:p>
    <w:p w14:paraId="43CFF711" w14:textId="77777777" w:rsidR="00AF6DD7" w:rsidRPr="009D2E6E" w:rsidRDefault="00AF6DD7" w:rsidP="00AF6DD7">
      <w:pPr>
        <w:pStyle w:val="ListParagraph"/>
        <w:ind w:left="360"/>
        <w:rPr>
          <w:rFonts w:cs="Segoe UI"/>
        </w:rPr>
      </w:pPr>
      <w:r w:rsidRPr="004057AF">
        <w:rPr>
          <w:rFonts w:cs="Segoe UI"/>
        </w:rPr>
        <w:t>Moreover the VNFD generated by the Marketplace doesn’t contain the “generic” monitoring parameters specified by the GUI.</w:t>
      </w:r>
    </w:p>
    <w:p w14:paraId="1C462C2E" w14:textId="77777777" w:rsidR="00AF6DD7" w:rsidRPr="004057AF" w:rsidRDefault="00AF6DD7" w:rsidP="00AF6DD7">
      <w:pPr>
        <w:pStyle w:val="ListParagraph"/>
        <w:numPr>
          <w:ilvl w:val="0"/>
          <w:numId w:val="46"/>
        </w:numPr>
        <w:spacing w:after="160" w:line="259" w:lineRule="auto"/>
        <w:ind w:left="360"/>
        <w:jc w:val="left"/>
        <w:rPr>
          <w:rFonts w:cs="Segoe UI"/>
        </w:rPr>
      </w:pPr>
      <w:r w:rsidRPr="004057AF">
        <w:rPr>
          <w:rFonts w:cs="Segoe UI"/>
          <w:i/>
        </w:rPr>
        <w:t>Lifecycle Events</w:t>
      </w:r>
      <w:r w:rsidRPr="004057AF">
        <w:rPr>
          <w:rFonts w:cs="Segoe UI"/>
        </w:rPr>
        <w:t xml:space="preserve"> (step 3 of the dashboard)</w:t>
      </w:r>
      <w:r w:rsidRPr="004057AF">
        <w:rPr>
          <w:rFonts w:cs="Segoe UI"/>
          <w:b/>
        </w:rPr>
        <w:t xml:space="preserve">: </w:t>
      </w:r>
      <w:r w:rsidRPr="004057AF">
        <w:rPr>
          <w:rFonts w:cs="Segoe UI"/>
        </w:rPr>
        <w:t>the GUI must allow</w:t>
      </w:r>
      <w:r w:rsidRPr="004057AF">
        <w:rPr>
          <w:rFonts w:cs="Segoe UI"/>
          <w:b/>
        </w:rPr>
        <w:t xml:space="preserve"> </w:t>
      </w:r>
      <w:r w:rsidRPr="004057AF">
        <w:rPr>
          <w:rFonts w:cs="Segoe UI"/>
        </w:rPr>
        <w:t xml:space="preserve"> the configuration of the new </w:t>
      </w:r>
      <w:r w:rsidRPr="009D2E6E">
        <w:rPr>
          <w:rFonts w:cs="Segoe UI"/>
        </w:rPr>
        <w:t>“</w:t>
      </w:r>
      <w:r w:rsidRPr="009D2E6E">
        <w:rPr>
          <w:rFonts w:cs="Segoe UI"/>
          <w:i/>
        </w:rPr>
        <w:t>scale-in”</w:t>
      </w:r>
      <w:r w:rsidRPr="009D2E6E">
        <w:rPr>
          <w:rFonts w:cs="Segoe UI"/>
        </w:rPr>
        <w:t xml:space="preserve"> and “</w:t>
      </w:r>
      <w:r w:rsidRPr="009D2E6E">
        <w:rPr>
          <w:rFonts w:cs="Segoe UI"/>
          <w:i/>
        </w:rPr>
        <w:t xml:space="preserve">scale-out” </w:t>
      </w:r>
      <w:r w:rsidRPr="009D2E6E">
        <w:rPr>
          <w:rFonts w:cs="Segoe UI"/>
        </w:rPr>
        <w:t xml:space="preserve">events </w:t>
      </w:r>
    </w:p>
    <w:p w14:paraId="4B19B4DB" w14:textId="77777777" w:rsidR="00AF6DD7" w:rsidRPr="004057AF" w:rsidRDefault="00AF6DD7" w:rsidP="00AF6DD7">
      <w:pPr>
        <w:pStyle w:val="ListParagraph"/>
        <w:numPr>
          <w:ilvl w:val="0"/>
          <w:numId w:val="46"/>
        </w:numPr>
        <w:spacing w:after="160" w:line="259" w:lineRule="auto"/>
        <w:ind w:left="360"/>
        <w:jc w:val="left"/>
        <w:rPr>
          <w:rFonts w:cs="Segoe UI"/>
        </w:rPr>
      </w:pPr>
      <w:r w:rsidRPr="004057AF">
        <w:rPr>
          <w:rFonts w:cs="Segoe UI"/>
          <w:i/>
        </w:rPr>
        <w:t>SLA</w:t>
      </w:r>
      <w:r w:rsidRPr="004057AF">
        <w:rPr>
          <w:rFonts w:cs="Segoe UI"/>
        </w:rPr>
        <w:t xml:space="preserve"> (step 4 of the dashboard): </w:t>
      </w:r>
      <w:r w:rsidRPr="009D2E6E">
        <w:rPr>
          <w:rFonts w:cs="Segoe UI"/>
        </w:rPr>
        <w:t xml:space="preserve">since now </w:t>
      </w:r>
      <w:r w:rsidRPr="004057AF">
        <w:rPr>
          <w:rFonts w:cs="Segoe UI"/>
        </w:rPr>
        <w:t>only the “specific” parameters are shown</w:t>
      </w:r>
      <w:r w:rsidRPr="009D2E6E">
        <w:rPr>
          <w:rFonts w:cs="Segoe UI"/>
        </w:rPr>
        <w:t xml:space="preserve"> inside the monitoring parameter section</w:t>
      </w:r>
      <w:r w:rsidRPr="004057AF">
        <w:rPr>
          <w:rFonts w:cs="Segoe UI"/>
        </w:rPr>
        <w:t>, while the “generic” monitoring parameters are missing.  The request is to add also this kind of parameter inside the GUI.</w:t>
      </w:r>
    </w:p>
    <w:p w14:paraId="343C0EB9" w14:textId="77777777" w:rsidR="00AF6DD7" w:rsidRPr="00751504" w:rsidRDefault="00AF6DD7" w:rsidP="008964F1">
      <w:pPr>
        <w:pStyle w:val="Heading4"/>
      </w:pPr>
      <w:r w:rsidRPr="00751504">
        <w:rPr>
          <w:rFonts w:asciiTheme="majorHAnsi" w:hAnsiTheme="majorHAnsi"/>
        </w:rPr>
        <w:t xml:space="preserve"> </w:t>
      </w:r>
      <w:r w:rsidRPr="00751504">
        <w:t>Orchestrator/VNFM, VIM, VNF (WP3/WP4/WP5)</w:t>
      </w:r>
    </w:p>
    <w:p w14:paraId="7F0DAEE3" w14:textId="77777777" w:rsidR="00AF6DD7" w:rsidRPr="004057AF" w:rsidRDefault="00AF6DD7" w:rsidP="00AF6DD7">
      <w:r w:rsidRPr="004057AF">
        <w:t>The Orchestration/Infrastructure level (WP3/WP4) must implement the following scaling procedures:</w:t>
      </w:r>
    </w:p>
    <w:p w14:paraId="4AFB38F2" w14:textId="77777777" w:rsidR="00AF6DD7" w:rsidRPr="004057AF" w:rsidRDefault="00AF6DD7" w:rsidP="00AF6DD7">
      <w:pPr>
        <w:pStyle w:val="ListParagraph"/>
        <w:numPr>
          <w:ilvl w:val="0"/>
          <w:numId w:val="49"/>
        </w:numPr>
        <w:spacing w:after="160" w:line="259" w:lineRule="auto"/>
        <w:jc w:val="left"/>
        <w:rPr>
          <w:rFonts w:cs="Segoe UI"/>
        </w:rPr>
      </w:pPr>
      <w:r w:rsidRPr="004057AF">
        <w:rPr>
          <w:rFonts w:cs="Segoe UI"/>
          <w:i/>
        </w:rPr>
        <w:t>Scale-out procedure</w:t>
      </w:r>
    </w:p>
    <w:p w14:paraId="22C466C5" w14:textId="77777777" w:rsidR="00AF6DD7" w:rsidRPr="004057AF" w:rsidRDefault="00AF6DD7" w:rsidP="00AF6DD7">
      <w:pPr>
        <w:pStyle w:val="ListParagraph"/>
        <w:numPr>
          <w:ilvl w:val="0"/>
          <w:numId w:val="50"/>
        </w:numPr>
        <w:spacing w:after="160" w:line="259" w:lineRule="auto"/>
        <w:jc w:val="left"/>
        <w:rPr>
          <w:rFonts w:cs="Segoe UI"/>
        </w:rPr>
      </w:pPr>
      <w:r w:rsidRPr="004057AF">
        <w:rPr>
          <w:rFonts w:cs="Segoe UI"/>
        </w:rPr>
        <w:t>The Orchestrator/VIM, on the basis of the collected monitoring data, must verify if they exceed the upper threshold configured inside the VNFD</w:t>
      </w:r>
    </w:p>
    <w:p w14:paraId="63A758A6" w14:textId="77777777" w:rsidR="00AF6DD7" w:rsidRPr="004057AF" w:rsidRDefault="00AF6DD7" w:rsidP="00AF6DD7">
      <w:pPr>
        <w:pStyle w:val="ListParagraph"/>
        <w:numPr>
          <w:ilvl w:val="0"/>
          <w:numId w:val="47"/>
        </w:numPr>
        <w:spacing w:after="160" w:line="259" w:lineRule="auto"/>
        <w:ind w:left="708"/>
        <w:jc w:val="left"/>
        <w:rPr>
          <w:rFonts w:cs="Segoe UI"/>
        </w:rPr>
      </w:pPr>
      <w:r w:rsidRPr="004057AF">
        <w:rPr>
          <w:rFonts w:cs="Segoe UI"/>
        </w:rPr>
        <w:t xml:space="preserve">The Orchestrator/VIM, after having  created a new VDU instance, must wait until its initialization is finished. </w:t>
      </w:r>
    </w:p>
    <w:p w14:paraId="2600C447" w14:textId="77777777" w:rsidR="00AF6DD7" w:rsidRPr="004057AF" w:rsidRDefault="00AF6DD7" w:rsidP="00AF6DD7">
      <w:pPr>
        <w:pStyle w:val="ListParagraph"/>
        <w:numPr>
          <w:ilvl w:val="0"/>
          <w:numId w:val="47"/>
        </w:numPr>
        <w:spacing w:after="160" w:line="259" w:lineRule="auto"/>
        <w:ind w:left="708"/>
        <w:jc w:val="left"/>
        <w:rPr>
          <w:rFonts w:cs="Segoe UI"/>
        </w:rPr>
      </w:pPr>
      <w:r w:rsidRPr="004057AF">
        <w:rPr>
          <w:rFonts w:cs="Segoe UI"/>
        </w:rPr>
        <w:t xml:space="preserve">The Orchestrator/VNFM sends the VNF Controller a specific scaling event (for example a http command) containing </w:t>
      </w:r>
      <w:r w:rsidRPr="009D2E6E">
        <w:rPr>
          <w:rFonts w:cs="Segoe UI"/>
        </w:rPr>
        <w:t>both the type of the requested scaling (scale-out in this case) and the identifier of the VDU instance to be scaled</w:t>
      </w:r>
      <w:r w:rsidRPr="004057AF">
        <w:rPr>
          <w:rFonts w:cs="Segoe UI"/>
        </w:rPr>
        <w:t>, and waits for the reply.</w:t>
      </w:r>
    </w:p>
    <w:p w14:paraId="0676A7D2" w14:textId="77777777" w:rsidR="00AF6DD7" w:rsidRPr="004057AF" w:rsidRDefault="00AF6DD7" w:rsidP="00AF6DD7">
      <w:pPr>
        <w:pStyle w:val="ListParagraph"/>
        <w:numPr>
          <w:ilvl w:val="0"/>
          <w:numId w:val="47"/>
        </w:numPr>
        <w:spacing w:after="160" w:line="259" w:lineRule="auto"/>
        <w:ind w:left="708"/>
        <w:jc w:val="left"/>
        <w:rPr>
          <w:rFonts w:cs="Segoe UI"/>
        </w:rPr>
      </w:pPr>
      <w:r w:rsidRPr="004057AF">
        <w:rPr>
          <w:rFonts w:cs="Segoe UI"/>
        </w:rPr>
        <w:t>This response is sent by the VNF Controller (O&amp;M) only when the scale-out is finished.</w:t>
      </w:r>
    </w:p>
    <w:p w14:paraId="1110D678" w14:textId="77777777" w:rsidR="00AF6DD7" w:rsidRPr="004057AF" w:rsidRDefault="00AF6DD7" w:rsidP="00AF6DD7">
      <w:pPr>
        <w:pStyle w:val="ListParagraph"/>
        <w:ind w:left="708"/>
        <w:rPr>
          <w:rFonts w:asciiTheme="minorHAnsi" w:hAnsiTheme="minorHAnsi"/>
        </w:rPr>
      </w:pPr>
    </w:p>
    <w:p w14:paraId="4E006F64" w14:textId="77777777" w:rsidR="00AF6DD7" w:rsidRPr="004057AF" w:rsidRDefault="00AF6DD7" w:rsidP="00AF6DD7">
      <w:pPr>
        <w:pStyle w:val="ListParagraph"/>
        <w:numPr>
          <w:ilvl w:val="0"/>
          <w:numId w:val="49"/>
        </w:numPr>
        <w:spacing w:after="160" w:line="259" w:lineRule="auto"/>
        <w:jc w:val="left"/>
        <w:rPr>
          <w:rFonts w:cs="Segoe UI"/>
          <w:i/>
        </w:rPr>
      </w:pPr>
      <w:r w:rsidRPr="004057AF">
        <w:rPr>
          <w:rFonts w:cs="Segoe UI"/>
          <w:i/>
        </w:rPr>
        <w:t>Scale-in procedure</w:t>
      </w:r>
    </w:p>
    <w:p w14:paraId="01BE3935" w14:textId="77777777" w:rsidR="00AF6DD7" w:rsidRPr="004057AF" w:rsidRDefault="00AF6DD7" w:rsidP="00AF6DD7">
      <w:pPr>
        <w:pStyle w:val="ListParagraph"/>
        <w:numPr>
          <w:ilvl w:val="0"/>
          <w:numId w:val="51"/>
        </w:numPr>
        <w:spacing w:after="160" w:line="259" w:lineRule="auto"/>
        <w:jc w:val="left"/>
        <w:rPr>
          <w:rFonts w:cs="Segoe UI"/>
        </w:rPr>
      </w:pPr>
      <w:r w:rsidRPr="004057AF">
        <w:rPr>
          <w:rFonts w:cs="Segoe UI"/>
        </w:rPr>
        <w:t>The Orchestrator/VIM, on the basis of the collected monitoring data, must verify if they exceed the lower threshold configured inside the VNFD</w:t>
      </w:r>
    </w:p>
    <w:p w14:paraId="79A54C9D" w14:textId="77777777" w:rsidR="00AF6DD7" w:rsidRPr="004057AF" w:rsidRDefault="00AF6DD7" w:rsidP="00AF6DD7">
      <w:pPr>
        <w:pStyle w:val="ListParagraph"/>
        <w:numPr>
          <w:ilvl w:val="0"/>
          <w:numId w:val="48"/>
        </w:numPr>
        <w:spacing w:after="160" w:line="259" w:lineRule="auto"/>
        <w:ind w:left="708"/>
        <w:jc w:val="left"/>
        <w:rPr>
          <w:rFonts w:cs="Segoe UI"/>
        </w:rPr>
      </w:pPr>
      <w:r w:rsidRPr="004057AF">
        <w:rPr>
          <w:rFonts w:cs="Segoe UI"/>
        </w:rPr>
        <w:t xml:space="preserve">The Orchestrator/VNFM sends the VNF Controller a </w:t>
      </w:r>
      <w:r w:rsidRPr="009D2E6E">
        <w:rPr>
          <w:rFonts w:cs="Segoe UI"/>
        </w:rPr>
        <w:t xml:space="preserve">specific scaling event (for example a http command) </w:t>
      </w:r>
      <w:r w:rsidRPr="004057AF">
        <w:rPr>
          <w:rFonts w:cs="Segoe UI"/>
        </w:rPr>
        <w:t>containing containing both the type of the requested scaling (scale-in in this case) and the identifier of the VDU instance to be scaled, and waits for the reply.</w:t>
      </w:r>
    </w:p>
    <w:p w14:paraId="5579233D" w14:textId="77777777" w:rsidR="00AF6DD7" w:rsidRPr="004057AF" w:rsidRDefault="00AF6DD7" w:rsidP="00AF6DD7">
      <w:pPr>
        <w:pStyle w:val="ListParagraph"/>
        <w:numPr>
          <w:ilvl w:val="0"/>
          <w:numId w:val="48"/>
        </w:numPr>
        <w:spacing w:after="160" w:line="259" w:lineRule="auto"/>
        <w:ind w:left="708"/>
        <w:jc w:val="left"/>
        <w:rPr>
          <w:rFonts w:cs="Segoe UI"/>
        </w:rPr>
      </w:pPr>
      <w:r w:rsidRPr="004057AF">
        <w:rPr>
          <w:rFonts w:cs="Segoe UI"/>
        </w:rPr>
        <w:lastRenderedPageBreak/>
        <w:t>The VNF Controller stops the instance that must be scaled.  When the instance is fully stopped, the VNF Controller informs the infrastructure (VNFM/Orchestrator).</w:t>
      </w:r>
    </w:p>
    <w:p w14:paraId="2349C3D6" w14:textId="77777777" w:rsidR="00AF6DD7" w:rsidRPr="009D2E6E" w:rsidRDefault="00AF6DD7" w:rsidP="00AF6DD7">
      <w:pPr>
        <w:pStyle w:val="ListParagraph"/>
        <w:numPr>
          <w:ilvl w:val="0"/>
          <w:numId w:val="48"/>
        </w:numPr>
        <w:spacing w:after="160" w:line="259" w:lineRule="auto"/>
        <w:ind w:left="708"/>
        <w:jc w:val="left"/>
        <w:rPr>
          <w:rFonts w:eastAsiaTheme="majorEastAsia" w:cstheme="majorBidi"/>
          <w:bCs/>
          <w:color w:val="17365D" w:themeColor="text2" w:themeShade="BF"/>
          <w:sz w:val="28"/>
          <w:szCs w:val="26"/>
        </w:rPr>
      </w:pPr>
      <w:r w:rsidRPr="004057AF">
        <w:rPr>
          <w:rFonts w:cs="Segoe UI"/>
        </w:rPr>
        <w:t>Finally,</w:t>
      </w:r>
      <w:r w:rsidRPr="009D2E6E">
        <w:rPr>
          <w:rFonts w:cs="Segoe UI"/>
        </w:rPr>
        <w:t xml:space="preserve"> the Orchestrator/VIM can now release all the resources linked to</w:t>
      </w:r>
      <w:r w:rsidRPr="004057AF">
        <w:rPr>
          <w:rFonts w:cs="Segoe UI"/>
        </w:rPr>
        <w:t xml:space="preserve"> the </w:t>
      </w:r>
      <w:r w:rsidRPr="009D2E6E">
        <w:rPr>
          <w:rFonts w:cs="Segoe UI"/>
        </w:rPr>
        <w:t xml:space="preserve">VNF </w:t>
      </w:r>
      <w:r w:rsidRPr="004057AF">
        <w:rPr>
          <w:rFonts w:cs="Segoe UI"/>
        </w:rPr>
        <w:t>instance.</w:t>
      </w:r>
    </w:p>
    <w:p w14:paraId="5FEAB910" w14:textId="77777777" w:rsidR="00AF6DD7" w:rsidRPr="009D2E6E" w:rsidRDefault="00AF6DD7" w:rsidP="008964F1">
      <w:pPr>
        <w:pStyle w:val="Heading2"/>
      </w:pPr>
      <w:bookmarkStart w:id="125" w:name="_Toc456088883"/>
      <w:r w:rsidRPr="009D2E6E">
        <w:t>vSBC scaling</w:t>
      </w:r>
      <w:bookmarkEnd w:id="125"/>
    </w:p>
    <w:p w14:paraId="4ACA903A" w14:textId="77777777" w:rsidR="00AF6DD7" w:rsidRPr="00751504" w:rsidRDefault="00AF6DD7" w:rsidP="008964F1">
      <w:pPr>
        <w:pStyle w:val="Heading3"/>
      </w:pPr>
      <w:bookmarkStart w:id="126" w:name="_Toc456088884"/>
      <w:r w:rsidRPr="00751504">
        <w:t>Assumptions</w:t>
      </w:r>
      <w:bookmarkEnd w:id="126"/>
    </w:p>
    <w:p w14:paraId="580BCCBF" w14:textId="77777777" w:rsidR="00AF6DD7" w:rsidRPr="004057AF" w:rsidRDefault="00AF6DD7" w:rsidP="00AF6DD7">
      <w:pPr>
        <w:pStyle w:val="ListParagraph"/>
        <w:numPr>
          <w:ilvl w:val="0"/>
          <w:numId w:val="35"/>
        </w:numPr>
        <w:spacing w:after="160" w:line="259" w:lineRule="auto"/>
        <w:jc w:val="left"/>
        <w:rPr>
          <w:rFonts w:cs="Segoe UI"/>
        </w:rPr>
      </w:pPr>
      <w:r w:rsidRPr="009D2E6E">
        <w:rPr>
          <w:rFonts w:cs="Segoe UI"/>
        </w:rPr>
        <w:t>The vSBC scaling procedure is applied only to the “media” stream (not to the “signalling” stream)</w:t>
      </w:r>
    </w:p>
    <w:p w14:paraId="57BAA6C2" w14:textId="77777777" w:rsidR="00AF6DD7" w:rsidRPr="004057AF" w:rsidRDefault="00AF6DD7" w:rsidP="00AF6DD7">
      <w:pPr>
        <w:pStyle w:val="ListParagraph"/>
        <w:numPr>
          <w:ilvl w:val="0"/>
          <w:numId w:val="35"/>
        </w:numPr>
        <w:spacing w:after="160" w:line="259" w:lineRule="auto"/>
        <w:jc w:val="left"/>
        <w:rPr>
          <w:rFonts w:cs="Segoe UI"/>
        </w:rPr>
      </w:pPr>
      <w:r w:rsidRPr="009D2E6E">
        <w:rPr>
          <w:rFonts w:cs="Segoe UI"/>
        </w:rPr>
        <w:t>The ”</w:t>
      </w:r>
      <w:r w:rsidRPr="009D2E6E">
        <w:rPr>
          <w:rFonts w:cs="Segoe UI"/>
          <w:i/>
        </w:rPr>
        <w:t>CPU usage</w:t>
      </w:r>
      <w:r w:rsidRPr="009D2E6E">
        <w:rPr>
          <w:rFonts w:cs="Segoe UI"/>
        </w:rPr>
        <w:t xml:space="preserve">” was chosen as parameter for handling the scale in/out procedures. </w:t>
      </w:r>
      <w:r w:rsidRPr="004057AF">
        <w:rPr>
          <w:rFonts w:cs="Segoe UI"/>
        </w:rPr>
        <w:t>E</w:t>
      </w:r>
      <w:r w:rsidRPr="009D2E6E">
        <w:rPr>
          <w:rFonts w:cs="Segoe UI"/>
        </w:rPr>
        <w:t>ach Virtual Machine of the vSBC contains a “collectd” daemon that is able to send this generic data to the T-NOVA Monitoring Manager</w:t>
      </w:r>
    </w:p>
    <w:p w14:paraId="2E9C457B" w14:textId="77777777" w:rsidR="00AF6DD7" w:rsidRPr="004057AF" w:rsidRDefault="00AF6DD7" w:rsidP="00AF6DD7">
      <w:pPr>
        <w:pStyle w:val="ListParagraph"/>
        <w:numPr>
          <w:ilvl w:val="0"/>
          <w:numId w:val="35"/>
        </w:numPr>
        <w:spacing w:after="160" w:line="259" w:lineRule="auto"/>
        <w:jc w:val="left"/>
        <w:rPr>
          <w:rFonts w:cs="Segoe UI"/>
        </w:rPr>
      </w:pPr>
      <w:r w:rsidRPr="004057AF">
        <w:rPr>
          <w:rFonts w:cs="Segoe UI"/>
        </w:rPr>
        <w:t xml:space="preserve">the vSBC </w:t>
      </w:r>
      <w:r w:rsidRPr="00A23582">
        <w:rPr>
          <w:rFonts w:cs="Segoe UI"/>
          <w:i/>
        </w:rPr>
        <w:t>s</w:t>
      </w:r>
      <w:r w:rsidRPr="009D2E6E">
        <w:rPr>
          <w:rFonts w:cs="Segoe UI"/>
          <w:i/>
        </w:rPr>
        <w:t>cale-out</w:t>
      </w:r>
      <w:r w:rsidRPr="009D2E6E">
        <w:rPr>
          <w:rFonts w:cs="Segoe UI"/>
        </w:rPr>
        <w:t xml:space="preserve"> procedure is obtained by instantiating a new VM and putting it behind a load balancer belonging to the IBCF function of (see par. </w:t>
      </w:r>
      <w:r w:rsidRPr="009D2E6E">
        <w:rPr>
          <w:rFonts w:cs="Segoe UI"/>
        </w:rPr>
        <w:fldChar w:fldCharType="begin"/>
      </w:r>
      <w:r w:rsidRPr="009D2E6E">
        <w:rPr>
          <w:rFonts w:cs="Segoe UI"/>
        </w:rPr>
        <w:instrText xml:space="preserve"> REF _Ref448353974 \w \h  \* MERGEFORMAT </w:instrText>
      </w:r>
      <w:r w:rsidRPr="009D2E6E">
        <w:rPr>
          <w:rFonts w:cs="Segoe UI"/>
        </w:rPr>
      </w:r>
      <w:r w:rsidRPr="009D2E6E">
        <w:rPr>
          <w:rFonts w:cs="Segoe UI"/>
        </w:rPr>
        <w:fldChar w:fldCharType="separate"/>
      </w:r>
      <w:r w:rsidRPr="009D2E6E">
        <w:rPr>
          <w:rFonts w:cs="Segoe UI"/>
        </w:rPr>
        <w:t>3.2.2</w:t>
      </w:r>
      <w:r w:rsidRPr="009D2E6E">
        <w:rPr>
          <w:rFonts w:cs="Segoe UI"/>
        </w:rPr>
        <w:fldChar w:fldCharType="end"/>
      </w:r>
      <w:r w:rsidRPr="009D2E6E">
        <w:rPr>
          <w:rFonts w:cs="Segoe UI"/>
        </w:rPr>
        <w:t xml:space="preserve"> for further details)</w:t>
      </w:r>
    </w:p>
    <w:p w14:paraId="3C2253D4" w14:textId="77777777" w:rsidR="00AF6DD7" w:rsidRPr="004057AF" w:rsidRDefault="00AF6DD7" w:rsidP="00AF6DD7">
      <w:pPr>
        <w:pStyle w:val="ListParagraph"/>
        <w:numPr>
          <w:ilvl w:val="0"/>
          <w:numId w:val="35"/>
        </w:numPr>
        <w:spacing w:after="160" w:line="259" w:lineRule="auto"/>
        <w:jc w:val="left"/>
        <w:rPr>
          <w:rFonts w:cs="Segoe UI"/>
        </w:rPr>
      </w:pPr>
      <w:r w:rsidRPr="009D2E6E">
        <w:rPr>
          <w:rFonts w:cs="Segoe UI"/>
        </w:rPr>
        <w:t xml:space="preserve">the T-NOVA lifecycle is handled by means of the http protocol. The </w:t>
      </w:r>
      <w:r w:rsidRPr="009D2E6E">
        <w:rPr>
          <w:rFonts w:cs="Segoe UI"/>
          <w:i/>
        </w:rPr>
        <w:t>scale in</w:t>
      </w:r>
      <w:r w:rsidRPr="009D2E6E">
        <w:rPr>
          <w:rFonts w:cs="Segoe UI"/>
        </w:rPr>
        <w:t xml:space="preserve"> and </w:t>
      </w:r>
      <w:r w:rsidRPr="009D2E6E">
        <w:rPr>
          <w:rFonts w:cs="Segoe UI"/>
          <w:i/>
        </w:rPr>
        <w:t>scale-out</w:t>
      </w:r>
      <w:r w:rsidRPr="009D2E6E">
        <w:rPr>
          <w:rFonts w:cs="Segoe UI"/>
        </w:rPr>
        <w:t xml:space="preserve"> events are mapped into the PUT http command.</w:t>
      </w:r>
    </w:p>
    <w:p w14:paraId="0BF6C52F" w14:textId="77777777" w:rsidR="00AF6DD7" w:rsidRPr="00751504" w:rsidRDefault="00AF6DD7" w:rsidP="008964F1">
      <w:pPr>
        <w:pStyle w:val="Heading3"/>
      </w:pPr>
      <w:bookmarkStart w:id="127" w:name="_Toc456088885"/>
      <w:r w:rsidRPr="00751504">
        <w:t>vSBC architecture for scaling</w:t>
      </w:r>
      <w:bookmarkEnd w:id="127"/>
    </w:p>
    <w:p w14:paraId="14F75566" w14:textId="77777777" w:rsidR="00AF6DD7" w:rsidRPr="004057AF" w:rsidRDefault="00AF6DD7" w:rsidP="00AF6DD7">
      <w:r w:rsidRPr="004057AF">
        <w:t>The vSBC  (scaling) architecture is composed by 2 VDUs (VDU1 and VDU2), as depicted in the following Figure.</w:t>
      </w:r>
    </w:p>
    <w:p w14:paraId="6F93DBCE" w14:textId="77777777" w:rsidR="00AF6DD7" w:rsidRPr="004057AF" w:rsidRDefault="00AF6DD7" w:rsidP="00AF6DD7">
      <w:pPr>
        <w:ind w:left="567"/>
      </w:pPr>
      <w:r w:rsidRPr="001F665C">
        <w:rPr>
          <w:noProof/>
          <w:lang w:val="en-US"/>
        </w:rPr>
        <w:drawing>
          <wp:inline distT="0" distB="0" distL="0" distR="0" wp14:anchorId="18931BE8" wp14:editId="5EA24C60">
            <wp:extent cx="5267325" cy="3950495"/>
            <wp:effectExtent l="0" t="0" r="0" b="0"/>
            <wp:docPr id="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5328" cy="3956497"/>
                    </a:xfrm>
                    <a:prstGeom prst="rect">
                      <a:avLst/>
                    </a:prstGeom>
                  </pic:spPr>
                </pic:pic>
              </a:graphicData>
            </a:graphic>
          </wp:inline>
        </w:drawing>
      </w:r>
    </w:p>
    <w:p w14:paraId="16645F0E" w14:textId="0B6F57BC" w:rsidR="00AF6DD7" w:rsidRPr="00DF691D" w:rsidRDefault="00AF6DD7" w:rsidP="00AF6DD7">
      <w:pPr>
        <w:pStyle w:val="Caption"/>
        <w:rPr>
          <w:b w:val="0"/>
          <w:szCs w:val="20"/>
        </w:rPr>
      </w:pPr>
      <w:bookmarkStart w:id="128" w:name="_Ref456014715"/>
      <w:bookmarkStart w:id="129" w:name="_Toc456088967"/>
      <w:r w:rsidRPr="00DF691D">
        <w:rPr>
          <w:b w:val="0"/>
          <w:szCs w:val="20"/>
        </w:rPr>
        <w:lastRenderedPageBreak/>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352AA0" w:rsidRPr="00DF691D">
        <w:rPr>
          <w:b w:val="0"/>
          <w:noProof/>
          <w:szCs w:val="20"/>
        </w:rPr>
        <w:t>33</w:t>
      </w:r>
      <w:r w:rsidRPr="00DF691D">
        <w:rPr>
          <w:b w:val="0"/>
          <w:szCs w:val="20"/>
        </w:rPr>
        <w:fldChar w:fldCharType="end"/>
      </w:r>
      <w:bookmarkEnd w:id="128"/>
      <w:r w:rsidRPr="00DF691D">
        <w:rPr>
          <w:b w:val="0"/>
          <w:szCs w:val="20"/>
        </w:rPr>
        <w:t xml:space="preserve"> – vSBC architecture for scaling</w:t>
      </w:r>
      <w:bookmarkEnd w:id="129"/>
    </w:p>
    <w:p w14:paraId="239F613F" w14:textId="77777777" w:rsidR="00AF6DD7" w:rsidRPr="004057AF" w:rsidRDefault="00AF6DD7" w:rsidP="00AF6DD7">
      <w:pPr>
        <w:pStyle w:val="ListParagraph"/>
        <w:numPr>
          <w:ilvl w:val="0"/>
          <w:numId w:val="36"/>
        </w:numPr>
        <w:spacing w:after="160" w:line="259" w:lineRule="auto"/>
        <w:ind w:left="360"/>
        <w:jc w:val="left"/>
        <w:rPr>
          <w:rFonts w:cs="Segoe UI"/>
        </w:rPr>
      </w:pPr>
      <w:r w:rsidRPr="004057AF">
        <w:rPr>
          <w:rFonts w:cs="Segoe UI"/>
        </w:rPr>
        <w:t>VDU1:</w:t>
      </w:r>
    </w:p>
    <w:p w14:paraId="34627A77" w14:textId="77777777" w:rsidR="00AF6DD7" w:rsidRPr="004057AF" w:rsidRDefault="00AF6DD7" w:rsidP="00AF6DD7">
      <w:pPr>
        <w:spacing w:after="160" w:line="259" w:lineRule="auto"/>
        <w:ind w:firstLine="360"/>
        <w:rPr>
          <w:rFonts w:cs="Segoe UI"/>
        </w:rPr>
      </w:pPr>
      <w:r w:rsidRPr="004057AF">
        <w:rPr>
          <w:rFonts w:cs="Segoe UI"/>
        </w:rPr>
        <w:t xml:space="preserve">it consists of one scale (1 VM) and performs the following functions: </w:t>
      </w:r>
    </w:p>
    <w:p w14:paraId="4100F322" w14:textId="77777777" w:rsidR="00AF6DD7" w:rsidRPr="004057AF" w:rsidRDefault="00AF6DD7" w:rsidP="00AF6DD7">
      <w:pPr>
        <w:pStyle w:val="ListParagraph"/>
        <w:numPr>
          <w:ilvl w:val="0"/>
          <w:numId w:val="37"/>
        </w:numPr>
        <w:spacing w:after="160" w:line="259" w:lineRule="auto"/>
        <w:jc w:val="left"/>
        <w:rPr>
          <w:rFonts w:cs="Segoe UI"/>
        </w:rPr>
      </w:pPr>
      <w:r w:rsidRPr="004057AF">
        <w:rPr>
          <w:rFonts w:cs="Segoe UI"/>
        </w:rPr>
        <w:t>Front-end/Load Balancer function (FE-LB). This functions sends the incoming SIP signalling to the IBCF function</w:t>
      </w:r>
    </w:p>
    <w:p w14:paraId="5C7C3944" w14:textId="77777777" w:rsidR="00AF6DD7" w:rsidRPr="004057AF" w:rsidRDefault="00AF6DD7" w:rsidP="00AF6DD7">
      <w:pPr>
        <w:pStyle w:val="ListParagraph"/>
        <w:numPr>
          <w:ilvl w:val="0"/>
          <w:numId w:val="37"/>
        </w:numPr>
        <w:spacing w:after="160" w:line="259" w:lineRule="auto"/>
        <w:jc w:val="left"/>
        <w:rPr>
          <w:rFonts w:cs="Segoe UI"/>
        </w:rPr>
      </w:pPr>
      <w:r w:rsidRPr="004057AF">
        <w:rPr>
          <w:rFonts w:cs="Segoe UI"/>
        </w:rPr>
        <w:t>Interconnection Border Control Function (IBCF). This function manages the SIP signalling from the initial SIP Request (i.e: INVITE) to the final SIP Request (i.e: BYE), covering all the typical call phases (i.e: setup, renegotiation,  tear down, … etc)</w:t>
      </w:r>
    </w:p>
    <w:p w14:paraId="24ADBE58" w14:textId="77777777" w:rsidR="00AF6DD7" w:rsidRPr="004057AF" w:rsidRDefault="00AF6DD7" w:rsidP="00AF6DD7">
      <w:pPr>
        <w:pStyle w:val="ListParagraph"/>
        <w:numPr>
          <w:ilvl w:val="0"/>
          <w:numId w:val="37"/>
        </w:numPr>
        <w:spacing w:after="160" w:line="259" w:lineRule="auto"/>
        <w:jc w:val="left"/>
        <w:rPr>
          <w:rFonts w:cs="Segoe UI"/>
        </w:rPr>
      </w:pPr>
      <w:r w:rsidRPr="004057AF">
        <w:rPr>
          <w:rFonts w:cs="Segoe UI"/>
        </w:rPr>
        <w:t xml:space="preserve">Operation &amp; Maintenance Function (O&amp;M): it’s the </w:t>
      </w:r>
      <w:r w:rsidRPr="004057AF">
        <w:rPr>
          <w:rFonts w:cs="Segoe UI"/>
          <w:i/>
        </w:rPr>
        <w:t>VNF Controller</w:t>
      </w:r>
      <w:r w:rsidRPr="004057AF">
        <w:rPr>
          <w:rFonts w:cs="Segoe UI"/>
        </w:rPr>
        <w:t xml:space="preserve"> for the management of the </w:t>
      </w:r>
      <w:r w:rsidRPr="009D2E6E">
        <w:rPr>
          <w:rFonts w:cs="Segoe UI"/>
        </w:rPr>
        <w:t>T-NOVA</w:t>
      </w:r>
      <w:r w:rsidRPr="004057AF">
        <w:rPr>
          <w:rFonts w:cs="Segoe UI"/>
        </w:rPr>
        <w:t xml:space="preserve"> lifecycle (based on http protocol).</w:t>
      </w:r>
    </w:p>
    <w:p w14:paraId="386C0B3D" w14:textId="77777777" w:rsidR="00AF6DD7" w:rsidRPr="004057AF" w:rsidRDefault="00AF6DD7" w:rsidP="00AF6DD7">
      <w:pPr>
        <w:pStyle w:val="ListParagraph"/>
        <w:rPr>
          <w:rFonts w:asciiTheme="minorHAnsi" w:hAnsiTheme="minorHAnsi"/>
        </w:rPr>
      </w:pPr>
    </w:p>
    <w:p w14:paraId="23F7F1C3" w14:textId="77777777" w:rsidR="00AF6DD7" w:rsidRPr="004057AF" w:rsidRDefault="00AF6DD7" w:rsidP="00AF6DD7">
      <w:pPr>
        <w:pStyle w:val="ListParagraph"/>
        <w:numPr>
          <w:ilvl w:val="0"/>
          <w:numId w:val="36"/>
        </w:numPr>
        <w:spacing w:after="160" w:line="259" w:lineRule="auto"/>
        <w:ind w:left="360"/>
        <w:jc w:val="left"/>
        <w:rPr>
          <w:rFonts w:cs="Segoe UI"/>
        </w:rPr>
      </w:pPr>
      <w:r w:rsidRPr="004057AF">
        <w:rPr>
          <w:rFonts w:cs="Segoe UI"/>
        </w:rPr>
        <w:t>VDU2:</w:t>
      </w:r>
      <w:r w:rsidRPr="009D2E6E">
        <w:rPr>
          <w:rFonts w:cs="Segoe UI"/>
        </w:rPr>
        <w:t xml:space="preserve"> </w:t>
      </w:r>
    </w:p>
    <w:p w14:paraId="7A028E11" w14:textId="77777777" w:rsidR="00AF6DD7" w:rsidRPr="004057AF" w:rsidRDefault="00AF6DD7" w:rsidP="00AF6DD7">
      <w:pPr>
        <w:spacing w:after="160" w:line="259" w:lineRule="auto"/>
        <w:ind w:firstLine="360"/>
        <w:rPr>
          <w:rFonts w:cs="Segoe UI"/>
        </w:rPr>
      </w:pPr>
      <w:r w:rsidRPr="004057AF">
        <w:rPr>
          <w:rFonts w:cs="Segoe UI"/>
        </w:rPr>
        <w:t xml:space="preserve">it consists of two instances (2 VM) and performs the following functions: </w:t>
      </w:r>
    </w:p>
    <w:p w14:paraId="4F112646" w14:textId="77777777" w:rsidR="00AF6DD7" w:rsidRPr="004057AF" w:rsidRDefault="00AF6DD7" w:rsidP="00AF6DD7">
      <w:pPr>
        <w:pStyle w:val="ListParagraph"/>
        <w:numPr>
          <w:ilvl w:val="0"/>
          <w:numId w:val="38"/>
        </w:numPr>
        <w:spacing w:after="160" w:line="259" w:lineRule="auto"/>
        <w:jc w:val="left"/>
        <w:rPr>
          <w:rFonts w:cs="Segoe UI"/>
        </w:rPr>
      </w:pPr>
      <w:r w:rsidRPr="004057AF">
        <w:rPr>
          <w:rFonts w:cs="Segoe UI"/>
        </w:rPr>
        <w:t>Border Gateway Function (BGF). This function handles NAT and/or Transcoding of RTP packets.</w:t>
      </w:r>
    </w:p>
    <w:p w14:paraId="5FF62E42" w14:textId="77777777" w:rsidR="00AF6DD7" w:rsidRPr="004057AF" w:rsidRDefault="00AF6DD7" w:rsidP="00AF6DD7">
      <w:pPr>
        <w:spacing w:after="160" w:line="259" w:lineRule="auto"/>
        <w:ind w:left="360"/>
        <w:rPr>
          <w:rFonts w:cs="Segoe UI"/>
        </w:rPr>
      </w:pPr>
      <w:r w:rsidRPr="009D2E6E">
        <w:rPr>
          <w:rFonts w:cs="Segoe UI"/>
        </w:rPr>
        <w:t xml:space="preserve">The “generic” metrics are sent directly to the Monitoring Manager by the local “Collectd” of each of the two VM hosting the VDU2 instances (BGF1 and BGF2). </w:t>
      </w:r>
    </w:p>
    <w:p w14:paraId="02598A39" w14:textId="77777777" w:rsidR="00AF6DD7" w:rsidRPr="00751504" w:rsidRDefault="00AF6DD7" w:rsidP="008964F1">
      <w:pPr>
        <w:pStyle w:val="Heading3"/>
      </w:pPr>
      <w:bookmarkStart w:id="130" w:name="_Toc456088886"/>
      <w:r w:rsidRPr="00751504">
        <w:t>Activation of the vSBC scaling procedures</w:t>
      </w:r>
      <w:bookmarkEnd w:id="130"/>
    </w:p>
    <w:p w14:paraId="02BE7649" w14:textId="7E0184E1" w:rsidR="00AF6DD7" w:rsidRPr="004057AF" w:rsidRDefault="00AF6DD7" w:rsidP="00AF6DD7">
      <w:pPr>
        <w:rPr>
          <w:rFonts w:cs="Segoe UI"/>
        </w:rPr>
      </w:pPr>
      <w:r w:rsidRPr="004057AF">
        <w:rPr>
          <w:rFonts w:cs="Segoe UI"/>
        </w:rPr>
        <w:t xml:space="preserve">Since the transcoding procedures require a high CPU load, especially in case of video calls, the BGF is the most critical component of the vSBC.  So it needs to scale from 1 to “x” instances  (for sake of simplicity we have supposed </w:t>
      </w:r>
      <w:r w:rsidRPr="001A01CF">
        <w:rPr>
          <w:rFonts w:cs="Segoe UI"/>
        </w:rPr>
        <w:t>x=2 in</w:t>
      </w:r>
      <w:r w:rsidR="006572A5" w:rsidRPr="001A01CF">
        <w:rPr>
          <w:rFonts w:cs="Segoe UI"/>
        </w:rPr>
        <w:t xml:space="preserve"> </w:t>
      </w:r>
      <w:r w:rsidR="006572A5" w:rsidRPr="001A01CF">
        <w:rPr>
          <w:rFonts w:cs="Segoe UI"/>
        </w:rPr>
        <w:fldChar w:fldCharType="begin"/>
      </w:r>
      <w:r w:rsidR="006572A5" w:rsidRPr="001A01CF">
        <w:rPr>
          <w:rFonts w:cs="Segoe UI"/>
        </w:rPr>
        <w:instrText xml:space="preserve"> REF _Ref456014715 \h </w:instrText>
      </w:r>
      <w:r w:rsidR="006572A5">
        <w:rPr>
          <w:rFonts w:cs="Segoe UI"/>
        </w:rPr>
        <w:instrText xml:space="preserve"> \* MERGEFORMAT </w:instrText>
      </w:r>
      <w:r w:rsidR="006572A5" w:rsidRPr="001A01CF">
        <w:rPr>
          <w:rFonts w:cs="Segoe UI"/>
        </w:rPr>
      </w:r>
      <w:r w:rsidR="006572A5" w:rsidRPr="001A01CF">
        <w:rPr>
          <w:rFonts w:cs="Segoe UI"/>
        </w:rPr>
        <w:fldChar w:fldCharType="separate"/>
      </w:r>
      <w:r w:rsidR="006572A5" w:rsidRPr="00DF691D">
        <w:rPr>
          <w:rFonts w:cs="Segoe UI"/>
        </w:rPr>
        <w:t>Figure 33</w:t>
      </w:r>
      <w:r w:rsidR="006572A5" w:rsidRPr="001A01CF">
        <w:rPr>
          <w:rFonts w:cs="Segoe UI"/>
        </w:rPr>
        <w:fldChar w:fldCharType="end"/>
      </w:r>
      <w:r w:rsidR="006572A5" w:rsidRPr="00DF691D">
        <w:rPr>
          <w:sz w:val="20"/>
          <w:szCs w:val="20"/>
        </w:rPr>
        <w:t>.</w:t>
      </w:r>
      <w:r w:rsidR="006572A5">
        <w:rPr>
          <w:rFonts w:cs="Segoe UI"/>
        </w:rPr>
        <w:t xml:space="preserve"> </w:t>
      </w:r>
      <w:r w:rsidRPr="004057AF">
        <w:rPr>
          <w:rFonts w:cs="Segoe UI"/>
        </w:rPr>
        <w:t xml:space="preserve">The scaling operations have no impact on the configuration of the SIP endpoints, because media ip address and port are exchanged by the SDP Offer/Answer negotiation (typically during the call setup). </w:t>
      </w:r>
    </w:p>
    <w:p w14:paraId="5FCC8A50" w14:textId="77777777" w:rsidR="00AF6DD7" w:rsidRPr="004057AF" w:rsidRDefault="00AF6DD7" w:rsidP="00AF6DD7">
      <w:pPr>
        <w:rPr>
          <w:rFonts w:cs="Segoe UI"/>
        </w:rPr>
      </w:pPr>
      <w:r w:rsidRPr="009D2E6E">
        <w:rPr>
          <w:rFonts w:cs="Segoe UI"/>
        </w:rPr>
        <w:t xml:space="preserve">The only parameter monitored for the scaling activation is the </w:t>
      </w:r>
      <w:r w:rsidRPr="004057AF">
        <w:rPr>
          <w:rFonts w:cs="Segoe UI"/>
          <w:i/>
        </w:rPr>
        <w:t>CPU utilisation</w:t>
      </w:r>
      <w:r w:rsidRPr="004057AF">
        <w:rPr>
          <w:rFonts w:cs="Segoe UI"/>
        </w:rPr>
        <w:t xml:space="preserve">. </w:t>
      </w:r>
    </w:p>
    <w:p w14:paraId="44E2F6F5" w14:textId="64403A3A" w:rsidR="00AF6DD7" w:rsidRPr="004057AF" w:rsidRDefault="00AF6DD7" w:rsidP="00AF6DD7">
      <w:pPr>
        <w:rPr>
          <w:rFonts w:cs="Segoe UI"/>
        </w:rPr>
      </w:pPr>
      <w:r w:rsidRPr="009D2E6E">
        <w:rPr>
          <w:rFonts w:cs="Segoe UI"/>
        </w:rPr>
        <w:t>Referring to</w:t>
      </w:r>
      <w:r w:rsidR="00D65680">
        <w:rPr>
          <w:rFonts w:cs="Segoe UI"/>
        </w:rPr>
        <w:t xml:space="preserve"> </w:t>
      </w:r>
      <w:r w:rsidR="00D65680">
        <w:rPr>
          <w:rFonts w:cs="Segoe UI"/>
        </w:rPr>
        <w:fldChar w:fldCharType="begin"/>
      </w:r>
      <w:r w:rsidR="00D65680">
        <w:rPr>
          <w:rFonts w:cs="Segoe UI"/>
        </w:rPr>
        <w:instrText xml:space="preserve"> REF _Ref456014715 \h  \* MERGEFORMAT </w:instrText>
      </w:r>
      <w:r w:rsidR="00D65680">
        <w:rPr>
          <w:rFonts w:cs="Segoe UI"/>
        </w:rPr>
      </w:r>
      <w:r w:rsidR="00D65680">
        <w:rPr>
          <w:rFonts w:cs="Segoe UI"/>
        </w:rPr>
        <w:fldChar w:fldCharType="separate"/>
      </w:r>
      <w:r w:rsidR="00D65680" w:rsidRPr="00DF691D">
        <w:rPr>
          <w:rFonts w:cs="Segoe UI"/>
        </w:rPr>
        <w:t>Figure 33</w:t>
      </w:r>
      <w:r w:rsidR="00D65680">
        <w:rPr>
          <w:rFonts w:cs="Segoe UI"/>
        </w:rPr>
        <w:fldChar w:fldCharType="end"/>
      </w:r>
      <w:r w:rsidRPr="009D2E6E">
        <w:rPr>
          <w:rFonts w:cs="Segoe UI"/>
        </w:rPr>
        <w:t>, t</w:t>
      </w:r>
      <w:r w:rsidRPr="004057AF">
        <w:rPr>
          <w:rFonts w:cs="Segoe UI"/>
        </w:rPr>
        <w:t>he first VDU2 instance (BGF1) can handle the incoming media packets at the start of the VNF and, from now on, it is always active</w:t>
      </w:r>
      <w:r w:rsidRPr="009D2E6E">
        <w:rPr>
          <w:rFonts w:cs="Segoe UI"/>
        </w:rPr>
        <w:t xml:space="preserve"> and doesn’t scale</w:t>
      </w:r>
      <w:r w:rsidRPr="004057AF">
        <w:rPr>
          <w:rFonts w:cs="Segoe UI"/>
        </w:rPr>
        <w:t xml:space="preserve">. </w:t>
      </w:r>
    </w:p>
    <w:p w14:paraId="5228E1F4" w14:textId="77777777" w:rsidR="00AF6DD7" w:rsidRPr="009D2E6E" w:rsidRDefault="00AF6DD7" w:rsidP="00AF6DD7">
      <w:pPr>
        <w:rPr>
          <w:rFonts w:cs="Segoe UI"/>
        </w:rPr>
      </w:pPr>
      <w:r w:rsidRPr="004057AF">
        <w:rPr>
          <w:rFonts w:cs="Segoe UI"/>
        </w:rPr>
        <w:t xml:space="preserve">The second VDU2 instance (BGF2) can scale </w:t>
      </w:r>
      <w:r w:rsidRPr="009D2E6E">
        <w:rPr>
          <w:rFonts w:cs="Segoe UI"/>
        </w:rPr>
        <w:t>according to the “formula” configured inside the VNFD.</w:t>
      </w:r>
    </w:p>
    <w:p w14:paraId="05713C63" w14:textId="77777777" w:rsidR="00AF6DD7" w:rsidRPr="004057AF" w:rsidRDefault="00AF6DD7" w:rsidP="00AF6DD7">
      <w:pPr>
        <w:rPr>
          <w:rFonts w:cs="Segoe UI"/>
        </w:rPr>
      </w:pPr>
      <w:r w:rsidRPr="009D2E6E">
        <w:rPr>
          <w:rFonts w:cs="Segoe UI"/>
        </w:rPr>
        <w:t>The best scaling algorithm could be:</w:t>
      </w:r>
    </w:p>
    <w:p w14:paraId="64266746" w14:textId="77777777" w:rsidR="00AF6DD7" w:rsidRPr="004057AF" w:rsidRDefault="00AF6DD7" w:rsidP="00AF6DD7">
      <w:pPr>
        <w:pStyle w:val="ListParagraph"/>
        <w:numPr>
          <w:ilvl w:val="1"/>
          <w:numId w:val="39"/>
        </w:numPr>
        <w:spacing w:after="160" w:line="259" w:lineRule="auto"/>
        <w:ind w:left="876"/>
        <w:jc w:val="left"/>
        <w:rPr>
          <w:rFonts w:cs="Segoe UI"/>
        </w:rPr>
      </w:pPr>
      <w:r w:rsidRPr="004057AF">
        <w:rPr>
          <w:rFonts w:cs="Segoe UI"/>
        </w:rPr>
        <w:t>collect the generic parameter “</w:t>
      </w:r>
      <w:r w:rsidRPr="004057AF">
        <w:rPr>
          <w:rFonts w:cs="Segoe UI"/>
          <w:i/>
        </w:rPr>
        <w:t>CPU utilisation</w:t>
      </w:r>
      <w:r w:rsidRPr="004057AF">
        <w:rPr>
          <w:rFonts w:cs="Segoe UI"/>
        </w:rPr>
        <w:t xml:space="preserve">” data coming from all the BGF instances </w:t>
      </w:r>
    </w:p>
    <w:p w14:paraId="3054C2F2" w14:textId="77777777" w:rsidR="00AF6DD7" w:rsidRPr="004057AF" w:rsidRDefault="00AF6DD7" w:rsidP="00AF6DD7">
      <w:pPr>
        <w:pStyle w:val="ListParagraph"/>
        <w:numPr>
          <w:ilvl w:val="0"/>
          <w:numId w:val="41"/>
        </w:numPr>
        <w:spacing w:after="160" w:line="259" w:lineRule="auto"/>
        <w:ind w:left="864"/>
        <w:jc w:val="left"/>
        <w:rPr>
          <w:rFonts w:cs="Segoe UI"/>
        </w:rPr>
      </w:pPr>
      <w:r w:rsidRPr="004057AF">
        <w:rPr>
          <w:rFonts w:cs="Segoe UI"/>
        </w:rPr>
        <w:t>compute the average value</w:t>
      </w:r>
    </w:p>
    <w:p w14:paraId="3EC78193" w14:textId="77777777" w:rsidR="00AF6DD7" w:rsidRPr="004057AF" w:rsidRDefault="00AF6DD7" w:rsidP="00AF6DD7">
      <w:pPr>
        <w:pStyle w:val="ListParagraph"/>
        <w:numPr>
          <w:ilvl w:val="0"/>
          <w:numId w:val="41"/>
        </w:numPr>
        <w:spacing w:after="160" w:line="259" w:lineRule="auto"/>
        <w:ind w:left="864"/>
        <w:jc w:val="left"/>
        <w:rPr>
          <w:rFonts w:cs="Segoe UI"/>
        </w:rPr>
      </w:pPr>
      <w:r w:rsidRPr="004057AF">
        <w:rPr>
          <w:rFonts w:cs="Segoe UI"/>
        </w:rPr>
        <w:t>compare this value with the VNFD thresholds and the “breaches_count” configured inside the VNFD</w:t>
      </w:r>
    </w:p>
    <w:p w14:paraId="06C2BF12" w14:textId="77777777" w:rsidR="00AF6DD7" w:rsidRPr="009D2E6E" w:rsidRDefault="00AF6DD7" w:rsidP="00AF6DD7">
      <w:pPr>
        <w:spacing w:after="160" w:line="259" w:lineRule="auto"/>
        <w:jc w:val="left"/>
        <w:rPr>
          <w:rFonts w:cs="Segoe UI"/>
        </w:rPr>
      </w:pPr>
      <w:r w:rsidRPr="004057AF">
        <w:rPr>
          <w:rFonts w:cs="Segoe UI"/>
        </w:rPr>
        <w:t>These operations should be applied by the WP3/WP4, since each VM send the «CPU utilization” data directly to the Monitoring Manager.</w:t>
      </w:r>
    </w:p>
    <w:p w14:paraId="7828C0C5" w14:textId="77777777" w:rsidR="00AF6DD7" w:rsidRPr="004057AF" w:rsidRDefault="00AF6DD7" w:rsidP="00AF6DD7">
      <w:pPr>
        <w:rPr>
          <w:rFonts w:cs="Segoe UI"/>
        </w:rPr>
      </w:pPr>
      <w:r w:rsidRPr="009D2E6E">
        <w:rPr>
          <w:rFonts w:cs="Segoe UI"/>
        </w:rPr>
        <w:lastRenderedPageBreak/>
        <w:t>If this algorithm can’t be applied, a simpler alternative could be the following:</w:t>
      </w:r>
    </w:p>
    <w:p w14:paraId="4E783E5A" w14:textId="77777777" w:rsidR="00AF6DD7" w:rsidRPr="004057AF" w:rsidRDefault="00AF6DD7" w:rsidP="00AF6DD7">
      <w:pPr>
        <w:pStyle w:val="ListParagraph"/>
        <w:numPr>
          <w:ilvl w:val="0"/>
          <w:numId w:val="42"/>
        </w:numPr>
        <w:spacing w:after="160" w:line="259" w:lineRule="auto"/>
        <w:jc w:val="left"/>
        <w:rPr>
          <w:rFonts w:cs="Segoe UI"/>
        </w:rPr>
      </w:pPr>
      <w:r w:rsidRPr="009D2E6E">
        <w:rPr>
          <w:rFonts w:cs="Segoe UI"/>
        </w:rPr>
        <w:t xml:space="preserve">the second VDU2 instance (BGF2) </w:t>
      </w:r>
      <w:r w:rsidRPr="004057AF">
        <w:rPr>
          <w:rFonts w:cs="Segoe UI"/>
        </w:rPr>
        <w:t xml:space="preserve">scales out when the CPU load of the first VDU2 instance (BGF1) exceeds an upper threshold </w:t>
      </w:r>
    </w:p>
    <w:p w14:paraId="75FCD50A" w14:textId="77777777" w:rsidR="00AF6DD7" w:rsidRPr="004057AF" w:rsidRDefault="00AF6DD7" w:rsidP="00AF6DD7">
      <w:pPr>
        <w:pStyle w:val="ListParagraph"/>
        <w:numPr>
          <w:ilvl w:val="0"/>
          <w:numId w:val="39"/>
        </w:numPr>
        <w:spacing w:after="160" w:line="259" w:lineRule="auto"/>
        <w:jc w:val="left"/>
        <w:rPr>
          <w:rFonts w:cs="Segoe UI"/>
        </w:rPr>
      </w:pPr>
      <w:r w:rsidRPr="009D2E6E">
        <w:rPr>
          <w:rFonts w:cs="Segoe UI"/>
        </w:rPr>
        <w:t xml:space="preserve">the second VDU2 instance (BGF2) </w:t>
      </w:r>
      <w:r w:rsidRPr="004057AF">
        <w:rPr>
          <w:rFonts w:cs="Segoe UI"/>
        </w:rPr>
        <w:t>scales in when the “CPU load” of the second VDU2 instance (BGF2) goes below a lower threshold.</w:t>
      </w:r>
    </w:p>
    <w:p w14:paraId="7F85D25F" w14:textId="77777777" w:rsidR="00AF6DD7" w:rsidRPr="004057AF" w:rsidRDefault="00AF6DD7" w:rsidP="00AF6DD7">
      <w:pPr>
        <w:rPr>
          <w:rFonts w:cs="Segoe UI"/>
        </w:rPr>
      </w:pPr>
      <w:r w:rsidRPr="004057AF">
        <w:rPr>
          <w:rFonts w:cs="Segoe UI"/>
        </w:rPr>
        <w:t xml:space="preserve">Once the scale-out procedure is finished, the IBCF function of VDU1 applies an internal load balancing towards the two BGF instances (BGF1 and BGF2), using a round-robin algorithm, unless the BGF instance has already reached an internal threshold of maximum traffic. </w:t>
      </w:r>
    </w:p>
    <w:p w14:paraId="4BE47C86" w14:textId="77777777" w:rsidR="00AF6DD7" w:rsidRPr="00751504" w:rsidRDefault="00AF6DD7" w:rsidP="008964F1">
      <w:pPr>
        <w:pStyle w:val="Heading4"/>
      </w:pPr>
      <w:r w:rsidRPr="00751504">
        <w:t>vSBC scale-out flow chart</w:t>
      </w:r>
    </w:p>
    <w:p w14:paraId="1789FDD1" w14:textId="77777777" w:rsidR="00AF6DD7" w:rsidRPr="009D2E6E" w:rsidRDefault="00580430" w:rsidP="00AF6DD7">
      <w:r>
        <w:rPr>
          <w:noProof/>
          <w:lang w:eastAsia="it-IT"/>
        </w:rPr>
        <w:object w:dxaOrig="1440" w:dyaOrig="1440" w14:anchorId="6DC160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34.5pt;margin-top:24.25pt;width:449.7pt;height:336.6pt;z-index:251730944;mso-position-horizontal-relative:text;mso-position-vertical-relative:text">
            <v:imagedata r:id="rId98" o:title=""/>
            <w10:wrap type="square" side="right"/>
          </v:shape>
          <o:OLEObject Type="Embed" ProgID="PowerPoint.Show.8" ShapeID="_x0000_s1033" DrawAspect="Content" ObjectID="_1529830787" r:id="rId99"/>
        </w:object>
      </w:r>
      <w:r w:rsidR="00AF6DD7" w:rsidRPr="009D2E6E">
        <w:t>The following Figure depicts the scale-out flow chart.</w:t>
      </w:r>
    </w:p>
    <w:p w14:paraId="23DB0C4D" w14:textId="77777777" w:rsidR="00AF6DD7" w:rsidRPr="004057AF" w:rsidRDefault="00AF6DD7" w:rsidP="00AF6DD7"/>
    <w:p w14:paraId="2573A37E" w14:textId="4F5CE062" w:rsidR="00AF6DD7" w:rsidRPr="00DF691D" w:rsidRDefault="00AF6DD7" w:rsidP="00AF6DD7">
      <w:pPr>
        <w:pStyle w:val="Caption"/>
        <w:rPr>
          <w:b w:val="0"/>
          <w:szCs w:val="20"/>
        </w:rPr>
      </w:pPr>
      <w:bookmarkStart w:id="131" w:name="_Toc456088968"/>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D65680" w:rsidRPr="00DF691D">
        <w:rPr>
          <w:b w:val="0"/>
          <w:noProof/>
          <w:szCs w:val="20"/>
        </w:rPr>
        <w:t>34</w:t>
      </w:r>
      <w:r w:rsidRPr="00DF691D">
        <w:rPr>
          <w:b w:val="0"/>
          <w:szCs w:val="20"/>
        </w:rPr>
        <w:fldChar w:fldCharType="end"/>
      </w:r>
      <w:r w:rsidRPr="00DF691D">
        <w:rPr>
          <w:b w:val="0"/>
          <w:szCs w:val="20"/>
        </w:rPr>
        <w:t xml:space="preserve"> – vSBC “Scale-out” flow chart</w:t>
      </w:r>
      <w:bookmarkEnd w:id="131"/>
    </w:p>
    <w:p w14:paraId="6053D11E" w14:textId="77777777" w:rsidR="00AF6DD7" w:rsidRPr="0003429F" w:rsidRDefault="00AF6DD7" w:rsidP="00AF6DD7">
      <w:pPr>
        <w:pStyle w:val="ITALTELnormal"/>
        <w:rPr>
          <w:rFonts w:ascii="Segoe UI" w:hAnsi="Segoe UI" w:cs="Segoe UI"/>
        </w:rPr>
      </w:pPr>
      <w:r w:rsidRPr="009D2E6E">
        <w:rPr>
          <w:rFonts w:ascii="Segoe UI" w:hAnsi="Segoe UI" w:cs="Segoe UI"/>
        </w:rPr>
        <w:t>C</w:t>
      </w:r>
      <w:r w:rsidRPr="004057AF">
        <w:rPr>
          <w:rFonts w:ascii="Segoe UI" w:hAnsi="Segoe UI" w:cs="Segoe UI"/>
        </w:rPr>
        <w:t>yclically the BGF1 instance, by means of its local Collectd daemon, sends the “</w:t>
      </w:r>
      <w:r w:rsidRPr="004057AF">
        <w:rPr>
          <w:rFonts w:ascii="Segoe UI" w:hAnsi="Segoe UI" w:cs="Segoe UI"/>
          <w:i/>
        </w:rPr>
        <w:t>CPU utilisation</w:t>
      </w:r>
      <w:r w:rsidRPr="00A23582">
        <w:rPr>
          <w:rFonts w:ascii="Segoe UI" w:hAnsi="Segoe UI" w:cs="Segoe UI"/>
        </w:rPr>
        <w:t>” metric to the Moni</w:t>
      </w:r>
      <w:r w:rsidRPr="0003429F">
        <w:rPr>
          <w:rFonts w:ascii="Segoe UI" w:hAnsi="Segoe UI" w:cs="Segoe UI"/>
        </w:rPr>
        <w:t>toring Manager. These data are sent to the VIM and then to the VNFO.</w:t>
      </w:r>
    </w:p>
    <w:p w14:paraId="0A8A5C85" w14:textId="77777777" w:rsidR="00AF6DD7" w:rsidRPr="009D2E6E" w:rsidRDefault="00AF6DD7" w:rsidP="00AF6DD7">
      <w:pPr>
        <w:pStyle w:val="ITALTELnormal"/>
        <w:rPr>
          <w:rFonts w:ascii="Segoe UI" w:hAnsi="Segoe UI" w:cs="Segoe UI"/>
        </w:rPr>
      </w:pPr>
      <w:r w:rsidRPr="0003429F">
        <w:rPr>
          <w:rFonts w:ascii="Segoe UI" w:hAnsi="Segoe UI" w:cs="Segoe UI"/>
        </w:rPr>
        <w:t xml:space="preserve">If the collected metrics satisfy the VNFD scale-out rules described in par. </w:t>
      </w:r>
      <w:r w:rsidRPr="0003429F">
        <w:rPr>
          <w:rFonts w:ascii="Segoe UI" w:hAnsi="Segoe UI" w:cs="Segoe UI"/>
        </w:rPr>
        <w:fldChar w:fldCharType="begin"/>
      </w:r>
      <w:r w:rsidRPr="004057AF">
        <w:rPr>
          <w:rFonts w:ascii="Segoe UI" w:hAnsi="Segoe UI" w:cs="Segoe UI"/>
        </w:rPr>
        <w:instrText xml:space="preserve"> REF _Ref448356236 \w \h  \* MERGEFORMAT </w:instrText>
      </w:r>
      <w:r w:rsidRPr="0003429F">
        <w:rPr>
          <w:rFonts w:ascii="Segoe UI" w:hAnsi="Segoe UI" w:cs="Segoe UI"/>
        </w:rPr>
      </w:r>
      <w:r w:rsidRPr="0003429F">
        <w:rPr>
          <w:rFonts w:ascii="Segoe UI" w:hAnsi="Segoe UI" w:cs="Segoe UI"/>
        </w:rPr>
        <w:fldChar w:fldCharType="separate"/>
      </w:r>
      <w:r w:rsidRPr="009D2E6E">
        <w:rPr>
          <w:rFonts w:ascii="Segoe UI" w:hAnsi="Segoe UI" w:cs="Segoe UI"/>
        </w:rPr>
        <w:t>3.1.1</w:t>
      </w:r>
      <w:r w:rsidRPr="0003429F">
        <w:rPr>
          <w:rFonts w:ascii="Segoe UI" w:hAnsi="Segoe UI" w:cs="Segoe UI"/>
        </w:rPr>
        <w:fldChar w:fldCharType="end"/>
      </w:r>
      <w:r w:rsidRPr="009D2E6E">
        <w:rPr>
          <w:rFonts w:ascii="Segoe UI" w:hAnsi="Segoe UI" w:cs="Segoe UI"/>
        </w:rPr>
        <w:t xml:space="preserve"> , the VNFO requires a new VDU2 instance (BGF2), and waits the acknowledge coming from the VNF at the end of its initialization phase.</w:t>
      </w:r>
    </w:p>
    <w:p w14:paraId="790C0E04" w14:textId="77777777" w:rsidR="00AF6DD7" w:rsidRPr="004057AF" w:rsidRDefault="00AF6DD7" w:rsidP="00AF6DD7">
      <w:pPr>
        <w:pStyle w:val="ITALTELnormal"/>
        <w:rPr>
          <w:rFonts w:ascii="Segoe UI" w:hAnsi="Segoe UI" w:cs="Segoe UI"/>
        </w:rPr>
      </w:pPr>
      <w:r w:rsidRPr="004057AF">
        <w:rPr>
          <w:rFonts w:ascii="Segoe UI" w:hAnsi="Segoe UI" w:cs="Segoe UI"/>
        </w:rPr>
        <w:lastRenderedPageBreak/>
        <w:t xml:space="preserve">The scale-out request must be sent to the VNF Controller (O&amp;M) of the VDU1 through </w:t>
      </w:r>
      <w:r w:rsidRPr="00A23582">
        <w:rPr>
          <w:rFonts w:ascii="Segoe UI" w:hAnsi="Segoe UI" w:cs="Segoe UI"/>
        </w:rPr>
        <w:t xml:space="preserve">the Management Network. This request is a http PUT method, different from the “Start” PUT request (i.e: on the basis of a different URL), and must contain </w:t>
      </w:r>
      <w:r w:rsidRPr="00A23582">
        <w:rPr>
          <w:rFonts w:cs="Segoe UI"/>
        </w:rPr>
        <w:t>the identifier of the new VDU</w:t>
      </w:r>
      <w:r w:rsidRPr="009D2E6E">
        <w:rPr>
          <w:rFonts w:cs="Segoe UI"/>
        </w:rPr>
        <w:t>2</w:t>
      </w:r>
      <w:r w:rsidRPr="004057AF">
        <w:rPr>
          <w:rFonts w:cs="Segoe UI"/>
        </w:rPr>
        <w:t xml:space="preserve"> instance (BGF2). </w:t>
      </w:r>
    </w:p>
    <w:p w14:paraId="5E829607" w14:textId="77777777" w:rsidR="00AF6DD7" w:rsidRPr="004057AF" w:rsidRDefault="00AF6DD7" w:rsidP="00AF6DD7">
      <w:r w:rsidRPr="004057AF">
        <w:t>A Scale-out request is like a “start” request for the new VDU2 instance (BGF2) since it enables, from now on, the handling of the media stream.</w:t>
      </w:r>
    </w:p>
    <w:p w14:paraId="52C27E02" w14:textId="77777777" w:rsidR="00AF6DD7" w:rsidRPr="004057AF" w:rsidRDefault="00AF6DD7" w:rsidP="00AF6DD7">
      <w:r w:rsidRPr="004057AF">
        <w:t>At the receipt of the scale-out command, the VNF Controller (O&amp;M) of the VDU1 sets to “enable” the administration status of the BGF2 instance. From now on the IBCF function starts to balance the media stream on BGF1 and BGF2.</w:t>
      </w:r>
    </w:p>
    <w:p w14:paraId="0A68E90C" w14:textId="77777777" w:rsidR="00AF6DD7" w:rsidRPr="00751504" w:rsidRDefault="00580430" w:rsidP="008964F1">
      <w:pPr>
        <w:pStyle w:val="Heading4"/>
      </w:pPr>
      <w:r>
        <w:rPr>
          <w:noProof/>
          <w:lang w:eastAsia="it-IT"/>
        </w:rPr>
        <w:object w:dxaOrig="1440" w:dyaOrig="1440" w14:anchorId="2EA2A080">
          <v:shape id="_x0000_s1034" type="#_x0000_t75" style="position:absolute;left:0;text-align:left;margin-left:-33.75pt;margin-top:29.7pt;width:449pt;height:336pt;z-index:251731968;mso-position-horizontal-relative:text;mso-position-vertical-relative:text">
            <v:imagedata r:id="rId100" o:title=""/>
            <w10:wrap type="square" side="right"/>
          </v:shape>
          <o:OLEObject Type="Embed" ProgID="PowerPoint.Show.8" ShapeID="_x0000_s1034" DrawAspect="Content" ObjectID="_1529830788" r:id="rId101"/>
        </w:object>
      </w:r>
      <w:r w:rsidR="00AF6DD7" w:rsidRPr="00751504">
        <w:t>vSBC Scale-in flow chart</w:t>
      </w:r>
    </w:p>
    <w:p w14:paraId="75C12E6C" w14:textId="77777777" w:rsidR="00AF6DD7" w:rsidRPr="009D2E6E" w:rsidRDefault="00AF6DD7" w:rsidP="00AF6DD7">
      <w:pPr>
        <w:pStyle w:val="CodeBox"/>
        <w:framePr w:wrap="notBeside"/>
        <w:rPr>
          <w:lang w:val="en-GB"/>
        </w:rPr>
      </w:pPr>
    </w:p>
    <w:p w14:paraId="0F1EE6DD" w14:textId="77777777" w:rsidR="00AF6DD7" w:rsidRPr="004057AF" w:rsidRDefault="00AF6DD7" w:rsidP="00AF6DD7">
      <w:pPr>
        <w:ind w:left="2832"/>
      </w:pPr>
    </w:p>
    <w:p w14:paraId="2F8B690E" w14:textId="771A875A" w:rsidR="00AF6DD7" w:rsidRPr="00DF691D" w:rsidRDefault="009B6FDA" w:rsidP="00DF691D">
      <w:pPr>
        <w:pStyle w:val="Caption"/>
        <w:tabs>
          <w:tab w:val="left" w:pos="825"/>
          <w:tab w:val="center" w:pos="4153"/>
        </w:tabs>
        <w:jc w:val="left"/>
        <w:rPr>
          <w:b w:val="0"/>
          <w:szCs w:val="20"/>
        </w:rPr>
      </w:pPr>
      <w:r>
        <w:rPr>
          <w:b w:val="0"/>
          <w:szCs w:val="20"/>
        </w:rPr>
        <w:tab/>
      </w:r>
      <w:r>
        <w:rPr>
          <w:b w:val="0"/>
          <w:szCs w:val="20"/>
        </w:rPr>
        <w:tab/>
      </w:r>
      <w:bookmarkStart w:id="132" w:name="_Toc456088969"/>
      <w:r w:rsidR="00AF6DD7" w:rsidRPr="00DF691D">
        <w:rPr>
          <w:b w:val="0"/>
          <w:szCs w:val="20"/>
        </w:rPr>
        <w:t xml:space="preserve">Figure </w:t>
      </w:r>
      <w:r w:rsidR="00AF6DD7" w:rsidRPr="00DF691D">
        <w:rPr>
          <w:b w:val="0"/>
          <w:szCs w:val="20"/>
        </w:rPr>
        <w:fldChar w:fldCharType="begin"/>
      </w:r>
      <w:r w:rsidR="00AF6DD7" w:rsidRPr="00DF691D">
        <w:rPr>
          <w:b w:val="0"/>
          <w:szCs w:val="20"/>
        </w:rPr>
        <w:instrText xml:space="preserve"> SEQ Figure \* ARABIC </w:instrText>
      </w:r>
      <w:r w:rsidR="00AF6DD7" w:rsidRPr="00DF691D">
        <w:rPr>
          <w:b w:val="0"/>
          <w:szCs w:val="20"/>
        </w:rPr>
        <w:fldChar w:fldCharType="separate"/>
      </w:r>
      <w:r w:rsidRPr="00DF691D">
        <w:rPr>
          <w:b w:val="0"/>
          <w:noProof/>
          <w:szCs w:val="20"/>
        </w:rPr>
        <w:t>35</w:t>
      </w:r>
      <w:r w:rsidR="00AF6DD7" w:rsidRPr="00DF691D">
        <w:rPr>
          <w:b w:val="0"/>
          <w:szCs w:val="20"/>
        </w:rPr>
        <w:fldChar w:fldCharType="end"/>
      </w:r>
      <w:r w:rsidR="00AF6DD7" w:rsidRPr="00DF691D">
        <w:rPr>
          <w:b w:val="0"/>
          <w:szCs w:val="20"/>
        </w:rPr>
        <w:t xml:space="preserve"> – vSBC “scale-in” flow chart</w:t>
      </w:r>
      <w:bookmarkEnd w:id="132"/>
    </w:p>
    <w:p w14:paraId="1249FD7A" w14:textId="77777777" w:rsidR="00AF6DD7" w:rsidRPr="004057AF" w:rsidRDefault="00AF6DD7" w:rsidP="00AF6DD7">
      <w:pPr>
        <w:rPr>
          <w:rFonts w:cs="Segoe UI"/>
        </w:rPr>
      </w:pPr>
      <w:r w:rsidRPr="009D2E6E">
        <w:rPr>
          <w:rFonts w:cs="Segoe UI"/>
        </w:rPr>
        <w:t>C</w:t>
      </w:r>
      <w:r w:rsidRPr="004057AF">
        <w:rPr>
          <w:rFonts w:cs="Segoe UI"/>
        </w:rPr>
        <w:t xml:space="preserve">yclically both BGF1 and BGF2 instances, by means of their local </w:t>
      </w:r>
      <w:r w:rsidRPr="009D2E6E">
        <w:rPr>
          <w:rFonts w:cs="Segoe UI"/>
        </w:rPr>
        <w:t>“</w:t>
      </w:r>
      <w:r w:rsidRPr="004057AF">
        <w:rPr>
          <w:rFonts w:cs="Segoe UI"/>
        </w:rPr>
        <w:t>Collectd</w:t>
      </w:r>
      <w:r w:rsidRPr="009D2E6E">
        <w:rPr>
          <w:rFonts w:cs="Segoe UI"/>
        </w:rPr>
        <w:t>”</w:t>
      </w:r>
      <w:r w:rsidRPr="004057AF">
        <w:rPr>
          <w:rFonts w:cs="Segoe UI"/>
        </w:rPr>
        <w:t xml:space="preserve"> daemon, send the “</w:t>
      </w:r>
      <w:r w:rsidRPr="004057AF">
        <w:rPr>
          <w:rFonts w:cs="Segoe UI"/>
          <w:i/>
        </w:rPr>
        <w:t>CPU utilisation</w:t>
      </w:r>
      <w:r w:rsidRPr="004057AF">
        <w:rPr>
          <w:rFonts w:cs="Segoe UI"/>
        </w:rPr>
        <w:t>” metric to the Monitoring Manager. These data are sent to the VIM and then to the VNFO.</w:t>
      </w:r>
    </w:p>
    <w:p w14:paraId="3B8DFE6C" w14:textId="77777777" w:rsidR="00AF6DD7" w:rsidRPr="004057AF" w:rsidRDefault="00AF6DD7" w:rsidP="00AF6DD7">
      <w:pPr>
        <w:rPr>
          <w:rFonts w:cs="Segoe UI"/>
        </w:rPr>
      </w:pPr>
      <w:r w:rsidRPr="004057AF">
        <w:rPr>
          <w:rFonts w:cs="Segoe UI"/>
        </w:rPr>
        <w:t xml:space="preserve">If the collected metrics satisfy the VNFD scale-in rules described in par. </w:t>
      </w:r>
      <w:r w:rsidRPr="001F665C">
        <w:rPr>
          <w:rFonts w:cs="Segoe UI"/>
        </w:rPr>
        <w:fldChar w:fldCharType="begin"/>
      </w:r>
      <w:r w:rsidRPr="004057AF">
        <w:rPr>
          <w:rFonts w:cs="Segoe UI"/>
        </w:rPr>
        <w:instrText xml:space="preserve"> REF _Ref448356236 \w \h  \* MERGEFORMAT </w:instrText>
      </w:r>
      <w:r w:rsidRPr="001F665C">
        <w:rPr>
          <w:rFonts w:cs="Segoe UI"/>
        </w:rPr>
      </w:r>
      <w:r w:rsidRPr="001F665C">
        <w:rPr>
          <w:rFonts w:cs="Segoe UI"/>
        </w:rPr>
        <w:fldChar w:fldCharType="separate"/>
      </w:r>
      <w:r w:rsidRPr="004057AF">
        <w:rPr>
          <w:rFonts w:cs="Segoe UI"/>
        </w:rPr>
        <w:t>3.1.1</w:t>
      </w:r>
      <w:r w:rsidRPr="001F665C">
        <w:rPr>
          <w:rFonts w:cs="Segoe UI"/>
        </w:rPr>
        <w:fldChar w:fldCharType="end"/>
      </w:r>
      <w:r w:rsidRPr="004057AF">
        <w:rPr>
          <w:rFonts w:cs="Segoe UI"/>
        </w:rPr>
        <w:t>, the VNFO/VNFM requires the VNF to stop the usage of the VDU2 instance (BGF2), and waits the acknowledge coming from the VNF at the end of this operation.</w:t>
      </w:r>
    </w:p>
    <w:p w14:paraId="51664B8D" w14:textId="77777777" w:rsidR="00AF6DD7" w:rsidRPr="004057AF" w:rsidRDefault="00AF6DD7" w:rsidP="00AF6DD7">
      <w:pPr>
        <w:rPr>
          <w:rFonts w:cs="Segoe UI"/>
        </w:rPr>
      </w:pPr>
      <w:r w:rsidRPr="004057AF">
        <w:rPr>
          <w:rFonts w:cs="Segoe UI"/>
        </w:rPr>
        <w:t xml:space="preserve">The scale-in request must be sent from the VNFO/VNFM to the VNF Controller (O&amp;M) of the VDU1, through the Management Network.  This request is a http PUT method, </w:t>
      </w:r>
      <w:r w:rsidRPr="004057AF">
        <w:rPr>
          <w:rFonts w:cs="Segoe UI"/>
        </w:rPr>
        <w:lastRenderedPageBreak/>
        <w:t xml:space="preserve">different from the “Start” request (i.e: on the basis of a different URL), and must contain the identifier of the VDU2 instance that must be removed (BGF2). </w:t>
      </w:r>
    </w:p>
    <w:p w14:paraId="5C6D43A7" w14:textId="77777777" w:rsidR="00AF6DD7" w:rsidRPr="004057AF" w:rsidRDefault="00AF6DD7" w:rsidP="00AF6DD7">
      <w:r w:rsidRPr="004057AF">
        <w:t>A scale-in request is like a “Stop” request for the VNF, since the VNF Controller (OEM) stops, in a graceful way, all the active media sessions of BGF2. The administrative status of BGF2 is set to “disable”, so that the IBCF, from now on, can use only the first BGF instance (BGF1) to handle new calls.</w:t>
      </w:r>
    </w:p>
    <w:p w14:paraId="66C938EE" w14:textId="77777777" w:rsidR="00AF6DD7" w:rsidRPr="004057AF" w:rsidRDefault="00AF6DD7" w:rsidP="00AF6DD7">
      <w:r w:rsidRPr="004057AF">
        <w:t>During the scale-in procedure no media calls are moved from the BGF2 instance to the BGF1 instance.  Only when all active BGF2 calls are finished, then all the resources linked to the BGF2 can be released. Anyways there is a maximum time interval after which all the active sessions are stopped.</w:t>
      </w:r>
    </w:p>
    <w:p w14:paraId="5099E571" w14:textId="77777777" w:rsidR="00AF6DD7" w:rsidRPr="004057AF" w:rsidRDefault="00AF6DD7" w:rsidP="00AF6DD7">
      <w:r w:rsidRPr="004057AF">
        <w:t>Finally the VNF controller (O&amp;M) of the VDU1 notifies the VNFM/VNFO the end of the scale-in operation, so that the VNFO can request the VIM to release all resources linked to the BGF2 instance.</w:t>
      </w:r>
    </w:p>
    <w:p w14:paraId="3B03F7DE" w14:textId="77777777" w:rsidR="00AF6DD7" w:rsidRPr="00751504" w:rsidRDefault="00AF6DD7" w:rsidP="008964F1">
      <w:pPr>
        <w:pStyle w:val="Heading3"/>
      </w:pPr>
      <w:bookmarkStart w:id="133" w:name="_Toc456088887"/>
      <w:r w:rsidRPr="00751504">
        <w:t>Summary of the vSBC scaling procedures</w:t>
      </w:r>
      <w:bookmarkEnd w:id="133"/>
    </w:p>
    <w:p w14:paraId="2248D4FE" w14:textId="77777777" w:rsidR="00AF6DD7" w:rsidRPr="009D2E6E" w:rsidRDefault="00AF6DD7" w:rsidP="00AF6DD7">
      <w:r w:rsidRPr="004057AF">
        <w:t xml:space="preserve">The following Figure summarizes the vSBC </w:t>
      </w:r>
      <w:r w:rsidRPr="009D2E6E">
        <w:t>“</w:t>
      </w:r>
      <w:r w:rsidRPr="004057AF">
        <w:t>scale-out</w:t>
      </w:r>
      <w:r w:rsidRPr="009D2E6E">
        <w:t>”</w:t>
      </w:r>
      <w:r w:rsidRPr="004057AF">
        <w:t xml:space="preserve"> procedure previously described</w:t>
      </w:r>
      <w:r w:rsidRPr="009D2E6E">
        <w:t xml:space="preserve"> in par. </w:t>
      </w:r>
      <w:r w:rsidRPr="009D2E6E">
        <w:fldChar w:fldCharType="begin"/>
      </w:r>
      <w:r w:rsidRPr="009D2E6E">
        <w:instrText xml:space="preserve"> REF _Ref453685622 \w \h </w:instrText>
      </w:r>
      <w:r w:rsidRPr="009D2E6E">
        <w:fldChar w:fldCharType="separate"/>
      </w:r>
      <w:r w:rsidRPr="009D2E6E">
        <w:t xml:space="preserve">3.2.3.1. </w:t>
      </w:r>
      <w:r w:rsidRPr="009D2E6E">
        <w:fldChar w:fldCharType="end"/>
      </w:r>
    </w:p>
    <w:p w14:paraId="5F1FE9D7" w14:textId="77777777" w:rsidR="00AF6DD7" w:rsidRPr="009D2E6E" w:rsidRDefault="00AF6DD7" w:rsidP="00AF6DD7"/>
    <w:p w14:paraId="665AC794" w14:textId="77777777" w:rsidR="00AF6DD7" w:rsidRPr="009D2E6E" w:rsidRDefault="00AF6DD7" w:rsidP="00AF6DD7">
      <w:r w:rsidRPr="009D2E6E">
        <w:rPr>
          <w:b/>
          <w:bCs/>
          <w:noProof/>
          <w:lang w:val="en-US"/>
        </w:rPr>
        <w:drawing>
          <wp:inline distT="0" distB="0" distL="0" distR="0" wp14:anchorId="1358E874" wp14:editId="54DA5AFE">
            <wp:extent cx="5324475" cy="3543289"/>
            <wp:effectExtent l="0" t="0" r="0" b="635"/>
            <wp:docPr id="4" name="Immagin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1378" r="4106"/>
                    <a:stretch/>
                  </pic:blipFill>
                  <pic:spPr bwMode="auto">
                    <a:xfrm>
                      <a:off x="0" y="0"/>
                      <a:ext cx="5326833" cy="3544858"/>
                    </a:xfrm>
                    <a:prstGeom prst="rect">
                      <a:avLst/>
                    </a:prstGeom>
                    <a:ln>
                      <a:noFill/>
                    </a:ln>
                    <a:extLst>
                      <a:ext uri="{53640926-AAD7-44D8-BBD7-CCE9431645EC}">
                        <a14:shadowObscured xmlns:a14="http://schemas.microsoft.com/office/drawing/2010/main"/>
                      </a:ext>
                    </a:extLst>
                  </pic:spPr>
                </pic:pic>
              </a:graphicData>
            </a:graphic>
          </wp:inline>
        </w:drawing>
      </w:r>
    </w:p>
    <w:p w14:paraId="43A756E0" w14:textId="10CBB374" w:rsidR="00AF6DD7" w:rsidRPr="00DF691D" w:rsidRDefault="00AF6DD7" w:rsidP="00AF6DD7">
      <w:pPr>
        <w:pStyle w:val="Caption"/>
        <w:rPr>
          <w:b w:val="0"/>
          <w:szCs w:val="20"/>
        </w:rPr>
      </w:pPr>
      <w:bookmarkStart w:id="134" w:name="_Toc456088970"/>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967697" w:rsidRPr="00DF691D">
        <w:rPr>
          <w:b w:val="0"/>
          <w:noProof/>
          <w:szCs w:val="20"/>
        </w:rPr>
        <w:t>36</w:t>
      </w:r>
      <w:r w:rsidRPr="00DF691D">
        <w:rPr>
          <w:b w:val="0"/>
          <w:szCs w:val="20"/>
        </w:rPr>
        <w:fldChar w:fldCharType="end"/>
      </w:r>
      <w:r w:rsidRPr="00DF691D">
        <w:rPr>
          <w:b w:val="0"/>
          <w:szCs w:val="20"/>
        </w:rPr>
        <w:t xml:space="preserve"> - vSBC “scale out” procedure</w:t>
      </w:r>
      <w:bookmarkEnd w:id="134"/>
    </w:p>
    <w:p w14:paraId="05BCAE9D" w14:textId="77777777" w:rsidR="00AF6DD7" w:rsidRPr="004057AF" w:rsidRDefault="00AF6DD7" w:rsidP="00AF6DD7"/>
    <w:p w14:paraId="32836B58" w14:textId="77777777" w:rsidR="00AF6DD7" w:rsidRPr="004057AF" w:rsidRDefault="00AF6DD7" w:rsidP="00AF6DD7">
      <w:r w:rsidRPr="009D2E6E">
        <w:t>The following Figure summarizes the vSBC “scale-in” procedure previously described</w:t>
      </w:r>
      <w:r w:rsidRPr="00B41270">
        <w:t xml:space="preserve"> in par. </w:t>
      </w:r>
      <w:r w:rsidRPr="00B41270">
        <w:fldChar w:fldCharType="begin"/>
      </w:r>
      <w:r w:rsidRPr="00B41270">
        <w:instrText xml:space="preserve"> REF _Ref453685687 \w \h  \* MERGEFORMAT </w:instrText>
      </w:r>
      <w:r w:rsidRPr="00B41270">
        <w:fldChar w:fldCharType="separate"/>
      </w:r>
      <w:r w:rsidRPr="00B41270">
        <w:t xml:space="preserve">3.2.3.2. </w:t>
      </w:r>
      <w:r w:rsidRPr="00B41270">
        <w:fldChar w:fldCharType="end"/>
      </w:r>
    </w:p>
    <w:p w14:paraId="76B9CC2F" w14:textId="77777777" w:rsidR="00AF6DD7" w:rsidRPr="004057AF" w:rsidRDefault="00AF6DD7" w:rsidP="00AF6DD7">
      <w:pPr>
        <w:jc w:val="left"/>
      </w:pPr>
    </w:p>
    <w:p w14:paraId="50DB1046" w14:textId="77777777" w:rsidR="00AF6DD7" w:rsidRPr="004057AF" w:rsidRDefault="00AF6DD7" w:rsidP="00AF6DD7">
      <w:pPr>
        <w:jc w:val="left"/>
      </w:pPr>
    </w:p>
    <w:p w14:paraId="7F0C282A" w14:textId="77777777" w:rsidR="00AF6DD7" w:rsidRPr="004057AF" w:rsidRDefault="00AF6DD7" w:rsidP="00AF6DD7">
      <w:pPr>
        <w:jc w:val="left"/>
      </w:pPr>
      <w:r w:rsidRPr="001F665C">
        <w:rPr>
          <w:noProof/>
          <w:lang w:val="en-US"/>
        </w:rPr>
        <w:drawing>
          <wp:inline distT="0" distB="0" distL="0" distR="0" wp14:anchorId="57E1AC98" wp14:editId="07A739C2">
            <wp:extent cx="5343776" cy="3533775"/>
            <wp:effectExtent l="0" t="0" r="9525" b="0"/>
            <wp:docPr id="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9029" r="5911"/>
                    <a:stretch/>
                  </pic:blipFill>
                  <pic:spPr bwMode="auto">
                    <a:xfrm>
                      <a:off x="0" y="0"/>
                      <a:ext cx="5354847" cy="3541096"/>
                    </a:xfrm>
                    <a:prstGeom prst="rect">
                      <a:avLst/>
                    </a:prstGeom>
                    <a:ln>
                      <a:noFill/>
                    </a:ln>
                    <a:extLst>
                      <a:ext uri="{53640926-AAD7-44D8-BBD7-CCE9431645EC}">
                        <a14:shadowObscured xmlns:a14="http://schemas.microsoft.com/office/drawing/2010/main"/>
                      </a:ext>
                    </a:extLst>
                  </pic:spPr>
                </pic:pic>
              </a:graphicData>
            </a:graphic>
          </wp:inline>
        </w:drawing>
      </w:r>
    </w:p>
    <w:p w14:paraId="106DD231" w14:textId="55D909B8" w:rsidR="00AF6DD7" w:rsidRPr="00DF691D" w:rsidRDefault="00AF6DD7" w:rsidP="00AF6DD7">
      <w:pPr>
        <w:pStyle w:val="Caption"/>
        <w:rPr>
          <w:b w:val="0"/>
          <w:szCs w:val="20"/>
          <w:lang w:val="it-IT"/>
        </w:rPr>
      </w:pPr>
      <w:bookmarkStart w:id="135" w:name="_Toc456088971"/>
      <w:r w:rsidRPr="00DF691D">
        <w:rPr>
          <w:b w:val="0"/>
          <w:szCs w:val="20"/>
          <w:lang w:val="it-IT"/>
        </w:rPr>
        <w:t xml:space="preserve">Figure </w:t>
      </w:r>
      <w:r w:rsidRPr="00DF691D">
        <w:rPr>
          <w:b w:val="0"/>
          <w:szCs w:val="20"/>
        </w:rPr>
        <w:fldChar w:fldCharType="begin"/>
      </w:r>
      <w:r w:rsidRPr="00DF691D">
        <w:rPr>
          <w:b w:val="0"/>
          <w:szCs w:val="20"/>
          <w:lang w:val="it-IT"/>
        </w:rPr>
        <w:instrText xml:space="preserve"> SEQ Figure \* ARABIC </w:instrText>
      </w:r>
      <w:r w:rsidRPr="00DF691D">
        <w:rPr>
          <w:b w:val="0"/>
          <w:szCs w:val="20"/>
        </w:rPr>
        <w:fldChar w:fldCharType="separate"/>
      </w:r>
      <w:r w:rsidR="008C0857" w:rsidRPr="00DF691D">
        <w:rPr>
          <w:b w:val="0"/>
          <w:noProof/>
          <w:szCs w:val="20"/>
          <w:lang w:val="it-IT"/>
        </w:rPr>
        <w:t>37</w:t>
      </w:r>
      <w:r w:rsidRPr="00DF691D">
        <w:rPr>
          <w:b w:val="0"/>
          <w:szCs w:val="20"/>
        </w:rPr>
        <w:fldChar w:fldCharType="end"/>
      </w:r>
      <w:r w:rsidRPr="00DF691D">
        <w:rPr>
          <w:b w:val="0"/>
          <w:szCs w:val="20"/>
          <w:lang w:val="it-IT"/>
        </w:rPr>
        <w:t xml:space="preserve"> -  vSBC “scale-in” procedure</w:t>
      </w:r>
      <w:bookmarkEnd w:id="135"/>
    </w:p>
    <w:p w14:paraId="602549E3" w14:textId="77777777" w:rsidR="00AF6DD7" w:rsidRPr="009927F4" w:rsidRDefault="00AF6DD7" w:rsidP="00AF6DD7">
      <w:pPr>
        <w:rPr>
          <w:lang w:val="it-IT"/>
        </w:rPr>
      </w:pPr>
    </w:p>
    <w:p w14:paraId="11906A20" w14:textId="77777777" w:rsidR="00AF6DD7" w:rsidRPr="009927F4" w:rsidRDefault="00AF6DD7" w:rsidP="00AF6DD7">
      <w:pPr>
        <w:spacing w:after="200" w:line="276" w:lineRule="auto"/>
        <w:jc w:val="left"/>
        <w:rPr>
          <w:rFonts w:eastAsiaTheme="majorEastAsia" w:cstheme="majorBidi"/>
          <w:bCs/>
          <w:color w:val="17365D" w:themeColor="text2" w:themeShade="BF"/>
          <w:sz w:val="28"/>
          <w:szCs w:val="26"/>
          <w:lang w:val="it-IT"/>
        </w:rPr>
      </w:pPr>
      <w:r w:rsidRPr="009927F4">
        <w:rPr>
          <w:lang w:val="it-IT"/>
        </w:rPr>
        <w:br w:type="page"/>
      </w:r>
    </w:p>
    <w:p w14:paraId="6C440D3D" w14:textId="77777777" w:rsidR="00AF6DD7" w:rsidRPr="009D2E6E" w:rsidRDefault="00AF6DD7" w:rsidP="008964F1">
      <w:pPr>
        <w:pStyle w:val="Heading2"/>
      </w:pPr>
      <w:bookmarkStart w:id="136" w:name="_Toc456088888"/>
      <w:r w:rsidRPr="009D2E6E">
        <w:lastRenderedPageBreak/>
        <w:t>vHG/ vCDN scaling</w:t>
      </w:r>
      <w:bookmarkEnd w:id="136"/>
    </w:p>
    <w:p w14:paraId="09BCBF2C" w14:textId="77777777" w:rsidR="00AF6DD7" w:rsidRPr="009D2E6E" w:rsidRDefault="00AF6DD7" w:rsidP="00AF6DD7">
      <w:r w:rsidRPr="009D2E6E">
        <w:t>Thanks to the use of SaltStack and the Infrastructure as a Service Approach, scaling is made quite easy for the vHG/vCDN. In this section, we briefly describe how we implemented scaling. We followed the antifragile pattern, allowing each micro service to operate in autonomy so that the whole VNF can be resilient and easily scalable.</w:t>
      </w:r>
    </w:p>
    <w:p w14:paraId="28FE9E94" w14:textId="77777777" w:rsidR="00AF6DD7" w:rsidRPr="00751504" w:rsidRDefault="00AF6DD7" w:rsidP="008964F1">
      <w:pPr>
        <w:pStyle w:val="Heading3"/>
      </w:pPr>
      <w:bookmarkStart w:id="137" w:name="_Toc456088889"/>
      <w:r w:rsidRPr="00751504">
        <w:t>Scaling out</w:t>
      </w:r>
      <w:bookmarkEnd w:id="137"/>
      <w:r w:rsidRPr="00751504">
        <w:t xml:space="preserve"> </w:t>
      </w:r>
    </w:p>
    <w:p w14:paraId="4B1651F5" w14:textId="77777777" w:rsidR="00AF6DD7" w:rsidRPr="009D2E6E" w:rsidRDefault="00AF6DD7" w:rsidP="00AF6DD7">
      <w:r w:rsidRPr="009D2E6E">
        <w:t>First, the monitoring agent reports that the storage is running low, or that the ingestion procedure cannot cope with the ingestion demand, thanks to application-specific metrics.</w:t>
      </w:r>
    </w:p>
    <w:p w14:paraId="3252F4B4" w14:textId="77777777" w:rsidR="00AF6DD7" w:rsidRPr="009D2E6E" w:rsidRDefault="00AF6DD7" w:rsidP="00AF6DD7">
      <w:r w:rsidRPr="009D2E6E">
        <w:t>Then, the VNFM launches a new VM (storage node or worker node depending on which metric is breached) and this node is provided with the IP address of the VNF controller. The new VM connects to the controller so that it can be part of the infrastructure under its supervision.</w:t>
      </w:r>
    </w:p>
    <w:p w14:paraId="338268EB" w14:textId="77777777" w:rsidR="00AF6DD7" w:rsidRPr="009D2E6E" w:rsidRDefault="00AF6DD7" w:rsidP="00AF6DD7">
      <w:r w:rsidRPr="009D2E6E">
        <w:t>When the VNFM send the scale-up lifecycle event, the controller re-synchronize the infrastructure with all the connected VMs. It’s important to note that the exact same procedure is used when scaling the VM and when starting them: software is downloaded (swiftstack or docker + custom made-images), the VM is configured (configuration files are written and services are launched) according to its “role” as a storage node or as a worker.</w:t>
      </w:r>
    </w:p>
    <w:p w14:paraId="2CFFDCCF" w14:textId="77777777" w:rsidR="00AF6DD7" w:rsidRPr="009D2E6E" w:rsidRDefault="00AF6DD7" w:rsidP="00AF6DD7">
      <w:r w:rsidRPr="009D2E6E">
        <w:t>Once a new worker joins the pool, it is ready to take orders from the caching orchestrator and starts consuming messages on the broker queue. Similarly, once a new storage nodes arrive, swiftstack proxy node re-balance the load amongst the nodes automatically.</w:t>
      </w:r>
    </w:p>
    <w:p w14:paraId="6EC6B814" w14:textId="77777777" w:rsidR="00AF6DD7" w:rsidRPr="00751504" w:rsidRDefault="00AF6DD7" w:rsidP="008964F1">
      <w:pPr>
        <w:pStyle w:val="Heading3"/>
      </w:pPr>
      <w:bookmarkStart w:id="138" w:name="_Toc456088890"/>
      <w:r w:rsidRPr="00751504">
        <w:t>Scaling in</w:t>
      </w:r>
      <w:bookmarkEnd w:id="138"/>
    </w:p>
    <w:p w14:paraId="5890D106" w14:textId="77777777" w:rsidR="00AF6DD7" w:rsidRPr="009D2E6E" w:rsidRDefault="00AF6DD7" w:rsidP="00AF6DD7">
      <w:r w:rsidRPr="009D2E6E">
        <w:t>Scaling in can occur easily, as workers can be shut instantaneously: killed tasks will not be acknowledged by the workers and will be automatically relaunched after a timeout. For storage nodes, when the node proxy detects that the integrity of the Distributed Hash Table is compromised (when a node terminates), load is rebalanced on existing nodes, automatically in background task.</w:t>
      </w:r>
    </w:p>
    <w:p w14:paraId="46AFB376" w14:textId="77777777" w:rsidR="00AF6DD7" w:rsidRPr="009D2E6E" w:rsidRDefault="00AF6DD7" w:rsidP="00AF6DD7"/>
    <w:p w14:paraId="5D849F5D" w14:textId="77777777" w:rsidR="00AF6DD7" w:rsidRPr="009D2E6E" w:rsidRDefault="00AF6DD7" w:rsidP="00AF6DD7">
      <w:pPr>
        <w:rPr>
          <w:highlight w:val="yellow"/>
        </w:rPr>
      </w:pPr>
    </w:p>
    <w:p w14:paraId="43E2A966" w14:textId="77777777" w:rsidR="00AF6DD7" w:rsidRPr="009D2E6E" w:rsidRDefault="00AF6DD7" w:rsidP="00AF6DD7"/>
    <w:p w14:paraId="69897622" w14:textId="77777777" w:rsidR="00AF6DD7" w:rsidRPr="009D2E6E" w:rsidRDefault="00AF6DD7" w:rsidP="008964F1">
      <w:pPr>
        <w:pStyle w:val="Heading1"/>
      </w:pPr>
      <w:bookmarkStart w:id="139" w:name="_Toc456088891"/>
      <w:r w:rsidRPr="009D2E6E">
        <w:lastRenderedPageBreak/>
        <w:t>T-NOVA VNFs: Lessons Learnt</w:t>
      </w:r>
      <w:bookmarkEnd w:id="139"/>
    </w:p>
    <w:p w14:paraId="5985EC83" w14:textId="77777777" w:rsidR="00AF6DD7" w:rsidRPr="009D2E6E" w:rsidRDefault="00AF6DD7" w:rsidP="00AF6DD7">
      <w:r w:rsidRPr="009D2E6E">
        <w:t>In this section, some practical information collected during the development phase of T-NOVA VNFs is reported. In particular, in the following subsections, the most relevant difficulties encountered during the project are reported and briefly discussed, so as to provide guidelines to new developers who wish to develop new VNFs and/or make them available in the T-NOVA framework. Some novel aspects are also considered, such as the use of various types of HW accelerators to enhance the performance of VNFs.</w:t>
      </w:r>
    </w:p>
    <w:p w14:paraId="01CF4897" w14:textId="77777777" w:rsidR="00AF6DD7" w:rsidRPr="004057AF" w:rsidRDefault="00AF6DD7" w:rsidP="008964F1">
      <w:pPr>
        <w:pStyle w:val="Heading2"/>
      </w:pPr>
      <w:bookmarkStart w:id="140" w:name="_Toc456088892"/>
      <w:r w:rsidRPr="004057AF">
        <w:t>Architecture</w:t>
      </w:r>
      <w:bookmarkEnd w:id="140"/>
    </w:p>
    <w:p w14:paraId="08208B05" w14:textId="77777777" w:rsidR="00AF6DD7" w:rsidRPr="004057AF" w:rsidRDefault="00AF6DD7" w:rsidP="00AF6DD7">
      <w:r w:rsidRPr="009D2E6E">
        <w:t xml:space="preserve">When it comes to the architecture of the various VNFs developed in T-NOVA, all VNF developers planned to have a typical VNF composed of several VNF components reflecting the different functionalities required for the operation of the VNF. Although this distributed architecture works fine with VMs running on hosts, it does not, unfortunately, work in a seamless way when OpenStack is being used. In fact, OpenStack does not really count as a complete NFV infrastructure and raised several networking issues in terms of automated VNF deployment, Service Function Chaining (SFC), traffic forwarding and inter-VM communication, required for VNFs such as the vSA and the Traffic Classifier (vTC) to function properly. The automated and functional integration of the vSA and vTC </w:t>
      </w:r>
      <w:r w:rsidRPr="004057AF">
        <w:t xml:space="preserve">to OpenStack’s networking environment, and more specifically to Neutron service, is non-trivial and remains to be substantiated and implemented as Neutron at the moment does not offer much freedom and flexibility on arbitrary traffic steering. </w:t>
      </w:r>
    </w:p>
    <w:p w14:paraId="63820134" w14:textId="77777777" w:rsidR="00AF6DD7" w:rsidRPr="009A7F8E" w:rsidRDefault="00AF6DD7" w:rsidP="00AF6DD7">
      <w:r w:rsidRPr="004057AF">
        <w:t>In order to support direct traffic forwarding, meaning the virtual network interface of one Virtual Network Function Component (VNFC) to be directly connected to another VNFC’s virtual network interface, a modification on Neutron’s OVS needs to be applied. Each virtual network interface of a VNFC is reflected upon one TAP-virtual network kernel device, a virtual port on Neutron’s OVS and a virtual bridge connecting them. This way, packets travel from the VNFC to Neutron’s OVS through the Linux kernel. The virtual kernel bridges of the two VNFCs need to be shut down and removed. Then an OVSDB rule needs to be applied at the Neutron OVS, applying an all-forwarding policy between the OVS ports of the corresponding VNFCs.</w:t>
      </w:r>
    </w:p>
    <w:p w14:paraId="0D75162E" w14:textId="77777777" w:rsidR="00AF6DD7" w:rsidRPr="009A7F8E" w:rsidRDefault="00AF6DD7" w:rsidP="008964F1">
      <w:pPr>
        <w:pStyle w:val="Heading2"/>
      </w:pPr>
      <w:bookmarkStart w:id="141" w:name="_Toc456088893"/>
      <w:r w:rsidRPr="009A7F8E">
        <w:t>Descriptors</w:t>
      </w:r>
      <w:bookmarkEnd w:id="141"/>
    </w:p>
    <w:p w14:paraId="5FE09549" w14:textId="77777777" w:rsidR="00AF6DD7" w:rsidRDefault="00AF6DD7" w:rsidP="00AF6DD7">
      <w:r>
        <w:t>The original input for creation of the descriptors for the T-NOVA VNFs was from the early works of ETSI NFV ISG. As the information model used by ETSI ISG NFV is a subject to change, our efforts focused in producing a T-NOVA derivative that would efficiently support the Marketplace imposed rules for Function Developers in delivering their VNFs. Rules as such focus on the the following main sections</w:t>
      </w:r>
    </w:p>
    <w:p w14:paraId="45CC02A9" w14:textId="77777777" w:rsidR="00AF6DD7" w:rsidRDefault="00AF6DD7" w:rsidP="00AF6DD7">
      <w:pPr>
        <w:pStyle w:val="ListParagraph"/>
        <w:numPr>
          <w:ilvl w:val="0"/>
          <w:numId w:val="82"/>
        </w:numPr>
      </w:pPr>
      <w:r>
        <w:t>Trading and brokerage support</w:t>
      </w:r>
    </w:p>
    <w:p w14:paraId="3E8EF1E0" w14:textId="77777777" w:rsidR="00AF6DD7" w:rsidRDefault="00AF6DD7" w:rsidP="00AF6DD7">
      <w:pPr>
        <w:pStyle w:val="ListParagraph"/>
        <w:numPr>
          <w:ilvl w:val="0"/>
          <w:numId w:val="82"/>
        </w:numPr>
      </w:pPr>
      <w:r>
        <w:t>SLA assurance</w:t>
      </w:r>
    </w:p>
    <w:p w14:paraId="0CE1E81C" w14:textId="77777777" w:rsidR="00AF6DD7" w:rsidRDefault="00AF6DD7" w:rsidP="00AF6DD7">
      <w:pPr>
        <w:pStyle w:val="ListParagraph"/>
        <w:numPr>
          <w:ilvl w:val="0"/>
          <w:numId w:val="82"/>
        </w:numPr>
      </w:pPr>
      <w:r>
        <w:t>Networking (via mandatory specified virtual networks)</w:t>
      </w:r>
    </w:p>
    <w:p w14:paraId="51922375" w14:textId="77777777" w:rsidR="00AF6DD7" w:rsidRDefault="00AF6DD7" w:rsidP="00AF6DD7">
      <w:pPr>
        <w:pStyle w:val="ListParagraph"/>
        <w:numPr>
          <w:ilvl w:val="0"/>
          <w:numId w:val="82"/>
        </w:numPr>
      </w:pPr>
      <w:r>
        <w:t>QoS not fully supported yes, only BW limiting</w:t>
      </w:r>
    </w:p>
    <w:p w14:paraId="6E671C90" w14:textId="77777777" w:rsidR="00AF6DD7" w:rsidRPr="003F7345" w:rsidRDefault="00AF6DD7" w:rsidP="00AF6DD7">
      <w:pPr>
        <w:pStyle w:val="ListParagraph"/>
        <w:numPr>
          <w:ilvl w:val="0"/>
          <w:numId w:val="82"/>
        </w:numPr>
      </w:pPr>
      <w:r>
        <w:lastRenderedPageBreak/>
        <w:t xml:space="preserve">VNFC collapse to single VDU mapping. Due to focusing in VMs rather than containers. </w:t>
      </w:r>
    </w:p>
    <w:p w14:paraId="04BFB115" w14:textId="77777777" w:rsidR="00AF6DD7" w:rsidRDefault="00AF6DD7" w:rsidP="00AF6DD7">
      <w:r>
        <w:t xml:space="preserve">The decided descriptors used by TeNOR when a NS is composed by a number of VNFs and decomposed when the the service is to be deployed according to the PoP selected for the instantiation of each VNF. Internally the system is translating the previously presented descriptor into HOT template (HEAT) assuming that the it is assumed that the PoPs are supporting Openstack. The mapping of the T-NOVA descriptor to HEAT templates is not one to one, additionally for the enforcement of the graph VNF Forwarding Graph information has to pass through the SDN Controller as the integration of the OpenDayLight SDN controller is still not supported by both Openstack and ODL. </w:t>
      </w:r>
    </w:p>
    <w:p w14:paraId="48F93457" w14:textId="77777777" w:rsidR="00AF6DD7" w:rsidRPr="009A7F8E" w:rsidRDefault="00AF6DD7" w:rsidP="008964F1">
      <w:pPr>
        <w:pStyle w:val="Heading2"/>
      </w:pPr>
      <w:bookmarkStart w:id="142" w:name="_Toc456088894"/>
      <w:r w:rsidRPr="009A7F8E">
        <w:t>Networking</w:t>
      </w:r>
      <w:bookmarkEnd w:id="142"/>
    </w:p>
    <w:p w14:paraId="1B59D2E9" w14:textId="77777777" w:rsidR="00AF6DD7" w:rsidRPr="009A7F8E" w:rsidRDefault="00AF6DD7" w:rsidP="00AF6DD7">
      <w:r w:rsidRPr="009A7F8E">
        <w:t>The network acceleration in a NFV environment is an ever-evolving important aspect of the virtualized network environment under-test. The mitigation of physical network functions to a virtualized environment, improves portability and flexibilty, but also limits and penalizes the performance. This is why several mechanisms have been developed in order to accelerate the packet processing performance in a virtualized environment, such as DPDK and SRIOV.</w:t>
      </w:r>
    </w:p>
    <w:p w14:paraId="5FFCFE4C" w14:textId="77777777" w:rsidR="00AF6DD7" w:rsidRPr="009A7F8E" w:rsidRDefault="00AF6DD7" w:rsidP="00AF6DD7">
      <w:r w:rsidRPr="00B41270">
        <w:rPr>
          <w:b/>
        </w:rPr>
        <w:t>T</w:t>
      </w:r>
      <w:r w:rsidRPr="009A7F8E">
        <w:rPr>
          <w:b/>
        </w:rPr>
        <w:t xml:space="preserve">he </w:t>
      </w:r>
      <w:r w:rsidRPr="00B41270">
        <w:rPr>
          <w:b/>
        </w:rPr>
        <w:t>Data Plane Development Kit (</w:t>
      </w:r>
      <w:r w:rsidRPr="009A7F8E">
        <w:rPr>
          <w:b/>
        </w:rPr>
        <w:t>DPDK</w:t>
      </w:r>
      <w:r w:rsidRPr="009A7F8E">
        <w:t xml:space="preserve">) framework succeeds in maximizing packet throughput in a virtualized environment. A novel DPDK-enabled version of the vTC has been in order to optimize the packet-handling and processing for the inspected and forwarded traffic, by bypassing the kernel space. The analyzing and forwarding functions are performed entirely on user-space which enhances the vTC performance. Performance evaluation results showed that with and without DPDK, a significantly higher performance can be achieved compared to packet processing with the Linux kernel network stack. However, during the experimentation process various issues ascended, regarding the DPDK deployment. Firstly, the DPDK compilation with nDPI libraries was not possible in any Linux VM, functional version under-test is a Ubuntu 14.04 VM. </w:t>
      </w:r>
    </w:p>
    <w:p w14:paraId="07B498A8" w14:textId="77777777" w:rsidR="00AF6DD7" w:rsidRPr="009A7F8E" w:rsidRDefault="00AF6DD7" w:rsidP="00AF6DD7">
      <w:r w:rsidRPr="009A7F8E">
        <w:t>The second issue, was connectivity issues caused by the loading of the DPDK drivers, as they remove the TCP-IP stack of the virtual NICs, by default. The external access was resolved by adding multiple interfaces to the VM, in order not to lose connectivity. The second most important issue was the packet routing issue inside an Openstack network environment, which functions over a series of linux bridges and OVS ports. An overview of the Openstack networking has been presented in detail at the vTC section. The main purpose of this architecture scheme is to demonstrate that network functions, such as port mirroring and traffic forwarding cannot work properly under a clean Openstack network environment.</w:t>
      </w:r>
    </w:p>
    <w:p w14:paraId="36511FDA" w14:textId="77777777" w:rsidR="00AF6DD7" w:rsidRPr="009A7F8E" w:rsidRDefault="00AF6DD7" w:rsidP="00AF6DD7">
      <w:r w:rsidRPr="009A7F8E">
        <w:t xml:space="preserve">In order to support direct traffic forwarding, meaning the virtual network interface of one VNFC be directly connected to another VNFC’s virtual network interface, a modification on Neutron’s OVS needs to be applied. Each virtual network interface of a VNFC is reflected upon one TAP-virtual network kernel device, a virtual port on Neutron’s OVS, and a virtual bridge connecting them. This way packets travel from the VNFC to Neutron’s OVS through the Linux kernel. The virtual kernel bridges of the 2 </w:t>
      </w:r>
      <w:r w:rsidRPr="009A7F8E">
        <w:lastRenderedPageBreak/>
        <w:t>VNFCs need to be shut down and removed, then an OVSDB rule needs to be applied at the Neutron OVS, applying an all-forwarding policy between the OVS ports of the corresponding VNFCs. NCSRD has developped this method in order to tackle traffic steering issues.</w:t>
      </w:r>
    </w:p>
    <w:p w14:paraId="613FB839" w14:textId="77777777" w:rsidR="00AF6DD7" w:rsidRPr="009A7F8E" w:rsidRDefault="00AF6DD7" w:rsidP="00AF6DD7">
      <w:r w:rsidRPr="009A7F8E">
        <w:t>Another major issue solved by this implementation was the traffic mirroring feature provided by the vTC VNF. As the vTC VNF consisted of 2 VNFCs, which received duplicated traffic at the same time, the concept of traffic mirroring was realized. Further on, it was implemented in an Openstack environment using the above method described.</w:t>
      </w:r>
    </w:p>
    <w:p w14:paraId="648B4E3A" w14:textId="77777777" w:rsidR="00AF6DD7" w:rsidRPr="004057AF" w:rsidRDefault="00AF6DD7" w:rsidP="00AF6DD7">
      <w:r w:rsidRPr="004057AF">
        <w:rPr>
          <w:b/>
        </w:rPr>
        <w:t>Single Root I/O virtualization (SR-IOV)</w:t>
      </w:r>
      <w:r w:rsidRPr="004057AF">
        <w:t xml:space="preserve"> in networking is a very useful and strong feature for virtualized network deployments.</w:t>
      </w:r>
      <w:r w:rsidRPr="00A23582">
        <w:t xml:space="preserve"> SRIOV is a </w:t>
      </w:r>
      <w:r w:rsidRPr="00AA6558">
        <w:t>specification</w:t>
      </w:r>
      <w:r w:rsidRPr="004057AF">
        <w:t xml:space="preserve"> that allows a PCI device, for example a NIC or a Graphic Card, to share access to its resources among various PCI hardware functions: </w:t>
      </w:r>
      <w:r w:rsidRPr="00A23582">
        <w:t>Physical Function (PF) (meaning the real physical device), from it a number of one or more Vir</w:t>
      </w:r>
      <w:r w:rsidRPr="0003429F">
        <w:t xml:space="preserve">tual Functions (VF) are generated. </w:t>
      </w:r>
      <w:r w:rsidRPr="004057AF">
        <w:t>Supposedly we have one NIC and we want to share its resources among various Virtual Machines, or in terms of NFV various VNFCs of a VNF. We can split the PF into numerous VFs and distribute each one to a different VM. The routing and forwarding of the packets is done through L2 routing where the packets are forwarded to the matching MAC VF. The purpose of this section is to share a few tips and hacks we came across during our general activities related to SRIOV.</w:t>
      </w:r>
    </w:p>
    <w:p w14:paraId="4F44FA02" w14:textId="77777777" w:rsidR="00AF6DD7" w:rsidRPr="004057AF" w:rsidRDefault="00AF6DD7" w:rsidP="00AF6DD7">
      <w:r w:rsidRPr="004057AF">
        <w:t>First of all, the SR-IOV enablement in an Openstack environment is by itself a lesson, as SR-IOV networking operates in an independent separate manner than the rest of the standard Openstack networking. It is in a sense a parallel high-speed road to the Neutron-OVS service. SR-IOV uses VLANs by default for packet routing and path selection, which was caused an extra strain in order for the packet to reach the VNF. However, a different approach was also built using a no-VLAN SR-IOV network, which worked properly and facilitated the experimental process of the vTC VNF.</w:t>
      </w:r>
    </w:p>
    <w:p w14:paraId="243810FF" w14:textId="77777777" w:rsidR="00AF6DD7" w:rsidRPr="004057AF" w:rsidRDefault="00AF6DD7" w:rsidP="00AF6DD7">
      <w:r w:rsidRPr="004057AF">
        <w:t>As already mentioned, in an Openstack environment traffic mirroring is not something trivial, this applies also to the parallel SR-IOV path. In order to tackle this, a live modification was performed at the SR-IOV VFs of the port, in order to achieve traffic mirroring. The detailed actions in order to achieve this, are enlisted below.</w:t>
      </w:r>
    </w:p>
    <w:p w14:paraId="15F0BA31" w14:textId="77777777" w:rsidR="00AF6DD7" w:rsidRPr="004057AF" w:rsidRDefault="00AF6DD7" w:rsidP="00AF6DD7">
      <w:r w:rsidRPr="004057AF">
        <w:t>Let’s say you want to send the same flows and packets to 2 VMs simultaneously.</w:t>
      </w:r>
    </w:p>
    <w:p w14:paraId="4F239C14" w14:textId="77777777" w:rsidR="00AF6DD7" w:rsidRPr="004057AF" w:rsidRDefault="00AF6DD7" w:rsidP="00AF6DD7">
      <w:r w:rsidRPr="004057AF">
        <w:t>if you enter the ip link show you should see something like this:</w:t>
      </w:r>
    </w:p>
    <w:p w14:paraId="24278089" w14:textId="77777777" w:rsidR="00AF6DD7" w:rsidRPr="004057AF" w:rsidRDefault="00AF6DD7" w:rsidP="00AF6DD7">
      <w:pPr>
        <w:rPr>
          <w:i/>
          <w:sz w:val="18"/>
          <w:szCs w:val="18"/>
        </w:rPr>
      </w:pPr>
      <w:r w:rsidRPr="004057AF">
        <w:rPr>
          <w:i/>
          <w:sz w:val="18"/>
          <w:szCs w:val="18"/>
        </w:rPr>
        <w:t>p2p1: &lt;BROADCAST,MULTICAST,PROMISC,UP,LOWER_UP&gt; mtu 1500 qdisc mq state UP mode DEFAULT group default qlen 1000</w:t>
      </w:r>
    </w:p>
    <w:p w14:paraId="1A7AD65F" w14:textId="77777777" w:rsidR="00AF6DD7" w:rsidRPr="004057AF" w:rsidRDefault="00AF6DD7" w:rsidP="00AF6DD7">
      <w:pPr>
        <w:rPr>
          <w:i/>
          <w:sz w:val="18"/>
          <w:szCs w:val="18"/>
        </w:rPr>
      </w:pPr>
      <w:r w:rsidRPr="004057AF">
        <w:rPr>
          <w:i/>
          <w:sz w:val="18"/>
          <w:szCs w:val="18"/>
        </w:rPr>
        <w:t>link/ether a0:36:9f:68:fc:f4 brd ff:ff:ff:ff:ff:ff</w:t>
      </w:r>
    </w:p>
    <w:p w14:paraId="757EC2BD" w14:textId="77777777" w:rsidR="00AF6DD7" w:rsidRPr="004057AF" w:rsidRDefault="00AF6DD7" w:rsidP="00AF6DD7">
      <w:pPr>
        <w:rPr>
          <w:i/>
          <w:sz w:val="18"/>
          <w:szCs w:val="18"/>
        </w:rPr>
      </w:pPr>
      <w:r w:rsidRPr="004057AF">
        <w:rPr>
          <w:i/>
          <w:sz w:val="18"/>
          <w:szCs w:val="18"/>
        </w:rPr>
        <w:t>vf 0 MAC 00:00:00:00:00:00, spoof checking on, link-state auto</w:t>
      </w:r>
    </w:p>
    <w:p w14:paraId="1B01D0C3" w14:textId="77777777" w:rsidR="00AF6DD7" w:rsidRPr="004057AF" w:rsidRDefault="00AF6DD7" w:rsidP="00AF6DD7">
      <w:pPr>
        <w:rPr>
          <w:i/>
          <w:sz w:val="18"/>
          <w:szCs w:val="18"/>
        </w:rPr>
      </w:pPr>
      <w:r w:rsidRPr="004057AF">
        <w:rPr>
          <w:i/>
          <w:sz w:val="18"/>
          <w:szCs w:val="18"/>
        </w:rPr>
        <w:t>vf 1 MAC fa:16:3e:c0:d8:11, spoof checking on, link-state auto</w:t>
      </w:r>
    </w:p>
    <w:p w14:paraId="2FB2854F" w14:textId="77777777" w:rsidR="00AF6DD7" w:rsidRPr="004057AF" w:rsidRDefault="00AF6DD7" w:rsidP="00AF6DD7">
      <w:pPr>
        <w:rPr>
          <w:i/>
          <w:sz w:val="18"/>
          <w:szCs w:val="18"/>
        </w:rPr>
      </w:pPr>
      <w:r w:rsidRPr="004057AF">
        <w:rPr>
          <w:i/>
          <w:sz w:val="18"/>
          <w:szCs w:val="18"/>
        </w:rPr>
        <w:t>vf 2 MAC fa:16:3e:a1:43:57, spoof checking on, link-state auto</w:t>
      </w:r>
    </w:p>
    <w:p w14:paraId="6EB0F193" w14:textId="77777777" w:rsidR="00AF6DD7" w:rsidRPr="004057AF" w:rsidRDefault="00AF6DD7" w:rsidP="00AF6DD7">
      <w:pPr>
        <w:rPr>
          <w:i/>
          <w:sz w:val="18"/>
          <w:szCs w:val="18"/>
        </w:rPr>
      </w:pPr>
      <w:r w:rsidRPr="004057AF">
        <w:rPr>
          <w:i/>
          <w:sz w:val="18"/>
          <w:szCs w:val="18"/>
        </w:rPr>
        <w:t>vf 3 MAC fa:16:3e:aa:33:59, spoof checking on, link-state auto</w:t>
      </w:r>
    </w:p>
    <w:p w14:paraId="1530985B" w14:textId="77777777" w:rsidR="00AF6DD7" w:rsidRPr="004057AF" w:rsidRDefault="00AF6DD7" w:rsidP="00AF6DD7">
      <w:pPr>
        <w:rPr>
          <w:i/>
          <w:sz w:val="18"/>
          <w:szCs w:val="18"/>
        </w:rPr>
      </w:pPr>
      <w:r w:rsidRPr="004057AF">
        <w:rPr>
          <w:i/>
          <w:sz w:val="18"/>
          <w:szCs w:val="18"/>
        </w:rPr>
        <w:t>p2p1: &lt;BROADCAST,MULTICAST,PROMISC,UP,LOWER_UP&gt; mtu 1500 qdisc mq state UP mode DEFAULT group default qlen 1000</w:t>
      </w:r>
    </w:p>
    <w:p w14:paraId="04518998" w14:textId="77777777" w:rsidR="00AF6DD7" w:rsidRPr="004057AF" w:rsidRDefault="00AF6DD7" w:rsidP="00AF6DD7">
      <w:pPr>
        <w:rPr>
          <w:i/>
          <w:sz w:val="18"/>
          <w:szCs w:val="18"/>
        </w:rPr>
      </w:pPr>
      <w:r w:rsidRPr="004057AF">
        <w:rPr>
          <w:i/>
          <w:sz w:val="18"/>
          <w:szCs w:val="18"/>
        </w:rPr>
        <w:t>link/ether a0:36:9f:68:fc:f4 brd ff:ff:ff:ff:ff:ff</w:t>
      </w:r>
    </w:p>
    <w:p w14:paraId="471837FA" w14:textId="77777777" w:rsidR="00AF6DD7" w:rsidRPr="004057AF" w:rsidRDefault="00AF6DD7" w:rsidP="00AF6DD7">
      <w:pPr>
        <w:rPr>
          <w:i/>
          <w:sz w:val="18"/>
          <w:szCs w:val="18"/>
        </w:rPr>
      </w:pPr>
      <w:r w:rsidRPr="004057AF">
        <w:rPr>
          <w:i/>
          <w:sz w:val="18"/>
          <w:szCs w:val="18"/>
        </w:rPr>
        <w:lastRenderedPageBreak/>
        <w:t>vf 0 MAC 00:00:00:00:00:00, spoof checking on, link-state auto</w:t>
      </w:r>
    </w:p>
    <w:p w14:paraId="07284EA9" w14:textId="77777777" w:rsidR="00AF6DD7" w:rsidRPr="004057AF" w:rsidRDefault="00AF6DD7" w:rsidP="00AF6DD7">
      <w:pPr>
        <w:rPr>
          <w:i/>
          <w:sz w:val="18"/>
          <w:szCs w:val="18"/>
        </w:rPr>
      </w:pPr>
      <w:r w:rsidRPr="004057AF">
        <w:rPr>
          <w:i/>
          <w:sz w:val="18"/>
          <w:szCs w:val="18"/>
        </w:rPr>
        <w:t>vf 1 MAC fa:16:3e:c0:d8:11, spoof checking on, link-state auto</w:t>
      </w:r>
    </w:p>
    <w:p w14:paraId="305E5EE5" w14:textId="77777777" w:rsidR="00AF6DD7" w:rsidRPr="004057AF" w:rsidRDefault="00AF6DD7" w:rsidP="00AF6DD7">
      <w:pPr>
        <w:rPr>
          <w:i/>
          <w:sz w:val="18"/>
          <w:szCs w:val="18"/>
        </w:rPr>
      </w:pPr>
      <w:r w:rsidRPr="004057AF">
        <w:rPr>
          <w:i/>
          <w:sz w:val="18"/>
          <w:szCs w:val="18"/>
        </w:rPr>
        <w:t>vf 2 MAC fa:16:3e:a1:43:57, spoof checking on, link-state auto</w:t>
      </w:r>
    </w:p>
    <w:p w14:paraId="2F6B4531" w14:textId="77777777" w:rsidR="00AF6DD7" w:rsidRPr="004057AF" w:rsidRDefault="00AF6DD7" w:rsidP="00AF6DD7">
      <w:pPr>
        <w:rPr>
          <w:i/>
          <w:sz w:val="18"/>
          <w:szCs w:val="18"/>
        </w:rPr>
      </w:pPr>
      <w:r w:rsidRPr="004057AF">
        <w:rPr>
          <w:i/>
          <w:sz w:val="18"/>
          <w:szCs w:val="18"/>
        </w:rPr>
        <w:t>vf 3 MAC fa:16:3e:aa:33:59, spoof checking on, link-state auto</w:t>
      </w:r>
    </w:p>
    <w:p w14:paraId="414A4603" w14:textId="77777777" w:rsidR="00AF6DD7" w:rsidRPr="004057AF" w:rsidRDefault="00AF6DD7" w:rsidP="00AF6DD7">
      <w:r w:rsidRPr="004057AF">
        <w:t>In order to perform mirroring and send all traffic both ways we need to change the MAC address both on the VM and on the VF and disable the spoof check.</w:t>
      </w:r>
    </w:p>
    <w:p w14:paraId="596CB96E" w14:textId="77777777" w:rsidR="00AF6DD7" w:rsidRPr="004057AF" w:rsidRDefault="00AF6DD7" w:rsidP="00AF6DD7">
      <w:r w:rsidRPr="004057AF">
        <w:t>Let’s change vf2 -&gt; vf3</w:t>
      </w:r>
    </w:p>
    <w:p w14:paraId="3B1290B8" w14:textId="77777777" w:rsidR="00AF6DD7" w:rsidRPr="004057AF" w:rsidRDefault="00AF6DD7" w:rsidP="00AF6DD7">
      <w:r w:rsidRPr="004057AF">
        <w:t>On the VM:</w:t>
      </w:r>
    </w:p>
    <w:p w14:paraId="5246C1ED" w14:textId="77777777" w:rsidR="00AF6DD7" w:rsidRPr="00AA6558" w:rsidRDefault="00AF6DD7" w:rsidP="00AF6DD7">
      <w:pPr>
        <w:spacing w:after="0"/>
        <w:rPr>
          <w:i/>
          <w:sz w:val="18"/>
          <w:szCs w:val="18"/>
        </w:rPr>
      </w:pPr>
      <w:r w:rsidRPr="00AA6558">
        <w:rPr>
          <w:i/>
          <w:sz w:val="18"/>
          <w:szCs w:val="18"/>
        </w:rPr>
        <w:t>ifconfig eth0 down</w:t>
      </w:r>
    </w:p>
    <w:p w14:paraId="7F8A8E31" w14:textId="77777777" w:rsidR="00AF6DD7" w:rsidRPr="00AA6558" w:rsidRDefault="00AF6DD7" w:rsidP="00AF6DD7">
      <w:pPr>
        <w:spacing w:after="0"/>
        <w:rPr>
          <w:i/>
          <w:sz w:val="18"/>
          <w:szCs w:val="18"/>
        </w:rPr>
      </w:pPr>
      <w:r w:rsidRPr="00AA6558">
        <w:rPr>
          <w:i/>
          <w:sz w:val="18"/>
          <w:szCs w:val="18"/>
        </w:rPr>
        <w:t>ifconfig eth0 hw ether fa:16:3e:aa:33:59</w:t>
      </w:r>
    </w:p>
    <w:p w14:paraId="017DD9A0" w14:textId="77777777" w:rsidR="00AF6DD7" w:rsidRPr="00AA6558" w:rsidRDefault="00AF6DD7" w:rsidP="00AF6DD7">
      <w:pPr>
        <w:spacing w:after="0"/>
        <w:rPr>
          <w:i/>
          <w:sz w:val="18"/>
          <w:szCs w:val="18"/>
        </w:rPr>
      </w:pPr>
      <w:r w:rsidRPr="00AA6558">
        <w:rPr>
          <w:i/>
          <w:sz w:val="18"/>
          <w:szCs w:val="18"/>
        </w:rPr>
        <w:t>ifconfig eth0 up</w:t>
      </w:r>
    </w:p>
    <w:p w14:paraId="54129149" w14:textId="77777777" w:rsidR="00AF6DD7" w:rsidRPr="00AA6558" w:rsidRDefault="00AF6DD7" w:rsidP="00AF6DD7">
      <w:pPr>
        <w:spacing w:after="0"/>
        <w:rPr>
          <w:i/>
          <w:sz w:val="18"/>
          <w:szCs w:val="18"/>
        </w:rPr>
      </w:pPr>
      <w:r w:rsidRPr="00AA6558">
        <w:rPr>
          <w:i/>
          <w:sz w:val="18"/>
          <w:szCs w:val="18"/>
        </w:rPr>
        <w:t>ifconfig eth0 down</w:t>
      </w:r>
    </w:p>
    <w:p w14:paraId="675C8645" w14:textId="77777777" w:rsidR="00AF6DD7" w:rsidRPr="00AA6558" w:rsidRDefault="00AF6DD7" w:rsidP="00AF6DD7">
      <w:pPr>
        <w:spacing w:after="0"/>
        <w:rPr>
          <w:i/>
          <w:sz w:val="18"/>
          <w:szCs w:val="18"/>
        </w:rPr>
      </w:pPr>
      <w:r w:rsidRPr="00AA6558">
        <w:rPr>
          <w:i/>
          <w:sz w:val="18"/>
          <w:szCs w:val="18"/>
        </w:rPr>
        <w:t>ifconfig eth0 hw ether fa:16:3e:aa:33:59</w:t>
      </w:r>
    </w:p>
    <w:p w14:paraId="6397E7D2" w14:textId="77777777" w:rsidR="00AF6DD7" w:rsidRPr="00AA6558" w:rsidRDefault="00AF6DD7" w:rsidP="00AF6DD7">
      <w:pPr>
        <w:spacing w:after="0"/>
        <w:rPr>
          <w:i/>
          <w:sz w:val="18"/>
          <w:szCs w:val="18"/>
        </w:rPr>
      </w:pPr>
      <w:r w:rsidRPr="00AA6558">
        <w:rPr>
          <w:i/>
          <w:sz w:val="18"/>
          <w:szCs w:val="18"/>
        </w:rPr>
        <w:t>ifconfig eth0 up</w:t>
      </w:r>
    </w:p>
    <w:p w14:paraId="55A54C90" w14:textId="77777777" w:rsidR="00AF6DD7" w:rsidRPr="004057AF" w:rsidRDefault="00AF6DD7" w:rsidP="00AF6DD7">
      <w:r w:rsidRPr="004057AF">
        <w:t>On the host – VF:</w:t>
      </w:r>
    </w:p>
    <w:p w14:paraId="41771205" w14:textId="77777777" w:rsidR="00AF6DD7" w:rsidRPr="00AA6558" w:rsidRDefault="00AF6DD7" w:rsidP="00AF6DD7">
      <w:pPr>
        <w:spacing w:after="0"/>
        <w:rPr>
          <w:i/>
          <w:sz w:val="18"/>
        </w:rPr>
      </w:pPr>
      <w:r w:rsidRPr="00AA6558">
        <w:rPr>
          <w:i/>
          <w:sz w:val="18"/>
        </w:rPr>
        <w:t>ip link set eth0 down</w:t>
      </w:r>
    </w:p>
    <w:p w14:paraId="0FFB1E44" w14:textId="77777777" w:rsidR="00AF6DD7" w:rsidRPr="00AA6558" w:rsidRDefault="00AF6DD7" w:rsidP="00AF6DD7">
      <w:pPr>
        <w:spacing w:after="0"/>
        <w:rPr>
          <w:i/>
          <w:sz w:val="18"/>
        </w:rPr>
      </w:pPr>
      <w:r w:rsidRPr="00AA6558">
        <w:rPr>
          <w:i/>
          <w:sz w:val="18"/>
        </w:rPr>
        <w:t>ip link set eth0 vf 2 mac fa:16:3e:aa:33:59</w:t>
      </w:r>
    </w:p>
    <w:p w14:paraId="2FC4BF04" w14:textId="77777777" w:rsidR="00AF6DD7" w:rsidRPr="00AA6558" w:rsidRDefault="00AF6DD7" w:rsidP="00AF6DD7">
      <w:pPr>
        <w:spacing w:after="0"/>
        <w:rPr>
          <w:i/>
          <w:sz w:val="18"/>
        </w:rPr>
      </w:pPr>
      <w:r w:rsidRPr="00AA6558">
        <w:rPr>
          <w:i/>
          <w:sz w:val="18"/>
        </w:rPr>
        <w:t>ip link set eth0 vf 2 spoofchk off</w:t>
      </w:r>
    </w:p>
    <w:p w14:paraId="29E0CBA7" w14:textId="77777777" w:rsidR="00AF6DD7" w:rsidRPr="00AA6558" w:rsidRDefault="00AF6DD7" w:rsidP="00AF6DD7">
      <w:pPr>
        <w:spacing w:after="0"/>
        <w:rPr>
          <w:i/>
          <w:sz w:val="18"/>
        </w:rPr>
      </w:pPr>
      <w:r w:rsidRPr="00AA6558">
        <w:rPr>
          <w:i/>
          <w:sz w:val="18"/>
        </w:rPr>
        <w:t>ip link set eth0 up</w:t>
      </w:r>
    </w:p>
    <w:p w14:paraId="2FF19F49" w14:textId="77777777" w:rsidR="00AF6DD7" w:rsidRPr="00AA6558" w:rsidRDefault="00AF6DD7" w:rsidP="00AF6DD7">
      <w:pPr>
        <w:spacing w:after="0"/>
        <w:rPr>
          <w:i/>
          <w:sz w:val="18"/>
        </w:rPr>
      </w:pPr>
      <w:r w:rsidRPr="00AA6558">
        <w:rPr>
          <w:i/>
          <w:sz w:val="18"/>
        </w:rPr>
        <w:t>ip link set eth0 down</w:t>
      </w:r>
    </w:p>
    <w:p w14:paraId="63787049" w14:textId="77777777" w:rsidR="00AF6DD7" w:rsidRPr="00AA6558" w:rsidRDefault="00AF6DD7" w:rsidP="00AF6DD7">
      <w:pPr>
        <w:spacing w:after="0"/>
        <w:rPr>
          <w:i/>
          <w:sz w:val="18"/>
        </w:rPr>
      </w:pPr>
      <w:r w:rsidRPr="00AA6558">
        <w:rPr>
          <w:i/>
          <w:sz w:val="18"/>
        </w:rPr>
        <w:t>ip link set eth0 vf 2 mac fa:16:3e:aa:33:59</w:t>
      </w:r>
    </w:p>
    <w:p w14:paraId="1E788646" w14:textId="77777777" w:rsidR="00AF6DD7" w:rsidRPr="00AA6558" w:rsidRDefault="00AF6DD7" w:rsidP="00AF6DD7">
      <w:pPr>
        <w:spacing w:after="0"/>
        <w:rPr>
          <w:i/>
          <w:sz w:val="18"/>
        </w:rPr>
      </w:pPr>
      <w:r w:rsidRPr="00AA6558">
        <w:rPr>
          <w:i/>
          <w:sz w:val="18"/>
        </w:rPr>
        <w:t>ip link set eth0 vf 2 spoofchk off</w:t>
      </w:r>
    </w:p>
    <w:p w14:paraId="10C3F889" w14:textId="77777777" w:rsidR="00AF6DD7" w:rsidRPr="00AA6558" w:rsidRDefault="00AF6DD7" w:rsidP="00AF6DD7">
      <w:pPr>
        <w:spacing w:after="0"/>
        <w:rPr>
          <w:i/>
          <w:sz w:val="18"/>
        </w:rPr>
      </w:pPr>
      <w:r w:rsidRPr="00AA6558">
        <w:rPr>
          <w:i/>
          <w:sz w:val="18"/>
        </w:rPr>
        <w:t>ip link set eth0 up</w:t>
      </w:r>
    </w:p>
    <w:p w14:paraId="49224FB9" w14:textId="77777777" w:rsidR="00AF6DD7" w:rsidRPr="00A23582" w:rsidRDefault="00AF6DD7" w:rsidP="00AF6DD7">
      <w:r w:rsidRPr="004057AF">
        <w:t>After that we have 2 VFs with the same MAC.</w:t>
      </w:r>
    </w:p>
    <w:p w14:paraId="44594FA3" w14:textId="77777777" w:rsidR="00AF6DD7" w:rsidRPr="0003429F" w:rsidRDefault="00AF6DD7" w:rsidP="00AF6DD7">
      <w:r w:rsidRPr="00A23582">
        <w:t>But it will still not work. What you have to do is, change again the vf 2 to something resembling the latest MAC</w:t>
      </w:r>
    </w:p>
    <w:p w14:paraId="3150FB7B" w14:textId="77777777" w:rsidR="00AF6DD7" w:rsidRPr="00AA6558" w:rsidRDefault="00AF6DD7" w:rsidP="00AF6DD7">
      <w:pPr>
        <w:spacing w:after="0"/>
        <w:rPr>
          <w:i/>
          <w:sz w:val="18"/>
        </w:rPr>
      </w:pPr>
      <w:r w:rsidRPr="00AA6558">
        <w:rPr>
          <w:i/>
          <w:sz w:val="18"/>
        </w:rPr>
        <w:t>ip link set eth0 vf 2 mac fa:16:3e:aa:33:58</w:t>
      </w:r>
    </w:p>
    <w:p w14:paraId="0ACC5A4E" w14:textId="77777777" w:rsidR="00AF6DD7" w:rsidRPr="00AA6558" w:rsidRDefault="00AF6DD7" w:rsidP="00AF6DD7">
      <w:pPr>
        <w:spacing w:after="0"/>
        <w:rPr>
          <w:i/>
          <w:sz w:val="18"/>
        </w:rPr>
      </w:pPr>
      <w:r w:rsidRPr="00AA6558">
        <w:rPr>
          <w:i/>
          <w:sz w:val="18"/>
        </w:rPr>
        <w:t>ip link set eth0 vf 2 mac fa:16:3e:aa:33:58</w:t>
      </w:r>
    </w:p>
    <w:p w14:paraId="5CB113CA" w14:textId="77777777" w:rsidR="00AF6DD7" w:rsidRPr="004057AF" w:rsidRDefault="00AF6DD7" w:rsidP="00AF6DD7">
      <w:r w:rsidRPr="004057AF">
        <w:t>After these changes through the experiments we performed we managed to mirror the traffic on 2 different VFs.</w:t>
      </w:r>
    </w:p>
    <w:p w14:paraId="105101BB" w14:textId="77777777" w:rsidR="00AF6DD7" w:rsidRPr="00AA6558" w:rsidRDefault="00AF6DD7" w:rsidP="008964F1">
      <w:pPr>
        <w:pStyle w:val="Heading2"/>
      </w:pPr>
      <w:bookmarkStart w:id="143" w:name="_Toc456088895"/>
      <w:r w:rsidRPr="00AA6558">
        <w:t>Acceleration support</w:t>
      </w:r>
      <w:bookmarkEnd w:id="143"/>
    </w:p>
    <w:p w14:paraId="0EBC1224" w14:textId="77777777" w:rsidR="00AF6DD7" w:rsidRPr="00751504" w:rsidRDefault="00AF6DD7" w:rsidP="008964F1">
      <w:pPr>
        <w:pStyle w:val="Heading3"/>
      </w:pPr>
      <w:bookmarkStart w:id="144" w:name="_Toc456088896"/>
      <w:r w:rsidRPr="00751504">
        <w:t>FPGA</w:t>
      </w:r>
      <w:bookmarkEnd w:id="144"/>
    </w:p>
    <w:p w14:paraId="6010B330" w14:textId="77777777" w:rsidR="00AF6DD7" w:rsidRPr="00AA6558" w:rsidRDefault="00AF6DD7" w:rsidP="00AF6DD7">
      <w:pPr>
        <w:rPr>
          <w:rFonts w:cs="Segoe UI"/>
        </w:rPr>
      </w:pPr>
      <w:r w:rsidRPr="00AA6558">
        <w:rPr>
          <w:rFonts w:cs="Segoe UI"/>
        </w:rPr>
        <w:t xml:space="preserve">Designing a VNF for a programmable logic based device </w:t>
      </w:r>
      <w:r w:rsidRPr="004057AF">
        <w:rPr>
          <w:rFonts w:cs="Segoe UI"/>
        </w:rPr>
        <w:t>harbours</w:t>
      </w:r>
      <w:r w:rsidRPr="00AA6558">
        <w:rPr>
          <w:rFonts w:cs="Segoe UI"/>
        </w:rPr>
        <w:t xml:space="preserve"> completely different challenges from its software counterparts. The fact that this VNF was designed for a specific programmable logic based platform imposed one more layer of constraints. The most important such constraint from a T-NOVA perspective is the limited scaling options available to the VNF. Since the platform used in T-NOVA is single-tenant and the hardware of the VNF is fixed, scaling up by dedicating more resources to this instances is not possible. This means that the VNF should be designed with meaningful performance and resource use goals in mind thus minimizing the need for scaling up (and thus occupying a different device) but also optimize use of the device already in use. </w:t>
      </w:r>
    </w:p>
    <w:p w14:paraId="7BB7168B" w14:textId="77777777" w:rsidR="00AF6DD7" w:rsidRPr="00AA6558" w:rsidRDefault="00AF6DD7" w:rsidP="00AF6DD7">
      <w:pPr>
        <w:rPr>
          <w:rFonts w:cs="Segoe UI"/>
        </w:rPr>
      </w:pPr>
      <w:r w:rsidRPr="00AA6558">
        <w:rPr>
          <w:rFonts w:cs="Segoe UI"/>
        </w:rPr>
        <w:lastRenderedPageBreak/>
        <w:t xml:space="preserve">One more critical element is to ensure that all platform components work together harmoniously without causing bottlenecks and thus allowing the hardware VNF instance to reach the maximum possible performance. This pertains to both the OpenStack agent running on the ARM A9 CPUs but also on the software and hardware platform that moves data from OpenStack to the HW VNF and back. While the hardware side of the infrastructure provides ample bandwidth for this, the software component remains unpredictable and outstanding interrupts and excessive buffer copying can easily get the best of any implementation. The effect of this was minimized by extensive testing and performance benchmarking at various location in both the hardware and the software. </w:t>
      </w:r>
    </w:p>
    <w:p w14:paraId="39E8D818" w14:textId="77777777" w:rsidR="00AF6DD7" w:rsidRPr="00751504" w:rsidRDefault="00AF6DD7" w:rsidP="008964F1">
      <w:pPr>
        <w:pStyle w:val="Heading3"/>
      </w:pPr>
      <w:bookmarkStart w:id="145" w:name="_Toc456088897"/>
      <w:r w:rsidRPr="00751504">
        <w:t>Graphical Processing Units</w:t>
      </w:r>
      <w:r>
        <w:t xml:space="preserve"> (GPU)</w:t>
      </w:r>
      <w:bookmarkEnd w:id="145"/>
    </w:p>
    <w:p w14:paraId="34B6E577" w14:textId="77777777" w:rsidR="00AF6DD7" w:rsidRPr="00AA6558" w:rsidRDefault="00AF6DD7" w:rsidP="00AF6DD7">
      <w:pPr>
        <w:rPr>
          <w:rFonts w:cs="Segoe UI"/>
        </w:rPr>
      </w:pPr>
      <w:r w:rsidRPr="00AA6558">
        <w:rPr>
          <w:rFonts w:cs="Segoe UI"/>
        </w:rPr>
        <w:t xml:space="preserve">Hard parallelization of video coding: In spite of the common thought, typical in the HPC research community, that digital image and video processing algorithms can be greatly accelerated when ported on GPU’s as they are well-suited for massive parallelization, in the GPU-accelerated algorithms for video encoding/decoding developed in T-NOVA no simple massive parallelization was possible, and much more effort than expected was needed in order to obtain satisfying (but not impressive) speed-ups with respect to the standard CPU-based algorithms, significantly contradicting this common expectation. This is mainly due to the strict and recursive correlation between adjacent data, both in coded and decoded video streams (each coded/decoded unit – the macroblock – refers to several previously coded/decoded units, thereby imposing a fine-grained </w:t>
      </w:r>
      <w:r w:rsidRPr="004057AF">
        <w:rPr>
          <w:rFonts w:cs="Segoe UI"/>
        </w:rPr>
        <w:t>sequentially</w:t>
      </w:r>
      <w:r w:rsidRPr="00AA6558">
        <w:rPr>
          <w:rFonts w:cs="Segoe UI"/>
        </w:rPr>
        <w:t xml:space="preserve"> (and therefore no chance for parallelism) in the encoding/decoding algorithms. Finally, a performance improvement, in terms of speed-up with respect to CPU-based algorithms, has been obtained exploiting the GPU; this was achieved by adopting a cooperative CPU-GPU approach, in which some computationally-intensive tasks (such as Motion Estimation) that could run autonomously (i.e. in parallel with the main algorithm) have been delegated to GPU, while the CPU is executing the main computation threads and then “picks” the already computed results from the GPU when needed, thus saving the time necessary for computing them [hwAcc].</w:t>
      </w:r>
    </w:p>
    <w:p w14:paraId="678DCA6A" w14:textId="77777777" w:rsidR="00AF6DD7" w:rsidRPr="00AA6558" w:rsidRDefault="00AF6DD7" w:rsidP="00AF6DD7">
      <w:pPr>
        <w:rPr>
          <w:rFonts w:cs="Segoe UI"/>
        </w:rPr>
      </w:pPr>
      <w:r w:rsidRPr="00AA6558">
        <w:rPr>
          <w:rFonts w:cs="Segoe UI"/>
        </w:rPr>
        <w:t>GPU virtualization: In order to exploit GPU’s in the T-NOVA virtualized infrastructure, it was necessary to “see” the GPU as an available virtual resource. GPU virtualization is not a straightforward issue: GPU manufacturers have developed some solutions providing virtual resources (like NVIDIA’s GRID architecture and PCI-pass-through enabled on GPU boards, for instance) but they are not so stable and robust against any combination of hardware platform, virtualization environment, and operating system. At the end, satisfying results have been achieved by adopting kvm as virtualization infrastructure, running VMs using Linux Ubuntu 14. Several different GPU platforms from NVIDIA have been successfully virtualized exploiting the PCI-pass-through. This architectural approach has proven to be very efficient, since the virtualized GPU could deliver substantially the same performance as the same physical GPU device in a native environment, in terms of both computation speed and load capabilities.</w:t>
      </w:r>
    </w:p>
    <w:p w14:paraId="459B2996" w14:textId="77777777" w:rsidR="00AF6DD7" w:rsidRPr="00AA6558" w:rsidRDefault="00AF6DD7" w:rsidP="008964F1">
      <w:pPr>
        <w:pStyle w:val="Heading2"/>
      </w:pPr>
      <w:bookmarkStart w:id="146" w:name="_Toc456088898"/>
      <w:r w:rsidRPr="00AA6558">
        <w:lastRenderedPageBreak/>
        <w:t>VNF initialization</w:t>
      </w:r>
      <w:bookmarkEnd w:id="146"/>
    </w:p>
    <w:p w14:paraId="6C973A9A" w14:textId="77777777" w:rsidR="00AF6DD7" w:rsidRPr="00AA6558" w:rsidRDefault="00AF6DD7" w:rsidP="00AF6DD7">
      <w:pPr>
        <w:rPr>
          <w:rFonts w:cs="Segoe UI"/>
        </w:rPr>
      </w:pPr>
      <w:r w:rsidRPr="00AA6558">
        <w:rPr>
          <w:rStyle w:val="mw-headline"/>
          <w:rFonts w:cs="Segoe UI"/>
        </w:rPr>
        <w:t xml:space="preserve">The VNF </w:t>
      </w:r>
      <w:r w:rsidRPr="00AA6558">
        <w:rPr>
          <w:rFonts w:cs="Segoe UI"/>
        </w:rPr>
        <w:t>initialization may require the usage of the “Cloud Init” library</w:t>
      </w:r>
      <w:r w:rsidRPr="00AA6558">
        <w:rPr>
          <w:rStyle w:val="FootnoteReference"/>
          <w:rFonts w:cs="Segoe UI"/>
        </w:rPr>
        <w:t xml:space="preserve"> </w:t>
      </w:r>
      <w:r w:rsidRPr="00AA6558">
        <w:rPr>
          <w:rFonts w:cs="Segoe UI"/>
        </w:rPr>
        <w:t xml:space="preserve"> at the boot time of the virtual machine, with a specific installation script </w:t>
      </w:r>
      <w:r w:rsidRPr="00AA6558">
        <w:rPr>
          <w:rStyle w:val="FootnoteReference"/>
          <w:rFonts w:cs="Segoe UI"/>
        </w:rPr>
        <w:footnoteReference w:id="4"/>
      </w:r>
      <w:r w:rsidRPr="00AA6558">
        <w:rPr>
          <w:rFonts w:cs="Segoe UI"/>
        </w:rPr>
        <w:t xml:space="preserve">.  In other words, during the bootstrapping phase of a VNF, some information regarding the networking (i.e: Management IP address) can be collected by means of Cloud Init and a specific installation script. </w:t>
      </w:r>
    </w:p>
    <w:p w14:paraId="00B0215B" w14:textId="77777777" w:rsidR="00AF6DD7" w:rsidRPr="00AA6558" w:rsidRDefault="00AF6DD7" w:rsidP="00AF6DD7">
      <w:pPr>
        <w:rPr>
          <w:rFonts w:cs="Segoe UI"/>
        </w:rPr>
      </w:pPr>
      <w:r w:rsidRPr="00AA6558">
        <w:rPr>
          <w:rFonts w:cs="Segoe UI"/>
        </w:rPr>
        <w:t>The vSBC initialization is a typical example of this kind of collecting data.</w:t>
      </w:r>
    </w:p>
    <w:p w14:paraId="7FFC59D3" w14:textId="77777777" w:rsidR="00AF6DD7" w:rsidRPr="00AA6558" w:rsidRDefault="00AF6DD7" w:rsidP="00AF6DD7">
      <w:pPr>
        <w:rPr>
          <w:rFonts w:cs="Segoe UI"/>
        </w:rPr>
      </w:pPr>
      <w:r w:rsidRPr="00AA6558">
        <w:rPr>
          <w:rFonts w:cs="Segoe UI"/>
        </w:rPr>
        <w:t>The installation script can be configured using the GUI of the Marketplace, and</w:t>
      </w:r>
      <w:r w:rsidRPr="004057AF">
        <w:rPr>
          <w:rFonts w:cs="Segoe UI"/>
        </w:rPr>
        <w:t xml:space="preserve"> </w:t>
      </w:r>
      <w:r w:rsidRPr="00AA6558">
        <w:rPr>
          <w:rFonts w:cs="Segoe UI"/>
        </w:rPr>
        <w:t>it covers two main aspects:</w:t>
      </w:r>
    </w:p>
    <w:p w14:paraId="0F0EF595" w14:textId="77777777" w:rsidR="00AF6DD7" w:rsidRPr="00AA6558" w:rsidRDefault="00AF6DD7" w:rsidP="00AF6DD7">
      <w:pPr>
        <w:pStyle w:val="ListParagraph"/>
        <w:numPr>
          <w:ilvl w:val="0"/>
          <w:numId w:val="75"/>
        </w:numPr>
        <w:spacing w:after="0"/>
        <w:jc w:val="left"/>
        <w:rPr>
          <w:rFonts w:cs="Segoe UI"/>
        </w:rPr>
      </w:pPr>
      <w:r w:rsidRPr="00AA6558">
        <w:rPr>
          <w:rFonts w:cs="Segoe UI"/>
        </w:rPr>
        <w:t>The first is how to get the networking information (i.e: the IP address of the Management interface), available only after TeNOR has allocated resources for a specific VNF instance. This info can be obtained by means of the "</w:t>
      </w:r>
      <w:r w:rsidRPr="00AA6558">
        <w:rPr>
          <w:rFonts w:cs="Segoe UI"/>
          <w:i/>
        </w:rPr>
        <w:t>get_attr</w:t>
      </w:r>
      <w:r w:rsidRPr="00AA6558">
        <w:rPr>
          <w:rFonts w:cs="Segoe UI"/>
        </w:rPr>
        <w:t xml:space="preserve">" function, that allows the retrieval of a resource attribute value at runtime. In our case </w:t>
      </w:r>
      <w:r w:rsidRPr="00AA6558">
        <w:rPr>
          <w:rFonts w:eastAsia="Times New Roman" w:cs="Segoe UI"/>
        </w:rPr>
        <w:t xml:space="preserve">a </w:t>
      </w:r>
      <w:r w:rsidRPr="00AA6558">
        <w:rPr>
          <w:rStyle w:val="Strong"/>
          <w:rFonts w:cs="Segoe UI"/>
          <w:i/>
          <w:bdr w:val="none" w:sz="0" w:space="0" w:color="auto" w:frame="1"/>
        </w:rPr>
        <w:t>User-Data Script</w:t>
      </w:r>
      <w:r w:rsidRPr="00AA6558">
        <w:rPr>
          <w:rFonts w:cs="Segoe UI"/>
        </w:rPr>
        <w:t xml:space="preserve"> is written inside the installation script, beginning typically with "</w:t>
      </w:r>
      <w:r w:rsidRPr="00AA6558">
        <w:rPr>
          <w:rStyle w:val="HTMLTypewriter"/>
          <w:rFonts w:eastAsiaTheme="majorEastAsia" w:cs="Segoe UI"/>
          <w:i/>
          <w:bdr w:val="none" w:sz="0" w:space="0" w:color="auto" w:frame="1"/>
        </w:rPr>
        <w:t>#!</w:t>
      </w:r>
      <w:r w:rsidRPr="00AA6558">
        <w:rPr>
          <w:rFonts w:cs="Segoe UI"/>
        </w:rPr>
        <w:t>", as depicted in the following example.</w:t>
      </w:r>
    </w:p>
    <w:p w14:paraId="4BF012CB" w14:textId="77777777" w:rsidR="00AF6DD7" w:rsidRPr="00AA6558" w:rsidRDefault="00AF6DD7" w:rsidP="00AF6DD7">
      <w:pPr>
        <w:pStyle w:val="ListParagraph"/>
        <w:ind w:left="360"/>
        <w:rPr>
          <w:rFonts w:cs="Segoe UI"/>
          <w:i/>
        </w:rPr>
      </w:pPr>
      <w:r w:rsidRPr="00AA6558">
        <w:rPr>
          <w:rFonts w:cs="Segoe UI"/>
          <w:i/>
        </w:rPr>
        <w:t>Example</w:t>
      </w:r>
    </w:p>
    <w:p w14:paraId="540DE264" w14:textId="77777777" w:rsidR="00AF6DD7" w:rsidRPr="00AA6558" w:rsidRDefault="00AF6DD7" w:rsidP="00AF6DD7">
      <w:pPr>
        <w:ind w:left="708"/>
        <w:rPr>
          <w:rFonts w:cs="Segoe UI"/>
          <w:sz w:val="20"/>
          <w:szCs w:val="20"/>
        </w:rPr>
      </w:pPr>
      <w:r w:rsidRPr="00AA6558">
        <w:rPr>
          <w:rFonts w:cs="Segoe UI"/>
          <w:sz w:val="20"/>
          <w:szCs w:val="20"/>
        </w:rPr>
        <w:t>…</w:t>
      </w:r>
    </w:p>
    <w:p w14:paraId="33B2FEB4" w14:textId="77777777" w:rsidR="00AF6DD7" w:rsidRPr="00AA6558" w:rsidRDefault="00AF6DD7" w:rsidP="00AF6DD7">
      <w:pPr>
        <w:ind w:left="348" w:firstLine="360"/>
        <w:rPr>
          <w:rFonts w:cs="Segoe UI"/>
          <w:sz w:val="20"/>
          <w:szCs w:val="20"/>
        </w:rPr>
      </w:pPr>
      <w:r w:rsidRPr="00AA6558">
        <w:rPr>
          <w:rFonts w:cs="Segoe UI"/>
          <w:sz w:val="20"/>
          <w:szCs w:val="20"/>
        </w:rPr>
        <w:t>resources:</w:t>
      </w:r>
    </w:p>
    <w:p w14:paraId="74E21A33" w14:textId="77777777" w:rsidR="00AF6DD7" w:rsidRPr="00AA6558" w:rsidRDefault="00AF6DD7" w:rsidP="00AF6DD7">
      <w:pPr>
        <w:ind w:left="708" w:firstLine="348"/>
        <w:rPr>
          <w:rFonts w:cs="Segoe UI"/>
          <w:bCs/>
          <w:sz w:val="20"/>
          <w:szCs w:val="20"/>
        </w:rPr>
      </w:pPr>
      <w:r w:rsidRPr="00AA6558">
        <w:rPr>
          <w:rFonts w:cs="Segoe UI"/>
          <w:bCs/>
          <w:sz w:val="20"/>
          <w:szCs w:val="20"/>
        </w:rPr>
        <w:t>server_init:</w:t>
      </w:r>
    </w:p>
    <w:p w14:paraId="21141C6D" w14:textId="77777777" w:rsidR="00AF6DD7" w:rsidRPr="00AA6558" w:rsidRDefault="00AF6DD7" w:rsidP="00AF6DD7">
      <w:pPr>
        <w:ind w:left="348" w:firstLine="708"/>
        <w:rPr>
          <w:rFonts w:cs="Segoe UI"/>
          <w:sz w:val="20"/>
          <w:szCs w:val="20"/>
        </w:rPr>
      </w:pPr>
      <w:r w:rsidRPr="00AA6558">
        <w:rPr>
          <w:rFonts w:cs="Segoe UI"/>
          <w:sz w:val="20"/>
          <w:szCs w:val="20"/>
        </w:rPr>
        <w:t xml:space="preserve">  type: OS::Heat::SoftwareConfig</w:t>
      </w:r>
    </w:p>
    <w:p w14:paraId="1B934BDB" w14:textId="77777777" w:rsidR="00AF6DD7" w:rsidRPr="00AA6558" w:rsidRDefault="00AF6DD7" w:rsidP="00AF6DD7">
      <w:pPr>
        <w:ind w:left="348" w:firstLine="708"/>
        <w:rPr>
          <w:rFonts w:cs="Segoe UI"/>
          <w:sz w:val="20"/>
          <w:szCs w:val="20"/>
        </w:rPr>
      </w:pPr>
      <w:r w:rsidRPr="00AA6558">
        <w:rPr>
          <w:rFonts w:cs="Segoe UI"/>
          <w:sz w:val="20"/>
          <w:szCs w:val="20"/>
        </w:rPr>
        <w:t xml:space="preserve">  properties:</w:t>
      </w:r>
    </w:p>
    <w:p w14:paraId="7CD1C441" w14:textId="77777777" w:rsidR="00AF6DD7" w:rsidRPr="00AA6558" w:rsidRDefault="00AF6DD7" w:rsidP="00AF6DD7">
      <w:pPr>
        <w:ind w:left="348" w:firstLine="708"/>
        <w:rPr>
          <w:rFonts w:cs="Segoe UI"/>
          <w:sz w:val="20"/>
          <w:szCs w:val="20"/>
        </w:rPr>
      </w:pPr>
      <w:r w:rsidRPr="00AA6558">
        <w:rPr>
          <w:rFonts w:cs="Segoe UI"/>
          <w:sz w:val="20"/>
          <w:szCs w:val="20"/>
        </w:rPr>
        <w:t xml:space="preserve">    config:</w:t>
      </w:r>
    </w:p>
    <w:p w14:paraId="1662FE8E" w14:textId="77777777" w:rsidR="00AF6DD7" w:rsidRPr="00AA6558" w:rsidRDefault="00AF6DD7" w:rsidP="00AF6DD7">
      <w:pPr>
        <w:ind w:left="348" w:firstLine="708"/>
        <w:rPr>
          <w:rFonts w:cs="Segoe UI"/>
          <w:sz w:val="20"/>
          <w:szCs w:val="20"/>
        </w:rPr>
      </w:pPr>
      <w:r w:rsidRPr="00AA6558">
        <w:rPr>
          <w:rFonts w:cs="Segoe UI"/>
          <w:sz w:val="20"/>
          <w:szCs w:val="20"/>
        </w:rPr>
        <w:t xml:space="preserve">      str_replace:</w:t>
      </w:r>
    </w:p>
    <w:p w14:paraId="6ECC5AAF" w14:textId="77777777" w:rsidR="00AF6DD7" w:rsidRPr="00AA6558" w:rsidRDefault="00AF6DD7" w:rsidP="00AF6DD7">
      <w:pPr>
        <w:ind w:left="348" w:firstLine="708"/>
        <w:rPr>
          <w:rFonts w:cs="Segoe UI"/>
          <w:sz w:val="20"/>
          <w:szCs w:val="20"/>
        </w:rPr>
      </w:pPr>
      <w:r w:rsidRPr="00AA6558">
        <w:rPr>
          <w:rFonts w:cs="Segoe UI"/>
          <w:sz w:val="20"/>
          <w:szCs w:val="20"/>
        </w:rPr>
        <w:t xml:space="preserve">        template: |</w:t>
      </w:r>
    </w:p>
    <w:p w14:paraId="30BFE842" w14:textId="77777777" w:rsidR="00AF6DD7" w:rsidRPr="00AA6558" w:rsidRDefault="00AF6DD7" w:rsidP="00AF6DD7">
      <w:pPr>
        <w:ind w:left="1056"/>
        <w:rPr>
          <w:rFonts w:cs="Segoe UI"/>
          <w:sz w:val="20"/>
          <w:szCs w:val="20"/>
        </w:rPr>
      </w:pPr>
      <w:r w:rsidRPr="00AA6558">
        <w:rPr>
          <w:rFonts w:cs="Segoe UI"/>
          <w:sz w:val="20"/>
          <w:szCs w:val="20"/>
        </w:rPr>
        <w:t xml:space="preserve">          </w:t>
      </w:r>
      <w:r w:rsidRPr="00AA6558">
        <w:rPr>
          <w:rFonts w:cs="Segoe UI"/>
          <w:b/>
          <w:sz w:val="20"/>
          <w:szCs w:val="20"/>
        </w:rPr>
        <w:t>#</w:t>
      </w:r>
      <w:r w:rsidRPr="00AA6558">
        <w:rPr>
          <w:rFonts w:cs="Segoe UI"/>
          <w:b/>
          <w:i/>
          <w:sz w:val="20"/>
          <w:szCs w:val="20"/>
        </w:rPr>
        <w:t>!</w:t>
      </w:r>
      <w:r w:rsidRPr="00AA6558">
        <w:rPr>
          <w:rFonts w:cs="Segoe UI"/>
          <w:sz w:val="20"/>
          <w:szCs w:val="20"/>
        </w:rPr>
        <w:t xml:space="preserve">/bin/bash </w:t>
      </w:r>
    </w:p>
    <w:p w14:paraId="4D3DE90B" w14:textId="77777777" w:rsidR="00AF6DD7" w:rsidRPr="00AA6558" w:rsidRDefault="00AF6DD7" w:rsidP="00AF6DD7">
      <w:pPr>
        <w:ind w:left="1056" w:firstLine="708"/>
        <w:rPr>
          <w:rFonts w:cs="Segoe UI"/>
          <w:sz w:val="20"/>
          <w:szCs w:val="20"/>
        </w:rPr>
      </w:pPr>
      <w:r w:rsidRPr="00AA6558">
        <w:rPr>
          <w:rFonts w:cs="Segoe UI"/>
          <w:sz w:val="20"/>
          <w:szCs w:val="20"/>
        </w:rPr>
        <w:t xml:space="preserve">:   </w:t>
      </w:r>
      <w:r w:rsidRPr="00AA6558">
        <w:rPr>
          <w:rFonts w:cs="Segoe UI"/>
          <w:sz w:val="20"/>
          <w:szCs w:val="20"/>
        </w:rPr>
        <w:tab/>
      </w:r>
      <w:r w:rsidRPr="00AA6558">
        <w:rPr>
          <w:rFonts w:cs="Segoe UI"/>
          <w:sz w:val="20"/>
          <w:szCs w:val="20"/>
        </w:rPr>
        <w:tab/>
      </w:r>
      <w:r w:rsidRPr="00AA6558">
        <w:rPr>
          <w:rFonts w:cs="Segoe UI"/>
          <w:sz w:val="20"/>
          <w:szCs w:val="20"/>
        </w:rPr>
        <w:tab/>
      </w:r>
    </w:p>
    <w:p w14:paraId="5B222642" w14:textId="77777777" w:rsidR="00AF6DD7" w:rsidRPr="00AA6558" w:rsidRDefault="00AF6DD7" w:rsidP="00AF6DD7">
      <w:pPr>
        <w:ind w:left="1056"/>
        <w:rPr>
          <w:rFonts w:cs="Segoe UI"/>
          <w:sz w:val="20"/>
          <w:szCs w:val="20"/>
        </w:rPr>
      </w:pPr>
      <w:r w:rsidRPr="00AA6558">
        <w:rPr>
          <w:rFonts w:cs="Segoe UI"/>
          <w:sz w:val="20"/>
          <w:szCs w:val="20"/>
        </w:rPr>
        <w:t xml:space="preserve">       params:</w:t>
      </w:r>
    </w:p>
    <w:p w14:paraId="482294F5" w14:textId="77777777" w:rsidR="00AF6DD7" w:rsidRPr="00AA6558" w:rsidRDefault="00AF6DD7" w:rsidP="00AF6DD7">
      <w:pPr>
        <w:ind w:left="708"/>
        <w:rPr>
          <w:rFonts w:cs="Segoe UI"/>
          <w:sz w:val="20"/>
          <w:szCs w:val="20"/>
        </w:rPr>
      </w:pPr>
      <w:r w:rsidRPr="00AA6558">
        <w:rPr>
          <w:rFonts w:cs="Segoe UI"/>
          <w:sz w:val="20"/>
          <w:szCs w:val="20"/>
        </w:rPr>
        <w:lastRenderedPageBreak/>
        <w:t xml:space="preserve">               </w:t>
      </w:r>
      <w:r w:rsidRPr="00AA6558">
        <w:rPr>
          <w:rFonts w:cs="Segoe UI"/>
          <w:b/>
          <w:sz w:val="20"/>
          <w:szCs w:val="20"/>
        </w:rPr>
        <w:t>mng_ip_par: {get_attr:</w:t>
      </w:r>
      <w:r w:rsidRPr="00AA6558">
        <w:rPr>
          <w:rFonts w:cs="Segoe UI"/>
          <w:sz w:val="20"/>
          <w:szCs w:val="20"/>
        </w:rPr>
        <w:t xml:space="preserve"> [instance_port, fixed_ips, 0, ip_address]}</w:t>
      </w:r>
    </w:p>
    <w:p w14:paraId="71B952D1" w14:textId="77777777" w:rsidR="00AF6DD7" w:rsidRPr="00AA6558" w:rsidRDefault="00AF6DD7" w:rsidP="00AF6DD7">
      <w:pPr>
        <w:ind w:left="1416" w:firstLine="348"/>
        <w:rPr>
          <w:rFonts w:cs="Segoe UI"/>
          <w:sz w:val="20"/>
          <w:szCs w:val="20"/>
        </w:rPr>
      </w:pPr>
      <w:r w:rsidRPr="00AA6558">
        <w:rPr>
          <w:rFonts w:cs="Segoe UI"/>
          <w:sz w:val="20"/>
          <w:szCs w:val="20"/>
        </w:rPr>
        <w:t>:</w:t>
      </w:r>
    </w:p>
    <w:p w14:paraId="6DAB17A1" w14:textId="77777777" w:rsidR="00AF6DD7" w:rsidRPr="00AA6558" w:rsidRDefault="00AF6DD7" w:rsidP="00AF6DD7">
      <w:pPr>
        <w:ind w:left="348"/>
        <w:rPr>
          <w:rFonts w:cs="Segoe UI"/>
          <w:sz w:val="20"/>
          <w:szCs w:val="20"/>
        </w:rPr>
      </w:pPr>
      <w:r w:rsidRPr="00AA6558">
        <w:rPr>
          <w:rFonts w:cs="Segoe UI"/>
          <w:sz w:val="20"/>
          <w:szCs w:val="20"/>
        </w:rPr>
        <w:t>      </w:t>
      </w:r>
      <w:r w:rsidRPr="00AA6558">
        <w:rPr>
          <w:rFonts w:cs="Segoe UI"/>
          <w:sz w:val="20"/>
          <w:szCs w:val="20"/>
        </w:rPr>
        <w:tab/>
        <w:t xml:space="preserve">  get_resource: </w:t>
      </w:r>
      <w:r w:rsidRPr="00AA6558">
        <w:rPr>
          <w:rFonts w:cs="Segoe UI"/>
          <w:bCs/>
          <w:sz w:val="20"/>
          <w:szCs w:val="20"/>
        </w:rPr>
        <w:t>server_init</w:t>
      </w:r>
    </w:p>
    <w:p w14:paraId="57B6777E" w14:textId="77777777" w:rsidR="00AF6DD7" w:rsidRPr="00AA6558" w:rsidRDefault="00AF6DD7" w:rsidP="00AF6DD7">
      <w:pPr>
        <w:rPr>
          <w:sz w:val="20"/>
          <w:szCs w:val="20"/>
        </w:rPr>
      </w:pPr>
    </w:p>
    <w:p w14:paraId="0E130E4B" w14:textId="77777777" w:rsidR="00AF6DD7" w:rsidRPr="00AA6558" w:rsidRDefault="00AF6DD7" w:rsidP="00AF6DD7">
      <w:pPr>
        <w:ind w:left="348"/>
        <w:rPr>
          <w:rFonts w:cs="Segoe UI"/>
          <w:highlight w:val="yellow"/>
        </w:rPr>
      </w:pPr>
      <w:r w:rsidRPr="00AA6558">
        <w:rPr>
          <w:rFonts w:cs="Segoe UI"/>
        </w:rPr>
        <w:t>The “get_attr” function is then copied by Tenor inside the Heat Orchestration Template (HOT).</w:t>
      </w:r>
    </w:p>
    <w:p w14:paraId="0C180DD8" w14:textId="77777777" w:rsidR="00AF6DD7" w:rsidRPr="00AA6558" w:rsidRDefault="00AF6DD7" w:rsidP="00AF6DD7">
      <w:pPr>
        <w:ind w:left="348"/>
        <w:rPr>
          <w:rFonts w:cs="Segoe UI"/>
        </w:rPr>
      </w:pPr>
      <w:r w:rsidRPr="00AA6558">
        <w:rPr>
          <w:rFonts w:cs="Segoe UI"/>
        </w:rPr>
        <w:t>The VIM provides the information through the Openstack Metadata API, which is collected by the Virtual Machine after its Boot and is sent, via the mAPI, to the VNF controller.</w:t>
      </w:r>
    </w:p>
    <w:p w14:paraId="11D7CC99" w14:textId="77777777" w:rsidR="00AF6DD7" w:rsidRPr="00AA6558" w:rsidRDefault="00AF6DD7" w:rsidP="00AF6DD7">
      <w:pPr>
        <w:rPr>
          <w:rFonts w:cs="Segoe UI"/>
        </w:rPr>
      </w:pPr>
    </w:p>
    <w:p w14:paraId="1ED0B4BE" w14:textId="77777777" w:rsidR="00AF6DD7" w:rsidRPr="00AA6558" w:rsidRDefault="00AF6DD7" w:rsidP="00AF6DD7">
      <w:pPr>
        <w:pStyle w:val="ListParagraph"/>
        <w:numPr>
          <w:ilvl w:val="0"/>
          <w:numId w:val="75"/>
        </w:numPr>
        <w:spacing w:after="0"/>
        <w:jc w:val="left"/>
        <w:rPr>
          <w:rFonts w:cs="Segoe UI"/>
        </w:rPr>
      </w:pPr>
      <w:r w:rsidRPr="00AA6558">
        <w:rPr>
          <w:rFonts w:cs="Segoe UI"/>
        </w:rPr>
        <w:t>Once the on-boarding phase is terminated, TeNor must send the “</w:t>
      </w:r>
      <w:r w:rsidRPr="00AA6558">
        <w:rPr>
          <w:rFonts w:cs="Segoe UI"/>
          <w:i/>
        </w:rPr>
        <w:t>Start</w:t>
      </w:r>
      <w:r w:rsidRPr="00AA6558">
        <w:rPr>
          <w:rFonts w:cs="Segoe UI"/>
        </w:rPr>
        <w:t xml:space="preserve">” event to the all the VNF instances composing the service that was purchased. </w:t>
      </w:r>
    </w:p>
    <w:p w14:paraId="47B2A87A" w14:textId="77777777" w:rsidR="00AF6DD7" w:rsidRPr="00AA6558" w:rsidRDefault="00AF6DD7" w:rsidP="00AF6DD7">
      <w:pPr>
        <w:pStyle w:val="ListParagraph"/>
        <w:ind w:left="360"/>
        <w:rPr>
          <w:rFonts w:cs="Segoe UI"/>
        </w:rPr>
      </w:pPr>
      <w:r w:rsidRPr="00AA6558">
        <w:rPr>
          <w:rFonts w:cs="Segoe UI"/>
        </w:rPr>
        <w:t>This event must be received when all VNFs have completed their booting process. Only in this way they are available to receive and handle the mAPI lifecycle events. Heat can only provide information whether the requested resources are allocated or not, but can’t know if theVNF is still in a booting phase. For this reason the VNF must notify this condition to Heat. This aim can be achieved through a “wc_notify” line in the installation script, as depicted in the following example.</w:t>
      </w:r>
    </w:p>
    <w:p w14:paraId="2BF626CA" w14:textId="77777777" w:rsidR="00AF6DD7" w:rsidRPr="00AA6558" w:rsidRDefault="00AF6DD7" w:rsidP="00AF6DD7">
      <w:pPr>
        <w:ind w:left="360"/>
        <w:rPr>
          <w:rFonts w:cs="Segoe UI"/>
          <w:i/>
        </w:rPr>
      </w:pPr>
      <w:r w:rsidRPr="00AA6558">
        <w:rPr>
          <w:rFonts w:cs="Segoe UI"/>
          <w:i/>
        </w:rPr>
        <w:t>Example</w:t>
      </w:r>
    </w:p>
    <w:p w14:paraId="1D3ADE63" w14:textId="77777777" w:rsidR="00AF6DD7" w:rsidRPr="00AA6558" w:rsidRDefault="00AF6DD7" w:rsidP="00AF6DD7">
      <w:pPr>
        <w:ind w:left="708"/>
        <w:rPr>
          <w:rFonts w:cstheme="minorHAnsi"/>
          <w:sz w:val="20"/>
          <w:szCs w:val="20"/>
        </w:rPr>
      </w:pPr>
      <w:r w:rsidRPr="00AA6558">
        <w:rPr>
          <w:rFonts w:cstheme="minorHAnsi"/>
          <w:sz w:val="20"/>
          <w:szCs w:val="20"/>
        </w:rPr>
        <w:t>…</w:t>
      </w:r>
    </w:p>
    <w:p w14:paraId="76724EFB" w14:textId="77777777" w:rsidR="00AF6DD7" w:rsidRPr="00AA6558" w:rsidRDefault="00AF6DD7" w:rsidP="00AF6DD7">
      <w:pPr>
        <w:ind w:left="348" w:firstLine="360"/>
        <w:rPr>
          <w:rFonts w:cs="Segoe UI"/>
          <w:sz w:val="20"/>
          <w:szCs w:val="20"/>
        </w:rPr>
      </w:pPr>
      <w:r w:rsidRPr="00AA6558">
        <w:rPr>
          <w:rFonts w:cs="Segoe UI"/>
          <w:sz w:val="20"/>
          <w:szCs w:val="20"/>
        </w:rPr>
        <w:t>resources:</w:t>
      </w:r>
    </w:p>
    <w:p w14:paraId="1A4CFD47" w14:textId="77777777" w:rsidR="00AF6DD7" w:rsidRPr="00AA6558" w:rsidRDefault="00AF6DD7" w:rsidP="00AF6DD7">
      <w:pPr>
        <w:ind w:left="708" w:firstLine="348"/>
        <w:rPr>
          <w:rFonts w:cs="Segoe UI"/>
          <w:bCs/>
          <w:sz w:val="20"/>
          <w:szCs w:val="20"/>
        </w:rPr>
      </w:pPr>
      <w:r w:rsidRPr="00AA6558">
        <w:rPr>
          <w:rFonts w:cs="Segoe UI"/>
          <w:bCs/>
          <w:sz w:val="20"/>
          <w:szCs w:val="20"/>
        </w:rPr>
        <w:t>server_init:</w:t>
      </w:r>
    </w:p>
    <w:p w14:paraId="169D5DA5" w14:textId="77777777" w:rsidR="00AF6DD7" w:rsidRPr="00AA6558" w:rsidRDefault="00AF6DD7" w:rsidP="00AF6DD7">
      <w:pPr>
        <w:ind w:left="348" w:firstLine="708"/>
        <w:rPr>
          <w:rFonts w:cs="Segoe UI"/>
          <w:sz w:val="20"/>
          <w:szCs w:val="20"/>
        </w:rPr>
      </w:pPr>
      <w:r w:rsidRPr="00AA6558">
        <w:rPr>
          <w:rFonts w:cs="Segoe UI"/>
          <w:sz w:val="20"/>
          <w:szCs w:val="20"/>
        </w:rPr>
        <w:t xml:space="preserve">  type: OS::Heat::SoftwareConfig</w:t>
      </w:r>
    </w:p>
    <w:p w14:paraId="2E1E360B" w14:textId="77777777" w:rsidR="00AF6DD7" w:rsidRPr="00AA6558" w:rsidRDefault="00AF6DD7" w:rsidP="00AF6DD7">
      <w:pPr>
        <w:ind w:left="348" w:firstLine="708"/>
        <w:rPr>
          <w:rFonts w:cs="Segoe UI"/>
          <w:sz w:val="20"/>
          <w:szCs w:val="20"/>
        </w:rPr>
      </w:pPr>
      <w:r w:rsidRPr="00AA6558">
        <w:rPr>
          <w:rFonts w:cs="Segoe UI"/>
          <w:sz w:val="20"/>
          <w:szCs w:val="20"/>
        </w:rPr>
        <w:t xml:space="preserve">  properties:</w:t>
      </w:r>
    </w:p>
    <w:p w14:paraId="580C1930" w14:textId="77777777" w:rsidR="00AF6DD7" w:rsidRPr="00AA6558" w:rsidRDefault="00AF6DD7" w:rsidP="00AF6DD7">
      <w:pPr>
        <w:ind w:left="348" w:firstLine="708"/>
        <w:rPr>
          <w:rFonts w:cs="Segoe UI"/>
          <w:sz w:val="20"/>
          <w:szCs w:val="20"/>
        </w:rPr>
      </w:pPr>
      <w:r w:rsidRPr="00AA6558">
        <w:rPr>
          <w:rFonts w:cs="Segoe UI"/>
          <w:sz w:val="20"/>
          <w:szCs w:val="20"/>
        </w:rPr>
        <w:t xml:space="preserve">    config:</w:t>
      </w:r>
    </w:p>
    <w:p w14:paraId="632F346E" w14:textId="77777777" w:rsidR="00AF6DD7" w:rsidRPr="00AA6558" w:rsidRDefault="00AF6DD7" w:rsidP="00AF6DD7">
      <w:pPr>
        <w:ind w:left="348" w:firstLine="708"/>
        <w:rPr>
          <w:rFonts w:cs="Segoe UI"/>
          <w:sz w:val="20"/>
          <w:szCs w:val="20"/>
        </w:rPr>
      </w:pPr>
      <w:r w:rsidRPr="00AA6558">
        <w:rPr>
          <w:rFonts w:cs="Segoe UI"/>
          <w:sz w:val="20"/>
          <w:szCs w:val="20"/>
        </w:rPr>
        <w:t xml:space="preserve">      str_replace:</w:t>
      </w:r>
    </w:p>
    <w:p w14:paraId="24FB52AE" w14:textId="77777777" w:rsidR="00AF6DD7" w:rsidRPr="00AA6558" w:rsidRDefault="00AF6DD7" w:rsidP="00AF6DD7">
      <w:pPr>
        <w:ind w:left="348" w:firstLine="708"/>
        <w:rPr>
          <w:rFonts w:cs="Segoe UI"/>
          <w:sz w:val="20"/>
          <w:szCs w:val="20"/>
        </w:rPr>
      </w:pPr>
      <w:r w:rsidRPr="00AA6558">
        <w:rPr>
          <w:rFonts w:cs="Segoe UI"/>
          <w:sz w:val="20"/>
          <w:szCs w:val="20"/>
        </w:rPr>
        <w:t xml:space="preserve">        template: |</w:t>
      </w:r>
    </w:p>
    <w:p w14:paraId="589F9435" w14:textId="77777777" w:rsidR="00AF6DD7" w:rsidRPr="00AA6558" w:rsidRDefault="00AF6DD7" w:rsidP="00AF6DD7">
      <w:pPr>
        <w:ind w:left="1056"/>
        <w:rPr>
          <w:rFonts w:cs="Segoe UI"/>
          <w:sz w:val="20"/>
          <w:szCs w:val="20"/>
        </w:rPr>
      </w:pPr>
      <w:r w:rsidRPr="00AA6558">
        <w:rPr>
          <w:rFonts w:cs="Segoe UI"/>
          <w:sz w:val="20"/>
          <w:szCs w:val="20"/>
        </w:rPr>
        <w:t xml:space="preserve">          </w:t>
      </w:r>
      <w:r w:rsidRPr="00AA6558">
        <w:rPr>
          <w:rFonts w:cs="Segoe UI"/>
          <w:b/>
          <w:sz w:val="20"/>
          <w:szCs w:val="20"/>
        </w:rPr>
        <w:t>#</w:t>
      </w:r>
      <w:r w:rsidRPr="00AA6558">
        <w:rPr>
          <w:rFonts w:cs="Segoe UI"/>
          <w:b/>
          <w:i/>
          <w:sz w:val="20"/>
          <w:szCs w:val="20"/>
        </w:rPr>
        <w:t>!</w:t>
      </w:r>
      <w:r w:rsidRPr="00AA6558">
        <w:rPr>
          <w:rFonts w:cs="Segoe UI"/>
          <w:sz w:val="20"/>
          <w:szCs w:val="20"/>
        </w:rPr>
        <w:t xml:space="preserve">/bin/bash </w:t>
      </w:r>
    </w:p>
    <w:p w14:paraId="7D059B87" w14:textId="77777777" w:rsidR="00AF6DD7" w:rsidRPr="00AA6558" w:rsidRDefault="00AF6DD7" w:rsidP="00AF6DD7">
      <w:pPr>
        <w:ind w:left="1056" w:firstLine="708"/>
        <w:rPr>
          <w:rFonts w:cs="Segoe UI"/>
          <w:sz w:val="20"/>
          <w:szCs w:val="20"/>
        </w:rPr>
      </w:pPr>
      <w:r w:rsidRPr="00AA6558">
        <w:rPr>
          <w:rFonts w:cs="Segoe UI"/>
          <w:sz w:val="20"/>
          <w:szCs w:val="20"/>
        </w:rPr>
        <w:t xml:space="preserve">:   </w:t>
      </w:r>
    </w:p>
    <w:p w14:paraId="5B2C87EC" w14:textId="77777777" w:rsidR="00AF6DD7" w:rsidRPr="00AA6558" w:rsidRDefault="00AF6DD7" w:rsidP="00AF6DD7">
      <w:pPr>
        <w:ind w:left="1056"/>
        <w:rPr>
          <w:rFonts w:cs="Segoe UI"/>
          <w:sz w:val="20"/>
          <w:szCs w:val="20"/>
        </w:rPr>
      </w:pPr>
      <w:r w:rsidRPr="00AA6558">
        <w:rPr>
          <w:rFonts w:cs="Segoe UI"/>
          <w:sz w:val="20"/>
          <w:szCs w:val="20"/>
        </w:rPr>
        <w:t xml:space="preserve">              ...</w:t>
      </w:r>
    </w:p>
    <w:p w14:paraId="56674891" w14:textId="77777777" w:rsidR="00AF6DD7" w:rsidRPr="00AA6558" w:rsidRDefault="00AF6DD7" w:rsidP="00AF6DD7">
      <w:pPr>
        <w:ind w:left="1056"/>
        <w:rPr>
          <w:rFonts w:cs="Segoe UI"/>
          <w:b/>
          <w:sz w:val="20"/>
          <w:szCs w:val="20"/>
        </w:rPr>
      </w:pPr>
      <w:r w:rsidRPr="00AA6558">
        <w:rPr>
          <w:rFonts w:cs="Segoe UI"/>
          <w:sz w:val="20"/>
          <w:szCs w:val="20"/>
        </w:rPr>
        <w:t xml:space="preserve">          </w:t>
      </w:r>
      <w:r w:rsidRPr="00AA6558">
        <w:rPr>
          <w:rFonts w:cs="Segoe UI"/>
          <w:b/>
          <w:sz w:val="20"/>
          <w:szCs w:val="20"/>
        </w:rPr>
        <w:t>wc_notify --data-binary '{"status": "SUCCESS"}'</w:t>
      </w:r>
    </w:p>
    <w:p w14:paraId="5357C8BA" w14:textId="77777777" w:rsidR="00AF6DD7" w:rsidRPr="00AA6558" w:rsidRDefault="00AF6DD7" w:rsidP="00AF6DD7">
      <w:pPr>
        <w:ind w:left="1056" w:firstLine="708"/>
        <w:rPr>
          <w:rFonts w:cs="Segoe UI"/>
          <w:sz w:val="20"/>
          <w:szCs w:val="20"/>
        </w:rPr>
      </w:pPr>
      <w:r w:rsidRPr="00AA6558">
        <w:rPr>
          <w:rFonts w:cs="Segoe UI"/>
          <w:sz w:val="20"/>
          <w:szCs w:val="20"/>
        </w:rPr>
        <w:t xml:space="preserve">                     </w:t>
      </w:r>
    </w:p>
    <w:p w14:paraId="69BC708B" w14:textId="77777777" w:rsidR="00AF6DD7" w:rsidRPr="00AA6558" w:rsidRDefault="00AF6DD7" w:rsidP="00AF6DD7">
      <w:pPr>
        <w:ind w:left="1056" w:firstLine="708"/>
        <w:rPr>
          <w:rFonts w:cs="Segoe UI"/>
          <w:sz w:val="20"/>
          <w:szCs w:val="20"/>
        </w:rPr>
      </w:pPr>
      <w:r w:rsidRPr="00AA6558">
        <w:rPr>
          <w:rFonts w:cs="Segoe UI"/>
          <w:sz w:val="20"/>
          <w:szCs w:val="20"/>
        </w:rPr>
        <w:t xml:space="preserve">:     </w:t>
      </w:r>
      <w:r w:rsidRPr="00AA6558">
        <w:rPr>
          <w:rFonts w:cs="Segoe UI"/>
          <w:sz w:val="20"/>
          <w:szCs w:val="20"/>
        </w:rPr>
        <w:tab/>
      </w:r>
      <w:r w:rsidRPr="00AA6558">
        <w:rPr>
          <w:rFonts w:cs="Segoe UI"/>
          <w:sz w:val="20"/>
          <w:szCs w:val="20"/>
        </w:rPr>
        <w:tab/>
      </w:r>
      <w:r w:rsidRPr="00AA6558">
        <w:rPr>
          <w:rFonts w:cs="Segoe UI"/>
          <w:sz w:val="20"/>
          <w:szCs w:val="20"/>
        </w:rPr>
        <w:tab/>
      </w:r>
    </w:p>
    <w:p w14:paraId="7D3670B0" w14:textId="77777777" w:rsidR="00AF6DD7" w:rsidRPr="00AA6558" w:rsidRDefault="00AF6DD7" w:rsidP="00AF6DD7">
      <w:pPr>
        <w:ind w:left="1056"/>
        <w:rPr>
          <w:rFonts w:cs="Segoe UI"/>
          <w:sz w:val="20"/>
          <w:szCs w:val="20"/>
        </w:rPr>
      </w:pPr>
      <w:r w:rsidRPr="00AA6558">
        <w:rPr>
          <w:rFonts w:cs="Segoe UI"/>
          <w:sz w:val="20"/>
          <w:szCs w:val="20"/>
        </w:rPr>
        <w:t xml:space="preserve">        params:</w:t>
      </w:r>
    </w:p>
    <w:p w14:paraId="2C8E1B3B" w14:textId="77777777" w:rsidR="00AF6DD7" w:rsidRPr="00AA6558" w:rsidRDefault="00AF6DD7" w:rsidP="00AF6DD7">
      <w:pPr>
        <w:rPr>
          <w:b/>
        </w:rPr>
      </w:pPr>
    </w:p>
    <w:p w14:paraId="62B773AF" w14:textId="77777777" w:rsidR="00AF6DD7" w:rsidRPr="00AA6558" w:rsidRDefault="00AF6DD7" w:rsidP="00AF6DD7">
      <w:pPr>
        <w:ind w:firstLine="360"/>
        <w:rPr>
          <w:rFonts w:cs="Segoe UI"/>
        </w:rPr>
      </w:pPr>
      <w:r w:rsidRPr="00AA6558">
        <w:rPr>
          <w:rFonts w:cs="Segoe UI"/>
        </w:rPr>
        <w:t>The “wc_notify” line gets replaced by a “curl” line like that one of the following example.</w:t>
      </w:r>
    </w:p>
    <w:p w14:paraId="32DDE4D4" w14:textId="77777777" w:rsidR="00AF6DD7" w:rsidRPr="00AA6558" w:rsidRDefault="00AF6DD7" w:rsidP="00AF6DD7">
      <w:pPr>
        <w:ind w:firstLine="360"/>
        <w:rPr>
          <w:rFonts w:cs="Segoe UI"/>
          <w:i/>
        </w:rPr>
      </w:pPr>
      <w:r w:rsidRPr="00AA6558">
        <w:rPr>
          <w:rFonts w:cs="Segoe UI"/>
          <w:i/>
        </w:rPr>
        <w:t>Example</w:t>
      </w:r>
    </w:p>
    <w:p w14:paraId="05A07435" w14:textId="77777777" w:rsidR="00AF6DD7" w:rsidRPr="00AA6558" w:rsidRDefault="00AF6DD7" w:rsidP="00AF6DD7">
      <w:pPr>
        <w:ind w:left="708"/>
        <w:rPr>
          <w:rFonts w:cs="Segoe UI"/>
        </w:rPr>
      </w:pPr>
      <w:r w:rsidRPr="00AA6558">
        <w:rPr>
          <w:rFonts w:cs="Segoe UI"/>
        </w:rPr>
        <w:lastRenderedPageBreak/>
        <w:t>curl -i -X POST -H 'X-Auth-Token: 58b96bd5ac50409999bcf20491e8e7fb' -H 'Content-Type: application/json' -H 'Accept: application/json' http://10.10.1.2:8004/v1/70e1ff61ab0947558833196e4d94f06b/stacks/admin/5e980984-ab37-449f-9f2c-c3d06d152255/resources/wait_handle1/signal --data-binary '{"status": "SUCCESS"}'</w:t>
      </w:r>
    </w:p>
    <w:p w14:paraId="7796CAE6" w14:textId="77777777" w:rsidR="00AF6DD7" w:rsidRPr="00AA6558" w:rsidRDefault="00AF6DD7" w:rsidP="00AF6DD7">
      <w:pPr>
        <w:ind w:left="360"/>
        <w:rPr>
          <w:rFonts w:cs="Segoe UI"/>
        </w:rPr>
      </w:pPr>
    </w:p>
    <w:p w14:paraId="6EF2DBDA" w14:textId="77777777" w:rsidR="00AF6DD7" w:rsidRPr="00AA6558" w:rsidRDefault="00AF6DD7" w:rsidP="00AF6DD7">
      <w:pPr>
        <w:ind w:left="360"/>
        <w:rPr>
          <w:rFonts w:cs="Segoe UI"/>
        </w:rPr>
      </w:pPr>
      <w:r w:rsidRPr="00AA6558">
        <w:rPr>
          <w:rFonts w:cs="Segoe UI"/>
        </w:rPr>
        <w:t xml:space="preserve">This curl line is executed only at the end of the booting phase and it is used to get the </w:t>
      </w:r>
      <w:r w:rsidRPr="00AA6558">
        <w:rPr>
          <w:rFonts w:cs="Segoe UI"/>
          <w:i/>
        </w:rPr>
        <w:t>Wait Condition</w:t>
      </w:r>
      <w:r w:rsidRPr="00AA6558">
        <w:rPr>
          <w:rFonts w:cs="Segoe UI"/>
        </w:rPr>
        <w:t xml:space="preserve"> resource defined in Heat. This resource will change the VNF stack status to “</w:t>
      </w:r>
      <w:r w:rsidRPr="00AA6558">
        <w:rPr>
          <w:rFonts w:cs="Segoe UI"/>
          <w:i/>
        </w:rPr>
        <w:t>completed</w:t>
      </w:r>
      <w:r w:rsidRPr="00AA6558">
        <w:rPr>
          <w:rFonts w:cs="Segoe UI"/>
        </w:rPr>
        <w:t xml:space="preserve">” only after receiving a signal (a http POST in the previous example) through the procedure already described. </w:t>
      </w:r>
    </w:p>
    <w:p w14:paraId="75E93599" w14:textId="77777777" w:rsidR="00AF6DD7" w:rsidRPr="00AA6558" w:rsidRDefault="00AF6DD7" w:rsidP="00AF6DD7">
      <w:pPr>
        <w:ind w:left="360"/>
        <w:rPr>
          <w:rFonts w:cs="Segoe UI"/>
        </w:rPr>
      </w:pPr>
      <w:r w:rsidRPr="00AA6558">
        <w:rPr>
          <w:rFonts w:cs="Segoe UI"/>
        </w:rPr>
        <w:t xml:space="preserve">The VNF Controller component (the O&amp;M component in case of vSBC), once received the </w:t>
      </w:r>
      <w:r w:rsidRPr="00AA6558">
        <w:rPr>
          <w:rFonts w:cs="Segoe UI"/>
          <w:i/>
        </w:rPr>
        <w:t>Start</w:t>
      </w:r>
      <w:r w:rsidRPr="00AA6558">
        <w:rPr>
          <w:rFonts w:cs="Segoe UI"/>
        </w:rPr>
        <w:t xml:space="preserve"> event from the Middleware API, spreads the initialization event to the other VNFC thanks to a specific configuration software.  </w:t>
      </w:r>
    </w:p>
    <w:p w14:paraId="5B9ACDA4" w14:textId="0EBA3515" w:rsidR="002B4C4F" w:rsidRPr="00DF691D" w:rsidRDefault="00AF6DD7" w:rsidP="00AF6DD7">
      <w:pPr>
        <w:pStyle w:val="NormalWeb"/>
        <w:rPr>
          <w:lang w:val="en-US"/>
        </w:rPr>
      </w:pPr>
      <w:r w:rsidRPr="00DF691D">
        <w:rPr>
          <w:rFonts w:cs="Segoe UI"/>
          <w:lang w:val="en-US"/>
        </w:rPr>
        <w:t xml:space="preserve">With this approach the VNF itself is responsible for applying the configuration and the starting of signalling and media flows. The same approach must be used also in case of scale-out procedures, so that the new scaling instance receives the </w:t>
      </w:r>
      <w:r w:rsidRPr="00DF691D">
        <w:rPr>
          <w:rFonts w:cs="Segoe UI"/>
          <w:i/>
          <w:lang w:val="en-US"/>
        </w:rPr>
        <w:t xml:space="preserve">Start </w:t>
      </w:r>
      <w:r w:rsidRPr="00DF691D">
        <w:rPr>
          <w:rFonts w:cs="Segoe UI"/>
          <w:lang w:val="en-US"/>
        </w:rPr>
        <w:t>event when its bootstrap phase is terminated.</w:t>
      </w:r>
    </w:p>
    <w:p w14:paraId="5CCFF314" w14:textId="354BF896" w:rsidR="002B4C4F" w:rsidRPr="00B41270" w:rsidRDefault="002B4C4F" w:rsidP="008964F1">
      <w:pPr>
        <w:pStyle w:val="Heading1"/>
      </w:pPr>
      <w:bookmarkStart w:id="147" w:name="_Ref452392404"/>
      <w:bookmarkStart w:id="148" w:name="_Toc456088899"/>
      <w:r w:rsidRPr="00B41270">
        <w:lastRenderedPageBreak/>
        <w:t>VNF characterization</w:t>
      </w:r>
      <w:bookmarkEnd w:id="147"/>
      <w:bookmarkEnd w:id="148"/>
    </w:p>
    <w:p w14:paraId="327C6C49" w14:textId="0FD1AF9C" w:rsidR="00D33855" w:rsidRPr="004057AF" w:rsidRDefault="00D33855" w:rsidP="008964F1">
      <w:pPr>
        <w:pStyle w:val="Heading2"/>
      </w:pPr>
      <w:bookmarkStart w:id="149" w:name="_Ref453687608"/>
      <w:bookmarkStart w:id="150" w:name="_Toc456088900"/>
      <w:r w:rsidRPr="00B41270">
        <w:t>Scope</w:t>
      </w:r>
      <w:bookmarkEnd w:id="149"/>
      <w:bookmarkEnd w:id="150"/>
    </w:p>
    <w:p w14:paraId="0E3A001F" w14:textId="7C9C570F" w:rsidR="001D1D49" w:rsidRPr="004057AF" w:rsidRDefault="00C17AB0" w:rsidP="00842F3E">
      <w:pPr>
        <w:pStyle w:val="ITALTELnormal"/>
        <w:rPr>
          <w:rFonts w:ascii="Segoe UI" w:eastAsiaTheme="minorHAnsi" w:hAnsi="Segoe UI" w:cs="Segoe UI"/>
        </w:rPr>
      </w:pPr>
      <w:r w:rsidRPr="004057AF">
        <w:rPr>
          <w:rFonts w:ascii="Segoe UI" w:eastAsiaTheme="minorHAnsi" w:hAnsi="Segoe UI" w:cs="Segoe UI"/>
        </w:rPr>
        <w:t xml:space="preserve">This chapter provides </w:t>
      </w:r>
      <w:r w:rsidR="00112C26" w:rsidRPr="004057AF">
        <w:rPr>
          <w:rFonts w:ascii="Segoe UI" w:eastAsiaTheme="minorHAnsi" w:hAnsi="Segoe UI" w:cs="Segoe UI"/>
        </w:rPr>
        <w:t xml:space="preserve">some </w:t>
      </w:r>
      <w:r w:rsidRPr="004057AF">
        <w:rPr>
          <w:rFonts w:ascii="Segoe UI" w:eastAsiaTheme="minorHAnsi" w:hAnsi="Segoe UI" w:cs="Segoe UI"/>
        </w:rPr>
        <w:t>general guidelines to describe how the Virtual Netw</w:t>
      </w:r>
      <w:r w:rsidR="006B738D" w:rsidRPr="004057AF">
        <w:rPr>
          <w:rFonts w:ascii="Segoe UI" w:eastAsiaTheme="minorHAnsi" w:hAnsi="Segoe UI" w:cs="Segoe UI"/>
        </w:rPr>
        <w:t xml:space="preserve">ork Functions (VNFs) of </w:t>
      </w:r>
      <w:r w:rsidR="00592B3A" w:rsidRPr="004057AF">
        <w:rPr>
          <w:rFonts w:ascii="Segoe UI" w:eastAsiaTheme="minorHAnsi" w:hAnsi="Segoe UI" w:cs="Segoe UI"/>
        </w:rPr>
        <w:t>T-NOVA</w:t>
      </w:r>
      <w:r w:rsidRPr="004057AF">
        <w:rPr>
          <w:rFonts w:ascii="Segoe UI" w:eastAsiaTheme="minorHAnsi" w:hAnsi="Segoe UI" w:cs="Segoe UI"/>
        </w:rPr>
        <w:t xml:space="preserve"> framework perform under a particular </w:t>
      </w:r>
      <w:r w:rsidR="00842F3E" w:rsidRPr="004057AF">
        <w:rPr>
          <w:rFonts w:ascii="Segoe UI" w:eastAsiaTheme="minorHAnsi" w:hAnsi="Segoe UI" w:cs="Segoe UI"/>
        </w:rPr>
        <w:t>workload</w:t>
      </w:r>
      <w:r w:rsidR="00112C26" w:rsidRPr="004057AF">
        <w:rPr>
          <w:rFonts w:ascii="Segoe UI" w:eastAsiaTheme="minorHAnsi" w:hAnsi="Segoe UI" w:cs="Segoe UI"/>
        </w:rPr>
        <w:t>, as required</w:t>
      </w:r>
      <w:r w:rsidR="006B738D" w:rsidRPr="004057AF">
        <w:rPr>
          <w:rFonts w:ascii="Segoe UI" w:eastAsiaTheme="minorHAnsi" w:hAnsi="Segoe UI" w:cs="Segoe UI"/>
        </w:rPr>
        <w:t xml:space="preserve"> in </w:t>
      </w:r>
      <w:r w:rsidR="00322339" w:rsidRPr="004057AF">
        <w:rPr>
          <w:rFonts w:ascii="Segoe UI" w:eastAsiaTheme="minorHAnsi" w:hAnsi="Segoe UI" w:cs="Segoe UI"/>
        </w:rPr>
        <w:t xml:space="preserve">the </w:t>
      </w:r>
      <w:r w:rsidR="00112C26" w:rsidRPr="004057AF">
        <w:rPr>
          <w:rFonts w:ascii="Segoe UI" w:eastAsiaTheme="minorHAnsi" w:hAnsi="Segoe UI" w:cs="Segoe UI"/>
        </w:rPr>
        <w:t>t</w:t>
      </w:r>
      <w:r w:rsidR="006B738D" w:rsidRPr="004057AF">
        <w:rPr>
          <w:rFonts w:ascii="Segoe UI" w:eastAsiaTheme="minorHAnsi" w:hAnsi="Segoe UI" w:cs="Segoe UI"/>
        </w:rPr>
        <w:t>ask 5.4 of WP5</w:t>
      </w:r>
      <w:r w:rsidR="00842F3E" w:rsidRPr="004057AF">
        <w:rPr>
          <w:rFonts w:ascii="Segoe UI" w:eastAsiaTheme="minorHAnsi" w:hAnsi="Segoe UI" w:cs="Segoe UI"/>
        </w:rPr>
        <w:t xml:space="preserve">. </w:t>
      </w:r>
    </w:p>
    <w:p w14:paraId="6F2BB28F" w14:textId="297E552E" w:rsidR="00C17AB0" w:rsidRPr="004057AF" w:rsidRDefault="001D1D49" w:rsidP="00842F3E">
      <w:pPr>
        <w:pStyle w:val="ITALTELnormal"/>
        <w:rPr>
          <w:rFonts w:ascii="Segoe UI" w:eastAsiaTheme="minorHAnsi" w:hAnsi="Segoe UI" w:cs="Segoe UI"/>
        </w:rPr>
      </w:pPr>
      <w:r w:rsidRPr="004057AF">
        <w:rPr>
          <w:rFonts w:ascii="Segoe UI" w:eastAsiaTheme="minorHAnsi" w:hAnsi="Segoe UI" w:cs="Segoe UI"/>
        </w:rPr>
        <w:t>The main scope</w:t>
      </w:r>
      <w:r w:rsidR="00C17AB0" w:rsidRPr="004057AF">
        <w:rPr>
          <w:rFonts w:ascii="Segoe UI" w:eastAsiaTheme="minorHAnsi" w:hAnsi="Segoe UI" w:cs="Segoe UI"/>
        </w:rPr>
        <w:t xml:space="preserve"> is to suggest a common methodology to execute the Performance testing and to eval</w:t>
      </w:r>
      <w:r w:rsidR="006B738D" w:rsidRPr="004057AF">
        <w:rPr>
          <w:rFonts w:ascii="Segoe UI" w:eastAsiaTheme="minorHAnsi" w:hAnsi="Segoe UI" w:cs="Segoe UI"/>
        </w:rPr>
        <w:t xml:space="preserve">uate the obtained measurements by means of </w:t>
      </w:r>
      <w:r w:rsidR="006B738D" w:rsidRPr="00B41270">
        <w:rPr>
          <w:rFonts w:ascii="Segoe UI" w:hAnsi="Segoe UI" w:cs="Segoe UI"/>
        </w:rPr>
        <w:t xml:space="preserve">load curves, </w:t>
      </w:r>
      <w:r w:rsidR="00842F3E" w:rsidRPr="00B41270">
        <w:rPr>
          <w:rFonts w:ascii="Segoe UI" w:hAnsi="Segoe UI" w:cs="Segoe UI"/>
        </w:rPr>
        <w:t>based on</w:t>
      </w:r>
      <w:r w:rsidR="00C17AB0" w:rsidRPr="00B41270">
        <w:rPr>
          <w:rFonts w:ascii="Segoe UI" w:hAnsi="Segoe UI" w:cs="Segoe UI"/>
        </w:rPr>
        <w:t xml:space="preserve"> the following parameter</w:t>
      </w:r>
      <w:r w:rsidR="00B02663" w:rsidRPr="00B41270">
        <w:rPr>
          <w:rFonts w:ascii="Segoe UI" w:hAnsi="Segoe UI" w:cs="Segoe UI"/>
        </w:rPr>
        <w:t>s</w:t>
      </w:r>
      <w:r w:rsidR="00C17AB0" w:rsidRPr="00B41270">
        <w:rPr>
          <w:rFonts w:ascii="Segoe UI" w:hAnsi="Segoe UI" w:cs="Segoe UI"/>
        </w:rPr>
        <w:t xml:space="preserve">: </w:t>
      </w:r>
    </w:p>
    <w:p w14:paraId="7A6E056B" w14:textId="1BAADB61" w:rsidR="00C17AB0" w:rsidRPr="00B41270" w:rsidRDefault="00C17AB0" w:rsidP="00E752D4">
      <w:pPr>
        <w:numPr>
          <w:ilvl w:val="0"/>
          <w:numId w:val="52"/>
        </w:numPr>
        <w:shd w:val="clear" w:color="auto" w:fill="FFFFFF"/>
        <w:tabs>
          <w:tab w:val="clear" w:pos="720"/>
          <w:tab w:val="num" w:pos="360"/>
        </w:tabs>
        <w:spacing w:after="0" w:line="360" w:lineRule="atLeast"/>
        <w:ind w:left="360"/>
        <w:jc w:val="left"/>
        <w:rPr>
          <w:rFonts w:cs="Segoe UI"/>
        </w:rPr>
      </w:pPr>
      <w:r w:rsidRPr="00B41270">
        <w:rPr>
          <w:rFonts w:cs="Segoe UI"/>
          <w:i/>
        </w:rPr>
        <w:t>Cpu Load</w:t>
      </w:r>
      <w:r w:rsidRPr="00B41270">
        <w:rPr>
          <w:rFonts w:cs="Segoe UI"/>
        </w:rPr>
        <w:t xml:space="preserve"> - represents the average system </w:t>
      </w:r>
      <w:r w:rsidR="000B0928" w:rsidRPr="00B41270">
        <w:rPr>
          <w:rFonts w:cs="Segoe UI"/>
        </w:rPr>
        <w:t>CPU</w:t>
      </w:r>
      <w:r w:rsidRPr="00B41270">
        <w:rPr>
          <w:rFonts w:cs="Segoe UI"/>
        </w:rPr>
        <w:t xml:space="preserve"> load over a period of time</w:t>
      </w:r>
    </w:p>
    <w:p w14:paraId="69D2C23E" w14:textId="77777777" w:rsidR="00C17AB0" w:rsidRPr="00B41270" w:rsidRDefault="00C17AB0" w:rsidP="00E752D4">
      <w:pPr>
        <w:numPr>
          <w:ilvl w:val="0"/>
          <w:numId w:val="52"/>
        </w:numPr>
        <w:shd w:val="clear" w:color="auto" w:fill="FFFFFF"/>
        <w:tabs>
          <w:tab w:val="clear" w:pos="720"/>
          <w:tab w:val="num" w:pos="360"/>
        </w:tabs>
        <w:spacing w:after="0" w:line="360" w:lineRule="atLeast"/>
        <w:ind w:left="360"/>
        <w:jc w:val="left"/>
        <w:rPr>
          <w:rFonts w:cs="Segoe UI"/>
        </w:rPr>
      </w:pPr>
      <w:r w:rsidRPr="00B41270">
        <w:rPr>
          <w:rFonts w:cs="Segoe UI"/>
          <w:i/>
        </w:rPr>
        <w:t>Memory Usage</w:t>
      </w:r>
      <w:r w:rsidRPr="00B41270">
        <w:rPr>
          <w:rFonts w:cs="Segoe UI"/>
          <w:b/>
        </w:rPr>
        <w:t xml:space="preserve"> </w:t>
      </w:r>
      <w:r w:rsidRPr="00B41270">
        <w:rPr>
          <w:rFonts w:cs="Segoe UI"/>
        </w:rPr>
        <w:t>- represents the amount of system memory used over a period of time</w:t>
      </w:r>
    </w:p>
    <w:p w14:paraId="546C669F" w14:textId="05EC83F6" w:rsidR="00322339" w:rsidRPr="00B41270" w:rsidRDefault="00C17AB0" w:rsidP="00E752D4">
      <w:pPr>
        <w:numPr>
          <w:ilvl w:val="0"/>
          <w:numId w:val="52"/>
        </w:numPr>
        <w:shd w:val="clear" w:color="auto" w:fill="FFFFFF"/>
        <w:tabs>
          <w:tab w:val="clear" w:pos="720"/>
          <w:tab w:val="num" w:pos="360"/>
        </w:tabs>
        <w:spacing w:after="0" w:line="360" w:lineRule="atLeast"/>
        <w:ind w:left="360"/>
        <w:jc w:val="left"/>
        <w:rPr>
          <w:rFonts w:cs="Segoe UI"/>
        </w:rPr>
      </w:pPr>
      <w:r w:rsidRPr="00B41270">
        <w:rPr>
          <w:rFonts w:cs="Segoe UI"/>
          <w:bCs/>
          <w:i/>
          <w:color w:val="252525"/>
          <w:shd w:val="clear" w:color="auto" w:fill="FFFFFF"/>
        </w:rPr>
        <w:t>Network Throughput</w:t>
      </w:r>
      <w:r w:rsidRPr="004057AF">
        <w:rPr>
          <w:rFonts w:cs="Segoe UI"/>
          <w:color w:val="252525"/>
          <w:shd w:val="clear" w:color="auto" w:fill="FFFFFF"/>
        </w:rPr>
        <w:t> </w:t>
      </w:r>
      <w:r w:rsidRPr="00B41270">
        <w:rPr>
          <w:rFonts w:cs="Segoe UI"/>
        </w:rPr>
        <w:t>- rate of network message delivery over a communication channel.</w:t>
      </w:r>
    </w:p>
    <w:p w14:paraId="4FF4DF0F" w14:textId="41A75332" w:rsidR="00F21DFD" w:rsidRPr="00B41270" w:rsidRDefault="00842F3E" w:rsidP="00C17AB0">
      <w:pPr>
        <w:shd w:val="clear" w:color="auto" w:fill="FFFFFF"/>
        <w:spacing w:before="120" w:line="336" w:lineRule="atLeast"/>
        <w:jc w:val="left"/>
        <w:rPr>
          <w:rFonts w:cs="Segoe UI"/>
          <w:strike/>
        </w:rPr>
      </w:pPr>
      <w:r w:rsidRPr="00B41270">
        <w:rPr>
          <w:rFonts w:cs="Segoe UI"/>
        </w:rPr>
        <w:t xml:space="preserve">Each VNF developer </w:t>
      </w:r>
      <w:r w:rsidR="000B0928" w:rsidRPr="00B41270">
        <w:rPr>
          <w:rFonts w:cs="Segoe UI"/>
        </w:rPr>
        <w:t xml:space="preserve">needs to </w:t>
      </w:r>
      <w:r w:rsidR="00C17AB0" w:rsidRPr="00B41270">
        <w:rPr>
          <w:rFonts w:cs="Segoe UI"/>
        </w:rPr>
        <w:t>identify the most significant key scenarios, so to derive the load curves related to the generic parameters</w:t>
      </w:r>
      <w:r w:rsidR="00C17AB0" w:rsidRPr="00B41270">
        <w:rPr>
          <w:rFonts w:eastAsia="Times New Roman" w:cs="Segoe UI"/>
          <w:sz w:val="24"/>
          <w:szCs w:val="24"/>
          <w:lang w:eastAsia="it-IT"/>
        </w:rPr>
        <w:t xml:space="preserve"> </w:t>
      </w:r>
      <w:r w:rsidR="00C17AB0" w:rsidRPr="00B41270">
        <w:rPr>
          <w:rFonts w:cs="Segoe UI"/>
        </w:rPr>
        <w:t>previously described.</w:t>
      </w:r>
      <w:r w:rsidR="00C17AB0" w:rsidRPr="00B41270">
        <w:rPr>
          <w:rFonts w:cs="Segoe UI"/>
          <w:strike/>
        </w:rPr>
        <w:t xml:space="preserve">    </w:t>
      </w:r>
    </w:p>
    <w:p w14:paraId="18CE1F63" w14:textId="5F36AF6D" w:rsidR="00C17AB0" w:rsidRPr="00B41270" w:rsidRDefault="00C17AB0" w:rsidP="00C17AB0">
      <w:pPr>
        <w:shd w:val="clear" w:color="auto" w:fill="FFFFFF"/>
        <w:spacing w:before="120" w:line="336" w:lineRule="atLeast"/>
        <w:jc w:val="left"/>
        <w:rPr>
          <w:rFonts w:cs="Segoe UI"/>
        </w:rPr>
      </w:pPr>
      <w:r w:rsidRPr="00B41270">
        <w:rPr>
          <w:rFonts w:cs="Segoe UI"/>
        </w:rPr>
        <w:t>The analysis of the load curves could be useful to the Orchestrator/VIM in order to:</w:t>
      </w:r>
    </w:p>
    <w:p w14:paraId="3696C613" w14:textId="77777777" w:rsidR="00C17AB0" w:rsidRPr="00B41270" w:rsidRDefault="00C17AB0" w:rsidP="00E752D4">
      <w:pPr>
        <w:numPr>
          <w:ilvl w:val="0"/>
          <w:numId w:val="53"/>
        </w:numPr>
        <w:shd w:val="clear" w:color="auto" w:fill="FFFFFF"/>
        <w:spacing w:before="120" w:line="336" w:lineRule="atLeast"/>
        <w:ind w:left="360"/>
        <w:jc w:val="left"/>
        <w:rPr>
          <w:rFonts w:cs="Segoe UI"/>
        </w:rPr>
      </w:pPr>
      <w:r w:rsidRPr="00B41270">
        <w:rPr>
          <w:rFonts w:cs="Segoe UI"/>
        </w:rPr>
        <w:t xml:space="preserve">estimate the configuration resources required during the phase of instantiation </w:t>
      </w:r>
    </w:p>
    <w:p w14:paraId="26F59CD1" w14:textId="66F7F0AB" w:rsidR="00F21DFD" w:rsidRPr="00B41270" w:rsidRDefault="00C17AB0" w:rsidP="00E752D4">
      <w:pPr>
        <w:numPr>
          <w:ilvl w:val="0"/>
          <w:numId w:val="53"/>
        </w:numPr>
        <w:shd w:val="clear" w:color="auto" w:fill="FFFFFF"/>
        <w:spacing w:before="120" w:line="336" w:lineRule="atLeast"/>
        <w:ind w:left="360"/>
        <w:jc w:val="left"/>
        <w:rPr>
          <w:rFonts w:cs="Segoe UI"/>
        </w:rPr>
      </w:pPr>
      <w:r w:rsidRPr="00B41270">
        <w:rPr>
          <w:rFonts w:cs="Segoe UI"/>
        </w:rPr>
        <w:t>check, during the live traffic, the compliance with the declared VNF’s load curves, in order to recognize some bugs inside the VNF.</w:t>
      </w:r>
    </w:p>
    <w:p w14:paraId="131F89B6" w14:textId="70868BF4" w:rsidR="001D1D49" w:rsidRPr="00B41270" w:rsidRDefault="00184DA4" w:rsidP="00751065">
      <w:pPr>
        <w:spacing w:after="200" w:line="276" w:lineRule="auto"/>
        <w:jc w:val="left"/>
        <w:rPr>
          <w:rFonts w:cs="Segoe UI"/>
        </w:rPr>
      </w:pPr>
      <w:r w:rsidRPr="00B41270">
        <w:rPr>
          <w:rFonts w:cs="Segoe UI"/>
        </w:rPr>
        <w:t>The</w:t>
      </w:r>
      <w:r w:rsidR="00C17AB0" w:rsidRPr="00B41270">
        <w:rPr>
          <w:rFonts w:cs="Segoe UI"/>
        </w:rPr>
        <w:t xml:space="preserve"> steps for obtaining the load curves and testing the performance</w:t>
      </w:r>
      <w:r w:rsidR="00AF0975" w:rsidRPr="00B41270">
        <w:rPr>
          <w:rFonts w:cs="Segoe UI"/>
        </w:rPr>
        <w:t>s</w:t>
      </w:r>
      <w:r w:rsidR="00C17AB0" w:rsidRPr="00B41270">
        <w:rPr>
          <w:rFonts w:cs="Segoe UI"/>
        </w:rPr>
        <w:t xml:space="preserve"> are described in par. </w:t>
      </w:r>
      <w:r w:rsidR="0040225E" w:rsidRPr="00B41270">
        <w:rPr>
          <w:rFonts w:cs="Segoe UI"/>
        </w:rPr>
        <w:fldChar w:fldCharType="begin"/>
      </w:r>
      <w:r w:rsidR="0040225E" w:rsidRPr="00B41270">
        <w:rPr>
          <w:rFonts w:cs="Segoe UI"/>
        </w:rPr>
        <w:instrText xml:space="preserve"> REF _Ref452535680 \w \h </w:instrText>
      </w:r>
      <w:r w:rsidR="003B6933" w:rsidRPr="00B41270">
        <w:rPr>
          <w:rFonts w:cs="Segoe UI"/>
        </w:rPr>
        <w:instrText xml:space="preserve"> \* MERGEFORMAT </w:instrText>
      </w:r>
      <w:r w:rsidR="0040225E" w:rsidRPr="00B41270">
        <w:rPr>
          <w:rFonts w:cs="Segoe UI"/>
        </w:rPr>
      </w:r>
      <w:r w:rsidR="0040225E" w:rsidRPr="00B41270">
        <w:rPr>
          <w:rFonts w:cs="Segoe UI"/>
        </w:rPr>
        <w:fldChar w:fldCharType="separate"/>
      </w:r>
      <w:r w:rsidR="00F4646D" w:rsidRPr="00B41270">
        <w:rPr>
          <w:rFonts w:cs="Segoe UI"/>
        </w:rPr>
        <w:t>6.2</w:t>
      </w:r>
      <w:r w:rsidR="0040225E" w:rsidRPr="00B41270">
        <w:rPr>
          <w:rFonts w:cs="Segoe UI"/>
        </w:rPr>
        <w:fldChar w:fldCharType="end"/>
      </w:r>
      <w:r w:rsidR="0040225E" w:rsidRPr="00B41270">
        <w:rPr>
          <w:rFonts w:cs="Segoe UI"/>
        </w:rPr>
        <w:t>.</w:t>
      </w:r>
    </w:p>
    <w:p w14:paraId="2368E2CE" w14:textId="4B8A48E8" w:rsidR="00C17AB0" w:rsidRPr="00B41270" w:rsidRDefault="001D1D49" w:rsidP="00751065">
      <w:pPr>
        <w:spacing w:after="200" w:line="276" w:lineRule="auto"/>
        <w:jc w:val="left"/>
        <w:rPr>
          <w:rFonts w:cs="Segoe UI"/>
        </w:rPr>
      </w:pPr>
      <w:r w:rsidRPr="00B41270">
        <w:rPr>
          <w:rFonts w:cs="Segoe UI"/>
        </w:rPr>
        <w:t>T</w:t>
      </w:r>
      <w:r w:rsidR="00C17AB0" w:rsidRPr="00B41270">
        <w:rPr>
          <w:rFonts w:cs="Segoe UI"/>
        </w:rPr>
        <w:t xml:space="preserve">he final annexes </w:t>
      </w:r>
      <w:r w:rsidR="0040225E" w:rsidRPr="00B41270">
        <w:rPr>
          <w:rFonts w:cs="Segoe UI"/>
        </w:rPr>
        <w:t>(</w:t>
      </w:r>
      <w:r w:rsidR="00293F16" w:rsidRPr="00B41270">
        <w:rPr>
          <w:rFonts w:cs="Segoe UI"/>
        </w:rPr>
        <w:t>i.e: Annex A</w:t>
      </w:r>
      <w:r w:rsidR="00F21DFD" w:rsidRPr="00B41270">
        <w:rPr>
          <w:rFonts w:cs="Segoe UI"/>
        </w:rPr>
        <w:t xml:space="preserve">) </w:t>
      </w:r>
      <w:r w:rsidR="00C17AB0" w:rsidRPr="00B41270">
        <w:rPr>
          <w:rFonts w:cs="Segoe UI"/>
        </w:rPr>
        <w:t xml:space="preserve">contain, for each of these steps, some examples related to the </w:t>
      </w:r>
      <w:r w:rsidR="00592B3A" w:rsidRPr="00B41270">
        <w:rPr>
          <w:rFonts w:cs="Segoe UI"/>
        </w:rPr>
        <w:t>T-NOVA</w:t>
      </w:r>
      <w:r w:rsidR="00F21DFD" w:rsidRPr="00B41270">
        <w:rPr>
          <w:rFonts w:cs="Segoe UI"/>
        </w:rPr>
        <w:t xml:space="preserve"> VNFs</w:t>
      </w:r>
      <w:r w:rsidR="00C17AB0" w:rsidRPr="00B41270">
        <w:rPr>
          <w:rFonts w:cs="Segoe UI"/>
        </w:rPr>
        <w:t>.</w:t>
      </w:r>
    </w:p>
    <w:p w14:paraId="6FF3C02F" w14:textId="77777777" w:rsidR="00184DA4" w:rsidRPr="004057AF" w:rsidRDefault="00184DA4">
      <w:pPr>
        <w:spacing w:after="200" w:line="276" w:lineRule="auto"/>
        <w:jc w:val="left"/>
        <w:rPr>
          <w:rStyle w:val="mw-headline"/>
          <w:rFonts w:eastAsiaTheme="majorEastAsia" w:cstheme="majorBidi"/>
          <w:b/>
          <w:color w:val="17365D" w:themeColor="text2" w:themeShade="BF"/>
          <w:sz w:val="28"/>
          <w:szCs w:val="26"/>
        </w:rPr>
      </w:pPr>
      <w:bookmarkStart w:id="151" w:name="_Ref449602523"/>
      <w:bookmarkStart w:id="152" w:name="_Ref449602529"/>
      <w:bookmarkStart w:id="153" w:name="_Ref449602548"/>
      <w:bookmarkStart w:id="154" w:name="_Toc452388783"/>
      <w:r w:rsidRPr="004057AF">
        <w:rPr>
          <w:rStyle w:val="mw-headline"/>
        </w:rPr>
        <w:br w:type="page"/>
      </w:r>
    </w:p>
    <w:p w14:paraId="0F6EFABD" w14:textId="21706587" w:rsidR="00C17AB0" w:rsidRPr="004057AF" w:rsidRDefault="00C17AB0" w:rsidP="008964F1">
      <w:pPr>
        <w:pStyle w:val="Heading2"/>
      </w:pPr>
      <w:bookmarkStart w:id="155" w:name="_Ref452535680"/>
      <w:bookmarkStart w:id="156" w:name="_Toc456088901"/>
      <w:r w:rsidRPr="004057AF">
        <w:rPr>
          <w:rStyle w:val="mw-headline"/>
        </w:rPr>
        <w:lastRenderedPageBreak/>
        <w:t>Core Activities of</w:t>
      </w:r>
      <w:r w:rsidRPr="00B41270">
        <w:t xml:space="preserve"> Performance Testing</w:t>
      </w:r>
      <w:bookmarkEnd w:id="151"/>
      <w:bookmarkEnd w:id="152"/>
      <w:bookmarkEnd w:id="153"/>
      <w:bookmarkEnd w:id="154"/>
      <w:bookmarkEnd w:id="155"/>
      <w:bookmarkEnd w:id="156"/>
    </w:p>
    <w:p w14:paraId="0B7686EC" w14:textId="41F67291" w:rsidR="00C17AB0" w:rsidRPr="00B41270" w:rsidRDefault="00C17AB0" w:rsidP="00C17AB0">
      <w:pPr>
        <w:spacing w:after="0" w:line="270" w:lineRule="atLeast"/>
        <w:jc w:val="left"/>
      </w:pPr>
      <w:r w:rsidRPr="00B41270">
        <w:t>The performance testing consists of the following six steps:</w:t>
      </w:r>
    </w:p>
    <w:p w14:paraId="5D22D3E4" w14:textId="77777777" w:rsidR="00C17AB0" w:rsidRPr="00B41270" w:rsidRDefault="00C17AB0" w:rsidP="00C17AB0">
      <w:pPr>
        <w:spacing w:after="0" w:line="270" w:lineRule="atLeast"/>
        <w:jc w:val="left"/>
      </w:pPr>
    </w:p>
    <w:p w14:paraId="387BB619" w14:textId="2F896238" w:rsidR="00C17AB0" w:rsidRPr="00B41270" w:rsidRDefault="00B0148C" w:rsidP="00B0148C">
      <w:pPr>
        <w:spacing w:after="200"/>
        <w:rPr>
          <w:b/>
          <w:bCs/>
          <w:color w:val="365F91" w:themeColor="accent1" w:themeShade="BF"/>
          <w:sz w:val="20"/>
          <w:szCs w:val="18"/>
        </w:rPr>
      </w:pPr>
      <w:r w:rsidRPr="005B7773">
        <w:rPr>
          <w:noProof/>
          <w:lang w:val="en-US"/>
        </w:rPr>
        <mc:AlternateContent>
          <mc:Choice Requires="wpg">
            <w:drawing>
              <wp:anchor distT="0" distB="0" distL="114300" distR="114300" simplePos="0" relativeHeight="251719680" behindDoc="0" locked="0" layoutInCell="1" allowOverlap="1" wp14:anchorId="4489BFD5" wp14:editId="73911EC6">
                <wp:simplePos x="0" y="0"/>
                <wp:positionH relativeFrom="column">
                  <wp:posOffset>0</wp:posOffset>
                </wp:positionH>
                <wp:positionV relativeFrom="paragraph">
                  <wp:posOffset>-635</wp:posOffset>
                </wp:positionV>
                <wp:extent cx="4772025" cy="2714625"/>
                <wp:effectExtent l="0" t="0" r="28575" b="28575"/>
                <wp:wrapNone/>
                <wp:docPr id="59" name="Gruppo 59"/>
                <wp:cNvGraphicFramePr/>
                <a:graphic xmlns:a="http://schemas.openxmlformats.org/drawingml/2006/main">
                  <a:graphicData uri="http://schemas.microsoft.com/office/word/2010/wordprocessingGroup">
                    <wpg:wgp>
                      <wpg:cNvGrpSpPr/>
                      <wpg:grpSpPr>
                        <a:xfrm>
                          <a:off x="0" y="0"/>
                          <a:ext cx="4772025" cy="2714625"/>
                          <a:chOff x="0" y="0"/>
                          <a:chExt cx="3981450" cy="2809875"/>
                        </a:xfrm>
                      </wpg:grpSpPr>
                      <wps:wsp>
                        <wps:cNvPr id="60" name="Rettangolo 60"/>
                        <wps:cNvSpPr/>
                        <wps:spPr>
                          <a:xfrm>
                            <a:off x="0" y="0"/>
                            <a:ext cx="3981450" cy="2809875"/>
                          </a:xfrm>
                          <a:prstGeom prst="rect">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ttangolo 61"/>
                        <wps:cNvSpPr/>
                        <wps:spPr>
                          <a:xfrm>
                            <a:off x="323850" y="200025"/>
                            <a:ext cx="3360420" cy="297180"/>
                          </a:xfrm>
                          <a:prstGeom prst="rect">
                            <a:avLst/>
                          </a:prstGeom>
                          <a:solidFill>
                            <a:sysClr val="window" lastClr="FFFFFF"/>
                          </a:solidFill>
                          <a:ln w="25400" cap="flat" cmpd="sng" algn="ctr">
                            <a:solidFill>
                              <a:srgbClr val="FF0000"/>
                            </a:solidFill>
                            <a:prstDash val="solid"/>
                          </a:ln>
                          <a:effectLst/>
                        </wps:spPr>
                        <wps:txbx>
                          <w:txbxContent>
                            <w:p w14:paraId="13EB9277" w14:textId="77777777" w:rsidR="00580430" w:rsidRPr="009232F2" w:rsidRDefault="00580430" w:rsidP="00B0148C">
                              <w:pPr>
                                <w:jc w:val="center"/>
                                <w:rPr>
                                  <w:b/>
                                  <w:lang w:val="it-IT"/>
                                </w:rPr>
                              </w:pPr>
                              <w:r w:rsidRPr="009232F2">
                                <w:rPr>
                                  <w:b/>
                                  <w:lang w:val="it-IT"/>
                                </w:rPr>
                                <w:t>Identify the Test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ttangolo 62"/>
                        <wps:cNvSpPr/>
                        <wps:spPr>
                          <a:xfrm>
                            <a:off x="323850" y="590550"/>
                            <a:ext cx="3360420" cy="297180"/>
                          </a:xfrm>
                          <a:prstGeom prst="rect">
                            <a:avLst/>
                          </a:prstGeom>
                          <a:solidFill>
                            <a:sysClr val="window" lastClr="FFFFFF"/>
                          </a:solidFill>
                          <a:ln w="25400" cap="flat" cmpd="sng" algn="ctr">
                            <a:solidFill>
                              <a:srgbClr val="FF0000"/>
                            </a:solidFill>
                            <a:prstDash val="solid"/>
                          </a:ln>
                          <a:effectLst/>
                        </wps:spPr>
                        <wps:txbx>
                          <w:txbxContent>
                            <w:p w14:paraId="4F5E9481" w14:textId="77777777" w:rsidR="00580430" w:rsidRPr="009232F2" w:rsidRDefault="00580430" w:rsidP="00B0148C">
                              <w:pPr>
                                <w:jc w:val="center"/>
                                <w:rPr>
                                  <w:b/>
                                  <w:lang w:val="it-IT"/>
                                </w:rPr>
                              </w:pPr>
                              <w:r w:rsidRPr="009232F2">
                                <w:rPr>
                                  <w:b/>
                                  <w:lang w:val="it-IT"/>
                                </w:rPr>
                                <w:t>Identify</w:t>
                              </w:r>
                              <w:r>
                                <w:rPr>
                                  <w:b/>
                                  <w:lang w:val="it-IT"/>
                                </w:rPr>
                                <w:t xml:space="preserve"> </w:t>
                              </w:r>
                              <w:r w:rsidRPr="00D064A7">
                                <w:rPr>
                                  <w:b/>
                                  <w:lang w:val="it-IT"/>
                                </w:rPr>
                                <w:t>the</w:t>
                              </w:r>
                              <w:r w:rsidRPr="009232F2">
                                <w:rPr>
                                  <w:b/>
                                  <w:lang w:val="it-IT"/>
                                </w:rPr>
                                <w:t xml:space="preserve"> Performance Acceptance Criteria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ttangolo 63"/>
                        <wps:cNvSpPr/>
                        <wps:spPr>
                          <a:xfrm>
                            <a:off x="323850" y="990600"/>
                            <a:ext cx="3360420" cy="297180"/>
                          </a:xfrm>
                          <a:prstGeom prst="rect">
                            <a:avLst/>
                          </a:prstGeom>
                          <a:solidFill>
                            <a:sysClr val="window" lastClr="FFFFFF"/>
                          </a:solidFill>
                          <a:ln w="25400" cap="flat" cmpd="sng" algn="ctr">
                            <a:solidFill>
                              <a:srgbClr val="FF0000"/>
                            </a:solidFill>
                            <a:prstDash val="solid"/>
                          </a:ln>
                          <a:effectLst/>
                        </wps:spPr>
                        <wps:txbx>
                          <w:txbxContent>
                            <w:p w14:paraId="7A73F852" w14:textId="77777777" w:rsidR="00580430" w:rsidRPr="00B41270" w:rsidRDefault="00580430" w:rsidP="00B0148C">
                              <w:pPr>
                                <w:jc w:val="center"/>
                                <w:rPr>
                                  <w:b/>
                                  <w:lang w:val="en-US"/>
                                </w:rPr>
                              </w:pPr>
                              <w:r w:rsidRPr="00B41270">
                                <w:rPr>
                                  <w:b/>
                                  <w:lang w:val="en-US"/>
                                </w:rPr>
                                <w:t>Plan and Design</w:t>
                              </w:r>
                              <w:r w:rsidRPr="006144BB">
                                <w:rPr>
                                  <w:b/>
                                  <w:lang w:val="en-US"/>
                                </w:rPr>
                                <w:t xml:space="preserve"> the</w:t>
                              </w:r>
                              <w:r w:rsidRPr="00B41270">
                                <w:rPr>
                                  <w:b/>
                                  <w:lang w:val="en-US"/>
                                </w:rPr>
                                <w:t xml:space="preserve"> </w:t>
                              </w:r>
                              <w:r w:rsidRPr="006144BB">
                                <w:rPr>
                                  <w:b/>
                                  <w:lang w:val="en-US"/>
                                </w:rPr>
                                <w:t xml:space="preserve">Performance </w:t>
                              </w:r>
                              <w:r w:rsidRPr="00B41270">
                                <w:rPr>
                                  <w:b/>
                                  <w:lang w:val="en-US"/>
                                </w:rPr>
                                <w:t>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0" name="Rettangolo 640"/>
                        <wps:cNvSpPr/>
                        <wps:spPr>
                          <a:xfrm>
                            <a:off x="323850" y="1381125"/>
                            <a:ext cx="3360420" cy="297180"/>
                          </a:xfrm>
                          <a:prstGeom prst="rect">
                            <a:avLst/>
                          </a:prstGeom>
                          <a:solidFill>
                            <a:sysClr val="window" lastClr="FFFFFF"/>
                          </a:solidFill>
                          <a:ln w="25400" cap="flat" cmpd="sng" algn="ctr">
                            <a:solidFill>
                              <a:srgbClr val="FF0000"/>
                            </a:solidFill>
                            <a:prstDash val="solid"/>
                          </a:ln>
                          <a:effectLst/>
                        </wps:spPr>
                        <wps:txbx>
                          <w:txbxContent>
                            <w:p w14:paraId="4E0A4B5D" w14:textId="77777777" w:rsidR="00580430" w:rsidRPr="009232F2" w:rsidRDefault="00580430" w:rsidP="00B0148C">
                              <w:pPr>
                                <w:jc w:val="center"/>
                                <w:rPr>
                                  <w:b/>
                                </w:rPr>
                              </w:pPr>
                              <w:r w:rsidRPr="009232F2">
                                <w:rPr>
                                  <w:b/>
                                </w:rPr>
                                <w:t>Configure the Test Environment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1" name="Rettangolo 641"/>
                        <wps:cNvSpPr/>
                        <wps:spPr>
                          <a:xfrm>
                            <a:off x="323850" y="1800225"/>
                            <a:ext cx="3360420" cy="297180"/>
                          </a:xfrm>
                          <a:prstGeom prst="rect">
                            <a:avLst/>
                          </a:prstGeom>
                          <a:solidFill>
                            <a:sysClr val="window" lastClr="FFFFFF"/>
                          </a:solidFill>
                          <a:ln w="25400" cap="flat" cmpd="sng" algn="ctr">
                            <a:solidFill>
                              <a:srgbClr val="FF0000"/>
                            </a:solidFill>
                            <a:prstDash val="solid"/>
                          </a:ln>
                          <a:effectLst/>
                        </wps:spPr>
                        <wps:txbx>
                          <w:txbxContent>
                            <w:p w14:paraId="7BFA0613" w14:textId="77777777" w:rsidR="00580430" w:rsidRPr="00B457F1" w:rsidRDefault="00580430" w:rsidP="00B0148C">
                              <w:pPr>
                                <w:jc w:val="center"/>
                                <w:rPr>
                                  <w:b/>
                                  <w:lang w:val="it-IT"/>
                                </w:rPr>
                              </w:pPr>
                              <w:r w:rsidRPr="009232F2">
                                <w:rPr>
                                  <w:b/>
                                </w:rPr>
                                <w:t>Execute the Test</w:t>
                              </w:r>
                              <w:r>
                                <w:rPr>
                                  <w:b/>
                                  <w:lang w:val="it-IT"/>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2" name="Rettangolo 642"/>
                        <wps:cNvSpPr/>
                        <wps:spPr>
                          <a:xfrm>
                            <a:off x="323850" y="2247900"/>
                            <a:ext cx="3360420" cy="297180"/>
                          </a:xfrm>
                          <a:prstGeom prst="rect">
                            <a:avLst/>
                          </a:prstGeom>
                          <a:solidFill>
                            <a:sysClr val="window" lastClr="FFFFFF"/>
                          </a:solidFill>
                          <a:ln w="25400" cap="flat" cmpd="sng" algn="ctr">
                            <a:solidFill>
                              <a:srgbClr val="FF0000"/>
                            </a:solidFill>
                            <a:prstDash val="solid"/>
                          </a:ln>
                          <a:effectLst/>
                        </wps:spPr>
                        <wps:txbx>
                          <w:txbxContent>
                            <w:p w14:paraId="41C7F832" w14:textId="77777777" w:rsidR="00580430" w:rsidRPr="009232F2" w:rsidRDefault="00580430" w:rsidP="00B0148C">
                              <w:pPr>
                                <w:jc w:val="center"/>
                                <w:rPr>
                                  <w:b/>
                                </w:rPr>
                              </w:pPr>
                              <w:r w:rsidRPr="009232F2">
                                <w:rPr>
                                  <w:b/>
                                </w:rPr>
                                <w:t xml:space="preserve">Analyze </w:t>
                              </w:r>
                              <w:r w:rsidRPr="00D064A7">
                                <w:rPr>
                                  <w:b/>
                                  <w:lang w:val="en-US"/>
                                </w:rPr>
                                <w:t>the</w:t>
                              </w:r>
                              <w:r w:rsidRPr="00B61E65">
                                <w:rPr>
                                  <w:b/>
                                  <w:lang w:val="en-US"/>
                                </w:rPr>
                                <w:t xml:space="preserve"> </w:t>
                              </w:r>
                              <w:r>
                                <w:rPr>
                                  <w:b/>
                                  <w:lang w:val="en-US"/>
                                </w:rPr>
                                <w:t xml:space="preserve">obtained </w:t>
                              </w:r>
                              <w:r>
                                <w:rPr>
                                  <w:b/>
                                </w:rPr>
                                <w:t xml:space="preserve">Results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89BFD5" id="Gruppo 59" o:spid="_x0000_s1028" style="position:absolute;left:0;text-align:left;margin-left:0;margin-top:-.05pt;width:375.75pt;height:213.75pt;z-index:251719680;mso-width-relative:margin;mso-height-relative:margin" coordsize="39814,28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">
                <v:rect id="Rettangolo 60" o:spid="_x0000_s1029" style="position:absolute;width:39814;height:2809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bKgMAA&#10;AADbAAAADwAAAGRycy9kb3ducmV2LnhtbERPTYvCMBC9L/gfwgje1lQPulajiCgKssi6XryNzdgU&#10;m0lJotZ/bw4Le3y879mitbV4kA+VYwWDfgaCuHC64lLB6Xfz+QUiRGSNtWNS8KIAi3nnY4a5dk/+&#10;occxliKFcMhRgYmxyaUMhSGLoe8a4sRdnbcYE/Sl1B6fKdzWcphlI2mx4tRgsKGVoeJ2vFsFt/P6&#10;8H2YnIYbq7eXrIrjifF7pXrddjkFEamN/+I/904rGKX16Uv6AXL+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obKgMAAAADbAAAADwAAAAAAAAAAAAAAAACYAgAAZHJzL2Rvd25y&#10;ZXYueG1sUEsFBgAAAAAEAAQA9QAAAIUDAAAAAA==&#10;" fillcolor="#4f81bd" strokecolor="#385d8a" strokeweight="2pt"/>
                <v:rect id="Rettangolo 61" o:spid="_x0000_s1030" style="position:absolute;left:3238;top:2000;width:33604;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QF8cQA&#10;AADbAAAADwAAAGRycy9kb3ducmV2LnhtbESPQWvCQBSE70L/w/IK3pqNomJTN6EUxIK0WrX3R/aZ&#10;BHffxuxW47/vFgoeh5n5hlkUvTXiQp1vHCsYJSkI4tLphisFh/3yaQ7CB2SNxjEpuJGHIn8YLDDT&#10;7spfdNmFSkQI+wwV1CG0mZS+rMmiT1xLHL2j6yyGKLtK6g6vEW6NHKfpTFpsOC7U2NJbTeVp92MV&#10;TGz/sTHLZn024XPi7Xb6/L2aKjV87F9fQATqwz38337XCmYj+PsSf4DM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UBfHEAAAA2wAAAA8AAAAAAAAAAAAAAAAAmAIAAGRycy9k&#10;b3ducmV2LnhtbFBLBQYAAAAABAAEAPUAAACJAwAAAAA=&#10;" fillcolor="window" strokecolor="red" strokeweight="2pt">
                  <v:textbox>
                    <w:txbxContent>
                      <w:p w14:paraId="13EB9277" w14:textId="77777777" w:rsidR="00580430" w:rsidRPr="009232F2" w:rsidRDefault="00580430" w:rsidP="00B0148C">
                        <w:pPr>
                          <w:jc w:val="center"/>
                          <w:rPr>
                            <w:b/>
                            <w:lang w:val="it-IT"/>
                          </w:rPr>
                        </w:pPr>
                        <w:r w:rsidRPr="009232F2">
                          <w:rPr>
                            <w:b/>
                            <w:lang w:val="it-IT"/>
                          </w:rPr>
                          <w:t>Identify the Test Environment</w:t>
                        </w:r>
                      </w:p>
                    </w:txbxContent>
                  </v:textbox>
                </v:rect>
                <v:rect id="Rettangolo 62" o:spid="_x0000_s1031" style="position:absolute;left:3238;top:5905;width:33604;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abhsQA&#10;AADbAAAADwAAAGRycy9kb3ducmV2LnhtbESP3WrCQBSE7wXfYTmCd3WjqNTUTZCCKBRr/en9IXua&#10;hO6eTbOrpm/vFgpeDjPzDbPMO2vElVpfO1YwHiUgiAunay4VnE/rp2cQPiBrNI5JwS95yLN+b4mp&#10;djc+0PUYShEh7FNUUIXQpFL6oiKLfuQa4uh9udZiiLItpW7xFuHWyEmSzKXFmuNChQ29VlR8Hy9W&#10;wdR2u71Z128/JrxPvf2YLT43M6WGg271AiJQFx7h//ZWK5hP4O9L/AEy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Gm4bEAAAA2wAAAA8AAAAAAAAAAAAAAAAAmAIAAGRycy9k&#10;b3ducmV2LnhtbFBLBQYAAAAABAAEAPUAAACJAwAAAAA=&#10;" fillcolor="window" strokecolor="red" strokeweight="2pt">
                  <v:textbox>
                    <w:txbxContent>
                      <w:p w14:paraId="4F5E9481" w14:textId="77777777" w:rsidR="00580430" w:rsidRPr="009232F2" w:rsidRDefault="00580430" w:rsidP="00B0148C">
                        <w:pPr>
                          <w:jc w:val="center"/>
                          <w:rPr>
                            <w:b/>
                            <w:lang w:val="it-IT"/>
                          </w:rPr>
                        </w:pPr>
                        <w:r w:rsidRPr="009232F2">
                          <w:rPr>
                            <w:b/>
                            <w:lang w:val="it-IT"/>
                          </w:rPr>
                          <w:t>Identify</w:t>
                        </w:r>
                        <w:r>
                          <w:rPr>
                            <w:b/>
                            <w:lang w:val="it-IT"/>
                          </w:rPr>
                          <w:t xml:space="preserve"> </w:t>
                        </w:r>
                        <w:r w:rsidRPr="00D064A7">
                          <w:rPr>
                            <w:b/>
                            <w:lang w:val="it-IT"/>
                          </w:rPr>
                          <w:t>the</w:t>
                        </w:r>
                        <w:r w:rsidRPr="009232F2">
                          <w:rPr>
                            <w:b/>
                            <w:lang w:val="it-IT"/>
                          </w:rPr>
                          <w:t xml:space="preserve"> Performance Acceptance Criteria</w:t>
                        </w:r>
                      </w:p>
                    </w:txbxContent>
                  </v:textbox>
                </v:rect>
                <v:rect id="Rettangolo 63" o:spid="_x0000_s1032" style="position:absolute;left:3238;top:9906;width:33604;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o+HcQA&#10;AADbAAAADwAAAGRycy9kb3ducmV2LnhtbESPQWvCQBSE74X+h+UVvNWNVsXGbKQIolC0rdb7I/tM&#10;QnffptlV03/vCkKPw8x8w2TzzhpxptbXjhUM+gkI4sLpmksF3/vl8xSED8gajWNS8Ece5vnjQ4ap&#10;dhf+ovMulCJC2KeooAqhSaX0RUUWfd81xNE7utZiiLItpW7xEuHWyGGSTKTFmuNChQ0tKip+dier&#10;YGS7zYdZ1u+/JmxH3n6OXw+rsVK9p+5tBiJQF/7D9/ZaK5i8wO1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KPh3EAAAA2wAAAA8AAAAAAAAAAAAAAAAAmAIAAGRycy9k&#10;b3ducmV2LnhtbFBLBQYAAAAABAAEAPUAAACJAwAAAAA=&#10;" fillcolor="window" strokecolor="red" strokeweight="2pt">
                  <v:textbox>
                    <w:txbxContent>
                      <w:p w14:paraId="7A73F852" w14:textId="77777777" w:rsidR="00580430" w:rsidRPr="00B41270" w:rsidRDefault="00580430" w:rsidP="00B0148C">
                        <w:pPr>
                          <w:jc w:val="center"/>
                          <w:rPr>
                            <w:b/>
                            <w:lang w:val="en-US"/>
                          </w:rPr>
                        </w:pPr>
                        <w:r w:rsidRPr="00B41270">
                          <w:rPr>
                            <w:b/>
                            <w:lang w:val="en-US"/>
                          </w:rPr>
                          <w:t>Plan and Design</w:t>
                        </w:r>
                        <w:r w:rsidRPr="006144BB">
                          <w:rPr>
                            <w:b/>
                            <w:lang w:val="en-US"/>
                          </w:rPr>
                          <w:t xml:space="preserve"> the</w:t>
                        </w:r>
                        <w:r w:rsidRPr="00B41270">
                          <w:rPr>
                            <w:b/>
                            <w:lang w:val="en-US"/>
                          </w:rPr>
                          <w:t xml:space="preserve"> </w:t>
                        </w:r>
                        <w:r w:rsidRPr="006144BB">
                          <w:rPr>
                            <w:b/>
                            <w:lang w:val="en-US"/>
                          </w:rPr>
                          <w:t xml:space="preserve">Performance </w:t>
                        </w:r>
                        <w:r w:rsidRPr="00B41270">
                          <w:rPr>
                            <w:b/>
                            <w:lang w:val="en-US"/>
                          </w:rPr>
                          <w:t>Tests</w:t>
                        </w:r>
                      </w:p>
                    </w:txbxContent>
                  </v:textbox>
                </v:rect>
                <v:rect id="Rettangolo 640" o:spid="_x0000_s1033" style="position:absolute;left:3238;top:13811;width:33604;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tfUMEA&#10;AADcAAAADwAAAGRycy9kb3ducmV2LnhtbERPXWvCMBR9F/wP4Qq+ramjiqtGkYE4GE7n5vulubbF&#10;5KY2Ueu/Xx4GPh7O93zZWSNu1PrasYJRkoIgLpyuuVTw+7N+mYLwAVmjcUwKHuRhuej35phrd+dv&#10;uh1CKWII+xwVVCE0uZS+qMiiT1xDHLmTay2GCNtS6hbvMdwa+ZqmE2mx5thQYUPvFRXnw9UqyGy3&#10;3Zl1/Xkx4Svzdj9+O27GSg0H3WoGIlAXnuJ/94dWMMni/HgmH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7X1DBAAAA3AAAAA8AAAAAAAAAAAAAAAAAmAIAAGRycy9kb3du&#10;cmV2LnhtbFBLBQYAAAAABAAEAPUAAACGAwAAAAA=&#10;" fillcolor="window" strokecolor="red" strokeweight="2pt">
                  <v:textbox>
                    <w:txbxContent>
                      <w:p w14:paraId="4E0A4B5D" w14:textId="77777777" w:rsidR="00580430" w:rsidRPr="009232F2" w:rsidRDefault="00580430" w:rsidP="00B0148C">
                        <w:pPr>
                          <w:jc w:val="center"/>
                          <w:rPr>
                            <w:b/>
                          </w:rPr>
                        </w:pPr>
                        <w:r w:rsidRPr="009232F2">
                          <w:rPr>
                            <w:b/>
                          </w:rPr>
                          <w:t>Configure the Test Environment</w:t>
                        </w:r>
                      </w:p>
                    </w:txbxContent>
                  </v:textbox>
                </v:rect>
                <v:rect id="Rettangolo 641" o:spid="_x0000_s1034" style="position:absolute;left:3238;top:18002;width:33604;height:2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f6y8UA&#10;AADcAAAADwAAAGRycy9kb3ducmV2LnhtbESP3WrCQBSE7wXfYTmCd3VjiVJTVymFYEGq9af3h+xp&#10;Erp7Ns1uTXz7rlDwcpiZb5jlurdGXKj1tWMF00kCgrhwuuZSwfmUPzyB8AFZo3FMCq7kYb0aDpaY&#10;adfxgS7HUIoIYZ+hgiqEJpPSFxVZ9BPXEEfvy7UWQ5RtKXWLXYRbIx+TZC4t1hwXKmzotaLi+/hr&#10;FaS2f9+bvN7+mLBLvf2YLT43M6XGo/7lGUSgPtzD/+03rWCeTuF2Jh4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9/rLxQAAANwAAAAPAAAAAAAAAAAAAAAAAJgCAABkcnMv&#10;ZG93bnJldi54bWxQSwUGAAAAAAQABAD1AAAAigMAAAAA&#10;" fillcolor="window" strokecolor="red" strokeweight="2pt">
                  <v:textbox>
                    <w:txbxContent>
                      <w:p w14:paraId="7BFA0613" w14:textId="77777777" w:rsidR="00580430" w:rsidRPr="00B457F1" w:rsidRDefault="00580430" w:rsidP="00B0148C">
                        <w:pPr>
                          <w:jc w:val="center"/>
                          <w:rPr>
                            <w:b/>
                            <w:lang w:val="it-IT"/>
                          </w:rPr>
                        </w:pPr>
                        <w:r w:rsidRPr="009232F2">
                          <w:rPr>
                            <w:b/>
                          </w:rPr>
                          <w:t>Execute the Test</w:t>
                        </w:r>
                        <w:r>
                          <w:rPr>
                            <w:b/>
                            <w:lang w:val="it-IT"/>
                          </w:rPr>
                          <w:t>s</w:t>
                        </w:r>
                      </w:p>
                    </w:txbxContent>
                  </v:textbox>
                </v:rect>
                <v:rect id="Rettangolo 642" o:spid="_x0000_s1035" style="position:absolute;left:3238;top:22479;width:33604;height:29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VkvMUA&#10;AADcAAAADwAAAGRycy9kb3ducmV2LnhtbESP3WrCQBSE7wu+w3KE3tWNIUqNrkEEaaG01r/7Q/aY&#10;BHfPxuxW07fvFgq9HGbmG2ZR9NaIG3W+caxgPEpAEJdON1wpOB42T88gfEDWaByTgm/yUCwHDwvM&#10;tbvzjm77UIkIYZ+jgjqENpfSlzVZ9CPXEkfv7DqLIcqukrrDe4RbI9MkmUqLDceFGlta11Re9l9W&#10;QWb7963ZNG9XEz4ybz8ns9PLRKnHYb+agwjUh//wX/tVK5hmKfyeiU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WS8xQAAANwAAAAPAAAAAAAAAAAAAAAAAJgCAABkcnMv&#10;ZG93bnJldi54bWxQSwUGAAAAAAQABAD1AAAAigMAAAAA&#10;" fillcolor="window" strokecolor="red" strokeweight="2pt">
                  <v:textbox>
                    <w:txbxContent>
                      <w:p w14:paraId="41C7F832" w14:textId="77777777" w:rsidR="00580430" w:rsidRPr="009232F2" w:rsidRDefault="00580430" w:rsidP="00B0148C">
                        <w:pPr>
                          <w:jc w:val="center"/>
                          <w:rPr>
                            <w:b/>
                          </w:rPr>
                        </w:pPr>
                        <w:r w:rsidRPr="009232F2">
                          <w:rPr>
                            <w:b/>
                          </w:rPr>
                          <w:t xml:space="preserve">Analyze </w:t>
                        </w:r>
                        <w:r w:rsidRPr="00D064A7">
                          <w:rPr>
                            <w:b/>
                            <w:lang w:val="en-US"/>
                          </w:rPr>
                          <w:t>the</w:t>
                        </w:r>
                        <w:r w:rsidRPr="00B61E65">
                          <w:rPr>
                            <w:b/>
                            <w:lang w:val="en-US"/>
                          </w:rPr>
                          <w:t xml:space="preserve"> </w:t>
                        </w:r>
                        <w:r>
                          <w:rPr>
                            <w:b/>
                            <w:lang w:val="en-US"/>
                          </w:rPr>
                          <w:t xml:space="preserve">obtained </w:t>
                        </w:r>
                        <w:r>
                          <w:rPr>
                            <w:b/>
                          </w:rPr>
                          <w:t xml:space="preserve">Results </w:t>
                        </w:r>
                      </w:p>
                    </w:txbxContent>
                  </v:textbox>
                </v:rect>
              </v:group>
            </w:pict>
          </mc:Fallback>
        </mc:AlternateContent>
      </w:r>
    </w:p>
    <w:p w14:paraId="2A726FF8" w14:textId="2A311D6A" w:rsidR="00B0148C" w:rsidRPr="00B41270" w:rsidRDefault="00B0148C" w:rsidP="00C17AB0">
      <w:pPr>
        <w:spacing w:after="200"/>
        <w:jc w:val="center"/>
      </w:pPr>
    </w:p>
    <w:p w14:paraId="394232FD" w14:textId="79DF58A7" w:rsidR="00B0148C" w:rsidRPr="00B41270" w:rsidRDefault="00B0148C" w:rsidP="00C17AB0">
      <w:pPr>
        <w:spacing w:after="200"/>
        <w:jc w:val="center"/>
      </w:pPr>
    </w:p>
    <w:p w14:paraId="085908EA" w14:textId="3B726D58" w:rsidR="00B0148C" w:rsidRPr="00B41270" w:rsidRDefault="00B0148C" w:rsidP="00C17AB0">
      <w:pPr>
        <w:spacing w:after="200"/>
        <w:jc w:val="center"/>
      </w:pPr>
    </w:p>
    <w:p w14:paraId="2FD99BD7" w14:textId="10902118" w:rsidR="00B0148C" w:rsidRPr="00B41270" w:rsidRDefault="00B0148C" w:rsidP="00C17AB0">
      <w:pPr>
        <w:spacing w:after="200"/>
        <w:jc w:val="center"/>
      </w:pPr>
    </w:p>
    <w:p w14:paraId="04525EB4" w14:textId="34DFD300" w:rsidR="00B0148C" w:rsidRPr="00B41270" w:rsidRDefault="00B0148C" w:rsidP="00C17AB0">
      <w:pPr>
        <w:spacing w:after="200"/>
        <w:jc w:val="center"/>
      </w:pPr>
    </w:p>
    <w:p w14:paraId="09AE7D19" w14:textId="75EF20EA" w:rsidR="00B0148C" w:rsidRPr="00B41270" w:rsidRDefault="00B0148C" w:rsidP="00C17AB0">
      <w:pPr>
        <w:spacing w:after="200"/>
        <w:jc w:val="center"/>
      </w:pPr>
    </w:p>
    <w:p w14:paraId="71CEAC7D" w14:textId="34A3436B" w:rsidR="00B0148C" w:rsidRPr="00B41270" w:rsidRDefault="00B0148C" w:rsidP="00C17AB0">
      <w:pPr>
        <w:spacing w:after="200"/>
        <w:jc w:val="center"/>
      </w:pPr>
    </w:p>
    <w:p w14:paraId="360B0C0E" w14:textId="428ED40B" w:rsidR="00B0148C" w:rsidRPr="004057AF" w:rsidRDefault="00B0148C" w:rsidP="00B0148C">
      <w:pPr>
        <w:spacing w:after="200"/>
        <w:rPr>
          <w:b/>
          <w:bCs/>
          <w:color w:val="365F91" w:themeColor="accent1" w:themeShade="BF"/>
          <w:sz w:val="20"/>
          <w:szCs w:val="18"/>
        </w:rPr>
      </w:pPr>
    </w:p>
    <w:p w14:paraId="750E4453" w14:textId="20155D9C" w:rsidR="00B0148C" w:rsidRPr="00DF691D" w:rsidRDefault="00A5776B" w:rsidP="00A5776B">
      <w:pPr>
        <w:pStyle w:val="Caption"/>
        <w:rPr>
          <w:b w:val="0"/>
          <w:szCs w:val="20"/>
        </w:rPr>
      </w:pPr>
      <w:bookmarkStart w:id="157" w:name="_Toc456088972"/>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9772F5" w:rsidRPr="00DF691D">
        <w:rPr>
          <w:b w:val="0"/>
          <w:noProof/>
          <w:szCs w:val="20"/>
        </w:rPr>
        <w:t>38</w:t>
      </w:r>
      <w:r w:rsidRPr="00DF691D">
        <w:rPr>
          <w:b w:val="0"/>
          <w:szCs w:val="20"/>
        </w:rPr>
        <w:fldChar w:fldCharType="end"/>
      </w:r>
      <w:r w:rsidR="00B61D26" w:rsidRPr="00DF691D">
        <w:rPr>
          <w:b w:val="0"/>
          <w:szCs w:val="20"/>
        </w:rPr>
        <w:t xml:space="preserve"> – Steps of </w:t>
      </w:r>
      <w:r w:rsidR="00C17AB0" w:rsidRPr="00DF691D">
        <w:rPr>
          <w:b w:val="0"/>
          <w:szCs w:val="20"/>
        </w:rPr>
        <w:t>Performance Testing</w:t>
      </w:r>
      <w:bookmarkEnd w:id="157"/>
    </w:p>
    <w:p w14:paraId="06181F9B" w14:textId="77777777" w:rsidR="00B0148C" w:rsidRPr="00B41270" w:rsidRDefault="00B0148C" w:rsidP="00C17AB0">
      <w:pPr>
        <w:spacing w:after="0" w:line="270" w:lineRule="atLeast"/>
        <w:jc w:val="left"/>
      </w:pPr>
    </w:p>
    <w:p w14:paraId="52F85F80" w14:textId="76989CAE" w:rsidR="00C17AB0" w:rsidRPr="00B41270" w:rsidRDefault="00C17AB0" w:rsidP="00B61D26">
      <w:pPr>
        <w:spacing w:after="0" w:line="270" w:lineRule="atLeast"/>
        <w:jc w:val="left"/>
      </w:pPr>
      <w:r w:rsidRPr="00B41270">
        <w:t>The following chapters will</w:t>
      </w:r>
      <w:r w:rsidR="00B61D26" w:rsidRPr="00B41270">
        <w:t xml:space="preserve"> describe </w:t>
      </w:r>
      <w:r w:rsidR="0040225E" w:rsidRPr="00B41270">
        <w:t xml:space="preserve">in detail </w:t>
      </w:r>
      <w:r w:rsidR="00B61D26" w:rsidRPr="00B41270">
        <w:t>each of these steps.</w:t>
      </w:r>
    </w:p>
    <w:p w14:paraId="686BC1D1" w14:textId="77777777" w:rsidR="00451569" w:rsidRPr="00B41270" w:rsidRDefault="00451569" w:rsidP="00B61D26">
      <w:pPr>
        <w:spacing w:after="0" w:line="270" w:lineRule="atLeast"/>
        <w:jc w:val="left"/>
      </w:pPr>
    </w:p>
    <w:p w14:paraId="1D74A5CB" w14:textId="77777777" w:rsidR="00C17AB0" w:rsidRPr="00CD6E3E" w:rsidRDefault="00C17AB0" w:rsidP="008964F1">
      <w:pPr>
        <w:pStyle w:val="Heading3"/>
      </w:pPr>
      <w:bookmarkStart w:id="158" w:name="_Toc452388784"/>
      <w:bookmarkStart w:id="159" w:name="_Toc456088902"/>
      <w:r w:rsidRPr="00CD6E3E">
        <w:t>Identify the Test Environment</w:t>
      </w:r>
      <w:bookmarkEnd w:id="158"/>
      <w:bookmarkEnd w:id="159"/>
    </w:p>
    <w:p w14:paraId="1F090CA1" w14:textId="77777777" w:rsidR="00C17AB0" w:rsidRPr="00B41270" w:rsidRDefault="00C17AB0" w:rsidP="00C17AB0">
      <w:pPr>
        <w:rPr>
          <w:rFonts w:cs="Segoe UI"/>
        </w:rPr>
      </w:pPr>
      <w:r w:rsidRPr="00B41270">
        <w:rPr>
          <w:rFonts w:cs="Segoe UI"/>
        </w:rPr>
        <w:t>This step requires the knowledge of the physical environment in which the performance tests will be executed, along with the tools and the hardware required to execute these tests (i.e: load-generation tools and resource monitoring tools). It is requested the knowledge of all details of the hardware, software and network configurations before beginning the testing process.</w:t>
      </w:r>
    </w:p>
    <w:p w14:paraId="39363296" w14:textId="77777777" w:rsidR="00C17AB0" w:rsidRPr="00B41270" w:rsidRDefault="00C17AB0" w:rsidP="00C17AB0">
      <w:pPr>
        <w:rPr>
          <w:rFonts w:cs="Segoe UI"/>
        </w:rPr>
      </w:pPr>
      <w:r w:rsidRPr="00B41270">
        <w:rPr>
          <w:rFonts w:cs="Segoe UI"/>
        </w:rPr>
        <w:t xml:space="preserve">It is important to have a very high degree of similarity between the hardware, software, and network configuration of the VNF under test in the local laboratory and in the TNOVA testbed.   </w:t>
      </w:r>
    </w:p>
    <w:p w14:paraId="6649930D" w14:textId="7D206D35" w:rsidR="00293F16" w:rsidRPr="00F809B6" w:rsidRDefault="00293F16" w:rsidP="00293F16">
      <w:pPr>
        <w:widowControl w:val="0"/>
        <w:spacing w:before="120"/>
        <w:rPr>
          <w:rFonts w:eastAsia="Times New Roman" w:cs="Segoe UI"/>
          <w:lang w:eastAsia="it-IT"/>
        </w:rPr>
      </w:pPr>
      <w:r w:rsidRPr="00B41270">
        <w:rPr>
          <w:rFonts w:cs="Segoe UI"/>
        </w:rPr>
        <w:t xml:space="preserve">Some examples related to this testing step can be found in </w:t>
      </w:r>
      <w:r w:rsidRPr="00F809B6">
        <w:rPr>
          <w:rFonts w:eastAsia="Times New Roman" w:cs="Segoe UI"/>
          <w:lang w:eastAsia="it-IT"/>
        </w:rPr>
        <w:t>the final Annexes of this document (i.e: Annex A).</w:t>
      </w:r>
    </w:p>
    <w:p w14:paraId="0EAF4D19" w14:textId="77777777" w:rsidR="00451569" w:rsidRPr="00F809B6" w:rsidRDefault="00451569" w:rsidP="00C17AB0">
      <w:pPr>
        <w:spacing w:after="0" w:line="270" w:lineRule="atLeast"/>
        <w:jc w:val="left"/>
      </w:pPr>
    </w:p>
    <w:p w14:paraId="72B30AFA" w14:textId="77777777" w:rsidR="00C17AB0" w:rsidRPr="00CD6E3E" w:rsidRDefault="00C17AB0" w:rsidP="008964F1">
      <w:pPr>
        <w:pStyle w:val="Heading3"/>
      </w:pPr>
      <w:bookmarkStart w:id="160" w:name="_Toc452388785"/>
      <w:bookmarkStart w:id="161" w:name="_Toc456088903"/>
      <w:r w:rsidRPr="00CD6E3E">
        <w:t>Identify the Performance Acceptance Criteria</w:t>
      </w:r>
      <w:bookmarkEnd w:id="160"/>
      <w:bookmarkEnd w:id="161"/>
      <w:r w:rsidRPr="00CD6E3E">
        <w:t xml:space="preserve">  </w:t>
      </w:r>
    </w:p>
    <w:p w14:paraId="59B91A85" w14:textId="77777777" w:rsidR="00C17AB0" w:rsidRPr="00F809B6" w:rsidRDefault="00C17AB0" w:rsidP="00C17AB0">
      <w:pPr>
        <w:spacing w:after="0" w:line="270" w:lineRule="atLeast"/>
        <w:jc w:val="left"/>
      </w:pPr>
      <w:r w:rsidRPr="00F809B6">
        <w:t>This step includes goals and constraints for the network throughput, the response times and the resources allocation.</w:t>
      </w:r>
    </w:p>
    <w:p w14:paraId="2D3B4A57" w14:textId="44ED1138" w:rsidR="00C17AB0" w:rsidRPr="00F809B6" w:rsidRDefault="00C17AB0" w:rsidP="00C17AB0">
      <w:pPr>
        <w:spacing w:after="0" w:line="270" w:lineRule="atLeast"/>
        <w:jc w:val="left"/>
      </w:pPr>
      <w:r w:rsidRPr="00F809B6">
        <w:t xml:space="preserve">It is very important to start identifying, or at least estimating, both the desired performance and the most common parameters of the VNFs, such as the </w:t>
      </w:r>
      <w:r w:rsidR="00D07F7C" w:rsidRPr="00F809B6">
        <w:t>CPU</w:t>
      </w:r>
      <w:r w:rsidRPr="00F809B6">
        <w:t xml:space="preserve"> load, the memory usage</w:t>
      </w:r>
      <w:r w:rsidRPr="00F809B6">
        <w:rPr>
          <w:b/>
        </w:rPr>
        <w:t xml:space="preserve"> </w:t>
      </w:r>
      <w:r w:rsidRPr="00F809B6">
        <w:t>and the network throughput (defined in par</w:t>
      </w:r>
      <w:r w:rsidR="00D07F7C" w:rsidRPr="00F809B6">
        <w:t>t</w:t>
      </w:r>
      <w:r w:rsidRPr="00F809B6">
        <w:t>.</w:t>
      </w:r>
      <w:r w:rsidR="00F21DFD" w:rsidRPr="00F809B6">
        <w:t xml:space="preserve"> </w:t>
      </w:r>
      <w:r w:rsidR="00F21DFD" w:rsidRPr="00F809B6">
        <w:fldChar w:fldCharType="begin"/>
      </w:r>
      <w:r w:rsidR="00F21DFD" w:rsidRPr="00F809B6">
        <w:instrText xml:space="preserve"> REF _Ref452392404 \w \h </w:instrText>
      </w:r>
      <w:r w:rsidR="003B6933" w:rsidRPr="00F809B6">
        <w:instrText xml:space="preserve"> \* MERGEFORMAT </w:instrText>
      </w:r>
      <w:r w:rsidR="00F21DFD" w:rsidRPr="00F809B6">
        <w:fldChar w:fldCharType="separate"/>
      </w:r>
      <w:r w:rsidR="00F4646D" w:rsidRPr="00F809B6">
        <w:t>6</w:t>
      </w:r>
      <w:r w:rsidR="00F21DFD" w:rsidRPr="00F809B6">
        <w:fldChar w:fldCharType="end"/>
      </w:r>
      <w:r w:rsidRPr="00F809B6">
        <w:t xml:space="preserve">).  </w:t>
      </w:r>
    </w:p>
    <w:p w14:paraId="569FC645" w14:textId="77777777" w:rsidR="00C17AB0" w:rsidRPr="00F809B6" w:rsidRDefault="00C17AB0" w:rsidP="00C17AB0">
      <w:pPr>
        <w:shd w:val="clear" w:color="auto" w:fill="FFFFFF"/>
        <w:spacing w:after="0" w:line="360" w:lineRule="atLeast"/>
        <w:jc w:val="left"/>
        <w:rPr>
          <w:rFonts w:cs="Segoe UI"/>
        </w:rPr>
      </w:pPr>
      <w:r w:rsidRPr="00F809B6">
        <w:rPr>
          <w:rFonts w:cs="Segoe UI"/>
        </w:rPr>
        <w:lastRenderedPageBreak/>
        <w:t>For each of these generic parameters it makes sense to define some reference values, for example the CPU Load not over 85% when the VNF load curve is at its maximum value.</w:t>
      </w:r>
    </w:p>
    <w:p w14:paraId="1BEB1B37" w14:textId="124A58AF" w:rsidR="001D10E2" w:rsidRPr="00F809B6" w:rsidRDefault="00293F16" w:rsidP="00C17AB0">
      <w:pPr>
        <w:spacing w:after="0" w:line="270" w:lineRule="atLeast"/>
        <w:jc w:val="left"/>
        <w:rPr>
          <w:rFonts w:cs="Segoe UI"/>
        </w:rPr>
      </w:pPr>
      <w:r w:rsidRPr="00F809B6">
        <w:rPr>
          <w:rFonts w:cs="Segoe UI"/>
        </w:rPr>
        <w:t xml:space="preserve">Some examples related to this testing step can be found in </w:t>
      </w:r>
      <w:r w:rsidRPr="00F809B6">
        <w:rPr>
          <w:rFonts w:eastAsia="Times New Roman" w:cs="Segoe UI"/>
          <w:lang w:eastAsia="it-IT"/>
        </w:rPr>
        <w:t>the final Annexes of this document (i.e: Annex A).</w:t>
      </w:r>
    </w:p>
    <w:p w14:paraId="12CA990F" w14:textId="77777777" w:rsidR="00C17AB0" w:rsidRPr="00CD6E3E" w:rsidRDefault="00C17AB0" w:rsidP="008964F1">
      <w:pPr>
        <w:pStyle w:val="Heading3"/>
      </w:pPr>
      <w:bookmarkStart w:id="162" w:name="_Toc452388786"/>
      <w:bookmarkStart w:id="163" w:name="_Toc456088904"/>
      <w:r w:rsidRPr="00CD6E3E">
        <w:t>Plan and Design the Performance Tests</w:t>
      </w:r>
      <w:bookmarkEnd w:id="162"/>
      <w:bookmarkEnd w:id="163"/>
      <w:r w:rsidRPr="00CD6E3E">
        <w:t xml:space="preserve">  </w:t>
      </w:r>
    </w:p>
    <w:p w14:paraId="015E9FD5" w14:textId="77777777" w:rsidR="00C17AB0" w:rsidRPr="00F809B6" w:rsidRDefault="00C17AB0" w:rsidP="00C17AB0">
      <w:pPr>
        <w:spacing w:after="0" w:line="270" w:lineRule="atLeast"/>
        <w:jc w:val="left"/>
      </w:pPr>
      <w:r w:rsidRPr="00F809B6">
        <w:t xml:space="preserve">This step identifies the main use cases to be tested and it defines also the metrics to be collected. </w:t>
      </w:r>
    </w:p>
    <w:p w14:paraId="26265784" w14:textId="30CB9DFB" w:rsidR="00C17AB0" w:rsidRPr="00F809B6" w:rsidRDefault="00C17AB0" w:rsidP="00C17AB0">
      <w:pPr>
        <w:spacing w:after="0" w:line="270" w:lineRule="atLeast"/>
        <w:jc w:val="left"/>
        <w:rPr>
          <w:rFonts w:cs="Segoe UI"/>
        </w:rPr>
      </w:pPr>
      <w:r w:rsidRPr="00F809B6">
        <w:rPr>
          <w:rFonts w:cs="Segoe UI"/>
        </w:rPr>
        <w:t xml:space="preserve">These basic parameters, once identified, captured, and correctly reported, can help to identify problems and bottlenecks within the VNF, and this could be helpful also to the </w:t>
      </w:r>
      <w:r w:rsidR="00592B3A" w:rsidRPr="00F809B6">
        <w:rPr>
          <w:rFonts w:cs="Segoe UI"/>
        </w:rPr>
        <w:t>T-NOVA</w:t>
      </w:r>
      <w:r w:rsidRPr="00F809B6">
        <w:rPr>
          <w:rFonts w:cs="Segoe UI"/>
        </w:rPr>
        <w:t xml:space="preserve"> Orchestrator/VIM for choosing the VNFs able to manage a specific service.</w:t>
      </w:r>
    </w:p>
    <w:p w14:paraId="27F83215" w14:textId="52A5F5A3" w:rsidR="00C17AB0" w:rsidRPr="00F809B6" w:rsidRDefault="00C17AB0" w:rsidP="00C17AB0">
      <w:pPr>
        <w:spacing w:after="0" w:line="270" w:lineRule="atLeast"/>
        <w:jc w:val="left"/>
        <w:rPr>
          <w:rFonts w:cs="Segoe UI"/>
        </w:rPr>
      </w:pPr>
      <w:r w:rsidRPr="00F809B6">
        <w:rPr>
          <w:rFonts w:cs="Segoe UI"/>
        </w:rPr>
        <w:t>They could also be useful to identify the most critical scenarios for the basic parameters previously described (</w:t>
      </w:r>
      <w:r w:rsidR="00F55E67" w:rsidRPr="00F809B6">
        <w:rPr>
          <w:rFonts w:cs="Segoe UI"/>
        </w:rPr>
        <w:t>CPU</w:t>
      </w:r>
      <w:r w:rsidRPr="00F809B6">
        <w:rPr>
          <w:rFonts w:cs="Segoe UI"/>
        </w:rPr>
        <w:t xml:space="preserve"> load, memory usage and network throughput).</w:t>
      </w:r>
    </w:p>
    <w:p w14:paraId="49BDB5C8" w14:textId="6286B818" w:rsidR="00451569" w:rsidRPr="00F809B6" w:rsidRDefault="00293F16" w:rsidP="00B61D26">
      <w:r w:rsidRPr="00F809B6">
        <w:rPr>
          <w:rFonts w:cs="Segoe UI"/>
        </w:rPr>
        <w:t xml:space="preserve">Some examples related to this testing step can be found in </w:t>
      </w:r>
      <w:r w:rsidRPr="00F809B6">
        <w:rPr>
          <w:rFonts w:eastAsia="Times New Roman" w:cs="Segoe UI"/>
          <w:lang w:eastAsia="it-IT"/>
        </w:rPr>
        <w:t>the final Annexes of this document (i.e: Annex A).</w:t>
      </w:r>
    </w:p>
    <w:p w14:paraId="746DB4D2" w14:textId="77777777" w:rsidR="00C17AB0" w:rsidRPr="00CD6E3E" w:rsidRDefault="00C17AB0" w:rsidP="008964F1">
      <w:pPr>
        <w:pStyle w:val="Heading3"/>
      </w:pPr>
      <w:bookmarkStart w:id="164" w:name="_Toc452388787"/>
      <w:bookmarkStart w:id="165" w:name="_Toc456088905"/>
      <w:r w:rsidRPr="00CD6E3E">
        <w:t>Configure the Test Environment</w:t>
      </w:r>
      <w:bookmarkEnd w:id="164"/>
      <w:bookmarkEnd w:id="165"/>
    </w:p>
    <w:p w14:paraId="2FBED6B9" w14:textId="77777777" w:rsidR="00C17AB0" w:rsidRPr="00F809B6" w:rsidRDefault="00C17AB0" w:rsidP="00C17AB0">
      <w:pPr>
        <w:spacing w:after="0" w:line="270" w:lineRule="atLeast"/>
        <w:jc w:val="left"/>
        <w:rPr>
          <w:rFonts w:cs="Segoe UI"/>
        </w:rPr>
      </w:pPr>
      <w:r w:rsidRPr="00F809B6">
        <w:rPr>
          <w:rFonts w:cs="Segoe UI"/>
        </w:rPr>
        <w:t>This step requires to prepare the test environment in laboratory, composed by the VNF, the Measurement tools and the Load generator.</w:t>
      </w:r>
    </w:p>
    <w:p w14:paraId="4740498E" w14:textId="77777777" w:rsidR="00C17AB0" w:rsidRPr="00F809B6" w:rsidRDefault="00C17AB0" w:rsidP="00C17AB0">
      <w:pPr>
        <w:spacing w:after="0" w:line="270" w:lineRule="atLeast"/>
        <w:jc w:val="left"/>
        <w:rPr>
          <w:rFonts w:cs="Segoe UI"/>
        </w:rPr>
      </w:pPr>
      <w:r w:rsidRPr="00F809B6">
        <w:rPr>
          <w:rFonts w:cs="Segoe UI"/>
        </w:rPr>
        <w:t>The test environment must be able to monitor the resources, if necessary.</w:t>
      </w:r>
    </w:p>
    <w:p w14:paraId="085297F8" w14:textId="3278CBF9" w:rsidR="00C17AB0" w:rsidRPr="00F809B6" w:rsidRDefault="00C17AB0" w:rsidP="00C17A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cs="Segoe UI"/>
        </w:rPr>
      </w:pPr>
      <w:r w:rsidRPr="00F809B6">
        <w:rPr>
          <w:rFonts w:cs="Segoe UI"/>
        </w:rPr>
        <w:t>Normally</w:t>
      </w:r>
      <w:r w:rsidR="00F55E67" w:rsidRPr="00F809B6">
        <w:rPr>
          <w:rFonts w:cs="Segoe UI"/>
        </w:rPr>
        <w:t>,</w:t>
      </w:r>
      <w:r w:rsidRPr="00F809B6">
        <w:rPr>
          <w:rFonts w:cs="Segoe UI"/>
        </w:rPr>
        <w:t xml:space="preserve"> it is important to consider some key points when configuring the test environment:</w:t>
      </w:r>
    </w:p>
    <w:p w14:paraId="639CAE3A" w14:textId="7037061E" w:rsidR="00C17AB0" w:rsidRPr="00F809B6" w:rsidRDefault="00C17AB0" w:rsidP="00E752D4">
      <w:pPr>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cs="Segoe UI"/>
        </w:rPr>
      </w:pPr>
      <w:r w:rsidRPr="00F809B6">
        <w:rPr>
          <w:rFonts w:cs="Segoe UI"/>
        </w:rPr>
        <w:t xml:space="preserve">install in your VNF the same version of software already existing in the </w:t>
      </w:r>
      <w:r w:rsidR="00592B3A" w:rsidRPr="00F809B6">
        <w:rPr>
          <w:rFonts w:cs="Segoe UI"/>
        </w:rPr>
        <w:t>T-NOVA</w:t>
      </w:r>
      <w:r w:rsidRPr="00F809B6">
        <w:rPr>
          <w:rFonts w:cs="Segoe UI"/>
        </w:rPr>
        <w:t xml:space="preserve"> testbed</w:t>
      </w:r>
    </w:p>
    <w:p w14:paraId="0CD4DC90" w14:textId="77777777" w:rsidR="00C17AB0" w:rsidRPr="00F809B6" w:rsidRDefault="00C17AB0" w:rsidP="00E752D4">
      <w:pPr>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cs="Segoe UI"/>
        </w:rPr>
      </w:pPr>
      <w:r w:rsidRPr="00F809B6">
        <w:rPr>
          <w:rFonts w:cs="Segoe UI"/>
        </w:rPr>
        <w:t>make a complete configuration of your VNF for all kind of scenarios that you are going to test</w:t>
      </w:r>
    </w:p>
    <w:p w14:paraId="5D1E2C98" w14:textId="77777777" w:rsidR="00C17AB0" w:rsidRPr="00F809B6" w:rsidRDefault="00C17AB0" w:rsidP="00E752D4">
      <w:pPr>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cs="Segoe UI"/>
        </w:rPr>
      </w:pPr>
      <w:r w:rsidRPr="00F809B6">
        <w:rPr>
          <w:rFonts w:eastAsia="Times New Roman" w:cs="Segoe UI"/>
          <w:lang w:eastAsia="it-IT"/>
        </w:rPr>
        <w:t xml:space="preserve">make sure that the test </w:t>
      </w:r>
      <w:r w:rsidRPr="00F809B6">
        <w:rPr>
          <w:rFonts w:cs="Segoe UI"/>
        </w:rPr>
        <w:t>environment is reserved only for these tests</w:t>
      </w:r>
    </w:p>
    <w:p w14:paraId="69A1AA78" w14:textId="77777777" w:rsidR="00C17AB0" w:rsidRPr="00F809B6" w:rsidRDefault="00C17AB0" w:rsidP="00E752D4">
      <w:pPr>
        <w:numPr>
          <w:ilvl w:val="0"/>
          <w:numId w:val="5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jc w:val="left"/>
        <w:rPr>
          <w:rFonts w:cs="Segoe UI"/>
        </w:rPr>
      </w:pPr>
      <w:r w:rsidRPr="00F809B6">
        <w:rPr>
          <w:rFonts w:eastAsia="Times New Roman" w:cs="Segoe UI"/>
          <w:lang w:eastAsia="it-IT"/>
        </w:rPr>
        <w:t>determine how much load you can generate before the system reaches a bottleneck.</w:t>
      </w:r>
    </w:p>
    <w:p w14:paraId="159F1CBF" w14:textId="3B4449DA" w:rsidR="00451569" w:rsidRPr="00F809B6" w:rsidRDefault="00293F16" w:rsidP="00B61D26">
      <w:pPr>
        <w:widowControl w:val="0"/>
        <w:spacing w:before="120"/>
        <w:rPr>
          <w:rFonts w:eastAsia="Times New Roman" w:cs="Segoe UI"/>
          <w:lang w:eastAsia="it-IT"/>
        </w:rPr>
      </w:pPr>
      <w:r w:rsidRPr="00F809B6">
        <w:rPr>
          <w:rFonts w:cs="Segoe UI"/>
          <w:lang w:eastAsia="it-IT"/>
        </w:rPr>
        <w:t>Some examples related to this testing step can be found</w:t>
      </w:r>
      <w:r w:rsidRPr="00F809B6">
        <w:rPr>
          <w:rFonts w:eastAsia="Times New Roman" w:cs="Segoe UI"/>
          <w:lang w:eastAsia="it-IT"/>
        </w:rPr>
        <w:t xml:space="preserve"> in the final Annexes of this document (i.e: Annex A).</w:t>
      </w:r>
    </w:p>
    <w:p w14:paraId="1EC21931" w14:textId="77777777" w:rsidR="00C17AB0" w:rsidRPr="00CD6E3E" w:rsidRDefault="00C17AB0" w:rsidP="008964F1">
      <w:pPr>
        <w:pStyle w:val="Heading3"/>
      </w:pPr>
      <w:bookmarkStart w:id="166" w:name="_Toc452388788"/>
      <w:bookmarkStart w:id="167" w:name="_Toc456088906"/>
      <w:r w:rsidRPr="00CD6E3E">
        <w:t>Execute the Tests</w:t>
      </w:r>
      <w:bookmarkEnd w:id="166"/>
      <w:bookmarkEnd w:id="167"/>
    </w:p>
    <w:p w14:paraId="174D27FF" w14:textId="77777777" w:rsidR="00C17AB0" w:rsidRPr="004057AF" w:rsidRDefault="00C17AB0" w:rsidP="00C17AB0">
      <w:pPr>
        <w:widowControl w:val="0"/>
        <w:spacing w:before="120"/>
        <w:rPr>
          <w:rFonts w:cs="Segoe UI"/>
          <w:lang w:eastAsia="it-IT"/>
        </w:rPr>
      </w:pPr>
      <w:r w:rsidRPr="004057AF">
        <w:rPr>
          <w:rFonts w:cs="Segoe UI"/>
          <w:lang w:eastAsia="it-IT"/>
        </w:rPr>
        <w:t xml:space="preserve">This step executes all tests, and then validates the obtained results. </w:t>
      </w:r>
    </w:p>
    <w:p w14:paraId="06042826" w14:textId="77777777" w:rsidR="00C17AB0" w:rsidRPr="004057AF" w:rsidRDefault="00C17AB0" w:rsidP="00C17AB0">
      <w:pPr>
        <w:widowControl w:val="0"/>
        <w:spacing w:before="120"/>
        <w:rPr>
          <w:rFonts w:eastAsia="Times New Roman" w:cs="Segoe UI"/>
          <w:lang w:eastAsia="it-IT"/>
        </w:rPr>
      </w:pPr>
      <w:r w:rsidRPr="004057AF">
        <w:rPr>
          <w:rFonts w:eastAsia="Times New Roman" w:cs="Segoe UI"/>
          <w:lang w:eastAsia="it-IT"/>
        </w:rPr>
        <w:t>The test execution can be viewed as a combination of the following sub-tasks:</w:t>
      </w:r>
    </w:p>
    <w:p w14:paraId="6884EA5B"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Reset the system.</w:t>
      </w:r>
    </w:p>
    <w:p w14:paraId="4E1F99DF"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Coordinate the test execution with the other colleagues that could use the VNF.</w:t>
      </w:r>
    </w:p>
    <w:p w14:paraId="2D5EE0AC"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 xml:space="preserve">Check the configurations and the state of the environments and data.   </w:t>
      </w:r>
    </w:p>
    <w:p w14:paraId="2BDDE61A"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Begin the test execution, that normally must run for some hours (in this way any peaks will be averaged).</w:t>
      </w:r>
    </w:p>
    <w:p w14:paraId="7AD12F16"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lastRenderedPageBreak/>
        <w:t>While the tests are running, monitor and validate the scripts, the system, and the received data.</w:t>
      </w:r>
    </w:p>
    <w:p w14:paraId="46084F4F"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Upon the test completion, quickly review the results in case of obvious indications that the test was not correctly handled (for example the restart of a VNF component).</w:t>
      </w:r>
    </w:p>
    <w:p w14:paraId="47D76E54"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Archive the tests, the test data, the results, and other information.</w:t>
      </w:r>
    </w:p>
    <w:p w14:paraId="2EB0642F" w14:textId="77777777" w:rsidR="00C17AB0" w:rsidRPr="004057AF" w:rsidRDefault="00C17AB0" w:rsidP="00E752D4">
      <w:pPr>
        <w:widowControl w:val="0"/>
        <w:numPr>
          <w:ilvl w:val="0"/>
          <w:numId w:val="61"/>
        </w:numPr>
        <w:spacing w:before="120"/>
        <w:rPr>
          <w:rFonts w:eastAsia="Times New Roman" w:cs="Segoe UI"/>
          <w:lang w:eastAsia="it-IT"/>
        </w:rPr>
      </w:pPr>
      <w:r w:rsidRPr="004057AF">
        <w:rPr>
          <w:rFonts w:eastAsia="Times New Roman" w:cs="Segoe UI"/>
          <w:lang w:eastAsia="it-IT"/>
        </w:rPr>
        <w:t>Rerun the tests by changing the amount of emulated traffic, so to obtain new points of the load curve.</w:t>
      </w:r>
    </w:p>
    <w:p w14:paraId="1FE45128" w14:textId="058FC2E3" w:rsidR="00293F16" w:rsidRPr="00F809B6" w:rsidRDefault="00293F16" w:rsidP="00293F16">
      <w:r w:rsidRPr="00F809B6">
        <w:t>Some examples related to this testing step can be found in the final Annexes of this document (i.e: Annex A).</w:t>
      </w:r>
    </w:p>
    <w:p w14:paraId="50F23D7F" w14:textId="520273C9" w:rsidR="00C17AB0" w:rsidRPr="00CD6E3E" w:rsidRDefault="00C17AB0" w:rsidP="008964F1">
      <w:pPr>
        <w:pStyle w:val="Heading3"/>
      </w:pPr>
      <w:bookmarkStart w:id="168" w:name="_Toc452388789"/>
      <w:bookmarkStart w:id="169" w:name="_Toc456088907"/>
      <w:r w:rsidRPr="00CD6E3E">
        <w:t>Analyze the obtained Results</w:t>
      </w:r>
      <w:bookmarkEnd w:id="168"/>
      <w:bookmarkEnd w:id="169"/>
    </w:p>
    <w:p w14:paraId="782E1649" w14:textId="77777777" w:rsidR="00C17AB0" w:rsidRPr="00F809B6" w:rsidRDefault="00C17AB0" w:rsidP="00C17AB0">
      <w:pPr>
        <w:spacing w:after="0" w:line="270" w:lineRule="atLeast"/>
        <w:jc w:val="left"/>
        <w:rPr>
          <w:rFonts w:cs="Segoe UI"/>
        </w:rPr>
      </w:pPr>
      <w:r w:rsidRPr="00F809B6">
        <w:rPr>
          <w:rFonts w:cs="Segoe UI"/>
        </w:rPr>
        <w:t xml:space="preserve">This step analyzes the test results in order </w:t>
      </w:r>
      <w:r w:rsidRPr="00F809B6">
        <w:rPr>
          <w:rFonts w:eastAsia="Times New Roman" w:cs="Segoe UI"/>
          <w:lang w:eastAsia="it-IT"/>
        </w:rPr>
        <w:t>to highlight some critical issues while using the VNF, or to obtain input data for applying special services (for example the scaling procedures)</w:t>
      </w:r>
      <w:r w:rsidRPr="00F809B6">
        <w:rPr>
          <w:rFonts w:cs="Segoe UI"/>
        </w:rPr>
        <w:t>.</w:t>
      </w:r>
    </w:p>
    <w:p w14:paraId="1B19F6F7" w14:textId="649A70B3" w:rsidR="00C17AB0" w:rsidRPr="00F809B6" w:rsidRDefault="00C17AB0" w:rsidP="00C17AB0">
      <w:pPr>
        <w:rPr>
          <w:rFonts w:eastAsia="Times New Roman" w:cs="Segoe UI"/>
          <w:lang w:eastAsia="it-IT"/>
        </w:rPr>
      </w:pPr>
      <w:r w:rsidRPr="00F809B6">
        <w:rPr>
          <w:rFonts w:eastAsia="Times New Roman" w:cs="Segoe UI"/>
          <w:lang w:eastAsia="it-IT"/>
        </w:rPr>
        <w:t>For this goal it</w:t>
      </w:r>
      <w:r w:rsidR="00F55E67" w:rsidRPr="00F809B6">
        <w:rPr>
          <w:rFonts w:eastAsia="Times New Roman" w:cs="Segoe UI"/>
          <w:lang w:eastAsia="it-IT"/>
        </w:rPr>
        <w:t xml:space="preserve"> is</w:t>
      </w:r>
      <w:r w:rsidRPr="00F809B6">
        <w:rPr>
          <w:rFonts w:eastAsia="Times New Roman" w:cs="Segoe UI"/>
          <w:lang w:eastAsia="it-IT"/>
        </w:rPr>
        <w:t xml:space="preserve"> important to analyze the final load curve: </w:t>
      </w:r>
      <w:r w:rsidRPr="00F809B6">
        <w:rPr>
          <w:lang w:eastAsia="it-IT"/>
        </w:rPr>
        <w:t>its minimum point will be the one with no traffic, while its maximum point will be the one where the traffic can</w:t>
      </w:r>
      <w:r w:rsidR="00F55E67" w:rsidRPr="00F809B6">
        <w:rPr>
          <w:lang w:eastAsia="it-IT"/>
        </w:rPr>
        <w:t xml:space="preserve">not </w:t>
      </w:r>
      <w:r w:rsidRPr="00F809B6">
        <w:rPr>
          <w:lang w:eastAsia="it-IT"/>
        </w:rPr>
        <w:t xml:space="preserve">be increased because of the overuse of the </w:t>
      </w:r>
      <w:r w:rsidR="00F55E67" w:rsidRPr="00F809B6">
        <w:rPr>
          <w:lang w:eastAsia="it-IT"/>
        </w:rPr>
        <w:t>CPU</w:t>
      </w:r>
      <w:r w:rsidRPr="00F809B6">
        <w:t xml:space="preserve"> or memory, a too high network throughput</w:t>
      </w:r>
      <w:r w:rsidRPr="00F809B6">
        <w:rPr>
          <w:lang w:eastAsia="it-IT"/>
        </w:rPr>
        <w:t>, or a high number of service failures.</w:t>
      </w:r>
    </w:p>
    <w:p w14:paraId="5E2F55A2" w14:textId="7726F828" w:rsidR="008978C8" w:rsidRPr="00F809B6" w:rsidRDefault="008978C8" w:rsidP="008978C8">
      <w:pPr>
        <w:rPr>
          <w:rFonts w:eastAsia="Times New Roman"/>
          <w:lang w:eastAsia="it-IT"/>
        </w:rPr>
      </w:pPr>
      <w:r w:rsidRPr="00F809B6">
        <w:t>Some examples related to this testing step can be found in the final Annexes of this document (i.e: Annex A).</w:t>
      </w:r>
    </w:p>
    <w:p w14:paraId="53490242" w14:textId="77777777" w:rsidR="008978C8" w:rsidRPr="00F809B6" w:rsidRDefault="008978C8" w:rsidP="00B61D26">
      <w:pPr>
        <w:rPr>
          <w:rFonts w:eastAsia="Times New Roman"/>
          <w:lang w:eastAsia="it-IT"/>
        </w:rPr>
      </w:pPr>
    </w:p>
    <w:p w14:paraId="19195E96" w14:textId="77777777" w:rsidR="00490A1C" w:rsidRPr="00F809B6" w:rsidRDefault="00FE2D0E" w:rsidP="008964F1">
      <w:pPr>
        <w:pStyle w:val="Heading1"/>
        <w:rPr>
          <w:rStyle w:val="mw-headline"/>
        </w:rPr>
      </w:pPr>
      <w:bookmarkStart w:id="170" w:name="_Toc456088908"/>
      <w:r w:rsidRPr="004057AF">
        <w:rPr>
          <w:rStyle w:val="mw-headline"/>
        </w:rPr>
        <w:lastRenderedPageBreak/>
        <w:t>Conclusions</w:t>
      </w:r>
      <w:bookmarkEnd w:id="170"/>
    </w:p>
    <w:p w14:paraId="1C47F256" w14:textId="6F311B50" w:rsidR="00BD1832" w:rsidRPr="004057AF" w:rsidRDefault="00BD1832" w:rsidP="00BD1832">
      <w:r w:rsidRPr="00F809B6">
        <w:t xml:space="preserve">This document provides the final versions of the description of the VNFs developed in </w:t>
      </w:r>
      <w:r w:rsidR="00592B3A" w:rsidRPr="00F809B6">
        <w:t>T-NOVA</w:t>
      </w:r>
      <w:r w:rsidRPr="00F809B6">
        <w:t xml:space="preserve">. Those VNFs demonstrate, with real-life applications, the capabilities offered by the overall </w:t>
      </w:r>
      <w:r w:rsidR="00592B3A" w:rsidRPr="004057AF">
        <w:t>T-NOVA</w:t>
      </w:r>
      <w:r w:rsidRPr="004057AF">
        <w:t xml:space="preserve"> framework.</w:t>
      </w:r>
    </w:p>
    <w:p w14:paraId="1A7165C4" w14:textId="328AF22B" w:rsidR="007C738D" w:rsidRPr="004057AF" w:rsidRDefault="00BD1832" w:rsidP="00BD1832">
      <w:r w:rsidRPr="004057AF">
        <w:t>The developed VNFs cover a wide range of applications, a</w:t>
      </w:r>
      <w:r w:rsidR="007C738D" w:rsidRPr="004057AF">
        <w:t>nd thus demonstrate the versati</w:t>
      </w:r>
      <w:r w:rsidRPr="004057AF">
        <w:t xml:space="preserve">lity of the overall </w:t>
      </w:r>
      <w:r w:rsidR="00592B3A" w:rsidRPr="004057AF">
        <w:t>T-NOVA</w:t>
      </w:r>
      <w:r w:rsidR="007C738D" w:rsidRPr="004057AF">
        <w:t xml:space="preserve"> </w:t>
      </w:r>
      <w:r w:rsidRPr="004057AF">
        <w:t xml:space="preserve">system to offer </w:t>
      </w:r>
      <w:r w:rsidR="007C738D" w:rsidRPr="004057AF">
        <w:t>commercially attractive appliances and services to real users.</w:t>
      </w:r>
    </w:p>
    <w:p w14:paraId="2D19F039" w14:textId="738BAAB8" w:rsidR="007C738D" w:rsidRPr="004057AF" w:rsidRDefault="007C738D" w:rsidP="00BD1832">
      <w:r w:rsidRPr="004057AF">
        <w:t xml:space="preserve">The use of HW acceleration in a virtualized infrastructure has also been addressed: different types of hw accelerators have been used in </w:t>
      </w:r>
      <w:r w:rsidR="00592B3A" w:rsidRPr="004057AF">
        <w:t>T-NOVA</w:t>
      </w:r>
      <w:r w:rsidRPr="004057AF">
        <w:t xml:space="preserve"> VNFs – GPU, FPGA and networking accelerators such as SRIOV.</w:t>
      </w:r>
    </w:p>
    <w:p w14:paraId="44755112" w14:textId="1A3A10BB" w:rsidR="00BD1832" w:rsidRPr="004057AF" w:rsidRDefault="007C738D" w:rsidP="00BD1832">
      <w:r w:rsidRPr="004057AF">
        <w:t xml:space="preserve">Many performance tests have been carried out, and general guidelines for developers have been provided. </w:t>
      </w:r>
    </w:p>
    <w:p w14:paraId="00B4DCD1" w14:textId="77777777" w:rsidR="00BD1832" w:rsidRPr="004057AF" w:rsidRDefault="00BD1832" w:rsidP="00BD1832"/>
    <w:p w14:paraId="569B1458" w14:textId="070043BB" w:rsidR="009953C6" w:rsidRPr="00F809B6" w:rsidRDefault="009953C6" w:rsidP="002B000E"/>
    <w:p w14:paraId="13AA5E1B" w14:textId="77777777" w:rsidR="001C19B6" w:rsidRPr="00F809B6" w:rsidRDefault="00B86DA6" w:rsidP="008964F1">
      <w:pPr>
        <w:pStyle w:val="Heading1"/>
      </w:pPr>
      <w:bookmarkStart w:id="171" w:name="_Toc456088909"/>
      <w:r w:rsidRPr="00F809B6">
        <w:lastRenderedPageBreak/>
        <w:t>References</w:t>
      </w:r>
      <w:bookmarkEnd w:id="171"/>
    </w:p>
    <w:p w14:paraId="32D032E4" w14:textId="4B3E03D2" w:rsidR="00702A73" w:rsidRPr="00F809B6" w:rsidRDefault="00702A73" w:rsidP="00D67CDE">
      <w:pPr>
        <w:ind w:left="1418" w:hanging="1418"/>
      </w:pPr>
      <w:r w:rsidRPr="00F809B6">
        <w:t>[Abgrall]</w:t>
      </w:r>
      <w:r w:rsidRPr="00F809B6">
        <w:tab/>
        <w:t>Daniel Abgrall, “Virtual Home Gateway, How can Home Gateway virtualization be achieved?,” EURESCOM, Study Report P055.</w:t>
      </w:r>
    </w:p>
    <w:p w14:paraId="783D138A" w14:textId="1A0D1290" w:rsidR="00702A73" w:rsidRPr="00F809B6" w:rsidRDefault="00702A73" w:rsidP="00702A73">
      <w:bookmarkStart w:id="172" w:name="ref_Ansibl"/>
      <w:r w:rsidRPr="00F809B6">
        <w:t>[Ansibl]</w:t>
      </w:r>
      <w:bookmarkEnd w:id="172"/>
      <w:r w:rsidRPr="00F809B6">
        <w:tab/>
      </w:r>
      <w:hyperlink r:id="rId104" w:history="1">
        <w:r w:rsidRPr="00F809B6">
          <w:rPr>
            <w:rStyle w:val="Hyperlink"/>
          </w:rPr>
          <w:t>http://en.wikipedia.org/wiki/Ansible_%28software%29</w:t>
        </w:r>
      </w:hyperlink>
    </w:p>
    <w:p w14:paraId="5A23969C" w14:textId="028DD47D" w:rsidR="00702A73" w:rsidRPr="00F809B6" w:rsidRDefault="00702A73" w:rsidP="00702A73">
      <w:pPr>
        <w:rPr>
          <w:rStyle w:val="Hyperlink"/>
        </w:rPr>
      </w:pPr>
      <w:bookmarkStart w:id="173" w:name="ref_Chef"/>
      <w:r w:rsidRPr="00F809B6">
        <w:t>[Chef]</w:t>
      </w:r>
      <w:bookmarkEnd w:id="173"/>
      <w:r w:rsidRPr="00F809B6">
        <w:tab/>
      </w:r>
      <w:r w:rsidRPr="00F809B6">
        <w:tab/>
      </w:r>
      <w:hyperlink r:id="rId105" w:history="1">
        <w:r w:rsidRPr="00F809B6">
          <w:rPr>
            <w:rStyle w:val="Hyperlink"/>
          </w:rPr>
          <w:t>http://en.wikipedia.org/wiki/Chef_%28software%29</w:t>
        </w:r>
      </w:hyperlink>
    </w:p>
    <w:p w14:paraId="77188A7E" w14:textId="7A8DCDDF" w:rsidR="00D67CDE" w:rsidRPr="00F809B6" w:rsidRDefault="00702A73" w:rsidP="00A36139">
      <w:pPr>
        <w:ind w:left="1418" w:hanging="1418"/>
      </w:pPr>
      <w:r w:rsidRPr="00F809B6">
        <w:t>[Chellouche2012] S. A. Chellouche, D. Negru, Y. Chen, et M. Sidibe, « Home-Box-assisted content delivery network for Internet Video-on-Demand services », in 2012 IEEE Symposium on Computers and Communications (ISCC), 2012, p. 000544</w:t>
      </w:r>
      <w:r w:rsidRPr="00F809B6">
        <w:noBreakHyphen/>
        <w:t>000550.</w:t>
      </w:r>
      <w:bookmarkStart w:id="174" w:name="ref_Cruz"/>
    </w:p>
    <w:p w14:paraId="4CDC538A" w14:textId="77777777" w:rsidR="00702A73" w:rsidRPr="00F809B6" w:rsidRDefault="00702A73" w:rsidP="007F487A">
      <w:pPr>
        <w:ind w:left="1418" w:hanging="1418"/>
      </w:pPr>
      <w:r w:rsidRPr="00F809B6">
        <w:t>[Cruz]</w:t>
      </w:r>
      <w:bookmarkEnd w:id="174"/>
      <w:r w:rsidRPr="00F809B6">
        <w:tab/>
      </w:r>
      <w:r w:rsidRPr="00F809B6">
        <w:tab/>
        <w:t>T. Cruz, P. Simões, N. Reis, E. Monteiro, F. Bastos, and A. Laranjeira, “An architecture for virtualized home gateways,” in 2013 IFIP/IEEE International Symposium on Integrated Network Management (IM 2013), 2013, pp. 520–526.</w:t>
      </w:r>
    </w:p>
    <w:p w14:paraId="27CD3C03" w14:textId="2CEB3618" w:rsidR="007F63D1" w:rsidRPr="00F809B6" w:rsidRDefault="007F63D1" w:rsidP="007F487A">
      <w:pPr>
        <w:ind w:left="1418" w:hanging="1418"/>
      </w:pPr>
      <w:r w:rsidRPr="00F809B6">
        <w:t>[Collectd]</w:t>
      </w:r>
      <w:r w:rsidRPr="00F809B6">
        <w:tab/>
        <w:t>https://collectd.org/</w:t>
      </w:r>
    </w:p>
    <w:p w14:paraId="3B7DA9BA" w14:textId="77777777" w:rsidR="00702A73" w:rsidRPr="00F809B6" w:rsidRDefault="00702A73" w:rsidP="007F487A">
      <w:pPr>
        <w:ind w:left="1418" w:hanging="1418"/>
      </w:pPr>
      <w:bookmarkStart w:id="175" w:name="ref_CUDA"/>
      <w:r w:rsidRPr="00F809B6">
        <w:t>[CUDA]</w:t>
      </w:r>
      <w:bookmarkEnd w:id="175"/>
      <w:r w:rsidRPr="00F809B6">
        <w:tab/>
      </w:r>
      <w:r w:rsidRPr="00F809B6">
        <w:tab/>
        <w:t>NVIDIA, CUDA C Programming Guide, 2013.</w:t>
      </w:r>
    </w:p>
    <w:p w14:paraId="5EE5212E" w14:textId="361F7543" w:rsidR="00702A73" w:rsidRPr="00F809B6" w:rsidRDefault="00702A73" w:rsidP="007F487A">
      <w:pPr>
        <w:ind w:left="1418" w:hanging="1418"/>
      </w:pPr>
      <w:bookmarkStart w:id="176" w:name="ref_D2_1"/>
      <w:r w:rsidRPr="00F809B6">
        <w:t>[D2.1]</w:t>
      </w:r>
      <w:bookmarkEnd w:id="176"/>
      <w:r w:rsidRPr="00F809B6">
        <w:tab/>
      </w:r>
      <w:r w:rsidRPr="00F809B6">
        <w:tab/>
      </w:r>
      <w:r w:rsidR="00592B3A" w:rsidRPr="00F809B6">
        <w:t>T-NOVA</w:t>
      </w:r>
      <w:r w:rsidRPr="00F809B6">
        <w:t>: System Use Cases and Requirements</w:t>
      </w:r>
    </w:p>
    <w:p w14:paraId="150693D4" w14:textId="47D21DA3" w:rsidR="006466B2" w:rsidRPr="00F809B6" w:rsidRDefault="00702A73" w:rsidP="005207BB">
      <w:pPr>
        <w:ind w:left="1418" w:hanging="1418"/>
      </w:pPr>
      <w:bookmarkStart w:id="177" w:name="ref_D2_21"/>
      <w:r w:rsidRPr="00F809B6">
        <w:t>[D2.21]</w:t>
      </w:r>
      <w:bookmarkEnd w:id="177"/>
      <w:r w:rsidRPr="00F809B6">
        <w:tab/>
      </w:r>
      <w:r w:rsidR="00592B3A" w:rsidRPr="00F809B6">
        <w:t>T-NOVA</w:t>
      </w:r>
      <w:r w:rsidRPr="00F809B6">
        <w:t>: Overall System Architecture and Interface</w:t>
      </w:r>
      <w:bookmarkStart w:id="178" w:name="ref_D2_41"/>
      <w:r w:rsidR="005207BB" w:rsidRPr="00F809B6">
        <w:t>s</w:t>
      </w:r>
    </w:p>
    <w:p w14:paraId="2CB14045" w14:textId="22EC2E18" w:rsidR="00702A73" w:rsidRPr="00F809B6" w:rsidRDefault="00702A73" w:rsidP="00702A73">
      <w:pPr>
        <w:ind w:left="1418" w:hanging="1418"/>
      </w:pPr>
      <w:r w:rsidRPr="00F809B6">
        <w:t>[D2.41]</w:t>
      </w:r>
      <w:bookmarkEnd w:id="178"/>
      <w:r w:rsidRPr="00F809B6">
        <w:tab/>
      </w:r>
      <w:r w:rsidR="00592B3A" w:rsidRPr="00F809B6">
        <w:t>T-NOVA</w:t>
      </w:r>
      <w:r w:rsidRPr="00F809B6">
        <w:t xml:space="preserve">: Specification of the Network Function framework and </w:t>
      </w:r>
      <w:r w:rsidR="00592B3A" w:rsidRPr="00F809B6">
        <w:t>T-NOVA</w:t>
      </w:r>
      <w:r w:rsidRPr="00F809B6">
        <w:t xml:space="preserve"> Marketplace</w:t>
      </w:r>
    </w:p>
    <w:p w14:paraId="26FB7328" w14:textId="5C99ABE7" w:rsidR="00702A73" w:rsidRPr="00F809B6" w:rsidRDefault="00702A73" w:rsidP="00702A73">
      <w:pPr>
        <w:ind w:left="1418" w:hanging="1418"/>
      </w:pPr>
      <w:bookmarkStart w:id="179" w:name="ref_D4_01"/>
      <w:r w:rsidRPr="00F809B6">
        <w:t>[D4.01]</w:t>
      </w:r>
      <w:bookmarkEnd w:id="179"/>
      <w:r w:rsidRPr="00F809B6">
        <w:tab/>
      </w:r>
      <w:r w:rsidR="00592B3A" w:rsidRPr="00F809B6">
        <w:t>T-NOVA</w:t>
      </w:r>
      <w:r w:rsidRPr="00F809B6">
        <w:t>: Interim Report on Infrastructure Virtualisation and Management</w:t>
      </w:r>
    </w:p>
    <w:p w14:paraId="13869DCA" w14:textId="1D39A099" w:rsidR="00613A98" w:rsidRPr="00F809B6" w:rsidRDefault="00613A98" w:rsidP="00702A73">
      <w:pPr>
        <w:ind w:left="1418" w:hanging="1418"/>
      </w:pPr>
      <w:r w:rsidRPr="00F809B6">
        <w:t>[D4.1]</w:t>
      </w:r>
      <w:r w:rsidRPr="00F809B6">
        <w:tab/>
      </w:r>
      <w:r w:rsidR="00592B3A" w:rsidRPr="00F809B6">
        <w:t>T-NOVA</w:t>
      </w:r>
      <w:r w:rsidRPr="00F809B6">
        <w:t>: Infrastructure Virtualisation</w:t>
      </w:r>
    </w:p>
    <w:p w14:paraId="165EB86D" w14:textId="6524920D" w:rsidR="00107ED5" w:rsidRPr="00F809B6" w:rsidRDefault="00107ED5" w:rsidP="00107ED5">
      <w:pPr>
        <w:ind w:left="1418" w:hanging="1418"/>
      </w:pPr>
      <w:bookmarkStart w:id="180" w:name="ref_D6_01"/>
      <w:r w:rsidRPr="00F809B6">
        <w:t>[D5.01]</w:t>
      </w:r>
      <w:r w:rsidRPr="00F809B6">
        <w:tab/>
      </w:r>
      <w:r w:rsidR="00592B3A" w:rsidRPr="00F809B6">
        <w:t>T-NOVA</w:t>
      </w:r>
      <w:r w:rsidRPr="00F809B6">
        <w:t xml:space="preserve">: Interim report on </w:t>
      </w:r>
      <w:r w:rsidR="00DC0E84" w:rsidRPr="00F809B6">
        <w:t>Network functions and associated framework</w:t>
      </w:r>
    </w:p>
    <w:p w14:paraId="177D8213" w14:textId="1CAB424F" w:rsidR="00702A73" w:rsidRPr="00F809B6" w:rsidRDefault="00702A73" w:rsidP="00702A73">
      <w:pPr>
        <w:ind w:left="1418" w:hanging="1418"/>
      </w:pPr>
      <w:r w:rsidRPr="00F809B6">
        <w:t>[D6.01]</w:t>
      </w:r>
      <w:bookmarkEnd w:id="180"/>
      <w:r w:rsidRPr="00F809B6">
        <w:tab/>
      </w:r>
      <w:r w:rsidR="00592B3A" w:rsidRPr="00F809B6">
        <w:t>T-NOVA</w:t>
      </w:r>
      <w:r w:rsidRPr="00F809B6">
        <w:t xml:space="preserve">: </w:t>
      </w:r>
      <w:r w:rsidR="00DC0E84" w:rsidRPr="00F809B6">
        <w:t xml:space="preserve">Interim report on </w:t>
      </w:r>
      <w:r w:rsidR="00592B3A" w:rsidRPr="00F809B6">
        <w:t>T-NOVA</w:t>
      </w:r>
      <w:r w:rsidR="00DC0E84" w:rsidRPr="00F809B6">
        <w:t xml:space="preserve"> </w:t>
      </w:r>
      <w:r w:rsidRPr="00F809B6">
        <w:t>Marketplace implementation</w:t>
      </w:r>
    </w:p>
    <w:p w14:paraId="397E1391" w14:textId="161D7F67" w:rsidR="00ED5AF1" w:rsidRPr="00F809B6" w:rsidRDefault="00ED5AF1" w:rsidP="00ED5AF1">
      <w:bookmarkStart w:id="181" w:name="ref_django"/>
      <w:r w:rsidRPr="00F809B6">
        <w:t xml:space="preserve">[DITG] </w:t>
      </w:r>
      <w:r w:rsidRPr="00F809B6">
        <w:tab/>
      </w:r>
      <w:r w:rsidRPr="00F809B6">
        <w:tab/>
        <w:t xml:space="preserve">D-ITG, link: </w:t>
      </w:r>
      <w:hyperlink r:id="rId106" w:history="1">
        <w:r w:rsidRPr="00F809B6">
          <w:rPr>
            <w:rStyle w:val="Hyperlink"/>
          </w:rPr>
          <w:t>http://traffic.comics.unina.it/software/ITG/</w:t>
        </w:r>
      </w:hyperlink>
      <w:r w:rsidRPr="00F809B6">
        <w:t xml:space="preserve"> </w:t>
      </w:r>
    </w:p>
    <w:p w14:paraId="44F3E3C0" w14:textId="04AD4A8C" w:rsidR="00702A73" w:rsidRPr="00F809B6" w:rsidRDefault="00702A73" w:rsidP="00702A73">
      <w:r w:rsidRPr="00F809B6">
        <w:t>[django]</w:t>
      </w:r>
      <w:bookmarkEnd w:id="181"/>
      <w:r w:rsidRPr="00F809B6">
        <w:tab/>
      </w:r>
      <w:hyperlink r:id="rId107" w:history="1">
        <w:r w:rsidRPr="00F809B6">
          <w:rPr>
            <w:rStyle w:val="Hyperlink"/>
          </w:rPr>
          <w:t>https://www.djangoproject.com/</w:t>
        </w:r>
      </w:hyperlink>
    </w:p>
    <w:p w14:paraId="5B751637" w14:textId="071182DA" w:rsidR="00702A73" w:rsidRPr="00F809B6" w:rsidRDefault="00702A73" w:rsidP="00702A73">
      <w:bookmarkStart w:id="182" w:name="ref_Docker"/>
      <w:r w:rsidRPr="00F809B6">
        <w:t>[Docker]</w:t>
      </w:r>
      <w:bookmarkEnd w:id="182"/>
      <w:r w:rsidRPr="00F809B6">
        <w:tab/>
        <w:t xml:space="preserve">Docker </w:t>
      </w:r>
      <w:hyperlink r:id="rId108" w:history="1">
        <w:r w:rsidRPr="00F809B6">
          <w:rPr>
            <w:rStyle w:val="Hyperlink"/>
          </w:rPr>
          <w:t>https://www.docker.com/</w:t>
        </w:r>
      </w:hyperlink>
    </w:p>
    <w:p w14:paraId="35E2112D" w14:textId="45D59C31" w:rsidR="00702A73" w:rsidRPr="00F809B6" w:rsidRDefault="00702A73" w:rsidP="00702A73">
      <w:bookmarkStart w:id="183" w:name="ref_DPDK"/>
      <w:r w:rsidRPr="00F809B6">
        <w:t>[DPDK]</w:t>
      </w:r>
      <w:bookmarkEnd w:id="183"/>
      <w:r w:rsidRPr="00F809B6">
        <w:tab/>
      </w:r>
      <w:r w:rsidRPr="00F809B6">
        <w:tab/>
        <w:t xml:space="preserve">Data Plane Development Kit, on-line: </w:t>
      </w:r>
      <w:hyperlink r:id="rId109" w:history="1">
        <w:r w:rsidRPr="00F809B6">
          <w:rPr>
            <w:rStyle w:val="Hyperlink"/>
          </w:rPr>
          <w:t>http://dpdk.org</w:t>
        </w:r>
      </w:hyperlink>
    </w:p>
    <w:p w14:paraId="3CB9B2FB" w14:textId="2ED5EA14" w:rsidR="00702A73" w:rsidRPr="00F809B6" w:rsidRDefault="00702A73" w:rsidP="00702A73">
      <w:bookmarkStart w:id="184" w:name="ref_DPDK_NIC"/>
      <w:r w:rsidRPr="00F809B6">
        <w:t>[DPDK_NIC]</w:t>
      </w:r>
      <w:bookmarkEnd w:id="184"/>
      <w:r w:rsidRPr="00F809B6">
        <w:tab/>
        <w:t xml:space="preserve">DPDK Supported NICs, on-line: </w:t>
      </w:r>
      <w:hyperlink r:id="rId110" w:history="1">
        <w:r w:rsidRPr="00F809B6">
          <w:rPr>
            <w:rStyle w:val="Hyperlink"/>
          </w:rPr>
          <w:t>http://dpdk.org/doc/nics</w:t>
        </w:r>
      </w:hyperlink>
    </w:p>
    <w:p w14:paraId="3B141389" w14:textId="5F81D8C8" w:rsidR="00702A73" w:rsidRPr="00F809B6" w:rsidRDefault="00702A73" w:rsidP="007F487A">
      <w:pPr>
        <w:ind w:left="1418" w:hanging="1418"/>
      </w:pPr>
      <w:bookmarkStart w:id="185" w:name="ref_DPDK_RN170"/>
      <w:r w:rsidRPr="00F809B6">
        <w:t>[DPDK_RN170]</w:t>
      </w:r>
      <w:bookmarkEnd w:id="185"/>
      <w:r w:rsidRPr="00F809B6">
        <w:t xml:space="preserve"> INTEL, “Intel DPDK Kit”, </w:t>
      </w:r>
      <w:hyperlink r:id="rId111" w:history="1">
        <w:r w:rsidRPr="00F809B6">
          <w:t>http://dpdk.org/doc/intel/dpdk-release-notes-1.7.0.pdf</w:t>
        </w:r>
      </w:hyperlink>
    </w:p>
    <w:p w14:paraId="0C3E4C22" w14:textId="1366507E" w:rsidR="00702A73" w:rsidRPr="00F809B6" w:rsidRDefault="00702A73" w:rsidP="00702A73">
      <w:bookmarkStart w:id="186" w:name="ref_DSpace"/>
      <w:r w:rsidRPr="00F809B6">
        <w:t>[DSpace]</w:t>
      </w:r>
      <w:bookmarkEnd w:id="186"/>
      <w:r w:rsidRPr="00F809B6">
        <w:tab/>
        <w:t xml:space="preserve">DSpace </w:t>
      </w:r>
      <w:hyperlink r:id="rId112" w:history="1">
        <w:r w:rsidRPr="00F809B6">
          <w:rPr>
            <w:rStyle w:val="Hyperlink"/>
          </w:rPr>
          <w:t>http://www.dspace.org/</w:t>
        </w:r>
      </w:hyperlink>
    </w:p>
    <w:p w14:paraId="4CFB7444" w14:textId="77777777" w:rsidR="00702A73" w:rsidRPr="00F809B6" w:rsidRDefault="00702A73" w:rsidP="007F487A">
      <w:pPr>
        <w:ind w:left="1418" w:hanging="1418"/>
      </w:pPr>
      <w:bookmarkStart w:id="187" w:name="ref_Duato"/>
      <w:r w:rsidRPr="00F809B6">
        <w:t>[Duato]</w:t>
      </w:r>
      <w:bookmarkEnd w:id="187"/>
      <w:r w:rsidRPr="00F809B6">
        <w:tab/>
        <w:t xml:space="preserve">Duato, J.; Pena, A.J.; Silla, F.; Fernandez, J.C.; Mayo, R.; Quintana-Orti, E.S., "Enabling CUDA acceleration within virtual machines using rCUDA," High Performance Computing (HiPC), 2011 18th International </w:t>
      </w:r>
      <w:r w:rsidRPr="00F809B6">
        <w:lastRenderedPageBreak/>
        <w:t>Conference on , vol., no., pp.1,10, 18-21 Dec. 2011 doi: 10.1109/HiPC.2011.6152718</w:t>
      </w:r>
    </w:p>
    <w:p w14:paraId="65A82C38" w14:textId="77777777" w:rsidR="00702A73" w:rsidRPr="00F809B6" w:rsidRDefault="00702A73" w:rsidP="007F487A">
      <w:pPr>
        <w:ind w:left="1418" w:hanging="1418"/>
      </w:pPr>
      <w:bookmarkStart w:id="188" w:name="ref_Egi"/>
      <w:r w:rsidRPr="00724A5F">
        <w:rPr>
          <w:lang w:val="it-IT"/>
        </w:rPr>
        <w:t>[Egi]</w:t>
      </w:r>
      <w:bookmarkEnd w:id="188"/>
      <w:r w:rsidRPr="00724A5F">
        <w:rPr>
          <w:lang w:val="it-IT"/>
        </w:rPr>
        <w:t xml:space="preserve"> </w:t>
      </w:r>
      <w:r w:rsidRPr="00724A5F">
        <w:rPr>
          <w:lang w:val="it-IT"/>
        </w:rPr>
        <w:tab/>
        <w:t xml:space="preserve">Egi, Norbert, et al. </w:t>
      </w:r>
      <w:r w:rsidRPr="00F809B6">
        <w:t>"Evaluating xen for router virtualization." Computer Communications and Networks, 2007. ICCCN 2007. Proceedings of 16th International Conference on. IEEE, 2007.</w:t>
      </w:r>
    </w:p>
    <w:p w14:paraId="7FB5402C" w14:textId="572AB176" w:rsidR="00702A73" w:rsidRPr="00F809B6" w:rsidRDefault="00702A73" w:rsidP="00702A73">
      <w:bookmarkStart w:id="189" w:name="ref_Eprints"/>
      <w:r w:rsidRPr="00F809B6">
        <w:t>[Eprints]</w:t>
      </w:r>
      <w:bookmarkEnd w:id="189"/>
      <w:r w:rsidRPr="00F809B6">
        <w:tab/>
        <w:t xml:space="preserve">Eprints </w:t>
      </w:r>
      <w:hyperlink r:id="rId113" w:history="1">
        <w:r w:rsidRPr="00F809B6">
          <w:rPr>
            <w:rStyle w:val="Hyperlink"/>
          </w:rPr>
          <w:t>http://www.eprints.org/</w:t>
        </w:r>
      </w:hyperlink>
    </w:p>
    <w:p w14:paraId="676BE466" w14:textId="77777777" w:rsidR="00702A73" w:rsidRPr="00F809B6" w:rsidRDefault="00702A73" w:rsidP="00702A73">
      <w:pPr>
        <w:ind w:left="1418" w:hanging="1418"/>
      </w:pPr>
      <w:bookmarkStart w:id="190" w:name="ref_ES282_001"/>
      <w:r w:rsidRPr="00F809B6">
        <w:t>[ES282.001]</w:t>
      </w:r>
      <w:bookmarkEnd w:id="190"/>
      <w:r w:rsidRPr="00F809B6">
        <w:tab/>
        <w:t>ETSI ES 282 001: Telecommunications and Internet converged Services and Protocols for Advanced Networking (TISPAN); NGN Functional Architecture</w:t>
      </w:r>
    </w:p>
    <w:p w14:paraId="3126062E" w14:textId="1BE6E4D8" w:rsidR="00702A73" w:rsidRPr="00F809B6" w:rsidRDefault="00702A73" w:rsidP="00702A73">
      <w:bookmarkStart w:id="191" w:name="ref_Fedora"/>
      <w:r w:rsidRPr="00F809B6">
        <w:t>[Fedora]</w:t>
      </w:r>
      <w:bookmarkEnd w:id="191"/>
      <w:r w:rsidRPr="00F809B6">
        <w:tab/>
      </w:r>
      <w:hyperlink r:id="rId114" w:history="1">
        <w:r w:rsidRPr="00F809B6">
          <w:rPr>
            <w:rStyle w:val="Hyperlink"/>
          </w:rPr>
          <w:t>http://www.fedora-commons.org/</w:t>
        </w:r>
      </w:hyperlink>
    </w:p>
    <w:p w14:paraId="1AC7E67C" w14:textId="77777777" w:rsidR="00702A73" w:rsidRPr="00F809B6" w:rsidRDefault="00702A73" w:rsidP="00971E2D">
      <w:pPr>
        <w:ind w:left="1418" w:hanging="1418"/>
      </w:pPr>
      <w:bookmarkStart w:id="192" w:name="ref_Felter"/>
      <w:r w:rsidRPr="00F809B6">
        <w:t>[Felter]</w:t>
      </w:r>
      <w:bookmarkEnd w:id="192"/>
      <w:r w:rsidRPr="00F809B6">
        <w:tab/>
      </w:r>
      <w:r w:rsidRPr="00F809B6">
        <w:tab/>
        <w:t>Felter, Wes, et al. "An Updated Performance Comparison of Virtual Machines and Linux Containers." technology 28: 32.</w:t>
      </w:r>
    </w:p>
    <w:p w14:paraId="538A9077" w14:textId="4F8EE75A" w:rsidR="00E86159" w:rsidRPr="00F809B6" w:rsidRDefault="00702A73" w:rsidP="00E86159">
      <w:pPr>
        <w:ind w:left="1418" w:hanging="1418"/>
      </w:pPr>
      <w:bookmarkStart w:id="193" w:name="ref_Gelas"/>
      <w:r w:rsidRPr="00F809B6">
        <w:t>[Gelas]</w:t>
      </w:r>
      <w:bookmarkEnd w:id="193"/>
      <w:r w:rsidRPr="00F809B6">
        <w:tab/>
      </w:r>
      <w:r w:rsidRPr="00F809B6">
        <w:tab/>
        <w:t>J.-P. Gelas, L. Lefevre, T. Assefa, and M. Libsie, “Virtualizaing home gateways for large scale energy reduction in wireline networks,” in Electronics Goes Green 2012+ (EGG), 2012, 2012, pp. 1–7.</w:t>
      </w:r>
      <w:bookmarkStart w:id="194" w:name="ref_GlueCon14"/>
    </w:p>
    <w:p w14:paraId="23B78C35" w14:textId="03E5F84E" w:rsidR="00E86159" w:rsidRPr="00F809B6" w:rsidRDefault="00F87F6C" w:rsidP="00E86159">
      <w:pPr>
        <w:ind w:left="1418" w:hanging="1418"/>
      </w:pPr>
      <w:r w:rsidRPr="00F809B6">
        <w:t>[GetA]</w:t>
      </w:r>
      <w:r w:rsidR="00E86159" w:rsidRPr="00F809B6">
        <w:tab/>
      </w:r>
      <w:hyperlink r:id="rId115" w:anchor="hot-spec-intrinsic-functions" w:history="1">
        <w:r w:rsidRPr="00F809B6">
          <w:rPr>
            <w:rStyle w:val="Hyperlink"/>
          </w:rPr>
          <w:t>http://docs.openstack.org/developer/heat/template_guide/hot_spec.html#hot-spec-intrinsic-functions</w:t>
        </w:r>
      </w:hyperlink>
    </w:p>
    <w:p w14:paraId="505CDF70" w14:textId="05D4FC73" w:rsidR="00702A73" w:rsidRPr="00F809B6" w:rsidRDefault="00702A73" w:rsidP="00971E2D">
      <w:pPr>
        <w:ind w:left="1418" w:hanging="1418"/>
      </w:pPr>
      <w:r w:rsidRPr="00F809B6">
        <w:t>[GlueCon14]</w:t>
      </w:r>
      <w:bookmarkEnd w:id="194"/>
      <w:r w:rsidRPr="00F809B6">
        <w:tab/>
        <w:t>“Containers At Scale. At Google, the Google Cloud Platform and Beyond”. Joe Beda. GlueCon 2014.</w:t>
      </w:r>
    </w:p>
    <w:p w14:paraId="15F4A1EF" w14:textId="77777777" w:rsidR="00702A73" w:rsidRPr="00724A5F" w:rsidRDefault="00702A73" w:rsidP="00971E2D">
      <w:pPr>
        <w:ind w:left="1418" w:hanging="1418"/>
        <w:rPr>
          <w:lang w:val="it-IT"/>
        </w:rPr>
      </w:pPr>
      <w:bookmarkStart w:id="195" w:name="ref_Gupta"/>
      <w:r w:rsidRPr="00F809B6">
        <w:t>[Gupta]</w:t>
      </w:r>
      <w:bookmarkEnd w:id="195"/>
      <w:r w:rsidRPr="00F809B6">
        <w:tab/>
        <w:t xml:space="preserve">V. Gupta, A. Gavrilovska, K. Schwan, H. Kharche, N. Tolia, V. Talwar, and P. Ranganathan, “GViM: GPU-accelerated virtual machines,” in 3rd Workshop on System-level Virtualization for High Performance Computing. </w:t>
      </w:r>
      <w:r w:rsidRPr="00F809B6">
        <w:rPr>
          <w:lang w:val="it-IT"/>
        </w:rPr>
        <w:t xml:space="preserve">NY, USA:ACM, 2009, pp. 17-24 </w:t>
      </w:r>
    </w:p>
    <w:p w14:paraId="64F51AEC" w14:textId="287386E7" w:rsidR="00702A73" w:rsidRPr="001A01CF" w:rsidRDefault="00702A73" w:rsidP="00971E2D">
      <w:pPr>
        <w:ind w:left="1418" w:hanging="1418"/>
        <w:rPr>
          <w:lang w:val="it-IT"/>
        </w:rPr>
      </w:pPr>
      <w:bookmarkStart w:id="196" w:name="ref_H2"/>
      <w:r w:rsidRPr="001A01CF">
        <w:rPr>
          <w:lang w:val="it-IT"/>
        </w:rPr>
        <w:t>[H2]</w:t>
      </w:r>
      <w:bookmarkEnd w:id="196"/>
      <w:r w:rsidRPr="001A01CF">
        <w:rPr>
          <w:lang w:val="it-IT"/>
        </w:rPr>
        <w:tab/>
      </w:r>
      <w:r w:rsidRPr="001A01CF">
        <w:rPr>
          <w:lang w:val="it-IT"/>
        </w:rPr>
        <w:tab/>
        <w:t xml:space="preserve">H2 </w:t>
      </w:r>
      <w:hyperlink r:id="rId116" w:history="1">
        <w:r w:rsidRPr="001A01CF">
          <w:rPr>
            <w:lang w:val="it-IT"/>
          </w:rPr>
          <w:t>http://www.h2database.com/html/main.html</w:t>
        </w:r>
      </w:hyperlink>
    </w:p>
    <w:p w14:paraId="2A16CC6B" w14:textId="730B1917" w:rsidR="00702A73" w:rsidRPr="001A01CF" w:rsidRDefault="00702A73" w:rsidP="00971E2D">
      <w:pPr>
        <w:ind w:left="1418" w:hanging="1418"/>
        <w:rPr>
          <w:lang w:val="it-IT"/>
        </w:rPr>
      </w:pPr>
      <w:bookmarkStart w:id="197" w:name="ref_Halon"/>
      <w:r w:rsidRPr="001A01CF">
        <w:rPr>
          <w:lang w:val="it-IT"/>
        </w:rPr>
        <w:t>[Halon]</w:t>
      </w:r>
      <w:r w:rsidRPr="001A01CF">
        <w:rPr>
          <w:lang w:val="it-IT"/>
        </w:rPr>
        <w:tab/>
      </w:r>
      <w:bookmarkEnd w:id="197"/>
      <w:r w:rsidRPr="001A01CF">
        <w:rPr>
          <w:lang w:val="it-IT"/>
        </w:rPr>
        <w:tab/>
      </w:r>
      <w:hyperlink r:id="rId117" w:history="1">
        <w:r w:rsidRPr="001A01CF">
          <w:rPr>
            <w:lang w:val="it-IT"/>
          </w:rPr>
          <w:t>http://www.halon.se/</w:t>
        </w:r>
      </w:hyperlink>
    </w:p>
    <w:p w14:paraId="47ACE1F0" w14:textId="7446F270" w:rsidR="00702A73" w:rsidRPr="00F809B6" w:rsidRDefault="00702A73" w:rsidP="003F249B">
      <w:pPr>
        <w:ind w:left="1418" w:hanging="1418"/>
      </w:pPr>
      <w:r w:rsidRPr="00F809B6">
        <w:t>[Herbaut2015] Herbaut N. ; Negru, D.; Xilouris G, Chen Y." in Network of the Future (NOF), 2015 International Conference and Workshop on the , 1-2 Oct. 2015</w:t>
      </w:r>
      <w:r w:rsidR="003F249B" w:rsidRPr="00F809B6">
        <w:t>, doi: 10.1109/NOF.2014.7119778</w:t>
      </w:r>
    </w:p>
    <w:p w14:paraId="1D6A1EB2" w14:textId="177766A1" w:rsidR="00BE689C" w:rsidRPr="00F809B6" w:rsidRDefault="00BE689C" w:rsidP="00971E2D">
      <w:pPr>
        <w:ind w:left="1418" w:hanging="1418"/>
      </w:pPr>
      <w:bookmarkStart w:id="198" w:name="ref_IETF2013"/>
      <w:r w:rsidRPr="00F809B6">
        <w:rPr>
          <w:rFonts w:cs="Segoe UI"/>
        </w:rPr>
        <w:t>[hwAcc]</w:t>
      </w:r>
      <w:r w:rsidRPr="00F809B6">
        <w:rPr>
          <w:rFonts w:cs="Segoe UI"/>
        </w:rPr>
        <w:tab/>
        <w:t>P. Comi, P.S. Crosta, M. Beccari, P. Paglierani, G. Grossi, F. Pedersini, A. Petrini, “Hardware-accelerated High-resolution Video Coding in Virtual Network Functions”, 2016 European Conference on Networks and Communications (EuCNC 2016), Athens, Greece, June 27–30, 2016.</w:t>
      </w:r>
      <w:r w:rsidR="003F249B" w:rsidRPr="00F809B6">
        <w:t xml:space="preserve"> </w:t>
      </w:r>
    </w:p>
    <w:p w14:paraId="02E011C3" w14:textId="0B285B6C" w:rsidR="00702A73" w:rsidRPr="00F809B6" w:rsidRDefault="00702A73" w:rsidP="00971E2D">
      <w:pPr>
        <w:ind w:left="1418" w:hanging="1418"/>
      </w:pPr>
      <w:r w:rsidRPr="00F809B6">
        <w:t>[IETF2013]</w:t>
      </w:r>
      <w:bookmarkEnd w:id="198"/>
      <w:r w:rsidRPr="00F809B6">
        <w:tab/>
      </w:r>
      <w:hyperlink r:id="rId118" w:history="1">
        <w:r w:rsidRPr="00F809B6">
          <w:t>https://datatracker.ietf.org/documents/LIAISON/liaison-2014-03-28-broadband-forum-the-ietf-broadband-forum-work-on-network-enhanced-residential-gateway-wt-317-and-virtual-business-gateway-wt-328-attachment-1.pdf</w:t>
        </w:r>
      </w:hyperlink>
    </w:p>
    <w:p w14:paraId="6916174A" w14:textId="0DB784C0" w:rsidR="00702A73" w:rsidRPr="00724A5F" w:rsidRDefault="00702A73" w:rsidP="00971E2D">
      <w:pPr>
        <w:ind w:left="1418" w:hanging="1418"/>
        <w:rPr>
          <w:lang w:val="it-IT"/>
        </w:rPr>
      </w:pPr>
      <w:bookmarkStart w:id="199" w:name="ref_Invenio"/>
      <w:r w:rsidRPr="00724A5F">
        <w:rPr>
          <w:lang w:val="it-IT"/>
        </w:rPr>
        <w:t>[Invenio]</w:t>
      </w:r>
      <w:bookmarkEnd w:id="199"/>
      <w:r w:rsidRPr="00724A5F">
        <w:rPr>
          <w:lang w:val="it-IT"/>
        </w:rPr>
        <w:tab/>
        <w:t xml:space="preserve">Cdsware </w:t>
      </w:r>
      <w:hyperlink r:id="rId119" w:history="1">
        <w:r w:rsidRPr="00A84003">
          <w:rPr>
            <w:lang w:val="it-IT"/>
          </w:rPr>
          <w:t>http://cdsware.cern.ch/invenio/index.html</w:t>
        </w:r>
      </w:hyperlink>
      <w:r w:rsidRPr="00724A5F">
        <w:rPr>
          <w:lang w:val="it-IT"/>
        </w:rPr>
        <w:t xml:space="preserve"> </w:t>
      </w:r>
    </w:p>
    <w:p w14:paraId="40239598" w14:textId="546C75FE" w:rsidR="00A36139" w:rsidRPr="00F809B6" w:rsidRDefault="00A36139" w:rsidP="00702A73">
      <w:pPr>
        <w:ind w:left="1418" w:hanging="1418"/>
      </w:pPr>
      <w:bookmarkStart w:id="200" w:name="ref_IPTraf"/>
      <w:r w:rsidRPr="00F809B6">
        <w:t>[IPERF]</w:t>
      </w:r>
      <w:r w:rsidRPr="00F809B6">
        <w:tab/>
        <w:t xml:space="preserve">Iperf, link: </w:t>
      </w:r>
      <w:hyperlink r:id="rId120" w:history="1">
        <w:r w:rsidRPr="00F809B6">
          <w:rPr>
            <w:rStyle w:val="Hyperlink"/>
          </w:rPr>
          <w:t>https://iperf.fr/</w:t>
        </w:r>
      </w:hyperlink>
    </w:p>
    <w:p w14:paraId="0F886D98" w14:textId="5FF76C9C" w:rsidR="00702A73" w:rsidRPr="00F809B6" w:rsidRDefault="00702A73" w:rsidP="00702A73">
      <w:pPr>
        <w:ind w:left="1418" w:hanging="1418"/>
      </w:pPr>
      <w:r w:rsidRPr="00F809B6">
        <w:t>[IPTraf]</w:t>
      </w:r>
      <w:bookmarkEnd w:id="200"/>
      <w:r w:rsidRPr="00F809B6">
        <w:tab/>
      </w:r>
      <w:hyperlink r:id="rId121" w:history="1">
        <w:r w:rsidRPr="00F809B6">
          <w:t>http://iptraf.seul.org/</w:t>
        </w:r>
      </w:hyperlink>
    </w:p>
    <w:p w14:paraId="7FE1266C" w14:textId="320E869F" w:rsidR="00702A73" w:rsidRPr="00F809B6" w:rsidRDefault="00702A73" w:rsidP="00702A73">
      <w:pPr>
        <w:ind w:left="1418" w:hanging="1418"/>
      </w:pPr>
      <w:bookmarkStart w:id="201" w:name="ref_ITG"/>
      <w:r w:rsidRPr="00F809B6">
        <w:lastRenderedPageBreak/>
        <w:t>[ITG]</w:t>
      </w:r>
      <w:bookmarkEnd w:id="201"/>
      <w:r w:rsidRPr="00F809B6">
        <w:tab/>
      </w:r>
      <w:hyperlink r:id="rId122" w:history="1">
        <w:r w:rsidRPr="00F809B6">
          <w:t>http://traffic.comics.unina.it/software/ITG/</w:t>
        </w:r>
      </w:hyperlink>
    </w:p>
    <w:p w14:paraId="7B8C0500" w14:textId="724F5574" w:rsidR="00702A73" w:rsidRPr="00F809B6" w:rsidRDefault="00702A73" w:rsidP="00702A73">
      <w:pPr>
        <w:ind w:left="1418" w:hanging="1418"/>
      </w:pPr>
      <w:bookmarkStart w:id="202" w:name="ref_JBoss"/>
      <w:r w:rsidRPr="00F809B6">
        <w:t>[JBoss]</w:t>
      </w:r>
      <w:bookmarkEnd w:id="202"/>
      <w:r w:rsidRPr="00F809B6">
        <w:tab/>
        <w:t xml:space="preserve">JBoss </w:t>
      </w:r>
      <w:hyperlink r:id="rId123" w:history="1">
        <w:r w:rsidRPr="00F809B6">
          <w:t>http://www.jboss.org/</w:t>
        </w:r>
      </w:hyperlink>
    </w:p>
    <w:p w14:paraId="45A8D64C" w14:textId="688E3F38" w:rsidR="00702A73" w:rsidRPr="00F809B6" w:rsidRDefault="00702A73" w:rsidP="00702A73">
      <w:pPr>
        <w:ind w:left="1418" w:hanging="1418"/>
      </w:pPr>
      <w:bookmarkStart w:id="203" w:name="ref_Jetty"/>
      <w:r w:rsidRPr="00F809B6">
        <w:t>[Jetty]</w:t>
      </w:r>
      <w:bookmarkEnd w:id="203"/>
      <w:r w:rsidRPr="00F809B6">
        <w:tab/>
        <w:t xml:space="preserve">Eclipse </w:t>
      </w:r>
      <w:hyperlink r:id="rId124" w:history="1">
        <w:r w:rsidRPr="00F809B6">
          <w:t>http://eclipse.org/jetty/</w:t>
        </w:r>
      </w:hyperlink>
    </w:p>
    <w:p w14:paraId="793200D7" w14:textId="77777777" w:rsidR="00702A73" w:rsidRPr="00F809B6" w:rsidRDefault="00702A73" w:rsidP="00971E2D">
      <w:pPr>
        <w:ind w:left="1418" w:hanging="1418"/>
      </w:pPr>
      <w:bookmarkStart w:id="204" w:name="ref_Karimi"/>
      <w:r w:rsidRPr="00F809B6">
        <w:t>[Karimi]</w:t>
      </w:r>
      <w:bookmarkEnd w:id="204"/>
      <w:r w:rsidRPr="00F809B6">
        <w:tab/>
        <w:t>K. Karimi, N.G. Dickson, F. Hamze, A Performance Comparison of CUDA and OpenCL, arXiv:1005.2581v3, arxiv.org.</w:t>
      </w:r>
    </w:p>
    <w:p w14:paraId="0E573324" w14:textId="341C3FC1" w:rsidR="00702A73" w:rsidRPr="00F809B6" w:rsidRDefault="00702A73" w:rsidP="00702A73">
      <w:pPr>
        <w:ind w:left="1418" w:hanging="1418"/>
      </w:pPr>
      <w:bookmarkStart w:id="205" w:name="ref_KeanMohd"/>
      <w:r w:rsidRPr="00F809B6">
        <w:t>[</w:t>
      </w:r>
      <w:r w:rsidRPr="00F809B6">
        <w:rPr>
          <w:rFonts w:eastAsia="Times New Roman" w:cs="Segoe UI"/>
          <w:lang w:eastAsia="de-DE"/>
        </w:rPr>
        <w:t>KeanMohd</w:t>
      </w:r>
      <w:r w:rsidRPr="00F809B6">
        <w:t>]</w:t>
      </w:r>
      <w:bookmarkEnd w:id="205"/>
      <w:r w:rsidRPr="00F809B6">
        <w:tab/>
      </w:r>
      <w:hyperlink r:id="rId125" w:history="1">
        <w:r w:rsidRPr="00F809B6">
          <w:rPr>
            <w:rStyle w:val="Hyperlink"/>
          </w:rPr>
          <w:t>http://core.kmi.open.ac.uk/download/pdf/11778682.pdf</w:t>
        </w:r>
      </w:hyperlink>
    </w:p>
    <w:p w14:paraId="4251A972" w14:textId="77777777" w:rsidR="00702A73" w:rsidRPr="00F809B6" w:rsidRDefault="00702A73" w:rsidP="00702A73">
      <w:pPr>
        <w:ind w:left="1418" w:hanging="1418"/>
        <w:rPr>
          <w:spacing w:val="5"/>
        </w:rPr>
      </w:pPr>
      <w:bookmarkStart w:id="206" w:name="ref_Kirk"/>
      <w:r w:rsidRPr="00F809B6">
        <w:rPr>
          <w:spacing w:val="5"/>
        </w:rPr>
        <w:t>[Kirk]</w:t>
      </w:r>
      <w:bookmarkEnd w:id="206"/>
      <w:r w:rsidRPr="00F809B6">
        <w:rPr>
          <w:spacing w:val="5"/>
        </w:rPr>
        <w:tab/>
        <w:t>D.B. Kirk, W.W. Hwu, Programming Massively Parallel Processors, 2nd ed., Morgan Kaufmann, 2013.</w:t>
      </w:r>
    </w:p>
    <w:p w14:paraId="51DE4B30" w14:textId="77777777" w:rsidR="00702A73" w:rsidRPr="00F809B6" w:rsidRDefault="00702A73" w:rsidP="00D0782B">
      <w:pPr>
        <w:ind w:left="1418" w:hanging="1418"/>
        <w:rPr>
          <w:spacing w:val="5"/>
        </w:rPr>
      </w:pPr>
      <w:bookmarkStart w:id="207" w:name="ref_Lauro"/>
      <w:r w:rsidRPr="00F809B6">
        <w:rPr>
          <w:spacing w:val="5"/>
        </w:rPr>
        <w:t>[Lauro]</w:t>
      </w:r>
      <w:bookmarkEnd w:id="207"/>
      <w:r w:rsidRPr="00F809B6">
        <w:rPr>
          <w:spacing w:val="5"/>
        </w:rPr>
        <w:tab/>
      </w:r>
      <w:r w:rsidRPr="00F809B6">
        <w:rPr>
          <w:spacing w:val="5"/>
        </w:rPr>
        <w:tab/>
        <w:t>Di Lauro, R.; Giannone, F.; Ambrosio, L.; Montella, R., "Virtualizing General Purpose GPUs for High Performance Cloud Computing: An Application to a Fluid Simulator," Parallel and Distributed Processing with Applications (ISPA), 2012 IEEE 10th International Symposium on , vol., no., pp.863,864, 10-13 July 2012 doi: 10.1109/ISPA.2012.136</w:t>
      </w:r>
    </w:p>
    <w:p w14:paraId="57F742EF" w14:textId="3AC6A4FB" w:rsidR="00702A73" w:rsidRPr="00F809B6" w:rsidRDefault="00702A73" w:rsidP="00D0782B">
      <w:pPr>
        <w:ind w:left="1418" w:hanging="1418"/>
        <w:rPr>
          <w:spacing w:val="5"/>
        </w:rPr>
      </w:pPr>
      <w:bookmarkStart w:id="208" w:name="ref_LR_CPE"/>
      <w:r w:rsidRPr="00F809B6">
        <w:rPr>
          <w:spacing w:val="5"/>
        </w:rPr>
        <w:t>[LR_CPE]</w:t>
      </w:r>
      <w:bookmarkEnd w:id="208"/>
      <w:r w:rsidRPr="00F809B6">
        <w:rPr>
          <w:spacing w:val="5"/>
        </w:rPr>
        <w:t xml:space="preserve"> </w:t>
      </w:r>
      <w:hyperlink r:id="rId126" w:history="1">
        <w:r w:rsidRPr="00F809B6">
          <w:rPr>
            <w:spacing w:val="5"/>
          </w:rPr>
          <w:t>http://www.lightreading.com/nfv/nfv-elements/huawei-china-telecom-claim-virtual-cpe-first/d/d-id/710980</w:t>
        </w:r>
      </w:hyperlink>
    </w:p>
    <w:p w14:paraId="43CFA424" w14:textId="71B4112A" w:rsidR="00702A73" w:rsidRPr="00F809B6" w:rsidRDefault="00702A73" w:rsidP="00D0782B">
      <w:pPr>
        <w:ind w:left="1418" w:hanging="1418"/>
        <w:rPr>
          <w:spacing w:val="5"/>
        </w:rPr>
      </w:pPr>
      <w:bookmarkStart w:id="209" w:name="ref_LXC"/>
      <w:r w:rsidRPr="00F809B6">
        <w:rPr>
          <w:spacing w:val="5"/>
        </w:rPr>
        <w:t>[LXC]</w:t>
      </w:r>
      <w:bookmarkEnd w:id="209"/>
      <w:r w:rsidRPr="00F809B6">
        <w:rPr>
          <w:spacing w:val="5"/>
        </w:rPr>
        <w:tab/>
      </w:r>
      <w:r w:rsidRPr="00F809B6">
        <w:rPr>
          <w:spacing w:val="5"/>
        </w:rPr>
        <w:tab/>
      </w:r>
      <w:hyperlink r:id="rId127" w:history="1">
        <w:r w:rsidRPr="00F809B6">
          <w:rPr>
            <w:spacing w:val="5"/>
          </w:rPr>
          <w:t>https://linuxcontainers.org/</w:t>
        </w:r>
      </w:hyperlink>
    </w:p>
    <w:p w14:paraId="6FD53C74" w14:textId="24036C40" w:rsidR="00BA4D4B" w:rsidRPr="00F809B6" w:rsidRDefault="00BA4D4B" w:rsidP="00BA4D4B">
      <w:bookmarkStart w:id="210" w:name="ref_m0n0wall"/>
      <w:r w:rsidRPr="00F809B6">
        <w:t>[IPTR]</w:t>
      </w:r>
      <w:r w:rsidRPr="00F809B6">
        <w:tab/>
      </w:r>
      <w:r w:rsidRPr="00F809B6">
        <w:tab/>
        <w:t xml:space="preserve">Iptraf, link: </w:t>
      </w:r>
      <w:hyperlink r:id="rId128" w:history="1">
        <w:r w:rsidRPr="00F809B6">
          <w:rPr>
            <w:rStyle w:val="Hyperlink"/>
          </w:rPr>
          <w:t>http://iptraf.seul.org/</w:t>
        </w:r>
      </w:hyperlink>
      <w:r w:rsidRPr="00F809B6">
        <w:t xml:space="preserve"> </w:t>
      </w:r>
    </w:p>
    <w:p w14:paraId="0FD8C057" w14:textId="325C8D9F" w:rsidR="00702A73" w:rsidRPr="00F809B6" w:rsidRDefault="00702A73" w:rsidP="00BA4D4B">
      <w:pPr>
        <w:rPr>
          <w:spacing w:val="5"/>
        </w:rPr>
      </w:pPr>
      <w:r w:rsidRPr="00F809B6">
        <w:rPr>
          <w:spacing w:val="5"/>
        </w:rPr>
        <w:t>[m0n0wall]</w:t>
      </w:r>
      <w:bookmarkEnd w:id="210"/>
      <w:r w:rsidRPr="00F809B6">
        <w:rPr>
          <w:spacing w:val="5"/>
        </w:rPr>
        <w:tab/>
      </w:r>
      <w:hyperlink r:id="rId129" w:history="1">
        <w:r w:rsidRPr="00F809B6">
          <w:rPr>
            <w:spacing w:val="5"/>
          </w:rPr>
          <w:t>http://m0n0.ch/wall/</w:t>
        </w:r>
      </w:hyperlink>
    </w:p>
    <w:p w14:paraId="0957731F" w14:textId="77777777" w:rsidR="00702A73" w:rsidRPr="00F809B6" w:rsidRDefault="00702A73" w:rsidP="00D0782B">
      <w:pPr>
        <w:ind w:left="1418" w:hanging="1418"/>
        <w:rPr>
          <w:spacing w:val="5"/>
        </w:rPr>
      </w:pPr>
      <w:bookmarkStart w:id="211" w:name="ref_Maurice"/>
      <w:r w:rsidRPr="00F809B6">
        <w:rPr>
          <w:spacing w:val="5"/>
        </w:rPr>
        <w:t>[Maurice]</w:t>
      </w:r>
      <w:bookmarkEnd w:id="211"/>
      <w:r w:rsidRPr="00F809B6">
        <w:rPr>
          <w:spacing w:val="5"/>
        </w:rPr>
        <w:tab/>
        <w:t>C. Maurice, C. Neumann, Olivier Heen, and A. Francillon, “Confidentiality Issues on a GPU in a Virtualized Environment,” Proceedings of the Eighteenth International Conference on Financial Cryptography and Data Security (FC'14),</w:t>
      </w:r>
    </w:p>
    <w:p w14:paraId="7AE8117F" w14:textId="77777777" w:rsidR="00702A73" w:rsidRPr="00F809B6" w:rsidRDefault="00702A73" w:rsidP="00D0782B">
      <w:pPr>
        <w:ind w:left="1418" w:hanging="1418"/>
        <w:rPr>
          <w:spacing w:val="5"/>
        </w:rPr>
      </w:pPr>
      <w:bookmarkStart w:id="212" w:name="ref_Mei"/>
      <w:r w:rsidRPr="00724A5F">
        <w:rPr>
          <w:spacing w:val="5"/>
          <w:lang w:val="it-IT"/>
        </w:rPr>
        <w:t>[Mei]</w:t>
      </w:r>
      <w:bookmarkEnd w:id="212"/>
      <w:r w:rsidRPr="00724A5F">
        <w:rPr>
          <w:spacing w:val="5"/>
          <w:lang w:val="it-IT"/>
        </w:rPr>
        <w:tab/>
      </w:r>
      <w:r w:rsidRPr="00724A5F">
        <w:rPr>
          <w:spacing w:val="5"/>
          <w:lang w:val="it-IT"/>
        </w:rPr>
        <w:tab/>
        <w:t xml:space="preserve">Mei Hwan Loke t al. </w:t>
      </w:r>
      <w:r w:rsidRPr="00F809B6">
        <w:rPr>
          <w:spacing w:val="5"/>
        </w:rPr>
        <w:t>(2006) Comparison of Video Quality metrics on multimedia videos</w:t>
      </w:r>
    </w:p>
    <w:p w14:paraId="33F43FE8" w14:textId="77777777" w:rsidR="00702A73" w:rsidRPr="00F809B6" w:rsidRDefault="00702A73" w:rsidP="00D0782B">
      <w:pPr>
        <w:ind w:left="1418" w:hanging="1418"/>
        <w:rPr>
          <w:spacing w:val="5"/>
        </w:rPr>
      </w:pPr>
      <w:bookmarkStart w:id="213" w:name="ref_Mikityuk"/>
      <w:r w:rsidRPr="00F809B6">
        <w:rPr>
          <w:spacing w:val="5"/>
        </w:rPr>
        <w:t>[Mikityuk]</w:t>
      </w:r>
      <w:bookmarkEnd w:id="213"/>
      <w:r w:rsidRPr="00F809B6">
        <w:rPr>
          <w:spacing w:val="5"/>
        </w:rPr>
        <w:tab/>
        <w:t>Mikityuk, A., J.-P. Seifert, and O. Friedrich. “The Virtual Set-Top Box: On the Shift of IPTV Service Execution, Service Amp; UI Composition into the Cloud.” In 2013 17th International Conference on Intelligence in Next Generation Networks (ICIN), 1–8, 2013. doi:10.1109/ICIN.2013.6670887</w:t>
      </w:r>
    </w:p>
    <w:p w14:paraId="3C446A0B" w14:textId="77777777" w:rsidR="00702A73" w:rsidRPr="00724A5F" w:rsidRDefault="00702A73" w:rsidP="00D0782B">
      <w:pPr>
        <w:ind w:left="1418" w:hanging="1418"/>
        <w:rPr>
          <w:spacing w:val="5"/>
          <w:lang w:val="it-IT"/>
        </w:rPr>
      </w:pPr>
      <w:bookmarkStart w:id="214" w:name="ref_Modig"/>
      <w:r w:rsidRPr="00F809B6">
        <w:rPr>
          <w:spacing w:val="5"/>
        </w:rPr>
        <w:t>[Modig]</w:t>
      </w:r>
      <w:bookmarkEnd w:id="214"/>
      <w:r w:rsidRPr="00F809B6">
        <w:rPr>
          <w:spacing w:val="5"/>
        </w:rPr>
        <w:tab/>
        <w:t xml:space="preserve">Modig, Dennis. "Assessing performance and security in virtualized home residential gateways." </w:t>
      </w:r>
      <w:r w:rsidRPr="00F809B6">
        <w:rPr>
          <w:spacing w:val="5"/>
          <w:lang w:val="it-IT"/>
        </w:rPr>
        <w:t>(2014).</w:t>
      </w:r>
    </w:p>
    <w:p w14:paraId="27A4FBC5" w14:textId="23B1D359" w:rsidR="00702A73" w:rsidRPr="00724A5F" w:rsidRDefault="00702A73" w:rsidP="00D0782B">
      <w:pPr>
        <w:ind w:left="1418" w:hanging="1418"/>
        <w:rPr>
          <w:spacing w:val="5"/>
          <w:lang w:val="it-IT"/>
        </w:rPr>
      </w:pPr>
      <w:bookmarkStart w:id="215" w:name="ref_Murano"/>
      <w:r w:rsidRPr="00724A5F">
        <w:rPr>
          <w:spacing w:val="5"/>
          <w:lang w:val="it-IT"/>
        </w:rPr>
        <w:t>[Murano]</w:t>
      </w:r>
      <w:bookmarkEnd w:id="215"/>
      <w:r w:rsidRPr="00724A5F">
        <w:rPr>
          <w:spacing w:val="5"/>
          <w:lang w:val="it-IT"/>
        </w:rPr>
        <w:tab/>
        <w:t xml:space="preserve">Murano </w:t>
      </w:r>
      <w:hyperlink r:id="rId130" w:history="1">
        <w:r w:rsidRPr="00A84003">
          <w:rPr>
            <w:spacing w:val="5"/>
            <w:lang w:val="it-IT"/>
          </w:rPr>
          <w:t>https://murano.readthedocs.org/en/latest/</w:t>
        </w:r>
      </w:hyperlink>
    </w:p>
    <w:p w14:paraId="7F5B6AE3" w14:textId="7805B4DA" w:rsidR="00702A73" w:rsidRPr="001A01CF" w:rsidRDefault="00702A73" w:rsidP="00D0782B">
      <w:pPr>
        <w:ind w:left="1418" w:hanging="1418"/>
        <w:rPr>
          <w:spacing w:val="5"/>
          <w:lang w:val="it-IT"/>
        </w:rPr>
      </w:pPr>
      <w:bookmarkStart w:id="216" w:name="ref_MySQL"/>
      <w:r w:rsidRPr="001A01CF">
        <w:rPr>
          <w:spacing w:val="5"/>
          <w:lang w:val="it-IT"/>
        </w:rPr>
        <w:t>[MySQL]</w:t>
      </w:r>
      <w:bookmarkEnd w:id="216"/>
      <w:r w:rsidRPr="001A01CF">
        <w:rPr>
          <w:spacing w:val="5"/>
          <w:lang w:val="it-IT"/>
        </w:rPr>
        <w:tab/>
        <w:t xml:space="preserve">MySQL </w:t>
      </w:r>
      <w:hyperlink r:id="rId131" w:history="1">
        <w:r w:rsidRPr="001A01CF">
          <w:rPr>
            <w:spacing w:val="5"/>
            <w:lang w:val="it-IT"/>
          </w:rPr>
          <w:t>http://www.mysql.com/</w:t>
        </w:r>
      </w:hyperlink>
    </w:p>
    <w:p w14:paraId="71207AC0" w14:textId="77777777" w:rsidR="00702A73" w:rsidRPr="00F809B6" w:rsidRDefault="00702A73" w:rsidP="00D0782B">
      <w:pPr>
        <w:ind w:left="1418" w:hanging="1418"/>
        <w:rPr>
          <w:spacing w:val="5"/>
        </w:rPr>
      </w:pPr>
      <w:r w:rsidRPr="00F809B6">
        <w:rPr>
          <w:spacing w:val="5"/>
        </w:rPr>
        <w:t xml:space="preserve">[Nafaa2008] </w:t>
      </w:r>
      <w:r w:rsidRPr="00F809B6">
        <w:rPr>
          <w:spacing w:val="5"/>
        </w:rPr>
        <w:tab/>
        <w:t>A. Nafaa, S. Murphy, et L. Murphy, « Analysis of a large-scale VOD architecture for broadband operators: a P2P-based solution », IEEE Communications Magazine, vol. 46, nᵒ 12, p. 47</w:t>
      </w:r>
      <w:r w:rsidRPr="00F809B6">
        <w:rPr>
          <w:rFonts w:ascii="Cambria Math" w:hAnsi="Cambria Math" w:cs="Cambria Math"/>
          <w:spacing w:val="5"/>
        </w:rPr>
        <w:t>‑</w:t>
      </w:r>
      <w:r w:rsidRPr="00F809B6">
        <w:rPr>
          <w:spacing w:val="5"/>
        </w:rPr>
        <w:t>55, déc. 2008.</w:t>
      </w:r>
    </w:p>
    <w:p w14:paraId="7EA3C397" w14:textId="0DF7FFE4" w:rsidR="00702A73" w:rsidRPr="00F809B6" w:rsidRDefault="00702A73" w:rsidP="00D0782B">
      <w:pPr>
        <w:ind w:left="1418" w:hanging="1418"/>
        <w:rPr>
          <w:spacing w:val="5"/>
        </w:rPr>
      </w:pPr>
      <w:bookmarkStart w:id="217" w:name="ref_Nec"/>
      <w:r w:rsidRPr="00F809B6">
        <w:rPr>
          <w:spacing w:val="5"/>
        </w:rPr>
        <w:t>[Nec]</w:t>
      </w:r>
      <w:bookmarkEnd w:id="217"/>
      <w:r w:rsidRPr="00F809B6">
        <w:rPr>
          <w:spacing w:val="5"/>
        </w:rPr>
        <w:tab/>
      </w:r>
      <w:r w:rsidRPr="00F809B6">
        <w:rPr>
          <w:spacing w:val="5"/>
        </w:rPr>
        <w:tab/>
      </w:r>
      <w:hyperlink r:id="rId132" w:history="1">
        <w:r w:rsidRPr="00F809B6">
          <w:rPr>
            <w:spacing w:val="5"/>
          </w:rPr>
          <w:t>http://www.nec.com/en/press/201410/global_20141013_01.html</w:t>
        </w:r>
      </w:hyperlink>
    </w:p>
    <w:p w14:paraId="6B938492" w14:textId="7E20887E" w:rsidR="00702A73" w:rsidRPr="00F809B6" w:rsidRDefault="00702A73" w:rsidP="00D0782B">
      <w:pPr>
        <w:ind w:left="1418" w:hanging="1418"/>
        <w:rPr>
          <w:spacing w:val="5"/>
        </w:rPr>
      </w:pPr>
      <w:bookmarkStart w:id="218" w:name="ref_Netmap"/>
      <w:r w:rsidRPr="00F809B6">
        <w:rPr>
          <w:spacing w:val="5"/>
        </w:rPr>
        <w:t>[Netmap]</w:t>
      </w:r>
      <w:bookmarkEnd w:id="218"/>
      <w:r w:rsidRPr="00F809B6">
        <w:rPr>
          <w:spacing w:val="5"/>
        </w:rPr>
        <w:tab/>
      </w:r>
      <w:hyperlink r:id="rId133" w:history="1">
        <w:r w:rsidRPr="00F809B6">
          <w:rPr>
            <w:spacing w:val="5"/>
          </w:rPr>
          <w:t>http://info.iet.unipi.it/~luigi/netmap/</w:t>
        </w:r>
      </w:hyperlink>
    </w:p>
    <w:p w14:paraId="1ABA6BFA" w14:textId="09658F40" w:rsidR="00F66334" w:rsidRPr="00F809B6" w:rsidRDefault="00F66334" w:rsidP="00D0782B">
      <w:pPr>
        <w:ind w:left="1418" w:hanging="1418"/>
        <w:rPr>
          <w:spacing w:val="5"/>
        </w:rPr>
      </w:pPr>
      <w:bookmarkStart w:id="219" w:name="ref_NFV001"/>
      <w:r w:rsidRPr="00F809B6">
        <w:rPr>
          <w:spacing w:val="5"/>
        </w:rPr>
        <w:t>[Netty]</w:t>
      </w:r>
      <w:r w:rsidRPr="00F809B6">
        <w:rPr>
          <w:spacing w:val="5"/>
        </w:rPr>
        <w:tab/>
        <w:t>netty.io</w:t>
      </w:r>
    </w:p>
    <w:p w14:paraId="1551B3AD" w14:textId="77777777" w:rsidR="00702A73" w:rsidRPr="00F809B6" w:rsidRDefault="00702A73" w:rsidP="00D0782B">
      <w:pPr>
        <w:ind w:left="1418" w:hanging="1418"/>
        <w:rPr>
          <w:spacing w:val="5"/>
        </w:rPr>
      </w:pPr>
      <w:r w:rsidRPr="00F809B6">
        <w:rPr>
          <w:spacing w:val="5"/>
        </w:rPr>
        <w:lastRenderedPageBreak/>
        <w:t>[NFV001]</w:t>
      </w:r>
      <w:bookmarkEnd w:id="219"/>
      <w:r w:rsidRPr="00F809B6">
        <w:rPr>
          <w:spacing w:val="5"/>
        </w:rPr>
        <w:tab/>
        <w:t>“Network Functions Virtualisation (NFV); Use Cases,” ETSI GS NFV 001 V1.1.1, Oct. 2013.</w:t>
      </w:r>
    </w:p>
    <w:p w14:paraId="7D83C40D" w14:textId="762DE13E" w:rsidR="007D3D96" w:rsidRPr="00F809B6" w:rsidRDefault="007D3D96" w:rsidP="007D3D96">
      <w:pPr>
        <w:ind w:left="1418" w:hanging="1418"/>
      </w:pPr>
      <w:bookmarkStart w:id="220" w:name="ref_OpenCL"/>
      <w:r w:rsidRPr="00F809B6">
        <w:t xml:space="preserve">[NFVMAN] </w:t>
      </w:r>
      <w:r w:rsidRPr="00F809B6">
        <w:tab/>
      </w:r>
      <w:r w:rsidR="00F866E8" w:rsidRPr="00F809B6">
        <w:t xml:space="preserve">ETSI NFV ISG, </w:t>
      </w:r>
      <w:r w:rsidRPr="00F809B6">
        <w:t>ETSI GS NFV-MAN 001: "Network Functions Virtualisation (NFV); Management and Orchestration"</w:t>
      </w:r>
      <w:r w:rsidR="00A0608D" w:rsidRPr="00F809B6">
        <w:t xml:space="preserve"> v1.1.1, ETSI, Dec 2014</w:t>
      </w:r>
    </w:p>
    <w:p w14:paraId="7739BFE6" w14:textId="50D4FAAA" w:rsidR="007D3D96" w:rsidRPr="00F809B6" w:rsidRDefault="00DB558F" w:rsidP="00D0782B">
      <w:pPr>
        <w:ind w:left="1418" w:hanging="1418"/>
        <w:rPr>
          <w:spacing w:val="5"/>
        </w:rPr>
      </w:pPr>
      <w:r w:rsidRPr="00F809B6">
        <w:rPr>
          <w:spacing w:val="5"/>
        </w:rPr>
        <w:t>[NFVSWA]</w:t>
      </w:r>
      <w:r w:rsidRPr="00F809B6">
        <w:rPr>
          <w:spacing w:val="5"/>
        </w:rPr>
        <w:tab/>
      </w:r>
      <w:r w:rsidRPr="00F809B6">
        <w:t>ET</w:t>
      </w:r>
      <w:r w:rsidR="00F866E8" w:rsidRPr="00F809B6">
        <w:t>SI NFV ISG, ETSI GS NFV-SWA 001:</w:t>
      </w:r>
      <w:r w:rsidRPr="00F809B6">
        <w:t xml:space="preserve"> </w:t>
      </w:r>
      <w:r w:rsidR="00F866E8" w:rsidRPr="00F809B6">
        <w:t xml:space="preserve">"Network Functions Virtualisation (NFV); Virtual Network Functions architecture" </w:t>
      </w:r>
      <w:r w:rsidRPr="00F809B6">
        <w:t>v1.1.1, ETSI, Dec 2014</w:t>
      </w:r>
    </w:p>
    <w:p w14:paraId="279A1059" w14:textId="42735A09" w:rsidR="003B41F5" w:rsidRPr="00724A5F" w:rsidRDefault="003B41F5" w:rsidP="00D0782B">
      <w:pPr>
        <w:ind w:left="1418" w:hanging="1418"/>
        <w:rPr>
          <w:spacing w:val="5"/>
          <w:lang w:val="it-IT"/>
        </w:rPr>
      </w:pPr>
      <w:r w:rsidRPr="00724A5F">
        <w:rPr>
          <w:spacing w:val="5"/>
          <w:lang w:val="it-IT"/>
        </w:rPr>
        <w:t>[Nvidia]</w:t>
      </w:r>
      <w:r w:rsidRPr="00724A5F">
        <w:rPr>
          <w:spacing w:val="5"/>
          <w:lang w:val="it-IT"/>
        </w:rPr>
        <w:tab/>
        <w:t>Nvidia, Cuda C Programming Guide, 2015</w:t>
      </w:r>
    </w:p>
    <w:p w14:paraId="7A66B734" w14:textId="77777777" w:rsidR="00702A73" w:rsidRPr="00F809B6" w:rsidRDefault="00702A73" w:rsidP="00D0782B">
      <w:pPr>
        <w:ind w:left="1418" w:hanging="1418"/>
        <w:rPr>
          <w:spacing w:val="5"/>
        </w:rPr>
      </w:pPr>
      <w:r w:rsidRPr="00F809B6">
        <w:rPr>
          <w:spacing w:val="5"/>
        </w:rPr>
        <w:t>[OpenCL]</w:t>
      </w:r>
      <w:bookmarkEnd w:id="220"/>
      <w:r w:rsidRPr="00F809B6">
        <w:rPr>
          <w:spacing w:val="5"/>
        </w:rPr>
        <w:tab/>
        <w:t>AMD, Introduction to OpenCLTM Programming, 2014.</w:t>
      </w:r>
    </w:p>
    <w:p w14:paraId="518F5168" w14:textId="41215298" w:rsidR="00702A73" w:rsidRPr="00F809B6" w:rsidRDefault="00702A73" w:rsidP="00702A73">
      <w:pPr>
        <w:ind w:left="1418" w:hanging="1418"/>
        <w:rPr>
          <w:spacing w:val="5"/>
        </w:rPr>
      </w:pPr>
      <w:bookmarkStart w:id="221" w:name="ref_OpenNF"/>
      <w:r w:rsidRPr="00F809B6">
        <w:rPr>
          <w:spacing w:val="5"/>
        </w:rPr>
        <w:t>[OpenNF]</w:t>
      </w:r>
      <w:bookmarkEnd w:id="221"/>
      <w:r w:rsidRPr="00F809B6">
        <w:rPr>
          <w:spacing w:val="5"/>
        </w:rPr>
        <w:tab/>
      </w:r>
      <w:hyperlink r:id="rId134" w:history="1">
        <w:r w:rsidRPr="00F809B6">
          <w:rPr>
            <w:spacing w:val="5"/>
          </w:rPr>
          <w:t>http://opennf.cs.wisc.edu/</w:t>
        </w:r>
      </w:hyperlink>
    </w:p>
    <w:p w14:paraId="0232E504" w14:textId="366A5EC5" w:rsidR="00702A73" w:rsidRPr="00F809B6" w:rsidRDefault="00702A73" w:rsidP="00D0782B">
      <w:pPr>
        <w:ind w:left="1418" w:hanging="1418"/>
        <w:rPr>
          <w:spacing w:val="5"/>
        </w:rPr>
      </w:pPr>
      <w:bookmarkStart w:id="222" w:name="ref_OpenStack"/>
      <w:r w:rsidRPr="00F809B6">
        <w:rPr>
          <w:spacing w:val="5"/>
        </w:rPr>
        <w:t>[OpenStack]</w:t>
      </w:r>
      <w:bookmarkEnd w:id="222"/>
      <w:r w:rsidRPr="00F809B6">
        <w:rPr>
          <w:spacing w:val="5"/>
        </w:rPr>
        <w:tab/>
        <w:t xml:space="preserve">OpenStack </w:t>
      </w:r>
      <w:hyperlink r:id="rId135" w:history="1">
        <w:r w:rsidRPr="00F809B6">
          <w:rPr>
            <w:spacing w:val="5"/>
          </w:rPr>
          <w:t>http://www.openstack.org/</w:t>
        </w:r>
      </w:hyperlink>
    </w:p>
    <w:p w14:paraId="758882F2" w14:textId="29C28555" w:rsidR="00702A73" w:rsidRPr="00F809B6" w:rsidRDefault="00702A73" w:rsidP="00D0782B">
      <w:pPr>
        <w:ind w:left="1418" w:hanging="1418"/>
        <w:rPr>
          <w:spacing w:val="5"/>
        </w:rPr>
      </w:pPr>
      <w:bookmarkStart w:id="223" w:name="ref_OpenVZ"/>
      <w:r w:rsidRPr="00F809B6">
        <w:rPr>
          <w:spacing w:val="5"/>
        </w:rPr>
        <w:t>[OpenVZ]</w:t>
      </w:r>
      <w:bookmarkEnd w:id="223"/>
      <w:r w:rsidRPr="00F809B6">
        <w:rPr>
          <w:spacing w:val="5"/>
        </w:rPr>
        <w:tab/>
      </w:r>
      <w:hyperlink r:id="rId136" w:history="1">
        <w:r w:rsidRPr="00F809B6">
          <w:rPr>
            <w:spacing w:val="5"/>
          </w:rPr>
          <w:t>http://openvz.org/Main_Page</w:t>
        </w:r>
      </w:hyperlink>
    </w:p>
    <w:p w14:paraId="11147C79" w14:textId="2681D896" w:rsidR="00702A73" w:rsidRPr="00F809B6" w:rsidRDefault="00702A73" w:rsidP="00D0782B">
      <w:pPr>
        <w:ind w:left="1418" w:hanging="1418"/>
        <w:rPr>
          <w:spacing w:val="5"/>
        </w:rPr>
      </w:pPr>
      <w:bookmarkStart w:id="224" w:name="ref_OPNFV"/>
      <w:r w:rsidRPr="00F809B6">
        <w:rPr>
          <w:spacing w:val="5"/>
        </w:rPr>
        <w:t>[OPNFV]</w:t>
      </w:r>
      <w:bookmarkEnd w:id="224"/>
      <w:r w:rsidRPr="00F809B6">
        <w:rPr>
          <w:spacing w:val="5"/>
        </w:rPr>
        <w:tab/>
      </w:r>
      <w:hyperlink r:id="rId137" w:history="1">
        <w:r w:rsidRPr="00F809B6">
          <w:rPr>
            <w:spacing w:val="5"/>
          </w:rPr>
          <w:t>https://www.opnfv.org/</w:t>
        </w:r>
      </w:hyperlink>
    </w:p>
    <w:p w14:paraId="59F7F06B" w14:textId="5E5EA9A3" w:rsidR="00702A73" w:rsidRPr="00F809B6" w:rsidRDefault="007D5C5F" w:rsidP="00702A73">
      <w:pPr>
        <w:ind w:left="1418" w:hanging="1418"/>
        <w:rPr>
          <w:spacing w:val="5"/>
        </w:rPr>
      </w:pPr>
      <w:bookmarkStart w:id="225" w:name="ref_ostinato"/>
      <w:r w:rsidRPr="00F809B6">
        <w:rPr>
          <w:spacing w:val="5"/>
        </w:rPr>
        <w:t>[O</w:t>
      </w:r>
      <w:r w:rsidR="00702A73" w:rsidRPr="00F809B6">
        <w:rPr>
          <w:spacing w:val="5"/>
        </w:rPr>
        <w:t>stinato]</w:t>
      </w:r>
      <w:bookmarkEnd w:id="225"/>
      <w:r w:rsidR="00702A73" w:rsidRPr="00F809B6">
        <w:rPr>
          <w:spacing w:val="5"/>
        </w:rPr>
        <w:tab/>
      </w:r>
      <w:hyperlink r:id="rId138" w:history="1">
        <w:r w:rsidR="00702A73" w:rsidRPr="00F809B6">
          <w:rPr>
            <w:spacing w:val="5"/>
          </w:rPr>
          <w:t>https://code.google.com/p/ostinato/</w:t>
        </w:r>
      </w:hyperlink>
    </w:p>
    <w:p w14:paraId="17CF1722" w14:textId="709EC66D" w:rsidR="00702A73" w:rsidRPr="00F809B6" w:rsidRDefault="00702A73" w:rsidP="0012765D">
      <w:pPr>
        <w:ind w:left="1418" w:hanging="1418"/>
        <w:rPr>
          <w:spacing w:val="5"/>
        </w:rPr>
      </w:pPr>
      <w:bookmarkStart w:id="226" w:name="ref_PFRing"/>
      <w:r w:rsidRPr="00F809B6">
        <w:rPr>
          <w:spacing w:val="5"/>
        </w:rPr>
        <w:t>[PFRing]</w:t>
      </w:r>
      <w:bookmarkEnd w:id="226"/>
      <w:r w:rsidRPr="00F809B6">
        <w:rPr>
          <w:spacing w:val="5"/>
        </w:rPr>
        <w:tab/>
      </w:r>
      <w:hyperlink r:id="rId139" w:history="1">
        <w:r w:rsidRPr="00F809B6">
          <w:rPr>
            <w:spacing w:val="5"/>
          </w:rPr>
          <w:t>http://www.ntop.org/products/pf_ring/</w:t>
        </w:r>
      </w:hyperlink>
    </w:p>
    <w:p w14:paraId="7EB73A28" w14:textId="162F393D" w:rsidR="00702A73" w:rsidRPr="00F809B6" w:rsidRDefault="00702A73" w:rsidP="00702A73">
      <w:pPr>
        <w:ind w:left="1418" w:hanging="1418"/>
        <w:rPr>
          <w:spacing w:val="5"/>
        </w:rPr>
      </w:pPr>
      <w:bookmarkStart w:id="227" w:name="ref_pfSense"/>
      <w:r w:rsidRPr="00F809B6">
        <w:rPr>
          <w:spacing w:val="5"/>
        </w:rPr>
        <w:t>[pfSense]</w:t>
      </w:r>
      <w:bookmarkEnd w:id="227"/>
      <w:r w:rsidRPr="00F809B6">
        <w:rPr>
          <w:spacing w:val="5"/>
        </w:rPr>
        <w:tab/>
      </w:r>
      <w:hyperlink r:id="rId140" w:history="1">
        <w:r w:rsidRPr="00F809B6">
          <w:t>https://www.pfsense.org/</w:t>
        </w:r>
      </w:hyperlink>
    </w:p>
    <w:p w14:paraId="563F0352" w14:textId="2CB39388" w:rsidR="00702A73" w:rsidRPr="00724A5F" w:rsidRDefault="00702A73" w:rsidP="0012765D">
      <w:pPr>
        <w:ind w:left="1418" w:hanging="1418"/>
        <w:rPr>
          <w:spacing w:val="5"/>
          <w:lang w:val="it-IT"/>
        </w:rPr>
      </w:pPr>
      <w:bookmarkStart w:id="228" w:name="ref_PostgreSQL"/>
      <w:r w:rsidRPr="00724A5F">
        <w:rPr>
          <w:spacing w:val="5"/>
          <w:lang w:val="it-IT"/>
        </w:rPr>
        <w:t>[PostgreSQL]</w:t>
      </w:r>
      <w:bookmarkEnd w:id="228"/>
      <w:r w:rsidRPr="00724A5F">
        <w:rPr>
          <w:spacing w:val="5"/>
          <w:lang w:val="it-IT"/>
        </w:rPr>
        <w:tab/>
        <w:t xml:space="preserve">PostgreSQL </w:t>
      </w:r>
      <w:hyperlink r:id="rId141" w:history="1">
        <w:r w:rsidRPr="00A84003">
          <w:rPr>
            <w:spacing w:val="5"/>
            <w:lang w:val="it-IT"/>
          </w:rPr>
          <w:t>http://www.postgresql.org/</w:t>
        </w:r>
      </w:hyperlink>
    </w:p>
    <w:p w14:paraId="4A6F451E" w14:textId="002F8EFE" w:rsidR="00702A73" w:rsidRPr="00B81C8A" w:rsidRDefault="00702A73" w:rsidP="0012765D">
      <w:pPr>
        <w:ind w:left="1418" w:hanging="1418"/>
        <w:rPr>
          <w:spacing w:val="5"/>
          <w:lang w:val="it-IT"/>
        </w:rPr>
      </w:pPr>
      <w:bookmarkStart w:id="229" w:name="ref_Puppet"/>
      <w:r w:rsidRPr="00B81C8A">
        <w:rPr>
          <w:spacing w:val="5"/>
          <w:lang w:val="it-IT"/>
        </w:rPr>
        <w:t>[Puppet]</w:t>
      </w:r>
      <w:bookmarkEnd w:id="229"/>
      <w:r w:rsidRPr="00B81C8A">
        <w:rPr>
          <w:spacing w:val="5"/>
          <w:lang w:val="it-IT"/>
        </w:rPr>
        <w:tab/>
      </w:r>
      <w:hyperlink r:id="rId142" w:history="1">
        <w:r w:rsidRPr="00B81C8A">
          <w:rPr>
            <w:spacing w:val="5"/>
            <w:lang w:val="it-IT"/>
          </w:rPr>
          <w:t>http://en.wikipedia.org/wiki/Puppet_%28software%29</w:t>
        </w:r>
      </w:hyperlink>
    </w:p>
    <w:p w14:paraId="29BB720E" w14:textId="77777777" w:rsidR="00702A73" w:rsidRPr="00F809B6" w:rsidRDefault="00702A73" w:rsidP="0012765D">
      <w:pPr>
        <w:ind w:left="1418" w:hanging="1418"/>
        <w:rPr>
          <w:spacing w:val="5"/>
        </w:rPr>
      </w:pPr>
      <w:bookmarkStart w:id="230" w:name="ref_RD048"/>
      <w:r w:rsidRPr="00F809B6">
        <w:rPr>
          <w:spacing w:val="5"/>
        </w:rPr>
        <w:t>[RD048]</w:t>
      </w:r>
      <w:bookmarkEnd w:id="230"/>
      <w:r w:rsidRPr="00F809B6">
        <w:rPr>
          <w:spacing w:val="5"/>
        </w:rPr>
        <w:tab/>
        <w:t>“HG REQUIREMENTS FOR HGI OPEN PLATFORM 2.0,” HGI - RD048, May 2014.</w:t>
      </w:r>
    </w:p>
    <w:p w14:paraId="17135AFB" w14:textId="3B8D5DCC" w:rsidR="00702A73" w:rsidRPr="00F809B6" w:rsidRDefault="00702A73" w:rsidP="00702A73">
      <w:pPr>
        <w:ind w:left="1418" w:hanging="1418"/>
        <w:rPr>
          <w:spacing w:val="5"/>
        </w:rPr>
      </w:pPr>
      <w:bookmarkStart w:id="231" w:name="ref_reddit"/>
      <w:r w:rsidRPr="00F809B6">
        <w:rPr>
          <w:spacing w:val="5"/>
        </w:rPr>
        <w:t>[reddit]</w:t>
      </w:r>
      <w:bookmarkEnd w:id="231"/>
      <w:r w:rsidR="0012765D" w:rsidRPr="00F809B6">
        <w:rPr>
          <w:spacing w:val="5"/>
        </w:rPr>
        <w:tab/>
      </w:r>
      <w:hyperlink r:id="rId143" w:history="1">
        <w:r w:rsidRPr="00F809B6">
          <w:t>http://www.reddit.com/r/networking/comments/1rpk3f/evaluating_virtual_firewallrouters_vsrx_csr1000v/</w:t>
        </w:r>
      </w:hyperlink>
    </w:p>
    <w:p w14:paraId="5C960521" w14:textId="39542571" w:rsidR="00702A73" w:rsidRPr="00F809B6" w:rsidRDefault="00702A73" w:rsidP="0012765D">
      <w:pPr>
        <w:ind w:left="1418" w:hanging="1418"/>
        <w:rPr>
          <w:spacing w:val="5"/>
        </w:rPr>
      </w:pPr>
      <w:bookmarkStart w:id="232" w:name="ref_REFnDPI"/>
      <w:r w:rsidRPr="00F809B6">
        <w:rPr>
          <w:spacing w:val="5"/>
        </w:rPr>
        <w:t>[REFnDPI]</w:t>
      </w:r>
      <w:bookmarkEnd w:id="232"/>
      <w:r w:rsidRPr="00F809B6">
        <w:rPr>
          <w:spacing w:val="5"/>
        </w:rPr>
        <w:tab/>
        <w:t xml:space="preserve">ntop, “Open and Extensible LGPLv3 Deep Packet Inspection Library”, on-line: </w:t>
      </w:r>
      <w:hyperlink r:id="rId144" w:history="1">
        <w:r w:rsidRPr="00F809B6">
          <w:rPr>
            <w:spacing w:val="5"/>
          </w:rPr>
          <w:t>http://www.ntop.org/products/ndpi/</w:t>
        </w:r>
      </w:hyperlink>
    </w:p>
    <w:p w14:paraId="024FBACD" w14:textId="6C2D291A" w:rsidR="00702A73" w:rsidRPr="00F809B6" w:rsidRDefault="00702A73" w:rsidP="0012765D">
      <w:pPr>
        <w:ind w:left="1418" w:hanging="1418"/>
        <w:rPr>
          <w:spacing w:val="5"/>
        </w:rPr>
      </w:pPr>
      <w:bookmarkStart w:id="233" w:name="ref_REFPACE"/>
      <w:r w:rsidRPr="00F809B6">
        <w:rPr>
          <w:spacing w:val="5"/>
        </w:rPr>
        <w:t>[REFPACE]</w:t>
      </w:r>
      <w:bookmarkEnd w:id="233"/>
      <w:r w:rsidRPr="00F809B6">
        <w:rPr>
          <w:spacing w:val="5"/>
        </w:rPr>
        <w:tab/>
        <w:t xml:space="preserve">IPOQUE, “Protocol and Application Classification with Metadata Extraction”, on-line: </w:t>
      </w:r>
      <w:hyperlink r:id="rId145" w:history="1">
        <w:r w:rsidRPr="00F809B6">
          <w:rPr>
            <w:spacing w:val="5"/>
          </w:rPr>
          <w:t>http://www.ipoque.com/en/products/pace</w:t>
        </w:r>
      </w:hyperlink>
    </w:p>
    <w:p w14:paraId="47BE0EF5" w14:textId="1B8ECE79" w:rsidR="00702A73" w:rsidRPr="00F809B6" w:rsidRDefault="00702A73" w:rsidP="0012765D">
      <w:pPr>
        <w:ind w:left="1418" w:hanging="1418"/>
        <w:rPr>
          <w:spacing w:val="5"/>
        </w:rPr>
      </w:pPr>
      <w:bookmarkStart w:id="234" w:name="ref_REFWind"/>
      <w:r w:rsidRPr="00F809B6">
        <w:rPr>
          <w:spacing w:val="5"/>
        </w:rPr>
        <w:t>[REFWind]</w:t>
      </w:r>
      <w:bookmarkEnd w:id="234"/>
      <w:r w:rsidRPr="00F809B6">
        <w:rPr>
          <w:spacing w:val="5"/>
        </w:rPr>
        <w:tab/>
        <w:t xml:space="preserve">Wind River, “Wind River Content Inspection Engine” on-line: </w:t>
      </w:r>
      <w:hyperlink r:id="rId146" w:history="1">
        <w:r w:rsidRPr="00F809B6">
          <w:rPr>
            <w:spacing w:val="5"/>
          </w:rPr>
          <w:t>http://www.windriver.com/products/product-overviews/PO_Wind-River-Content-Inspection-Engine.pdf</w:t>
        </w:r>
      </w:hyperlink>
    </w:p>
    <w:p w14:paraId="6150A798" w14:textId="77777777" w:rsidR="00702A73" w:rsidRPr="00F809B6" w:rsidRDefault="00702A73" w:rsidP="00702A73">
      <w:pPr>
        <w:ind w:left="1418" w:hanging="1418"/>
        <w:rPr>
          <w:spacing w:val="5"/>
        </w:rPr>
      </w:pPr>
      <w:bookmarkStart w:id="235" w:name="ref_RFC1157"/>
      <w:r w:rsidRPr="00F809B6">
        <w:rPr>
          <w:spacing w:val="5"/>
        </w:rPr>
        <w:t>[RFC1157]</w:t>
      </w:r>
      <w:bookmarkEnd w:id="235"/>
      <w:r w:rsidRPr="00F809B6">
        <w:rPr>
          <w:spacing w:val="5"/>
        </w:rPr>
        <w:tab/>
        <w:t>A Simple Network Management Protocol (SNMP)</w:t>
      </w:r>
    </w:p>
    <w:p w14:paraId="6E3A53D9" w14:textId="77777777" w:rsidR="00702A73" w:rsidRPr="00F809B6" w:rsidRDefault="00702A73" w:rsidP="00702A73">
      <w:pPr>
        <w:ind w:left="1418" w:hanging="1418"/>
        <w:rPr>
          <w:spacing w:val="5"/>
        </w:rPr>
      </w:pPr>
      <w:bookmarkStart w:id="236" w:name="ref_RFC2647"/>
      <w:r w:rsidRPr="00F809B6">
        <w:rPr>
          <w:spacing w:val="5"/>
        </w:rPr>
        <w:t>[RFC2647]</w:t>
      </w:r>
      <w:bookmarkEnd w:id="236"/>
      <w:r w:rsidRPr="00F809B6">
        <w:rPr>
          <w:spacing w:val="5"/>
        </w:rPr>
        <w:tab/>
        <w:t>Benchmarking Terminology for Firewall Performance</w:t>
      </w:r>
    </w:p>
    <w:p w14:paraId="4EAF9FAC" w14:textId="77777777" w:rsidR="00702A73" w:rsidRPr="00F809B6" w:rsidRDefault="00702A73" w:rsidP="00702A73">
      <w:pPr>
        <w:ind w:left="1418" w:hanging="1418"/>
        <w:rPr>
          <w:spacing w:val="5"/>
        </w:rPr>
      </w:pPr>
      <w:bookmarkStart w:id="237" w:name="ref_RFC3511"/>
      <w:r w:rsidRPr="00F809B6">
        <w:rPr>
          <w:spacing w:val="5"/>
        </w:rPr>
        <w:t>[RFC3511]</w:t>
      </w:r>
      <w:bookmarkEnd w:id="237"/>
      <w:r w:rsidRPr="00F809B6">
        <w:rPr>
          <w:spacing w:val="5"/>
        </w:rPr>
        <w:tab/>
        <w:t>RTP Profile for Audio and Video Conferences with Minimal Control</w:t>
      </w:r>
    </w:p>
    <w:p w14:paraId="428D5C6E" w14:textId="77777777" w:rsidR="00702A73" w:rsidRPr="00F809B6" w:rsidRDefault="00702A73" w:rsidP="00702A73">
      <w:pPr>
        <w:ind w:left="1418" w:hanging="1418"/>
        <w:rPr>
          <w:spacing w:val="5"/>
        </w:rPr>
      </w:pPr>
      <w:bookmarkStart w:id="238" w:name="ref_RFC4080"/>
      <w:r w:rsidRPr="00F809B6">
        <w:rPr>
          <w:spacing w:val="5"/>
        </w:rPr>
        <w:t>[RFC4080]</w:t>
      </w:r>
      <w:bookmarkEnd w:id="238"/>
      <w:r w:rsidRPr="00F809B6">
        <w:rPr>
          <w:spacing w:val="5"/>
        </w:rPr>
        <w:tab/>
        <w:t>Next Steps in Signaling (NSIS)</w:t>
      </w:r>
    </w:p>
    <w:p w14:paraId="441FC4B9" w14:textId="77777777" w:rsidR="00702A73" w:rsidRPr="00F809B6" w:rsidRDefault="00702A73" w:rsidP="00702A73">
      <w:pPr>
        <w:ind w:left="1418" w:hanging="1418"/>
        <w:rPr>
          <w:spacing w:val="5"/>
        </w:rPr>
      </w:pPr>
      <w:bookmarkStart w:id="239" w:name="ref_RFC4540"/>
      <w:r w:rsidRPr="00F809B6">
        <w:rPr>
          <w:spacing w:val="5"/>
        </w:rPr>
        <w:t>[RFC4540]</w:t>
      </w:r>
      <w:bookmarkEnd w:id="239"/>
      <w:r w:rsidRPr="00F809B6">
        <w:rPr>
          <w:spacing w:val="5"/>
        </w:rPr>
        <w:tab/>
        <w:t>NEC's Simple Middlebox Configuration (SIMCO)</w:t>
      </w:r>
    </w:p>
    <w:p w14:paraId="11CAC21B" w14:textId="77777777" w:rsidR="00702A73" w:rsidRPr="00F809B6" w:rsidRDefault="00702A73" w:rsidP="00702A73">
      <w:pPr>
        <w:ind w:left="1418" w:hanging="1418"/>
        <w:rPr>
          <w:spacing w:val="5"/>
        </w:rPr>
      </w:pPr>
      <w:bookmarkStart w:id="240" w:name="ref_RFC4741"/>
      <w:r w:rsidRPr="00F809B6">
        <w:rPr>
          <w:spacing w:val="5"/>
        </w:rPr>
        <w:t>[RFC4741]</w:t>
      </w:r>
      <w:bookmarkEnd w:id="240"/>
      <w:r w:rsidRPr="00F809B6">
        <w:rPr>
          <w:spacing w:val="5"/>
        </w:rPr>
        <w:tab/>
        <w:t>NETCONF Configuration Protocol</w:t>
      </w:r>
    </w:p>
    <w:p w14:paraId="2A853191" w14:textId="77777777" w:rsidR="00702A73" w:rsidRPr="00F809B6" w:rsidRDefault="00702A73" w:rsidP="00702A73">
      <w:pPr>
        <w:ind w:left="1418" w:hanging="1418"/>
        <w:rPr>
          <w:spacing w:val="5"/>
        </w:rPr>
      </w:pPr>
      <w:bookmarkStart w:id="241" w:name="ref_RFC7047"/>
      <w:r w:rsidRPr="00F809B6">
        <w:rPr>
          <w:spacing w:val="5"/>
        </w:rPr>
        <w:t>[RFC7047]</w:t>
      </w:r>
      <w:bookmarkEnd w:id="241"/>
      <w:r w:rsidRPr="00F809B6">
        <w:rPr>
          <w:spacing w:val="5"/>
        </w:rPr>
        <w:tab/>
        <w:t>The Open vSwitch Database Management Protocol</w:t>
      </w:r>
    </w:p>
    <w:p w14:paraId="52CB6483" w14:textId="5093AD88" w:rsidR="00702A73" w:rsidRPr="00F809B6" w:rsidRDefault="00702A73" w:rsidP="0012765D">
      <w:pPr>
        <w:ind w:left="1418" w:hanging="1418"/>
        <w:rPr>
          <w:spacing w:val="5"/>
        </w:rPr>
      </w:pPr>
      <w:bookmarkStart w:id="242" w:name="ref_Salt"/>
      <w:r w:rsidRPr="00F809B6">
        <w:rPr>
          <w:spacing w:val="5"/>
        </w:rPr>
        <w:t>[Salt]</w:t>
      </w:r>
      <w:bookmarkEnd w:id="242"/>
      <w:r w:rsidRPr="00F809B6">
        <w:rPr>
          <w:spacing w:val="5"/>
        </w:rPr>
        <w:tab/>
      </w:r>
      <w:r w:rsidRPr="00F809B6">
        <w:rPr>
          <w:spacing w:val="5"/>
        </w:rPr>
        <w:tab/>
      </w:r>
      <w:hyperlink r:id="rId147" w:history="1">
        <w:r w:rsidRPr="00F809B6">
          <w:rPr>
            <w:spacing w:val="5"/>
          </w:rPr>
          <w:t>http://www.saltstack.com/</w:t>
        </w:r>
      </w:hyperlink>
    </w:p>
    <w:p w14:paraId="5FDBD173" w14:textId="4C750F60" w:rsidR="00702A73" w:rsidRPr="00F809B6" w:rsidRDefault="00702A73" w:rsidP="00702A73">
      <w:pPr>
        <w:ind w:left="1418" w:hanging="1418"/>
        <w:rPr>
          <w:spacing w:val="5"/>
        </w:rPr>
      </w:pPr>
      <w:bookmarkStart w:id="243" w:name="ref_SBC_ACME"/>
      <w:r w:rsidRPr="00F809B6">
        <w:rPr>
          <w:spacing w:val="5"/>
        </w:rPr>
        <w:lastRenderedPageBreak/>
        <w:t>[SBC_ACME]</w:t>
      </w:r>
      <w:bookmarkEnd w:id="243"/>
      <w:r w:rsidRPr="00F809B6">
        <w:rPr>
          <w:spacing w:val="5"/>
        </w:rPr>
        <w:tab/>
      </w:r>
      <w:hyperlink r:id="rId148" w:history="1">
        <w:r w:rsidRPr="00F809B6">
          <w:rPr>
            <w:spacing w:val="5"/>
          </w:rPr>
          <w:t>http://www.acmepacket.com/products-services/service-provider-products/session-border-controller-net-net-session-director</w:t>
        </w:r>
      </w:hyperlink>
      <w:r w:rsidRPr="00F809B6">
        <w:rPr>
          <w:spacing w:val="5"/>
        </w:rPr>
        <w:t>, Retrived Nov 2014</w:t>
      </w:r>
    </w:p>
    <w:p w14:paraId="0EFF1D25" w14:textId="41DBAEF7" w:rsidR="00702A73" w:rsidRPr="00F809B6" w:rsidRDefault="00702A73" w:rsidP="00702A73">
      <w:pPr>
        <w:ind w:left="1418" w:hanging="1418"/>
        <w:rPr>
          <w:spacing w:val="5"/>
        </w:rPr>
      </w:pPr>
      <w:bookmarkStart w:id="244" w:name="ref_SBC_ALU"/>
      <w:r w:rsidRPr="00F809B6">
        <w:rPr>
          <w:spacing w:val="5"/>
        </w:rPr>
        <w:t>[SBC_ALU]</w:t>
      </w:r>
      <w:bookmarkEnd w:id="244"/>
      <w:r w:rsidRPr="00F809B6">
        <w:rPr>
          <w:spacing w:val="5"/>
        </w:rPr>
        <w:tab/>
      </w:r>
      <w:hyperlink r:id="rId149" w:history="1">
        <w:r w:rsidRPr="00F809B6">
          <w:rPr>
            <w:spacing w:val="5"/>
          </w:rPr>
          <w:t>http://www.alcatel-lucent.com/solutions/ip-border-controllers</w:t>
        </w:r>
      </w:hyperlink>
      <w:r w:rsidRPr="00F809B6">
        <w:rPr>
          <w:spacing w:val="5"/>
        </w:rPr>
        <w:t>, Retrived Nov 2014</w:t>
      </w:r>
    </w:p>
    <w:p w14:paraId="6C0DCB49" w14:textId="23D41273" w:rsidR="00702A73" w:rsidRPr="00F809B6" w:rsidRDefault="00702A73" w:rsidP="00702A73">
      <w:pPr>
        <w:ind w:left="1418" w:hanging="1418"/>
        <w:rPr>
          <w:spacing w:val="5"/>
        </w:rPr>
      </w:pPr>
      <w:bookmarkStart w:id="245" w:name="ref_SBC_Audiocodes"/>
      <w:r w:rsidRPr="00F809B6">
        <w:rPr>
          <w:spacing w:val="5"/>
        </w:rPr>
        <w:t>[SBC_Audiocodes]</w:t>
      </w:r>
      <w:bookmarkEnd w:id="245"/>
      <w:r w:rsidRPr="00F809B6">
        <w:rPr>
          <w:spacing w:val="5"/>
        </w:rPr>
        <w:tab/>
      </w:r>
      <w:hyperlink r:id="rId150" w:history="1">
        <w:r w:rsidRPr="00F809B6">
          <w:rPr>
            <w:spacing w:val="5"/>
          </w:rPr>
          <w:t>http://www.audiocodes.com/sbc</w:t>
        </w:r>
      </w:hyperlink>
      <w:r w:rsidRPr="00F809B6">
        <w:rPr>
          <w:spacing w:val="5"/>
        </w:rPr>
        <w:t>, Retrived Nov 2014</w:t>
      </w:r>
    </w:p>
    <w:p w14:paraId="683CAE39" w14:textId="19D47BA7" w:rsidR="00702A73" w:rsidRPr="00F809B6" w:rsidRDefault="00702A73" w:rsidP="00702A73">
      <w:pPr>
        <w:ind w:left="1418" w:hanging="1418"/>
        <w:rPr>
          <w:spacing w:val="5"/>
        </w:rPr>
      </w:pPr>
      <w:bookmarkStart w:id="246" w:name="ref_SBC_Italtel"/>
      <w:r w:rsidRPr="00F809B6">
        <w:rPr>
          <w:spacing w:val="5"/>
        </w:rPr>
        <w:t>[SBC_Italtel]</w:t>
      </w:r>
      <w:bookmarkEnd w:id="246"/>
      <w:r w:rsidRPr="00F809B6">
        <w:rPr>
          <w:spacing w:val="5"/>
        </w:rPr>
        <w:tab/>
      </w:r>
      <w:hyperlink r:id="rId151" w:history="1">
        <w:r w:rsidRPr="00F809B6">
          <w:rPr>
            <w:spacing w:val="5"/>
          </w:rPr>
          <w:t>http://www.italtel.com/en/products/session-border-controller</w:t>
        </w:r>
      </w:hyperlink>
      <w:r w:rsidRPr="00F809B6">
        <w:rPr>
          <w:spacing w:val="5"/>
        </w:rPr>
        <w:t>, Retrived Nov 2014</w:t>
      </w:r>
    </w:p>
    <w:p w14:paraId="7AF4A089" w14:textId="07988027" w:rsidR="00702A73" w:rsidRPr="00F809B6" w:rsidRDefault="00702A73" w:rsidP="00702A73">
      <w:pPr>
        <w:ind w:left="1418" w:hanging="1418"/>
        <w:rPr>
          <w:spacing w:val="5"/>
        </w:rPr>
      </w:pPr>
      <w:bookmarkStart w:id="247" w:name="ref_SBC_Metaswitch"/>
      <w:r w:rsidRPr="00F809B6">
        <w:rPr>
          <w:spacing w:val="5"/>
        </w:rPr>
        <w:t>[SBC_Metaswitch]</w:t>
      </w:r>
      <w:bookmarkEnd w:id="247"/>
      <w:r w:rsidRPr="00F809B6">
        <w:rPr>
          <w:spacing w:val="5"/>
        </w:rPr>
        <w:tab/>
      </w:r>
      <w:hyperlink r:id="rId152" w:history="1">
        <w:r w:rsidRPr="00F809B6">
          <w:rPr>
            <w:spacing w:val="5"/>
          </w:rPr>
          <w:t>http://www.metaswitch.com/products/sip-infrastructure/perimeta</w:t>
        </w:r>
      </w:hyperlink>
      <w:r w:rsidRPr="00F809B6">
        <w:rPr>
          <w:spacing w:val="5"/>
        </w:rPr>
        <w:t>, Retrived Nov 2014</w:t>
      </w:r>
    </w:p>
    <w:p w14:paraId="15BFB430" w14:textId="0078FA6A" w:rsidR="00702A73" w:rsidRPr="00F809B6" w:rsidRDefault="00702A73" w:rsidP="00702A73">
      <w:pPr>
        <w:ind w:left="1418" w:hanging="1418"/>
        <w:rPr>
          <w:spacing w:val="5"/>
        </w:rPr>
      </w:pPr>
      <w:bookmarkStart w:id="248" w:name="ref_SBC_Sonus"/>
      <w:r w:rsidRPr="00F809B6">
        <w:rPr>
          <w:spacing w:val="5"/>
        </w:rPr>
        <w:t>[SBC_Sonus]</w:t>
      </w:r>
      <w:bookmarkEnd w:id="248"/>
      <w:r w:rsidRPr="00F809B6">
        <w:rPr>
          <w:spacing w:val="5"/>
        </w:rPr>
        <w:tab/>
      </w:r>
      <w:hyperlink r:id="rId153" w:history="1">
        <w:r w:rsidRPr="00F809B6">
          <w:rPr>
            <w:spacing w:val="5"/>
          </w:rPr>
          <w:t>http://www.sonus.net/en/products/session-border-controllers/sonus-session-border-controllers-sbc</w:t>
        </w:r>
      </w:hyperlink>
      <w:r w:rsidRPr="00F809B6">
        <w:rPr>
          <w:spacing w:val="5"/>
        </w:rPr>
        <w:t>, Retrived Nov 2014</w:t>
      </w:r>
    </w:p>
    <w:p w14:paraId="76705832" w14:textId="77777777" w:rsidR="00702A73" w:rsidRPr="00F809B6" w:rsidRDefault="00702A73" w:rsidP="0012765D">
      <w:pPr>
        <w:ind w:left="1418" w:hanging="1418"/>
        <w:rPr>
          <w:spacing w:val="5"/>
        </w:rPr>
      </w:pPr>
      <w:bookmarkStart w:id="249" w:name="ref_Shi"/>
      <w:r w:rsidRPr="00F809B6">
        <w:rPr>
          <w:spacing w:val="5"/>
        </w:rPr>
        <w:t>[Shi]</w:t>
      </w:r>
      <w:bookmarkEnd w:id="249"/>
      <w:r w:rsidRPr="00F809B6">
        <w:rPr>
          <w:spacing w:val="5"/>
        </w:rPr>
        <w:t xml:space="preserve"> Lin Shi; Hao Chen; Jianhua Sun; Kenli Li, "vCUDA: GPU-Accelerated High-Performance Computing in Virtual Machines," Computers, IEEE Transactions on , vol.61, no.6, pp.804,816, June 2012 doi: 10.1109/TC.2011.112</w:t>
      </w:r>
    </w:p>
    <w:p w14:paraId="4EF4704C" w14:textId="3C2B685C" w:rsidR="00702A73" w:rsidRPr="00F809B6" w:rsidRDefault="00702A73" w:rsidP="0012765D">
      <w:pPr>
        <w:ind w:left="1418" w:hanging="1418"/>
        <w:rPr>
          <w:spacing w:val="5"/>
        </w:rPr>
      </w:pPr>
      <w:bookmarkStart w:id="250" w:name="ref_Sigcomm"/>
      <w:r w:rsidRPr="00F809B6">
        <w:rPr>
          <w:spacing w:val="5"/>
        </w:rPr>
        <w:t>[Sigcomm]</w:t>
      </w:r>
      <w:bookmarkEnd w:id="250"/>
      <w:r w:rsidRPr="00F809B6">
        <w:rPr>
          <w:spacing w:val="5"/>
        </w:rPr>
        <w:tab/>
      </w:r>
      <w:hyperlink r:id="rId154" w:history="1">
        <w:r w:rsidRPr="00F809B6">
          <w:rPr>
            <w:spacing w:val="5"/>
          </w:rPr>
          <w:t>http://www.sigcomm.org/sites/default/files/ccr/papers/2012/October/2378956-2378962.pdf</w:t>
        </w:r>
      </w:hyperlink>
    </w:p>
    <w:p w14:paraId="1284F073" w14:textId="77777777" w:rsidR="00702A73" w:rsidRPr="00F809B6" w:rsidRDefault="00702A73" w:rsidP="0012765D">
      <w:pPr>
        <w:ind w:left="1418" w:hanging="1418"/>
        <w:rPr>
          <w:spacing w:val="5"/>
        </w:rPr>
      </w:pPr>
      <w:bookmarkStart w:id="251" w:name="ref_Silva"/>
      <w:r w:rsidRPr="00F809B6">
        <w:rPr>
          <w:spacing w:val="5"/>
        </w:rPr>
        <w:t>[Silva]</w:t>
      </w:r>
      <w:bookmarkEnd w:id="251"/>
      <w:r w:rsidRPr="00F809B6">
        <w:rPr>
          <w:spacing w:val="5"/>
        </w:rPr>
        <w:tab/>
      </w:r>
      <w:r w:rsidRPr="00F809B6">
        <w:rPr>
          <w:spacing w:val="5"/>
        </w:rPr>
        <w:tab/>
        <w:t>R. L. Da Silva, M. A. C. Fernandez, L. E. I. Gamir, and M. F. Perez, “Home routing gateway virtualization: An overview on the architecture alternatives,” in Future Network Mobile Summit (FutureNetw), 2011, 2011, pp. 1–9.</w:t>
      </w:r>
    </w:p>
    <w:p w14:paraId="64B31A09" w14:textId="4EB3FA96" w:rsidR="00054350" w:rsidRPr="00F809B6" w:rsidRDefault="00054350" w:rsidP="0012765D">
      <w:pPr>
        <w:ind w:left="1418" w:hanging="1418"/>
        <w:rPr>
          <w:spacing w:val="5"/>
        </w:rPr>
      </w:pPr>
      <w:bookmarkStart w:id="252" w:name="ref_TheAge"/>
      <w:r w:rsidRPr="00F809B6">
        <w:rPr>
          <w:spacing w:val="5"/>
        </w:rPr>
        <w:t>[SNORT]</w:t>
      </w:r>
      <w:r w:rsidRPr="00F809B6">
        <w:rPr>
          <w:spacing w:val="5"/>
        </w:rPr>
        <w:tab/>
      </w:r>
      <w:r w:rsidRPr="00F809B6">
        <w:t>Snort, link: https://www.snort.org/</w:t>
      </w:r>
    </w:p>
    <w:p w14:paraId="11092148" w14:textId="684F5F92" w:rsidR="00702A73" w:rsidRPr="00F809B6" w:rsidRDefault="00702A73" w:rsidP="0012765D">
      <w:pPr>
        <w:ind w:left="1418" w:hanging="1418"/>
        <w:rPr>
          <w:spacing w:val="5"/>
        </w:rPr>
      </w:pPr>
      <w:r w:rsidRPr="00F809B6">
        <w:rPr>
          <w:spacing w:val="5"/>
        </w:rPr>
        <w:t>[TheAge]</w:t>
      </w:r>
      <w:bookmarkEnd w:id="252"/>
      <w:r w:rsidRPr="00F809B6">
        <w:rPr>
          <w:spacing w:val="5"/>
        </w:rPr>
        <w:tab/>
      </w:r>
      <w:hyperlink r:id="rId155" w:history="1">
        <w:r w:rsidRPr="00F809B6">
          <w:rPr>
            <w:spacing w:val="5"/>
          </w:rPr>
          <w:t>http://www.theage.com.au/it-pro/business-it/telstra-and-ericsson-testing-virtual-home-gateway-20140721-zv6rh.html</w:t>
        </w:r>
      </w:hyperlink>
    </w:p>
    <w:p w14:paraId="264E6ECC" w14:textId="48125AA6" w:rsidR="00702A73" w:rsidRPr="00F809B6" w:rsidRDefault="00702A73" w:rsidP="00702A73">
      <w:pPr>
        <w:ind w:left="1418" w:hanging="1418"/>
        <w:rPr>
          <w:spacing w:val="5"/>
        </w:rPr>
      </w:pPr>
      <w:bookmarkStart w:id="253" w:name="ref_Tomcat"/>
      <w:r w:rsidRPr="00F809B6">
        <w:rPr>
          <w:spacing w:val="5"/>
        </w:rPr>
        <w:t>[Tomcat]</w:t>
      </w:r>
      <w:bookmarkEnd w:id="253"/>
      <w:r w:rsidRPr="00F809B6">
        <w:rPr>
          <w:spacing w:val="5"/>
        </w:rPr>
        <w:tab/>
        <w:t xml:space="preserve">Tomcat </w:t>
      </w:r>
      <w:hyperlink r:id="rId156" w:history="1">
        <w:r w:rsidRPr="00F809B6">
          <w:rPr>
            <w:spacing w:val="5"/>
          </w:rPr>
          <w:t>http://tomcat.apache.org/</w:t>
        </w:r>
      </w:hyperlink>
    </w:p>
    <w:p w14:paraId="29FD3EF5" w14:textId="48ADF54A" w:rsidR="00702A73" w:rsidRPr="00F809B6" w:rsidRDefault="00702A73" w:rsidP="0012765D">
      <w:pPr>
        <w:ind w:left="1418" w:hanging="1418"/>
        <w:rPr>
          <w:spacing w:val="5"/>
        </w:rPr>
      </w:pPr>
      <w:bookmarkStart w:id="254" w:name="ref_TR_124"/>
      <w:r w:rsidRPr="00F809B6">
        <w:rPr>
          <w:spacing w:val="5"/>
        </w:rPr>
        <w:t>[TR-124]</w:t>
      </w:r>
      <w:bookmarkEnd w:id="254"/>
      <w:r w:rsidRPr="00F809B6">
        <w:rPr>
          <w:spacing w:val="5"/>
        </w:rPr>
        <w:tab/>
        <w:t>Broadband Forum, “Functional Requirements for Broadband Residential Gateway Devices</w:t>
      </w:r>
      <w:r w:rsidR="005B2F71" w:rsidRPr="00F809B6">
        <w:rPr>
          <w:spacing w:val="5"/>
        </w:rPr>
        <w:t>, ”</w:t>
      </w:r>
      <w:r w:rsidRPr="00F809B6">
        <w:rPr>
          <w:spacing w:val="5"/>
        </w:rPr>
        <w:t>TECHNICAL REPORT TR-124</w:t>
      </w:r>
      <w:r w:rsidR="005B2F71" w:rsidRPr="00F809B6">
        <w:rPr>
          <w:spacing w:val="5"/>
        </w:rPr>
        <w:t>”</w:t>
      </w:r>
      <w:r w:rsidRPr="00F809B6">
        <w:rPr>
          <w:spacing w:val="5"/>
        </w:rPr>
        <w:t>, Dec. 2006.</w:t>
      </w:r>
    </w:p>
    <w:p w14:paraId="73651557" w14:textId="77777777" w:rsidR="00702A73" w:rsidRPr="00F809B6" w:rsidRDefault="00702A73" w:rsidP="00702A73">
      <w:pPr>
        <w:ind w:left="1418" w:hanging="1418"/>
        <w:rPr>
          <w:spacing w:val="5"/>
        </w:rPr>
      </w:pPr>
      <w:bookmarkStart w:id="255" w:name="ref_TS23_228"/>
      <w:r w:rsidRPr="00F809B6">
        <w:rPr>
          <w:spacing w:val="5"/>
        </w:rPr>
        <w:t>[TS23.228]</w:t>
      </w:r>
      <w:bookmarkEnd w:id="255"/>
      <w:r w:rsidRPr="00F809B6">
        <w:rPr>
          <w:spacing w:val="5"/>
        </w:rPr>
        <w:tab/>
        <w:t>3GPP TS 23.228 IP Multimedia Subsystem (IMS)</w:t>
      </w:r>
    </w:p>
    <w:p w14:paraId="1C1E73CE" w14:textId="77777777" w:rsidR="00D10B72" w:rsidRPr="00F809B6" w:rsidRDefault="00702A73" w:rsidP="00702A73">
      <w:pPr>
        <w:ind w:left="1418" w:hanging="1418"/>
        <w:rPr>
          <w:spacing w:val="5"/>
        </w:rPr>
      </w:pPr>
      <w:bookmarkStart w:id="256" w:name="ref_TS29_238"/>
      <w:r w:rsidRPr="00F809B6">
        <w:rPr>
          <w:spacing w:val="5"/>
        </w:rPr>
        <w:t>[TS29.238]</w:t>
      </w:r>
      <w:bookmarkEnd w:id="256"/>
      <w:r w:rsidRPr="00F809B6">
        <w:rPr>
          <w:spacing w:val="5"/>
        </w:rPr>
        <w:tab/>
        <w:t>3GPP TS 29.238 Interconnection Border Control Functions (IBCF) - Transition Gateway (TrGW) interface, Ix interface</w:t>
      </w:r>
    </w:p>
    <w:p w14:paraId="07F0B0BB" w14:textId="72EA1352" w:rsidR="00702A73" w:rsidRPr="00F809B6" w:rsidRDefault="00D10B72" w:rsidP="00702A73">
      <w:pPr>
        <w:ind w:left="1418" w:hanging="1418"/>
        <w:rPr>
          <w:spacing w:val="5"/>
        </w:rPr>
      </w:pPr>
      <w:r w:rsidRPr="00F809B6">
        <w:t>[VBOX]</w:t>
      </w:r>
      <w:r w:rsidRPr="00F809B6">
        <w:tab/>
        <w:t>VirtualBox, link: https://www.virtualbox.org/</w:t>
      </w:r>
      <w:r w:rsidR="00702A73" w:rsidRPr="00F809B6">
        <w:rPr>
          <w:spacing w:val="5"/>
        </w:rPr>
        <w:t xml:space="preserve"> </w:t>
      </w:r>
    </w:p>
    <w:p w14:paraId="37B8AECE" w14:textId="032C80C1" w:rsidR="00702A73" w:rsidRPr="00F809B6" w:rsidRDefault="00702A73" w:rsidP="0012765D">
      <w:pPr>
        <w:ind w:left="1418" w:hanging="1418"/>
        <w:rPr>
          <w:spacing w:val="5"/>
        </w:rPr>
      </w:pPr>
      <w:bookmarkStart w:id="257" w:name="ref_vSwitch"/>
      <w:r w:rsidRPr="00F809B6">
        <w:rPr>
          <w:spacing w:val="5"/>
        </w:rPr>
        <w:t>[vSwitch]</w:t>
      </w:r>
      <w:bookmarkEnd w:id="257"/>
      <w:r w:rsidRPr="00F809B6">
        <w:rPr>
          <w:spacing w:val="5"/>
        </w:rPr>
        <w:tab/>
        <w:t xml:space="preserve">INTEL, “Intel DPDK vSwitch”, on-line: </w:t>
      </w:r>
      <w:hyperlink r:id="rId157" w:history="1">
        <w:r w:rsidRPr="00F809B6">
          <w:rPr>
            <w:spacing w:val="5"/>
          </w:rPr>
          <w:t>https://01.org/sites/default/files/downloads/packet-processing/329865inteldpdkvswitchgsg09.pdf</w:t>
        </w:r>
      </w:hyperlink>
    </w:p>
    <w:p w14:paraId="4316E981" w14:textId="5D54158C" w:rsidR="00702A73" w:rsidRPr="00F809B6" w:rsidRDefault="00702A73" w:rsidP="0012765D">
      <w:pPr>
        <w:ind w:left="1418" w:hanging="1418"/>
        <w:rPr>
          <w:spacing w:val="5"/>
        </w:rPr>
      </w:pPr>
      <w:bookmarkStart w:id="258" w:name="ref_Vuurmuur"/>
      <w:r w:rsidRPr="00F809B6">
        <w:rPr>
          <w:spacing w:val="5"/>
        </w:rPr>
        <w:t>[Vuurmuur]</w:t>
      </w:r>
      <w:bookmarkEnd w:id="258"/>
      <w:r w:rsidRPr="00F809B6">
        <w:rPr>
          <w:spacing w:val="5"/>
        </w:rPr>
        <w:tab/>
      </w:r>
      <w:hyperlink r:id="rId158" w:history="1">
        <w:r w:rsidRPr="00F809B6">
          <w:rPr>
            <w:spacing w:val="5"/>
          </w:rPr>
          <w:t>http://www.vuurmuur.org/trac/</w:t>
        </w:r>
      </w:hyperlink>
    </w:p>
    <w:p w14:paraId="6108DD71" w14:textId="7DCB86DB" w:rsidR="00702A73" w:rsidRPr="00F809B6" w:rsidRDefault="00702A73" w:rsidP="00702A73">
      <w:pPr>
        <w:ind w:left="1418" w:hanging="1418"/>
        <w:rPr>
          <w:spacing w:val="5"/>
        </w:rPr>
      </w:pPr>
      <w:bookmarkStart w:id="259" w:name="ref_Vyatta"/>
      <w:r w:rsidRPr="00F809B6">
        <w:rPr>
          <w:spacing w:val="5"/>
        </w:rPr>
        <w:t>[Vyatta]</w:t>
      </w:r>
      <w:bookmarkEnd w:id="259"/>
      <w:r w:rsidRPr="00F809B6">
        <w:rPr>
          <w:spacing w:val="5"/>
        </w:rPr>
        <w:tab/>
      </w:r>
      <w:hyperlink r:id="rId159" w:history="1">
        <w:r w:rsidRPr="00F809B6">
          <w:rPr>
            <w:spacing w:val="5"/>
          </w:rPr>
          <w:t>http://www.vyatta.com</w:t>
        </w:r>
      </w:hyperlink>
    </w:p>
    <w:p w14:paraId="2C242140" w14:textId="77777777" w:rsidR="00702A73" w:rsidRPr="00F809B6" w:rsidRDefault="00702A73" w:rsidP="0012765D">
      <w:pPr>
        <w:ind w:left="1418" w:hanging="1418"/>
        <w:rPr>
          <w:spacing w:val="5"/>
        </w:rPr>
      </w:pPr>
      <w:bookmarkStart w:id="260" w:name="ref_Walters"/>
      <w:r w:rsidRPr="00F809B6">
        <w:rPr>
          <w:spacing w:val="5"/>
        </w:rPr>
        <w:lastRenderedPageBreak/>
        <w:t>[Walters]</w:t>
      </w:r>
      <w:bookmarkEnd w:id="260"/>
      <w:r w:rsidRPr="00F809B6">
        <w:rPr>
          <w:spacing w:val="5"/>
        </w:rPr>
        <w:tab/>
        <w:t>J. P. Walters, A. J. Younge,D.-I. Kang, K.-T. Yao, M. Kang, S. P. Crago, and G. C. Fox, “GPU-Passthrogh Performance: A Comparison of KVM, Xen, VMWare ESXi, and LXC for CUDA and OpenCL Applications,” in Proceedings of the 7th IEEE International Conference on Cloud Computing (CLOUD 2014), IEEE. Anchorage, AK: IEEE, 06/2014</w:t>
      </w:r>
    </w:p>
    <w:p w14:paraId="011C6EFE" w14:textId="04017F17" w:rsidR="00702A73" w:rsidRPr="00F809B6" w:rsidRDefault="00702A73" w:rsidP="0012765D">
      <w:pPr>
        <w:ind w:left="1418" w:hanging="1418"/>
        <w:rPr>
          <w:spacing w:val="5"/>
        </w:rPr>
      </w:pPr>
      <w:bookmarkStart w:id="261" w:name="ref_web2py"/>
      <w:r w:rsidRPr="00F809B6">
        <w:rPr>
          <w:spacing w:val="5"/>
        </w:rPr>
        <w:t>[web2py]</w:t>
      </w:r>
      <w:bookmarkEnd w:id="261"/>
      <w:r w:rsidRPr="00F809B6">
        <w:rPr>
          <w:spacing w:val="5"/>
        </w:rPr>
        <w:tab/>
      </w:r>
      <w:hyperlink r:id="rId160" w:history="1">
        <w:r w:rsidRPr="004057AF">
          <w:rPr>
            <w:spacing w:val="5"/>
          </w:rPr>
          <w:t>http://www.web2py.com/</w:t>
        </w:r>
      </w:hyperlink>
    </w:p>
    <w:p w14:paraId="7EBDE69D" w14:textId="48754ED3" w:rsidR="00530D15" w:rsidRPr="00F809B6" w:rsidRDefault="00702A73" w:rsidP="0012765D">
      <w:pPr>
        <w:ind w:left="1418" w:hanging="1418"/>
        <w:rPr>
          <w:spacing w:val="5"/>
        </w:rPr>
      </w:pPr>
      <w:bookmarkStart w:id="262" w:name="ref_Wfirewalls"/>
      <w:r w:rsidRPr="00F809B6">
        <w:rPr>
          <w:spacing w:val="5"/>
        </w:rPr>
        <w:t>[Wfirewalls]</w:t>
      </w:r>
      <w:bookmarkEnd w:id="262"/>
      <w:r w:rsidRPr="00F809B6">
        <w:rPr>
          <w:spacing w:val="5"/>
        </w:rPr>
        <w:tab/>
      </w:r>
      <w:hyperlink r:id="rId161" w:history="1">
        <w:r w:rsidRPr="004057AF">
          <w:t>http://en.wikipedia.org/wiki/Comparison_of_firewalls</w:t>
        </w:r>
      </w:hyperlink>
    </w:p>
    <w:p w14:paraId="56450C65" w14:textId="77777777" w:rsidR="001C19B6" w:rsidRPr="004057AF" w:rsidRDefault="008274C0" w:rsidP="008964F1">
      <w:pPr>
        <w:pStyle w:val="Heading1"/>
      </w:pPr>
      <w:bookmarkStart w:id="263" w:name="_Toc456088910"/>
      <w:r w:rsidRPr="00F809B6">
        <w:lastRenderedPageBreak/>
        <w:t>List of Acronyms</w:t>
      </w:r>
      <w:bookmarkEnd w:id="263"/>
    </w:p>
    <w:tbl>
      <w:tblPr>
        <w:tblStyle w:val="TableGrid"/>
        <w:tblW w:w="0" w:type="auto"/>
        <w:tblInd w:w="108" w:type="dxa"/>
        <w:tblLook w:val="04A0" w:firstRow="1" w:lastRow="0" w:firstColumn="1" w:lastColumn="0" w:noHBand="0" w:noVBand="1"/>
      </w:tblPr>
      <w:tblGrid>
        <w:gridCol w:w="2677"/>
        <w:gridCol w:w="5511"/>
      </w:tblGrid>
      <w:tr w:rsidR="00386512" w:rsidRPr="004057AF" w14:paraId="3DA03674" w14:textId="77777777" w:rsidTr="00386512">
        <w:trPr>
          <w:cantSplit/>
          <w:tblHeader/>
        </w:trPr>
        <w:tc>
          <w:tcPr>
            <w:tcW w:w="2677" w:type="dxa"/>
            <w:shd w:val="clear" w:color="auto" w:fill="B8CCE4" w:themeFill="accent1" w:themeFillTint="66"/>
          </w:tcPr>
          <w:p w14:paraId="69E6B8B8" w14:textId="77777777" w:rsidR="00386512" w:rsidRPr="00F809B6" w:rsidRDefault="00386512" w:rsidP="007F487A">
            <w:pPr>
              <w:spacing w:before="60" w:after="60"/>
              <w:rPr>
                <w:b/>
              </w:rPr>
            </w:pPr>
            <w:r w:rsidRPr="00F809B6">
              <w:rPr>
                <w:b/>
              </w:rPr>
              <w:t>Acronym</w:t>
            </w:r>
          </w:p>
        </w:tc>
        <w:tc>
          <w:tcPr>
            <w:tcW w:w="5511" w:type="dxa"/>
            <w:shd w:val="clear" w:color="auto" w:fill="B8CCE4" w:themeFill="accent1" w:themeFillTint="66"/>
          </w:tcPr>
          <w:p w14:paraId="534949C7" w14:textId="77777777" w:rsidR="00386512" w:rsidRPr="00F809B6" w:rsidRDefault="00386512" w:rsidP="007F487A">
            <w:pPr>
              <w:spacing w:before="60" w:after="60"/>
              <w:rPr>
                <w:b/>
              </w:rPr>
            </w:pPr>
            <w:r w:rsidRPr="00F809B6">
              <w:rPr>
                <w:b/>
              </w:rPr>
              <w:t>Explanation</w:t>
            </w:r>
          </w:p>
        </w:tc>
      </w:tr>
      <w:tr w:rsidR="00386512" w:rsidRPr="004057AF" w14:paraId="31E0FFA9" w14:textId="77777777" w:rsidTr="00386512">
        <w:tc>
          <w:tcPr>
            <w:tcW w:w="2677" w:type="dxa"/>
          </w:tcPr>
          <w:p w14:paraId="4655CDD7" w14:textId="77777777" w:rsidR="00386512" w:rsidRPr="004057AF" w:rsidRDefault="00386512" w:rsidP="007F487A">
            <w:pPr>
              <w:spacing w:before="60" w:after="60"/>
            </w:pPr>
            <w:r w:rsidRPr="004057AF">
              <w:t>3GPP</w:t>
            </w:r>
          </w:p>
        </w:tc>
        <w:tc>
          <w:tcPr>
            <w:tcW w:w="5511" w:type="dxa"/>
          </w:tcPr>
          <w:p w14:paraId="64C698CE" w14:textId="77777777" w:rsidR="00386512" w:rsidRPr="004057AF" w:rsidRDefault="00386512" w:rsidP="007F487A">
            <w:pPr>
              <w:spacing w:before="60" w:after="60"/>
            </w:pPr>
            <w:r w:rsidRPr="004057AF">
              <w:rPr>
                <w:rStyle w:val="st"/>
              </w:rPr>
              <w:t>Third Generation Partnership Project</w:t>
            </w:r>
          </w:p>
        </w:tc>
      </w:tr>
      <w:tr w:rsidR="00386512" w:rsidRPr="004057AF" w14:paraId="19CEBF89" w14:textId="77777777" w:rsidTr="00386512">
        <w:tc>
          <w:tcPr>
            <w:tcW w:w="2677" w:type="dxa"/>
          </w:tcPr>
          <w:p w14:paraId="1FBCD4A8" w14:textId="77777777" w:rsidR="00386512" w:rsidRPr="004057AF" w:rsidRDefault="00386512" w:rsidP="007F487A">
            <w:pPr>
              <w:spacing w:before="60" w:after="60"/>
            </w:pPr>
            <w:r w:rsidRPr="004057AF">
              <w:t>API</w:t>
            </w:r>
          </w:p>
        </w:tc>
        <w:tc>
          <w:tcPr>
            <w:tcW w:w="5511" w:type="dxa"/>
          </w:tcPr>
          <w:p w14:paraId="2A36F7D7" w14:textId="77777777" w:rsidR="00386512" w:rsidRPr="004057AF" w:rsidRDefault="00386512" w:rsidP="007F487A">
            <w:pPr>
              <w:spacing w:before="60" w:after="60"/>
            </w:pPr>
            <w:r w:rsidRPr="004057AF">
              <w:t>Application Programming Interface</w:t>
            </w:r>
          </w:p>
        </w:tc>
      </w:tr>
      <w:tr w:rsidR="00386512" w:rsidRPr="004057AF" w14:paraId="5C6E3808" w14:textId="77777777" w:rsidTr="00386512">
        <w:tc>
          <w:tcPr>
            <w:tcW w:w="2677" w:type="dxa"/>
          </w:tcPr>
          <w:p w14:paraId="2B96A8BD" w14:textId="77777777" w:rsidR="00386512" w:rsidRPr="004057AF" w:rsidRDefault="00386512" w:rsidP="007F487A">
            <w:pPr>
              <w:spacing w:before="60" w:after="60"/>
            </w:pPr>
            <w:r w:rsidRPr="004057AF">
              <w:t>BGF</w:t>
            </w:r>
          </w:p>
        </w:tc>
        <w:tc>
          <w:tcPr>
            <w:tcW w:w="5511" w:type="dxa"/>
          </w:tcPr>
          <w:p w14:paraId="4DD41674" w14:textId="77777777" w:rsidR="00386512" w:rsidRPr="004057AF" w:rsidRDefault="00386512" w:rsidP="007F487A">
            <w:pPr>
              <w:spacing w:before="60" w:after="60"/>
            </w:pPr>
            <w:r w:rsidRPr="004057AF">
              <w:t>Border Gateway Function</w:t>
            </w:r>
          </w:p>
        </w:tc>
      </w:tr>
      <w:tr w:rsidR="00386512" w:rsidRPr="004057AF" w14:paraId="79C1503A" w14:textId="77777777" w:rsidTr="00386512">
        <w:tc>
          <w:tcPr>
            <w:tcW w:w="2677" w:type="dxa"/>
          </w:tcPr>
          <w:p w14:paraId="0B686739" w14:textId="77777777" w:rsidR="00386512" w:rsidRPr="00F809B6" w:rsidRDefault="00386512" w:rsidP="007F487A">
            <w:pPr>
              <w:spacing w:before="60" w:after="60"/>
            </w:pPr>
            <w:r w:rsidRPr="004057AF">
              <w:t>CAPEX</w:t>
            </w:r>
          </w:p>
        </w:tc>
        <w:tc>
          <w:tcPr>
            <w:tcW w:w="5511" w:type="dxa"/>
          </w:tcPr>
          <w:p w14:paraId="3F4CA0CB" w14:textId="77777777" w:rsidR="00386512" w:rsidRPr="00F809B6" w:rsidRDefault="00386512" w:rsidP="007F487A">
            <w:pPr>
              <w:spacing w:before="60" w:after="60"/>
            </w:pPr>
            <w:r w:rsidRPr="004057AF">
              <w:t>Capital Expenditures</w:t>
            </w:r>
          </w:p>
        </w:tc>
      </w:tr>
      <w:tr w:rsidR="00386512" w:rsidRPr="004057AF" w14:paraId="6500FD9C" w14:textId="77777777" w:rsidTr="00386512">
        <w:tc>
          <w:tcPr>
            <w:tcW w:w="2677" w:type="dxa"/>
          </w:tcPr>
          <w:p w14:paraId="082FC207" w14:textId="77777777" w:rsidR="00386512" w:rsidRPr="004057AF" w:rsidRDefault="00386512" w:rsidP="007F487A">
            <w:pPr>
              <w:spacing w:before="60" w:after="60"/>
            </w:pPr>
            <w:r w:rsidRPr="004057AF">
              <w:t>CLI</w:t>
            </w:r>
          </w:p>
        </w:tc>
        <w:tc>
          <w:tcPr>
            <w:tcW w:w="5511" w:type="dxa"/>
          </w:tcPr>
          <w:p w14:paraId="2B332AE3" w14:textId="77777777" w:rsidR="00386512" w:rsidRPr="004057AF" w:rsidRDefault="00386512" w:rsidP="007F487A">
            <w:pPr>
              <w:spacing w:before="60" w:after="60"/>
            </w:pPr>
            <w:r w:rsidRPr="00F809B6">
              <w:t>Command Line Interface</w:t>
            </w:r>
          </w:p>
        </w:tc>
      </w:tr>
      <w:tr w:rsidR="00386512" w:rsidRPr="004057AF" w14:paraId="01B4BF66" w14:textId="77777777" w:rsidTr="00386512">
        <w:tc>
          <w:tcPr>
            <w:tcW w:w="2677" w:type="dxa"/>
          </w:tcPr>
          <w:p w14:paraId="720E3DE2" w14:textId="77777777" w:rsidR="00386512" w:rsidRPr="004057AF" w:rsidRDefault="00386512" w:rsidP="007F487A">
            <w:pPr>
              <w:spacing w:before="60" w:after="60"/>
            </w:pPr>
            <w:r w:rsidRPr="004057AF">
              <w:t>CRUD</w:t>
            </w:r>
          </w:p>
        </w:tc>
        <w:tc>
          <w:tcPr>
            <w:tcW w:w="5511" w:type="dxa"/>
          </w:tcPr>
          <w:p w14:paraId="2768FCBE" w14:textId="77777777" w:rsidR="00386512" w:rsidRPr="004057AF" w:rsidRDefault="00386512" w:rsidP="007F487A">
            <w:pPr>
              <w:spacing w:before="60" w:after="60"/>
            </w:pPr>
            <w:r w:rsidRPr="004057AF">
              <w:t>Create, Read, Update, Delete</w:t>
            </w:r>
          </w:p>
        </w:tc>
      </w:tr>
      <w:tr w:rsidR="00386512" w:rsidRPr="004057AF" w14:paraId="4FC5BFC2" w14:textId="77777777" w:rsidTr="00386512">
        <w:tc>
          <w:tcPr>
            <w:tcW w:w="2677" w:type="dxa"/>
          </w:tcPr>
          <w:p w14:paraId="0E1F4C47" w14:textId="77777777" w:rsidR="00386512" w:rsidRPr="004057AF" w:rsidRDefault="00386512" w:rsidP="007F487A">
            <w:pPr>
              <w:spacing w:before="60" w:after="60"/>
            </w:pPr>
            <w:r w:rsidRPr="004057AF">
              <w:t>DDoS</w:t>
            </w:r>
          </w:p>
        </w:tc>
        <w:tc>
          <w:tcPr>
            <w:tcW w:w="5511" w:type="dxa"/>
          </w:tcPr>
          <w:p w14:paraId="61BDF751" w14:textId="77777777" w:rsidR="00386512" w:rsidRPr="004057AF" w:rsidRDefault="00386512" w:rsidP="007F487A">
            <w:pPr>
              <w:spacing w:before="60" w:after="60"/>
            </w:pPr>
            <w:r w:rsidRPr="004057AF">
              <w:t>Distributed Denial of Service</w:t>
            </w:r>
          </w:p>
        </w:tc>
      </w:tr>
      <w:tr w:rsidR="00386512" w:rsidRPr="004057AF" w14:paraId="36DA4948" w14:textId="77777777" w:rsidTr="00386512">
        <w:tc>
          <w:tcPr>
            <w:tcW w:w="2677" w:type="dxa"/>
          </w:tcPr>
          <w:p w14:paraId="705A4D71" w14:textId="77777777" w:rsidR="00386512" w:rsidRPr="004057AF" w:rsidRDefault="00386512" w:rsidP="007F487A">
            <w:pPr>
              <w:spacing w:before="60" w:after="60"/>
            </w:pPr>
            <w:r w:rsidRPr="004057AF">
              <w:t>DFA</w:t>
            </w:r>
          </w:p>
        </w:tc>
        <w:tc>
          <w:tcPr>
            <w:tcW w:w="5511" w:type="dxa"/>
          </w:tcPr>
          <w:p w14:paraId="5359CB54" w14:textId="77777777" w:rsidR="00386512" w:rsidRPr="004057AF" w:rsidRDefault="00386512" w:rsidP="007F487A">
            <w:pPr>
              <w:spacing w:before="60" w:after="60"/>
            </w:pPr>
            <w:r w:rsidRPr="00F809B6">
              <w:t>Deterministic Finite Automaton</w:t>
            </w:r>
          </w:p>
        </w:tc>
      </w:tr>
      <w:tr w:rsidR="00386512" w:rsidRPr="004057AF" w14:paraId="1E94A69D" w14:textId="77777777" w:rsidTr="00386512">
        <w:tc>
          <w:tcPr>
            <w:tcW w:w="2677" w:type="dxa"/>
          </w:tcPr>
          <w:p w14:paraId="6F3A1AFB" w14:textId="77777777" w:rsidR="00386512" w:rsidRPr="00F809B6" w:rsidRDefault="00386512" w:rsidP="007F487A">
            <w:pPr>
              <w:spacing w:before="60" w:after="60"/>
            </w:pPr>
            <w:r w:rsidRPr="004057AF">
              <w:t xml:space="preserve">DHCP </w:t>
            </w:r>
          </w:p>
        </w:tc>
        <w:tc>
          <w:tcPr>
            <w:tcW w:w="5511" w:type="dxa"/>
          </w:tcPr>
          <w:p w14:paraId="232A087F" w14:textId="77777777" w:rsidR="00386512" w:rsidRPr="00F809B6" w:rsidRDefault="00386512" w:rsidP="007F487A">
            <w:pPr>
              <w:spacing w:before="60" w:after="60"/>
            </w:pPr>
            <w:r w:rsidRPr="004057AF">
              <w:t>Dynamic Host Configuration Protocol</w:t>
            </w:r>
          </w:p>
        </w:tc>
      </w:tr>
      <w:tr w:rsidR="00386512" w:rsidRPr="004057AF" w14:paraId="493A9DC7" w14:textId="77777777" w:rsidTr="00386512">
        <w:tc>
          <w:tcPr>
            <w:tcW w:w="2677" w:type="dxa"/>
          </w:tcPr>
          <w:p w14:paraId="47C88A89" w14:textId="77777777" w:rsidR="00386512" w:rsidRPr="004057AF" w:rsidRDefault="00386512" w:rsidP="007F487A">
            <w:pPr>
              <w:spacing w:before="60" w:after="60"/>
            </w:pPr>
            <w:r w:rsidRPr="004057AF">
              <w:t>DoS</w:t>
            </w:r>
          </w:p>
        </w:tc>
        <w:tc>
          <w:tcPr>
            <w:tcW w:w="5511" w:type="dxa"/>
          </w:tcPr>
          <w:p w14:paraId="737777C4" w14:textId="77777777" w:rsidR="00386512" w:rsidRPr="004057AF" w:rsidRDefault="00386512" w:rsidP="007F487A">
            <w:pPr>
              <w:spacing w:before="60" w:after="60"/>
            </w:pPr>
            <w:r w:rsidRPr="004057AF">
              <w:t>Denial of Service</w:t>
            </w:r>
          </w:p>
        </w:tc>
      </w:tr>
      <w:tr w:rsidR="00386512" w:rsidRPr="004057AF" w14:paraId="451598C2" w14:textId="77777777" w:rsidTr="00386512">
        <w:tc>
          <w:tcPr>
            <w:tcW w:w="2677" w:type="dxa"/>
          </w:tcPr>
          <w:p w14:paraId="68C3B3A2" w14:textId="77777777" w:rsidR="00386512" w:rsidRPr="004057AF" w:rsidRDefault="00386512" w:rsidP="007F487A">
            <w:pPr>
              <w:spacing w:before="60" w:after="60"/>
            </w:pPr>
            <w:r w:rsidRPr="004057AF">
              <w:t>DPDK</w:t>
            </w:r>
          </w:p>
        </w:tc>
        <w:tc>
          <w:tcPr>
            <w:tcW w:w="5511" w:type="dxa"/>
          </w:tcPr>
          <w:p w14:paraId="36CF2D9C" w14:textId="77777777" w:rsidR="00386512" w:rsidRPr="00F809B6" w:rsidRDefault="00386512" w:rsidP="007F487A">
            <w:pPr>
              <w:spacing w:before="60" w:after="60"/>
            </w:pPr>
            <w:r w:rsidRPr="00F809B6">
              <w:t>Data Plane Development Kit</w:t>
            </w:r>
          </w:p>
        </w:tc>
      </w:tr>
      <w:tr w:rsidR="00386512" w:rsidRPr="004057AF" w14:paraId="2AAE635B" w14:textId="77777777" w:rsidTr="00386512">
        <w:tc>
          <w:tcPr>
            <w:tcW w:w="2677" w:type="dxa"/>
          </w:tcPr>
          <w:p w14:paraId="68921135" w14:textId="77777777" w:rsidR="00386512" w:rsidRPr="004057AF" w:rsidRDefault="00386512" w:rsidP="007F487A">
            <w:pPr>
              <w:spacing w:before="60" w:after="60"/>
            </w:pPr>
            <w:r w:rsidRPr="004057AF">
              <w:t>DPI</w:t>
            </w:r>
          </w:p>
        </w:tc>
        <w:tc>
          <w:tcPr>
            <w:tcW w:w="5511" w:type="dxa"/>
          </w:tcPr>
          <w:p w14:paraId="46AB0A13" w14:textId="77777777" w:rsidR="00386512" w:rsidRPr="00F809B6" w:rsidRDefault="00386512" w:rsidP="007F487A">
            <w:pPr>
              <w:spacing w:before="60" w:after="60"/>
            </w:pPr>
            <w:r w:rsidRPr="004057AF">
              <w:t>Deep Packet Inspection</w:t>
            </w:r>
          </w:p>
        </w:tc>
      </w:tr>
      <w:tr w:rsidR="00386512" w:rsidRPr="004057AF" w14:paraId="21846ADA" w14:textId="77777777" w:rsidTr="00386512">
        <w:tc>
          <w:tcPr>
            <w:tcW w:w="2677" w:type="dxa"/>
          </w:tcPr>
          <w:p w14:paraId="7F265579" w14:textId="77777777" w:rsidR="00386512" w:rsidRPr="004057AF" w:rsidRDefault="00386512" w:rsidP="007F487A">
            <w:pPr>
              <w:spacing w:before="60" w:after="60"/>
            </w:pPr>
            <w:r w:rsidRPr="004057AF">
              <w:t>DPS</w:t>
            </w:r>
          </w:p>
        </w:tc>
        <w:tc>
          <w:tcPr>
            <w:tcW w:w="5511" w:type="dxa"/>
          </w:tcPr>
          <w:p w14:paraId="7CAA04BB" w14:textId="77777777" w:rsidR="00386512" w:rsidRPr="004057AF" w:rsidRDefault="00386512" w:rsidP="007F487A">
            <w:pPr>
              <w:spacing w:before="60" w:after="60"/>
            </w:pPr>
            <w:r w:rsidRPr="00F809B6">
              <w:t>Data Plane Switch</w:t>
            </w:r>
          </w:p>
        </w:tc>
      </w:tr>
      <w:tr w:rsidR="00386512" w:rsidRPr="004057AF" w14:paraId="197E76F6" w14:textId="77777777" w:rsidTr="00386512">
        <w:tc>
          <w:tcPr>
            <w:tcW w:w="2677" w:type="dxa"/>
          </w:tcPr>
          <w:p w14:paraId="7003FCD7" w14:textId="77777777" w:rsidR="00386512" w:rsidRPr="004057AF" w:rsidRDefault="00386512" w:rsidP="007F487A">
            <w:pPr>
              <w:spacing w:before="60" w:after="60"/>
            </w:pPr>
            <w:r w:rsidRPr="004057AF">
              <w:t>DSP</w:t>
            </w:r>
          </w:p>
        </w:tc>
        <w:tc>
          <w:tcPr>
            <w:tcW w:w="5511" w:type="dxa"/>
          </w:tcPr>
          <w:p w14:paraId="6407C787" w14:textId="77777777" w:rsidR="00386512" w:rsidRPr="004057AF" w:rsidRDefault="00386512" w:rsidP="007F487A">
            <w:pPr>
              <w:spacing w:before="60" w:after="60"/>
            </w:pPr>
            <w:r w:rsidRPr="00F809B6">
              <w:t>Digital Signal Processor</w:t>
            </w:r>
          </w:p>
        </w:tc>
      </w:tr>
      <w:tr w:rsidR="00386512" w:rsidRPr="004057AF" w14:paraId="27A42978" w14:textId="77777777" w:rsidTr="00386512">
        <w:tc>
          <w:tcPr>
            <w:tcW w:w="2677" w:type="dxa"/>
          </w:tcPr>
          <w:p w14:paraId="23A68AF1" w14:textId="77777777" w:rsidR="00386512" w:rsidRPr="00F809B6" w:rsidRDefault="00386512" w:rsidP="007F487A">
            <w:pPr>
              <w:spacing w:before="60" w:after="60"/>
            </w:pPr>
            <w:r w:rsidRPr="00F809B6">
              <w:t>DUT</w:t>
            </w:r>
          </w:p>
        </w:tc>
        <w:tc>
          <w:tcPr>
            <w:tcW w:w="5511" w:type="dxa"/>
          </w:tcPr>
          <w:p w14:paraId="472D15A5" w14:textId="77777777" w:rsidR="00386512" w:rsidRPr="00F809B6" w:rsidRDefault="00386512" w:rsidP="007F487A">
            <w:pPr>
              <w:spacing w:before="60" w:after="60"/>
            </w:pPr>
            <w:r w:rsidRPr="00F809B6">
              <w:t>Device Under Test</w:t>
            </w:r>
          </w:p>
        </w:tc>
      </w:tr>
      <w:tr w:rsidR="00386512" w:rsidRPr="004057AF" w14:paraId="547334E3" w14:textId="77777777" w:rsidTr="00386512">
        <w:tc>
          <w:tcPr>
            <w:tcW w:w="2677" w:type="dxa"/>
          </w:tcPr>
          <w:p w14:paraId="5FD7A1DB" w14:textId="77777777" w:rsidR="00386512" w:rsidRPr="004057AF" w:rsidRDefault="00386512" w:rsidP="007F487A">
            <w:pPr>
              <w:spacing w:before="60" w:after="60"/>
            </w:pPr>
            <w:r w:rsidRPr="00F809B6">
              <w:t>EMS</w:t>
            </w:r>
          </w:p>
        </w:tc>
        <w:tc>
          <w:tcPr>
            <w:tcW w:w="5511" w:type="dxa"/>
          </w:tcPr>
          <w:p w14:paraId="6E69306A" w14:textId="77777777" w:rsidR="00386512" w:rsidRPr="00F809B6" w:rsidRDefault="00386512" w:rsidP="007F487A">
            <w:pPr>
              <w:spacing w:before="60" w:after="60"/>
            </w:pPr>
            <w:r w:rsidRPr="00F809B6">
              <w:t>Element Management System</w:t>
            </w:r>
          </w:p>
        </w:tc>
      </w:tr>
      <w:tr w:rsidR="00386512" w:rsidRPr="004057AF" w14:paraId="16AFC259" w14:textId="77777777" w:rsidTr="00386512">
        <w:tc>
          <w:tcPr>
            <w:tcW w:w="2677" w:type="dxa"/>
          </w:tcPr>
          <w:p w14:paraId="62C0D555" w14:textId="77777777" w:rsidR="00386512" w:rsidRPr="00F809B6" w:rsidRDefault="00386512" w:rsidP="007F487A">
            <w:pPr>
              <w:spacing w:before="60" w:after="60"/>
            </w:pPr>
            <w:r w:rsidRPr="00F809B6">
              <w:t>ETSI</w:t>
            </w:r>
          </w:p>
        </w:tc>
        <w:tc>
          <w:tcPr>
            <w:tcW w:w="5511" w:type="dxa"/>
          </w:tcPr>
          <w:p w14:paraId="1AC51B29" w14:textId="77777777" w:rsidR="00386512" w:rsidRPr="00F809B6" w:rsidRDefault="00386512" w:rsidP="007F487A">
            <w:pPr>
              <w:spacing w:before="60" w:after="60"/>
            </w:pPr>
            <w:r w:rsidRPr="00F809B6">
              <w:t>European Telecommunications Institute</w:t>
            </w:r>
          </w:p>
        </w:tc>
      </w:tr>
      <w:tr w:rsidR="00386512" w:rsidRPr="004057AF" w14:paraId="0CFB8188" w14:textId="77777777" w:rsidTr="00386512">
        <w:tc>
          <w:tcPr>
            <w:tcW w:w="2677" w:type="dxa"/>
          </w:tcPr>
          <w:p w14:paraId="6FBF8AA0" w14:textId="77777777" w:rsidR="00386512" w:rsidRPr="004057AF" w:rsidRDefault="00386512" w:rsidP="007F487A">
            <w:pPr>
              <w:spacing w:before="60" w:after="60"/>
            </w:pPr>
            <w:r w:rsidRPr="004057AF">
              <w:t>FW</w:t>
            </w:r>
          </w:p>
        </w:tc>
        <w:tc>
          <w:tcPr>
            <w:tcW w:w="5511" w:type="dxa"/>
          </w:tcPr>
          <w:p w14:paraId="2236021B" w14:textId="77777777" w:rsidR="00386512" w:rsidRPr="004057AF" w:rsidRDefault="00386512" w:rsidP="007F487A">
            <w:pPr>
              <w:spacing w:before="60" w:after="60"/>
            </w:pPr>
            <w:r w:rsidRPr="004057AF">
              <w:t>Firewall</w:t>
            </w:r>
          </w:p>
        </w:tc>
      </w:tr>
      <w:tr w:rsidR="00386512" w:rsidRPr="004057AF" w14:paraId="5BCD1854" w14:textId="77777777" w:rsidTr="00386512">
        <w:tc>
          <w:tcPr>
            <w:tcW w:w="2677" w:type="dxa"/>
          </w:tcPr>
          <w:p w14:paraId="27A4E8F8" w14:textId="77777777" w:rsidR="00386512" w:rsidRPr="00F809B6" w:rsidRDefault="00386512" w:rsidP="007F487A">
            <w:pPr>
              <w:spacing w:before="60" w:after="60"/>
            </w:pPr>
            <w:r w:rsidRPr="004057AF">
              <w:t>HGI</w:t>
            </w:r>
          </w:p>
        </w:tc>
        <w:tc>
          <w:tcPr>
            <w:tcW w:w="5511" w:type="dxa"/>
          </w:tcPr>
          <w:p w14:paraId="7C8A2C29" w14:textId="77777777" w:rsidR="00386512" w:rsidRPr="00F809B6" w:rsidRDefault="00386512" w:rsidP="007F487A">
            <w:pPr>
              <w:spacing w:before="60" w:after="60"/>
            </w:pPr>
            <w:r w:rsidRPr="004057AF">
              <w:t>Home Gateway Initiative</w:t>
            </w:r>
          </w:p>
        </w:tc>
      </w:tr>
      <w:tr w:rsidR="00386512" w:rsidRPr="004057AF" w14:paraId="31519526" w14:textId="77777777" w:rsidTr="00386512">
        <w:tc>
          <w:tcPr>
            <w:tcW w:w="2677" w:type="dxa"/>
          </w:tcPr>
          <w:p w14:paraId="662B3D08" w14:textId="77777777" w:rsidR="00386512" w:rsidRPr="004057AF" w:rsidRDefault="00386512" w:rsidP="007F487A">
            <w:pPr>
              <w:spacing w:before="60" w:after="60"/>
            </w:pPr>
            <w:r w:rsidRPr="004057AF">
              <w:t>HPC</w:t>
            </w:r>
          </w:p>
        </w:tc>
        <w:tc>
          <w:tcPr>
            <w:tcW w:w="5511" w:type="dxa"/>
          </w:tcPr>
          <w:p w14:paraId="23D1590A" w14:textId="77777777" w:rsidR="00386512" w:rsidRPr="004057AF" w:rsidRDefault="00386512" w:rsidP="007F487A">
            <w:pPr>
              <w:spacing w:before="60" w:after="60"/>
            </w:pPr>
            <w:r w:rsidRPr="004057AF">
              <w:t>High Performance Computing</w:t>
            </w:r>
          </w:p>
        </w:tc>
      </w:tr>
      <w:tr w:rsidR="00386512" w:rsidRPr="004057AF" w14:paraId="3C0D476E" w14:textId="77777777" w:rsidTr="00386512">
        <w:tc>
          <w:tcPr>
            <w:tcW w:w="2677" w:type="dxa"/>
          </w:tcPr>
          <w:p w14:paraId="21D39558" w14:textId="77777777" w:rsidR="00386512" w:rsidRPr="00F809B6" w:rsidRDefault="00386512" w:rsidP="007F487A">
            <w:pPr>
              <w:spacing w:before="60" w:after="60"/>
            </w:pPr>
            <w:r w:rsidRPr="004057AF">
              <w:t>HTTP</w:t>
            </w:r>
          </w:p>
        </w:tc>
        <w:tc>
          <w:tcPr>
            <w:tcW w:w="5511" w:type="dxa"/>
          </w:tcPr>
          <w:p w14:paraId="4D150FD5" w14:textId="77777777" w:rsidR="00386512" w:rsidRPr="00F809B6" w:rsidRDefault="00386512" w:rsidP="007F487A">
            <w:pPr>
              <w:spacing w:before="60" w:after="60"/>
            </w:pPr>
            <w:r w:rsidRPr="004057AF">
              <w:t>Hyper Text Transport Protocol</w:t>
            </w:r>
          </w:p>
        </w:tc>
      </w:tr>
      <w:tr w:rsidR="00386512" w:rsidRPr="004057AF" w14:paraId="6A06ADDA" w14:textId="77777777" w:rsidTr="00386512">
        <w:tc>
          <w:tcPr>
            <w:tcW w:w="2677" w:type="dxa"/>
          </w:tcPr>
          <w:p w14:paraId="647A13C3" w14:textId="77777777" w:rsidR="00386512" w:rsidRPr="004057AF" w:rsidRDefault="00386512" w:rsidP="007F487A">
            <w:pPr>
              <w:spacing w:before="60" w:after="60"/>
            </w:pPr>
            <w:r w:rsidRPr="004057AF">
              <w:t>IBCF</w:t>
            </w:r>
          </w:p>
        </w:tc>
        <w:tc>
          <w:tcPr>
            <w:tcW w:w="5511" w:type="dxa"/>
          </w:tcPr>
          <w:p w14:paraId="3A5500A6" w14:textId="77777777" w:rsidR="00386512" w:rsidRPr="004057AF" w:rsidRDefault="00386512" w:rsidP="007F487A">
            <w:pPr>
              <w:spacing w:before="60" w:after="60"/>
            </w:pPr>
            <w:r w:rsidRPr="004057AF">
              <w:t>Interconnection Border Control Function</w:t>
            </w:r>
          </w:p>
        </w:tc>
      </w:tr>
      <w:tr w:rsidR="00386512" w:rsidRPr="004057AF" w14:paraId="35576512" w14:textId="77777777" w:rsidTr="00386512">
        <w:tc>
          <w:tcPr>
            <w:tcW w:w="2677" w:type="dxa"/>
          </w:tcPr>
          <w:p w14:paraId="1D488453" w14:textId="77777777" w:rsidR="00386512" w:rsidRPr="004057AF" w:rsidRDefault="00386512" w:rsidP="007F487A">
            <w:pPr>
              <w:spacing w:before="60" w:after="60"/>
            </w:pPr>
            <w:r w:rsidRPr="004057AF">
              <w:t>IDS</w:t>
            </w:r>
          </w:p>
        </w:tc>
        <w:tc>
          <w:tcPr>
            <w:tcW w:w="5511" w:type="dxa"/>
          </w:tcPr>
          <w:p w14:paraId="02092EDC" w14:textId="77777777" w:rsidR="00386512" w:rsidRPr="004057AF" w:rsidRDefault="00386512" w:rsidP="007F487A">
            <w:pPr>
              <w:spacing w:before="60" w:after="60"/>
            </w:pPr>
            <w:r w:rsidRPr="004057AF">
              <w:t>Intrusion Detection System</w:t>
            </w:r>
          </w:p>
        </w:tc>
      </w:tr>
      <w:tr w:rsidR="00386512" w:rsidRPr="004057AF" w14:paraId="5919A4E6" w14:textId="77777777" w:rsidTr="00386512">
        <w:tc>
          <w:tcPr>
            <w:tcW w:w="2677" w:type="dxa"/>
          </w:tcPr>
          <w:p w14:paraId="74CD3164" w14:textId="77777777" w:rsidR="00386512" w:rsidRPr="00F809B6" w:rsidRDefault="00386512" w:rsidP="007F487A">
            <w:pPr>
              <w:spacing w:before="60" w:after="60"/>
            </w:pPr>
            <w:r w:rsidRPr="004057AF">
              <w:t xml:space="preserve">IETF </w:t>
            </w:r>
          </w:p>
        </w:tc>
        <w:tc>
          <w:tcPr>
            <w:tcW w:w="5511" w:type="dxa"/>
          </w:tcPr>
          <w:p w14:paraId="7EECAF9A" w14:textId="77777777" w:rsidR="00386512" w:rsidRPr="00F809B6" w:rsidRDefault="00386512" w:rsidP="007F487A">
            <w:pPr>
              <w:spacing w:before="60" w:after="60"/>
            </w:pPr>
            <w:r w:rsidRPr="004057AF">
              <w:t>Internet Engineering Task Force</w:t>
            </w:r>
          </w:p>
        </w:tc>
      </w:tr>
      <w:tr w:rsidR="00386512" w:rsidRPr="004057AF" w14:paraId="35EA3327" w14:textId="77777777" w:rsidTr="00386512">
        <w:tc>
          <w:tcPr>
            <w:tcW w:w="2677" w:type="dxa"/>
          </w:tcPr>
          <w:p w14:paraId="47D7F26E" w14:textId="77777777" w:rsidR="00386512" w:rsidRPr="004057AF" w:rsidRDefault="00386512" w:rsidP="007F487A">
            <w:pPr>
              <w:spacing w:before="60" w:after="60"/>
            </w:pPr>
            <w:r w:rsidRPr="00F809B6">
              <w:t>IOMMU</w:t>
            </w:r>
          </w:p>
        </w:tc>
        <w:tc>
          <w:tcPr>
            <w:tcW w:w="5511" w:type="dxa"/>
          </w:tcPr>
          <w:p w14:paraId="427C4EDC" w14:textId="77777777" w:rsidR="00386512" w:rsidRPr="00F809B6" w:rsidRDefault="00386512" w:rsidP="007F487A">
            <w:pPr>
              <w:spacing w:before="60" w:after="60"/>
            </w:pPr>
            <w:r w:rsidRPr="00F809B6">
              <w:t>I/O Memory Management Unit</w:t>
            </w:r>
          </w:p>
        </w:tc>
      </w:tr>
      <w:tr w:rsidR="00386512" w:rsidRPr="004057AF" w14:paraId="31D8F94E" w14:textId="77777777" w:rsidTr="00386512">
        <w:tc>
          <w:tcPr>
            <w:tcW w:w="2677" w:type="dxa"/>
          </w:tcPr>
          <w:p w14:paraId="74B921DA" w14:textId="77777777" w:rsidR="00386512" w:rsidRPr="004057AF" w:rsidRDefault="00386512" w:rsidP="007F487A">
            <w:pPr>
              <w:spacing w:before="60" w:after="60"/>
            </w:pPr>
            <w:r w:rsidRPr="004057AF">
              <w:t>ITU-T</w:t>
            </w:r>
          </w:p>
        </w:tc>
        <w:tc>
          <w:tcPr>
            <w:tcW w:w="5511" w:type="dxa"/>
          </w:tcPr>
          <w:p w14:paraId="7D549B5B" w14:textId="77777777" w:rsidR="00386512" w:rsidRPr="00F809B6" w:rsidRDefault="00386512" w:rsidP="007F487A">
            <w:pPr>
              <w:spacing w:before="60" w:after="60"/>
            </w:pPr>
            <w:r w:rsidRPr="00F809B6">
              <w:t>International Telecommunication Union – Telecommunication Standardization Bureau</w:t>
            </w:r>
          </w:p>
        </w:tc>
      </w:tr>
      <w:tr w:rsidR="00386512" w:rsidRPr="004057AF" w14:paraId="42332BDC" w14:textId="77777777" w:rsidTr="00386512">
        <w:tc>
          <w:tcPr>
            <w:tcW w:w="2677" w:type="dxa"/>
          </w:tcPr>
          <w:p w14:paraId="6BE0F9ED" w14:textId="77777777" w:rsidR="00386512" w:rsidRPr="00F809B6" w:rsidRDefault="00386512" w:rsidP="007F487A">
            <w:pPr>
              <w:spacing w:before="60" w:after="60"/>
            </w:pPr>
            <w:r w:rsidRPr="00F809B6">
              <w:t>JSON</w:t>
            </w:r>
          </w:p>
        </w:tc>
        <w:tc>
          <w:tcPr>
            <w:tcW w:w="5511" w:type="dxa"/>
          </w:tcPr>
          <w:p w14:paraId="30E0FC13" w14:textId="77777777" w:rsidR="00386512" w:rsidRPr="00F809B6" w:rsidRDefault="00386512" w:rsidP="007F487A">
            <w:pPr>
              <w:spacing w:before="60" w:after="60"/>
            </w:pPr>
            <w:r w:rsidRPr="00F809B6">
              <w:t>JavaScript Object Notation</w:t>
            </w:r>
          </w:p>
        </w:tc>
      </w:tr>
      <w:tr w:rsidR="00386512" w:rsidRPr="004057AF" w14:paraId="09ACF238" w14:textId="77777777" w:rsidTr="00386512">
        <w:tc>
          <w:tcPr>
            <w:tcW w:w="2677" w:type="dxa"/>
          </w:tcPr>
          <w:p w14:paraId="40267149" w14:textId="77777777" w:rsidR="00386512" w:rsidRPr="00F809B6" w:rsidRDefault="00386512" w:rsidP="007F487A">
            <w:pPr>
              <w:spacing w:before="60" w:after="60"/>
            </w:pPr>
            <w:r w:rsidRPr="00F809B6">
              <w:t>KVM</w:t>
            </w:r>
          </w:p>
        </w:tc>
        <w:tc>
          <w:tcPr>
            <w:tcW w:w="5511" w:type="dxa"/>
          </w:tcPr>
          <w:p w14:paraId="1DD4D99C" w14:textId="77777777" w:rsidR="00386512" w:rsidRPr="00F809B6" w:rsidRDefault="00386512" w:rsidP="007F487A">
            <w:pPr>
              <w:spacing w:before="60" w:after="60"/>
            </w:pPr>
            <w:r w:rsidRPr="004057AF">
              <w:rPr>
                <w:rStyle w:val="st"/>
              </w:rPr>
              <w:t>Kernel-based Virtual Machine</w:t>
            </w:r>
          </w:p>
        </w:tc>
      </w:tr>
      <w:tr w:rsidR="00386512" w:rsidRPr="004057AF" w14:paraId="1E1761E1" w14:textId="77777777" w:rsidTr="00386512">
        <w:tc>
          <w:tcPr>
            <w:tcW w:w="2677" w:type="dxa"/>
          </w:tcPr>
          <w:p w14:paraId="4AD4F8D4" w14:textId="77777777" w:rsidR="00386512" w:rsidRPr="00F809B6" w:rsidRDefault="00386512" w:rsidP="007F487A">
            <w:pPr>
              <w:spacing w:before="60" w:after="60"/>
            </w:pPr>
            <w:r w:rsidRPr="00F809B6">
              <w:t>LB</w:t>
            </w:r>
          </w:p>
        </w:tc>
        <w:tc>
          <w:tcPr>
            <w:tcW w:w="5511" w:type="dxa"/>
          </w:tcPr>
          <w:p w14:paraId="675AB67A" w14:textId="77777777" w:rsidR="00386512" w:rsidRPr="00F809B6" w:rsidRDefault="00386512" w:rsidP="007F487A">
            <w:pPr>
              <w:spacing w:before="60" w:after="60"/>
            </w:pPr>
            <w:r w:rsidRPr="00F809B6">
              <w:t>Load Balancer</w:t>
            </w:r>
          </w:p>
        </w:tc>
      </w:tr>
      <w:tr w:rsidR="00386512" w:rsidRPr="004057AF" w14:paraId="30B17FA6" w14:textId="77777777" w:rsidTr="00386512">
        <w:tc>
          <w:tcPr>
            <w:tcW w:w="2677" w:type="dxa"/>
          </w:tcPr>
          <w:p w14:paraId="0212BC60" w14:textId="77777777" w:rsidR="00386512" w:rsidRPr="00F809B6" w:rsidRDefault="00386512" w:rsidP="007F487A">
            <w:pPr>
              <w:spacing w:before="60" w:after="60"/>
            </w:pPr>
            <w:r w:rsidRPr="00F809B6">
              <w:lastRenderedPageBreak/>
              <w:t>MANO</w:t>
            </w:r>
          </w:p>
        </w:tc>
        <w:tc>
          <w:tcPr>
            <w:tcW w:w="5511" w:type="dxa"/>
          </w:tcPr>
          <w:p w14:paraId="23D154DE" w14:textId="77777777" w:rsidR="00386512" w:rsidRPr="00F809B6" w:rsidRDefault="00386512" w:rsidP="007F487A">
            <w:pPr>
              <w:spacing w:before="60" w:after="60"/>
            </w:pPr>
            <w:r w:rsidRPr="00F809B6">
              <w:t>Management and Orchestration</w:t>
            </w:r>
          </w:p>
        </w:tc>
      </w:tr>
      <w:tr w:rsidR="00386512" w:rsidRPr="004057AF" w14:paraId="1A715E31" w14:textId="77777777" w:rsidTr="00386512">
        <w:tc>
          <w:tcPr>
            <w:tcW w:w="2677" w:type="dxa"/>
          </w:tcPr>
          <w:p w14:paraId="247ADA39" w14:textId="77777777" w:rsidR="00386512" w:rsidRPr="00F809B6" w:rsidRDefault="00386512" w:rsidP="007F487A">
            <w:pPr>
              <w:spacing w:before="60" w:after="60"/>
            </w:pPr>
            <w:r w:rsidRPr="00F809B6">
              <w:t>MIB</w:t>
            </w:r>
          </w:p>
        </w:tc>
        <w:tc>
          <w:tcPr>
            <w:tcW w:w="5511" w:type="dxa"/>
          </w:tcPr>
          <w:p w14:paraId="18128B29" w14:textId="77777777" w:rsidR="00386512" w:rsidRPr="00F809B6" w:rsidRDefault="00386512" w:rsidP="007F487A">
            <w:pPr>
              <w:spacing w:before="60" w:after="60"/>
            </w:pPr>
            <w:r w:rsidRPr="00F809B6">
              <w:t>Management Information Base</w:t>
            </w:r>
          </w:p>
        </w:tc>
      </w:tr>
      <w:tr w:rsidR="00386512" w:rsidRPr="004057AF" w14:paraId="0A13AAE9" w14:textId="77777777" w:rsidTr="00386512">
        <w:tc>
          <w:tcPr>
            <w:tcW w:w="2677" w:type="dxa"/>
          </w:tcPr>
          <w:p w14:paraId="0A373D6B" w14:textId="77777777" w:rsidR="00386512" w:rsidRPr="00F809B6" w:rsidRDefault="00386512" w:rsidP="007F487A">
            <w:pPr>
              <w:spacing w:before="60" w:after="60"/>
            </w:pPr>
            <w:r w:rsidRPr="004057AF">
              <w:t>NAT</w:t>
            </w:r>
          </w:p>
        </w:tc>
        <w:tc>
          <w:tcPr>
            <w:tcW w:w="5511" w:type="dxa"/>
          </w:tcPr>
          <w:p w14:paraId="043BED85" w14:textId="77777777" w:rsidR="00386512" w:rsidRPr="00F809B6" w:rsidRDefault="00386512" w:rsidP="007F487A">
            <w:pPr>
              <w:spacing w:before="60" w:after="60"/>
            </w:pPr>
            <w:r w:rsidRPr="004057AF">
              <w:t>Network Address Translation</w:t>
            </w:r>
          </w:p>
        </w:tc>
      </w:tr>
      <w:tr w:rsidR="00386512" w:rsidRPr="004057AF" w14:paraId="309D0E94" w14:textId="77777777" w:rsidTr="00386512">
        <w:tc>
          <w:tcPr>
            <w:tcW w:w="2677" w:type="dxa"/>
          </w:tcPr>
          <w:p w14:paraId="2F906AD6" w14:textId="77777777" w:rsidR="00386512" w:rsidRPr="00F809B6" w:rsidRDefault="00386512" w:rsidP="007F487A">
            <w:pPr>
              <w:spacing w:before="60" w:after="60"/>
            </w:pPr>
            <w:r w:rsidRPr="004057AF">
              <w:t>NDVR</w:t>
            </w:r>
          </w:p>
        </w:tc>
        <w:tc>
          <w:tcPr>
            <w:tcW w:w="5511" w:type="dxa"/>
          </w:tcPr>
          <w:p w14:paraId="525F6470" w14:textId="77777777" w:rsidR="00386512" w:rsidRPr="00F809B6" w:rsidRDefault="00386512" w:rsidP="007F487A">
            <w:pPr>
              <w:spacing w:before="60" w:after="60"/>
            </w:pPr>
            <w:r w:rsidRPr="004057AF">
              <w:t>Network Digital Video Recorder</w:t>
            </w:r>
          </w:p>
        </w:tc>
      </w:tr>
      <w:tr w:rsidR="00386512" w:rsidRPr="004057AF" w14:paraId="11CD1554" w14:textId="77777777" w:rsidTr="00386512">
        <w:tc>
          <w:tcPr>
            <w:tcW w:w="2677" w:type="dxa"/>
          </w:tcPr>
          <w:p w14:paraId="14452134" w14:textId="77777777" w:rsidR="00386512" w:rsidRPr="00F809B6" w:rsidRDefault="00386512" w:rsidP="007F487A">
            <w:pPr>
              <w:spacing w:before="60" w:after="60"/>
            </w:pPr>
            <w:r w:rsidRPr="00F809B6">
              <w:t>NETCONF</w:t>
            </w:r>
          </w:p>
        </w:tc>
        <w:tc>
          <w:tcPr>
            <w:tcW w:w="5511" w:type="dxa"/>
          </w:tcPr>
          <w:p w14:paraId="3B178EC6" w14:textId="77777777" w:rsidR="00386512" w:rsidRPr="00F809B6" w:rsidRDefault="00386512" w:rsidP="007F487A">
            <w:pPr>
              <w:spacing w:before="60" w:after="60"/>
            </w:pPr>
            <w:r w:rsidRPr="00F809B6">
              <w:t>Network Configuration Protocol</w:t>
            </w:r>
          </w:p>
        </w:tc>
      </w:tr>
      <w:tr w:rsidR="00386512" w:rsidRPr="004057AF" w14:paraId="709CBD02" w14:textId="77777777" w:rsidTr="00386512">
        <w:tc>
          <w:tcPr>
            <w:tcW w:w="2677" w:type="dxa"/>
          </w:tcPr>
          <w:p w14:paraId="03B7F15D" w14:textId="77777777" w:rsidR="00386512" w:rsidRPr="004057AF" w:rsidRDefault="00386512" w:rsidP="007F487A">
            <w:pPr>
              <w:spacing w:before="60" w:after="60"/>
            </w:pPr>
            <w:r w:rsidRPr="004057AF">
              <w:t>NF</w:t>
            </w:r>
          </w:p>
        </w:tc>
        <w:tc>
          <w:tcPr>
            <w:tcW w:w="5511" w:type="dxa"/>
          </w:tcPr>
          <w:p w14:paraId="42B338F4" w14:textId="77777777" w:rsidR="00386512" w:rsidRPr="004057AF" w:rsidRDefault="00386512" w:rsidP="007F487A">
            <w:pPr>
              <w:spacing w:before="60" w:after="60"/>
            </w:pPr>
            <w:r w:rsidRPr="004057AF">
              <w:t>Network Function</w:t>
            </w:r>
          </w:p>
        </w:tc>
      </w:tr>
      <w:tr w:rsidR="00386512" w:rsidRPr="004057AF" w14:paraId="1FCE2113" w14:textId="77777777" w:rsidTr="00386512">
        <w:tc>
          <w:tcPr>
            <w:tcW w:w="2677" w:type="dxa"/>
          </w:tcPr>
          <w:p w14:paraId="480BE3CC" w14:textId="77777777" w:rsidR="00386512" w:rsidRPr="00F809B6" w:rsidRDefault="00386512" w:rsidP="007F487A">
            <w:pPr>
              <w:spacing w:before="60" w:after="60"/>
            </w:pPr>
            <w:r w:rsidRPr="00F809B6">
              <w:t>NFaaS</w:t>
            </w:r>
          </w:p>
        </w:tc>
        <w:tc>
          <w:tcPr>
            <w:tcW w:w="5511" w:type="dxa"/>
          </w:tcPr>
          <w:p w14:paraId="0B2EDC82" w14:textId="77777777" w:rsidR="00386512" w:rsidRPr="00F809B6" w:rsidRDefault="00386512" w:rsidP="007F487A">
            <w:pPr>
              <w:spacing w:before="60" w:after="60"/>
            </w:pPr>
            <w:r w:rsidRPr="00F809B6">
              <w:t>Network Function as a Service</w:t>
            </w:r>
          </w:p>
        </w:tc>
      </w:tr>
      <w:tr w:rsidR="00386512" w:rsidRPr="004057AF" w14:paraId="04C3025B" w14:textId="77777777" w:rsidTr="00386512">
        <w:tc>
          <w:tcPr>
            <w:tcW w:w="2677" w:type="dxa"/>
          </w:tcPr>
          <w:p w14:paraId="41D79212" w14:textId="77777777" w:rsidR="00386512" w:rsidRPr="00F809B6" w:rsidRDefault="00386512" w:rsidP="007F487A">
            <w:pPr>
              <w:spacing w:before="60" w:after="60"/>
            </w:pPr>
            <w:r w:rsidRPr="00F809B6">
              <w:t>NFVI</w:t>
            </w:r>
          </w:p>
        </w:tc>
        <w:tc>
          <w:tcPr>
            <w:tcW w:w="5511" w:type="dxa"/>
          </w:tcPr>
          <w:p w14:paraId="060B90EA" w14:textId="77777777" w:rsidR="00386512" w:rsidRPr="00F809B6" w:rsidRDefault="00386512" w:rsidP="007F487A">
            <w:pPr>
              <w:spacing w:before="60" w:after="60"/>
            </w:pPr>
            <w:r w:rsidRPr="00F809B6">
              <w:t>Network Function Virtualization Infrastructure</w:t>
            </w:r>
          </w:p>
        </w:tc>
      </w:tr>
      <w:tr w:rsidR="00386512" w:rsidRPr="004057AF" w14:paraId="6A0DB0F3" w14:textId="77777777" w:rsidTr="00386512">
        <w:tc>
          <w:tcPr>
            <w:tcW w:w="2677" w:type="dxa"/>
          </w:tcPr>
          <w:p w14:paraId="483E0A04" w14:textId="77777777" w:rsidR="00386512" w:rsidRPr="00F809B6" w:rsidRDefault="00386512" w:rsidP="007F487A">
            <w:pPr>
              <w:spacing w:before="60" w:after="60"/>
            </w:pPr>
            <w:r w:rsidRPr="004057AF">
              <w:t xml:space="preserve">NIO </w:t>
            </w:r>
          </w:p>
        </w:tc>
        <w:tc>
          <w:tcPr>
            <w:tcW w:w="5511" w:type="dxa"/>
          </w:tcPr>
          <w:p w14:paraId="0F1314B2" w14:textId="77777777" w:rsidR="00386512" w:rsidRPr="00F809B6" w:rsidRDefault="00386512" w:rsidP="007F487A">
            <w:pPr>
              <w:spacing w:before="60" w:after="60"/>
            </w:pPr>
            <w:r w:rsidRPr="004057AF">
              <w:t>Non Blockio I/O</w:t>
            </w:r>
          </w:p>
        </w:tc>
      </w:tr>
      <w:tr w:rsidR="00386512" w:rsidRPr="004057AF" w14:paraId="3E5322FA" w14:textId="77777777" w:rsidTr="00386512">
        <w:tc>
          <w:tcPr>
            <w:tcW w:w="2677" w:type="dxa"/>
          </w:tcPr>
          <w:p w14:paraId="2A4A54A3" w14:textId="77777777" w:rsidR="00386512" w:rsidRPr="004057AF" w:rsidRDefault="00386512" w:rsidP="007F487A">
            <w:pPr>
              <w:spacing w:before="60" w:after="60"/>
            </w:pPr>
            <w:r w:rsidRPr="004057AF">
              <w:t>NN</w:t>
            </w:r>
          </w:p>
        </w:tc>
        <w:tc>
          <w:tcPr>
            <w:tcW w:w="5511" w:type="dxa"/>
          </w:tcPr>
          <w:p w14:paraId="009DBC72" w14:textId="77777777" w:rsidR="00386512" w:rsidRPr="004057AF" w:rsidRDefault="00386512" w:rsidP="007F487A">
            <w:pPr>
              <w:spacing w:before="60" w:after="60"/>
            </w:pPr>
            <w:r w:rsidRPr="004057AF">
              <w:t>Neural Network</w:t>
            </w:r>
          </w:p>
        </w:tc>
      </w:tr>
      <w:tr w:rsidR="00386512" w:rsidRPr="004057AF" w14:paraId="4BCD7663" w14:textId="77777777" w:rsidTr="00386512">
        <w:tc>
          <w:tcPr>
            <w:tcW w:w="2677" w:type="dxa"/>
          </w:tcPr>
          <w:p w14:paraId="1671A831" w14:textId="77777777" w:rsidR="00386512" w:rsidRPr="004057AF" w:rsidRDefault="00386512" w:rsidP="007F487A">
            <w:pPr>
              <w:spacing w:before="60" w:after="60"/>
            </w:pPr>
            <w:r w:rsidRPr="004057AF">
              <w:t>NPU</w:t>
            </w:r>
          </w:p>
        </w:tc>
        <w:tc>
          <w:tcPr>
            <w:tcW w:w="5511" w:type="dxa"/>
          </w:tcPr>
          <w:p w14:paraId="214E16CD" w14:textId="77777777" w:rsidR="00386512" w:rsidRPr="004057AF" w:rsidRDefault="00386512" w:rsidP="007F487A">
            <w:pPr>
              <w:spacing w:before="60" w:after="60"/>
            </w:pPr>
            <w:r w:rsidRPr="00F809B6">
              <w:t>Network Processor Unit</w:t>
            </w:r>
          </w:p>
        </w:tc>
      </w:tr>
      <w:tr w:rsidR="00386512" w:rsidRPr="004057AF" w14:paraId="26BB2702" w14:textId="77777777" w:rsidTr="00386512">
        <w:tc>
          <w:tcPr>
            <w:tcW w:w="2677" w:type="dxa"/>
          </w:tcPr>
          <w:p w14:paraId="24438B7C" w14:textId="77777777" w:rsidR="00386512" w:rsidRPr="004057AF" w:rsidRDefault="00386512" w:rsidP="007F487A">
            <w:pPr>
              <w:spacing w:before="60" w:after="60"/>
            </w:pPr>
            <w:r w:rsidRPr="004057AF">
              <w:t>NSIS</w:t>
            </w:r>
          </w:p>
        </w:tc>
        <w:tc>
          <w:tcPr>
            <w:tcW w:w="5511" w:type="dxa"/>
          </w:tcPr>
          <w:p w14:paraId="4E4ACD84" w14:textId="77777777" w:rsidR="00386512" w:rsidRPr="004057AF" w:rsidRDefault="00386512" w:rsidP="007F487A">
            <w:pPr>
              <w:spacing w:before="60" w:after="60"/>
            </w:pPr>
            <w:r w:rsidRPr="004057AF">
              <w:t>Next Steps In Signaling</w:t>
            </w:r>
          </w:p>
        </w:tc>
      </w:tr>
      <w:tr w:rsidR="00386512" w:rsidRPr="004057AF" w14:paraId="77AB6A9D" w14:textId="77777777" w:rsidTr="00386512">
        <w:tc>
          <w:tcPr>
            <w:tcW w:w="2677" w:type="dxa"/>
          </w:tcPr>
          <w:p w14:paraId="74D43A56" w14:textId="77777777" w:rsidR="00386512" w:rsidRPr="004057AF" w:rsidRDefault="00386512" w:rsidP="007F487A">
            <w:pPr>
              <w:spacing w:before="60" w:after="60"/>
            </w:pPr>
            <w:r w:rsidRPr="004057AF">
              <w:t>O&amp;M</w:t>
            </w:r>
          </w:p>
        </w:tc>
        <w:tc>
          <w:tcPr>
            <w:tcW w:w="5511" w:type="dxa"/>
          </w:tcPr>
          <w:p w14:paraId="0CCEE171" w14:textId="77777777" w:rsidR="00386512" w:rsidRPr="004057AF" w:rsidRDefault="00386512" w:rsidP="007F487A">
            <w:pPr>
              <w:spacing w:before="60" w:after="60"/>
            </w:pPr>
            <w:r w:rsidRPr="004057AF">
              <w:t>Operating and Maintenance</w:t>
            </w:r>
          </w:p>
        </w:tc>
      </w:tr>
      <w:tr w:rsidR="00386512" w:rsidRPr="004057AF" w14:paraId="0790AEFE" w14:textId="77777777" w:rsidTr="00386512">
        <w:tc>
          <w:tcPr>
            <w:tcW w:w="2677" w:type="dxa"/>
          </w:tcPr>
          <w:p w14:paraId="0625FC94" w14:textId="77777777" w:rsidR="00386512" w:rsidRPr="00F809B6" w:rsidRDefault="00386512" w:rsidP="007F487A">
            <w:pPr>
              <w:spacing w:before="60" w:after="60"/>
            </w:pPr>
            <w:r w:rsidRPr="004057AF">
              <w:t>OPEX</w:t>
            </w:r>
          </w:p>
        </w:tc>
        <w:tc>
          <w:tcPr>
            <w:tcW w:w="5511" w:type="dxa"/>
          </w:tcPr>
          <w:p w14:paraId="7A5770D6" w14:textId="77777777" w:rsidR="00386512" w:rsidRPr="00F809B6" w:rsidRDefault="00386512" w:rsidP="007F487A">
            <w:pPr>
              <w:spacing w:before="60" w:after="60"/>
            </w:pPr>
            <w:r w:rsidRPr="004057AF">
              <w:t>Operational Expenditures</w:t>
            </w:r>
          </w:p>
        </w:tc>
      </w:tr>
      <w:tr w:rsidR="00386512" w:rsidRPr="004057AF" w14:paraId="601DA5CE" w14:textId="77777777" w:rsidTr="00386512">
        <w:tc>
          <w:tcPr>
            <w:tcW w:w="2677" w:type="dxa"/>
          </w:tcPr>
          <w:p w14:paraId="5495F374" w14:textId="77777777" w:rsidR="00386512" w:rsidRPr="00F809B6" w:rsidRDefault="00386512" w:rsidP="007F487A">
            <w:pPr>
              <w:spacing w:before="60" w:after="60"/>
            </w:pPr>
            <w:r w:rsidRPr="004057AF">
              <w:t>OSGI</w:t>
            </w:r>
          </w:p>
        </w:tc>
        <w:tc>
          <w:tcPr>
            <w:tcW w:w="5511" w:type="dxa"/>
          </w:tcPr>
          <w:p w14:paraId="17A9974A" w14:textId="77777777" w:rsidR="00386512" w:rsidRPr="00F809B6" w:rsidRDefault="00386512" w:rsidP="007F487A">
            <w:pPr>
              <w:spacing w:before="60" w:after="60"/>
            </w:pPr>
            <w:r w:rsidRPr="004057AF">
              <w:t>Open Service Gateway Initiative</w:t>
            </w:r>
          </w:p>
        </w:tc>
      </w:tr>
      <w:tr w:rsidR="00386512" w:rsidRPr="004057AF" w14:paraId="0E8F37B1" w14:textId="77777777" w:rsidTr="00386512">
        <w:tc>
          <w:tcPr>
            <w:tcW w:w="2677" w:type="dxa"/>
          </w:tcPr>
          <w:p w14:paraId="6C6ECB51" w14:textId="77777777" w:rsidR="00386512" w:rsidRPr="00F809B6" w:rsidRDefault="00386512" w:rsidP="007F487A">
            <w:pPr>
              <w:spacing w:before="60" w:after="60"/>
            </w:pPr>
            <w:r w:rsidRPr="004057AF">
              <w:t>OTT</w:t>
            </w:r>
          </w:p>
        </w:tc>
        <w:tc>
          <w:tcPr>
            <w:tcW w:w="5511" w:type="dxa"/>
          </w:tcPr>
          <w:p w14:paraId="717AC973" w14:textId="77777777" w:rsidR="00386512" w:rsidRPr="00F809B6" w:rsidRDefault="00386512" w:rsidP="007F487A">
            <w:pPr>
              <w:spacing w:before="60" w:after="60"/>
            </w:pPr>
            <w:r w:rsidRPr="004057AF">
              <w:t>over-the-top</w:t>
            </w:r>
          </w:p>
        </w:tc>
      </w:tr>
      <w:tr w:rsidR="00386512" w:rsidRPr="004057AF" w14:paraId="31EE2940" w14:textId="77777777" w:rsidTr="00386512">
        <w:tc>
          <w:tcPr>
            <w:tcW w:w="2677" w:type="dxa"/>
          </w:tcPr>
          <w:p w14:paraId="27583EF8" w14:textId="77777777" w:rsidR="00386512" w:rsidRPr="00F809B6" w:rsidRDefault="00386512" w:rsidP="007F487A">
            <w:pPr>
              <w:spacing w:before="60" w:after="60"/>
            </w:pPr>
            <w:r w:rsidRPr="00F809B6">
              <w:t>PCI</w:t>
            </w:r>
          </w:p>
        </w:tc>
        <w:tc>
          <w:tcPr>
            <w:tcW w:w="5511" w:type="dxa"/>
          </w:tcPr>
          <w:p w14:paraId="7F74765F" w14:textId="77777777" w:rsidR="00386512" w:rsidRPr="004057AF" w:rsidRDefault="00386512" w:rsidP="007F487A">
            <w:pPr>
              <w:spacing w:before="60" w:after="60"/>
              <w:rPr>
                <w:rStyle w:val="st"/>
              </w:rPr>
            </w:pPr>
            <w:r w:rsidRPr="004057AF">
              <w:rPr>
                <w:rStyle w:val="st"/>
              </w:rPr>
              <w:t>Peripheral Component Interconnect</w:t>
            </w:r>
          </w:p>
        </w:tc>
      </w:tr>
      <w:tr w:rsidR="00386512" w:rsidRPr="004057AF" w14:paraId="5BA2EA66" w14:textId="77777777" w:rsidTr="00386512">
        <w:tc>
          <w:tcPr>
            <w:tcW w:w="2677" w:type="dxa"/>
          </w:tcPr>
          <w:p w14:paraId="18B15724" w14:textId="77777777" w:rsidR="00386512" w:rsidRPr="004057AF" w:rsidRDefault="00386512" w:rsidP="007F487A">
            <w:pPr>
              <w:spacing w:before="60" w:after="60"/>
            </w:pPr>
            <w:r w:rsidRPr="00F809B6">
              <w:t>PCIe</w:t>
            </w:r>
          </w:p>
        </w:tc>
        <w:tc>
          <w:tcPr>
            <w:tcW w:w="5511" w:type="dxa"/>
          </w:tcPr>
          <w:p w14:paraId="6668C037" w14:textId="77777777" w:rsidR="00386512" w:rsidRPr="004057AF" w:rsidRDefault="00386512" w:rsidP="007F487A">
            <w:pPr>
              <w:spacing w:before="60" w:after="60"/>
            </w:pPr>
            <w:r w:rsidRPr="004057AF">
              <w:rPr>
                <w:rStyle w:val="st"/>
              </w:rPr>
              <w:t>Peripheral Component Interconnect Express</w:t>
            </w:r>
          </w:p>
        </w:tc>
      </w:tr>
      <w:tr w:rsidR="00386512" w:rsidRPr="004057AF" w14:paraId="44FB34FD" w14:textId="77777777" w:rsidTr="00386512">
        <w:tc>
          <w:tcPr>
            <w:tcW w:w="2677" w:type="dxa"/>
          </w:tcPr>
          <w:p w14:paraId="140744E4" w14:textId="77777777" w:rsidR="00386512" w:rsidRPr="00F809B6" w:rsidRDefault="00386512" w:rsidP="007F487A">
            <w:pPr>
              <w:spacing w:before="60" w:after="60"/>
            </w:pPr>
            <w:r w:rsidRPr="004057AF">
              <w:t>POC</w:t>
            </w:r>
          </w:p>
        </w:tc>
        <w:tc>
          <w:tcPr>
            <w:tcW w:w="5511" w:type="dxa"/>
          </w:tcPr>
          <w:p w14:paraId="75EA9FA3" w14:textId="77777777" w:rsidR="00386512" w:rsidRPr="00F809B6" w:rsidRDefault="00386512" w:rsidP="007F487A">
            <w:pPr>
              <w:spacing w:before="60" w:after="60"/>
            </w:pPr>
            <w:r w:rsidRPr="004057AF">
              <w:t>Proof of Concept</w:t>
            </w:r>
          </w:p>
        </w:tc>
      </w:tr>
      <w:tr w:rsidR="00386512" w:rsidRPr="004057AF" w14:paraId="2248E236" w14:textId="77777777" w:rsidTr="00386512">
        <w:tc>
          <w:tcPr>
            <w:tcW w:w="2677" w:type="dxa"/>
          </w:tcPr>
          <w:p w14:paraId="742CA2A7" w14:textId="77777777" w:rsidR="00386512" w:rsidRPr="00F809B6" w:rsidRDefault="00386512" w:rsidP="007F487A">
            <w:pPr>
              <w:spacing w:before="60" w:after="60"/>
            </w:pPr>
            <w:r w:rsidRPr="004057AF">
              <w:t>PSNR</w:t>
            </w:r>
          </w:p>
        </w:tc>
        <w:tc>
          <w:tcPr>
            <w:tcW w:w="5511" w:type="dxa"/>
          </w:tcPr>
          <w:p w14:paraId="6F68CB37" w14:textId="77777777" w:rsidR="00386512" w:rsidRPr="00F809B6" w:rsidRDefault="00386512" w:rsidP="007F487A">
            <w:pPr>
              <w:spacing w:before="60" w:after="60"/>
            </w:pPr>
            <w:r w:rsidRPr="00F809B6">
              <w:t xml:space="preserve">Peak Signal-to-Noise Ratio </w:t>
            </w:r>
          </w:p>
        </w:tc>
      </w:tr>
      <w:tr w:rsidR="00386512" w:rsidRPr="004057AF" w14:paraId="3419866A" w14:textId="77777777" w:rsidTr="00386512">
        <w:tc>
          <w:tcPr>
            <w:tcW w:w="2677" w:type="dxa"/>
          </w:tcPr>
          <w:p w14:paraId="611AF460" w14:textId="77777777" w:rsidR="00386512" w:rsidRPr="00F809B6" w:rsidRDefault="00386512" w:rsidP="007F487A">
            <w:pPr>
              <w:spacing w:before="60" w:after="60"/>
            </w:pPr>
            <w:r w:rsidRPr="004057AF">
              <w:t xml:space="preserve">QoE </w:t>
            </w:r>
          </w:p>
        </w:tc>
        <w:tc>
          <w:tcPr>
            <w:tcW w:w="5511" w:type="dxa"/>
          </w:tcPr>
          <w:p w14:paraId="621E0102" w14:textId="77777777" w:rsidR="00386512" w:rsidRPr="00F809B6" w:rsidRDefault="00386512" w:rsidP="007F487A">
            <w:pPr>
              <w:spacing w:before="60" w:after="60"/>
            </w:pPr>
            <w:r w:rsidRPr="004057AF">
              <w:t>Quality of Experience</w:t>
            </w:r>
          </w:p>
        </w:tc>
      </w:tr>
      <w:tr w:rsidR="00386512" w:rsidRPr="004057AF" w14:paraId="034CFD24" w14:textId="77777777" w:rsidTr="00386512">
        <w:tc>
          <w:tcPr>
            <w:tcW w:w="2677" w:type="dxa"/>
          </w:tcPr>
          <w:p w14:paraId="52465E6F" w14:textId="77777777" w:rsidR="00386512" w:rsidRPr="00F809B6" w:rsidRDefault="00386512" w:rsidP="007F487A">
            <w:pPr>
              <w:spacing w:before="60" w:after="60"/>
            </w:pPr>
            <w:r w:rsidRPr="00F809B6">
              <w:t>RAID</w:t>
            </w:r>
          </w:p>
        </w:tc>
        <w:tc>
          <w:tcPr>
            <w:tcW w:w="5511" w:type="dxa"/>
          </w:tcPr>
          <w:p w14:paraId="70A19E90" w14:textId="77777777" w:rsidR="00386512" w:rsidRPr="00F809B6" w:rsidRDefault="00386512" w:rsidP="007F487A">
            <w:pPr>
              <w:spacing w:before="60" w:after="60"/>
            </w:pPr>
            <w:r w:rsidRPr="00F809B6">
              <w:t>Redundant Array of Independent Disks</w:t>
            </w:r>
          </w:p>
        </w:tc>
      </w:tr>
      <w:tr w:rsidR="00386512" w:rsidRPr="004057AF" w14:paraId="052D2210" w14:textId="77777777" w:rsidTr="00386512">
        <w:tc>
          <w:tcPr>
            <w:tcW w:w="2677" w:type="dxa"/>
          </w:tcPr>
          <w:p w14:paraId="3B980740" w14:textId="77777777" w:rsidR="00386512" w:rsidRPr="00F809B6" w:rsidRDefault="00386512" w:rsidP="007F487A">
            <w:pPr>
              <w:spacing w:before="60" w:after="60"/>
            </w:pPr>
            <w:r w:rsidRPr="00F809B6">
              <w:t>REST</w:t>
            </w:r>
          </w:p>
        </w:tc>
        <w:tc>
          <w:tcPr>
            <w:tcW w:w="5511" w:type="dxa"/>
          </w:tcPr>
          <w:p w14:paraId="525AEC6E" w14:textId="77777777" w:rsidR="00386512" w:rsidRPr="00F809B6" w:rsidRDefault="00386512" w:rsidP="007F487A">
            <w:pPr>
              <w:spacing w:before="60" w:after="60"/>
            </w:pPr>
            <w:r w:rsidRPr="00F809B6">
              <w:t>Representational State Transfer</w:t>
            </w:r>
          </w:p>
        </w:tc>
      </w:tr>
      <w:tr w:rsidR="00386512" w:rsidRPr="004057AF" w14:paraId="399DB89B" w14:textId="77777777" w:rsidTr="00386512">
        <w:tc>
          <w:tcPr>
            <w:tcW w:w="2677" w:type="dxa"/>
          </w:tcPr>
          <w:p w14:paraId="2F807B15" w14:textId="77777777" w:rsidR="00386512" w:rsidRPr="00F809B6" w:rsidRDefault="00386512" w:rsidP="007F487A">
            <w:pPr>
              <w:spacing w:before="60" w:after="60"/>
            </w:pPr>
            <w:r w:rsidRPr="00F809B6">
              <w:t>RFC</w:t>
            </w:r>
          </w:p>
        </w:tc>
        <w:tc>
          <w:tcPr>
            <w:tcW w:w="5511" w:type="dxa"/>
          </w:tcPr>
          <w:p w14:paraId="6EFEA21A" w14:textId="77777777" w:rsidR="00386512" w:rsidRPr="00F809B6" w:rsidRDefault="00386512" w:rsidP="007F487A">
            <w:pPr>
              <w:spacing w:before="60" w:after="60"/>
            </w:pPr>
            <w:r w:rsidRPr="00F809B6">
              <w:t>Request For Comments</w:t>
            </w:r>
          </w:p>
        </w:tc>
      </w:tr>
      <w:tr w:rsidR="00386512" w:rsidRPr="004057AF" w14:paraId="2A0EA0AD" w14:textId="77777777" w:rsidTr="00386512">
        <w:tc>
          <w:tcPr>
            <w:tcW w:w="2677" w:type="dxa"/>
          </w:tcPr>
          <w:p w14:paraId="72BFE135" w14:textId="77777777" w:rsidR="00386512" w:rsidRPr="00F809B6" w:rsidRDefault="00386512" w:rsidP="007F487A">
            <w:pPr>
              <w:spacing w:before="60" w:after="60"/>
            </w:pPr>
            <w:r w:rsidRPr="004057AF">
              <w:t>RGW</w:t>
            </w:r>
          </w:p>
        </w:tc>
        <w:tc>
          <w:tcPr>
            <w:tcW w:w="5511" w:type="dxa"/>
          </w:tcPr>
          <w:p w14:paraId="462F925C" w14:textId="77777777" w:rsidR="00386512" w:rsidRPr="00F809B6" w:rsidRDefault="00386512" w:rsidP="007F487A">
            <w:pPr>
              <w:spacing w:before="60" w:after="60"/>
            </w:pPr>
            <w:r w:rsidRPr="004057AF">
              <w:t>Residential Gateway</w:t>
            </w:r>
          </w:p>
        </w:tc>
      </w:tr>
      <w:tr w:rsidR="00386512" w:rsidRPr="004057AF" w14:paraId="67F753D8" w14:textId="77777777" w:rsidTr="00386512">
        <w:tc>
          <w:tcPr>
            <w:tcW w:w="2677" w:type="dxa"/>
          </w:tcPr>
          <w:p w14:paraId="0E36CABE" w14:textId="77777777" w:rsidR="00386512" w:rsidRPr="004057AF" w:rsidRDefault="00386512" w:rsidP="007F487A">
            <w:pPr>
              <w:spacing w:before="60" w:after="60"/>
            </w:pPr>
            <w:r w:rsidRPr="004057AF">
              <w:t>RTP</w:t>
            </w:r>
          </w:p>
        </w:tc>
        <w:tc>
          <w:tcPr>
            <w:tcW w:w="5511" w:type="dxa"/>
          </w:tcPr>
          <w:p w14:paraId="670C8FD9" w14:textId="77777777" w:rsidR="00386512" w:rsidRPr="004057AF" w:rsidRDefault="00386512" w:rsidP="007F487A">
            <w:pPr>
              <w:spacing w:before="60" w:after="60"/>
            </w:pPr>
            <w:r w:rsidRPr="004057AF">
              <w:t>Real</w:t>
            </w:r>
            <w:r w:rsidRPr="004057AF">
              <w:noBreakHyphen/>
              <w:t>time Transport Protocol</w:t>
            </w:r>
          </w:p>
        </w:tc>
      </w:tr>
      <w:tr w:rsidR="00386512" w:rsidRPr="004057AF" w14:paraId="563949D7" w14:textId="77777777" w:rsidTr="00386512">
        <w:tc>
          <w:tcPr>
            <w:tcW w:w="2677" w:type="dxa"/>
          </w:tcPr>
          <w:p w14:paraId="16586169" w14:textId="77777777" w:rsidR="00386512" w:rsidRPr="004057AF" w:rsidRDefault="00386512" w:rsidP="007F487A">
            <w:pPr>
              <w:spacing w:before="60" w:after="60"/>
            </w:pPr>
            <w:r w:rsidRPr="004057AF">
              <w:t>SA</w:t>
            </w:r>
          </w:p>
        </w:tc>
        <w:tc>
          <w:tcPr>
            <w:tcW w:w="5511" w:type="dxa"/>
          </w:tcPr>
          <w:p w14:paraId="579DA7C0" w14:textId="77777777" w:rsidR="00386512" w:rsidRPr="004057AF" w:rsidRDefault="00386512" w:rsidP="007F487A">
            <w:pPr>
              <w:spacing w:before="60" w:after="60"/>
            </w:pPr>
            <w:r w:rsidRPr="004057AF">
              <w:t>Security Appliance</w:t>
            </w:r>
          </w:p>
        </w:tc>
      </w:tr>
      <w:tr w:rsidR="00386512" w:rsidRPr="004057AF" w14:paraId="350B8699" w14:textId="77777777" w:rsidTr="00386512">
        <w:tc>
          <w:tcPr>
            <w:tcW w:w="2677" w:type="dxa"/>
          </w:tcPr>
          <w:p w14:paraId="6ED295D1" w14:textId="77777777" w:rsidR="00386512" w:rsidRPr="004057AF" w:rsidRDefault="00386512" w:rsidP="007F487A">
            <w:pPr>
              <w:spacing w:before="60" w:after="60"/>
            </w:pPr>
            <w:r w:rsidRPr="004057AF">
              <w:t>SBC</w:t>
            </w:r>
          </w:p>
        </w:tc>
        <w:tc>
          <w:tcPr>
            <w:tcW w:w="5511" w:type="dxa"/>
          </w:tcPr>
          <w:p w14:paraId="1FCA7587" w14:textId="77777777" w:rsidR="00386512" w:rsidRPr="004057AF" w:rsidRDefault="00386512" w:rsidP="007F487A">
            <w:pPr>
              <w:spacing w:before="60" w:after="60"/>
            </w:pPr>
            <w:r w:rsidRPr="004057AF">
              <w:t>Session Border Controller</w:t>
            </w:r>
          </w:p>
        </w:tc>
      </w:tr>
      <w:tr w:rsidR="00386512" w:rsidRPr="004057AF" w14:paraId="6CF5CFA6" w14:textId="77777777" w:rsidTr="00386512">
        <w:tc>
          <w:tcPr>
            <w:tcW w:w="2677" w:type="dxa"/>
          </w:tcPr>
          <w:p w14:paraId="16376B29" w14:textId="77777777" w:rsidR="00386512" w:rsidRPr="004057AF" w:rsidRDefault="00386512" w:rsidP="007F487A">
            <w:pPr>
              <w:spacing w:before="60" w:after="60"/>
            </w:pPr>
            <w:r w:rsidRPr="004057AF">
              <w:t>SIMCO</w:t>
            </w:r>
          </w:p>
        </w:tc>
        <w:tc>
          <w:tcPr>
            <w:tcW w:w="5511" w:type="dxa"/>
          </w:tcPr>
          <w:p w14:paraId="6716B39F" w14:textId="77777777" w:rsidR="00386512" w:rsidRPr="004057AF" w:rsidRDefault="00386512" w:rsidP="007F487A">
            <w:pPr>
              <w:spacing w:before="60" w:after="60"/>
            </w:pPr>
            <w:r w:rsidRPr="004057AF">
              <w:t>Simple Middlebox Configuration</w:t>
            </w:r>
          </w:p>
        </w:tc>
      </w:tr>
      <w:tr w:rsidR="00386512" w:rsidRPr="004057AF" w14:paraId="25A00BAE" w14:textId="77777777" w:rsidTr="00386512">
        <w:tc>
          <w:tcPr>
            <w:tcW w:w="2677" w:type="dxa"/>
          </w:tcPr>
          <w:p w14:paraId="2D2BFAEF" w14:textId="77777777" w:rsidR="00386512" w:rsidRPr="004057AF" w:rsidRDefault="00386512" w:rsidP="007F487A">
            <w:pPr>
              <w:spacing w:before="60" w:after="60"/>
            </w:pPr>
            <w:r w:rsidRPr="004057AF">
              <w:t>SIP</w:t>
            </w:r>
          </w:p>
        </w:tc>
        <w:tc>
          <w:tcPr>
            <w:tcW w:w="5511" w:type="dxa"/>
          </w:tcPr>
          <w:p w14:paraId="0B465E65" w14:textId="77777777" w:rsidR="00386512" w:rsidRPr="004057AF" w:rsidRDefault="00386512" w:rsidP="007F487A">
            <w:pPr>
              <w:spacing w:before="60" w:after="60"/>
            </w:pPr>
            <w:r w:rsidRPr="004057AF">
              <w:t>Session Initiation Protocol</w:t>
            </w:r>
          </w:p>
        </w:tc>
      </w:tr>
      <w:tr w:rsidR="00386512" w:rsidRPr="004057AF" w14:paraId="15749A6A" w14:textId="77777777" w:rsidTr="00386512">
        <w:tc>
          <w:tcPr>
            <w:tcW w:w="2677" w:type="dxa"/>
          </w:tcPr>
          <w:p w14:paraId="07ECD487" w14:textId="77777777" w:rsidR="00386512" w:rsidRPr="00F809B6" w:rsidRDefault="00386512" w:rsidP="007F487A">
            <w:pPr>
              <w:spacing w:before="60" w:after="60"/>
            </w:pPr>
            <w:r w:rsidRPr="00F809B6">
              <w:t>SNMP</w:t>
            </w:r>
          </w:p>
        </w:tc>
        <w:tc>
          <w:tcPr>
            <w:tcW w:w="5511" w:type="dxa"/>
          </w:tcPr>
          <w:p w14:paraId="23A1E901" w14:textId="77777777" w:rsidR="00386512" w:rsidRPr="00F809B6" w:rsidRDefault="00386512" w:rsidP="007F487A">
            <w:pPr>
              <w:spacing w:before="60" w:after="60"/>
            </w:pPr>
            <w:r w:rsidRPr="00F809B6">
              <w:t>Simple Network Management Protocol</w:t>
            </w:r>
          </w:p>
        </w:tc>
      </w:tr>
      <w:tr w:rsidR="00386512" w:rsidRPr="004057AF" w14:paraId="2173F86B" w14:textId="77777777" w:rsidTr="00386512">
        <w:tc>
          <w:tcPr>
            <w:tcW w:w="2677" w:type="dxa"/>
          </w:tcPr>
          <w:p w14:paraId="3554A030" w14:textId="77777777" w:rsidR="00386512" w:rsidRPr="004057AF" w:rsidRDefault="00386512" w:rsidP="007F487A">
            <w:pPr>
              <w:spacing w:before="60" w:after="60"/>
            </w:pPr>
            <w:r w:rsidRPr="004057AF">
              <w:t>SOM</w:t>
            </w:r>
          </w:p>
        </w:tc>
        <w:tc>
          <w:tcPr>
            <w:tcW w:w="5511" w:type="dxa"/>
          </w:tcPr>
          <w:p w14:paraId="0A921673" w14:textId="77777777" w:rsidR="00386512" w:rsidRPr="004057AF" w:rsidRDefault="00386512" w:rsidP="007F487A">
            <w:pPr>
              <w:spacing w:before="60" w:after="60"/>
            </w:pPr>
            <w:r w:rsidRPr="004057AF">
              <w:t>Self Organizing Maps</w:t>
            </w:r>
          </w:p>
        </w:tc>
      </w:tr>
      <w:tr w:rsidR="00386512" w:rsidRPr="004057AF" w14:paraId="12C9543C" w14:textId="77777777" w:rsidTr="00386512">
        <w:tc>
          <w:tcPr>
            <w:tcW w:w="2677" w:type="dxa"/>
          </w:tcPr>
          <w:p w14:paraId="790DF503" w14:textId="77777777" w:rsidR="00386512" w:rsidRPr="00F809B6" w:rsidRDefault="00386512" w:rsidP="007F487A">
            <w:pPr>
              <w:spacing w:before="60" w:after="60"/>
            </w:pPr>
            <w:r w:rsidRPr="00F809B6">
              <w:lastRenderedPageBreak/>
              <w:t>SQL</w:t>
            </w:r>
          </w:p>
        </w:tc>
        <w:tc>
          <w:tcPr>
            <w:tcW w:w="5511" w:type="dxa"/>
          </w:tcPr>
          <w:p w14:paraId="277D739F" w14:textId="77777777" w:rsidR="00386512" w:rsidRPr="00F809B6" w:rsidRDefault="00386512" w:rsidP="007F487A">
            <w:pPr>
              <w:spacing w:before="60" w:after="60"/>
            </w:pPr>
            <w:r w:rsidRPr="00F809B6">
              <w:t>Structured Query Language</w:t>
            </w:r>
          </w:p>
        </w:tc>
      </w:tr>
      <w:tr w:rsidR="00386512" w:rsidRPr="004057AF" w14:paraId="595B7B03" w14:textId="77777777" w:rsidTr="00386512">
        <w:tc>
          <w:tcPr>
            <w:tcW w:w="2677" w:type="dxa"/>
          </w:tcPr>
          <w:p w14:paraId="50B1417C" w14:textId="77777777" w:rsidR="00386512" w:rsidRPr="00F809B6" w:rsidRDefault="00386512" w:rsidP="007F487A">
            <w:pPr>
              <w:spacing w:before="60" w:after="60"/>
            </w:pPr>
            <w:r w:rsidRPr="00F809B6">
              <w:t>SR-IOV</w:t>
            </w:r>
          </w:p>
        </w:tc>
        <w:tc>
          <w:tcPr>
            <w:tcW w:w="5511" w:type="dxa"/>
          </w:tcPr>
          <w:p w14:paraId="3B2A1B06" w14:textId="77777777" w:rsidR="00386512" w:rsidRPr="00F809B6" w:rsidRDefault="00386512" w:rsidP="007F487A">
            <w:pPr>
              <w:spacing w:before="60" w:after="60"/>
            </w:pPr>
            <w:r w:rsidRPr="00F809B6">
              <w:t>Single Root I/O Virtualization</w:t>
            </w:r>
          </w:p>
        </w:tc>
      </w:tr>
      <w:tr w:rsidR="00386512" w:rsidRPr="004057AF" w14:paraId="493A488F" w14:textId="77777777" w:rsidTr="00386512">
        <w:tc>
          <w:tcPr>
            <w:tcW w:w="2677" w:type="dxa"/>
          </w:tcPr>
          <w:p w14:paraId="258B0705" w14:textId="77777777" w:rsidR="00386512" w:rsidRPr="00F809B6" w:rsidRDefault="00386512" w:rsidP="007F487A">
            <w:pPr>
              <w:spacing w:before="60" w:after="60"/>
            </w:pPr>
            <w:r w:rsidRPr="00F809B6">
              <w:t>SSH</w:t>
            </w:r>
          </w:p>
        </w:tc>
        <w:tc>
          <w:tcPr>
            <w:tcW w:w="5511" w:type="dxa"/>
          </w:tcPr>
          <w:p w14:paraId="619917FE" w14:textId="77777777" w:rsidR="00386512" w:rsidRPr="00F809B6" w:rsidRDefault="00386512" w:rsidP="007F487A">
            <w:pPr>
              <w:spacing w:before="60" w:after="60"/>
            </w:pPr>
            <w:r w:rsidRPr="00F809B6">
              <w:t>Secure Shell</w:t>
            </w:r>
          </w:p>
        </w:tc>
      </w:tr>
      <w:tr w:rsidR="00386512" w:rsidRPr="004057AF" w14:paraId="34ECA67F" w14:textId="77777777" w:rsidTr="00386512">
        <w:tc>
          <w:tcPr>
            <w:tcW w:w="2677" w:type="dxa"/>
          </w:tcPr>
          <w:p w14:paraId="5BFE7542" w14:textId="77777777" w:rsidR="00386512" w:rsidRPr="00F809B6" w:rsidRDefault="00386512" w:rsidP="007F487A">
            <w:pPr>
              <w:spacing w:before="60" w:after="60"/>
            </w:pPr>
            <w:r w:rsidRPr="004057AF">
              <w:t>STB</w:t>
            </w:r>
          </w:p>
        </w:tc>
        <w:tc>
          <w:tcPr>
            <w:tcW w:w="5511" w:type="dxa"/>
          </w:tcPr>
          <w:p w14:paraId="4BE5409D" w14:textId="77777777" w:rsidR="00386512" w:rsidRPr="00F809B6" w:rsidRDefault="00386512" w:rsidP="007F487A">
            <w:pPr>
              <w:spacing w:before="60" w:after="60"/>
            </w:pPr>
            <w:r w:rsidRPr="004057AF">
              <w:t>Set Top Box</w:t>
            </w:r>
          </w:p>
        </w:tc>
      </w:tr>
      <w:tr w:rsidR="00386512" w:rsidRPr="004057AF" w14:paraId="4C76DF2F" w14:textId="77777777" w:rsidTr="00386512">
        <w:tc>
          <w:tcPr>
            <w:tcW w:w="2677" w:type="dxa"/>
          </w:tcPr>
          <w:p w14:paraId="75BC1958" w14:textId="77777777" w:rsidR="00386512" w:rsidRPr="00F809B6" w:rsidRDefault="00386512" w:rsidP="007F487A">
            <w:pPr>
              <w:spacing w:before="60" w:after="60"/>
            </w:pPr>
            <w:r w:rsidRPr="004057AF">
              <w:t>TSTV</w:t>
            </w:r>
          </w:p>
        </w:tc>
        <w:tc>
          <w:tcPr>
            <w:tcW w:w="5511" w:type="dxa"/>
          </w:tcPr>
          <w:p w14:paraId="4C25428C" w14:textId="77777777" w:rsidR="00386512" w:rsidRPr="00F809B6" w:rsidRDefault="00386512" w:rsidP="007F487A">
            <w:pPr>
              <w:spacing w:before="60" w:after="60"/>
            </w:pPr>
            <w:r w:rsidRPr="004057AF">
              <w:t>Time Shifted TV</w:t>
            </w:r>
          </w:p>
        </w:tc>
      </w:tr>
      <w:tr w:rsidR="00386512" w:rsidRPr="004057AF" w14:paraId="3D1909B5" w14:textId="77777777" w:rsidTr="00386512">
        <w:tc>
          <w:tcPr>
            <w:tcW w:w="2677" w:type="dxa"/>
          </w:tcPr>
          <w:p w14:paraId="075CDE40" w14:textId="77777777" w:rsidR="00386512" w:rsidRPr="004057AF" w:rsidRDefault="00386512" w:rsidP="007F487A">
            <w:pPr>
              <w:spacing w:before="60" w:after="60"/>
            </w:pPr>
            <w:r w:rsidRPr="004057AF">
              <w:t>UTM</w:t>
            </w:r>
          </w:p>
        </w:tc>
        <w:tc>
          <w:tcPr>
            <w:tcW w:w="5511" w:type="dxa"/>
          </w:tcPr>
          <w:p w14:paraId="10C6FE5E" w14:textId="77777777" w:rsidR="00386512" w:rsidRPr="004057AF" w:rsidRDefault="00386512" w:rsidP="007F487A">
            <w:pPr>
              <w:spacing w:before="60" w:after="60"/>
            </w:pPr>
            <w:r w:rsidRPr="004057AF">
              <w:t>Unified Threat Management</w:t>
            </w:r>
          </w:p>
        </w:tc>
      </w:tr>
      <w:tr w:rsidR="00386512" w:rsidRPr="004057AF" w14:paraId="7832C9B4" w14:textId="77777777" w:rsidTr="00386512">
        <w:tc>
          <w:tcPr>
            <w:tcW w:w="2677" w:type="dxa"/>
          </w:tcPr>
          <w:p w14:paraId="04962904" w14:textId="77777777" w:rsidR="00386512" w:rsidRPr="00F809B6" w:rsidRDefault="00386512" w:rsidP="007F487A">
            <w:pPr>
              <w:spacing w:before="60" w:after="60"/>
            </w:pPr>
            <w:r w:rsidRPr="004057AF">
              <w:t>vCPE</w:t>
            </w:r>
          </w:p>
        </w:tc>
        <w:tc>
          <w:tcPr>
            <w:tcW w:w="5511" w:type="dxa"/>
          </w:tcPr>
          <w:p w14:paraId="0FB04424" w14:textId="77777777" w:rsidR="00386512" w:rsidRPr="00F809B6" w:rsidRDefault="00386512" w:rsidP="007F487A">
            <w:pPr>
              <w:spacing w:before="60" w:after="60"/>
            </w:pPr>
            <w:r w:rsidRPr="004057AF">
              <w:t>virtualized customer premises equipment</w:t>
            </w:r>
          </w:p>
        </w:tc>
      </w:tr>
      <w:tr w:rsidR="00386512" w:rsidRPr="004057AF" w14:paraId="22B042AC" w14:textId="77777777" w:rsidTr="00386512">
        <w:tc>
          <w:tcPr>
            <w:tcW w:w="2677" w:type="dxa"/>
          </w:tcPr>
          <w:p w14:paraId="4F70FA2C" w14:textId="77777777" w:rsidR="00386512" w:rsidRPr="004057AF" w:rsidRDefault="00386512" w:rsidP="007F487A">
            <w:pPr>
              <w:spacing w:before="60" w:after="60"/>
            </w:pPr>
            <w:r w:rsidRPr="004057AF">
              <w:t>VF</w:t>
            </w:r>
          </w:p>
        </w:tc>
        <w:tc>
          <w:tcPr>
            <w:tcW w:w="5511" w:type="dxa"/>
          </w:tcPr>
          <w:p w14:paraId="3C3A4685" w14:textId="77777777" w:rsidR="00386512" w:rsidRPr="004057AF" w:rsidRDefault="00386512" w:rsidP="007F487A">
            <w:pPr>
              <w:spacing w:before="60" w:after="60"/>
            </w:pPr>
            <w:r w:rsidRPr="004057AF">
              <w:t>Virtual Firewall</w:t>
            </w:r>
          </w:p>
        </w:tc>
      </w:tr>
      <w:tr w:rsidR="00386512" w:rsidRPr="004057AF" w14:paraId="57ADDC3E" w14:textId="77777777" w:rsidTr="00386512">
        <w:tc>
          <w:tcPr>
            <w:tcW w:w="2677" w:type="dxa"/>
          </w:tcPr>
          <w:p w14:paraId="5EFA789B" w14:textId="77777777" w:rsidR="00386512" w:rsidRPr="00F809B6" w:rsidRDefault="00386512" w:rsidP="007F487A">
            <w:pPr>
              <w:spacing w:before="60" w:after="60"/>
            </w:pPr>
            <w:r w:rsidRPr="00F809B6">
              <w:t>vHG</w:t>
            </w:r>
          </w:p>
        </w:tc>
        <w:tc>
          <w:tcPr>
            <w:tcW w:w="5511" w:type="dxa"/>
          </w:tcPr>
          <w:p w14:paraId="49F1AE05" w14:textId="77777777" w:rsidR="00386512" w:rsidRPr="00F809B6" w:rsidRDefault="00386512" w:rsidP="007F487A">
            <w:pPr>
              <w:spacing w:before="60" w:after="60"/>
            </w:pPr>
            <w:r w:rsidRPr="00F809B6">
              <w:t>Virtual Home Gateway</w:t>
            </w:r>
          </w:p>
        </w:tc>
      </w:tr>
      <w:tr w:rsidR="00386512" w:rsidRPr="004057AF" w14:paraId="085A2BF3" w14:textId="77777777" w:rsidTr="00386512">
        <w:tc>
          <w:tcPr>
            <w:tcW w:w="2677" w:type="dxa"/>
          </w:tcPr>
          <w:p w14:paraId="43E71BFA" w14:textId="77777777" w:rsidR="00386512" w:rsidRPr="00F809B6" w:rsidRDefault="00386512" w:rsidP="007F487A">
            <w:pPr>
              <w:spacing w:before="60" w:after="60"/>
            </w:pPr>
            <w:r w:rsidRPr="00F809B6">
              <w:t>VIM</w:t>
            </w:r>
          </w:p>
        </w:tc>
        <w:tc>
          <w:tcPr>
            <w:tcW w:w="5511" w:type="dxa"/>
          </w:tcPr>
          <w:p w14:paraId="14291D6A" w14:textId="77777777" w:rsidR="00386512" w:rsidRPr="00F809B6" w:rsidRDefault="00386512" w:rsidP="007F487A">
            <w:pPr>
              <w:spacing w:before="60" w:after="60"/>
            </w:pPr>
            <w:r w:rsidRPr="00F809B6">
              <w:t>Virtual Infrastructure Manager</w:t>
            </w:r>
          </w:p>
        </w:tc>
      </w:tr>
      <w:tr w:rsidR="00386512" w:rsidRPr="004057AF" w14:paraId="7C6AE999" w14:textId="77777777" w:rsidTr="00386512">
        <w:tc>
          <w:tcPr>
            <w:tcW w:w="2677" w:type="dxa"/>
          </w:tcPr>
          <w:p w14:paraId="0654C4D9" w14:textId="77777777" w:rsidR="00386512" w:rsidRPr="00F809B6" w:rsidRDefault="00386512" w:rsidP="007F487A">
            <w:pPr>
              <w:spacing w:before="60" w:after="60"/>
            </w:pPr>
            <w:r w:rsidRPr="00F809B6">
              <w:t>VM</w:t>
            </w:r>
          </w:p>
        </w:tc>
        <w:tc>
          <w:tcPr>
            <w:tcW w:w="5511" w:type="dxa"/>
          </w:tcPr>
          <w:p w14:paraId="7D107BD1" w14:textId="77777777" w:rsidR="00386512" w:rsidRPr="00F809B6" w:rsidRDefault="00386512" w:rsidP="007F487A">
            <w:pPr>
              <w:spacing w:before="60" w:after="60"/>
            </w:pPr>
            <w:r w:rsidRPr="00F809B6">
              <w:t>Virtual Machine</w:t>
            </w:r>
          </w:p>
        </w:tc>
      </w:tr>
      <w:tr w:rsidR="00386512" w:rsidRPr="004057AF" w14:paraId="3A07F357" w14:textId="77777777" w:rsidTr="00386512">
        <w:tc>
          <w:tcPr>
            <w:tcW w:w="2677" w:type="dxa"/>
          </w:tcPr>
          <w:p w14:paraId="2C908958" w14:textId="77777777" w:rsidR="00386512" w:rsidRPr="004057AF" w:rsidRDefault="00386512" w:rsidP="007F487A">
            <w:pPr>
              <w:spacing w:before="60" w:after="60"/>
            </w:pPr>
            <w:r w:rsidRPr="004057AF">
              <w:t>VNF</w:t>
            </w:r>
          </w:p>
        </w:tc>
        <w:tc>
          <w:tcPr>
            <w:tcW w:w="5511" w:type="dxa"/>
          </w:tcPr>
          <w:p w14:paraId="3FF1CB10" w14:textId="77777777" w:rsidR="00386512" w:rsidRPr="004057AF" w:rsidRDefault="00386512" w:rsidP="007F487A">
            <w:pPr>
              <w:spacing w:before="60" w:after="60"/>
            </w:pPr>
            <w:r w:rsidRPr="004057AF">
              <w:t>Virtual Network Function</w:t>
            </w:r>
          </w:p>
        </w:tc>
      </w:tr>
      <w:tr w:rsidR="00386512" w:rsidRPr="004057AF" w14:paraId="7CE95E3E" w14:textId="77777777" w:rsidTr="00386512">
        <w:tc>
          <w:tcPr>
            <w:tcW w:w="2677" w:type="dxa"/>
          </w:tcPr>
          <w:p w14:paraId="5E0F11DE" w14:textId="77777777" w:rsidR="00386512" w:rsidRPr="00F809B6" w:rsidRDefault="00386512" w:rsidP="007F487A">
            <w:pPr>
              <w:spacing w:before="60" w:after="60"/>
            </w:pPr>
            <w:r w:rsidRPr="004057AF">
              <w:t>VOD</w:t>
            </w:r>
          </w:p>
        </w:tc>
        <w:tc>
          <w:tcPr>
            <w:tcW w:w="5511" w:type="dxa"/>
          </w:tcPr>
          <w:p w14:paraId="032D5382" w14:textId="77777777" w:rsidR="00386512" w:rsidRPr="00F809B6" w:rsidRDefault="00386512" w:rsidP="007F487A">
            <w:pPr>
              <w:spacing w:before="60" w:after="60"/>
            </w:pPr>
            <w:r w:rsidRPr="004057AF">
              <w:t>Video On Demand</w:t>
            </w:r>
          </w:p>
        </w:tc>
      </w:tr>
      <w:tr w:rsidR="00386512" w:rsidRPr="004057AF" w14:paraId="207D9767" w14:textId="77777777" w:rsidTr="00386512">
        <w:tc>
          <w:tcPr>
            <w:tcW w:w="2677" w:type="dxa"/>
          </w:tcPr>
          <w:p w14:paraId="1FD15D53" w14:textId="77777777" w:rsidR="00386512" w:rsidRPr="00F809B6" w:rsidRDefault="00386512" w:rsidP="007F487A">
            <w:pPr>
              <w:spacing w:before="60" w:after="60"/>
            </w:pPr>
            <w:r w:rsidRPr="004057AF">
              <w:t>VQM</w:t>
            </w:r>
          </w:p>
        </w:tc>
        <w:tc>
          <w:tcPr>
            <w:tcW w:w="5511" w:type="dxa"/>
          </w:tcPr>
          <w:p w14:paraId="3DF5F9D1" w14:textId="77777777" w:rsidR="00386512" w:rsidRPr="00F809B6" w:rsidRDefault="00386512" w:rsidP="007F487A">
            <w:pPr>
              <w:spacing w:before="60" w:after="60"/>
            </w:pPr>
            <w:r w:rsidRPr="004057AF">
              <w:t xml:space="preserve">Video Quality Metric </w:t>
            </w:r>
          </w:p>
        </w:tc>
      </w:tr>
      <w:tr w:rsidR="00386512" w:rsidRPr="004057AF" w14:paraId="33835615" w14:textId="77777777" w:rsidTr="00386512">
        <w:tc>
          <w:tcPr>
            <w:tcW w:w="2677" w:type="dxa"/>
          </w:tcPr>
          <w:p w14:paraId="0D26010B" w14:textId="77777777" w:rsidR="00386512" w:rsidRPr="004057AF" w:rsidRDefault="00386512" w:rsidP="007F487A">
            <w:pPr>
              <w:spacing w:before="60" w:after="60"/>
            </w:pPr>
            <w:r w:rsidRPr="004057AF">
              <w:t>vSA</w:t>
            </w:r>
          </w:p>
        </w:tc>
        <w:tc>
          <w:tcPr>
            <w:tcW w:w="5511" w:type="dxa"/>
          </w:tcPr>
          <w:p w14:paraId="0602C66F" w14:textId="77777777" w:rsidR="00386512" w:rsidRPr="004057AF" w:rsidRDefault="00386512" w:rsidP="007F487A">
            <w:pPr>
              <w:spacing w:before="60" w:after="60"/>
            </w:pPr>
            <w:r w:rsidRPr="004057AF">
              <w:t>Virtual Security Appliance</w:t>
            </w:r>
          </w:p>
        </w:tc>
      </w:tr>
      <w:tr w:rsidR="00386512" w:rsidRPr="004057AF" w14:paraId="07692815" w14:textId="77777777" w:rsidTr="00386512">
        <w:tc>
          <w:tcPr>
            <w:tcW w:w="2677" w:type="dxa"/>
          </w:tcPr>
          <w:p w14:paraId="508A4197" w14:textId="77777777" w:rsidR="00386512" w:rsidRPr="00F809B6" w:rsidRDefault="00386512" w:rsidP="007F487A">
            <w:pPr>
              <w:spacing w:before="60" w:after="60"/>
            </w:pPr>
            <w:r w:rsidRPr="00F809B6">
              <w:t>vSBC</w:t>
            </w:r>
          </w:p>
        </w:tc>
        <w:tc>
          <w:tcPr>
            <w:tcW w:w="5511" w:type="dxa"/>
          </w:tcPr>
          <w:p w14:paraId="63030F27" w14:textId="77777777" w:rsidR="00386512" w:rsidRPr="00F809B6" w:rsidRDefault="00386512" w:rsidP="007F487A">
            <w:pPr>
              <w:spacing w:before="60" w:after="60"/>
            </w:pPr>
            <w:r w:rsidRPr="00F809B6">
              <w:t>Virtual Session Border Controller</w:t>
            </w:r>
          </w:p>
        </w:tc>
      </w:tr>
      <w:tr w:rsidR="00386512" w:rsidRPr="004057AF" w14:paraId="40035CF4" w14:textId="77777777" w:rsidTr="00386512">
        <w:tc>
          <w:tcPr>
            <w:tcW w:w="2677" w:type="dxa"/>
          </w:tcPr>
          <w:p w14:paraId="68336A18" w14:textId="77777777" w:rsidR="00386512" w:rsidRPr="00E90208" w:rsidRDefault="00386512" w:rsidP="007F487A">
            <w:pPr>
              <w:spacing w:before="60" w:after="60"/>
            </w:pPr>
            <w:r w:rsidRPr="00E90208">
              <w:t>XML</w:t>
            </w:r>
          </w:p>
        </w:tc>
        <w:tc>
          <w:tcPr>
            <w:tcW w:w="5511" w:type="dxa"/>
          </w:tcPr>
          <w:p w14:paraId="177A0AF7" w14:textId="77777777" w:rsidR="00386512" w:rsidRPr="00E90208" w:rsidRDefault="00386512" w:rsidP="007F487A">
            <w:pPr>
              <w:spacing w:before="60" w:after="60"/>
            </w:pPr>
            <w:r w:rsidRPr="00E90208">
              <w:t>Extensible Markup Language</w:t>
            </w:r>
          </w:p>
        </w:tc>
      </w:tr>
    </w:tbl>
    <w:p w14:paraId="6C573DB2" w14:textId="20B4B9DF" w:rsidR="00386512" w:rsidRPr="004057AF" w:rsidRDefault="00386512" w:rsidP="00CB4CC7"/>
    <w:p w14:paraId="504B635F" w14:textId="6353DDC8" w:rsidR="00B61D26" w:rsidRPr="004057AF" w:rsidRDefault="00B61D26" w:rsidP="00CB4CC7"/>
    <w:p w14:paraId="50A89EAD" w14:textId="0843B506" w:rsidR="00B61D26" w:rsidRPr="004057AF" w:rsidRDefault="00B61D26" w:rsidP="008964F1">
      <w:pPr>
        <w:pStyle w:val="Heading1"/>
      </w:pPr>
      <w:bookmarkStart w:id="264" w:name="_Toc452389980"/>
      <w:bookmarkStart w:id="265" w:name="_Toc456088911"/>
      <w:r w:rsidRPr="00E90208">
        <w:lastRenderedPageBreak/>
        <w:t>Annex</w:t>
      </w:r>
      <w:r w:rsidR="00CC32DA" w:rsidRPr="00E90208">
        <w:t xml:space="preserve"> A: vSBC performance characterization</w:t>
      </w:r>
      <w:bookmarkEnd w:id="265"/>
      <w:r w:rsidRPr="00E90208">
        <w:t xml:space="preserve"> </w:t>
      </w:r>
      <w:bookmarkEnd w:id="264"/>
    </w:p>
    <w:p w14:paraId="6FDC4064" w14:textId="3492BAEF" w:rsidR="00B61D26" w:rsidRPr="00E90208" w:rsidRDefault="00D37A63" w:rsidP="008964F1">
      <w:pPr>
        <w:pStyle w:val="Heading2"/>
      </w:pPr>
      <w:bookmarkStart w:id="266" w:name="_Toc456088912"/>
      <w:r w:rsidRPr="00E90208">
        <w:t xml:space="preserve">Identify </w:t>
      </w:r>
      <w:r w:rsidR="00D90B17">
        <w:t>t</w:t>
      </w:r>
      <w:r w:rsidRPr="00E90208">
        <w:t>he Test Environment</w:t>
      </w:r>
      <w:bookmarkEnd w:id="266"/>
    </w:p>
    <w:p w14:paraId="05FE3B2C" w14:textId="59069348" w:rsidR="003B4F34" w:rsidRDefault="003B4F34" w:rsidP="008964F1">
      <w:pPr>
        <w:pStyle w:val="Heading3"/>
      </w:pPr>
      <w:bookmarkStart w:id="267" w:name="_Toc456088913"/>
      <w:r w:rsidRPr="00CD6E3E">
        <w:t>vSBC</w:t>
      </w:r>
      <w:r w:rsidR="004D3E5B" w:rsidRPr="00CD6E3E">
        <w:t xml:space="preserve"> </w:t>
      </w:r>
      <w:r w:rsidR="00CD600B" w:rsidRPr="00CD6E3E">
        <w:t>scenario</w:t>
      </w:r>
      <w:bookmarkEnd w:id="267"/>
    </w:p>
    <w:p w14:paraId="7F48B3A5" w14:textId="48C5EC17" w:rsidR="008964F1" w:rsidRPr="008964F1" w:rsidRDefault="008964F1" w:rsidP="008964F1">
      <w:pPr>
        <w:rPr>
          <w:lang w:val="en-US"/>
        </w:rPr>
      </w:pPr>
      <w:r>
        <w:rPr>
          <w:lang w:val="en-US"/>
        </w:rPr>
        <w:t>The scenario in which the vSBC operates is briefly summarized and discussed in the following sections.</w:t>
      </w:r>
    </w:p>
    <w:p w14:paraId="6F9F2B98" w14:textId="1B66F3EC" w:rsidR="00B61D26" w:rsidRPr="00CD6E3E" w:rsidRDefault="00B61D26" w:rsidP="008964F1">
      <w:pPr>
        <w:pStyle w:val="Heading4"/>
      </w:pPr>
      <w:bookmarkStart w:id="268" w:name="_Toc452389982"/>
      <w:r w:rsidRPr="00CD6E3E">
        <w:t xml:space="preserve">vSBC </w:t>
      </w:r>
      <w:r w:rsidR="00D37A63" w:rsidRPr="00CD6E3E">
        <w:t xml:space="preserve">– </w:t>
      </w:r>
      <w:bookmarkEnd w:id="268"/>
      <w:r w:rsidR="004D3E5B" w:rsidRPr="00CD6E3E">
        <w:t>Architecture</w:t>
      </w:r>
    </w:p>
    <w:p w14:paraId="48585C61" w14:textId="06ACAC9B" w:rsidR="00B61D26" w:rsidRPr="00E90208" w:rsidRDefault="00B61D26" w:rsidP="00B61D26">
      <w:pPr>
        <w:spacing w:after="0"/>
        <w:jc w:val="left"/>
      </w:pPr>
      <w:r w:rsidRPr="00E90208">
        <w:t>The basic architecture of the virtualized SBC is d</w:t>
      </w:r>
      <w:r w:rsidR="00662CA4" w:rsidRPr="00E90208">
        <w:t>epicted in the following figure.</w:t>
      </w:r>
    </w:p>
    <w:p w14:paraId="00DCE051" w14:textId="77777777" w:rsidR="00B61D26" w:rsidRPr="00E90208" w:rsidRDefault="00B61D26" w:rsidP="00B61D26">
      <w:pPr>
        <w:spacing w:after="0"/>
        <w:ind w:left="720"/>
      </w:pPr>
      <w:r w:rsidRPr="005B7773">
        <w:rPr>
          <w:noProof/>
          <w:lang w:val="en-US"/>
        </w:rPr>
        <w:drawing>
          <wp:inline distT="0" distB="0" distL="0" distR="0" wp14:anchorId="68596599" wp14:editId="489B8682">
            <wp:extent cx="5267325" cy="3950335"/>
            <wp:effectExtent l="0" t="0" r="9525" b="0"/>
            <wp:docPr id="201" name="Immagine 20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97"/>
                    <a:stretch>
                      <a:fillRect/>
                    </a:stretch>
                  </pic:blipFill>
                  <pic:spPr>
                    <a:xfrm>
                      <a:off x="0" y="0"/>
                      <a:ext cx="5267325" cy="3950335"/>
                    </a:xfrm>
                    <a:prstGeom prst="rect">
                      <a:avLst/>
                    </a:prstGeom>
                  </pic:spPr>
                </pic:pic>
              </a:graphicData>
            </a:graphic>
          </wp:inline>
        </w:drawing>
      </w:r>
    </w:p>
    <w:p w14:paraId="34962632" w14:textId="77777777" w:rsidR="00B61D26" w:rsidRPr="00E90208" w:rsidRDefault="00B61D26" w:rsidP="00B61D26">
      <w:pPr>
        <w:ind w:left="720"/>
      </w:pPr>
    </w:p>
    <w:p w14:paraId="7F440A6D" w14:textId="1FB03B7D" w:rsidR="00B61D26" w:rsidRPr="001A01CF" w:rsidRDefault="00A5776B" w:rsidP="00A5776B">
      <w:pPr>
        <w:pStyle w:val="Caption"/>
        <w:rPr>
          <w:b w:val="0"/>
          <w:bCs w:val="0"/>
          <w:szCs w:val="20"/>
        </w:rPr>
      </w:pPr>
      <w:bookmarkStart w:id="269" w:name="_Toc456088973"/>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9772F5" w:rsidRPr="00DF691D">
        <w:rPr>
          <w:b w:val="0"/>
          <w:noProof/>
          <w:szCs w:val="20"/>
        </w:rPr>
        <w:t>39</w:t>
      </w:r>
      <w:r w:rsidRPr="00DF691D">
        <w:rPr>
          <w:b w:val="0"/>
          <w:szCs w:val="20"/>
        </w:rPr>
        <w:fldChar w:fldCharType="end"/>
      </w:r>
      <w:r w:rsidRPr="00DF691D">
        <w:rPr>
          <w:b w:val="0"/>
          <w:szCs w:val="20"/>
        </w:rPr>
        <w:t xml:space="preserve"> </w:t>
      </w:r>
      <w:r w:rsidR="00B61D26" w:rsidRPr="00DF691D">
        <w:rPr>
          <w:b w:val="0"/>
          <w:szCs w:val="20"/>
        </w:rPr>
        <w:t>– Basic vSBC architecture</w:t>
      </w:r>
      <w:bookmarkEnd w:id="269"/>
    </w:p>
    <w:p w14:paraId="70510120" w14:textId="77777777" w:rsidR="00B61D26" w:rsidRPr="00E90208" w:rsidRDefault="00B61D26" w:rsidP="00B61D26"/>
    <w:p w14:paraId="6EA52514" w14:textId="77777777" w:rsidR="00B61D26" w:rsidRPr="00E90208" w:rsidRDefault="00B61D26" w:rsidP="00B61D26">
      <w:r w:rsidRPr="00E90208">
        <w:t xml:space="preserve">The vSBC consists mainly of two VDUs: </w:t>
      </w:r>
    </w:p>
    <w:p w14:paraId="508C653A" w14:textId="77777777" w:rsidR="00B61D26" w:rsidRPr="00E90208" w:rsidRDefault="00B61D26" w:rsidP="00E752D4">
      <w:pPr>
        <w:numPr>
          <w:ilvl w:val="0"/>
          <w:numId w:val="60"/>
        </w:numPr>
        <w:contextualSpacing/>
      </w:pPr>
      <w:r w:rsidRPr="00E90208">
        <w:t>VDU1 performs the following functions:</w:t>
      </w:r>
    </w:p>
    <w:p w14:paraId="351450BE" w14:textId="57B160B2" w:rsidR="00B61D26" w:rsidRPr="00E90208" w:rsidRDefault="00B61D26" w:rsidP="00E752D4">
      <w:pPr>
        <w:numPr>
          <w:ilvl w:val="0"/>
          <w:numId w:val="55"/>
        </w:numPr>
        <w:contextualSpacing/>
      </w:pPr>
      <w:r w:rsidRPr="00E90208">
        <w:t>Front-end/Load Balancer function (FE-LB): this function sends the incoming SIP signaling to the IBCF function</w:t>
      </w:r>
    </w:p>
    <w:p w14:paraId="676A475D" w14:textId="77777777" w:rsidR="00B61D26" w:rsidRPr="00E90208" w:rsidRDefault="00B61D26" w:rsidP="00E752D4">
      <w:pPr>
        <w:numPr>
          <w:ilvl w:val="0"/>
          <w:numId w:val="55"/>
        </w:numPr>
        <w:contextualSpacing/>
      </w:pPr>
      <w:r w:rsidRPr="00E90208">
        <w:rPr>
          <w:iCs/>
        </w:rPr>
        <w:t>Interconnection Border Control Function (IBCF)</w:t>
      </w:r>
      <w:r w:rsidRPr="00E90208">
        <w:t>: this function manages the SIP signaling from the initial SIP Request (i.e: INVITE) to the final SIP Request (i.e: BYE), covering all the typical call phases (i.e: setup, renegotiation, teardown, … etc)</w:t>
      </w:r>
    </w:p>
    <w:p w14:paraId="7340996B" w14:textId="004E15E5" w:rsidR="00B61D26" w:rsidRPr="00E90208" w:rsidRDefault="00B61D26" w:rsidP="00E752D4">
      <w:pPr>
        <w:numPr>
          <w:ilvl w:val="0"/>
          <w:numId w:val="55"/>
        </w:numPr>
        <w:spacing w:before="100" w:beforeAutospacing="1" w:after="100" w:afterAutospacing="1"/>
        <w:contextualSpacing/>
        <w:rPr>
          <w:b/>
          <w:iCs/>
        </w:rPr>
      </w:pPr>
      <w:r w:rsidRPr="00E90208">
        <w:rPr>
          <w:iCs/>
        </w:rPr>
        <w:lastRenderedPageBreak/>
        <w:t>Operating and Maintenance (O&amp;M):</w:t>
      </w:r>
      <w:r w:rsidRPr="00E90208">
        <w:rPr>
          <w:b/>
          <w:iCs/>
        </w:rPr>
        <w:t xml:space="preserve"> </w:t>
      </w:r>
      <w:r w:rsidRPr="00E90208">
        <w:rPr>
          <w:iCs/>
        </w:rPr>
        <w:t xml:space="preserve">it supervises the operating and maintenance functions of the VNF. The O&amp;M component interacts (via HTTP) with the VNF manager for applying the </w:t>
      </w:r>
      <w:r w:rsidR="00592B3A" w:rsidRPr="00E90208">
        <w:rPr>
          <w:iCs/>
        </w:rPr>
        <w:t>T-NOVA</w:t>
      </w:r>
      <w:r w:rsidRPr="00E90208">
        <w:rPr>
          <w:iCs/>
        </w:rPr>
        <w:t xml:space="preserve"> lifecycle.</w:t>
      </w:r>
    </w:p>
    <w:p w14:paraId="104A8786" w14:textId="77777777" w:rsidR="00B61D26" w:rsidRPr="00E90208" w:rsidRDefault="00B61D26" w:rsidP="00E752D4">
      <w:pPr>
        <w:numPr>
          <w:ilvl w:val="0"/>
          <w:numId w:val="60"/>
        </w:numPr>
        <w:contextualSpacing/>
      </w:pPr>
      <w:r w:rsidRPr="00E90208">
        <w:t xml:space="preserve">VDU2 performs the following functions: </w:t>
      </w:r>
    </w:p>
    <w:p w14:paraId="163DD7A7" w14:textId="3CE83426" w:rsidR="00B61D26" w:rsidRPr="00E90208" w:rsidRDefault="00B61D26" w:rsidP="00E752D4">
      <w:pPr>
        <w:numPr>
          <w:ilvl w:val="0"/>
          <w:numId w:val="56"/>
        </w:numPr>
        <w:contextualSpacing/>
      </w:pPr>
      <w:r w:rsidRPr="00E90208">
        <w:t>Border Gateway Function (BGF): this function handles NAT and/or Transcoding of RTP packets.</w:t>
      </w:r>
    </w:p>
    <w:p w14:paraId="33255FC3" w14:textId="77777777" w:rsidR="0038572C" w:rsidRPr="00E90208" w:rsidRDefault="0038572C" w:rsidP="0038572C">
      <w:pPr>
        <w:ind w:left="720"/>
        <w:contextualSpacing/>
      </w:pPr>
    </w:p>
    <w:p w14:paraId="5D86EF71" w14:textId="55506E9F" w:rsidR="00B61D26" w:rsidRPr="00CD6E3E" w:rsidRDefault="00B61D26" w:rsidP="008964F1">
      <w:pPr>
        <w:pStyle w:val="Heading4"/>
      </w:pPr>
      <w:bookmarkStart w:id="270" w:name="_Toc452389983"/>
      <w:r w:rsidRPr="00CD6E3E">
        <w:t>v</w:t>
      </w:r>
      <w:r w:rsidR="00D37A63" w:rsidRPr="00CD6E3E">
        <w:t xml:space="preserve">SBC - </w:t>
      </w:r>
      <w:r w:rsidRPr="00CD6E3E">
        <w:t>Installation Server</w:t>
      </w:r>
      <w:bookmarkEnd w:id="270"/>
    </w:p>
    <w:p w14:paraId="1C9CB0B9" w14:textId="77777777" w:rsidR="00B61D26" w:rsidRPr="00E90208" w:rsidRDefault="00B61D26" w:rsidP="00B61D26">
      <w:r w:rsidRPr="00E90208">
        <w:t>The testbed is composed of:</w:t>
      </w:r>
    </w:p>
    <w:p w14:paraId="4234678C" w14:textId="77777777" w:rsidR="00B61D26" w:rsidRPr="00E90208" w:rsidRDefault="00B61D26" w:rsidP="00E752D4">
      <w:pPr>
        <w:numPr>
          <w:ilvl w:val="0"/>
          <w:numId w:val="56"/>
        </w:numPr>
        <w:ind w:left="360"/>
        <w:contextualSpacing/>
      </w:pPr>
      <w:r w:rsidRPr="00E90208">
        <w:rPr>
          <w:i/>
        </w:rPr>
        <w:t>Server HP ProLiant DL380 G5</w:t>
      </w:r>
      <w:r w:rsidRPr="00E90208">
        <w:t>, single server equipped with 2 Processors Quad-Core (8 CPU) Intel® Xeon® Processor E5335 (2.00 GHz, 80 Watts, 1333 FSB), Memory 32 GB.</w:t>
      </w:r>
    </w:p>
    <w:p w14:paraId="6F75447E" w14:textId="77777777" w:rsidR="00B61D26" w:rsidRPr="00E90208" w:rsidRDefault="00B61D26" w:rsidP="00E752D4">
      <w:pPr>
        <w:numPr>
          <w:ilvl w:val="0"/>
          <w:numId w:val="56"/>
        </w:numPr>
        <w:ind w:left="360"/>
        <w:contextualSpacing/>
      </w:pPr>
      <w:r w:rsidRPr="00E90208">
        <w:rPr>
          <w:i/>
        </w:rPr>
        <w:t>CentOS</w:t>
      </w:r>
      <w:r w:rsidRPr="00E90208">
        <w:t xml:space="preserve"> (version 7.2)</w:t>
      </w:r>
    </w:p>
    <w:p w14:paraId="00D17F6D" w14:textId="77777777" w:rsidR="00B61D26" w:rsidRPr="00E90208" w:rsidRDefault="00B61D26" w:rsidP="00E752D4">
      <w:pPr>
        <w:numPr>
          <w:ilvl w:val="0"/>
          <w:numId w:val="56"/>
        </w:numPr>
        <w:ind w:left="360"/>
        <w:contextualSpacing/>
      </w:pPr>
      <w:r w:rsidRPr="00E90208">
        <w:rPr>
          <w:i/>
        </w:rPr>
        <w:t>Openstack</w:t>
      </w:r>
      <w:r w:rsidRPr="00E90208">
        <w:t xml:space="preserve"> (Liberty)</w:t>
      </w:r>
    </w:p>
    <w:p w14:paraId="00123093" w14:textId="77777777" w:rsidR="00B61D26" w:rsidRPr="00E90208" w:rsidRDefault="00B61D26" w:rsidP="00B61D26">
      <w:pPr>
        <w:ind w:left="360"/>
        <w:contextualSpacing/>
      </w:pPr>
    </w:p>
    <w:p w14:paraId="54DE1ED1" w14:textId="7591B99D" w:rsidR="00B61D26" w:rsidRPr="00CD6E3E" w:rsidRDefault="00D37A63" w:rsidP="008964F1">
      <w:pPr>
        <w:pStyle w:val="Heading4"/>
      </w:pPr>
      <w:bookmarkStart w:id="271" w:name="_Toc452389984"/>
      <w:r w:rsidRPr="00CD6E3E">
        <w:t xml:space="preserve">vSBC- </w:t>
      </w:r>
      <w:r w:rsidR="00B61D26" w:rsidRPr="00CD6E3E">
        <w:t>Resource Utilization</w:t>
      </w:r>
      <w:bookmarkEnd w:id="271"/>
    </w:p>
    <w:p w14:paraId="68510BBB" w14:textId="77777777" w:rsidR="00B61D26" w:rsidRPr="00E90208" w:rsidRDefault="00B61D26" w:rsidP="00B61D26">
      <w:r w:rsidRPr="00E90208">
        <w:t>The sizing of each single node (virtual machine), in terms of vCPU, RAM and HDD, is described below:</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81"/>
        <w:gridCol w:w="1559"/>
        <w:gridCol w:w="1418"/>
        <w:gridCol w:w="1638"/>
      </w:tblGrid>
      <w:tr w:rsidR="00B61D26" w:rsidRPr="004057AF" w14:paraId="568DE118" w14:textId="77777777" w:rsidTr="006B738D">
        <w:tc>
          <w:tcPr>
            <w:tcW w:w="3681" w:type="dxa"/>
            <w:shd w:val="clear" w:color="auto" w:fill="F2F2F2" w:themeFill="background1" w:themeFillShade="F2"/>
          </w:tcPr>
          <w:p w14:paraId="083BE36C" w14:textId="77777777" w:rsidR="00B61D26" w:rsidRPr="00E90208" w:rsidRDefault="00B61D26" w:rsidP="00B61D26">
            <w:pPr>
              <w:widowControl w:val="0"/>
              <w:spacing w:before="120"/>
              <w:rPr>
                <w:rFonts w:ascii="Arial" w:eastAsia="Times New Roman" w:hAnsi="Arial" w:cs="Times New Roman"/>
                <w:b/>
                <w:lang w:eastAsia="it-IT"/>
              </w:rPr>
            </w:pPr>
            <w:r w:rsidRPr="00E90208">
              <w:rPr>
                <w:rFonts w:ascii="Arial" w:eastAsia="Times New Roman" w:hAnsi="Arial" w:cs="Times New Roman"/>
                <w:b/>
                <w:lang w:eastAsia="it-IT"/>
              </w:rPr>
              <w:t>VIRTUAL DEPLOYMENT UNIT</w:t>
            </w:r>
          </w:p>
        </w:tc>
        <w:tc>
          <w:tcPr>
            <w:tcW w:w="1559" w:type="dxa"/>
            <w:shd w:val="clear" w:color="auto" w:fill="F2F2F2" w:themeFill="background1" w:themeFillShade="F2"/>
          </w:tcPr>
          <w:p w14:paraId="7C905B94" w14:textId="77777777" w:rsidR="00B61D26" w:rsidRPr="00E90208" w:rsidRDefault="00B61D26" w:rsidP="00B61D26">
            <w:pPr>
              <w:widowControl w:val="0"/>
              <w:spacing w:before="120"/>
              <w:jc w:val="center"/>
              <w:rPr>
                <w:rFonts w:ascii="Arial" w:eastAsia="Times New Roman" w:hAnsi="Arial" w:cs="Times New Roman"/>
                <w:b/>
                <w:lang w:eastAsia="it-IT"/>
              </w:rPr>
            </w:pPr>
            <w:r w:rsidRPr="00E90208">
              <w:rPr>
                <w:rFonts w:ascii="Arial" w:eastAsia="Times New Roman" w:hAnsi="Arial" w:cs="Times New Roman"/>
                <w:b/>
                <w:lang w:eastAsia="it-IT"/>
              </w:rPr>
              <w:t>RAM (Gb)</w:t>
            </w:r>
          </w:p>
        </w:tc>
        <w:tc>
          <w:tcPr>
            <w:tcW w:w="1418" w:type="dxa"/>
            <w:shd w:val="clear" w:color="auto" w:fill="F2F2F2" w:themeFill="background1" w:themeFillShade="F2"/>
          </w:tcPr>
          <w:p w14:paraId="4916498E" w14:textId="77777777" w:rsidR="00B61D26" w:rsidRPr="00E90208" w:rsidRDefault="00B61D26" w:rsidP="00B61D26">
            <w:pPr>
              <w:widowControl w:val="0"/>
              <w:spacing w:before="120"/>
              <w:jc w:val="center"/>
              <w:rPr>
                <w:rFonts w:ascii="Arial" w:eastAsia="Times New Roman" w:hAnsi="Arial" w:cs="Times New Roman"/>
                <w:b/>
                <w:lang w:eastAsia="it-IT"/>
              </w:rPr>
            </w:pPr>
            <w:r w:rsidRPr="00E90208">
              <w:rPr>
                <w:rFonts w:ascii="Arial" w:eastAsia="Times New Roman" w:hAnsi="Arial" w:cs="Times New Roman"/>
                <w:b/>
                <w:lang w:eastAsia="it-IT"/>
              </w:rPr>
              <w:t>vCPU</w:t>
            </w:r>
          </w:p>
        </w:tc>
        <w:tc>
          <w:tcPr>
            <w:tcW w:w="1638" w:type="dxa"/>
            <w:shd w:val="clear" w:color="auto" w:fill="F2F2F2" w:themeFill="background1" w:themeFillShade="F2"/>
          </w:tcPr>
          <w:p w14:paraId="7710B21C" w14:textId="77777777" w:rsidR="00B61D26" w:rsidRPr="00E90208" w:rsidRDefault="00B61D26" w:rsidP="00B61D26">
            <w:pPr>
              <w:widowControl w:val="0"/>
              <w:spacing w:before="120"/>
              <w:jc w:val="center"/>
              <w:rPr>
                <w:rFonts w:ascii="Arial" w:eastAsia="Times New Roman" w:hAnsi="Arial" w:cs="Times New Roman"/>
                <w:b/>
                <w:lang w:eastAsia="it-IT"/>
              </w:rPr>
            </w:pPr>
            <w:r w:rsidRPr="00E90208">
              <w:rPr>
                <w:rFonts w:ascii="Arial" w:eastAsia="Times New Roman" w:hAnsi="Arial" w:cs="Times New Roman"/>
                <w:b/>
                <w:lang w:eastAsia="it-IT"/>
              </w:rPr>
              <w:t>HDD (Gb)</w:t>
            </w:r>
          </w:p>
        </w:tc>
      </w:tr>
      <w:tr w:rsidR="00B61D26" w:rsidRPr="004057AF" w14:paraId="29C9C70E" w14:textId="77777777" w:rsidTr="006B738D">
        <w:tc>
          <w:tcPr>
            <w:tcW w:w="3681" w:type="dxa"/>
            <w:shd w:val="clear" w:color="auto" w:fill="FFFFFF" w:themeFill="background1"/>
          </w:tcPr>
          <w:p w14:paraId="1C01388D" w14:textId="77777777" w:rsidR="00B61D26" w:rsidRPr="004057AF" w:rsidRDefault="00B61D26" w:rsidP="00B61D26">
            <w:pPr>
              <w:widowControl w:val="0"/>
              <w:spacing w:before="120"/>
              <w:jc w:val="left"/>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 xml:space="preserve">VDU1 </w:t>
            </w:r>
          </w:p>
          <w:p w14:paraId="75E34319" w14:textId="77777777" w:rsidR="00B61D26" w:rsidRPr="004057AF" w:rsidRDefault="00B61D26" w:rsidP="00B61D26">
            <w:pPr>
              <w:widowControl w:val="0"/>
              <w:spacing w:before="120"/>
              <w:jc w:val="left"/>
              <w:rPr>
                <w:rFonts w:ascii="Arial" w:eastAsia="Times New Roman" w:hAnsi="Arial" w:cs="Times New Roman"/>
                <w:b/>
                <w:sz w:val="18"/>
                <w:szCs w:val="18"/>
                <w:lang w:eastAsia="it-IT"/>
              </w:rPr>
            </w:pPr>
            <w:r w:rsidRPr="004057AF">
              <w:rPr>
                <w:rFonts w:ascii="Arial" w:eastAsia="Times New Roman" w:hAnsi="Arial" w:cs="Times New Roman"/>
                <w:sz w:val="18"/>
                <w:szCs w:val="18"/>
                <w:lang w:eastAsia="it-IT"/>
              </w:rPr>
              <w:t>(VM1:  FE-LB+ IBCF+ OEM)</w:t>
            </w:r>
          </w:p>
        </w:tc>
        <w:tc>
          <w:tcPr>
            <w:tcW w:w="1559" w:type="dxa"/>
            <w:shd w:val="clear" w:color="auto" w:fill="FFFFFF" w:themeFill="background1"/>
          </w:tcPr>
          <w:p w14:paraId="2A921A08"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16</w:t>
            </w:r>
          </w:p>
        </w:tc>
        <w:tc>
          <w:tcPr>
            <w:tcW w:w="1418" w:type="dxa"/>
            <w:shd w:val="clear" w:color="auto" w:fill="FFFFFF" w:themeFill="background1"/>
          </w:tcPr>
          <w:p w14:paraId="41FD79CD"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6</w:t>
            </w:r>
          </w:p>
        </w:tc>
        <w:tc>
          <w:tcPr>
            <w:tcW w:w="1638" w:type="dxa"/>
            <w:shd w:val="clear" w:color="auto" w:fill="FFFFFF" w:themeFill="background1"/>
          </w:tcPr>
          <w:p w14:paraId="34367F98"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70</w:t>
            </w:r>
          </w:p>
        </w:tc>
      </w:tr>
      <w:tr w:rsidR="00B61D26" w:rsidRPr="004057AF" w14:paraId="3ADC63E4" w14:textId="77777777" w:rsidTr="006B738D">
        <w:tc>
          <w:tcPr>
            <w:tcW w:w="3681" w:type="dxa"/>
            <w:shd w:val="clear" w:color="auto" w:fill="FFFFFF" w:themeFill="background1"/>
          </w:tcPr>
          <w:p w14:paraId="3CE63FF3" w14:textId="77777777" w:rsidR="00B61D26" w:rsidRPr="00E90208" w:rsidRDefault="00B61D26" w:rsidP="00B61D26">
            <w:pPr>
              <w:widowControl w:val="0"/>
              <w:spacing w:before="120"/>
              <w:jc w:val="left"/>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 xml:space="preserve">VDU2 </w:t>
            </w:r>
          </w:p>
          <w:p w14:paraId="68301B47" w14:textId="77777777" w:rsidR="00B61D26" w:rsidRPr="00E90208" w:rsidRDefault="00B61D26" w:rsidP="00B61D26">
            <w:pPr>
              <w:widowControl w:val="0"/>
              <w:spacing w:before="120"/>
              <w:jc w:val="left"/>
              <w:rPr>
                <w:rFonts w:ascii="Arial" w:eastAsia="Times New Roman" w:hAnsi="Arial" w:cs="Times New Roman"/>
                <w:b/>
                <w:sz w:val="18"/>
                <w:szCs w:val="18"/>
                <w:lang w:eastAsia="it-IT"/>
              </w:rPr>
            </w:pPr>
            <w:r w:rsidRPr="00E90208">
              <w:rPr>
                <w:rFonts w:ascii="Arial" w:eastAsia="Times New Roman" w:hAnsi="Arial" w:cs="Times New Roman"/>
                <w:sz w:val="18"/>
                <w:szCs w:val="18"/>
                <w:lang w:eastAsia="it-IT"/>
              </w:rPr>
              <w:t>(VM2: BGF1)</w:t>
            </w:r>
          </w:p>
        </w:tc>
        <w:tc>
          <w:tcPr>
            <w:tcW w:w="1559" w:type="dxa"/>
            <w:shd w:val="clear" w:color="auto" w:fill="FFFFFF" w:themeFill="background1"/>
          </w:tcPr>
          <w:p w14:paraId="18935002"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4</w:t>
            </w:r>
          </w:p>
        </w:tc>
        <w:tc>
          <w:tcPr>
            <w:tcW w:w="1418" w:type="dxa"/>
            <w:shd w:val="clear" w:color="auto" w:fill="FFFFFF" w:themeFill="background1"/>
          </w:tcPr>
          <w:p w14:paraId="66710EB4"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8</w:t>
            </w:r>
          </w:p>
        </w:tc>
        <w:tc>
          <w:tcPr>
            <w:tcW w:w="1638" w:type="dxa"/>
            <w:shd w:val="clear" w:color="auto" w:fill="FFFFFF" w:themeFill="background1"/>
          </w:tcPr>
          <w:p w14:paraId="1A4DEF27"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64</w:t>
            </w:r>
          </w:p>
        </w:tc>
      </w:tr>
      <w:tr w:rsidR="00B61D26" w:rsidRPr="004057AF" w14:paraId="47A3E12C" w14:textId="77777777" w:rsidTr="006B738D">
        <w:tc>
          <w:tcPr>
            <w:tcW w:w="3681" w:type="dxa"/>
            <w:shd w:val="clear" w:color="auto" w:fill="FFFFFF" w:themeFill="background1"/>
          </w:tcPr>
          <w:p w14:paraId="33F0E890" w14:textId="77777777" w:rsidR="00B61D26" w:rsidRPr="00E90208" w:rsidRDefault="00B61D26" w:rsidP="00B61D26">
            <w:pPr>
              <w:widowControl w:val="0"/>
              <w:spacing w:before="120"/>
              <w:jc w:val="left"/>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 xml:space="preserve">VDU2 </w:t>
            </w:r>
          </w:p>
          <w:p w14:paraId="3C16A1C6" w14:textId="77777777" w:rsidR="00B61D26" w:rsidRPr="00E90208" w:rsidRDefault="00B61D26" w:rsidP="00B61D26">
            <w:pPr>
              <w:widowControl w:val="0"/>
              <w:spacing w:before="120"/>
              <w:jc w:val="left"/>
              <w:rPr>
                <w:rFonts w:ascii="Arial" w:eastAsia="Times New Roman" w:hAnsi="Arial" w:cs="Times New Roman"/>
                <w:b/>
                <w:sz w:val="18"/>
                <w:szCs w:val="18"/>
                <w:lang w:eastAsia="it-IT"/>
              </w:rPr>
            </w:pPr>
            <w:r w:rsidRPr="00E90208">
              <w:rPr>
                <w:rFonts w:ascii="Arial" w:eastAsia="Times New Roman" w:hAnsi="Arial" w:cs="Times New Roman"/>
                <w:sz w:val="18"/>
                <w:szCs w:val="18"/>
                <w:lang w:eastAsia="it-IT"/>
              </w:rPr>
              <w:t>(VM3 : BGF2)</w:t>
            </w:r>
          </w:p>
        </w:tc>
        <w:tc>
          <w:tcPr>
            <w:tcW w:w="1559" w:type="dxa"/>
            <w:shd w:val="clear" w:color="auto" w:fill="FFFFFF" w:themeFill="background1"/>
          </w:tcPr>
          <w:p w14:paraId="4B48EB04"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4</w:t>
            </w:r>
          </w:p>
        </w:tc>
        <w:tc>
          <w:tcPr>
            <w:tcW w:w="1418" w:type="dxa"/>
            <w:shd w:val="clear" w:color="auto" w:fill="FFFFFF" w:themeFill="background1"/>
          </w:tcPr>
          <w:p w14:paraId="476CDA3C"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8</w:t>
            </w:r>
          </w:p>
        </w:tc>
        <w:tc>
          <w:tcPr>
            <w:tcW w:w="1638" w:type="dxa"/>
            <w:shd w:val="clear" w:color="auto" w:fill="FFFFFF" w:themeFill="background1"/>
          </w:tcPr>
          <w:p w14:paraId="35FD0B36" w14:textId="77777777" w:rsidR="00B61D26" w:rsidRPr="00E90208" w:rsidRDefault="00B61D26" w:rsidP="00B61D26">
            <w:pPr>
              <w:widowControl w:val="0"/>
              <w:spacing w:before="120"/>
              <w:jc w:val="center"/>
              <w:rPr>
                <w:rFonts w:ascii="Arial" w:eastAsia="Times New Roman" w:hAnsi="Arial" w:cs="Times New Roman"/>
                <w:sz w:val="18"/>
                <w:szCs w:val="18"/>
                <w:lang w:eastAsia="it-IT"/>
              </w:rPr>
            </w:pPr>
            <w:r w:rsidRPr="00E90208">
              <w:rPr>
                <w:rFonts w:ascii="Arial" w:eastAsia="Times New Roman" w:hAnsi="Arial" w:cs="Times New Roman"/>
                <w:sz w:val="18"/>
                <w:szCs w:val="18"/>
                <w:lang w:eastAsia="it-IT"/>
              </w:rPr>
              <w:t>64</w:t>
            </w:r>
          </w:p>
        </w:tc>
      </w:tr>
    </w:tbl>
    <w:p w14:paraId="6E41580A" w14:textId="0EEA6F94" w:rsidR="00B61D26" w:rsidRPr="00E90208" w:rsidRDefault="00B61D26" w:rsidP="006A65A9">
      <w:pPr>
        <w:spacing w:after="200"/>
        <w:ind w:left="2160" w:firstLine="720"/>
        <w:rPr>
          <w:b/>
          <w:bCs/>
          <w:color w:val="365F91" w:themeColor="accent1" w:themeShade="BF"/>
        </w:rPr>
      </w:pPr>
      <w:r w:rsidRPr="004057AF">
        <w:rPr>
          <w:b/>
          <w:bCs/>
          <w:color w:val="365F91" w:themeColor="accent1" w:themeShade="BF"/>
        </w:rPr>
        <w:t xml:space="preserve">Table </w:t>
      </w:r>
      <w:r w:rsidRPr="00A84003">
        <w:rPr>
          <w:b/>
          <w:bCs/>
          <w:color w:val="365F91" w:themeColor="accent1" w:themeShade="BF"/>
        </w:rPr>
        <w:fldChar w:fldCharType="begin"/>
      </w:r>
      <w:r w:rsidRPr="004057AF">
        <w:rPr>
          <w:b/>
          <w:bCs/>
          <w:color w:val="365F91" w:themeColor="accent1" w:themeShade="BF"/>
        </w:rPr>
        <w:instrText xml:space="preserve"> SEQ Table \* ARABIC </w:instrText>
      </w:r>
      <w:r w:rsidRPr="00A84003">
        <w:rPr>
          <w:b/>
          <w:bCs/>
          <w:color w:val="365F91" w:themeColor="accent1" w:themeShade="BF"/>
        </w:rPr>
        <w:fldChar w:fldCharType="separate"/>
      </w:r>
      <w:r w:rsidR="00F4646D" w:rsidRPr="004057AF">
        <w:rPr>
          <w:b/>
          <w:bCs/>
          <w:noProof/>
          <w:color w:val="365F91" w:themeColor="accent1" w:themeShade="BF"/>
        </w:rPr>
        <w:t>3</w:t>
      </w:r>
      <w:r w:rsidRPr="00A84003">
        <w:rPr>
          <w:b/>
          <w:bCs/>
          <w:noProof/>
          <w:color w:val="365F91" w:themeColor="accent1" w:themeShade="BF"/>
        </w:rPr>
        <w:fldChar w:fldCharType="end"/>
      </w:r>
      <w:r w:rsidRPr="00E90208">
        <w:rPr>
          <w:b/>
          <w:bCs/>
          <w:color w:val="365F91" w:themeColor="accent1" w:themeShade="BF"/>
        </w:rPr>
        <w:t xml:space="preserve"> – </w:t>
      </w:r>
      <w:r w:rsidRPr="00E90208">
        <w:rPr>
          <w:b/>
          <w:bCs/>
          <w:color w:val="365F91" w:themeColor="accent1" w:themeShade="BF"/>
          <w:sz w:val="20"/>
          <w:szCs w:val="20"/>
        </w:rPr>
        <w:t>Sizing</w:t>
      </w:r>
      <w:r w:rsidRPr="00E90208">
        <w:rPr>
          <w:b/>
          <w:bCs/>
          <w:color w:val="365F91" w:themeColor="accent1" w:themeShade="BF"/>
        </w:rPr>
        <w:t xml:space="preserve"> of each </w:t>
      </w:r>
      <w:r w:rsidR="003B4F34" w:rsidRPr="00E90208">
        <w:rPr>
          <w:b/>
          <w:bCs/>
          <w:color w:val="365F91" w:themeColor="accent1" w:themeShade="BF"/>
        </w:rPr>
        <w:t xml:space="preserve">vSBC </w:t>
      </w:r>
      <w:r w:rsidRPr="00E90208">
        <w:rPr>
          <w:b/>
          <w:bCs/>
          <w:color w:val="365F91" w:themeColor="accent1" w:themeShade="BF"/>
        </w:rPr>
        <w:t>VDUs</w:t>
      </w:r>
    </w:p>
    <w:p w14:paraId="5222EEA1" w14:textId="77777777" w:rsidR="006A65A9" w:rsidRPr="00E90208" w:rsidRDefault="006A65A9" w:rsidP="006A65A9">
      <w:pPr>
        <w:spacing w:after="200"/>
        <w:ind w:left="2160" w:firstLine="720"/>
        <w:rPr>
          <w:b/>
          <w:bCs/>
          <w:color w:val="365F91" w:themeColor="accent1" w:themeShade="BF"/>
        </w:rPr>
      </w:pPr>
    </w:p>
    <w:p w14:paraId="5BDB6C98" w14:textId="6B781EB3" w:rsidR="00B61D26" w:rsidRPr="00CD6E3E" w:rsidRDefault="00B61D26" w:rsidP="008964F1">
      <w:pPr>
        <w:pStyle w:val="Heading4"/>
      </w:pPr>
      <w:bookmarkStart w:id="272" w:name="_Toc452389985"/>
      <w:r w:rsidRPr="00CD6E3E">
        <w:t xml:space="preserve">vSBC </w:t>
      </w:r>
      <w:r w:rsidR="00D37A63" w:rsidRPr="00CD6E3E">
        <w:t xml:space="preserve">- </w:t>
      </w:r>
      <w:r w:rsidRPr="00CD6E3E">
        <w:t>Traffic Generator</w:t>
      </w:r>
      <w:bookmarkEnd w:id="272"/>
    </w:p>
    <w:p w14:paraId="0BE1F1E4" w14:textId="7FA41644" w:rsidR="00B61D26" w:rsidRPr="00E90208" w:rsidRDefault="00557493" w:rsidP="00B61D26">
      <w:r w:rsidRPr="00E90208">
        <w:t>T</w:t>
      </w:r>
      <w:r w:rsidR="00B61D26" w:rsidRPr="00E90208">
        <w:t>he Traffic Generators used to emulate SIP and Media flows towards the vSBC</w:t>
      </w:r>
      <w:r w:rsidRPr="00E90208">
        <w:t xml:space="preserve"> are</w:t>
      </w:r>
      <w:r w:rsidR="00B61D26" w:rsidRPr="00E90208">
        <w:t>:</w:t>
      </w:r>
    </w:p>
    <w:p w14:paraId="7609762A" w14:textId="512C9136" w:rsidR="00B61D26" w:rsidRPr="00E90208" w:rsidRDefault="00B61D26" w:rsidP="00E752D4">
      <w:pPr>
        <w:numPr>
          <w:ilvl w:val="0"/>
          <w:numId w:val="57"/>
        </w:numPr>
        <w:ind w:left="360"/>
        <w:contextualSpacing/>
      </w:pPr>
      <w:r w:rsidRPr="00E90208">
        <w:rPr>
          <w:i/>
        </w:rPr>
        <w:t>Catapult</w:t>
      </w:r>
      <w:r w:rsidR="009D27BE" w:rsidRPr="00E90208">
        <w:t xml:space="preserve"> (up to about 15</w:t>
      </w:r>
      <w:r w:rsidRPr="00E90208">
        <w:t xml:space="preserve">00 sip and media </w:t>
      </w:r>
      <w:r w:rsidR="00293FD0">
        <w:t xml:space="preserve">concurrent </w:t>
      </w:r>
      <w:r w:rsidRPr="00E90208">
        <w:t xml:space="preserve">calls) </w:t>
      </w:r>
    </w:p>
    <w:p w14:paraId="64072E41" w14:textId="35CB9AB6" w:rsidR="00B61D26" w:rsidRPr="00E90208" w:rsidRDefault="00B61D26" w:rsidP="00E752D4">
      <w:pPr>
        <w:numPr>
          <w:ilvl w:val="0"/>
          <w:numId w:val="57"/>
        </w:numPr>
        <w:ind w:left="360"/>
        <w:contextualSpacing/>
      </w:pPr>
      <w:r w:rsidRPr="00E90208">
        <w:rPr>
          <w:i/>
        </w:rPr>
        <w:t>SIPP</w:t>
      </w:r>
      <w:r w:rsidR="009D27BE" w:rsidRPr="00E90208">
        <w:t xml:space="preserve"> (up to about 240</w:t>
      </w:r>
      <w:r w:rsidRPr="00E90208">
        <w:t xml:space="preserve"> sip and media </w:t>
      </w:r>
      <w:r w:rsidR="00293FD0">
        <w:t xml:space="preserve">concurrent </w:t>
      </w:r>
      <w:r w:rsidRPr="00E90208">
        <w:t>calls)</w:t>
      </w:r>
    </w:p>
    <w:p w14:paraId="02865D57" w14:textId="5EFB06A4" w:rsidR="00B61D26" w:rsidRPr="00E90208" w:rsidRDefault="00B61D26" w:rsidP="00E752D4">
      <w:pPr>
        <w:numPr>
          <w:ilvl w:val="0"/>
          <w:numId w:val="57"/>
        </w:numPr>
        <w:ind w:left="360"/>
        <w:contextualSpacing/>
      </w:pPr>
      <w:r w:rsidRPr="00E90208">
        <w:rPr>
          <w:i/>
        </w:rPr>
        <w:t>NeTracker</w:t>
      </w:r>
      <w:r w:rsidR="009D27BE" w:rsidRPr="00E90208">
        <w:t xml:space="preserve"> (up to about 360</w:t>
      </w:r>
      <w:r w:rsidRPr="00E90208">
        <w:t xml:space="preserve"> sip and media </w:t>
      </w:r>
      <w:r w:rsidR="00293FD0">
        <w:t xml:space="preserve">concurrent </w:t>
      </w:r>
      <w:r w:rsidRPr="00E90208">
        <w:t>calls)</w:t>
      </w:r>
    </w:p>
    <w:p w14:paraId="608E938B" w14:textId="77777777" w:rsidR="00D37A63" w:rsidRPr="00E90208" w:rsidRDefault="00D37A63" w:rsidP="00D37A63">
      <w:pPr>
        <w:ind w:left="360"/>
        <w:contextualSpacing/>
      </w:pPr>
    </w:p>
    <w:p w14:paraId="77B79164" w14:textId="7F60E08B" w:rsidR="00B61D26" w:rsidRPr="00CD6E3E" w:rsidRDefault="00B61D26" w:rsidP="008964F1">
      <w:pPr>
        <w:pStyle w:val="Heading4"/>
      </w:pPr>
      <w:bookmarkStart w:id="273" w:name="_Toc452389986"/>
      <w:r w:rsidRPr="00CD6E3E">
        <w:t xml:space="preserve">vSBC </w:t>
      </w:r>
      <w:r w:rsidR="00D37A63" w:rsidRPr="00CD6E3E">
        <w:t xml:space="preserve">- </w:t>
      </w:r>
      <w:r w:rsidRPr="00CD6E3E">
        <w:t>Network Connections</w:t>
      </w:r>
      <w:bookmarkEnd w:id="273"/>
    </w:p>
    <w:p w14:paraId="5851B1C6" w14:textId="77777777" w:rsidR="00B61D26" w:rsidRPr="00E90208" w:rsidRDefault="00B61D26" w:rsidP="00B61D26">
      <w:pPr>
        <w:spacing w:after="0"/>
        <w:jc w:val="left"/>
      </w:pPr>
      <w:r w:rsidRPr="00E90208">
        <w:t xml:space="preserve">In the testbed each network connection can handle up to 1Gb/sec. </w:t>
      </w:r>
    </w:p>
    <w:p w14:paraId="511DE0DB" w14:textId="43B45995" w:rsidR="00B61D26" w:rsidRPr="00E90208" w:rsidRDefault="00B61D26" w:rsidP="00B61D26">
      <w:pPr>
        <w:spacing w:after="0"/>
        <w:jc w:val="left"/>
      </w:pPr>
      <w:r w:rsidRPr="00E90208">
        <w:t>The basic architecture of the network is d</w:t>
      </w:r>
      <w:r w:rsidR="009D27BE" w:rsidRPr="00E90208">
        <w:t>epicted in the following figure.</w:t>
      </w:r>
    </w:p>
    <w:p w14:paraId="024808EE" w14:textId="77777777" w:rsidR="00B61D26" w:rsidRPr="00E90208" w:rsidRDefault="00B61D26" w:rsidP="00B61D26">
      <w:pPr>
        <w:spacing w:after="0"/>
        <w:jc w:val="left"/>
      </w:pPr>
    </w:p>
    <w:p w14:paraId="208B3DFF" w14:textId="44647269" w:rsidR="00B61D26" w:rsidRPr="00E90208" w:rsidRDefault="009D27BE" w:rsidP="00B61D26">
      <w:r w:rsidRPr="005B7773">
        <w:rPr>
          <w:noProof/>
          <w:lang w:val="en-US"/>
        </w:rPr>
        <mc:AlternateContent>
          <mc:Choice Requires="wps">
            <w:drawing>
              <wp:anchor distT="0" distB="0" distL="114300" distR="114300" simplePos="0" relativeHeight="251710464" behindDoc="0" locked="0" layoutInCell="1" allowOverlap="1" wp14:anchorId="7459DBD4" wp14:editId="01DEF7FC">
                <wp:simplePos x="0" y="0"/>
                <wp:positionH relativeFrom="column">
                  <wp:posOffset>2743200</wp:posOffset>
                </wp:positionH>
                <wp:positionV relativeFrom="paragraph">
                  <wp:posOffset>1971674</wp:posOffset>
                </wp:positionV>
                <wp:extent cx="1059180" cy="714375"/>
                <wp:effectExtent l="0" t="0" r="0" b="0"/>
                <wp:wrapNone/>
                <wp:docPr id="652" name="Casella di testo 652"/>
                <wp:cNvGraphicFramePr/>
                <a:graphic xmlns:a="http://schemas.openxmlformats.org/drawingml/2006/main">
                  <a:graphicData uri="http://schemas.microsoft.com/office/word/2010/wordprocessingShape">
                    <wps:wsp>
                      <wps:cNvSpPr txBox="1"/>
                      <wps:spPr>
                        <a:xfrm>
                          <a:off x="0" y="0"/>
                          <a:ext cx="1059180" cy="714375"/>
                        </a:xfrm>
                        <a:prstGeom prst="rect">
                          <a:avLst/>
                        </a:prstGeom>
                        <a:noFill/>
                        <a:ln w="6350">
                          <a:noFill/>
                        </a:ln>
                        <a:effectLst/>
                      </wps:spPr>
                      <wps:txbx>
                        <w:txbxContent>
                          <w:p w14:paraId="475F5407" w14:textId="798ECCE0" w:rsidR="00580430" w:rsidRDefault="00580430" w:rsidP="00B61D26">
                            <w:pPr>
                              <w:rPr>
                                <w:color w:val="FF0000"/>
                                <w:sz w:val="20"/>
                                <w:szCs w:val="20"/>
                                <w:lang w:val="it-IT"/>
                              </w:rPr>
                            </w:pPr>
                            <w:r>
                              <w:rPr>
                                <w:color w:val="FF0000"/>
                                <w:sz w:val="20"/>
                                <w:szCs w:val="20"/>
                                <w:lang w:val="it-IT"/>
                              </w:rPr>
                              <w:t xml:space="preserve">    ETH0 </w:t>
                            </w:r>
                          </w:p>
                          <w:p w14:paraId="223F787B" w14:textId="600A8F4B" w:rsidR="00580430" w:rsidRPr="006D310A" w:rsidRDefault="00580430" w:rsidP="00B61D26">
                            <w:pPr>
                              <w:rPr>
                                <w:color w:val="FF0000"/>
                                <w:sz w:val="20"/>
                                <w:szCs w:val="20"/>
                                <w:lang w:val="it-IT"/>
                              </w:rPr>
                            </w:pPr>
                            <w:r w:rsidRPr="006D310A">
                              <w:rPr>
                                <w:color w:val="FF0000"/>
                                <w:sz w:val="20"/>
                                <w:szCs w:val="20"/>
                                <w:lang w:val="it-IT"/>
                              </w:rPr>
                              <w:t>MNG</w:t>
                            </w:r>
                            <w:r>
                              <w:rPr>
                                <w:color w:val="FF0000"/>
                                <w:sz w:val="20"/>
                                <w:szCs w:val="20"/>
                                <w:lang w:val="it-IT"/>
                              </w:rPr>
                              <w:t xml:space="preserve">  </w:t>
                            </w:r>
                            <w:r w:rsidRPr="006D310A">
                              <w:rPr>
                                <w:color w:val="FF0000"/>
                                <w:sz w:val="20"/>
                                <w:szCs w:val="20"/>
                                <w:lang w:val="it-IT"/>
                              </w:rPr>
                              <w:t xml:space="preserve">1 GB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59DBD4" id="Casella di testo 652" o:spid="_x0000_s1036" type="#_x0000_t202" style="position:absolute;left:0;text-align:left;margin-left:3in;margin-top:155.25pt;width:83.4pt;height:56.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" filled="f" stroked="f" strokeweight=".5pt">
                <v:textbox>
                  <w:txbxContent>
                    <w:p w14:paraId="475F5407" w14:textId="798ECCE0" w:rsidR="00580430" w:rsidRDefault="00580430" w:rsidP="00B61D26">
                      <w:pPr>
                        <w:rPr>
                          <w:color w:val="FF0000"/>
                          <w:sz w:val="20"/>
                          <w:szCs w:val="20"/>
                          <w:lang w:val="it-IT"/>
                        </w:rPr>
                      </w:pPr>
                      <w:r>
                        <w:rPr>
                          <w:color w:val="FF0000"/>
                          <w:sz w:val="20"/>
                          <w:szCs w:val="20"/>
                          <w:lang w:val="it-IT"/>
                        </w:rPr>
                        <w:t xml:space="preserve">    ETH0 </w:t>
                      </w:r>
                    </w:p>
                    <w:p w14:paraId="223F787B" w14:textId="600A8F4B" w:rsidR="00580430" w:rsidRPr="006D310A" w:rsidRDefault="00580430" w:rsidP="00B61D26">
                      <w:pPr>
                        <w:rPr>
                          <w:color w:val="FF0000"/>
                          <w:sz w:val="20"/>
                          <w:szCs w:val="20"/>
                          <w:lang w:val="it-IT"/>
                        </w:rPr>
                      </w:pPr>
                      <w:r w:rsidRPr="006D310A">
                        <w:rPr>
                          <w:color w:val="FF0000"/>
                          <w:sz w:val="20"/>
                          <w:szCs w:val="20"/>
                          <w:lang w:val="it-IT"/>
                        </w:rPr>
                        <w:t>MNG</w:t>
                      </w:r>
                      <w:r>
                        <w:rPr>
                          <w:color w:val="FF0000"/>
                          <w:sz w:val="20"/>
                          <w:szCs w:val="20"/>
                          <w:lang w:val="it-IT"/>
                        </w:rPr>
                        <w:t xml:space="preserve">  </w:t>
                      </w:r>
                      <w:r w:rsidRPr="006D310A">
                        <w:rPr>
                          <w:color w:val="FF0000"/>
                          <w:sz w:val="20"/>
                          <w:szCs w:val="20"/>
                          <w:lang w:val="it-IT"/>
                        </w:rPr>
                        <w:t xml:space="preserve">1 GB </w:t>
                      </w:r>
                    </w:p>
                  </w:txbxContent>
                </v:textbox>
              </v:shape>
            </w:pict>
          </mc:Fallback>
        </mc:AlternateContent>
      </w:r>
      <w:r w:rsidR="00B61D26" w:rsidRPr="00A84003">
        <w:rPr>
          <w:noProof/>
          <w:lang w:val="en-US"/>
        </w:rPr>
        <mc:AlternateContent>
          <mc:Choice Requires="wpg">
            <w:drawing>
              <wp:anchor distT="0" distB="0" distL="114300" distR="114300" simplePos="0" relativeHeight="251711488" behindDoc="0" locked="0" layoutInCell="1" allowOverlap="1" wp14:anchorId="11840099" wp14:editId="19728785">
                <wp:simplePos x="0" y="0"/>
                <wp:positionH relativeFrom="column">
                  <wp:posOffset>419100</wp:posOffset>
                </wp:positionH>
                <wp:positionV relativeFrom="paragraph">
                  <wp:posOffset>428625</wp:posOffset>
                </wp:positionV>
                <wp:extent cx="3275330" cy="2038350"/>
                <wp:effectExtent l="0" t="0" r="0" b="19050"/>
                <wp:wrapNone/>
                <wp:docPr id="646" name="Gruppo 646"/>
                <wp:cNvGraphicFramePr/>
                <a:graphic xmlns:a="http://schemas.openxmlformats.org/drawingml/2006/main">
                  <a:graphicData uri="http://schemas.microsoft.com/office/word/2010/wordprocessingGroup">
                    <wpg:wgp>
                      <wpg:cNvGrpSpPr/>
                      <wpg:grpSpPr>
                        <a:xfrm>
                          <a:off x="0" y="0"/>
                          <a:ext cx="3275330" cy="2038350"/>
                          <a:chOff x="344169" y="-1"/>
                          <a:chExt cx="3275331" cy="2038350"/>
                        </a:xfrm>
                      </wpg:grpSpPr>
                      <wps:wsp>
                        <wps:cNvPr id="648" name="Ovale 648"/>
                        <wps:cNvSpPr/>
                        <wps:spPr>
                          <a:xfrm>
                            <a:off x="400049" y="161924"/>
                            <a:ext cx="1226185" cy="1876425"/>
                          </a:xfrm>
                          <a:prstGeom prst="ellipse">
                            <a:avLst/>
                          </a:prstGeom>
                          <a:solidFill>
                            <a:srgbClr val="C0504D">
                              <a:lumMod val="60000"/>
                              <a:lumOff val="40000"/>
                            </a:srgbClr>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1" name="Casella di testo 651"/>
                        <wps:cNvSpPr txBox="1"/>
                        <wps:spPr>
                          <a:xfrm>
                            <a:off x="344169" y="819150"/>
                            <a:ext cx="1287780" cy="830580"/>
                          </a:xfrm>
                          <a:prstGeom prst="rect">
                            <a:avLst/>
                          </a:prstGeom>
                          <a:noFill/>
                          <a:ln w="6350">
                            <a:noFill/>
                          </a:ln>
                          <a:effectLst/>
                        </wps:spPr>
                        <wps:txbx>
                          <w:txbxContent>
                            <w:p w14:paraId="0550A99C" w14:textId="77777777" w:rsidR="00580430" w:rsidRPr="00167C77" w:rsidRDefault="00580430" w:rsidP="00B61D26">
                              <w:pPr>
                                <w:jc w:val="center"/>
                                <w:rPr>
                                  <w:sz w:val="32"/>
                                  <w:szCs w:val="32"/>
                                  <w:lang w:val="it-IT"/>
                                </w:rPr>
                              </w:pPr>
                              <w:r w:rsidRPr="00167C77">
                                <w:rPr>
                                  <w:sz w:val="32"/>
                                  <w:szCs w:val="32"/>
                                  <w:lang w:val="it-IT"/>
                                </w:rPr>
                                <w:t>Load 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7" name="Casella di testo 647"/>
                        <wps:cNvSpPr txBox="1"/>
                        <wps:spPr>
                          <a:xfrm>
                            <a:off x="2466572" y="-1"/>
                            <a:ext cx="1152928" cy="942975"/>
                          </a:xfrm>
                          <a:prstGeom prst="rect">
                            <a:avLst/>
                          </a:prstGeom>
                          <a:noFill/>
                          <a:ln w="6350">
                            <a:noFill/>
                          </a:ln>
                          <a:effectLst/>
                        </wps:spPr>
                        <wps:txbx>
                          <w:txbxContent>
                            <w:p w14:paraId="24B90111" w14:textId="77777777" w:rsidR="00580430" w:rsidRDefault="00580430" w:rsidP="00B61D26">
                              <w:pPr>
                                <w:jc w:val="center"/>
                                <w:rPr>
                                  <w:color w:val="00B050"/>
                                  <w:sz w:val="20"/>
                                  <w:szCs w:val="20"/>
                                  <w:lang w:val="en-US"/>
                                </w:rPr>
                              </w:pPr>
                              <w:r w:rsidRPr="00BF329F">
                                <w:rPr>
                                  <w:color w:val="00B050"/>
                                  <w:sz w:val="20"/>
                                  <w:szCs w:val="20"/>
                                  <w:lang w:val="en-US"/>
                                </w:rPr>
                                <w:t xml:space="preserve">ETH1 SIGNALING     </w:t>
                              </w:r>
                            </w:p>
                            <w:p w14:paraId="686A9EF9" w14:textId="77777777" w:rsidR="00580430" w:rsidRPr="00BF329F" w:rsidRDefault="00580430" w:rsidP="00B61D26">
                              <w:pPr>
                                <w:jc w:val="center"/>
                                <w:rPr>
                                  <w:color w:val="00B050"/>
                                  <w:sz w:val="20"/>
                                  <w:szCs w:val="20"/>
                                  <w:lang w:val="en-US"/>
                                </w:rPr>
                              </w:pPr>
                              <w:r w:rsidRPr="00BF329F">
                                <w:rPr>
                                  <w:color w:val="00B050"/>
                                  <w:sz w:val="20"/>
                                  <w:szCs w:val="20"/>
                                  <w:lang w:val="en-US"/>
                                </w:rPr>
                                <w:t xml:space="preserve"> and MEDIA</w:t>
                              </w:r>
                            </w:p>
                            <w:p w14:paraId="5D61A054" w14:textId="77777777" w:rsidR="00580430" w:rsidRPr="00BF329F" w:rsidRDefault="00580430" w:rsidP="00B61D26">
                              <w:pPr>
                                <w:rPr>
                                  <w:color w:val="00B050"/>
                                  <w:sz w:val="20"/>
                                  <w:szCs w:val="20"/>
                                  <w:lang w:val="en-US"/>
                                </w:rPr>
                              </w:pPr>
                              <w:r w:rsidRPr="00BF329F">
                                <w:rPr>
                                  <w:color w:val="00B050"/>
                                  <w:sz w:val="20"/>
                                  <w:szCs w:val="20"/>
                                  <w:lang w:val="en-US"/>
                                </w:rPr>
                                <w:t xml:space="preserve">        1 GB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840099" id="Gruppo 646" o:spid="_x0000_s1037" style="position:absolute;left:0;text-align:left;margin-left:33pt;margin-top:33.75pt;width:257.9pt;height:160.5pt;z-index:251711488;mso-width-relative:margin;mso-height-relative:margin" coordorigin="3441" coordsize="32753,20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">
                <v:oval id="Ovale 648" o:spid="_x0000_s1038" style="position:absolute;left:4000;top:1619;width:12262;height:18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YoB8AA&#10;AADcAAAADwAAAGRycy9kb3ducmV2LnhtbERP3WrCMBS+H/gO4QjezXRSyuiMIoOCF6JM9wCH5qwJ&#10;a05KktpuT28uBrv8+P63+9n14k4hWs8KXtYFCOLWa8udgs9b8/wKIiZkjb1nUvBDEfa7xdMWa+0n&#10;/qD7NXUih3CsUYFJaailjK0hh3HtB+LMffngMGUYOqkDTjnc9XJTFJV0aDk3GBzo3VD7fR2dgls4&#10;xLGcf2WsLnhuSnsKZjoptVrOhzcQieb0L/5zH7WCqsxr85l8BOTu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hYoB8AAAADcAAAADwAAAAAAAAAAAAAAAACYAgAAZHJzL2Rvd25y&#10;ZXYueG1sUEsFBgAAAAAEAAQA9QAAAIUDAAAAAA==&#10;" fillcolor="#d99694" strokecolor="#385d8a" strokeweight="2pt"/>
                <v:shape id="Casella di testo 651" o:spid="_x0000_s1039" type="#_x0000_t202" style="position:absolute;left:3441;top:8191;width:12878;height:8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FN4McA&#10;AADcAAAADwAAAGRycy9kb3ducmV2LnhtbESPQWvCQBSE74X+h+UJvdVNhIikbkIISEtpD1ovvb1m&#10;n0kw+zbNbmP013cFweMwM98w63wynRhpcK1lBfE8AkFcWd1yrWD/tXlegXAeWWNnmRScyUGePT6s&#10;MdX2xFsad74WAcIuRQWN930qpasaMujmticO3sEOBn2QQy31gKcAN51cRNFSGmw5LDTYU9lQddz9&#10;GQXv5eYTtz8Ls7p05evHoeh/99+JUk+zqXgB4Wny9/Ct/aYVLJMYrmfCE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TeDHAAAA3AAAAA8AAAAAAAAAAAAAAAAAmAIAAGRy&#10;cy9kb3ducmV2LnhtbFBLBQYAAAAABAAEAPUAAACMAwAAAAA=&#10;" filled="f" stroked="f" strokeweight=".5pt">
                  <v:textbox>
                    <w:txbxContent>
                      <w:p w14:paraId="0550A99C" w14:textId="77777777" w:rsidR="00580430" w:rsidRPr="00167C77" w:rsidRDefault="00580430" w:rsidP="00B61D26">
                        <w:pPr>
                          <w:jc w:val="center"/>
                          <w:rPr>
                            <w:sz w:val="32"/>
                            <w:szCs w:val="32"/>
                            <w:lang w:val="it-IT"/>
                          </w:rPr>
                        </w:pPr>
                        <w:r w:rsidRPr="00167C77">
                          <w:rPr>
                            <w:sz w:val="32"/>
                            <w:szCs w:val="32"/>
                            <w:lang w:val="it-IT"/>
                          </w:rPr>
                          <w:t>Load Generator</w:t>
                        </w:r>
                      </w:p>
                    </w:txbxContent>
                  </v:textbox>
                </v:shape>
                <v:shape id="Casella di testo 647" o:spid="_x0000_s1040" type="#_x0000_t202" style="position:absolute;left:24665;width:11530;height:9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3m0scA&#10;AADcAAAADwAAAGRycy9kb3ducmV2LnhtbESPQWvCQBSE7wX/w/KE3upGaTVEV5GAWEp70ObS2zP7&#10;TILZtzG7TdL++m5B8DjMzDfMajOYWnTUusqygukkAkGcW11xoSD73D3FIJxH1lhbJgU/5GCzHj2s&#10;MNG25wN1R1+IAGGXoILS+yaR0uUlGXQT2xAH72xbgz7ItpC6xT7ATS1nUTSXBisOCyU2lJaUX47f&#10;RsFbuvvAw2lm4t863b+ft801+3pR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95tLHAAAA3AAAAA8AAAAAAAAAAAAAAAAAmAIAAGRy&#10;cy9kb3ducmV2LnhtbFBLBQYAAAAABAAEAPUAAACMAwAAAAA=&#10;" filled="f" stroked="f" strokeweight=".5pt">
                  <v:textbox>
                    <w:txbxContent>
                      <w:p w14:paraId="24B90111" w14:textId="77777777" w:rsidR="00580430" w:rsidRDefault="00580430" w:rsidP="00B61D26">
                        <w:pPr>
                          <w:jc w:val="center"/>
                          <w:rPr>
                            <w:color w:val="00B050"/>
                            <w:sz w:val="20"/>
                            <w:szCs w:val="20"/>
                            <w:lang w:val="en-US"/>
                          </w:rPr>
                        </w:pPr>
                        <w:r w:rsidRPr="00BF329F">
                          <w:rPr>
                            <w:color w:val="00B050"/>
                            <w:sz w:val="20"/>
                            <w:szCs w:val="20"/>
                            <w:lang w:val="en-US"/>
                          </w:rPr>
                          <w:t xml:space="preserve">ETH1 SIGNALING     </w:t>
                        </w:r>
                      </w:p>
                      <w:p w14:paraId="686A9EF9" w14:textId="77777777" w:rsidR="00580430" w:rsidRPr="00BF329F" w:rsidRDefault="00580430" w:rsidP="00B61D26">
                        <w:pPr>
                          <w:jc w:val="center"/>
                          <w:rPr>
                            <w:color w:val="00B050"/>
                            <w:sz w:val="20"/>
                            <w:szCs w:val="20"/>
                            <w:lang w:val="en-US"/>
                          </w:rPr>
                        </w:pPr>
                        <w:r w:rsidRPr="00BF329F">
                          <w:rPr>
                            <w:color w:val="00B050"/>
                            <w:sz w:val="20"/>
                            <w:szCs w:val="20"/>
                            <w:lang w:val="en-US"/>
                          </w:rPr>
                          <w:t xml:space="preserve"> and MEDIA</w:t>
                        </w:r>
                      </w:p>
                      <w:p w14:paraId="5D61A054" w14:textId="77777777" w:rsidR="00580430" w:rsidRPr="00BF329F" w:rsidRDefault="00580430" w:rsidP="00B61D26">
                        <w:pPr>
                          <w:rPr>
                            <w:color w:val="00B050"/>
                            <w:sz w:val="20"/>
                            <w:szCs w:val="20"/>
                            <w:lang w:val="en-US"/>
                          </w:rPr>
                        </w:pPr>
                        <w:r w:rsidRPr="00BF329F">
                          <w:rPr>
                            <w:color w:val="00B050"/>
                            <w:sz w:val="20"/>
                            <w:szCs w:val="20"/>
                            <w:lang w:val="en-US"/>
                          </w:rPr>
                          <w:t xml:space="preserve">        1 GB </w:t>
                        </w:r>
                      </w:p>
                    </w:txbxContent>
                  </v:textbox>
                </v:shape>
              </v:group>
            </w:pict>
          </mc:Fallback>
        </mc:AlternateContent>
      </w:r>
      <w:r w:rsidR="00B61D26" w:rsidRPr="00A84003">
        <w:rPr>
          <w:noProof/>
          <w:lang w:val="en-US"/>
        </w:rPr>
        <mc:AlternateContent>
          <mc:Choice Requires="wps">
            <w:drawing>
              <wp:anchor distT="0" distB="0" distL="114300" distR="114300" simplePos="0" relativeHeight="251716608" behindDoc="0" locked="0" layoutInCell="1" allowOverlap="1" wp14:anchorId="323AE37A" wp14:editId="26238450">
                <wp:simplePos x="0" y="0"/>
                <wp:positionH relativeFrom="column">
                  <wp:posOffset>2798445</wp:posOffset>
                </wp:positionH>
                <wp:positionV relativeFrom="paragraph">
                  <wp:posOffset>1887855</wp:posOffset>
                </wp:positionV>
                <wp:extent cx="594360" cy="0"/>
                <wp:effectExtent l="38100" t="76200" r="15240" b="95250"/>
                <wp:wrapNone/>
                <wp:docPr id="653" name="Connettore 2 653"/>
                <wp:cNvGraphicFramePr/>
                <a:graphic xmlns:a="http://schemas.openxmlformats.org/drawingml/2006/main">
                  <a:graphicData uri="http://schemas.microsoft.com/office/word/2010/wordprocessingShape">
                    <wps:wsp>
                      <wps:cNvCnPr/>
                      <wps:spPr>
                        <a:xfrm>
                          <a:off x="0" y="0"/>
                          <a:ext cx="594360" cy="0"/>
                        </a:xfrm>
                        <a:prstGeom prst="straightConnector1">
                          <a:avLst/>
                        </a:prstGeom>
                        <a:noFill/>
                        <a:ln w="25400" cap="flat" cmpd="sng" algn="ctr">
                          <a:solidFill>
                            <a:srgbClr val="FF0000"/>
                          </a:solidFill>
                          <a:prstDash val="solid"/>
                          <a:headEnd type="triangle"/>
                          <a:tailEnd type="triangle"/>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type w14:anchorId="590E778A" id="_x0000_t32" coordsize="21600,21600" o:spt="32" o:oned="t" path="m,l21600,21600e" filled="f">
                <v:path arrowok="t" fillok="f" o:connecttype="none"/>
                <o:lock v:ext="edit" shapetype="t"/>
              </v:shapetype>
              <v:shape id="Connettore 2 653" o:spid="_x0000_s1026" type="#_x0000_t32" style="position:absolute;margin-left:220.35pt;margin-top:148.65pt;width:46.8pt;height:0;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" strokecolor="red" strokeweight="2pt">
                <v:stroke startarrow="block" endarrow="block"/>
              </v:shape>
            </w:pict>
          </mc:Fallback>
        </mc:AlternateContent>
      </w:r>
      <w:r w:rsidR="0038572C" w:rsidRPr="00A84003">
        <w:rPr>
          <w:noProof/>
          <w:lang w:val="en-US"/>
        </w:rPr>
        <mc:AlternateContent>
          <mc:Choice Requires="wps">
            <w:drawing>
              <wp:anchor distT="0" distB="0" distL="114300" distR="114300" simplePos="0" relativeHeight="251715584" behindDoc="0" locked="0" layoutInCell="1" allowOverlap="1" wp14:anchorId="58A3C9B3" wp14:editId="097FF531">
                <wp:simplePos x="0" y="0"/>
                <wp:positionH relativeFrom="column">
                  <wp:posOffset>2764155</wp:posOffset>
                </wp:positionH>
                <wp:positionV relativeFrom="paragraph">
                  <wp:posOffset>1375410</wp:posOffset>
                </wp:positionV>
                <wp:extent cx="594360" cy="0"/>
                <wp:effectExtent l="38100" t="76200" r="15240" b="95250"/>
                <wp:wrapNone/>
                <wp:docPr id="233" name="Connettore 2 233"/>
                <wp:cNvGraphicFramePr/>
                <a:graphic xmlns:a="http://schemas.openxmlformats.org/drawingml/2006/main">
                  <a:graphicData uri="http://schemas.microsoft.com/office/word/2010/wordprocessingShape">
                    <wps:wsp>
                      <wps:cNvCnPr/>
                      <wps:spPr>
                        <a:xfrm>
                          <a:off x="0" y="0"/>
                          <a:ext cx="594360" cy="0"/>
                        </a:xfrm>
                        <a:prstGeom prst="straightConnector1">
                          <a:avLst/>
                        </a:prstGeom>
                        <a:noFill/>
                        <a:ln w="25400" cap="flat" cmpd="sng" algn="ctr">
                          <a:solidFill>
                            <a:srgbClr val="00B050"/>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03A64362" id="Connettore 2 233" o:spid="_x0000_s1026" type="#_x0000_t32" style="position:absolute;margin-left:217.65pt;margin-top:108.3pt;width:46.8pt;height:0;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" strokecolor="#00b050" strokeweight="2pt">
                <v:stroke startarrow="block" endarrow="block"/>
              </v:shape>
            </w:pict>
          </mc:Fallback>
        </mc:AlternateContent>
      </w:r>
      <w:r w:rsidR="00B61D26" w:rsidRPr="00A84003">
        <w:rPr>
          <w:noProof/>
          <w:lang w:val="en-US"/>
        </w:rPr>
        <mc:AlternateContent>
          <mc:Choice Requires="wps">
            <w:drawing>
              <wp:anchor distT="0" distB="0" distL="114300" distR="114300" simplePos="0" relativeHeight="251714560" behindDoc="0" locked="0" layoutInCell="1" allowOverlap="1" wp14:anchorId="57374228" wp14:editId="7DF1D331">
                <wp:simplePos x="0" y="0"/>
                <wp:positionH relativeFrom="margin">
                  <wp:posOffset>1575435</wp:posOffset>
                </wp:positionH>
                <wp:positionV relativeFrom="paragraph">
                  <wp:posOffset>786765</wp:posOffset>
                </wp:positionV>
                <wp:extent cx="487680" cy="640080"/>
                <wp:effectExtent l="0" t="0" r="0" b="7620"/>
                <wp:wrapNone/>
                <wp:docPr id="654" name="Casella di testo 654"/>
                <wp:cNvGraphicFramePr/>
                <a:graphic xmlns:a="http://schemas.openxmlformats.org/drawingml/2006/main">
                  <a:graphicData uri="http://schemas.microsoft.com/office/word/2010/wordprocessingShape">
                    <wps:wsp>
                      <wps:cNvSpPr txBox="1"/>
                      <wps:spPr>
                        <a:xfrm>
                          <a:off x="0" y="0"/>
                          <a:ext cx="487680" cy="640080"/>
                        </a:xfrm>
                        <a:prstGeom prst="rect">
                          <a:avLst/>
                        </a:prstGeom>
                        <a:noFill/>
                        <a:ln w="6350">
                          <a:noFill/>
                        </a:ln>
                        <a:effectLst/>
                      </wps:spPr>
                      <wps:txbx>
                        <w:txbxContent>
                          <w:p w14:paraId="77FDB9B6" w14:textId="77777777" w:rsidR="00580430" w:rsidRPr="00635BF4" w:rsidRDefault="00580430" w:rsidP="00B61D26">
                            <w:pPr>
                              <w:rPr>
                                <w:sz w:val="20"/>
                                <w:szCs w:val="20"/>
                                <w:lang w:val="it-IT"/>
                              </w:rPr>
                            </w:pPr>
                            <w:r w:rsidRPr="00635BF4">
                              <w:rPr>
                                <w:sz w:val="20"/>
                                <w:szCs w:val="20"/>
                                <w:lang w:val="it-IT"/>
                              </w:rPr>
                              <w:t xml:space="preserve">1 GB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74228" id="Casella di testo 654" o:spid="_x0000_s1041" type="#_x0000_t202" style="position:absolute;left:0;text-align:left;margin-left:124.05pt;margin-top:61.95pt;width:38.4pt;height:50.4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" filled="f" stroked="f" strokeweight=".5pt">
                <v:textbox>
                  <w:txbxContent>
                    <w:p w14:paraId="77FDB9B6" w14:textId="77777777" w:rsidR="00580430" w:rsidRPr="00635BF4" w:rsidRDefault="00580430" w:rsidP="00B61D26">
                      <w:pPr>
                        <w:rPr>
                          <w:sz w:val="20"/>
                          <w:szCs w:val="20"/>
                          <w:lang w:val="it-IT"/>
                        </w:rPr>
                      </w:pPr>
                      <w:r w:rsidRPr="00635BF4">
                        <w:rPr>
                          <w:sz w:val="20"/>
                          <w:szCs w:val="20"/>
                          <w:lang w:val="it-IT"/>
                        </w:rPr>
                        <w:t xml:space="preserve">1 GB </w:t>
                      </w:r>
                    </w:p>
                  </w:txbxContent>
                </v:textbox>
                <w10:wrap anchorx="margin"/>
              </v:shape>
            </w:pict>
          </mc:Fallback>
        </mc:AlternateContent>
      </w:r>
      <w:r w:rsidR="00B61D26" w:rsidRPr="00A84003">
        <w:rPr>
          <w:noProof/>
          <w:lang w:val="en-US"/>
        </w:rPr>
        <mc:AlternateContent>
          <mc:Choice Requires="wps">
            <w:drawing>
              <wp:anchor distT="0" distB="0" distL="114300" distR="114300" simplePos="0" relativeHeight="251712512" behindDoc="0" locked="0" layoutInCell="1" allowOverlap="1" wp14:anchorId="413FF6C3" wp14:editId="4DEA6956">
                <wp:simplePos x="0" y="0"/>
                <wp:positionH relativeFrom="column">
                  <wp:posOffset>1645920</wp:posOffset>
                </wp:positionH>
                <wp:positionV relativeFrom="paragraph">
                  <wp:posOffset>1053465</wp:posOffset>
                </wp:positionV>
                <wp:extent cx="365760" cy="0"/>
                <wp:effectExtent l="38100" t="76200" r="15240" b="95250"/>
                <wp:wrapNone/>
                <wp:docPr id="655" name="Connettore 2 655"/>
                <wp:cNvGraphicFramePr/>
                <a:graphic xmlns:a="http://schemas.openxmlformats.org/drawingml/2006/main">
                  <a:graphicData uri="http://schemas.microsoft.com/office/word/2010/wordprocessingShape">
                    <wps:wsp>
                      <wps:cNvCnPr/>
                      <wps:spPr>
                        <a:xfrm>
                          <a:off x="0" y="0"/>
                          <a:ext cx="365760" cy="0"/>
                        </a:xfrm>
                        <a:prstGeom prst="straightConnector1">
                          <a:avLst/>
                        </a:prstGeom>
                        <a:noFill/>
                        <a:ln w="9525" cap="flat" cmpd="sng" algn="ctr">
                          <a:solidFill>
                            <a:srgbClr val="4F81BD">
                              <a:shade val="95000"/>
                              <a:satMod val="105000"/>
                            </a:srgbClr>
                          </a:solidFill>
                          <a:prstDash val="solid"/>
                          <a:headEnd type="triangle"/>
                          <a:tailEnd type="triangle"/>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17CE3EF8" id="Connettore 2 655" o:spid="_x0000_s1026" type="#_x0000_t32" style="position:absolute;margin-left:129.6pt;margin-top:82.95pt;width:28.8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" strokecolor="#4a7ebb">
                <v:stroke startarrow="block" endarrow="block"/>
              </v:shape>
            </w:pict>
          </mc:Fallback>
        </mc:AlternateContent>
      </w:r>
      <w:r w:rsidR="00B61D26" w:rsidRPr="00A84003">
        <w:rPr>
          <w:noProof/>
          <w:lang w:val="en-US"/>
        </w:rPr>
        <mc:AlternateContent>
          <mc:Choice Requires="wps">
            <w:drawing>
              <wp:anchor distT="0" distB="0" distL="114300" distR="114300" simplePos="0" relativeHeight="251717632" behindDoc="0" locked="0" layoutInCell="1" allowOverlap="1" wp14:anchorId="34D7E18F" wp14:editId="58F4F234">
                <wp:simplePos x="0" y="0"/>
                <wp:positionH relativeFrom="margin">
                  <wp:posOffset>1626870</wp:posOffset>
                </wp:positionH>
                <wp:positionV relativeFrom="paragraph">
                  <wp:posOffset>1798320</wp:posOffset>
                </wp:positionV>
                <wp:extent cx="487680" cy="640080"/>
                <wp:effectExtent l="0" t="0" r="0" b="7620"/>
                <wp:wrapNone/>
                <wp:docPr id="656" name="Casella di testo 656"/>
                <wp:cNvGraphicFramePr/>
                <a:graphic xmlns:a="http://schemas.openxmlformats.org/drawingml/2006/main">
                  <a:graphicData uri="http://schemas.microsoft.com/office/word/2010/wordprocessingShape">
                    <wps:wsp>
                      <wps:cNvSpPr txBox="1"/>
                      <wps:spPr>
                        <a:xfrm>
                          <a:off x="0" y="0"/>
                          <a:ext cx="487680" cy="640080"/>
                        </a:xfrm>
                        <a:prstGeom prst="rect">
                          <a:avLst/>
                        </a:prstGeom>
                        <a:noFill/>
                        <a:ln w="6350">
                          <a:noFill/>
                        </a:ln>
                        <a:effectLst/>
                      </wps:spPr>
                      <wps:txbx>
                        <w:txbxContent>
                          <w:p w14:paraId="5BCA6058" w14:textId="77777777" w:rsidR="00580430" w:rsidRPr="00141C51" w:rsidRDefault="00580430" w:rsidP="00B61D26">
                            <w:pPr>
                              <w:rPr>
                                <w:sz w:val="20"/>
                                <w:szCs w:val="20"/>
                                <w:lang w:val="it-IT"/>
                              </w:rPr>
                            </w:pPr>
                            <w:r w:rsidRPr="00141C51">
                              <w:rPr>
                                <w:sz w:val="20"/>
                                <w:szCs w:val="20"/>
                                <w:lang w:val="it-IT"/>
                              </w:rPr>
                              <w:t xml:space="preserve">1 GB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7E18F" id="Casella di testo 656" o:spid="_x0000_s1042" type="#_x0000_t202" style="position:absolute;left:0;text-align:left;margin-left:128.1pt;margin-top:141.6pt;width:38.4pt;height:50.4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" filled="f" stroked="f" strokeweight=".5pt">
                <v:textbox>
                  <w:txbxContent>
                    <w:p w14:paraId="5BCA6058" w14:textId="77777777" w:rsidR="00580430" w:rsidRPr="00141C51" w:rsidRDefault="00580430" w:rsidP="00B61D26">
                      <w:pPr>
                        <w:rPr>
                          <w:sz w:val="20"/>
                          <w:szCs w:val="20"/>
                          <w:lang w:val="it-IT"/>
                        </w:rPr>
                      </w:pPr>
                      <w:r w:rsidRPr="00141C51">
                        <w:rPr>
                          <w:sz w:val="20"/>
                          <w:szCs w:val="20"/>
                          <w:lang w:val="it-IT"/>
                        </w:rPr>
                        <w:t xml:space="preserve">1 GB </w:t>
                      </w:r>
                    </w:p>
                  </w:txbxContent>
                </v:textbox>
                <w10:wrap anchorx="margin"/>
              </v:shape>
            </w:pict>
          </mc:Fallback>
        </mc:AlternateContent>
      </w:r>
      <w:r w:rsidR="00B61D26" w:rsidRPr="00A84003">
        <w:rPr>
          <w:noProof/>
          <w:lang w:val="en-US"/>
        </w:rPr>
        <mc:AlternateContent>
          <mc:Choice Requires="wps">
            <w:drawing>
              <wp:anchor distT="0" distB="0" distL="114300" distR="114300" simplePos="0" relativeHeight="251713536" behindDoc="0" locked="0" layoutInCell="1" allowOverlap="1" wp14:anchorId="47FCAB21" wp14:editId="4A199E39">
                <wp:simplePos x="0" y="0"/>
                <wp:positionH relativeFrom="column">
                  <wp:posOffset>1645920</wp:posOffset>
                </wp:positionH>
                <wp:positionV relativeFrom="paragraph">
                  <wp:posOffset>2106930</wp:posOffset>
                </wp:positionV>
                <wp:extent cx="365760" cy="0"/>
                <wp:effectExtent l="38100" t="76200" r="15240" b="95250"/>
                <wp:wrapNone/>
                <wp:docPr id="230" name="Connettore 2 230"/>
                <wp:cNvGraphicFramePr/>
                <a:graphic xmlns:a="http://schemas.openxmlformats.org/drawingml/2006/main">
                  <a:graphicData uri="http://schemas.microsoft.com/office/word/2010/wordprocessingShape">
                    <wps:wsp>
                      <wps:cNvCnPr/>
                      <wps:spPr>
                        <a:xfrm>
                          <a:off x="0" y="0"/>
                          <a:ext cx="365760" cy="0"/>
                        </a:xfrm>
                        <a:prstGeom prst="straightConnector1">
                          <a:avLst/>
                        </a:prstGeom>
                        <a:noFill/>
                        <a:ln w="9525" cap="flat" cmpd="sng" algn="ctr">
                          <a:solidFill>
                            <a:srgbClr val="4F81BD">
                              <a:shade val="95000"/>
                              <a:satMod val="105000"/>
                            </a:srgbClr>
                          </a:solidFill>
                          <a:prstDash val="solid"/>
                          <a:headEnd type="triangle"/>
                          <a:tailEnd type="triangle"/>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512054A4" id="Connettore 2 230" o:spid="_x0000_s1026" type="#_x0000_t32" style="position:absolute;margin-left:129.6pt;margin-top:165.9pt;width:28.8pt;height:0;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" strokecolor="#4a7ebb">
                <v:stroke startarrow="block" endarrow="block"/>
              </v:shape>
            </w:pict>
          </mc:Fallback>
        </mc:AlternateContent>
      </w:r>
      <w:r w:rsidR="00B61D26" w:rsidRPr="00A84003">
        <w:rPr>
          <w:noProof/>
          <w:lang w:val="en-US"/>
        </w:rPr>
        <w:drawing>
          <wp:inline distT="0" distB="0" distL="0" distR="0" wp14:anchorId="37447143" wp14:editId="4DE94511">
            <wp:extent cx="5438775" cy="2876550"/>
            <wp:effectExtent l="0" t="0" r="0" b="0"/>
            <wp:docPr id="202" name="Diagramma 20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18D62793" w14:textId="5EB0775F" w:rsidR="00B61D26" w:rsidRPr="009772F5" w:rsidRDefault="00F05F7C" w:rsidP="00F05F7C">
      <w:pPr>
        <w:pStyle w:val="Caption"/>
        <w:rPr>
          <w:b w:val="0"/>
          <w:szCs w:val="20"/>
        </w:rPr>
      </w:pPr>
      <w:bookmarkStart w:id="274" w:name="_Toc456088974"/>
      <w:r w:rsidRPr="009772F5">
        <w:rPr>
          <w:b w:val="0"/>
          <w:szCs w:val="20"/>
        </w:rPr>
        <w:t xml:space="preserve">Figure </w:t>
      </w:r>
      <w:r w:rsidRPr="009772F5">
        <w:rPr>
          <w:b w:val="0"/>
          <w:szCs w:val="20"/>
        </w:rPr>
        <w:fldChar w:fldCharType="begin"/>
      </w:r>
      <w:r w:rsidRPr="009772F5">
        <w:rPr>
          <w:b w:val="0"/>
          <w:szCs w:val="20"/>
        </w:rPr>
        <w:instrText xml:space="preserve"> SEQ Figure \* ARABIC </w:instrText>
      </w:r>
      <w:r w:rsidRPr="009772F5">
        <w:rPr>
          <w:b w:val="0"/>
          <w:szCs w:val="20"/>
        </w:rPr>
        <w:fldChar w:fldCharType="separate"/>
      </w:r>
      <w:r w:rsidR="009772F5">
        <w:rPr>
          <w:b w:val="0"/>
          <w:noProof/>
          <w:szCs w:val="20"/>
        </w:rPr>
        <w:t>40</w:t>
      </w:r>
      <w:r w:rsidRPr="009772F5">
        <w:rPr>
          <w:b w:val="0"/>
          <w:szCs w:val="20"/>
        </w:rPr>
        <w:fldChar w:fldCharType="end"/>
      </w:r>
      <w:r w:rsidR="00B61D26" w:rsidRPr="009772F5">
        <w:rPr>
          <w:b w:val="0"/>
          <w:szCs w:val="20"/>
        </w:rPr>
        <w:t xml:space="preserve"> – vSBC network connections</w:t>
      </w:r>
      <w:bookmarkEnd w:id="274"/>
    </w:p>
    <w:p w14:paraId="1D47AC69" w14:textId="77777777" w:rsidR="00F05F7C" w:rsidRPr="00E90208" w:rsidRDefault="00F05F7C" w:rsidP="00F05F7C"/>
    <w:p w14:paraId="6AB8E4E7" w14:textId="40C49E36" w:rsidR="00B61D26" w:rsidRPr="00CD6E3E" w:rsidRDefault="00B61D26" w:rsidP="008964F1">
      <w:pPr>
        <w:pStyle w:val="Heading4"/>
      </w:pPr>
      <w:r w:rsidRPr="00CD6E3E">
        <w:t xml:space="preserve"> </w:t>
      </w:r>
      <w:bookmarkStart w:id="275" w:name="_Toc452389987"/>
      <w:r w:rsidR="00D37A63" w:rsidRPr="00CD6E3E">
        <w:t>vSBC -</w:t>
      </w:r>
      <w:r w:rsidRPr="00CD6E3E">
        <w:t xml:space="preserve"> Traffic Generator Environment</w:t>
      </w:r>
      <w:r w:rsidRPr="005B7773">
        <w:rPr>
          <w:noProof/>
        </w:rPr>
        <mc:AlternateContent>
          <mc:Choice Requires="wps">
            <w:drawing>
              <wp:anchor distT="0" distB="0" distL="114300" distR="114300" simplePos="0" relativeHeight="251708416" behindDoc="0" locked="0" layoutInCell="1" allowOverlap="1" wp14:anchorId="0FF0EB38" wp14:editId="287C79AB">
                <wp:simplePos x="0" y="0"/>
                <wp:positionH relativeFrom="column">
                  <wp:posOffset>3170988</wp:posOffset>
                </wp:positionH>
                <wp:positionV relativeFrom="paragraph">
                  <wp:posOffset>2047412</wp:posOffset>
                </wp:positionV>
                <wp:extent cx="970802" cy="0"/>
                <wp:effectExtent l="38100" t="133350" r="0" b="133350"/>
                <wp:wrapNone/>
                <wp:docPr id="657" name="Straight Arrow Connector 12"/>
                <wp:cNvGraphicFramePr/>
                <a:graphic xmlns:a="http://schemas.openxmlformats.org/drawingml/2006/main">
                  <a:graphicData uri="http://schemas.microsoft.com/office/word/2010/wordprocessingShape">
                    <wps:wsp>
                      <wps:cNvCnPr/>
                      <wps:spPr>
                        <a:xfrm>
                          <a:off x="0" y="0"/>
                          <a:ext cx="970802" cy="0"/>
                        </a:xfrm>
                        <a:prstGeom prst="straightConnector1">
                          <a:avLst/>
                        </a:prstGeom>
                        <a:noFill/>
                        <a:ln w="38100" cap="flat" cmpd="sng" algn="ctr">
                          <a:solidFill>
                            <a:srgbClr val="4F81BD">
                              <a:shade val="95000"/>
                              <a:satMod val="105000"/>
                            </a:srgbClr>
                          </a:solidFill>
                          <a:prstDash val="solid"/>
                          <a:headEnd type="arrow"/>
                          <a:tailEnd type="arrow"/>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21089844" id="Straight Arrow Connector 12" o:spid="_x0000_s1026" type="#_x0000_t32" style="position:absolute;margin-left:249.7pt;margin-top:161.2pt;width:76.45pt;height:0;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" strokecolor="#4a7ebb" strokeweight="3pt">
                <v:stroke startarrow="open" endarrow="open"/>
              </v:shape>
            </w:pict>
          </mc:Fallback>
        </mc:AlternateContent>
      </w:r>
      <w:bookmarkEnd w:id="275"/>
    </w:p>
    <w:p w14:paraId="52325C17" w14:textId="77777777" w:rsidR="00B61D26" w:rsidRPr="00E90208" w:rsidRDefault="00B61D26" w:rsidP="00B61D26">
      <w:pPr>
        <w:spacing w:after="0"/>
        <w:jc w:val="left"/>
      </w:pPr>
      <w:r w:rsidRPr="00E90208">
        <w:t>The basic architecture of the test plan between the vSBC and the Traffic Generators (Catapult, or Sipp, or Netracker) is depicted in the following figure.</w:t>
      </w:r>
    </w:p>
    <w:p w14:paraId="7103C6F4" w14:textId="77777777" w:rsidR="00B61D26" w:rsidRPr="00E90208" w:rsidRDefault="00B61D26" w:rsidP="00B61D26">
      <w:pPr>
        <w:spacing w:after="0"/>
        <w:jc w:val="left"/>
      </w:pPr>
    </w:p>
    <w:p w14:paraId="38F46E5C" w14:textId="77777777" w:rsidR="00B61D26" w:rsidRPr="00E90208" w:rsidRDefault="00B61D26" w:rsidP="00B61D26">
      <w:pPr>
        <w:spacing w:after="0"/>
        <w:jc w:val="left"/>
      </w:pPr>
      <w:r w:rsidRPr="005B7773">
        <w:rPr>
          <w:noProof/>
          <w:lang w:val="en-US"/>
        </w:rPr>
        <mc:AlternateContent>
          <mc:Choice Requires="wpg">
            <w:drawing>
              <wp:anchor distT="0" distB="0" distL="114300" distR="114300" simplePos="0" relativeHeight="251709440" behindDoc="0" locked="0" layoutInCell="1" allowOverlap="1" wp14:anchorId="4A54630C" wp14:editId="2A3EB523">
                <wp:simplePos x="0" y="0"/>
                <wp:positionH relativeFrom="margin">
                  <wp:posOffset>-190500</wp:posOffset>
                </wp:positionH>
                <wp:positionV relativeFrom="paragraph">
                  <wp:posOffset>140335</wp:posOffset>
                </wp:positionV>
                <wp:extent cx="5486400" cy="1636853"/>
                <wp:effectExtent l="57150" t="0" r="76200" b="97155"/>
                <wp:wrapNone/>
                <wp:docPr id="658" name="Gruppo 658"/>
                <wp:cNvGraphicFramePr/>
                <a:graphic xmlns:a="http://schemas.openxmlformats.org/drawingml/2006/main">
                  <a:graphicData uri="http://schemas.microsoft.com/office/word/2010/wordprocessingGroup">
                    <wpg:wgp>
                      <wpg:cNvGrpSpPr/>
                      <wpg:grpSpPr>
                        <a:xfrm>
                          <a:off x="0" y="0"/>
                          <a:ext cx="5486400" cy="1636853"/>
                          <a:chOff x="0" y="0"/>
                          <a:chExt cx="5387339" cy="1636853"/>
                        </a:xfrm>
                      </wpg:grpSpPr>
                      <wps:wsp>
                        <wps:cNvPr id="659" name="TextBox 13"/>
                        <wps:cNvSpPr txBox="1"/>
                        <wps:spPr>
                          <a:xfrm>
                            <a:off x="1238250" y="19050"/>
                            <a:ext cx="1245450" cy="338095"/>
                          </a:xfrm>
                          <a:prstGeom prst="rect">
                            <a:avLst/>
                          </a:prstGeom>
                          <a:noFill/>
                        </wps:spPr>
                        <wps:txbx>
                          <w:txbxContent>
                            <w:p w14:paraId="7DDEF917" w14:textId="77777777" w:rsidR="00580430" w:rsidRPr="005B0391" w:rsidRDefault="00580430" w:rsidP="00B61D26">
                              <w:pPr>
                                <w:pStyle w:val="NormalWeb"/>
                                <w:spacing w:before="0" w:beforeAutospacing="0" w:after="0" w:afterAutospacing="0"/>
                                <w:rPr>
                                  <w:sz w:val="32"/>
                                  <w:szCs w:val="32"/>
                                </w:rPr>
                              </w:pPr>
                              <w:r w:rsidRPr="00557493">
                                <w:rPr>
                                  <w:rFonts w:asciiTheme="minorHAnsi" w:hAnsi="Calibri" w:cstheme="minorBidi"/>
                                  <w:b/>
                                  <w:bCs/>
                                  <w:color w:val="FF0000"/>
                                  <w:kern w:val="24"/>
                                </w:rPr>
                                <w:t>signaling</w:t>
                              </w:r>
                            </w:p>
                          </w:txbxContent>
                        </wps:txbx>
                        <wps:bodyPr wrap="square" rtlCol="0">
                          <a:noAutofit/>
                        </wps:bodyPr>
                      </wps:wsp>
                      <wpg:grpSp>
                        <wpg:cNvPr id="660" name="Gruppo 660"/>
                        <wpg:cNvGrpSpPr/>
                        <wpg:grpSpPr>
                          <a:xfrm>
                            <a:off x="3295650" y="219075"/>
                            <a:ext cx="1490157" cy="1218846"/>
                            <a:chOff x="-105280" y="-824444"/>
                            <a:chExt cx="1555353" cy="1566527"/>
                          </a:xfrm>
                        </wpg:grpSpPr>
                        <wps:wsp>
                          <wps:cNvPr id="661" name="TextBox 14"/>
                          <wps:cNvSpPr txBox="1"/>
                          <wps:spPr>
                            <a:xfrm>
                              <a:off x="180966" y="-824444"/>
                              <a:ext cx="523491" cy="395306"/>
                            </a:xfrm>
                            <a:prstGeom prst="rect">
                              <a:avLst/>
                            </a:prstGeom>
                            <a:noFill/>
                          </wps:spPr>
                          <wps:txbx>
                            <w:txbxContent>
                              <w:p w14:paraId="6E06E17C" w14:textId="77777777" w:rsidR="00580430" w:rsidRPr="00557493" w:rsidRDefault="00580430" w:rsidP="00B61D26">
                                <w:pPr>
                                  <w:pStyle w:val="NormalWeb"/>
                                  <w:spacing w:before="0" w:beforeAutospacing="0" w:after="0" w:afterAutospacing="0"/>
                                  <w:rPr>
                                    <w:sz w:val="20"/>
                                    <w:szCs w:val="20"/>
                                  </w:rPr>
                                </w:pPr>
                                <w:r w:rsidRPr="00557493">
                                  <w:rPr>
                                    <w:rFonts w:asciiTheme="minorHAnsi" w:hAnsi="Calibri" w:cstheme="minorBidi"/>
                                    <w:b/>
                                    <w:bCs/>
                                    <w:color w:val="FF0000"/>
                                    <w:kern w:val="24"/>
                                    <w:sz w:val="20"/>
                                    <w:szCs w:val="20"/>
                                  </w:rPr>
                                  <w:t>(SIP)</w:t>
                                </w:r>
                              </w:p>
                            </w:txbxContent>
                          </wps:txbx>
                          <wps:bodyPr wrap="square" rtlCol="0">
                            <a:noAutofit/>
                          </wps:bodyPr>
                        </wps:wsp>
                        <wps:wsp>
                          <wps:cNvPr id="662" name="TextBox 18"/>
                          <wps:cNvSpPr txBox="1"/>
                          <wps:spPr>
                            <a:xfrm>
                              <a:off x="-105280" y="433492"/>
                              <a:ext cx="1555353" cy="308591"/>
                            </a:xfrm>
                            <a:prstGeom prst="rect">
                              <a:avLst/>
                            </a:prstGeom>
                            <a:noFill/>
                          </wps:spPr>
                          <wps:txbx>
                            <w:txbxContent>
                              <w:p w14:paraId="19055540" w14:textId="77777777" w:rsidR="00580430" w:rsidRPr="005B0391" w:rsidRDefault="00580430" w:rsidP="00B61D26">
                                <w:pPr>
                                  <w:pStyle w:val="NormalWeb"/>
                                  <w:spacing w:before="0" w:beforeAutospacing="0" w:after="0" w:afterAutospacing="0"/>
                                  <w:rPr>
                                    <w:sz w:val="20"/>
                                    <w:szCs w:val="20"/>
                                  </w:rPr>
                                </w:pPr>
                                <w:r w:rsidRPr="005B0391">
                                  <w:rPr>
                                    <w:rFonts w:asciiTheme="minorHAnsi" w:hAnsi="Calibri" w:cstheme="minorBidi"/>
                                    <w:b/>
                                    <w:bCs/>
                                    <w:color w:val="000000" w:themeColor="text1"/>
                                    <w:kern w:val="24"/>
                                    <w:sz w:val="20"/>
                                    <w:szCs w:val="20"/>
                                  </w:rPr>
                                  <w:t>(RTP, RTCP, ...)</w:t>
                                </w:r>
                              </w:p>
                            </w:txbxContent>
                          </wps:txbx>
                          <wps:bodyPr wrap="square" rtlCol="0">
                            <a:noAutofit/>
                          </wps:bodyPr>
                        </wps:wsp>
                      </wpg:grpSp>
                      <wps:wsp>
                        <wps:cNvPr id="663" name="TextBox 13"/>
                        <wps:cNvSpPr txBox="1"/>
                        <wps:spPr>
                          <a:xfrm>
                            <a:off x="3400425" y="0"/>
                            <a:ext cx="1245450" cy="338095"/>
                          </a:xfrm>
                          <a:prstGeom prst="rect">
                            <a:avLst/>
                          </a:prstGeom>
                          <a:noFill/>
                        </wps:spPr>
                        <wps:txbx>
                          <w:txbxContent>
                            <w:p w14:paraId="7CA42DD2"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FF0000"/>
                                  <w:kern w:val="24"/>
                                </w:rPr>
                                <w:t>signaling</w:t>
                              </w:r>
                            </w:p>
                          </w:txbxContent>
                        </wps:txbx>
                        <wps:bodyPr wrap="square" rtlCol="0">
                          <a:noAutofit/>
                        </wps:bodyPr>
                      </wps:wsp>
                      <wpg:grpSp>
                        <wpg:cNvPr id="664" name="Gruppo 664"/>
                        <wpg:cNvGrpSpPr/>
                        <wpg:grpSpPr>
                          <a:xfrm>
                            <a:off x="3504226" y="114266"/>
                            <a:ext cx="1883113" cy="1522587"/>
                            <a:chOff x="-120109" y="-152437"/>
                            <a:chExt cx="2150170" cy="1664335"/>
                          </a:xfrm>
                        </wpg:grpSpPr>
                        <wps:wsp>
                          <wps:cNvPr id="665" name="TextBox 17"/>
                          <wps:cNvSpPr txBox="1"/>
                          <wps:spPr>
                            <a:xfrm>
                              <a:off x="-120109" y="774562"/>
                              <a:ext cx="914245" cy="370183"/>
                            </a:xfrm>
                            <a:prstGeom prst="rect">
                              <a:avLst/>
                            </a:prstGeom>
                            <a:noFill/>
                          </wps:spPr>
                          <wps:txbx>
                            <w:txbxContent>
                              <w:p w14:paraId="417ECC9F"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000000" w:themeColor="text1"/>
                                    <w:kern w:val="24"/>
                                  </w:rPr>
                                  <w:t>media</w:t>
                                </w:r>
                              </w:p>
                            </w:txbxContent>
                          </wps:txbx>
                          <wps:bodyPr wrap="square" rtlCol="0">
                            <a:noAutofit/>
                          </wps:bodyPr>
                        </wps:wsp>
                        <wpg:grpSp>
                          <wpg:cNvPr id="666" name="Gruppo 666"/>
                          <wpg:cNvGrpSpPr/>
                          <wpg:grpSpPr>
                            <a:xfrm>
                              <a:off x="794142" y="-152437"/>
                              <a:ext cx="1235919" cy="1664335"/>
                              <a:chOff x="66675" y="-142895"/>
                              <a:chExt cx="1173160" cy="1560146"/>
                            </a:xfrm>
                          </wpg:grpSpPr>
                          <wps:wsp>
                            <wps:cNvPr id="667" name="Cloud 111"/>
                            <wps:cNvSpPr/>
                            <wps:spPr>
                              <a:xfrm>
                                <a:off x="96675" y="-142895"/>
                                <a:ext cx="1143160" cy="1560146"/>
                              </a:xfrm>
                              <a:prstGeom prst="cloud">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bodyPr rtlCol="0" anchor="ctr"/>
                          </wps:wsp>
                          <wps:wsp>
                            <wps:cNvPr id="668" name="TextBox 19"/>
                            <wps:cNvSpPr txBox="1"/>
                            <wps:spPr>
                              <a:xfrm>
                                <a:off x="66675" y="257175"/>
                                <a:ext cx="1135709" cy="928238"/>
                              </a:xfrm>
                              <a:prstGeom prst="rect">
                                <a:avLst/>
                              </a:prstGeom>
                              <a:noFill/>
                            </wps:spPr>
                            <wps:txbx>
                              <w:txbxContent>
                                <w:p w14:paraId="387CC901" w14:textId="77777777" w:rsidR="00580430" w:rsidRPr="0038572C" w:rsidRDefault="00580430" w:rsidP="00B61D26">
                                  <w:pPr>
                                    <w:pStyle w:val="NormalWeb"/>
                                    <w:spacing w:before="0" w:beforeAutospacing="0" w:after="0" w:afterAutospacing="0"/>
                                    <w:rPr>
                                      <w:sz w:val="28"/>
                                      <w:szCs w:val="28"/>
                                    </w:rPr>
                                  </w:pPr>
                                  <w:r>
                                    <w:rPr>
                                      <w:rFonts w:asciiTheme="minorHAnsi" w:hAnsi="Calibri" w:cstheme="minorBidi"/>
                                      <w:color w:val="000000" w:themeColor="text1"/>
                                      <w:kern w:val="24"/>
                                      <w:sz w:val="32"/>
                                      <w:szCs w:val="32"/>
                                    </w:rPr>
                                    <w:t xml:space="preserve"> </w:t>
                                  </w:r>
                                  <w:r w:rsidRPr="0038572C">
                                    <w:rPr>
                                      <w:rFonts w:asciiTheme="minorHAnsi" w:hAnsi="Calibri" w:cstheme="minorBidi"/>
                                      <w:color w:val="000000" w:themeColor="text1"/>
                                      <w:kern w:val="24"/>
                                      <w:sz w:val="28"/>
                                      <w:szCs w:val="28"/>
                                    </w:rPr>
                                    <w:t>Catapult</w:t>
                                  </w:r>
                                </w:p>
                                <w:p w14:paraId="2637EBA7"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Sipp</w:t>
                                  </w:r>
                                </w:p>
                                <w:p w14:paraId="4A5839AA"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Netracker</w:t>
                                  </w:r>
                                </w:p>
                              </w:txbxContent>
                            </wps:txbx>
                            <wps:bodyPr wrap="square" rtlCol="0">
                              <a:noAutofit/>
                            </wps:bodyPr>
                          </wps:wsp>
                        </wpg:grpSp>
                      </wpg:grpSp>
                      <wpg:grpSp>
                        <wpg:cNvPr id="669" name="Gruppo 669"/>
                        <wpg:cNvGrpSpPr/>
                        <wpg:grpSpPr>
                          <a:xfrm>
                            <a:off x="0" y="114300"/>
                            <a:ext cx="1918335" cy="1483995"/>
                            <a:chOff x="-89735" y="0"/>
                            <a:chExt cx="2259624" cy="1479998"/>
                          </a:xfrm>
                        </wpg:grpSpPr>
                        <wpg:grpSp>
                          <wpg:cNvPr id="670" name="Gruppo 670"/>
                          <wpg:cNvGrpSpPr/>
                          <wpg:grpSpPr>
                            <a:xfrm>
                              <a:off x="-89735" y="0"/>
                              <a:ext cx="1438071" cy="1479998"/>
                              <a:chOff x="-89735" y="0"/>
                              <a:chExt cx="1438071" cy="1479998"/>
                            </a:xfrm>
                          </wpg:grpSpPr>
                          <wps:wsp>
                            <wps:cNvPr id="671" name="Cloud 111"/>
                            <wps:cNvSpPr/>
                            <wps:spPr>
                              <a:xfrm>
                                <a:off x="-89735" y="0"/>
                                <a:ext cx="1438071" cy="1479998"/>
                              </a:xfrm>
                              <a:prstGeom prst="cloud">
                                <a:avLst/>
                              </a:prstGeom>
                              <a:gradFill rotWithShape="1">
                                <a:gsLst>
                                  <a:gs pos="0">
                                    <a:srgbClr val="4BACC6">
                                      <a:tint val="50000"/>
                                      <a:satMod val="300000"/>
                                    </a:srgbClr>
                                  </a:gs>
                                  <a:gs pos="35000">
                                    <a:srgbClr val="4BACC6">
                                      <a:tint val="37000"/>
                                      <a:satMod val="300000"/>
                                    </a:srgbClr>
                                  </a:gs>
                                  <a:gs pos="100000">
                                    <a:srgbClr val="4BACC6">
                                      <a:tint val="15000"/>
                                      <a:satMod val="350000"/>
                                    </a:srgbClr>
                                  </a:gs>
                                </a:gsLst>
                                <a:lin ang="16200000" scaled="1"/>
                              </a:gradFill>
                              <a:ln w="9525" cap="flat" cmpd="sng" algn="ctr">
                                <a:solidFill>
                                  <a:srgbClr val="4BACC6">
                                    <a:shade val="95000"/>
                                    <a:satMod val="105000"/>
                                  </a:srgbClr>
                                </a:solidFill>
                                <a:prstDash val="solid"/>
                              </a:ln>
                              <a:effectLst>
                                <a:outerShdw blurRad="40000" dist="20000" dir="5400000" rotWithShape="0">
                                  <a:srgbClr val="000000">
                                    <a:alpha val="38000"/>
                                  </a:srgbClr>
                                </a:outerShdw>
                              </a:effectLst>
                            </wps:spPr>
                            <wps:bodyPr rtlCol="0" anchor="ctr"/>
                          </wps:wsp>
                          <wps:wsp>
                            <wps:cNvPr id="192" name="TextBox 19"/>
                            <wps:cNvSpPr txBox="1"/>
                            <wps:spPr>
                              <a:xfrm>
                                <a:off x="44867" y="257131"/>
                                <a:ext cx="1286773" cy="1109096"/>
                              </a:xfrm>
                              <a:prstGeom prst="rect">
                                <a:avLst/>
                              </a:prstGeom>
                              <a:noFill/>
                            </wps:spPr>
                            <wps:txbx>
                              <w:txbxContent>
                                <w:p w14:paraId="35A8F9FD"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Catapult</w:t>
                                  </w:r>
                                </w:p>
                                <w:p w14:paraId="2E8B2079"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Sipp</w:t>
                                  </w:r>
                                </w:p>
                                <w:p w14:paraId="2A699953"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Netracker</w:t>
                                  </w:r>
                                </w:p>
                              </w:txbxContent>
                            </wps:txbx>
                            <wps:bodyPr wrap="square" rtlCol="0">
                              <a:noAutofit/>
                            </wps:bodyPr>
                          </wps:wsp>
                        </wpg:grpSp>
                        <wps:wsp>
                          <wps:cNvPr id="193" name="TextBox 14"/>
                          <wps:cNvSpPr txBox="1"/>
                          <wps:spPr>
                            <a:xfrm>
                              <a:off x="1572563" y="105105"/>
                              <a:ext cx="597326" cy="308566"/>
                            </a:xfrm>
                            <a:prstGeom prst="rect">
                              <a:avLst/>
                            </a:prstGeom>
                            <a:noFill/>
                          </wps:spPr>
                          <wps:txbx>
                            <w:txbxContent>
                              <w:p w14:paraId="302BD70D" w14:textId="77777777" w:rsidR="00580430" w:rsidRPr="00557493" w:rsidRDefault="00580430" w:rsidP="00B61D26">
                                <w:pPr>
                                  <w:pStyle w:val="NormalWeb"/>
                                  <w:spacing w:before="0" w:beforeAutospacing="0" w:after="0" w:afterAutospacing="0"/>
                                  <w:rPr>
                                    <w:sz w:val="20"/>
                                    <w:szCs w:val="20"/>
                                  </w:rPr>
                                </w:pPr>
                                <w:r w:rsidRPr="00557493">
                                  <w:rPr>
                                    <w:rFonts w:asciiTheme="minorHAnsi" w:hAnsi="Calibri" w:cstheme="minorBidi"/>
                                    <w:b/>
                                    <w:bCs/>
                                    <w:color w:val="FF0000"/>
                                    <w:kern w:val="24"/>
                                    <w:sz w:val="20"/>
                                    <w:szCs w:val="20"/>
                                  </w:rPr>
                                  <w:t>(SIP)</w:t>
                                </w:r>
                              </w:p>
                            </w:txbxContent>
                          </wps:txbx>
                          <wps:bodyPr wrap="square" rtlCol="0">
                            <a:noAutofit/>
                          </wps:bodyPr>
                        </wps:wsp>
                      </wpg:grpSp>
                      <wps:wsp>
                        <wps:cNvPr id="194" name="Rounded Rectangle 33"/>
                        <wps:cNvSpPr/>
                        <wps:spPr>
                          <a:xfrm>
                            <a:off x="2181225" y="104775"/>
                            <a:ext cx="1137438" cy="1383297"/>
                          </a:xfrm>
                          <a:prstGeom prst="roundRect">
                            <a:avLst/>
                          </a:prstGeom>
                          <a:solidFill>
                            <a:srgbClr val="9BBB59">
                              <a:lumMod val="40000"/>
                              <a:lumOff val="60000"/>
                            </a:srgbClr>
                          </a:solidFill>
                          <a:ln w="25400" cap="flat" cmpd="sng" algn="ctr">
                            <a:solidFill>
                              <a:srgbClr val="009900"/>
                            </a:solidFill>
                            <a:prstDash val="solid"/>
                          </a:ln>
                          <a:effectLst/>
                        </wps:spPr>
                        <wps:txbx>
                          <w:txbxContent>
                            <w:p w14:paraId="1CE5D5A8" w14:textId="77777777" w:rsidR="00580430" w:rsidRDefault="00580430" w:rsidP="00B61D26">
                              <w:pPr>
                                <w:jc w:val="center"/>
                              </w:pPr>
                              <w:r w:rsidRPr="008F5395">
                                <w:rPr>
                                  <w:noProof/>
                                  <w:lang w:val="en-US"/>
                                </w:rPr>
                                <w:drawing>
                                  <wp:inline distT="0" distB="0" distL="0" distR="0" wp14:anchorId="38424FE5" wp14:editId="62FFD111">
                                    <wp:extent cx="862330" cy="830580"/>
                                    <wp:effectExtent l="0" t="0" r="0" b="7620"/>
                                    <wp:docPr id="44" name="Immagine 32" descr="D:\users\cache\ie\Content.Word\vSBC.PNG"/>
                                    <wp:cNvGraphicFramePr/>
                                    <a:graphic xmlns:a="http://schemas.openxmlformats.org/drawingml/2006/main">
                                      <a:graphicData uri="http://schemas.openxmlformats.org/drawingml/2006/picture">
                                        <pic:pic xmlns:pic="http://schemas.openxmlformats.org/drawingml/2006/picture">
                                          <pic:nvPicPr>
                                            <pic:cNvPr id="26" name="Immagine 32" descr="D:\users\cache\ie\Content.Word\vSBC.PNG"/>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862330" cy="830580"/>
                                            </a:xfrm>
                                            <a:prstGeom prst="rect">
                                              <a:avLst/>
                                            </a:prstGeom>
                                            <a:noFill/>
                                            <a:ln>
                                              <a:noFill/>
                                            </a:ln>
                                          </pic:spPr>
                                        </pic:pic>
                                      </a:graphicData>
                                    </a:graphic>
                                  </wp:inline>
                                </w:drawing>
                              </w:r>
                            </w:p>
                          </w:txbxContent>
                        </wps:txbx>
                        <wps:bodyPr rtlCol="0" anchor="ctr"/>
                      </wps:wsp>
                      <wpg:grpSp>
                        <wpg:cNvPr id="195" name="Gruppo 195"/>
                        <wpg:cNvGrpSpPr/>
                        <wpg:grpSpPr>
                          <a:xfrm>
                            <a:off x="1181100" y="942975"/>
                            <a:ext cx="1342237" cy="542046"/>
                            <a:chOff x="-118416" y="-13910"/>
                            <a:chExt cx="1740712" cy="593188"/>
                          </a:xfrm>
                        </wpg:grpSpPr>
                        <wps:wsp>
                          <wps:cNvPr id="196" name="TextBox 15"/>
                          <wps:cNvSpPr txBox="1"/>
                          <wps:spPr>
                            <a:xfrm>
                              <a:off x="116565" y="-13910"/>
                              <a:ext cx="1067593" cy="370184"/>
                            </a:xfrm>
                            <a:prstGeom prst="rect">
                              <a:avLst/>
                            </a:prstGeom>
                            <a:noFill/>
                          </wps:spPr>
                          <wps:txbx>
                            <w:txbxContent>
                              <w:p w14:paraId="0B0460F4"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000000" w:themeColor="text1"/>
                                    <w:kern w:val="24"/>
                                  </w:rPr>
                                  <w:t>media</w:t>
                                </w:r>
                              </w:p>
                            </w:txbxContent>
                          </wps:txbx>
                          <wps:bodyPr wrap="square" rtlCol="0">
                            <a:noAutofit/>
                          </wps:bodyPr>
                        </wps:wsp>
                        <wps:wsp>
                          <wps:cNvPr id="197" name="TextBox 16"/>
                          <wps:cNvSpPr txBox="1"/>
                          <wps:spPr>
                            <a:xfrm>
                              <a:off x="-118416" y="270687"/>
                              <a:ext cx="1740712" cy="308591"/>
                            </a:xfrm>
                            <a:prstGeom prst="rect">
                              <a:avLst/>
                            </a:prstGeom>
                            <a:noFill/>
                          </wps:spPr>
                          <wps:txbx>
                            <w:txbxContent>
                              <w:p w14:paraId="42083A12" w14:textId="77777777" w:rsidR="00580430" w:rsidRPr="005B0391" w:rsidRDefault="00580430" w:rsidP="00B61D26">
                                <w:pPr>
                                  <w:pStyle w:val="NormalWeb"/>
                                  <w:spacing w:before="0" w:beforeAutospacing="0" w:after="0" w:afterAutospacing="0"/>
                                  <w:rPr>
                                    <w:sz w:val="20"/>
                                    <w:szCs w:val="20"/>
                                  </w:rPr>
                                </w:pPr>
                                <w:r w:rsidRPr="005B0391">
                                  <w:rPr>
                                    <w:rFonts w:asciiTheme="minorHAnsi" w:hAnsi="Calibri" w:cstheme="minorBidi"/>
                                    <w:b/>
                                    <w:bCs/>
                                    <w:color w:val="000000" w:themeColor="text1"/>
                                    <w:kern w:val="24"/>
                                    <w:sz w:val="20"/>
                                    <w:szCs w:val="20"/>
                                  </w:rPr>
                                  <w:t>(RTP, RTCP, ...)</w:t>
                                </w:r>
                              </w:p>
                            </w:txbxContent>
                          </wps:txbx>
                          <wps:bodyPr wrap="square" rtlCol="0">
                            <a:noAutofit/>
                          </wps:bodyPr>
                        </wps:wsp>
                      </wpg:grpSp>
                    </wpg:wgp>
                  </a:graphicData>
                </a:graphic>
                <wp14:sizeRelH relativeFrom="margin">
                  <wp14:pctWidth>0</wp14:pctWidth>
                </wp14:sizeRelH>
              </wp:anchor>
            </w:drawing>
          </mc:Choice>
          <mc:Fallback>
            <w:pict>
              <v:group w14:anchorId="4A54630C" id="Gruppo 658" o:spid="_x0000_s1043" style="position:absolute;margin-left:-15pt;margin-top:11.05pt;width:6in;height:128.9pt;z-index:251709440;mso-position-horizontal-relative:margin;mso-width-relative:margin" coordsize="53873,163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">
                <v:shape id="TextBox 13" o:spid="_x0000_s1044" type="#_x0000_t202" style="position:absolute;left:12382;top:190;width:12455;height:33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NUBcQA&#10;AADcAAAADwAAAGRycy9kb3ducmV2LnhtbESPQWvCQBSE70L/w/IKveluSw01ugliKfSkGNuCt0f2&#10;mYRm34bs1qT/3hUEj8PMfMOs8tG24ky9bxxreJ4pEMSlMw1XGr4OH9M3ED4gG2wdk4Z/8pBnD5MV&#10;psYNvKdzESoRIexT1FCH0KVS+rImi37mOuLonVxvMUTZV9L0OES4beWLUom02HBcqLGjTU3lb/Fn&#10;NXxvT8efV7Wr3u28G9yoJNuF1PrpcVwvQQQawz18a38aDcl8Adcz8Qj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zVAXEAAAA3AAAAA8AAAAAAAAAAAAAAAAAmAIAAGRycy9k&#10;b3ducmV2LnhtbFBLBQYAAAAABAAEAPUAAACJAwAAAAA=&#10;" filled="f" stroked="f">
                  <v:textbox>
                    <w:txbxContent>
                      <w:p w14:paraId="7DDEF917" w14:textId="77777777" w:rsidR="00580430" w:rsidRPr="005B0391" w:rsidRDefault="00580430" w:rsidP="00B61D26">
                        <w:pPr>
                          <w:pStyle w:val="NormalWeb"/>
                          <w:spacing w:before="0" w:beforeAutospacing="0" w:after="0" w:afterAutospacing="0"/>
                          <w:rPr>
                            <w:sz w:val="32"/>
                            <w:szCs w:val="32"/>
                          </w:rPr>
                        </w:pPr>
                        <w:r w:rsidRPr="00557493">
                          <w:rPr>
                            <w:rFonts w:asciiTheme="minorHAnsi" w:hAnsi="Calibri" w:cstheme="minorBidi"/>
                            <w:b/>
                            <w:bCs/>
                            <w:color w:val="FF0000"/>
                            <w:kern w:val="24"/>
                          </w:rPr>
                          <w:t>signaling</w:t>
                        </w:r>
                      </w:p>
                    </w:txbxContent>
                  </v:textbox>
                </v:shape>
                <v:group id="Gruppo 660" o:spid="_x0000_s1045" style="position:absolute;left:32956;top:2190;width:14902;height:12189" coordorigin="-1052,-8244" coordsize="15553,156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rGymcIAAADcAAAADwAAAGRycy9kb3ducmV2LnhtbERPTYvCMBC9C/6HMII3&#10;TbuLRapRRHYXDyJYFxZvQzO2xWZSmmxb/705CB4f73u9HUwtOmpdZVlBPI9AEOdWV1wo+L18z5Yg&#10;nEfWWFsmBQ9ysN2MR2tMte35TF3mCxFC2KWooPS+SaV0eUkG3dw2xIG72dagD7AtpG6xD+Gmlh9R&#10;lEiDFYeGEhval5Tfs3+j4KfHfvcZf3XH+23/uF4Wp79jTEpNJ8NuBcLT4N/il/ugFSRJmB/OhCM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FaxspnCAAAA3AAAAA8A&#10;AAAAAAAAAAAAAAAAqgIAAGRycy9kb3ducmV2LnhtbFBLBQYAAAAABAAEAPoAAACZAwAAAAA=&#10;">
                  <v:shape id="TextBox 14" o:spid="_x0000_s1046" type="#_x0000_t202" style="position:absolute;left:1809;top:-8244;width:5235;height:3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mSvsQA&#10;AADcAAAADwAAAGRycy9kb3ducmV2LnhtbESPT2vCQBTE74LfYXlCb7obscGmriKK0FNL/VPo7ZF9&#10;JsHs25Bdk/TbdwsFj8PM/IZZbQZbi45aXznWkMwUCOLcmYoLDefTYboE4QOywdoxafghD5v1eLTC&#10;zLieP6k7hkJECPsMNZQhNJmUPi/Jop+5hjh6V9daDFG2hTQt9hFuazlXKpUWK44LJTa0Kym/He9W&#10;w+X9+v21UB/F3j43vRuUZPsitX6aDNtXEIGG8Aj/t9+MhjRN4O9MP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5pkr7EAAAA3AAAAA8AAAAAAAAAAAAAAAAAmAIAAGRycy9k&#10;b3ducmV2LnhtbFBLBQYAAAAABAAEAPUAAACJAwAAAAA=&#10;" filled="f" stroked="f">
                    <v:textbox>
                      <w:txbxContent>
                        <w:p w14:paraId="6E06E17C" w14:textId="77777777" w:rsidR="00580430" w:rsidRPr="00557493" w:rsidRDefault="00580430" w:rsidP="00B61D26">
                          <w:pPr>
                            <w:pStyle w:val="NormalWeb"/>
                            <w:spacing w:before="0" w:beforeAutospacing="0" w:after="0" w:afterAutospacing="0"/>
                            <w:rPr>
                              <w:sz w:val="20"/>
                              <w:szCs w:val="20"/>
                            </w:rPr>
                          </w:pPr>
                          <w:r w:rsidRPr="00557493">
                            <w:rPr>
                              <w:rFonts w:asciiTheme="minorHAnsi" w:hAnsi="Calibri" w:cstheme="minorBidi"/>
                              <w:b/>
                              <w:bCs/>
                              <w:color w:val="FF0000"/>
                              <w:kern w:val="24"/>
                              <w:sz w:val="20"/>
                              <w:szCs w:val="20"/>
                            </w:rPr>
                            <w:t>(SIP)</w:t>
                          </w:r>
                        </w:p>
                      </w:txbxContent>
                    </v:textbox>
                  </v:shape>
                  <v:shape id="TextBox 18" o:spid="_x0000_s1047" type="#_x0000_t202" style="position:absolute;left:-1052;top:4334;width:15552;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sMycQA&#10;AADcAAAADwAAAGRycy9kb3ducmV2LnhtbESPQWvCQBSE7wX/w/IEb81uQxtqdBVRCp5atK3g7ZF9&#10;JqHZtyG7Jum/7xYEj8PMfMMs16NtRE+drx1reEoUCOLCmZpLDV+fb4+vIHxANtg4Jg2/5GG9mjws&#10;MTdu4AP1x1CKCGGfo4YqhDaX0hcVWfSJa4mjd3GdxRBlV0rT4RDhtpGpUpm0WHNcqLClbUXFz/Fq&#10;NXy/X86nZ/VR7uxLO7hRSbZzqfVsOm4WIAKN4R6+tfdGQ5al8H8mHgG5+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7DMnEAAAA3AAAAA8AAAAAAAAAAAAAAAAAmAIAAGRycy9k&#10;b3ducmV2LnhtbFBLBQYAAAAABAAEAPUAAACJAwAAAAA=&#10;" filled="f" stroked="f">
                    <v:textbox>
                      <w:txbxContent>
                        <w:p w14:paraId="19055540" w14:textId="77777777" w:rsidR="00580430" w:rsidRPr="005B0391" w:rsidRDefault="00580430" w:rsidP="00B61D26">
                          <w:pPr>
                            <w:pStyle w:val="NormalWeb"/>
                            <w:spacing w:before="0" w:beforeAutospacing="0" w:after="0" w:afterAutospacing="0"/>
                            <w:rPr>
                              <w:sz w:val="20"/>
                              <w:szCs w:val="20"/>
                            </w:rPr>
                          </w:pPr>
                          <w:r w:rsidRPr="005B0391">
                            <w:rPr>
                              <w:rFonts w:asciiTheme="minorHAnsi" w:hAnsi="Calibri" w:cstheme="minorBidi"/>
                              <w:b/>
                              <w:bCs/>
                              <w:color w:val="000000" w:themeColor="text1"/>
                              <w:kern w:val="24"/>
                              <w:sz w:val="20"/>
                              <w:szCs w:val="20"/>
                            </w:rPr>
                            <w:t>(RTP, RTCP, ...)</w:t>
                          </w:r>
                        </w:p>
                      </w:txbxContent>
                    </v:textbox>
                  </v:shape>
                </v:group>
                <v:shape id="TextBox 13" o:spid="_x0000_s1048" type="#_x0000_t202" style="position:absolute;left:34004;width:12454;height:33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epUsQA&#10;AADcAAAADwAAAGRycy9kb3ducmV2LnhtbESPQWvCQBSE74X+h+UVvNXdVhtq6iaUiuDJolbB2yP7&#10;TEKzb0N2NfHfu4WCx2FmvmHm+WAbcaHO1441vIwVCOLCmZpLDT+75fM7CB+QDTaOScOVPOTZ48Mc&#10;U+N63tBlG0oRIexT1FCF0KZS+qIii37sWuLonVxnMUTZldJ02Ee4beSrUom0WHNcqLClr4qK3+3Z&#10;ativT8fDVH2XC/vW9m5Qku1Maj16Gj4/QAQawj38314ZDUkygb8z8QjI7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3qVLEAAAA3AAAAA8AAAAAAAAAAAAAAAAAmAIAAGRycy9k&#10;b3ducmV2LnhtbFBLBQYAAAAABAAEAPUAAACJAwAAAAA=&#10;" filled="f" stroked="f">
                  <v:textbox>
                    <w:txbxContent>
                      <w:p w14:paraId="7CA42DD2"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FF0000"/>
                            <w:kern w:val="24"/>
                          </w:rPr>
                          <w:t>signaling</w:t>
                        </w:r>
                      </w:p>
                    </w:txbxContent>
                  </v:textbox>
                </v:shape>
                <v:group id="Gruppo 664" o:spid="_x0000_s1049" style="position:absolute;left:35042;top:1142;width:18831;height:15226" coordorigin="-1201,-1524" coordsize="21501,16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mKtJrFAAAA3AAA&#10;AA8AAAAAAAAAAAAAAAAAqgIAAGRycy9kb3ducmV2LnhtbFBLBQYAAAAABAAEAPoAAACcAwAAAAA=&#10;">
                  <v:shape id="TextBox 17" o:spid="_x0000_s1050" type="#_x0000_t202" style="position:absolute;left:-1201;top:7745;width:9142;height:37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KUvcMA&#10;AADcAAAADwAAAGRycy9kb3ducmV2LnhtbESPT4vCMBTE74LfITzBm01WtOx2jSLKgidF9w/s7dE8&#10;27LNS2mytn57Iwgeh5n5DbNY9bYWF2p95VjDS6JAEOfOVFxo+Pr8mLyC8AHZYO2YNFzJw2o5HCww&#10;M67jI11OoRARwj5DDWUITSalz0uy6BPXEEfv7FqLIcq2kKbFLsJtLadKpdJixXGhxIY2JeV/p3+r&#10;4Xt//v2ZqUOxtfOmc72SbN+k1uNRv34HEagPz/CjvTMa0nQO9zPxCMjl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KUvcMAAADcAAAADwAAAAAAAAAAAAAAAACYAgAAZHJzL2Rv&#10;d25yZXYueG1sUEsFBgAAAAAEAAQA9QAAAIgDAAAAAA==&#10;" filled="f" stroked="f">
                    <v:textbox>
                      <w:txbxContent>
                        <w:p w14:paraId="417ECC9F"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000000" w:themeColor="text1"/>
                              <w:kern w:val="24"/>
                            </w:rPr>
                            <w:t>media</w:t>
                          </w:r>
                        </w:p>
                      </w:txbxContent>
                    </v:textbox>
                  </v:shape>
                  <v:group id="Gruppo 666" o:spid="_x0000_s1051" style="position:absolute;left:7941;top:-1524;width:12359;height:16642" coordorigin="666,-1428" coordsize="11731,156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hSPdsYAAADcAAAADwAAAGRycy9kb3ducmV2LnhtbESPQWuDQBSE74X+h+UV&#10;emtWWyLFZiMibeghBJoUQm4P90VF9624GzX/vhsI9DjMzDfMKptNJ0YaXGNZQbyIQBCXVjdcKfg9&#10;fL28g3AeWWNnmRRcyUG2fnxYYartxD807n0lAoRdigpq7/tUSlfWZNAtbE8cvLMdDPogh0rqAacA&#10;N518jaJEGmw4LNTYU1FT2e4vRsFmwil/iz/HbXsurqfDcnfcxqTU89Ocf4DwNPv/8L39rRUkS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2FI92xgAAANwA&#10;AAAPAAAAAAAAAAAAAAAAAKoCAABkcnMvZG93bnJldi54bWxQSwUGAAAAAAQABAD6AAAAnQMAAAAA&#10;">
                    <v:shape id="Cloud 111" o:spid="_x0000_s1052" style="position:absolute;left:966;top:-1428;width:11432;height:15600;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sl/cMA&#10;AADcAAAADwAAAGRycy9kb3ducmV2LnhtbESPQYvCMBSE7wv+h/AEL2VN9VC1axQRRBEXsS7s9dE8&#10;22LzUpqo9d8bYWGPw8x8w8yXnanFnVpXWVYwGsYgiHOrKy4U/Jw3n1MQziNrrC2Tgic5WC56H3NM&#10;tX3wie6ZL0SAsEtRQel9k0rp8pIMuqFtiIN3sa1BH2RbSN3iI8BNLcdxnEiDFYeFEhtal5Rfs5tR&#10;kEX7LX8351/c0+2AEx/Fx1mk1KDfrb5AeOr8f/ivvdMKkmQC7zPhCMjF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sl/cMAAADcAAAADwAAAAAAAAAAAAAAAACYAgAAZHJzL2Rv&#10;d25yZXYueG1sUEsFBgAAAAAEAAQA9QAAAIg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eeaff" strokecolor="#46aac5">
                      <v:fill color2="#e4f9ff" rotate="t" angle="180" colors="0 #9eeaff;22938f #bbefff;1 #e4f9ff" focus="100%" type="gradient"/>
                      <v:shadow on="t" color="black" opacity="24903f" origin=",.5" offset="0,.55556mm"/>
                      <v:path arrowok="t" o:connecttype="custom" o:connectlocs="124186,945369;57158,916586;183329,1260360;154009,1274119;436041,1411715;418365,1348876;762821,1255015;755756,1323957;903123,828972;989151,1086685;1106060,554502;1067743,651144;1014131,195957;1016142,241606;769463,142724;789098,84508;585896,170460;595396,120261;370469,187506;404869,236189;109209,570212;103202,518965" o:connectangles="0,0,0,0,0,0,0,0,0,0,0,0,0,0,0,0,0,0,0,0,0,0"/>
                    </v:shape>
                    <v:shape id="TextBox 19" o:spid="_x0000_s1053" type="#_x0000_t202" style="position:absolute;left:666;top:2571;width:11357;height:92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1M7I8AA&#10;AADcAAAADwAAAGRycy9kb3ducmV2LnhtbERPTYvCMBC9C/6HMII3TZS17HaNIsqCJ0XdFbwNzdiW&#10;bSalibb+e3MQPD7e93zZ2UrcqfGlYw2TsQJBnDlTcq7h9/Qz+gThA7LByjFpeJCH5aLfm2NqXMsH&#10;uh9DLmII+xQ1FCHUqZQ+K8iiH7uaOHJX11gMETa5NA22MdxWcqpUIi2WHBsKrGldUPZ/vFkNf7vr&#10;5fyh9vnGzurWdUqy/ZJaDwfd6htEoC68xS/31mhIkrg2nolHQC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1M7I8AAAADcAAAADwAAAAAAAAAAAAAAAACYAgAAZHJzL2Rvd25y&#10;ZXYueG1sUEsFBgAAAAAEAAQA9QAAAIUDAAAAAA==&#10;" filled="f" stroked="f">
                      <v:textbox>
                        <w:txbxContent>
                          <w:p w14:paraId="387CC901" w14:textId="77777777" w:rsidR="00580430" w:rsidRPr="0038572C" w:rsidRDefault="00580430" w:rsidP="00B61D26">
                            <w:pPr>
                              <w:pStyle w:val="NormalWeb"/>
                              <w:spacing w:before="0" w:beforeAutospacing="0" w:after="0" w:afterAutospacing="0"/>
                              <w:rPr>
                                <w:sz w:val="28"/>
                                <w:szCs w:val="28"/>
                              </w:rPr>
                            </w:pPr>
                            <w:r>
                              <w:rPr>
                                <w:rFonts w:asciiTheme="minorHAnsi" w:hAnsi="Calibri" w:cstheme="minorBidi"/>
                                <w:color w:val="000000" w:themeColor="text1"/>
                                <w:kern w:val="24"/>
                                <w:sz w:val="32"/>
                                <w:szCs w:val="32"/>
                              </w:rPr>
                              <w:t xml:space="preserve"> </w:t>
                            </w:r>
                            <w:r w:rsidRPr="0038572C">
                              <w:rPr>
                                <w:rFonts w:asciiTheme="minorHAnsi" w:hAnsi="Calibri" w:cstheme="minorBidi"/>
                                <w:color w:val="000000" w:themeColor="text1"/>
                                <w:kern w:val="24"/>
                                <w:sz w:val="28"/>
                                <w:szCs w:val="28"/>
                              </w:rPr>
                              <w:t>Catapult</w:t>
                            </w:r>
                          </w:p>
                          <w:p w14:paraId="2637EBA7"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Sipp</w:t>
                            </w:r>
                          </w:p>
                          <w:p w14:paraId="4A5839AA"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Netracker</w:t>
                            </w:r>
                          </w:p>
                        </w:txbxContent>
                      </v:textbox>
                    </v:shape>
                  </v:group>
                </v:group>
                <v:group id="Gruppo 669" o:spid="_x0000_s1054" style="position:absolute;top:1143;width:19183;height:14839" coordorigin="-897" coordsize="22596,14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4sbBMUAAADcAAAADwAAAGRycy9kb3ducmV2LnhtbESPT2vCQBTE7wW/w/KE&#10;3uomlgaNriKi4kEK/gHx9sg+k2D2bciuSfz23UKhx2FmfsPMl72pREuNKy0riEcRCOLM6pJzBZfz&#10;9mMCwnlkjZVlUvAiB8vF4G2OqbYdH6k9+VwECLsUFRTe16mULivIoBvZmjh4d9sY9EE2udQNdgFu&#10;KjmOokQaLDksFFjTuqDscXoaBbsOu9VnvGkPj/v6dTt/fV8PMSn1PuxXMxCeev8f/mvvtYIkmcL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eLGwTFAAAA3AAA&#10;AA8AAAAAAAAAAAAAAAAAqgIAAGRycy9kb3ducmV2LnhtbFBLBQYAAAAABAAEAPoAAACcAwAAAAA=&#10;">
                  <v:group id="Gruppo 670" o:spid="_x0000_s1055" style="position:absolute;left:-897;width:14380;height:14799" coordorigin="-897" coordsize="14380,14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2gkRMMAAADcAAAADwAAAGRycy9kb3ducmV2LnhtbERPTWvCQBC9F/wPywi9&#10;1U2UWoluQpBaepBCVRBvQ3ZMQrKzIbtN4r/vHgo9Pt73LptMKwbqXW1ZQbyIQBAXVtdcKricDy8b&#10;EM4ja2wtk4IHOcjS2dMOE21H/qbh5EsRQtglqKDyvkukdEVFBt3CdsSBu9veoA+wL6XucQzhppXL&#10;KFpLgzWHhgo72ldUNKcfo+BjxDFfxe/DsbnvH7fz69f1GJNSz/Mp34LwNPl/8Z/7UytYv4X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TaCREwwAAANwAAAAP&#10;AAAAAAAAAAAAAAAAAKoCAABkcnMvZG93bnJldi54bWxQSwUGAAAAAAQABAD6AAAAmgMAAAAA&#10;">
                    <v:shape id="Cloud 111" o:spid="_x0000_s1056" style="position:absolute;left:-897;width:14380;height:14799;visibility:visible;mso-wrap-style:square;v-text-anchor:middle" coordsize="43200,43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eOz8MA&#10;AADcAAAADwAAAGRycy9kb3ducmV2LnhtbESPT4vCMBTE74LfITxhL0VTPfinGkUEcREXsQpeH82z&#10;LTYvpYna/fYbYcHjMDO/YRar1lTiSY0rLSsYDmIQxJnVJecKLudtfwrCeWSNlWVS8EsOVstuZ4GJ&#10;ti8+0TP1uQgQdgkqKLyvEyldVpBBN7A1cfButjHog2xyqRt8Bbip5CiOx9JgyWGhwJo2BWX39GEU&#10;pNF+xz/1+Yp7ehxw4qP4OIuU+uq16zkIT63/hP/b31rBeDKE95lwBOTy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eOz8MAAADcAAAADwAAAAAAAAAAAAAAAACYAgAAZHJzL2Rv&#10;d25yZXYueG1sUEsFBgAAAAAEAAQA9QAAAIgDA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9eeaff" strokecolor="#46aac5">
                      <v:fill color2="#e4f9ff" rotate="t" angle="180" colors="0 #9eeaff;22938f #bbefff;1 #e4f9ff" focus="100%" type="gradient"/>
                      <v:shadow on="t" color="black" opacity="24903f" origin=",.5" offset="0,.55556mm"/>
                      <v:path arrowok="t" o:connecttype="custom" o:connectlocs="156224,896803;71904,869499;230624,1195612;193740,1208665;548531,1339193;526294,1279582;959613,1190542;950725,1255943;1136109,786386;1244331,1030860;1391400,526016;1343198,617694;1275755,185890;1278285,229194;967968,135392;992668,80167;737045,161703;748995,114083;466042,177874;509317,224055;137382,540919;129826,492305" o:connectangles="0,0,0,0,0,0,0,0,0,0,0,0,0,0,0,0,0,0,0,0,0,0"/>
                    </v:shape>
                    <v:shape id="TextBox 19" o:spid="_x0000_s1057" type="#_x0000_t202" style="position:absolute;left:448;top:2571;width:12868;height:110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Sxi8IA&#10;AADcAAAADwAAAGRycy9kb3ducmV2LnhtbERPyWrDMBC9F/IPYgK91VJCW2InsgktgZ5amg1yG6yJ&#10;bWKNjKXE7t9XhUJu83jrrIrRtuJGvW8ca5glCgRx6UzDlYb9bvO0AOEDssHWMWn4IQ9FPnlYYWbc&#10;wN9024ZKxBD2GWqoQ+gyKX1Zk0WfuI44cmfXWwwR9pU0PQ4x3LZyrtSrtNhwbKixo7eaysv2ajUc&#10;Ps+n47P6qt7tSze4UUm2qdT6cTqulyACjeEu/nd/mDg/ncPfM/ECmf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xLGLwgAAANwAAAAPAAAAAAAAAAAAAAAAAJgCAABkcnMvZG93&#10;bnJldi54bWxQSwUGAAAAAAQABAD1AAAAhwMAAAAA&#10;" filled="f" stroked="f">
                      <v:textbox>
                        <w:txbxContent>
                          <w:p w14:paraId="35A8F9FD"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Catapult</w:t>
                            </w:r>
                          </w:p>
                          <w:p w14:paraId="2E8B2079"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 xml:space="preserve">    Sipp</w:t>
                            </w:r>
                          </w:p>
                          <w:p w14:paraId="2A699953" w14:textId="77777777" w:rsidR="00580430" w:rsidRPr="0038572C" w:rsidRDefault="00580430" w:rsidP="00B61D26">
                            <w:pPr>
                              <w:pStyle w:val="NormalWeb"/>
                              <w:spacing w:before="0" w:beforeAutospacing="0" w:after="0" w:afterAutospacing="0"/>
                              <w:rPr>
                                <w:sz w:val="28"/>
                                <w:szCs w:val="28"/>
                              </w:rPr>
                            </w:pPr>
                            <w:r w:rsidRPr="0038572C">
                              <w:rPr>
                                <w:rFonts w:asciiTheme="minorHAnsi" w:hAnsi="Calibri" w:cstheme="minorBidi"/>
                                <w:color w:val="000000" w:themeColor="text1"/>
                                <w:kern w:val="24"/>
                                <w:sz w:val="28"/>
                                <w:szCs w:val="28"/>
                              </w:rPr>
                              <w:t>Netracker</w:t>
                            </w:r>
                          </w:p>
                        </w:txbxContent>
                      </v:textbox>
                    </v:shape>
                  </v:group>
                  <v:shape id="TextBox 14" o:spid="_x0000_s1058" type="#_x0000_t202" style="position:absolute;left:15725;top:1051;width:5973;height:30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gUEMEA&#10;AADcAAAADwAAAGRycy9kb3ducmV2LnhtbERPTYvCMBC9C/6HMIK3NXHVZe0aZVEET4ruKuxtaMa2&#10;2ExKE23990ZY8DaP9zmzRWtLcaPaF441DAcKBHHqTMGZht+f9dsnCB+QDZaOScOdPCzm3c4ME+Ma&#10;3tPtEDIRQ9gnqCEPoUqk9GlOFv3AVcSRO7vaYoiwzqSpsYnhtpTvSn1IiwXHhhwrWuaUXg5Xq+G4&#10;Pf+dxmqXreykalyrJNup1Lrfa7+/QARqw0v8796YOH86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IFBDBAAAA3AAAAA8AAAAAAAAAAAAAAAAAmAIAAGRycy9kb3du&#10;cmV2LnhtbFBLBQYAAAAABAAEAPUAAACGAwAAAAA=&#10;" filled="f" stroked="f">
                    <v:textbox>
                      <w:txbxContent>
                        <w:p w14:paraId="302BD70D" w14:textId="77777777" w:rsidR="00580430" w:rsidRPr="00557493" w:rsidRDefault="00580430" w:rsidP="00B61D26">
                          <w:pPr>
                            <w:pStyle w:val="NormalWeb"/>
                            <w:spacing w:before="0" w:beforeAutospacing="0" w:after="0" w:afterAutospacing="0"/>
                            <w:rPr>
                              <w:sz w:val="20"/>
                              <w:szCs w:val="20"/>
                            </w:rPr>
                          </w:pPr>
                          <w:r w:rsidRPr="00557493">
                            <w:rPr>
                              <w:rFonts w:asciiTheme="minorHAnsi" w:hAnsi="Calibri" w:cstheme="minorBidi"/>
                              <w:b/>
                              <w:bCs/>
                              <w:color w:val="FF0000"/>
                              <w:kern w:val="24"/>
                              <w:sz w:val="20"/>
                              <w:szCs w:val="20"/>
                            </w:rPr>
                            <w:t>(SIP)</w:t>
                          </w:r>
                        </w:p>
                      </w:txbxContent>
                    </v:textbox>
                  </v:shape>
                </v:group>
                <v:roundrect id="Rounded Rectangle 33" o:spid="_x0000_s1059" style="position:absolute;left:21812;top:1047;width:11374;height:1383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Hlp8EA&#10;AADcAAAADwAAAGRycy9kb3ducmV2LnhtbERPTYvCMBC9C/6HMII3TV1cXbtGEUEQ3IPWxfPQjG3X&#10;ZtJNotZ/v1kQvM3jfc582Zpa3Mj5yrKC0TABQZxbXXGh4Pu4GXyA8AFZY22ZFDzIw3LR7cwx1fbO&#10;B7ploRAxhH2KCsoQmlRKn5dk0A9tQxy5s3UGQ4SukNrhPYabWr4lyUQarDg2lNjQuqT8kl2Ngvfd&#10;SU739LVqfn7N+sRJth27h1L9Xrv6BBGoDS/x073Vcf5sDP/PxAvk4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PR5afBAAAA3AAAAA8AAAAAAAAAAAAAAAAAmAIAAGRycy9kb3du&#10;cmV2LnhtbFBLBQYAAAAABAAEAPUAAACGAwAAAAA=&#10;" fillcolor="#d7e4bd" strokecolor="#090" strokeweight="2pt">
                  <v:textbox>
                    <w:txbxContent>
                      <w:p w14:paraId="1CE5D5A8" w14:textId="77777777" w:rsidR="00580430" w:rsidRDefault="00580430" w:rsidP="00B61D26">
                        <w:pPr>
                          <w:jc w:val="center"/>
                        </w:pPr>
                        <w:r w:rsidRPr="008F5395">
                          <w:rPr>
                            <w:noProof/>
                            <w:lang w:val="en-US"/>
                          </w:rPr>
                          <w:drawing>
                            <wp:inline distT="0" distB="0" distL="0" distR="0" wp14:anchorId="38424FE5" wp14:editId="62FFD111">
                              <wp:extent cx="862330" cy="830580"/>
                              <wp:effectExtent l="0" t="0" r="0" b="7620"/>
                              <wp:docPr id="44" name="Immagine 32" descr="D:\users\cache\ie\Content.Word\vSBC.PNG"/>
                              <wp:cNvGraphicFramePr/>
                              <a:graphic xmlns:a="http://schemas.openxmlformats.org/drawingml/2006/main">
                                <a:graphicData uri="http://schemas.openxmlformats.org/drawingml/2006/picture">
                                  <pic:pic xmlns:pic="http://schemas.openxmlformats.org/drawingml/2006/picture">
                                    <pic:nvPicPr>
                                      <pic:cNvPr id="26" name="Immagine 32" descr="D:\users\cache\ie\Content.Word\vSBC.PNG"/>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862330" cy="830580"/>
                                      </a:xfrm>
                                      <a:prstGeom prst="rect">
                                        <a:avLst/>
                                      </a:prstGeom>
                                      <a:noFill/>
                                      <a:ln>
                                        <a:noFill/>
                                      </a:ln>
                                    </pic:spPr>
                                  </pic:pic>
                                </a:graphicData>
                              </a:graphic>
                            </wp:inline>
                          </w:drawing>
                        </w:r>
                      </w:p>
                    </w:txbxContent>
                  </v:textbox>
                </v:roundrect>
                <v:group id="Gruppo 195" o:spid="_x0000_s1060" style="position:absolute;left:11811;top:9429;width:13422;height:5421" coordorigin="-1184,-139" coordsize="17407,59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7msQ8MAAADcAAAADwAAAGRycy9kb3ducmV2LnhtbERPS4vCMBC+L/gfwgje&#10;NK2iuF2jiKh4EMEHLHsbmrEtNpPSxLb++82CsLf5+J6zWHWmFA3VrrCsIB5FIIhTqwvOFNyuu+Ec&#10;hPPIGkvLpOBFDlbL3scCE21bPlNz8ZkIIewSVJB7XyVSujQng25kK+LA3W1t0AdYZ1LX2IZwU8px&#10;FM2kwYJDQ44VbXJKH5enUbBvsV1P4m1zfNw3r5/r9PR9jEmpQb9bf4Hw1Pl/8dt90GH+5xT+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uaxDwwAAANwAAAAP&#10;AAAAAAAAAAAAAAAAAKoCAABkcnMvZG93bnJldi54bWxQSwUGAAAAAAQABAD6AAAAmgMAAAAA&#10;">
                  <v:shape id="TextBox 15" o:spid="_x0000_s1061" type="#_x0000_t202" style="position:absolute;left:1165;top:-139;width:10676;height:37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3iMAA&#10;AADcAAAADwAAAGRycy9kb3ducmV2LnhtbERPTYvCMBC9C/6HMII3TZRV1q5RRFnwpOjuCt6GZmzL&#10;NpPSRFv/vREEb/N4nzNftrYUN6p94VjDaKhAEKfOFJxp+P35HnyC8AHZYOmYNNzJw3LR7cwxMa7h&#10;A92OIRMxhH2CGvIQqkRKn+Zk0Q9dRRy5i6sthgjrTJoamxhuSzlWaiotFhwbcqxonVP6f7xaDX+7&#10;y/n0ofbZxk6qxrVKsp1Jrfu9dvUFIlAb3uKXe2vi/NkUns/EC+Ti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P+3iMAAAADcAAAADwAAAAAAAAAAAAAAAACYAgAAZHJzL2Rvd25y&#10;ZXYueG1sUEsFBgAAAAAEAAQA9QAAAIUDAAAAAA==&#10;" filled="f" stroked="f">
                    <v:textbox>
                      <w:txbxContent>
                        <w:p w14:paraId="0B0460F4" w14:textId="77777777" w:rsidR="00580430" w:rsidRPr="00557493" w:rsidRDefault="00580430" w:rsidP="00B61D26">
                          <w:pPr>
                            <w:pStyle w:val="NormalWeb"/>
                            <w:spacing w:before="0" w:beforeAutospacing="0" w:after="0" w:afterAutospacing="0"/>
                          </w:pPr>
                          <w:r w:rsidRPr="00557493">
                            <w:rPr>
                              <w:rFonts w:asciiTheme="minorHAnsi" w:hAnsi="Calibri" w:cstheme="minorBidi"/>
                              <w:b/>
                              <w:bCs/>
                              <w:color w:val="000000" w:themeColor="text1"/>
                              <w:kern w:val="24"/>
                            </w:rPr>
                            <w:t>media</w:t>
                          </w:r>
                        </w:p>
                      </w:txbxContent>
                    </v:textbox>
                  </v:shape>
                  <v:shape id="TextBox 16" o:spid="_x0000_s1062" type="#_x0000_t202" style="position:absolute;left:-1184;top:2706;width:17406;height:30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MSE8EA&#10;AADcAAAADwAAAGRycy9kb3ducmV2LnhtbERPTYvCMBC9C/6HMIK3NXFRd+0aZVEET4ruKuxtaMa2&#10;2ExKE23990ZY8DaP9zmzRWtLcaPaF441DAcKBHHqTMGZht+f9dsnCB+QDZaOScOdPCzm3c4ME+Ma&#10;3tPtEDIRQ9gnqCEPoUqk9GlOFv3AVcSRO7vaYoiwzqSpsYnhtpTvSk2kxYJjQ44VLXNKL4er1XDc&#10;nv9OI7XLVnZcNa5Vku1Uat3vtd9fIAK14SX+d29MnD/9gO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zEhPBAAAA3AAAAA8AAAAAAAAAAAAAAAAAmAIAAGRycy9kb3du&#10;cmV2LnhtbFBLBQYAAAAABAAEAPUAAACGAwAAAAA=&#10;" filled="f" stroked="f">
                    <v:textbox>
                      <w:txbxContent>
                        <w:p w14:paraId="42083A12" w14:textId="77777777" w:rsidR="00580430" w:rsidRPr="005B0391" w:rsidRDefault="00580430" w:rsidP="00B61D26">
                          <w:pPr>
                            <w:pStyle w:val="NormalWeb"/>
                            <w:spacing w:before="0" w:beforeAutospacing="0" w:after="0" w:afterAutospacing="0"/>
                            <w:rPr>
                              <w:sz w:val="20"/>
                              <w:szCs w:val="20"/>
                            </w:rPr>
                          </w:pPr>
                          <w:r w:rsidRPr="005B0391">
                            <w:rPr>
                              <w:rFonts w:asciiTheme="minorHAnsi" w:hAnsi="Calibri" w:cstheme="minorBidi"/>
                              <w:b/>
                              <w:bCs/>
                              <w:color w:val="000000" w:themeColor="text1"/>
                              <w:kern w:val="24"/>
                              <w:sz w:val="20"/>
                              <w:szCs w:val="20"/>
                            </w:rPr>
                            <w:t>(RTP, RTCP, ...)</w:t>
                          </w:r>
                        </w:p>
                      </w:txbxContent>
                    </v:textbox>
                  </v:shape>
                </v:group>
                <w10:wrap anchorx="margin"/>
              </v:group>
            </w:pict>
          </mc:Fallback>
        </mc:AlternateContent>
      </w:r>
    </w:p>
    <w:p w14:paraId="143A92AC" w14:textId="77777777" w:rsidR="00B61D26" w:rsidRPr="00E90208" w:rsidRDefault="00B61D26" w:rsidP="00B61D26">
      <w:pPr>
        <w:spacing w:after="0"/>
        <w:jc w:val="left"/>
      </w:pPr>
    </w:p>
    <w:p w14:paraId="26197C65" w14:textId="77777777" w:rsidR="00B61D26" w:rsidRPr="00E90208" w:rsidRDefault="00B61D26" w:rsidP="00B61D26">
      <w:pPr>
        <w:spacing w:after="0"/>
        <w:jc w:val="left"/>
      </w:pPr>
    </w:p>
    <w:p w14:paraId="3AC5F31A" w14:textId="77777777" w:rsidR="00B61D26" w:rsidRPr="00E90208" w:rsidRDefault="00B61D26" w:rsidP="00B61D26">
      <w:pPr>
        <w:spacing w:after="0"/>
        <w:jc w:val="left"/>
      </w:pPr>
      <w:r w:rsidRPr="005B7773">
        <w:rPr>
          <w:noProof/>
          <w:lang w:val="en-US"/>
        </w:rPr>
        <mc:AlternateContent>
          <mc:Choice Requires="wps">
            <w:drawing>
              <wp:anchor distT="0" distB="0" distL="114300" distR="114300" simplePos="0" relativeHeight="251705344" behindDoc="0" locked="0" layoutInCell="1" allowOverlap="1" wp14:anchorId="21D98569" wp14:editId="30DFC62B">
                <wp:simplePos x="0" y="0"/>
                <wp:positionH relativeFrom="column">
                  <wp:posOffset>1017905</wp:posOffset>
                </wp:positionH>
                <wp:positionV relativeFrom="paragraph">
                  <wp:posOffset>99060</wp:posOffset>
                </wp:positionV>
                <wp:extent cx="970802" cy="0"/>
                <wp:effectExtent l="38100" t="133350" r="0" b="133350"/>
                <wp:wrapNone/>
                <wp:docPr id="198" name="Straight Arrow Connector 9"/>
                <wp:cNvGraphicFramePr/>
                <a:graphic xmlns:a="http://schemas.openxmlformats.org/drawingml/2006/main">
                  <a:graphicData uri="http://schemas.microsoft.com/office/word/2010/wordprocessingShape">
                    <wps:wsp>
                      <wps:cNvCnPr/>
                      <wps:spPr>
                        <a:xfrm>
                          <a:off x="0" y="0"/>
                          <a:ext cx="970802" cy="0"/>
                        </a:xfrm>
                        <a:prstGeom prst="straightConnector1">
                          <a:avLst/>
                        </a:prstGeom>
                        <a:noFill/>
                        <a:ln w="38100" cap="flat" cmpd="sng" algn="ctr">
                          <a:solidFill>
                            <a:srgbClr val="FF0000"/>
                          </a:solidFill>
                          <a:prstDash val="dash"/>
                          <a:headEnd type="arrow"/>
                          <a:tailEnd type="arrow"/>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45A1E686" id="Straight Arrow Connector 9" o:spid="_x0000_s1026" type="#_x0000_t32" style="position:absolute;margin-left:80.15pt;margin-top:7.8pt;width:76.4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" strokecolor="red" strokeweight="3pt">
                <v:stroke dashstyle="dash" startarrow="open" endarrow="open"/>
              </v:shape>
            </w:pict>
          </mc:Fallback>
        </mc:AlternateContent>
      </w:r>
      <w:r w:rsidRPr="00A84003">
        <w:rPr>
          <w:noProof/>
          <w:lang w:val="en-US"/>
        </w:rPr>
        <mc:AlternateContent>
          <mc:Choice Requires="wps">
            <w:drawing>
              <wp:anchor distT="0" distB="0" distL="114300" distR="114300" simplePos="0" relativeHeight="251706368" behindDoc="0" locked="0" layoutInCell="1" allowOverlap="1" wp14:anchorId="13C21BDE" wp14:editId="18B3C8A0">
                <wp:simplePos x="0" y="0"/>
                <wp:positionH relativeFrom="column">
                  <wp:posOffset>3187065</wp:posOffset>
                </wp:positionH>
                <wp:positionV relativeFrom="paragraph">
                  <wp:posOffset>70485</wp:posOffset>
                </wp:positionV>
                <wp:extent cx="970802" cy="0"/>
                <wp:effectExtent l="38100" t="133350" r="0" b="133350"/>
                <wp:wrapNone/>
                <wp:docPr id="199" name="Straight Arrow Connector 10"/>
                <wp:cNvGraphicFramePr/>
                <a:graphic xmlns:a="http://schemas.openxmlformats.org/drawingml/2006/main">
                  <a:graphicData uri="http://schemas.microsoft.com/office/word/2010/wordprocessingShape">
                    <wps:wsp>
                      <wps:cNvCnPr/>
                      <wps:spPr>
                        <a:xfrm>
                          <a:off x="0" y="0"/>
                          <a:ext cx="970802" cy="0"/>
                        </a:xfrm>
                        <a:prstGeom prst="straightConnector1">
                          <a:avLst/>
                        </a:prstGeom>
                        <a:noFill/>
                        <a:ln w="38100" cap="flat" cmpd="sng" algn="ctr">
                          <a:solidFill>
                            <a:srgbClr val="FF0000"/>
                          </a:solidFill>
                          <a:prstDash val="dash"/>
                          <a:headEnd type="arrow"/>
                          <a:tailEnd type="arrow"/>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4A4A4D95" id="Straight Arrow Connector 10" o:spid="_x0000_s1026" type="#_x0000_t32" style="position:absolute;margin-left:250.95pt;margin-top:5.55pt;width:76.4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" strokecolor="red" strokeweight="3pt">
                <v:stroke dashstyle="dash" startarrow="open" endarrow="open"/>
              </v:shape>
            </w:pict>
          </mc:Fallback>
        </mc:AlternateContent>
      </w:r>
    </w:p>
    <w:p w14:paraId="570C0010" w14:textId="77777777" w:rsidR="00B61D26" w:rsidRPr="00E90208" w:rsidRDefault="00B61D26" w:rsidP="00B61D26">
      <w:pPr>
        <w:spacing w:after="0"/>
        <w:jc w:val="left"/>
      </w:pPr>
    </w:p>
    <w:p w14:paraId="026B5AEE" w14:textId="77777777" w:rsidR="00B61D26" w:rsidRPr="00E90208" w:rsidRDefault="00B61D26" w:rsidP="00B61D26">
      <w:pPr>
        <w:spacing w:after="0"/>
        <w:jc w:val="left"/>
      </w:pPr>
      <w:r w:rsidRPr="005B7773">
        <w:rPr>
          <w:noProof/>
          <w:lang w:val="en-US"/>
        </w:rPr>
        <mc:AlternateContent>
          <mc:Choice Requires="wps">
            <w:drawing>
              <wp:anchor distT="0" distB="0" distL="114300" distR="114300" simplePos="0" relativeHeight="251707392" behindDoc="0" locked="0" layoutInCell="1" allowOverlap="1" wp14:anchorId="442465B6" wp14:editId="435ECAD0">
                <wp:simplePos x="0" y="0"/>
                <wp:positionH relativeFrom="column">
                  <wp:posOffset>1064260</wp:posOffset>
                </wp:positionH>
                <wp:positionV relativeFrom="paragraph">
                  <wp:posOffset>171450</wp:posOffset>
                </wp:positionV>
                <wp:extent cx="970802" cy="0"/>
                <wp:effectExtent l="38100" t="133350" r="0" b="133350"/>
                <wp:wrapNone/>
                <wp:docPr id="200" name="Straight Arrow Connector 11"/>
                <wp:cNvGraphicFramePr/>
                <a:graphic xmlns:a="http://schemas.openxmlformats.org/drawingml/2006/main">
                  <a:graphicData uri="http://schemas.microsoft.com/office/word/2010/wordprocessingShape">
                    <wps:wsp>
                      <wps:cNvCnPr/>
                      <wps:spPr>
                        <a:xfrm>
                          <a:off x="0" y="0"/>
                          <a:ext cx="970802" cy="0"/>
                        </a:xfrm>
                        <a:prstGeom prst="straightConnector1">
                          <a:avLst/>
                        </a:prstGeom>
                        <a:noFill/>
                        <a:ln w="38100" cap="flat" cmpd="sng" algn="ctr">
                          <a:solidFill>
                            <a:srgbClr val="4F81BD">
                              <a:shade val="95000"/>
                              <a:satMod val="105000"/>
                            </a:srgbClr>
                          </a:solidFill>
                          <a:prstDash val="solid"/>
                          <a:headEnd type="arrow"/>
                          <a:tailEnd type="arrow"/>
                        </a:ln>
                        <a:effectLst/>
                      </wps:spPr>
                      <wps:bodyPr/>
                    </wps:wsp>
                  </a:graphicData>
                </a:graphic>
              </wp:anchor>
            </w:drawing>
          </mc:Choice>
          <mc:Fallback xmlns:mo="http://schemas.microsoft.com/office/mac/office/2008/main" xmlns:mv="urn:schemas-microsoft-com:mac:vml" xmlns:w16se="http://schemas.microsoft.com/office/word/2015/wordml/symex" xmlns:cx1="http://schemas.microsoft.com/office/drawing/2015/9/8/chartex" xmlns:cx="http://schemas.microsoft.com/office/drawing/2014/chartex">
            <w:pict>
              <v:shape w14:anchorId="2B5D7D7E" id="Straight Arrow Connector 11" o:spid="_x0000_s1026" type="#_x0000_t32" style="position:absolute;margin-left:83.8pt;margin-top:13.5pt;width:76.4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" strokecolor="#4a7ebb" strokeweight="3pt">
                <v:stroke startarrow="open" endarrow="open"/>
              </v:shape>
            </w:pict>
          </mc:Fallback>
        </mc:AlternateContent>
      </w:r>
    </w:p>
    <w:p w14:paraId="6B8C0C43" w14:textId="77777777" w:rsidR="00B61D26" w:rsidRPr="00E90208" w:rsidRDefault="00B61D26" w:rsidP="00B61D26">
      <w:pPr>
        <w:spacing w:after="0"/>
        <w:jc w:val="left"/>
      </w:pPr>
    </w:p>
    <w:p w14:paraId="76BF6232" w14:textId="77777777" w:rsidR="00B61D26" w:rsidRPr="00E90208" w:rsidRDefault="00B61D26" w:rsidP="00B61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272712AC" w14:textId="77777777" w:rsidR="00B61D26" w:rsidRPr="00E90208" w:rsidRDefault="00B61D26" w:rsidP="00B61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210429BA" w14:textId="77777777" w:rsidR="00B61D26" w:rsidRPr="00E90208" w:rsidRDefault="00B61D26" w:rsidP="00B61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37C184DC" w14:textId="77777777" w:rsidR="00B61D26" w:rsidRPr="00E90208" w:rsidRDefault="00B61D26" w:rsidP="00B61D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p>
    <w:p w14:paraId="1612BFEB" w14:textId="6C88A1AB" w:rsidR="00B61D26" w:rsidRPr="001A01CF" w:rsidRDefault="00F05F7C" w:rsidP="00F05F7C">
      <w:pPr>
        <w:pStyle w:val="Caption"/>
        <w:rPr>
          <w:b w:val="0"/>
          <w:bCs w:val="0"/>
          <w:szCs w:val="20"/>
        </w:rPr>
      </w:pPr>
      <w:bookmarkStart w:id="276" w:name="_Toc456088975"/>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9772F5" w:rsidRPr="00DF691D">
        <w:rPr>
          <w:b w:val="0"/>
          <w:noProof/>
          <w:szCs w:val="20"/>
        </w:rPr>
        <w:t>41</w:t>
      </w:r>
      <w:r w:rsidRPr="00DF691D">
        <w:rPr>
          <w:b w:val="0"/>
          <w:szCs w:val="20"/>
        </w:rPr>
        <w:fldChar w:fldCharType="end"/>
      </w:r>
      <w:r w:rsidR="00B61D26" w:rsidRPr="00DF691D">
        <w:rPr>
          <w:b w:val="0"/>
          <w:szCs w:val="20"/>
        </w:rPr>
        <w:t xml:space="preserve"> – Test environment plan</w:t>
      </w:r>
      <w:bookmarkEnd w:id="276"/>
    </w:p>
    <w:p w14:paraId="6E4E8ED3" w14:textId="4C426FE6" w:rsidR="001C2D68" w:rsidRPr="004057AF" w:rsidRDefault="001C2D68" w:rsidP="008964F1">
      <w:pPr>
        <w:pStyle w:val="Heading1"/>
        <w:numPr>
          <w:ilvl w:val="0"/>
          <w:numId w:val="0"/>
        </w:numPr>
      </w:pPr>
    </w:p>
    <w:p w14:paraId="56CA2F4F" w14:textId="7D400549" w:rsidR="001C2D68" w:rsidRPr="00E90208" w:rsidRDefault="00557493" w:rsidP="008964F1">
      <w:pPr>
        <w:pStyle w:val="Heading2"/>
      </w:pPr>
      <w:bookmarkStart w:id="277" w:name="_Toc456088914"/>
      <w:r w:rsidRPr="00E90208">
        <w:t>Identify</w:t>
      </w:r>
      <w:r w:rsidR="00D37A63" w:rsidRPr="00E90208">
        <w:t xml:space="preserve"> </w:t>
      </w:r>
      <w:r w:rsidR="00826F7B" w:rsidRPr="00E90208">
        <w:t>t</w:t>
      </w:r>
      <w:r w:rsidRPr="00E90208">
        <w:t xml:space="preserve">he </w:t>
      </w:r>
      <w:r w:rsidR="00D37A63" w:rsidRPr="00E90208">
        <w:t>P</w:t>
      </w:r>
      <w:r w:rsidRPr="00E90208">
        <w:t>erformance</w:t>
      </w:r>
      <w:r w:rsidR="00D37A63" w:rsidRPr="00E90208">
        <w:t xml:space="preserve"> Acceptance C</w:t>
      </w:r>
      <w:r w:rsidRPr="00E90208">
        <w:t>riteria</w:t>
      </w:r>
      <w:bookmarkEnd w:id="277"/>
    </w:p>
    <w:p w14:paraId="2585D0E1" w14:textId="309422F6" w:rsidR="001C2D68" w:rsidRPr="00CD6E3E" w:rsidRDefault="00D37A63" w:rsidP="008964F1">
      <w:pPr>
        <w:pStyle w:val="Heading3"/>
        <w:rPr>
          <w:sz w:val="24"/>
        </w:rPr>
      </w:pPr>
      <w:bookmarkStart w:id="278" w:name="_Toc452389990"/>
      <w:bookmarkStart w:id="279" w:name="_Toc456088915"/>
      <w:r w:rsidRPr="00CD6E3E">
        <w:t xml:space="preserve">vSBC </w:t>
      </w:r>
      <w:bookmarkEnd w:id="278"/>
      <w:r w:rsidR="00CD600B" w:rsidRPr="00CD6E3E">
        <w:t>scenario</w:t>
      </w:r>
      <w:bookmarkEnd w:id="279"/>
    </w:p>
    <w:p w14:paraId="19AAFFCA" w14:textId="58AB9931" w:rsidR="001C2D68" w:rsidRPr="00E90208" w:rsidRDefault="001C2D68" w:rsidP="001C2D68">
      <w:r w:rsidRPr="00E90208">
        <w:t xml:space="preserve">The estimated values of the </w:t>
      </w:r>
      <w:r w:rsidR="00752FC6" w:rsidRPr="00E90208">
        <w:t>CPU</w:t>
      </w:r>
      <w:r w:rsidRPr="00E90208">
        <w:t xml:space="preserve"> load, the memory usage and the network throughput at its maximum value, during the key usage scenarios, are shown in the following table:</w:t>
      </w:r>
    </w:p>
    <w:tbl>
      <w:tblPr>
        <w:tblStyle w:val="TableGrid"/>
        <w:tblW w:w="9209" w:type="dxa"/>
        <w:tblLayout w:type="fixed"/>
        <w:tblLook w:val="04A0" w:firstRow="1" w:lastRow="0" w:firstColumn="1" w:lastColumn="0" w:noHBand="0" w:noVBand="1"/>
      </w:tblPr>
      <w:tblGrid>
        <w:gridCol w:w="1413"/>
        <w:gridCol w:w="1276"/>
        <w:gridCol w:w="708"/>
        <w:gridCol w:w="659"/>
        <w:gridCol w:w="1026"/>
        <w:gridCol w:w="862"/>
        <w:gridCol w:w="1267"/>
        <w:gridCol w:w="927"/>
        <w:gridCol w:w="1071"/>
      </w:tblGrid>
      <w:tr w:rsidR="000852DD" w:rsidRPr="004057AF" w14:paraId="71ACF0A1" w14:textId="77777777" w:rsidTr="000852DD">
        <w:tc>
          <w:tcPr>
            <w:tcW w:w="1413" w:type="dxa"/>
            <w:shd w:val="clear" w:color="auto" w:fill="EEECE1" w:themeFill="background2"/>
          </w:tcPr>
          <w:p w14:paraId="68F91A59" w14:textId="77777777" w:rsidR="000852DD" w:rsidRPr="00E90208" w:rsidRDefault="000852DD" w:rsidP="000852DD">
            <w:pPr>
              <w:jc w:val="center"/>
              <w:rPr>
                <w:b/>
                <w:sz w:val="18"/>
                <w:szCs w:val="18"/>
              </w:rPr>
            </w:pPr>
            <w:r w:rsidRPr="00E90208">
              <w:rPr>
                <w:b/>
                <w:sz w:val="18"/>
                <w:szCs w:val="18"/>
              </w:rPr>
              <w:t>TRAFFIC TYPE</w:t>
            </w:r>
          </w:p>
        </w:tc>
        <w:tc>
          <w:tcPr>
            <w:tcW w:w="1276" w:type="dxa"/>
            <w:shd w:val="clear" w:color="auto" w:fill="EEECE1" w:themeFill="background2"/>
          </w:tcPr>
          <w:p w14:paraId="3774C743" w14:textId="77777777" w:rsidR="000852DD" w:rsidRPr="00E90208" w:rsidRDefault="000852DD" w:rsidP="000852DD">
            <w:pPr>
              <w:jc w:val="center"/>
              <w:rPr>
                <w:b/>
                <w:sz w:val="18"/>
                <w:szCs w:val="18"/>
              </w:rPr>
            </w:pPr>
            <w:r w:rsidRPr="00E90208">
              <w:rPr>
                <w:b/>
                <w:sz w:val="18"/>
                <w:szCs w:val="18"/>
              </w:rPr>
              <w:t>TOTAL</w:t>
            </w:r>
          </w:p>
          <w:p w14:paraId="160D23A5" w14:textId="77777777" w:rsidR="000852DD" w:rsidRPr="00E90208" w:rsidRDefault="000852DD" w:rsidP="000852DD">
            <w:pPr>
              <w:jc w:val="center"/>
              <w:rPr>
                <w:b/>
                <w:sz w:val="18"/>
                <w:szCs w:val="18"/>
              </w:rPr>
            </w:pPr>
            <w:r w:rsidRPr="00E90208">
              <w:rPr>
                <w:b/>
                <w:sz w:val="18"/>
                <w:szCs w:val="18"/>
              </w:rPr>
              <w:t>ACTIVE SESSIONS</w:t>
            </w:r>
          </w:p>
        </w:tc>
        <w:tc>
          <w:tcPr>
            <w:tcW w:w="708" w:type="dxa"/>
            <w:shd w:val="clear" w:color="auto" w:fill="EEECE1" w:themeFill="background2"/>
          </w:tcPr>
          <w:p w14:paraId="111D1D4D" w14:textId="77777777" w:rsidR="000852DD" w:rsidRPr="00E90208" w:rsidRDefault="000852DD" w:rsidP="000852DD">
            <w:pPr>
              <w:jc w:val="center"/>
              <w:rPr>
                <w:b/>
                <w:sz w:val="18"/>
                <w:szCs w:val="18"/>
              </w:rPr>
            </w:pPr>
            <w:r w:rsidRPr="00E90208">
              <w:rPr>
                <w:b/>
                <w:sz w:val="18"/>
                <w:szCs w:val="18"/>
              </w:rPr>
              <w:t>CHT</w:t>
            </w:r>
          </w:p>
          <w:p w14:paraId="24F9DAD5" w14:textId="77777777" w:rsidR="000852DD" w:rsidRPr="00E90208" w:rsidRDefault="000852DD" w:rsidP="000852DD">
            <w:pPr>
              <w:jc w:val="center"/>
              <w:rPr>
                <w:b/>
                <w:sz w:val="18"/>
                <w:szCs w:val="18"/>
              </w:rPr>
            </w:pPr>
            <w:r w:rsidRPr="00E90208">
              <w:rPr>
                <w:b/>
                <w:sz w:val="18"/>
                <w:szCs w:val="18"/>
              </w:rPr>
              <w:t>[sec]</w:t>
            </w:r>
          </w:p>
        </w:tc>
        <w:tc>
          <w:tcPr>
            <w:tcW w:w="659" w:type="dxa"/>
            <w:shd w:val="clear" w:color="auto" w:fill="EEECE1" w:themeFill="background2"/>
          </w:tcPr>
          <w:p w14:paraId="204CD846" w14:textId="77777777" w:rsidR="000852DD" w:rsidRPr="00E90208" w:rsidRDefault="000852DD" w:rsidP="000852DD">
            <w:pPr>
              <w:jc w:val="center"/>
              <w:rPr>
                <w:b/>
                <w:sz w:val="18"/>
                <w:szCs w:val="18"/>
              </w:rPr>
            </w:pPr>
            <w:r w:rsidRPr="00E90208">
              <w:rPr>
                <w:b/>
                <w:sz w:val="18"/>
                <w:szCs w:val="18"/>
              </w:rPr>
              <w:t>CPS</w:t>
            </w:r>
          </w:p>
        </w:tc>
        <w:tc>
          <w:tcPr>
            <w:tcW w:w="1026" w:type="dxa"/>
            <w:shd w:val="clear" w:color="auto" w:fill="EEECE1" w:themeFill="background2"/>
          </w:tcPr>
          <w:p w14:paraId="3F11C66D" w14:textId="77777777" w:rsidR="000852DD" w:rsidRPr="004057AF" w:rsidRDefault="000852DD" w:rsidP="000852DD">
            <w:pPr>
              <w:jc w:val="center"/>
              <w:rPr>
                <w:b/>
                <w:sz w:val="18"/>
                <w:szCs w:val="18"/>
              </w:rPr>
            </w:pPr>
            <w:r w:rsidRPr="00E90208">
              <w:rPr>
                <w:b/>
                <w:sz w:val="18"/>
                <w:szCs w:val="18"/>
              </w:rPr>
              <w:t>FE-LB+</w:t>
            </w:r>
          </w:p>
          <w:p w14:paraId="27F62B00" w14:textId="77777777" w:rsidR="000852DD" w:rsidRPr="004057AF" w:rsidRDefault="000852DD" w:rsidP="000852DD">
            <w:pPr>
              <w:jc w:val="center"/>
              <w:rPr>
                <w:b/>
                <w:sz w:val="18"/>
                <w:szCs w:val="18"/>
              </w:rPr>
            </w:pPr>
            <w:r w:rsidRPr="00E90208">
              <w:rPr>
                <w:b/>
                <w:sz w:val="18"/>
                <w:szCs w:val="18"/>
              </w:rPr>
              <w:t>IBCF+</w:t>
            </w:r>
          </w:p>
          <w:p w14:paraId="29DC6BF4" w14:textId="77777777" w:rsidR="000852DD" w:rsidRPr="00E90208" w:rsidRDefault="000852DD" w:rsidP="000852DD">
            <w:pPr>
              <w:jc w:val="center"/>
              <w:rPr>
                <w:b/>
                <w:sz w:val="18"/>
                <w:szCs w:val="18"/>
              </w:rPr>
            </w:pPr>
            <w:r w:rsidRPr="00E90208">
              <w:rPr>
                <w:b/>
                <w:sz w:val="18"/>
                <w:szCs w:val="18"/>
              </w:rPr>
              <w:t>OEM</w:t>
            </w:r>
          </w:p>
          <w:p w14:paraId="08263806" w14:textId="77777777" w:rsidR="000852DD" w:rsidRPr="00E90208" w:rsidRDefault="000852DD" w:rsidP="000852DD">
            <w:pPr>
              <w:jc w:val="center"/>
              <w:rPr>
                <w:b/>
                <w:sz w:val="18"/>
                <w:szCs w:val="18"/>
              </w:rPr>
            </w:pPr>
            <w:r w:rsidRPr="00E90208">
              <w:rPr>
                <w:b/>
                <w:sz w:val="18"/>
                <w:szCs w:val="18"/>
              </w:rPr>
              <w:t xml:space="preserve">CPU LOAD </w:t>
            </w:r>
          </w:p>
          <w:p w14:paraId="3D40037D" w14:textId="77777777" w:rsidR="000852DD" w:rsidRPr="00E90208" w:rsidRDefault="000852DD" w:rsidP="000852DD">
            <w:pPr>
              <w:jc w:val="center"/>
              <w:rPr>
                <w:b/>
                <w:sz w:val="18"/>
                <w:szCs w:val="18"/>
              </w:rPr>
            </w:pPr>
            <w:r w:rsidRPr="00E90208">
              <w:rPr>
                <w:b/>
                <w:sz w:val="18"/>
                <w:szCs w:val="18"/>
              </w:rPr>
              <w:t>[%]</w:t>
            </w:r>
          </w:p>
        </w:tc>
        <w:tc>
          <w:tcPr>
            <w:tcW w:w="862" w:type="dxa"/>
            <w:shd w:val="clear" w:color="auto" w:fill="EEECE1" w:themeFill="background2"/>
          </w:tcPr>
          <w:p w14:paraId="5BD2ACEC" w14:textId="77777777" w:rsidR="000852DD" w:rsidRPr="004057AF" w:rsidRDefault="000852DD" w:rsidP="000852DD">
            <w:pPr>
              <w:jc w:val="center"/>
              <w:rPr>
                <w:b/>
                <w:sz w:val="18"/>
                <w:szCs w:val="18"/>
              </w:rPr>
            </w:pPr>
            <w:r w:rsidRPr="00E90208">
              <w:rPr>
                <w:b/>
                <w:sz w:val="18"/>
                <w:szCs w:val="18"/>
              </w:rPr>
              <w:t>FELB+</w:t>
            </w:r>
          </w:p>
          <w:p w14:paraId="3C40C3C2" w14:textId="77777777" w:rsidR="000852DD" w:rsidRPr="004057AF" w:rsidRDefault="000852DD" w:rsidP="000852DD">
            <w:pPr>
              <w:jc w:val="center"/>
              <w:rPr>
                <w:b/>
                <w:sz w:val="18"/>
                <w:szCs w:val="18"/>
              </w:rPr>
            </w:pPr>
            <w:r w:rsidRPr="00E90208">
              <w:rPr>
                <w:b/>
                <w:sz w:val="18"/>
                <w:szCs w:val="18"/>
              </w:rPr>
              <w:t>IBCF+</w:t>
            </w:r>
          </w:p>
          <w:p w14:paraId="1BA2C424" w14:textId="77777777" w:rsidR="000852DD" w:rsidRPr="00E90208" w:rsidRDefault="000852DD" w:rsidP="000852DD">
            <w:pPr>
              <w:jc w:val="center"/>
              <w:rPr>
                <w:b/>
                <w:sz w:val="18"/>
                <w:szCs w:val="18"/>
              </w:rPr>
            </w:pPr>
            <w:r w:rsidRPr="00E90208">
              <w:rPr>
                <w:b/>
                <w:sz w:val="18"/>
                <w:szCs w:val="18"/>
              </w:rPr>
              <w:t>OEM</w:t>
            </w:r>
          </w:p>
          <w:p w14:paraId="4E4B6AAD" w14:textId="77777777" w:rsidR="000852DD" w:rsidRPr="00E90208" w:rsidRDefault="000852DD" w:rsidP="000852DD">
            <w:pPr>
              <w:jc w:val="center"/>
              <w:rPr>
                <w:b/>
                <w:sz w:val="18"/>
                <w:szCs w:val="18"/>
              </w:rPr>
            </w:pPr>
            <w:r w:rsidRPr="00E90208">
              <w:rPr>
                <w:b/>
                <w:sz w:val="18"/>
                <w:szCs w:val="18"/>
              </w:rPr>
              <w:t>MEM.</w:t>
            </w:r>
          </w:p>
          <w:p w14:paraId="3E484145" w14:textId="77777777" w:rsidR="000852DD" w:rsidRPr="00E90208" w:rsidRDefault="000852DD" w:rsidP="000852DD">
            <w:pPr>
              <w:jc w:val="center"/>
              <w:rPr>
                <w:b/>
                <w:sz w:val="18"/>
                <w:szCs w:val="18"/>
              </w:rPr>
            </w:pPr>
            <w:r w:rsidRPr="00E90208">
              <w:rPr>
                <w:b/>
                <w:sz w:val="18"/>
                <w:szCs w:val="18"/>
              </w:rPr>
              <w:t>USAGE</w:t>
            </w:r>
          </w:p>
          <w:p w14:paraId="74FCC669" w14:textId="77777777" w:rsidR="000852DD" w:rsidRPr="00E90208" w:rsidRDefault="000852DD" w:rsidP="000852DD">
            <w:pPr>
              <w:jc w:val="center"/>
              <w:rPr>
                <w:b/>
                <w:sz w:val="18"/>
                <w:szCs w:val="18"/>
              </w:rPr>
            </w:pPr>
            <w:r w:rsidRPr="00E90208">
              <w:rPr>
                <w:b/>
                <w:sz w:val="18"/>
                <w:szCs w:val="18"/>
              </w:rPr>
              <w:t>[GB]</w:t>
            </w:r>
          </w:p>
        </w:tc>
        <w:tc>
          <w:tcPr>
            <w:tcW w:w="1267" w:type="dxa"/>
            <w:shd w:val="clear" w:color="auto" w:fill="EEECE1" w:themeFill="background2"/>
          </w:tcPr>
          <w:p w14:paraId="20549BE3" w14:textId="77777777" w:rsidR="000852DD" w:rsidRPr="00E90208" w:rsidRDefault="000852DD" w:rsidP="000852DD">
            <w:pPr>
              <w:jc w:val="center"/>
              <w:rPr>
                <w:b/>
                <w:sz w:val="18"/>
                <w:szCs w:val="18"/>
              </w:rPr>
            </w:pPr>
            <w:r w:rsidRPr="00E90208">
              <w:rPr>
                <w:b/>
                <w:sz w:val="18"/>
                <w:szCs w:val="18"/>
              </w:rPr>
              <w:t xml:space="preserve">BGF </w:t>
            </w:r>
          </w:p>
          <w:p w14:paraId="68ED231D" w14:textId="77777777" w:rsidR="000852DD" w:rsidRPr="00E90208" w:rsidRDefault="000852DD" w:rsidP="000852DD">
            <w:pPr>
              <w:jc w:val="center"/>
              <w:rPr>
                <w:b/>
                <w:sz w:val="18"/>
                <w:szCs w:val="18"/>
              </w:rPr>
            </w:pPr>
            <w:r w:rsidRPr="00E90208">
              <w:rPr>
                <w:b/>
                <w:sz w:val="18"/>
                <w:szCs w:val="18"/>
              </w:rPr>
              <w:t xml:space="preserve">CPU LOAD </w:t>
            </w:r>
          </w:p>
          <w:p w14:paraId="6C68EC98" w14:textId="77777777" w:rsidR="000852DD" w:rsidRPr="00E90208" w:rsidRDefault="000852DD" w:rsidP="000852DD">
            <w:pPr>
              <w:jc w:val="center"/>
              <w:rPr>
                <w:b/>
                <w:sz w:val="18"/>
                <w:szCs w:val="18"/>
              </w:rPr>
            </w:pPr>
            <w:r w:rsidRPr="00E90208">
              <w:rPr>
                <w:b/>
                <w:sz w:val="18"/>
                <w:szCs w:val="18"/>
              </w:rPr>
              <w:t>[%]</w:t>
            </w:r>
          </w:p>
        </w:tc>
        <w:tc>
          <w:tcPr>
            <w:tcW w:w="927" w:type="dxa"/>
            <w:shd w:val="clear" w:color="auto" w:fill="EEECE1" w:themeFill="background2"/>
          </w:tcPr>
          <w:p w14:paraId="104973FD" w14:textId="77777777" w:rsidR="000852DD" w:rsidRPr="00E90208" w:rsidRDefault="000852DD" w:rsidP="000852DD">
            <w:pPr>
              <w:jc w:val="center"/>
              <w:rPr>
                <w:b/>
                <w:sz w:val="18"/>
                <w:szCs w:val="18"/>
              </w:rPr>
            </w:pPr>
            <w:r w:rsidRPr="00E90208">
              <w:rPr>
                <w:b/>
                <w:sz w:val="18"/>
                <w:szCs w:val="18"/>
              </w:rPr>
              <w:t>BGF MEM.</w:t>
            </w:r>
          </w:p>
          <w:p w14:paraId="6CF3729F" w14:textId="77777777" w:rsidR="000852DD" w:rsidRPr="00E90208" w:rsidRDefault="000852DD" w:rsidP="000852DD">
            <w:pPr>
              <w:jc w:val="center"/>
              <w:rPr>
                <w:b/>
                <w:sz w:val="18"/>
                <w:szCs w:val="18"/>
              </w:rPr>
            </w:pPr>
            <w:r w:rsidRPr="00E90208">
              <w:rPr>
                <w:b/>
                <w:sz w:val="18"/>
                <w:szCs w:val="18"/>
              </w:rPr>
              <w:t>USAGE</w:t>
            </w:r>
          </w:p>
          <w:p w14:paraId="52812310" w14:textId="77777777" w:rsidR="000852DD" w:rsidRPr="00E90208" w:rsidRDefault="000852DD" w:rsidP="000852DD">
            <w:pPr>
              <w:jc w:val="center"/>
              <w:rPr>
                <w:b/>
                <w:sz w:val="18"/>
                <w:szCs w:val="18"/>
              </w:rPr>
            </w:pPr>
            <w:r w:rsidRPr="00E90208">
              <w:rPr>
                <w:b/>
                <w:sz w:val="18"/>
                <w:szCs w:val="18"/>
              </w:rPr>
              <w:t>[GB]</w:t>
            </w:r>
          </w:p>
        </w:tc>
        <w:tc>
          <w:tcPr>
            <w:tcW w:w="1071" w:type="dxa"/>
            <w:shd w:val="clear" w:color="auto" w:fill="EEECE1" w:themeFill="background2"/>
          </w:tcPr>
          <w:p w14:paraId="3F2B0CD5" w14:textId="77777777" w:rsidR="000852DD" w:rsidRPr="00E90208" w:rsidRDefault="000852DD" w:rsidP="000852DD">
            <w:pPr>
              <w:jc w:val="center"/>
              <w:rPr>
                <w:b/>
                <w:sz w:val="18"/>
                <w:szCs w:val="18"/>
              </w:rPr>
            </w:pPr>
            <w:r w:rsidRPr="00E90208">
              <w:rPr>
                <w:b/>
                <w:sz w:val="18"/>
                <w:szCs w:val="18"/>
              </w:rPr>
              <w:t>THR</w:t>
            </w:r>
          </w:p>
          <w:p w14:paraId="7198100F" w14:textId="77777777" w:rsidR="000852DD" w:rsidRPr="00E90208" w:rsidRDefault="000852DD" w:rsidP="000852DD">
            <w:pPr>
              <w:jc w:val="center"/>
              <w:rPr>
                <w:b/>
                <w:sz w:val="18"/>
                <w:szCs w:val="18"/>
              </w:rPr>
            </w:pPr>
            <w:r w:rsidRPr="00E90208">
              <w:rPr>
                <w:b/>
                <w:sz w:val="18"/>
                <w:szCs w:val="18"/>
              </w:rPr>
              <w:t>[bits/sec]</w:t>
            </w:r>
          </w:p>
        </w:tc>
      </w:tr>
      <w:tr w:rsidR="000852DD" w:rsidRPr="004057AF" w14:paraId="7D8EEF6F" w14:textId="77777777" w:rsidTr="000852DD">
        <w:tc>
          <w:tcPr>
            <w:tcW w:w="1413" w:type="dxa"/>
          </w:tcPr>
          <w:p w14:paraId="129840F5" w14:textId="77777777" w:rsidR="000852DD" w:rsidRPr="00E90208" w:rsidRDefault="000852DD" w:rsidP="000852DD">
            <w:pPr>
              <w:jc w:val="center"/>
              <w:rPr>
                <w:sz w:val="16"/>
                <w:szCs w:val="16"/>
              </w:rPr>
            </w:pPr>
            <w:r w:rsidRPr="00E90208">
              <w:rPr>
                <w:sz w:val="16"/>
                <w:szCs w:val="16"/>
              </w:rPr>
              <w:t>SIP +</w:t>
            </w:r>
          </w:p>
          <w:p w14:paraId="7600C334" w14:textId="77777777" w:rsidR="000852DD" w:rsidRPr="00E90208" w:rsidRDefault="000852DD" w:rsidP="000852DD">
            <w:pPr>
              <w:jc w:val="center"/>
              <w:rPr>
                <w:sz w:val="16"/>
                <w:szCs w:val="16"/>
              </w:rPr>
            </w:pPr>
            <w:r w:rsidRPr="00E90208">
              <w:rPr>
                <w:sz w:val="16"/>
                <w:szCs w:val="16"/>
              </w:rPr>
              <w:t>NAT AUDIO g711-g711</w:t>
            </w:r>
          </w:p>
        </w:tc>
        <w:tc>
          <w:tcPr>
            <w:tcW w:w="1276" w:type="dxa"/>
          </w:tcPr>
          <w:p w14:paraId="164D97AE" w14:textId="77777777" w:rsidR="000852DD" w:rsidRPr="00E90208" w:rsidRDefault="000852DD" w:rsidP="000852DD">
            <w:pPr>
              <w:jc w:val="center"/>
              <w:rPr>
                <w:sz w:val="16"/>
                <w:szCs w:val="16"/>
              </w:rPr>
            </w:pPr>
            <w:r w:rsidRPr="00E90208">
              <w:rPr>
                <w:sz w:val="16"/>
                <w:szCs w:val="16"/>
              </w:rPr>
              <w:t>1000</w:t>
            </w:r>
          </w:p>
        </w:tc>
        <w:tc>
          <w:tcPr>
            <w:tcW w:w="708" w:type="dxa"/>
          </w:tcPr>
          <w:p w14:paraId="39C0B65E" w14:textId="77777777" w:rsidR="000852DD" w:rsidRPr="00E90208" w:rsidRDefault="000852DD" w:rsidP="000852DD">
            <w:pPr>
              <w:jc w:val="center"/>
              <w:rPr>
                <w:sz w:val="16"/>
                <w:szCs w:val="16"/>
              </w:rPr>
            </w:pPr>
            <w:r w:rsidRPr="00E90208">
              <w:rPr>
                <w:sz w:val="16"/>
                <w:szCs w:val="16"/>
              </w:rPr>
              <w:t>120</w:t>
            </w:r>
          </w:p>
        </w:tc>
        <w:tc>
          <w:tcPr>
            <w:tcW w:w="659" w:type="dxa"/>
          </w:tcPr>
          <w:p w14:paraId="31210AEB" w14:textId="77777777" w:rsidR="000852DD" w:rsidRPr="00E90208" w:rsidRDefault="000852DD" w:rsidP="000852DD">
            <w:pPr>
              <w:jc w:val="center"/>
              <w:rPr>
                <w:sz w:val="16"/>
                <w:szCs w:val="16"/>
              </w:rPr>
            </w:pPr>
            <w:r w:rsidRPr="00E90208">
              <w:rPr>
                <w:sz w:val="16"/>
                <w:szCs w:val="16"/>
              </w:rPr>
              <w:t>8,33</w:t>
            </w:r>
          </w:p>
        </w:tc>
        <w:tc>
          <w:tcPr>
            <w:tcW w:w="1026" w:type="dxa"/>
          </w:tcPr>
          <w:p w14:paraId="5BAC99E2" w14:textId="77777777" w:rsidR="000852DD" w:rsidRPr="00E90208" w:rsidRDefault="000852DD" w:rsidP="000852DD">
            <w:pPr>
              <w:jc w:val="center"/>
              <w:rPr>
                <w:sz w:val="16"/>
                <w:szCs w:val="16"/>
              </w:rPr>
            </w:pPr>
            <w:r w:rsidRPr="00E90208">
              <w:rPr>
                <w:sz w:val="16"/>
                <w:szCs w:val="16"/>
              </w:rPr>
              <w:t>15</w:t>
            </w:r>
          </w:p>
        </w:tc>
        <w:tc>
          <w:tcPr>
            <w:tcW w:w="862" w:type="dxa"/>
          </w:tcPr>
          <w:p w14:paraId="07985C01" w14:textId="77777777" w:rsidR="000852DD" w:rsidRPr="00E90208" w:rsidRDefault="000852DD" w:rsidP="000852DD">
            <w:pPr>
              <w:jc w:val="center"/>
              <w:rPr>
                <w:sz w:val="16"/>
                <w:szCs w:val="16"/>
              </w:rPr>
            </w:pPr>
            <w:r w:rsidRPr="00E90208">
              <w:rPr>
                <w:sz w:val="16"/>
                <w:szCs w:val="16"/>
              </w:rPr>
              <w:t>14</w:t>
            </w:r>
          </w:p>
        </w:tc>
        <w:tc>
          <w:tcPr>
            <w:tcW w:w="1267" w:type="dxa"/>
          </w:tcPr>
          <w:p w14:paraId="7B0E513A" w14:textId="77777777" w:rsidR="000852DD" w:rsidRPr="00E90208" w:rsidRDefault="000852DD" w:rsidP="000852DD">
            <w:pPr>
              <w:jc w:val="center"/>
              <w:rPr>
                <w:sz w:val="16"/>
                <w:szCs w:val="16"/>
              </w:rPr>
            </w:pPr>
            <w:r w:rsidRPr="00E90208">
              <w:rPr>
                <w:sz w:val="16"/>
                <w:szCs w:val="16"/>
              </w:rPr>
              <w:t>35</w:t>
            </w:r>
          </w:p>
        </w:tc>
        <w:tc>
          <w:tcPr>
            <w:tcW w:w="927" w:type="dxa"/>
          </w:tcPr>
          <w:p w14:paraId="6F4F071E" w14:textId="77777777" w:rsidR="000852DD" w:rsidRPr="00E90208" w:rsidRDefault="000852DD" w:rsidP="000852DD">
            <w:pPr>
              <w:jc w:val="center"/>
              <w:rPr>
                <w:sz w:val="16"/>
                <w:szCs w:val="16"/>
              </w:rPr>
            </w:pPr>
            <w:r w:rsidRPr="00E90208">
              <w:rPr>
                <w:sz w:val="16"/>
                <w:szCs w:val="16"/>
              </w:rPr>
              <w:t>3,5</w:t>
            </w:r>
          </w:p>
        </w:tc>
        <w:tc>
          <w:tcPr>
            <w:tcW w:w="1071" w:type="dxa"/>
          </w:tcPr>
          <w:p w14:paraId="45D0FD37" w14:textId="77777777" w:rsidR="000852DD" w:rsidRPr="00E90208" w:rsidRDefault="000852DD" w:rsidP="000852DD">
            <w:pPr>
              <w:jc w:val="center"/>
              <w:rPr>
                <w:sz w:val="16"/>
                <w:szCs w:val="16"/>
              </w:rPr>
            </w:pPr>
            <w:r w:rsidRPr="00E90208">
              <w:rPr>
                <w:sz w:val="16"/>
                <w:szCs w:val="16"/>
              </w:rPr>
              <w:t>45000</w:t>
            </w:r>
          </w:p>
        </w:tc>
      </w:tr>
      <w:tr w:rsidR="000852DD" w:rsidRPr="004057AF" w14:paraId="64BF8ED0" w14:textId="77777777" w:rsidTr="000852DD">
        <w:tc>
          <w:tcPr>
            <w:tcW w:w="1413" w:type="dxa"/>
          </w:tcPr>
          <w:p w14:paraId="6F8467F6" w14:textId="77777777" w:rsidR="000852DD" w:rsidRPr="00724A5F" w:rsidRDefault="000852DD" w:rsidP="000852DD">
            <w:pPr>
              <w:jc w:val="center"/>
              <w:rPr>
                <w:sz w:val="16"/>
                <w:szCs w:val="16"/>
                <w:lang w:val="it-IT"/>
              </w:rPr>
            </w:pPr>
            <w:r w:rsidRPr="00724A5F">
              <w:rPr>
                <w:sz w:val="16"/>
                <w:szCs w:val="16"/>
                <w:lang w:val="it-IT"/>
              </w:rPr>
              <w:t>SIP +</w:t>
            </w:r>
          </w:p>
          <w:p w14:paraId="45954546" w14:textId="77777777" w:rsidR="000852DD" w:rsidRPr="00A84003" w:rsidRDefault="000852DD" w:rsidP="000852DD">
            <w:pPr>
              <w:jc w:val="center"/>
              <w:rPr>
                <w:sz w:val="16"/>
                <w:szCs w:val="16"/>
                <w:lang w:val="it-IT"/>
              </w:rPr>
            </w:pPr>
            <w:r w:rsidRPr="00A84003">
              <w:rPr>
                <w:sz w:val="16"/>
                <w:szCs w:val="16"/>
                <w:lang w:val="it-IT"/>
              </w:rPr>
              <w:t xml:space="preserve">TU AUDIO </w:t>
            </w:r>
          </w:p>
          <w:p w14:paraId="0A8F607B" w14:textId="77777777" w:rsidR="000852DD" w:rsidRPr="00A84003" w:rsidRDefault="000852DD" w:rsidP="000852DD">
            <w:pPr>
              <w:jc w:val="center"/>
              <w:rPr>
                <w:sz w:val="16"/>
                <w:szCs w:val="16"/>
                <w:lang w:val="it-IT"/>
              </w:rPr>
            </w:pPr>
            <w:r w:rsidRPr="00A84003">
              <w:rPr>
                <w:sz w:val="16"/>
                <w:szCs w:val="16"/>
                <w:lang w:val="it-IT"/>
              </w:rPr>
              <w:t>g711-g729</w:t>
            </w:r>
          </w:p>
        </w:tc>
        <w:tc>
          <w:tcPr>
            <w:tcW w:w="1276" w:type="dxa"/>
          </w:tcPr>
          <w:p w14:paraId="3974FE30" w14:textId="77777777" w:rsidR="000852DD" w:rsidRPr="00E90208" w:rsidRDefault="000852DD" w:rsidP="000852DD">
            <w:pPr>
              <w:jc w:val="center"/>
              <w:rPr>
                <w:sz w:val="16"/>
                <w:szCs w:val="16"/>
              </w:rPr>
            </w:pPr>
            <w:r w:rsidRPr="00E90208">
              <w:rPr>
                <w:sz w:val="16"/>
                <w:szCs w:val="16"/>
              </w:rPr>
              <w:t>360</w:t>
            </w:r>
          </w:p>
        </w:tc>
        <w:tc>
          <w:tcPr>
            <w:tcW w:w="708" w:type="dxa"/>
          </w:tcPr>
          <w:p w14:paraId="5848576B" w14:textId="77777777" w:rsidR="000852DD" w:rsidRPr="00E90208" w:rsidRDefault="000852DD" w:rsidP="000852DD">
            <w:pPr>
              <w:jc w:val="center"/>
              <w:rPr>
                <w:sz w:val="16"/>
                <w:szCs w:val="16"/>
              </w:rPr>
            </w:pPr>
            <w:r w:rsidRPr="00E90208">
              <w:rPr>
                <w:sz w:val="16"/>
                <w:szCs w:val="16"/>
              </w:rPr>
              <w:t>120</w:t>
            </w:r>
          </w:p>
        </w:tc>
        <w:tc>
          <w:tcPr>
            <w:tcW w:w="659" w:type="dxa"/>
          </w:tcPr>
          <w:p w14:paraId="6A4E97DC" w14:textId="77777777" w:rsidR="000852DD" w:rsidRPr="00E90208" w:rsidRDefault="000852DD" w:rsidP="000852DD">
            <w:pPr>
              <w:jc w:val="center"/>
              <w:rPr>
                <w:sz w:val="16"/>
                <w:szCs w:val="16"/>
              </w:rPr>
            </w:pPr>
            <w:r w:rsidRPr="00E90208">
              <w:rPr>
                <w:sz w:val="16"/>
                <w:szCs w:val="16"/>
              </w:rPr>
              <w:t>3</w:t>
            </w:r>
          </w:p>
        </w:tc>
        <w:tc>
          <w:tcPr>
            <w:tcW w:w="1026" w:type="dxa"/>
          </w:tcPr>
          <w:p w14:paraId="6424B3A7" w14:textId="77777777" w:rsidR="000852DD" w:rsidRPr="00E90208" w:rsidRDefault="000852DD" w:rsidP="000852DD">
            <w:pPr>
              <w:jc w:val="center"/>
              <w:rPr>
                <w:sz w:val="16"/>
                <w:szCs w:val="16"/>
              </w:rPr>
            </w:pPr>
            <w:r w:rsidRPr="00E90208">
              <w:rPr>
                <w:sz w:val="16"/>
                <w:szCs w:val="16"/>
              </w:rPr>
              <w:t>10</w:t>
            </w:r>
          </w:p>
        </w:tc>
        <w:tc>
          <w:tcPr>
            <w:tcW w:w="862" w:type="dxa"/>
          </w:tcPr>
          <w:p w14:paraId="6F0CFA9C" w14:textId="77777777" w:rsidR="000852DD" w:rsidRPr="00E90208" w:rsidRDefault="000852DD" w:rsidP="000852DD">
            <w:pPr>
              <w:jc w:val="center"/>
              <w:rPr>
                <w:sz w:val="16"/>
                <w:szCs w:val="16"/>
              </w:rPr>
            </w:pPr>
            <w:r w:rsidRPr="00E90208">
              <w:rPr>
                <w:sz w:val="16"/>
                <w:szCs w:val="16"/>
              </w:rPr>
              <w:t>14</w:t>
            </w:r>
          </w:p>
        </w:tc>
        <w:tc>
          <w:tcPr>
            <w:tcW w:w="1267" w:type="dxa"/>
          </w:tcPr>
          <w:p w14:paraId="5FF736EB" w14:textId="77777777" w:rsidR="000852DD" w:rsidRPr="00E90208" w:rsidRDefault="000852DD" w:rsidP="000852DD">
            <w:pPr>
              <w:jc w:val="center"/>
              <w:rPr>
                <w:sz w:val="16"/>
                <w:szCs w:val="16"/>
              </w:rPr>
            </w:pPr>
            <w:r w:rsidRPr="00E90208">
              <w:rPr>
                <w:sz w:val="16"/>
                <w:szCs w:val="16"/>
              </w:rPr>
              <w:t>55</w:t>
            </w:r>
          </w:p>
        </w:tc>
        <w:tc>
          <w:tcPr>
            <w:tcW w:w="927" w:type="dxa"/>
          </w:tcPr>
          <w:p w14:paraId="2A02C624" w14:textId="77777777" w:rsidR="000852DD" w:rsidRPr="00E90208" w:rsidRDefault="000852DD" w:rsidP="000852DD">
            <w:pPr>
              <w:jc w:val="center"/>
              <w:rPr>
                <w:sz w:val="16"/>
                <w:szCs w:val="16"/>
              </w:rPr>
            </w:pPr>
            <w:r w:rsidRPr="00E90208">
              <w:rPr>
                <w:sz w:val="16"/>
                <w:szCs w:val="16"/>
              </w:rPr>
              <w:t>3,5</w:t>
            </w:r>
          </w:p>
        </w:tc>
        <w:tc>
          <w:tcPr>
            <w:tcW w:w="1071" w:type="dxa"/>
          </w:tcPr>
          <w:p w14:paraId="477814B7" w14:textId="77777777" w:rsidR="000852DD" w:rsidRPr="00E90208" w:rsidRDefault="000852DD" w:rsidP="000852DD">
            <w:pPr>
              <w:jc w:val="center"/>
              <w:rPr>
                <w:sz w:val="16"/>
                <w:szCs w:val="16"/>
              </w:rPr>
            </w:pPr>
            <w:r w:rsidRPr="00E90208">
              <w:rPr>
                <w:sz w:val="16"/>
                <w:szCs w:val="16"/>
              </w:rPr>
              <w:t>11000</w:t>
            </w:r>
          </w:p>
        </w:tc>
      </w:tr>
      <w:tr w:rsidR="000852DD" w:rsidRPr="004057AF" w14:paraId="1CBC9C8C" w14:textId="77777777" w:rsidTr="000852DD">
        <w:tc>
          <w:tcPr>
            <w:tcW w:w="1413" w:type="dxa"/>
          </w:tcPr>
          <w:p w14:paraId="23D6B5B4" w14:textId="77777777" w:rsidR="000852DD" w:rsidRPr="00724A5F" w:rsidRDefault="000852DD" w:rsidP="000852DD">
            <w:pPr>
              <w:jc w:val="center"/>
              <w:rPr>
                <w:sz w:val="16"/>
                <w:szCs w:val="16"/>
                <w:lang w:val="it-IT"/>
              </w:rPr>
            </w:pPr>
            <w:r w:rsidRPr="00724A5F">
              <w:rPr>
                <w:sz w:val="16"/>
                <w:szCs w:val="16"/>
                <w:lang w:val="it-IT"/>
              </w:rPr>
              <w:t>SIP +</w:t>
            </w:r>
          </w:p>
          <w:p w14:paraId="7F0582B1" w14:textId="77777777" w:rsidR="000852DD" w:rsidRPr="00A84003" w:rsidRDefault="000852DD" w:rsidP="000852DD">
            <w:pPr>
              <w:jc w:val="center"/>
              <w:rPr>
                <w:sz w:val="16"/>
                <w:szCs w:val="16"/>
                <w:lang w:val="it-IT"/>
              </w:rPr>
            </w:pPr>
            <w:r w:rsidRPr="00A84003">
              <w:rPr>
                <w:sz w:val="16"/>
                <w:szCs w:val="16"/>
                <w:lang w:val="it-IT"/>
              </w:rPr>
              <w:t xml:space="preserve">TU VIDEO </w:t>
            </w:r>
          </w:p>
          <w:p w14:paraId="1173CB5F" w14:textId="77777777" w:rsidR="000852DD" w:rsidRPr="00A84003" w:rsidRDefault="000852DD" w:rsidP="000852DD">
            <w:pPr>
              <w:jc w:val="center"/>
              <w:rPr>
                <w:sz w:val="16"/>
                <w:szCs w:val="16"/>
                <w:lang w:val="it-IT"/>
              </w:rPr>
            </w:pPr>
            <w:r w:rsidRPr="00A84003">
              <w:rPr>
                <w:sz w:val="16"/>
                <w:szCs w:val="16"/>
                <w:lang w:val="it-IT"/>
              </w:rPr>
              <w:t>VP8-AVG</w:t>
            </w:r>
          </w:p>
        </w:tc>
        <w:tc>
          <w:tcPr>
            <w:tcW w:w="1276" w:type="dxa"/>
          </w:tcPr>
          <w:p w14:paraId="224DB3C9" w14:textId="77777777" w:rsidR="000852DD" w:rsidRPr="00E90208" w:rsidRDefault="000852DD" w:rsidP="000852DD">
            <w:pPr>
              <w:jc w:val="center"/>
              <w:rPr>
                <w:sz w:val="16"/>
                <w:szCs w:val="16"/>
              </w:rPr>
            </w:pPr>
            <w:r w:rsidRPr="00E90208">
              <w:rPr>
                <w:sz w:val="16"/>
                <w:szCs w:val="16"/>
              </w:rPr>
              <w:t>10</w:t>
            </w:r>
          </w:p>
        </w:tc>
        <w:tc>
          <w:tcPr>
            <w:tcW w:w="708" w:type="dxa"/>
          </w:tcPr>
          <w:p w14:paraId="19F6E94F" w14:textId="77777777" w:rsidR="000852DD" w:rsidRPr="00E90208" w:rsidRDefault="000852DD" w:rsidP="000852DD">
            <w:pPr>
              <w:jc w:val="center"/>
              <w:rPr>
                <w:sz w:val="16"/>
                <w:szCs w:val="16"/>
              </w:rPr>
            </w:pPr>
            <w:r w:rsidRPr="00E90208">
              <w:rPr>
                <w:sz w:val="16"/>
                <w:szCs w:val="16"/>
              </w:rPr>
              <w:t>30</w:t>
            </w:r>
          </w:p>
        </w:tc>
        <w:tc>
          <w:tcPr>
            <w:tcW w:w="659" w:type="dxa"/>
          </w:tcPr>
          <w:p w14:paraId="30613386" w14:textId="77777777" w:rsidR="000852DD" w:rsidRPr="00E90208" w:rsidRDefault="000852DD" w:rsidP="000852DD">
            <w:pPr>
              <w:jc w:val="center"/>
              <w:rPr>
                <w:sz w:val="16"/>
                <w:szCs w:val="16"/>
              </w:rPr>
            </w:pPr>
            <w:r w:rsidRPr="00E90208">
              <w:rPr>
                <w:sz w:val="16"/>
                <w:szCs w:val="16"/>
              </w:rPr>
              <w:t>5 every 30 sec.</w:t>
            </w:r>
          </w:p>
        </w:tc>
        <w:tc>
          <w:tcPr>
            <w:tcW w:w="1026" w:type="dxa"/>
          </w:tcPr>
          <w:p w14:paraId="1C025B85" w14:textId="77777777" w:rsidR="000852DD" w:rsidRPr="00E90208" w:rsidRDefault="000852DD" w:rsidP="000852DD">
            <w:pPr>
              <w:jc w:val="center"/>
              <w:rPr>
                <w:sz w:val="16"/>
                <w:szCs w:val="16"/>
              </w:rPr>
            </w:pPr>
            <w:r w:rsidRPr="00E90208">
              <w:rPr>
                <w:sz w:val="16"/>
                <w:szCs w:val="16"/>
              </w:rPr>
              <w:t>5</w:t>
            </w:r>
          </w:p>
        </w:tc>
        <w:tc>
          <w:tcPr>
            <w:tcW w:w="862" w:type="dxa"/>
          </w:tcPr>
          <w:p w14:paraId="217DCDDE" w14:textId="77777777" w:rsidR="000852DD" w:rsidRPr="00E90208" w:rsidRDefault="000852DD" w:rsidP="000852DD">
            <w:pPr>
              <w:jc w:val="center"/>
              <w:rPr>
                <w:sz w:val="16"/>
                <w:szCs w:val="16"/>
              </w:rPr>
            </w:pPr>
            <w:r w:rsidRPr="00E90208">
              <w:rPr>
                <w:sz w:val="16"/>
                <w:szCs w:val="16"/>
              </w:rPr>
              <w:t>14</w:t>
            </w:r>
          </w:p>
        </w:tc>
        <w:tc>
          <w:tcPr>
            <w:tcW w:w="1267" w:type="dxa"/>
          </w:tcPr>
          <w:p w14:paraId="724F7B3D" w14:textId="77777777" w:rsidR="000852DD" w:rsidRPr="00E90208" w:rsidRDefault="000852DD" w:rsidP="000852DD">
            <w:pPr>
              <w:jc w:val="center"/>
              <w:rPr>
                <w:sz w:val="16"/>
                <w:szCs w:val="16"/>
              </w:rPr>
            </w:pPr>
            <w:r w:rsidRPr="00E90208">
              <w:rPr>
                <w:sz w:val="16"/>
                <w:szCs w:val="16"/>
              </w:rPr>
              <w:t>90</w:t>
            </w:r>
          </w:p>
        </w:tc>
        <w:tc>
          <w:tcPr>
            <w:tcW w:w="927" w:type="dxa"/>
          </w:tcPr>
          <w:p w14:paraId="6E37B8D6" w14:textId="77777777" w:rsidR="000852DD" w:rsidRPr="00E90208" w:rsidRDefault="000852DD" w:rsidP="000852DD">
            <w:pPr>
              <w:jc w:val="center"/>
              <w:rPr>
                <w:sz w:val="16"/>
                <w:szCs w:val="16"/>
              </w:rPr>
            </w:pPr>
            <w:r w:rsidRPr="00E90208">
              <w:rPr>
                <w:sz w:val="16"/>
                <w:szCs w:val="16"/>
              </w:rPr>
              <w:t>3,5</w:t>
            </w:r>
          </w:p>
        </w:tc>
        <w:tc>
          <w:tcPr>
            <w:tcW w:w="1071" w:type="dxa"/>
          </w:tcPr>
          <w:p w14:paraId="6ABAD650" w14:textId="77777777" w:rsidR="000852DD" w:rsidRPr="00E90208" w:rsidRDefault="000852DD" w:rsidP="000852DD">
            <w:pPr>
              <w:jc w:val="center"/>
              <w:rPr>
                <w:sz w:val="16"/>
                <w:szCs w:val="16"/>
              </w:rPr>
            </w:pPr>
            <w:r w:rsidRPr="00E90208">
              <w:rPr>
                <w:sz w:val="16"/>
                <w:szCs w:val="16"/>
              </w:rPr>
              <w:t>8400</w:t>
            </w:r>
          </w:p>
        </w:tc>
      </w:tr>
      <w:tr w:rsidR="000852DD" w:rsidRPr="004057AF" w14:paraId="69F51290" w14:textId="77777777" w:rsidTr="000852DD">
        <w:tc>
          <w:tcPr>
            <w:tcW w:w="1413" w:type="dxa"/>
          </w:tcPr>
          <w:p w14:paraId="0ACE6667" w14:textId="77777777" w:rsidR="000852DD" w:rsidRPr="00724A5F" w:rsidRDefault="000852DD" w:rsidP="000852DD">
            <w:pPr>
              <w:jc w:val="center"/>
              <w:rPr>
                <w:sz w:val="16"/>
                <w:szCs w:val="16"/>
                <w:lang w:val="it-IT"/>
              </w:rPr>
            </w:pPr>
            <w:r w:rsidRPr="00724A5F">
              <w:rPr>
                <w:sz w:val="16"/>
                <w:szCs w:val="16"/>
                <w:lang w:val="it-IT"/>
              </w:rPr>
              <w:t xml:space="preserve">SIP + NAT + </w:t>
            </w:r>
          </w:p>
          <w:p w14:paraId="2B3B3218" w14:textId="77777777" w:rsidR="000852DD" w:rsidRPr="00A84003" w:rsidRDefault="000852DD" w:rsidP="000852DD">
            <w:pPr>
              <w:jc w:val="center"/>
              <w:rPr>
                <w:sz w:val="16"/>
                <w:szCs w:val="16"/>
                <w:lang w:val="it-IT"/>
              </w:rPr>
            </w:pPr>
            <w:r w:rsidRPr="00A84003">
              <w:rPr>
                <w:sz w:val="16"/>
                <w:szCs w:val="16"/>
                <w:lang w:val="it-IT"/>
              </w:rPr>
              <w:t xml:space="preserve">TU AUDIO + </w:t>
            </w:r>
          </w:p>
          <w:p w14:paraId="18FD90CC" w14:textId="77777777" w:rsidR="000852DD" w:rsidRPr="00A84003" w:rsidRDefault="000852DD" w:rsidP="000852DD">
            <w:pPr>
              <w:jc w:val="center"/>
              <w:rPr>
                <w:sz w:val="16"/>
                <w:szCs w:val="16"/>
                <w:lang w:val="it-IT"/>
              </w:rPr>
            </w:pPr>
            <w:r w:rsidRPr="00A84003">
              <w:rPr>
                <w:sz w:val="16"/>
                <w:szCs w:val="16"/>
                <w:lang w:val="it-IT"/>
              </w:rPr>
              <w:t>TU VIDEO</w:t>
            </w:r>
          </w:p>
        </w:tc>
        <w:tc>
          <w:tcPr>
            <w:tcW w:w="1276" w:type="dxa"/>
          </w:tcPr>
          <w:p w14:paraId="52A89FED" w14:textId="77777777" w:rsidR="000852DD" w:rsidRPr="00A84003" w:rsidRDefault="000852DD" w:rsidP="000852DD">
            <w:pPr>
              <w:jc w:val="center"/>
              <w:rPr>
                <w:sz w:val="16"/>
                <w:szCs w:val="16"/>
                <w:lang w:val="it-IT"/>
              </w:rPr>
            </w:pPr>
            <w:r w:rsidRPr="00A84003">
              <w:rPr>
                <w:sz w:val="16"/>
                <w:szCs w:val="16"/>
                <w:lang w:val="it-IT"/>
              </w:rPr>
              <w:t>1000</w:t>
            </w:r>
          </w:p>
          <w:p w14:paraId="2A0C1B52" w14:textId="77777777" w:rsidR="000852DD" w:rsidRPr="00A84003" w:rsidRDefault="000852DD" w:rsidP="000852DD">
            <w:pPr>
              <w:jc w:val="center"/>
              <w:rPr>
                <w:sz w:val="16"/>
                <w:szCs w:val="16"/>
                <w:lang w:val="it-IT"/>
              </w:rPr>
            </w:pPr>
            <w:r w:rsidRPr="00A84003">
              <w:rPr>
                <w:sz w:val="16"/>
                <w:szCs w:val="16"/>
                <w:lang w:val="it-IT"/>
              </w:rPr>
              <w:t>(847 NAT + 150 TU AUDIO + 3 TU VIDEO)</w:t>
            </w:r>
          </w:p>
        </w:tc>
        <w:tc>
          <w:tcPr>
            <w:tcW w:w="708" w:type="dxa"/>
          </w:tcPr>
          <w:p w14:paraId="2D80D28F" w14:textId="77777777" w:rsidR="000852DD" w:rsidRPr="00E90208" w:rsidRDefault="000852DD" w:rsidP="000852DD">
            <w:pPr>
              <w:jc w:val="center"/>
              <w:rPr>
                <w:sz w:val="16"/>
                <w:szCs w:val="16"/>
              </w:rPr>
            </w:pPr>
            <w:r w:rsidRPr="00E90208">
              <w:rPr>
                <w:sz w:val="16"/>
                <w:szCs w:val="16"/>
              </w:rPr>
              <w:t>120/30</w:t>
            </w:r>
          </w:p>
        </w:tc>
        <w:tc>
          <w:tcPr>
            <w:tcW w:w="659" w:type="dxa"/>
          </w:tcPr>
          <w:p w14:paraId="421A9383" w14:textId="77777777" w:rsidR="000852DD" w:rsidRPr="00E90208" w:rsidRDefault="000852DD" w:rsidP="000852DD">
            <w:pPr>
              <w:jc w:val="center"/>
              <w:rPr>
                <w:sz w:val="16"/>
                <w:szCs w:val="16"/>
              </w:rPr>
            </w:pPr>
            <w:r w:rsidRPr="00E90208">
              <w:rPr>
                <w:sz w:val="16"/>
                <w:szCs w:val="16"/>
              </w:rPr>
              <w:t>8,33</w:t>
            </w:r>
          </w:p>
        </w:tc>
        <w:tc>
          <w:tcPr>
            <w:tcW w:w="1026" w:type="dxa"/>
          </w:tcPr>
          <w:p w14:paraId="1099E115" w14:textId="77777777" w:rsidR="000852DD" w:rsidRPr="00E90208" w:rsidRDefault="000852DD" w:rsidP="000852DD">
            <w:pPr>
              <w:jc w:val="center"/>
              <w:rPr>
                <w:sz w:val="16"/>
                <w:szCs w:val="16"/>
              </w:rPr>
            </w:pPr>
            <w:r w:rsidRPr="00E90208">
              <w:rPr>
                <w:sz w:val="16"/>
                <w:szCs w:val="16"/>
              </w:rPr>
              <w:t>15</w:t>
            </w:r>
          </w:p>
        </w:tc>
        <w:tc>
          <w:tcPr>
            <w:tcW w:w="862" w:type="dxa"/>
          </w:tcPr>
          <w:p w14:paraId="7A5CA9F5" w14:textId="77777777" w:rsidR="000852DD" w:rsidRPr="00E90208" w:rsidRDefault="000852DD" w:rsidP="000852DD">
            <w:pPr>
              <w:jc w:val="center"/>
              <w:rPr>
                <w:sz w:val="16"/>
                <w:szCs w:val="16"/>
              </w:rPr>
            </w:pPr>
            <w:r w:rsidRPr="00E90208">
              <w:rPr>
                <w:sz w:val="16"/>
                <w:szCs w:val="16"/>
              </w:rPr>
              <w:t>14</w:t>
            </w:r>
          </w:p>
        </w:tc>
        <w:tc>
          <w:tcPr>
            <w:tcW w:w="1267" w:type="dxa"/>
          </w:tcPr>
          <w:p w14:paraId="4FF11935" w14:textId="77777777" w:rsidR="000852DD" w:rsidRPr="00E90208" w:rsidRDefault="000852DD" w:rsidP="000852DD">
            <w:pPr>
              <w:jc w:val="center"/>
              <w:rPr>
                <w:sz w:val="16"/>
                <w:szCs w:val="16"/>
              </w:rPr>
            </w:pPr>
            <w:r w:rsidRPr="00E90208">
              <w:rPr>
                <w:sz w:val="16"/>
                <w:szCs w:val="16"/>
              </w:rPr>
              <w:t>90</w:t>
            </w:r>
          </w:p>
        </w:tc>
        <w:tc>
          <w:tcPr>
            <w:tcW w:w="927" w:type="dxa"/>
          </w:tcPr>
          <w:p w14:paraId="6F60F42C" w14:textId="77777777" w:rsidR="000852DD" w:rsidRPr="00E90208" w:rsidRDefault="000852DD" w:rsidP="000852DD">
            <w:pPr>
              <w:jc w:val="center"/>
              <w:rPr>
                <w:sz w:val="16"/>
                <w:szCs w:val="16"/>
              </w:rPr>
            </w:pPr>
            <w:r w:rsidRPr="00E90208">
              <w:rPr>
                <w:sz w:val="16"/>
                <w:szCs w:val="16"/>
              </w:rPr>
              <w:t>3,5</w:t>
            </w:r>
          </w:p>
        </w:tc>
        <w:tc>
          <w:tcPr>
            <w:tcW w:w="1071" w:type="dxa"/>
          </w:tcPr>
          <w:p w14:paraId="758427BA" w14:textId="77777777" w:rsidR="000852DD" w:rsidRPr="00E90208" w:rsidRDefault="000852DD" w:rsidP="000852DD">
            <w:pPr>
              <w:jc w:val="center"/>
              <w:rPr>
                <w:sz w:val="16"/>
                <w:szCs w:val="16"/>
              </w:rPr>
            </w:pPr>
            <w:r w:rsidRPr="00E90208">
              <w:rPr>
                <w:sz w:val="16"/>
                <w:szCs w:val="16"/>
              </w:rPr>
              <w:t>45000</w:t>
            </w:r>
          </w:p>
        </w:tc>
      </w:tr>
    </w:tbl>
    <w:p w14:paraId="2747501B" w14:textId="59ABFBB8" w:rsidR="001C2D68" w:rsidRPr="00E90208" w:rsidRDefault="003F6CFD" w:rsidP="006A65A9">
      <w:pPr>
        <w:spacing w:after="200"/>
        <w:rPr>
          <w:b/>
          <w:bCs/>
          <w:color w:val="365F91" w:themeColor="accent1" w:themeShade="BF"/>
          <w:sz w:val="21"/>
          <w:szCs w:val="21"/>
        </w:rPr>
      </w:pPr>
      <w:r w:rsidRPr="00E90208">
        <w:rPr>
          <w:b/>
          <w:bCs/>
          <w:color w:val="365F91" w:themeColor="accent1" w:themeShade="BF"/>
          <w:sz w:val="20"/>
          <w:szCs w:val="18"/>
        </w:rPr>
        <w:t xml:space="preserve"> </w:t>
      </w:r>
      <w:r w:rsidR="001C2D68" w:rsidRPr="004057AF">
        <w:rPr>
          <w:b/>
          <w:bCs/>
          <w:color w:val="365F91" w:themeColor="accent1" w:themeShade="BF"/>
          <w:sz w:val="21"/>
          <w:szCs w:val="21"/>
        </w:rPr>
        <w:t xml:space="preserve">Table </w:t>
      </w:r>
      <w:r w:rsidR="001C2D68" w:rsidRPr="00A84003">
        <w:rPr>
          <w:b/>
          <w:bCs/>
          <w:color w:val="365F91" w:themeColor="accent1" w:themeShade="BF"/>
          <w:sz w:val="21"/>
          <w:szCs w:val="21"/>
        </w:rPr>
        <w:fldChar w:fldCharType="begin"/>
      </w:r>
      <w:r w:rsidR="001C2D68" w:rsidRPr="004057AF">
        <w:rPr>
          <w:b/>
          <w:bCs/>
          <w:color w:val="365F91" w:themeColor="accent1" w:themeShade="BF"/>
          <w:sz w:val="21"/>
          <w:szCs w:val="21"/>
        </w:rPr>
        <w:instrText xml:space="preserve"> SEQ Table \* ARABIC </w:instrText>
      </w:r>
      <w:r w:rsidR="001C2D68" w:rsidRPr="00A84003">
        <w:rPr>
          <w:b/>
          <w:bCs/>
          <w:color w:val="365F91" w:themeColor="accent1" w:themeShade="BF"/>
          <w:sz w:val="21"/>
          <w:szCs w:val="21"/>
        </w:rPr>
        <w:fldChar w:fldCharType="separate"/>
      </w:r>
      <w:r w:rsidR="00F4646D" w:rsidRPr="004057AF">
        <w:rPr>
          <w:b/>
          <w:bCs/>
          <w:noProof/>
          <w:color w:val="365F91" w:themeColor="accent1" w:themeShade="BF"/>
          <w:sz w:val="21"/>
          <w:szCs w:val="21"/>
        </w:rPr>
        <w:t>4</w:t>
      </w:r>
      <w:r w:rsidR="001C2D68" w:rsidRPr="00A84003">
        <w:rPr>
          <w:b/>
          <w:bCs/>
          <w:noProof/>
          <w:color w:val="365F91" w:themeColor="accent1" w:themeShade="BF"/>
          <w:sz w:val="21"/>
          <w:szCs w:val="21"/>
        </w:rPr>
        <w:fldChar w:fldCharType="end"/>
      </w:r>
      <w:r w:rsidR="006A65A9" w:rsidRPr="00E90208">
        <w:rPr>
          <w:b/>
          <w:bCs/>
          <w:noProof/>
          <w:color w:val="365F91" w:themeColor="accent1" w:themeShade="BF"/>
          <w:sz w:val="21"/>
          <w:szCs w:val="21"/>
        </w:rPr>
        <w:t xml:space="preserve"> </w:t>
      </w:r>
      <w:r w:rsidR="006A65A9" w:rsidRPr="00E90208">
        <w:rPr>
          <w:b/>
          <w:bCs/>
          <w:color w:val="365F91" w:themeColor="accent1" w:themeShade="BF"/>
          <w:sz w:val="21"/>
          <w:szCs w:val="21"/>
        </w:rPr>
        <w:t xml:space="preserve">– </w:t>
      </w:r>
      <w:r w:rsidR="009D27BE" w:rsidRPr="00E90208">
        <w:rPr>
          <w:b/>
          <w:bCs/>
          <w:color w:val="365F91" w:themeColor="accent1" w:themeShade="BF"/>
          <w:sz w:val="21"/>
          <w:szCs w:val="21"/>
        </w:rPr>
        <w:t xml:space="preserve">vSBC </w:t>
      </w:r>
      <w:r w:rsidR="001C2D68" w:rsidRPr="00E90208">
        <w:rPr>
          <w:b/>
          <w:bCs/>
          <w:color w:val="365F91" w:themeColor="accent1" w:themeShade="BF"/>
          <w:sz w:val="21"/>
          <w:szCs w:val="21"/>
        </w:rPr>
        <w:t xml:space="preserve">estimated values of </w:t>
      </w:r>
      <w:r w:rsidR="001C2D68" w:rsidRPr="00E90208">
        <w:rPr>
          <w:b/>
          <w:bCs/>
          <w:color w:val="365F91" w:themeColor="accent1" w:themeShade="BF"/>
          <w:sz w:val="20"/>
          <w:szCs w:val="20"/>
        </w:rPr>
        <w:t>cpu</w:t>
      </w:r>
      <w:r w:rsidR="001C2D68" w:rsidRPr="00E90208">
        <w:rPr>
          <w:b/>
          <w:bCs/>
          <w:color w:val="365F91" w:themeColor="accent1" w:themeShade="BF"/>
          <w:sz w:val="21"/>
          <w:szCs w:val="21"/>
        </w:rPr>
        <w:t xml:space="preserve"> load, memory usage and network throughput</w:t>
      </w:r>
    </w:p>
    <w:p w14:paraId="75D8D161" w14:textId="77777777" w:rsidR="001C2D68" w:rsidRPr="00E90208" w:rsidRDefault="001C2D68" w:rsidP="001C2D68">
      <w:pPr>
        <w:rPr>
          <w:sz w:val="20"/>
          <w:szCs w:val="20"/>
        </w:rPr>
      </w:pPr>
    </w:p>
    <w:p w14:paraId="19E57193" w14:textId="1C387D0A" w:rsidR="001C2D68" w:rsidRPr="004057AF" w:rsidRDefault="001C2D68" w:rsidP="008964F1">
      <w:pPr>
        <w:pStyle w:val="Heading1"/>
        <w:numPr>
          <w:ilvl w:val="0"/>
          <w:numId w:val="0"/>
        </w:numPr>
      </w:pPr>
    </w:p>
    <w:p w14:paraId="0D77A3A5" w14:textId="7BEA1967" w:rsidR="00D37A63" w:rsidRPr="004057AF" w:rsidRDefault="00D37A63" w:rsidP="008964F1">
      <w:pPr>
        <w:pStyle w:val="Heading2"/>
      </w:pPr>
      <w:bookmarkStart w:id="280" w:name="_Toc456088916"/>
      <w:r w:rsidRPr="004057AF">
        <w:t>P</w:t>
      </w:r>
      <w:r w:rsidR="009C59C4" w:rsidRPr="004057AF">
        <w:t xml:space="preserve">lan </w:t>
      </w:r>
      <w:r w:rsidR="009C59C4" w:rsidRPr="00E90208">
        <w:t>A</w:t>
      </w:r>
      <w:r w:rsidRPr="004057AF">
        <w:t xml:space="preserve">nd </w:t>
      </w:r>
      <w:r w:rsidR="009C59C4" w:rsidRPr="00E90208">
        <w:t xml:space="preserve">Design </w:t>
      </w:r>
      <w:r w:rsidR="00752FC6" w:rsidRPr="00E90208">
        <w:t xml:space="preserve">of </w:t>
      </w:r>
      <w:r w:rsidR="009C59C4" w:rsidRPr="00E90208">
        <w:t>T</w:t>
      </w:r>
      <w:r w:rsidRPr="004057AF">
        <w:t xml:space="preserve">he </w:t>
      </w:r>
      <w:r w:rsidR="009C59C4" w:rsidRPr="00E90208">
        <w:t>P</w:t>
      </w:r>
      <w:r w:rsidRPr="004057AF">
        <w:t xml:space="preserve">erformance </w:t>
      </w:r>
      <w:r w:rsidR="009C59C4" w:rsidRPr="00E90208">
        <w:t>T</w:t>
      </w:r>
      <w:r w:rsidRPr="004057AF">
        <w:t>ests</w:t>
      </w:r>
      <w:bookmarkEnd w:id="280"/>
    </w:p>
    <w:p w14:paraId="2FE24B47" w14:textId="79AEACDA" w:rsidR="009C59C4" w:rsidRPr="00CD6E3E" w:rsidRDefault="009C59C4" w:rsidP="008964F1">
      <w:pPr>
        <w:pStyle w:val="Heading3"/>
      </w:pPr>
      <w:bookmarkStart w:id="281" w:name="_Toc456088917"/>
      <w:r w:rsidRPr="00CD6E3E">
        <w:t xml:space="preserve">vSBC </w:t>
      </w:r>
      <w:r w:rsidR="00CD600B" w:rsidRPr="00CD6E3E">
        <w:t>scenario</w:t>
      </w:r>
      <w:bookmarkEnd w:id="281"/>
    </w:p>
    <w:p w14:paraId="0D804A69" w14:textId="29F12F23" w:rsidR="001C2D68" w:rsidRPr="00E90208" w:rsidRDefault="001C2D68" w:rsidP="001C2D68">
      <w:r w:rsidRPr="00E90208">
        <w:t xml:space="preserve">The key usage scenarios of the </w:t>
      </w:r>
      <w:r w:rsidR="00592B3A" w:rsidRPr="00E90208">
        <w:t>T-NOVA</w:t>
      </w:r>
      <w:r w:rsidRPr="00E90208">
        <w:t xml:space="preserve"> project are su</w:t>
      </w:r>
      <w:r w:rsidR="009D27BE" w:rsidRPr="00E90208">
        <w:t>mmarized in the following table.</w:t>
      </w:r>
    </w:p>
    <w:tbl>
      <w:tblPr>
        <w:tblStyle w:val="TableGrid"/>
        <w:tblW w:w="9624" w:type="dxa"/>
        <w:tblInd w:w="-431" w:type="dxa"/>
        <w:tblLayout w:type="fixed"/>
        <w:tblLook w:val="04A0" w:firstRow="1" w:lastRow="0" w:firstColumn="1" w:lastColumn="0" w:noHBand="0" w:noVBand="1"/>
      </w:tblPr>
      <w:tblGrid>
        <w:gridCol w:w="1135"/>
        <w:gridCol w:w="803"/>
        <w:gridCol w:w="709"/>
        <w:gridCol w:w="614"/>
        <w:gridCol w:w="993"/>
        <w:gridCol w:w="1275"/>
        <w:gridCol w:w="993"/>
        <w:gridCol w:w="803"/>
        <w:gridCol w:w="1165"/>
        <w:gridCol w:w="1134"/>
      </w:tblGrid>
      <w:tr w:rsidR="000852DD" w:rsidRPr="004057AF" w14:paraId="2B6DDE1F" w14:textId="77777777" w:rsidTr="000852DD">
        <w:trPr>
          <w:trHeight w:val="975"/>
        </w:trPr>
        <w:tc>
          <w:tcPr>
            <w:tcW w:w="1135" w:type="dxa"/>
          </w:tcPr>
          <w:p w14:paraId="6BD6AB00" w14:textId="77777777" w:rsidR="000852DD" w:rsidRPr="00E90208" w:rsidRDefault="000852DD" w:rsidP="000852DD">
            <w:pPr>
              <w:jc w:val="center"/>
              <w:rPr>
                <w:b/>
                <w:sz w:val="16"/>
                <w:szCs w:val="16"/>
              </w:rPr>
            </w:pPr>
            <w:r w:rsidRPr="00E90208">
              <w:rPr>
                <w:b/>
                <w:sz w:val="16"/>
                <w:szCs w:val="16"/>
              </w:rPr>
              <w:t>TRAFFIC TYPE</w:t>
            </w:r>
          </w:p>
        </w:tc>
        <w:tc>
          <w:tcPr>
            <w:tcW w:w="803" w:type="dxa"/>
          </w:tcPr>
          <w:p w14:paraId="256B1B3C" w14:textId="77777777" w:rsidR="000852DD" w:rsidRPr="00E90208" w:rsidRDefault="000852DD" w:rsidP="000852DD">
            <w:pPr>
              <w:jc w:val="center"/>
              <w:rPr>
                <w:b/>
                <w:sz w:val="16"/>
                <w:szCs w:val="16"/>
              </w:rPr>
            </w:pPr>
            <w:r w:rsidRPr="00E90208">
              <w:rPr>
                <w:b/>
                <w:sz w:val="16"/>
                <w:szCs w:val="16"/>
              </w:rPr>
              <w:t>TOT.</w:t>
            </w:r>
          </w:p>
          <w:p w14:paraId="19008692" w14:textId="77777777" w:rsidR="000852DD" w:rsidRPr="00E90208" w:rsidRDefault="000852DD" w:rsidP="000852DD">
            <w:pPr>
              <w:jc w:val="center"/>
              <w:rPr>
                <w:b/>
                <w:sz w:val="16"/>
                <w:szCs w:val="16"/>
              </w:rPr>
            </w:pPr>
            <w:r w:rsidRPr="00E90208">
              <w:rPr>
                <w:b/>
                <w:sz w:val="16"/>
                <w:szCs w:val="16"/>
              </w:rPr>
              <w:t>SESS</w:t>
            </w:r>
          </w:p>
        </w:tc>
        <w:tc>
          <w:tcPr>
            <w:tcW w:w="709" w:type="dxa"/>
          </w:tcPr>
          <w:p w14:paraId="4437443D" w14:textId="77777777" w:rsidR="000852DD" w:rsidRPr="00E90208" w:rsidRDefault="000852DD" w:rsidP="000852DD">
            <w:pPr>
              <w:jc w:val="center"/>
              <w:rPr>
                <w:b/>
                <w:sz w:val="16"/>
                <w:szCs w:val="16"/>
              </w:rPr>
            </w:pPr>
            <w:r w:rsidRPr="00E90208">
              <w:rPr>
                <w:b/>
                <w:sz w:val="16"/>
                <w:szCs w:val="16"/>
              </w:rPr>
              <w:t>CHT</w:t>
            </w:r>
          </w:p>
          <w:p w14:paraId="1741B0A7" w14:textId="77777777" w:rsidR="000852DD" w:rsidRPr="00E90208" w:rsidRDefault="000852DD" w:rsidP="000852DD">
            <w:pPr>
              <w:jc w:val="center"/>
              <w:rPr>
                <w:b/>
                <w:sz w:val="16"/>
                <w:szCs w:val="16"/>
              </w:rPr>
            </w:pPr>
            <w:r w:rsidRPr="00E90208">
              <w:rPr>
                <w:b/>
                <w:sz w:val="16"/>
                <w:szCs w:val="16"/>
              </w:rPr>
              <w:t>[sec]</w:t>
            </w:r>
          </w:p>
        </w:tc>
        <w:tc>
          <w:tcPr>
            <w:tcW w:w="614" w:type="dxa"/>
          </w:tcPr>
          <w:p w14:paraId="4E22BE00" w14:textId="77777777" w:rsidR="000852DD" w:rsidRPr="00E90208" w:rsidRDefault="000852DD" w:rsidP="000852DD">
            <w:pPr>
              <w:jc w:val="center"/>
              <w:rPr>
                <w:b/>
                <w:sz w:val="16"/>
                <w:szCs w:val="16"/>
              </w:rPr>
            </w:pPr>
            <w:r w:rsidRPr="00E90208">
              <w:rPr>
                <w:b/>
                <w:sz w:val="16"/>
                <w:szCs w:val="16"/>
              </w:rPr>
              <w:t>CPS</w:t>
            </w:r>
          </w:p>
        </w:tc>
        <w:tc>
          <w:tcPr>
            <w:tcW w:w="993" w:type="dxa"/>
          </w:tcPr>
          <w:p w14:paraId="25DFDCD8" w14:textId="77777777" w:rsidR="000852DD" w:rsidRPr="00E90208" w:rsidRDefault="000852DD" w:rsidP="000852DD">
            <w:pPr>
              <w:jc w:val="center"/>
              <w:rPr>
                <w:b/>
                <w:sz w:val="16"/>
                <w:szCs w:val="16"/>
              </w:rPr>
            </w:pPr>
            <w:r w:rsidRPr="00E90208">
              <w:rPr>
                <w:b/>
                <w:sz w:val="16"/>
                <w:szCs w:val="16"/>
              </w:rPr>
              <w:t>NUMBER OF SIP MSG</w:t>
            </w:r>
          </w:p>
        </w:tc>
        <w:tc>
          <w:tcPr>
            <w:tcW w:w="1275" w:type="dxa"/>
          </w:tcPr>
          <w:p w14:paraId="182811F4" w14:textId="77777777" w:rsidR="000852DD" w:rsidRPr="00E90208" w:rsidRDefault="000852DD" w:rsidP="000852DD">
            <w:pPr>
              <w:jc w:val="center"/>
              <w:rPr>
                <w:b/>
                <w:sz w:val="16"/>
                <w:szCs w:val="16"/>
              </w:rPr>
            </w:pPr>
            <w:r w:rsidRPr="00E90208">
              <w:rPr>
                <w:b/>
                <w:sz w:val="16"/>
                <w:szCs w:val="16"/>
              </w:rPr>
              <w:t>TRANSPORT</w:t>
            </w:r>
          </w:p>
        </w:tc>
        <w:tc>
          <w:tcPr>
            <w:tcW w:w="993" w:type="dxa"/>
          </w:tcPr>
          <w:p w14:paraId="54457C0E" w14:textId="77777777" w:rsidR="000852DD" w:rsidRPr="00E90208" w:rsidRDefault="000852DD" w:rsidP="000852DD">
            <w:pPr>
              <w:jc w:val="center"/>
              <w:rPr>
                <w:b/>
                <w:sz w:val="16"/>
                <w:szCs w:val="16"/>
              </w:rPr>
            </w:pPr>
            <w:r w:rsidRPr="00E90208">
              <w:rPr>
                <w:b/>
                <w:sz w:val="16"/>
                <w:szCs w:val="16"/>
              </w:rPr>
              <w:t>MEDIA CODEC</w:t>
            </w:r>
          </w:p>
        </w:tc>
        <w:tc>
          <w:tcPr>
            <w:tcW w:w="803" w:type="dxa"/>
          </w:tcPr>
          <w:p w14:paraId="08B50AB1" w14:textId="77777777" w:rsidR="000852DD" w:rsidRPr="00E90208" w:rsidRDefault="000852DD" w:rsidP="000852DD">
            <w:pPr>
              <w:jc w:val="center"/>
              <w:rPr>
                <w:b/>
                <w:sz w:val="16"/>
                <w:szCs w:val="16"/>
              </w:rPr>
            </w:pPr>
            <w:r w:rsidRPr="00E90208">
              <w:rPr>
                <w:b/>
                <w:sz w:val="16"/>
                <w:szCs w:val="16"/>
              </w:rPr>
              <w:t>PACK.</w:t>
            </w:r>
          </w:p>
          <w:p w14:paraId="2467E778" w14:textId="77777777" w:rsidR="000852DD" w:rsidRPr="00E90208" w:rsidRDefault="000852DD" w:rsidP="000852DD">
            <w:pPr>
              <w:jc w:val="center"/>
              <w:rPr>
                <w:b/>
                <w:sz w:val="16"/>
                <w:szCs w:val="16"/>
              </w:rPr>
            </w:pPr>
            <w:r w:rsidRPr="00E90208">
              <w:rPr>
                <w:b/>
                <w:sz w:val="16"/>
                <w:szCs w:val="16"/>
              </w:rPr>
              <w:t>PERIOD</w:t>
            </w:r>
          </w:p>
        </w:tc>
        <w:tc>
          <w:tcPr>
            <w:tcW w:w="1165" w:type="dxa"/>
          </w:tcPr>
          <w:p w14:paraId="41279ECA" w14:textId="77777777" w:rsidR="000852DD" w:rsidRPr="00E90208" w:rsidRDefault="000852DD" w:rsidP="000852DD">
            <w:pPr>
              <w:jc w:val="center"/>
              <w:rPr>
                <w:b/>
                <w:sz w:val="16"/>
                <w:szCs w:val="16"/>
              </w:rPr>
            </w:pPr>
            <w:r w:rsidRPr="00E90208">
              <w:rPr>
                <w:b/>
                <w:sz w:val="16"/>
                <w:szCs w:val="16"/>
              </w:rPr>
              <w:t>SIP FAILURE RATE</w:t>
            </w:r>
          </w:p>
        </w:tc>
        <w:tc>
          <w:tcPr>
            <w:tcW w:w="1134" w:type="dxa"/>
          </w:tcPr>
          <w:p w14:paraId="28038E11" w14:textId="77777777" w:rsidR="000852DD" w:rsidRPr="00E90208" w:rsidRDefault="000852DD" w:rsidP="000852DD">
            <w:pPr>
              <w:jc w:val="center"/>
              <w:rPr>
                <w:b/>
                <w:sz w:val="16"/>
                <w:szCs w:val="16"/>
              </w:rPr>
            </w:pPr>
            <w:r w:rsidRPr="00E90208">
              <w:rPr>
                <w:b/>
                <w:sz w:val="16"/>
                <w:szCs w:val="16"/>
              </w:rPr>
              <w:t>TO COLLECT</w:t>
            </w:r>
          </w:p>
        </w:tc>
      </w:tr>
      <w:tr w:rsidR="000852DD" w:rsidRPr="004057AF" w14:paraId="293946A3" w14:textId="77777777" w:rsidTr="000852DD">
        <w:trPr>
          <w:trHeight w:val="663"/>
        </w:trPr>
        <w:tc>
          <w:tcPr>
            <w:tcW w:w="1135" w:type="dxa"/>
          </w:tcPr>
          <w:p w14:paraId="30EF0ABA" w14:textId="77777777" w:rsidR="000852DD" w:rsidRPr="00E90208" w:rsidRDefault="000852DD" w:rsidP="000852DD">
            <w:pPr>
              <w:jc w:val="center"/>
              <w:rPr>
                <w:sz w:val="16"/>
                <w:szCs w:val="16"/>
              </w:rPr>
            </w:pPr>
            <w:r w:rsidRPr="00E90208">
              <w:rPr>
                <w:sz w:val="16"/>
                <w:szCs w:val="16"/>
              </w:rPr>
              <w:t xml:space="preserve">NONE </w:t>
            </w:r>
          </w:p>
        </w:tc>
        <w:tc>
          <w:tcPr>
            <w:tcW w:w="803" w:type="dxa"/>
          </w:tcPr>
          <w:p w14:paraId="5D7B55A3" w14:textId="77777777" w:rsidR="000852DD" w:rsidRPr="00E90208" w:rsidRDefault="000852DD" w:rsidP="000852DD">
            <w:pPr>
              <w:jc w:val="center"/>
              <w:rPr>
                <w:sz w:val="16"/>
                <w:szCs w:val="16"/>
              </w:rPr>
            </w:pPr>
            <w:r w:rsidRPr="00E90208">
              <w:rPr>
                <w:sz w:val="16"/>
                <w:szCs w:val="16"/>
              </w:rPr>
              <w:t>0</w:t>
            </w:r>
          </w:p>
        </w:tc>
        <w:tc>
          <w:tcPr>
            <w:tcW w:w="709" w:type="dxa"/>
          </w:tcPr>
          <w:p w14:paraId="5F9146C6" w14:textId="77777777" w:rsidR="000852DD" w:rsidRPr="00E90208" w:rsidRDefault="000852DD" w:rsidP="000852DD">
            <w:pPr>
              <w:jc w:val="center"/>
              <w:rPr>
                <w:sz w:val="16"/>
                <w:szCs w:val="16"/>
              </w:rPr>
            </w:pPr>
            <w:r w:rsidRPr="00E90208">
              <w:rPr>
                <w:sz w:val="16"/>
                <w:szCs w:val="16"/>
              </w:rPr>
              <w:t>0</w:t>
            </w:r>
          </w:p>
        </w:tc>
        <w:tc>
          <w:tcPr>
            <w:tcW w:w="614" w:type="dxa"/>
          </w:tcPr>
          <w:p w14:paraId="6354FDBB" w14:textId="77777777" w:rsidR="000852DD" w:rsidRPr="00E90208" w:rsidRDefault="000852DD" w:rsidP="000852DD">
            <w:pPr>
              <w:jc w:val="center"/>
              <w:rPr>
                <w:sz w:val="16"/>
                <w:szCs w:val="16"/>
              </w:rPr>
            </w:pPr>
            <w:r w:rsidRPr="00E90208">
              <w:rPr>
                <w:sz w:val="16"/>
                <w:szCs w:val="16"/>
              </w:rPr>
              <w:t>0</w:t>
            </w:r>
          </w:p>
        </w:tc>
        <w:tc>
          <w:tcPr>
            <w:tcW w:w="993" w:type="dxa"/>
          </w:tcPr>
          <w:p w14:paraId="4E96ED0A" w14:textId="77777777" w:rsidR="000852DD" w:rsidRPr="00E90208" w:rsidRDefault="000852DD" w:rsidP="000852DD">
            <w:pPr>
              <w:jc w:val="center"/>
              <w:rPr>
                <w:sz w:val="16"/>
                <w:szCs w:val="16"/>
              </w:rPr>
            </w:pPr>
            <w:r w:rsidRPr="00E90208">
              <w:rPr>
                <w:sz w:val="16"/>
                <w:szCs w:val="16"/>
              </w:rPr>
              <w:t>0</w:t>
            </w:r>
          </w:p>
        </w:tc>
        <w:tc>
          <w:tcPr>
            <w:tcW w:w="1275" w:type="dxa"/>
          </w:tcPr>
          <w:p w14:paraId="0F106703" w14:textId="77777777" w:rsidR="000852DD" w:rsidRPr="00E90208" w:rsidRDefault="000852DD" w:rsidP="000852DD">
            <w:pPr>
              <w:jc w:val="center"/>
              <w:rPr>
                <w:sz w:val="16"/>
                <w:szCs w:val="16"/>
              </w:rPr>
            </w:pPr>
            <w:r w:rsidRPr="00E90208">
              <w:rPr>
                <w:sz w:val="16"/>
                <w:szCs w:val="16"/>
              </w:rPr>
              <w:t>//</w:t>
            </w:r>
          </w:p>
        </w:tc>
        <w:tc>
          <w:tcPr>
            <w:tcW w:w="993" w:type="dxa"/>
          </w:tcPr>
          <w:p w14:paraId="034C916B" w14:textId="77777777" w:rsidR="000852DD" w:rsidRPr="00E90208" w:rsidRDefault="000852DD" w:rsidP="000852DD">
            <w:pPr>
              <w:jc w:val="center"/>
              <w:rPr>
                <w:sz w:val="16"/>
                <w:szCs w:val="16"/>
              </w:rPr>
            </w:pPr>
            <w:r w:rsidRPr="00E90208">
              <w:rPr>
                <w:sz w:val="16"/>
                <w:szCs w:val="16"/>
              </w:rPr>
              <w:t>//</w:t>
            </w:r>
          </w:p>
        </w:tc>
        <w:tc>
          <w:tcPr>
            <w:tcW w:w="803" w:type="dxa"/>
          </w:tcPr>
          <w:p w14:paraId="2B73799C" w14:textId="77777777" w:rsidR="000852DD" w:rsidRPr="00E90208" w:rsidRDefault="000852DD" w:rsidP="000852DD">
            <w:pPr>
              <w:jc w:val="center"/>
              <w:rPr>
                <w:sz w:val="16"/>
                <w:szCs w:val="16"/>
              </w:rPr>
            </w:pPr>
            <w:r w:rsidRPr="00E90208">
              <w:rPr>
                <w:sz w:val="16"/>
                <w:szCs w:val="16"/>
              </w:rPr>
              <w:t>//</w:t>
            </w:r>
          </w:p>
        </w:tc>
        <w:tc>
          <w:tcPr>
            <w:tcW w:w="1165" w:type="dxa"/>
          </w:tcPr>
          <w:p w14:paraId="080D10F2" w14:textId="77777777" w:rsidR="000852DD" w:rsidRPr="00E90208" w:rsidRDefault="000852DD" w:rsidP="000852DD">
            <w:pPr>
              <w:jc w:val="center"/>
              <w:rPr>
                <w:sz w:val="16"/>
                <w:szCs w:val="16"/>
              </w:rPr>
            </w:pPr>
            <w:r w:rsidRPr="00E90208">
              <w:rPr>
                <w:sz w:val="16"/>
                <w:szCs w:val="16"/>
              </w:rPr>
              <w:t>//</w:t>
            </w:r>
          </w:p>
        </w:tc>
        <w:tc>
          <w:tcPr>
            <w:tcW w:w="1134" w:type="dxa"/>
          </w:tcPr>
          <w:p w14:paraId="784FD207"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3E4DF53A" w14:textId="77777777" w:rsidTr="000852DD">
        <w:trPr>
          <w:trHeight w:val="663"/>
        </w:trPr>
        <w:tc>
          <w:tcPr>
            <w:tcW w:w="1135" w:type="dxa"/>
          </w:tcPr>
          <w:p w14:paraId="1557AADE" w14:textId="77777777" w:rsidR="000852DD" w:rsidRPr="00E90208" w:rsidRDefault="000852DD" w:rsidP="000852DD">
            <w:pPr>
              <w:jc w:val="center"/>
              <w:rPr>
                <w:sz w:val="16"/>
                <w:szCs w:val="16"/>
              </w:rPr>
            </w:pPr>
            <w:r w:rsidRPr="00E90208">
              <w:rPr>
                <w:sz w:val="16"/>
                <w:szCs w:val="16"/>
              </w:rPr>
              <w:t xml:space="preserve">SIP + </w:t>
            </w:r>
          </w:p>
          <w:p w14:paraId="5F42BD58" w14:textId="77777777" w:rsidR="000852DD" w:rsidRPr="00E90208" w:rsidRDefault="000852DD" w:rsidP="000852DD">
            <w:pPr>
              <w:jc w:val="center"/>
              <w:rPr>
                <w:sz w:val="16"/>
                <w:szCs w:val="16"/>
              </w:rPr>
            </w:pPr>
            <w:r w:rsidRPr="00E90208">
              <w:rPr>
                <w:sz w:val="16"/>
                <w:szCs w:val="16"/>
              </w:rPr>
              <w:t xml:space="preserve">NAT AUDIO </w:t>
            </w:r>
          </w:p>
        </w:tc>
        <w:tc>
          <w:tcPr>
            <w:tcW w:w="803" w:type="dxa"/>
          </w:tcPr>
          <w:p w14:paraId="1E66C9BD" w14:textId="77777777" w:rsidR="000852DD" w:rsidRPr="00E90208" w:rsidRDefault="000852DD" w:rsidP="000852DD">
            <w:pPr>
              <w:jc w:val="center"/>
              <w:rPr>
                <w:sz w:val="16"/>
                <w:szCs w:val="16"/>
              </w:rPr>
            </w:pPr>
            <w:r w:rsidRPr="00E90208">
              <w:rPr>
                <w:sz w:val="16"/>
                <w:szCs w:val="16"/>
              </w:rPr>
              <w:t>1000</w:t>
            </w:r>
          </w:p>
        </w:tc>
        <w:tc>
          <w:tcPr>
            <w:tcW w:w="709" w:type="dxa"/>
          </w:tcPr>
          <w:p w14:paraId="6856194C" w14:textId="77777777" w:rsidR="000852DD" w:rsidRPr="00E90208" w:rsidRDefault="000852DD" w:rsidP="000852DD">
            <w:pPr>
              <w:jc w:val="center"/>
              <w:rPr>
                <w:sz w:val="16"/>
                <w:szCs w:val="16"/>
              </w:rPr>
            </w:pPr>
            <w:r w:rsidRPr="00E90208">
              <w:rPr>
                <w:sz w:val="16"/>
                <w:szCs w:val="16"/>
              </w:rPr>
              <w:t>120</w:t>
            </w:r>
          </w:p>
        </w:tc>
        <w:tc>
          <w:tcPr>
            <w:tcW w:w="614" w:type="dxa"/>
          </w:tcPr>
          <w:p w14:paraId="4A1556F2" w14:textId="77777777" w:rsidR="000852DD" w:rsidRPr="00E90208" w:rsidRDefault="000852DD" w:rsidP="000852DD">
            <w:pPr>
              <w:jc w:val="center"/>
              <w:rPr>
                <w:sz w:val="16"/>
                <w:szCs w:val="16"/>
              </w:rPr>
            </w:pPr>
            <w:r w:rsidRPr="00E90208">
              <w:rPr>
                <w:sz w:val="16"/>
                <w:szCs w:val="16"/>
              </w:rPr>
              <w:t>8,33</w:t>
            </w:r>
          </w:p>
        </w:tc>
        <w:tc>
          <w:tcPr>
            <w:tcW w:w="993" w:type="dxa"/>
          </w:tcPr>
          <w:p w14:paraId="2FB54FB1" w14:textId="77777777" w:rsidR="000852DD" w:rsidRPr="00E90208" w:rsidRDefault="000852DD" w:rsidP="000852DD">
            <w:pPr>
              <w:jc w:val="center"/>
              <w:rPr>
                <w:sz w:val="16"/>
                <w:szCs w:val="16"/>
              </w:rPr>
            </w:pPr>
            <w:r w:rsidRPr="00E90208">
              <w:rPr>
                <w:sz w:val="16"/>
                <w:szCs w:val="16"/>
              </w:rPr>
              <w:t>7 + 7</w:t>
            </w:r>
          </w:p>
        </w:tc>
        <w:tc>
          <w:tcPr>
            <w:tcW w:w="1275" w:type="dxa"/>
          </w:tcPr>
          <w:p w14:paraId="59BF019B" w14:textId="77777777" w:rsidR="000852DD" w:rsidRPr="00E90208" w:rsidRDefault="000852DD" w:rsidP="000852DD">
            <w:pPr>
              <w:jc w:val="center"/>
              <w:rPr>
                <w:sz w:val="16"/>
                <w:szCs w:val="16"/>
              </w:rPr>
            </w:pPr>
            <w:r w:rsidRPr="00E90208">
              <w:rPr>
                <w:sz w:val="16"/>
                <w:szCs w:val="16"/>
              </w:rPr>
              <w:t>UDP</w:t>
            </w:r>
          </w:p>
        </w:tc>
        <w:tc>
          <w:tcPr>
            <w:tcW w:w="993" w:type="dxa"/>
          </w:tcPr>
          <w:p w14:paraId="0FAD7C04" w14:textId="77777777" w:rsidR="000852DD" w:rsidRPr="00E90208" w:rsidRDefault="000852DD" w:rsidP="000852DD">
            <w:pPr>
              <w:jc w:val="center"/>
              <w:rPr>
                <w:sz w:val="16"/>
                <w:szCs w:val="16"/>
              </w:rPr>
            </w:pPr>
            <w:r w:rsidRPr="00E90208">
              <w:rPr>
                <w:sz w:val="16"/>
                <w:szCs w:val="16"/>
              </w:rPr>
              <w:t>g711-g711</w:t>
            </w:r>
          </w:p>
        </w:tc>
        <w:tc>
          <w:tcPr>
            <w:tcW w:w="803" w:type="dxa"/>
          </w:tcPr>
          <w:p w14:paraId="0D7B5DBA" w14:textId="77777777" w:rsidR="000852DD" w:rsidRPr="00E90208" w:rsidRDefault="000852DD" w:rsidP="000852DD">
            <w:pPr>
              <w:jc w:val="center"/>
              <w:rPr>
                <w:sz w:val="16"/>
                <w:szCs w:val="16"/>
              </w:rPr>
            </w:pPr>
            <w:r w:rsidRPr="00E90208">
              <w:rPr>
                <w:sz w:val="16"/>
                <w:szCs w:val="16"/>
              </w:rPr>
              <w:t>20 ms</w:t>
            </w:r>
          </w:p>
        </w:tc>
        <w:tc>
          <w:tcPr>
            <w:tcW w:w="1165" w:type="dxa"/>
          </w:tcPr>
          <w:p w14:paraId="50C76BDB" w14:textId="77777777" w:rsidR="000852DD" w:rsidRPr="00E90208" w:rsidRDefault="000852DD" w:rsidP="000852DD">
            <w:pPr>
              <w:jc w:val="center"/>
              <w:rPr>
                <w:sz w:val="16"/>
                <w:szCs w:val="16"/>
              </w:rPr>
            </w:pPr>
            <w:r w:rsidRPr="00E90208">
              <w:rPr>
                <w:sz w:val="16"/>
                <w:szCs w:val="16"/>
              </w:rPr>
              <w:t>&lt;1*10-4</w:t>
            </w:r>
          </w:p>
        </w:tc>
        <w:tc>
          <w:tcPr>
            <w:tcW w:w="1134" w:type="dxa"/>
          </w:tcPr>
          <w:p w14:paraId="0D818EBF"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00FC3B0F" w14:textId="77777777" w:rsidTr="000852DD">
        <w:trPr>
          <w:trHeight w:val="663"/>
        </w:trPr>
        <w:tc>
          <w:tcPr>
            <w:tcW w:w="1135" w:type="dxa"/>
          </w:tcPr>
          <w:p w14:paraId="4FC5829E" w14:textId="77777777" w:rsidR="000852DD" w:rsidRPr="00E90208" w:rsidRDefault="000852DD" w:rsidP="000852DD">
            <w:pPr>
              <w:jc w:val="center"/>
              <w:rPr>
                <w:sz w:val="16"/>
                <w:szCs w:val="16"/>
              </w:rPr>
            </w:pPr>
            <w:r w:rsidRPr="00E90208">
              <w:rPr>
                <w:sz w:val="16"/>
                <w:szCs w:val="16"/>
              </w:rPr>
              <w:t>SIP +</w:t>
            </w:r>
          </w:p>
          <w:p w14:paraId="6730CB5A" w14:textId="77777777" w:rsidR="000852DD" w:rsidRPr="00E90208" w:rsidRDefault="000852DD" w:rsidP="000852DD">
            <w:pPr>
              <w:jc w:val="center"/>
              <w:rPr>
                <w:sz w:val="16"/>
                <w:szCs w:val="16"/>
              </w:rPr>
            </w:pPr>
            <w:r w:rsidRPr="00E90208">
              <w:rPr>
                <w:sz w:val="16"/>
                <w:szCs w:val="16"/>
              </w:rPr>
              <w:t xml:space="preserve"> NAT AUDIO </w:t>
            </w:r>
          </w:p>
        </w:tc>
        <w:tc>
          <w:tcPr>
            <w:tcW w:w="803" w:type="dxa"/>
          </w:tcPr>
          <w:p w14:paraId="55F6215F" w14:textId="77777777" w:rsidR="000852DD" w:rsidRPr="00E90208" w:rsidRDefault="000852DD" w:rsidP="000852DD">
            <w:pPr>
              <w:jc w:val="center"/>
              <w:rPr>
                <w:sz w:val="16"/>
                <w:szCs w:val="16"/>
              </w:rPr>
            </w:pPr>
            <w:r w:rsidRPr="00E90208">
              <w:rPr>
                <w:sz w:val="16"/>
                <w:szCs w:val="16"/>
              </w:rPr>
              <w:t>500</w:t>
            </w:r>
          </w:p>
        </w:tc>
        <w:tc>
          <w:tcPr>
            <w:tcW w:w="709" w:type="dxa"/>
          </w:tcPr>
          <w:p w14:paraId="5E6B2602" w14:textId="77777777" w:rsidR="000852DD" w:rsidRPr="00E90208" w:rsidRDefault="000852DD" w:rsidP="000852DD">
            <w:pPr>
              <w:jc w:val="center"/>
              <w:rPr>
                <w:sz w:val="16"/>
                <w:szCs w:val="16"/>
              </w:rPr>
            </w:pPr>
            <w:r w:rsidRPr="00E90208">
              <w:rPr>
                <w:sz w:val="16"/>
                <w:szCs w:val="16"/>
              </w:rPr>
              <w:t>120</w:t>
            </w:r>
          </w:p>
        </w:tc>
        <w:tc>
          <w:tcPr>
            <w:tcW w:w="614" w:type="dxa"/>
          </w:tcPr>
          <w:p w14:paraId="4F9DF52A" w14:textId="77777777" w:rsidR="000852DD" w:rsidRPr="00E90208" w:rsidRDefault="000852DD" w:rsidP="000852DD">
            <w:pPr>
              <w:jc w:val="center"/>
              <w:rPr>
                <w:sz w:val="16"/>
                <w:szCs w:val="16"/>
              </w:rPr>
            </w:pPr>
            <w:r w:rsidRPr="00E90208">
              <w:rPr>
                <w:sz w:val="16"/>
                <w:szCs w:val="16"/>
              </w:rPr>
              <w:t>4,16</w:t>
            </w:r>
          </w:p>
        </w:tc>
        <w:tc>
          <w:tcPr>
            <w:tcW w:w="993" w:type="dxa"/>
          </w:tcPr>
          <w:p w14:paraId="79D32F4F" w14:textId="77777777" w:rsidR="000852DD" w:rsidRPr="00E90208" w:rsidRDefault="000852DD" w:rsidP="000852DD">
            <w:pPr>
              <w:jc w:val="center"/>
              <w:rPr>
                <w:sz w:val="16"/>
                <w:szCs w:val="16"/>
              </w:rPr>
            </w:pPr>
            <w:r w:rsidRPr="00E90208">
              <w:rPr>
                <w:sz w:val="16"/>
                <w:szCs w:val="16"/>
              </w:rPr>
              <w:t>7 + 7</w:t>
            </w:r>
          </w:p>
        </w:tc>
        <w:tc>
          <w:tcPr>
            <w:tcW w:w="1275" w:type="dxa"/>
          </w:tcPr>
          <w:p w14:paraId="35CAEED9" w14:textId="77777777" w:rsidR="000852DD" w:rsidRPr="00E90208" w:rsidRDefault="000852DD" w:rsidP="000852DD">
            <w:pPr>
              <w:jc w:val="center"/>
              <w:rPr>
                <w:sz w:val="16"/>
                <w:szCs w:val="16"/>
              </w:rPr>
            </w:pPr>
            <w:r w:rsidRPr="00E90208">
              <w:rPr>
                <w:sz w:val="16"/>
                <w:szCs w:val="16"/>
              </w:rPr>
              <w:t>UDP</w:t>
            </w:r>
          </w:p>
        </w:tc>
        <w:tc>
          <w:tcPr>
            <w:tcW w:w="993" w:type="dxa"/>
          </w:tcPr>
          <w:p w14:paraId="4539CC21" w14:textId="77777777" w:rsidR="000852DD" w:rsidRPr="00E90208" w:rsidRDefault="000852DD" w:rsidP="000852DD">
            <w:pPr>
              <w:jc w:val="center"/>
              <w:rPr>
                <w:sz w:val="16"/>
                <w:szCs w:val="16"/>
              </w:rPr>
            </w:pPr>
            <w:r w:rsidRPr="00E90208">
              <w:rPr>
                <w:sz w:val="16"/>
                <w:szCs w:val="16"/>
              </w:rPr>
              <w:t>g711-g711</w:t>
            </w:r>
          </w:p>
        </w:tc>
        <w:tc>
          <w:tcPr>
            <w:tcW w:w="803" w:type="dxa"/>
          </w:tcPr>
          <w:p w14:paraId="5558EAE6" w14:textId="77777777" w:rsidR="000852DD" w:rsidRPr="00E90208" w:rsidRDefault="000852DD" w:rsidP="000852DD">
            <w:pPr>
              <w:jc w:val="center"/>
              <w:rPr>
                <w:sz w:val="16"/>
                <w:szCs w:val="16"/>
              </w:rPr>
            </w:pPr>
            <w:r w:rsidRPr="00E90208">
              <w:rPr>
                <w:sz w:val="16"/>
                <w:szCs w:val="16"/>
              </w:rPr>
              <w:t>20 ms</w:t>
            </w:r>
          </w:p>
        </w:tc>
        <w:tc>
          <w:tcPr>
            <w:tcW w:w="1165" w:type="dxa"/>
          </w:tcPr>
          <w:p w14:paraId="4F385C62" w14:textId="77777777" w:rsidR="000852DD" w:rsidRPr="00E90208" w:rsidRDefault="000852DD" w:rsidP="000852DD">
            <w:pPr>
              <w:jc w:val="center"/>
              <w:rPr>
                <w:sz w:val="16"/>
                <w:szCs w:val="16"/>
              </w:rPr>
            </w:pPr>
            <w:r w:rsidRPr="00E90208">
              <w:rPr>
                <w:sz w:val="16"/>
                <w:szCs w:val="16"/>
              </w:rPr>
              <w:t>&lt;1*10-4</w:t>
            </w:r>
          </w:p>
        </w:tc>
        <w:tc>
          <w:tcPr>
            <w:tcW w:w="1134" w:type="dxa"/>
          </w:tcPr>
          <w:p w14:paraId="403D0BD8"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6F52EE16" w14:textId="77777777" w:rsidTr="000852DD">
        <w:trPr>
          <w:trHeight w:val="663"/>
        </w:trPr>
        <w:tc>
          <w:tcPr>
            <w:tcW w:w="1135" w:type="dxa"/>
          </w:tcPr>
          <w:p w14:paraId="67725CE7" w14:textId="77777777" w:rsidR="000852DD" w:rsidRPr="00E90208" w:rsidRDefault="000852DD" w:rsidP="000852DD">
            <w:pPr>
              <w:jc w:val="center"/>
              <w:rPr>
                <w:sz w:val="16"/>
                <w:szCs w:val="16"/>
              </w:rPr>
            </w:pPr>
            <w:r w:rsidRPr="00E90208">
              <w:rPr>
                <w:sz w:val="16"/>
                <w:szCs w:val="16"/>
              </w:rPr>
              <w:t>SIP +</w:t>
            </w:r>
          </w:p>
          <w:p w14:paraId="2962FB70" w14:textId="77777777" w:rsidR="000852DD" w:rsidRPr="00E90208" w:rsidRDefault="000852DD" w:rsidP="000852DD">
            <w:pPr>
              <w:jc w:val="center"/>
              <w:rPr>
                <w:sz w:val="16"/>
                <w:szCs w:val="16"/>
              </w:rPr>
            </w:pPr>
            <w:r w:rsidRPr="00E90208">
              <w:rPr>
                <w:sz w:val="16"/>
                <w:szCs w:val="16"/>
              </w:rPr>
              <w:t xml:space="preserve"> NAT AUDIO </w:t>
            </w:r>
          </w:p>
        </w:tc>
        <w:tc>
          <w:tcPr>
            <w:tcW w:w="803" w:type="dxa"/>
          </w:tcPr>
          <w:p w14:paraId="5554BDBF" w14:textId="77777777" w:rsidR="000852DD" w:rsidRPr="00E90208" w:rsidRDefault="000852DD" w:rsidP="000852DD">
            <w:pPr>
              <w:jc w:val="center"/>
              <w:rPr>
                <w:sz w:val="16"/>
                <w:szCs w:val="16"/>
              </w:rPr>
            </w:pPr>
            <w:r w:rsidRPr="00E90208">
              <w:rPr>
                <w:sz w:val="16"/>
                <w:szCs w:val="16"/>
              </w:rPr>
              <w:t>120</w:t>
            </w:r>
          </w:p>
        </w:tc>
        <w:tc>
          <w:tcPr>
            <w:tcW w:w="709" w:type="dxa"/>
          </w:tcPr>
          <w:p w14:paraId="2F001BDC" w14:textId="77777777" w:rsidR="000852DD" w:rsidRPr="00E90208" w:rsidRDefault="000852DD" w:rsidP="000852DD">
            <w:pPr>
              <w:jc w:val="center"/>
              <w:rPr>
                <w:sz w:val="16"/>
                <w:szCs w:val="16"/>
              </w:rPr>
            </w:pPr>
            <w:r w:rsidRPr="00E90208">
              <w:rPr>
                <w:sz w:val="16"/>
                <w:szCs w:val="16"/>
              </w:rPr>
              <w:t>120</w:t>
            </w:r>
          </w:p>
        </w:tc>
        <w:tc>
          <w:tcPr>
            <w:tcW w:w="614" w:type="dxa"/>
          </w:tcPr>
          <w:p w14:paraId="323987BC" w14:textId="77777777" w:rsidR="000852DD" w:rsidRPr="00E90208" w:rsidRDefault="000852DD" w:rsidP="000852DD">
            <w:pPr>
              <w:jc w:val="center"/>
              <w:rPr>
                <w:sz w:val="16"/>
                <w:szCs w:val="16"/>
              </w:rPr>
            </w:pPr>
            <w:r w:rsidRPr="00E90208">
              <w:rPr>
                <w:sz w:val="16"/>
                <w:szCs w:val="16"/>
              </w:rPr>
              <w:t>1</w:t>
            </w:r>
          </w:p>
        </w:tc>
        <w:tc>
          <w:tcPr>
            <w:tcW w:w="993" w:type="dxa"/>
          </w:tcPr>
          <w:p w14:paraId="641915B4" w14:textId="77777777" w:rsidR="000852DD" w:rsidRPr="00E90208" w:rsidRDefault="000852DD" w:rsidP="000852DD">
            <w:pPr>
              <w:jc w:val="center"/>
              <w:rPr>
                <w:sz w:val="16"/>
                <w:szCs w:val="16"/>
              </w:rPr>
            </w:pPr>
            <w:r w:rsidRPr="00E90208">
              <w:rPr>
                <w:sz w:val="16"/>
                <w:szCs w:val="16"/>
              </w:rPr>
              <w:t>7 + 7</w:t>
            </w:r>
          </w:p>
        </w:tc>
        <w:tc>
          <w:tcPr>
            <w:tcW w:w="1275" w:type="dxa"/>
          </w:tcPr>
          <w:p w14:paraId="31629580" w14:textId="77777777" w:rsidR="000852DD" w:rsidRPr="00E90208" w:rsidRDefault="000852DD" w:rsidP="000852DD">
            <w:pPr>
              <w:jc w:val="center"/>
              <w:rPr>
                <w:sz w:val="16"/>
                <w:szCs w:val="16"/>
              </w:rPr>
            </w:pPr>
            <w:r w:rsidRPr="00E90208">
              <w:rPr>
                <w:sz w:val="16"/>
                <w:szCs w:val="16"/>
              </w:rPr>
              <w:t>UDP</w:t>
            </w:r>
          </w:p>
        </w:tc>
        <w:tc>
          <w:tcPr>
            <w:tcW w:w="993" w:type="dxa"/>
          </w:tcPr>
          <w:p w14:paraId="2E0E13B0" w14:textId="77777777" w:rsidR="000852DD" w:rsidRPr="00E90208" w:rsidRDefault="000852DD" w:rsidP="000852DD">
            <w:pPr>
              <w:jc w:val="center"/>
              <w:rPr>
                <w:sz w:val="16"/>
                <w:szCs w:val="16"/>
              </w:rPr>
            </w:pPr>
            <w:r w:rsidRPr="00E90208">
              <w:rPr>
                <w:sz w:val="16"/>
                <w:szCs w:val="16"/>
              </w:rPr>
              <w:t>g711-g711</w:t>
            </w:r>
          </w:p>
        </w:tc>
        <w:tc>
          <w:tcPr>
            <w:tcW w:w="803" w:type="dxa"/>
          </w:tcPr>
          <w:p w14:paraId="6D1605A6" w14:textId="77777777" w:rsidR="000852DD" w:rsidRPr="00E90208" w:rsidRDefault="000852DD" w:rsidP="000852DD">
            <w:pPr>
              <w:jc w:val="center"/>
              <w:rPr>
                <w:sz w:val="16"/>
                <w:szCs w:val="16"/>
              </w:rPr>
            </w:pPr>
            <w:r w:rsidRPr="00E90208">
              <w:rPr>
                <w:sz w:val="16"/>
                <w:szCs w:val="16"/>
              </w:rPr>
              <w:t>20 ms</w:t>
            </w:r>
          </w:p>
        </w:tc>
        <w:tc>
          <w:tcPr>
            <w:tcW w:w="1165" w:type="dxa"/>
          </w:tcPr>
          <w:p w14:paraId="00E3B2C9" w14:textId="77777777" w:rsidR="000852DD" w:rsidRPr="00E90208" w:rsidRDefault="000852DD" w:rsidP="000852DD">
            <w:pPr>
              <w:jc w:val="center"/>
              <w:rPr>
                <w:sz w:val="16"/>
                <w:szCs w:val="16"/>
              </w:rPr>
            </w:pPr>
            <w:r w:rsidRPr="00E90208">
              <w:rPr>
                <w:sz w:val="16"/>
                <w:szCs w:val="16"/>
              </w:rPr>
              <w:t>&lt;1*10-4</w:t>
            </w:r>
          </w:p>
        </w:tc>
        <w:tc>
          <w:tcPr>
            <w:tcW w:w="1134" w:type="dxa"/>
          </w:tcPr>
          <w:p w14:paraId="3A4E77B3"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0D087E2A" w14:textId="77777777" w:rsidTr="000852DD">
        <w:trPr>
          <w:trHeight w:val="663"/>
        </w:trPr>
        <w:tc>
          <w:tcPr>
            <w:tcW w:w="1135" w:type="dxa"/>
          </w:tcPr>
          <w:p w14:paraId="5B84A20D" w14:textId="77777777" w:rsidR="000852DD" w:rsidRPr="00E90208" w:rsidRDefault="000852DD" w:rsidP="000852DD">
            <w:pPr>
              <w:jc w:val="center"/>
              <w:rPr>
                <w:sz w:val="16"/>
                <w:szCs w:val="16"/>
              </w:rPr>
            </w:pPr>
            <w:r w:rsidRPr="00E90208">
              <w:rPr>
                <w:b/>
                <w:sz w:val="16"/>
                <w:szCs w:val="16"/>
              </w:rPr>
              <w:t>TRAFFIC TYPE</w:t>
            </w:r>
          </w:p>
        </w:tc>
        <w:tc>
          <w:tcPr>
            <w:tcW w:w="803" w:type="dxa"/>
          </w:tcPr>
          <w:p w14:paraId="0A49A178" w14:textId="77777777" w:rsidR="000852DD" w:rsidRPr="00E90208" w:rsidRDefault="000852DD" w:rsidP="000852DD">
            <w:pPr>
              <w:jc w:val="center"/>
              <w:rPr>
                <w:b/>
                <w:sz w:val="16"/>
                <w:szCs w:val="16"/>
              </w:rPr>
            </w:pPr>
            <w:r w:rsidRPr="00E90208">
              <w:rPr>
                <w:b/>
                <w:sz w:val="16"/>
                <w:szCs w:val="16"/>
              </w:rPr>
              <w:t>TOT.</w:t>
            </w:r>
          </w:p>
          <w:p w14:paraId="45C43CC7" w14:textId="77777777" w:rsidR="000852DD" w:rsidRPr="00E90208" w:rsidRDefault="000852DD" w:rsidP="000852DD">
            <w:pPr>
              <w:jc w:val="center"/>
              <w:rPr>
                <w:sz w:val="16"/>
                <w:szCs w:val="16"/>
              </w:rPr>
            </w:pPr>
            <w:r w:rsidRPr="00E90208">
              <w:rPr>
                <w:b/>
                <w:sz w:val="16"/>
                <w:szCs w:val="16"/>
              </w:rPr>
              <w:t>SESS</w:t>
            </w:r>
          </w:p>
        </w:tc>
        <w:tc>
          <w:tcPr>
            <w:tcW w:w="709" w:type="dxa"/>
          </w:tcPr>
          <w:p w14:paraId="145C8360" w14:textId="77777777" w:rsidR="000852DD" w:rsidRPr="00E90208" w:rsidRDefault="000852DD" w:rsidP="000852DD">
            <w:pPr>
              <w:jc w:val="center"/>
              <w:rPr>
                <w:b/>
                <w:sz w:val="16"/>
                <w:szCs w:val="16"/>
              </w:rPr>
            </w:pPr>
            <w:r w:rsidRPr="00E90208">
              <w:rPr>
                <w:b/>
                <w:sz w:val="16"/>
                <w:szCs w:val="16"/>
              </w:rPr>
              <w:t>CHT</w:t>
            </w:r>
          </w:p>
          <w:p w14:paraId="3C28AEA0" w14:textId="77777777" w:rsidR="000852DD" w:rsidRPr="00E90208" w:rsidRDefault="000852DD" w:rsidP="000852DD">
            <w:pPr>
              <w:jc w:val="center"/>
              <w:rPr>
                <w:sz w:val="16"/>
                <w:szCs w:val="16"/>
              </w:rPr>
            </w:pPr>
            <w:r w:rsidRPr="00E90208">
              <w:rPr>
                <w:b/>
                <w:sz w:val="16"/>
                <w:szCs w:val="16"/>
              </w:rPr>
              <w:t>[sec]</w:t>
            </w:r>
          </w:p>
        </w:tc>
        <w:tc>
          <w:tcPr>
            <w:tcW w:w="614" w:type="dxa"/>
          </w:tcPr>
          <w:p w14:paraId="7FC0052A" w14:textId="77777777" w:rsidR="000852DD" w:rsidRPr="00E90208" w:rsidRDefault="000852DD" w:rsidP="000852DD">
            <w:pPr>
              <w:jc w:val="center"/>
              <w:rPr>
                <w:sz w:val="16"/>
                <w:szCs w:val="16"/>
              </w:rPr>
            </w:pPr>
            <w:r w:rsidRPr="00E90208">
              <w:rPr>
                <w:b/>
                <w:sz w:val="16"/>
                <w:szCs w:val="16"/>
              </w:rPr>
              <w:t>CPS</w:t>
            </w:r>
          </w:p>
        </w:tc>
        <w:tc>
          <w:tcPr>
            <w:tcW w:w="993" w:type="dxa"/>
          </w:tcPr>
          <w:p w14:paraId="049322AF" w14:textId="77777777" w:rsidR="000852DD" w:rsidRPr="00E90208" w:rsidRDefault="000852DD" w:rsidP="000852DD">
            <w:pPr>
              <w:jc w:val="center"/>
              <w:rPr>
                <w:sz w:val="16"/>
                <w:szCs w:val="16"/>
              </w:rPr>
            </w:pPr>
            <w:r w:rsidRPr="00E90208">
              <w:rPr>
                <w:b/>
                <w:sz w:val="16"/>
                <w:szCs w:val="16"/>
              </w:rPr>
              <w:t>NUMBER OF SIP MSG</w:t>
            </w:r>
          </w:p>
        </w:tc>
        <w:tc>
          <w:tcPr>
            <w:tcW w:w="1275" w:type="dxa"/>
          </w:tcPr>
          <w:p w14:paraId="1BA641F5" w14:textId="77777777" w:rsidR="000852DD" w:rsidRPr="00E90208" w:rsidRDefault="000852DD" w:rsidP="000852DD">
            <w:pPr>
              <w:jc w:val="center"/>
              <w:rPr>
                <w:sz w:val="16"/>
                <w:szCs w:val="16"/>
              </w:rPr>
            </w:pPr>
            <w:r w:rsidRPr="00E90208">
              <w:rPr>
                <w:b/>
                <w:sz w:val="16"/>
                <w:szCs w:val="16"/>
              </w:rPr>
              <w:t>TRANSPORT</w:t>
            </w:r>
          </w:p>
        </w:tc>
        <w:tc>
          <w:tcPr>
            <w:tcW w:w="993" w:type="dxa"/>
          </w:tcPr>
          <w:p w14:paraId="543D1830" w14:textId="77777777" w:rsidR="000852DD" w:rsidRPr="00E90208" w:rsidRDefault="000852DD" w:rsidP="000852DD">
            <w:pPr>
              <w:jc w:val="center"/>
              <w:rPr>
                <w:sz w:val="16"/>
                <w:szCs w:val="16"/>
              </w:rPr>
            </w:pPr>
            <w:r w:rsidRPr="00E90208">
              <w:rPr>
                <w:b/>
                <w:sz w:val="16"/>
                <w:szCs w:val="16"/>
              </w:rPr>
              <w:t>MEDIA CODEC</w:t>
            </w:r>
          </w:p>
        </w:tc>
        <w:tc>
          <w:tcPr>
            <w:tcW w:w="803" w:type="dxa"/>
          </w:tcPr>
          <w:p w14:paraId="46D5CE84" w14:textId="77777777" w:rsidR="000852DD" w:rsidRPr="00E90208" w:rsidRDefault="000852DD" w:rsidP="000852DD">
            <w:pPr>
              <w:jc w:val="center"/>
              <w:rPr>
                <w:b/>
                <w:sz w:val="16"/>
                <w:szCs w:val="16"/>
              </w:rPr>
            </w:pPr>
            <w:r w:rsidRPr="00E90208">
              <w:rPr>
                <w:b/>
                <w:sz w:val="16"/>
                <w:szCs w:val="16"/>
              </w:rPr>
              <w:t>PACK.</w:t>
            </w:r>
          </w:p>
          <w:p w14:paraId="13607912" w14:textId="77777777" w:rsidR="000852DD" w:rsidRPr="00E90208" w:rsidRDefault="000852DD" w:rsidP="000852DD">
            <w:pPr>
              <w:jc w:val="center"/>
              <w:rPr>
                <w:sz w:val="16"/>
                <w:szCs w:val="16"/>
              </w:rPr>
            </w:pPr>
            <w:r w:rsidRPr="00E90208">
              <w:rPr>
                <w:b/>
                <w:sz w:val="16"/>
                <w:szCs w:val="16"/>
              </w:rPr>
              <w:t>PERIOD</w:t>
            </w:r>
          </w:p>
        </w:tc>
        <w:tc>
          <w:tcPr>
            <w:tcW w:w="1165" w:type="dxa"/>
          </w:tcPr>
          <w:p w14:paraId="77115637" w14:textId="77777777" w:rsidR="000852DD" w:rsidRPr="00E90208" w:rsidRDefault="000852DD" w:rsidP="000852DD">
            <w:pPr>
              <w:jc w:val="center"/>
              <w:rPr>
                <w:sz w:val="16"/>
                <w:szCs w:val="16"/>
              </w:rPr>
            </w:pPr>
            <w:r w:rsidRPr="00E90208">
              <w:rPr>
                <w:b/>
                <w:sz w:val="16"/>
                <w:szCs w:val="16"/>
              </w:rPr>
              <w:t>SIP FAILURE RATE</w:t>
            </w:r>
          </w:p>
        </w:tc>
        <w:tc>
          <w:tcPr>
            <w:tcW w:w="1134" w:type="dxa"/>
          </w:tcPr>
          <w:p w14:paraId="6F258266" w14:textId="77777777" w:rsidR="000852DD" w:rsidRPr="00E90208" w:rsidRDefault="000852DD" w:rsidP="000852DD">
            <w:pPr>
              <w:jc w:val="center"/>
              <w:rPr>
                <w:sz w:val="16"/>
                <w:szCs w:val="16"/>
              </w:rPr>
            </w:pPr>
            <w:r w:rsidRPr="00E90208">
              <w:rPr>
                <w:b/>
                <w:sz w:val="16"/>
                <w:szCs w:val="16"/>
              </w:rPr>
              <w:t>TO COLLECT</w:t>
            </w:r>
          </w:p>
        </w:tc>
      </w:tr>
      <w:tr w:rsidR="000852DD" w:rsidRPr="004057AF" w14:paraId="58152367" w14:textId="77777777" w:rsidTr="000852DD">
        <w:trPr>
          <w:trHeight w:val="663"/>
        </w:trPr>
        <w:tc>
          <w:tcPr>
            <w:tcW w:w="1135" w:type="dxa"/>
          </w:tcPr>
          <w:p w14:paraId="19DCD585" w14:textId="77777777" w:rsidR="000852DD" w:rsidRPr="00E90208" w:rsidRDefault="000852DD" w:rsidP="000852DD">
            <w:pPr>
              <w:jc w:val="center"/>
              <w:rPr>
                <w:sz w:val="16"/>
                <w:szCs w:val="16"/>
              </w:rPr>
            </w:pPr>
            <w:r w:rsidRPr="00E90208">
              <w:rPr>
                <w:sz w:val="16"/>
                <w:szCs w:val="16"/>
              </w:rPr>
              <w:t xml:space="preserve">SIP + </w:t>
            </w:r>
          </w:p>
          <w:p w14:paraId="47F81500" w14:textId="77777777" w:rsidR="000852DD" w:rsidRPr="00E90208" w:rsidRDefault="000852DD" w:rsidP="000852DD">
            <w:pPr>
              <w:jc w:val="center"/>
              <w:rPr>
                <w:sz w:val="16"/>
                <w:szCs w:val="16"/>
              </w:rPr>
            </w:pPr>
            <w:r w:rsidRPr="00E90208">
              <w:rPr>
                <w:sz w:val="16"/>
                <w:szCs w:val="16"/>
              </w:rPr>
              <w:t xml:space="preserve">TU AUDIO </w:t>
            </w:r>
          </w:p>
        </w:tc>
        <w:tc>
          <w:tcPr>
            <w:tcW w:w="803" w:type="dxa"/>
          </w:tcPr>
          <w:p w14:paraId="134A77FF" w14:textId="77777777" w:rsidR="000852DD" w:rsidRPr="00E90208" w:rsidRDefault="000852DD" w:rsidP="000852DD">
            <w:pPr>
              <w:jc w:val="center"/>
              <w:rPr>
                <w:sz w:val="16"/>
                <w:szCs w:val="16"/>
              </w:rPr>
            </w:pPr>
            <w:r w:rsidRPr="00E90208">
              <w:rPr>
                <w:sz w:val="16"/>
                <w:szCs w:val="16"/>
              </w:rPr>
              <w:t>360</w:t>
            </w:r>
          </w:p>
        </w:tc>
        <w:tc>
          <w:tcPr>
            <w:tcW w:w="709" w:type="dxa"/>
          </w:tcPr>
          <w:p w14:paraId="2AEA20B1" w14:textId="77777777" w:rsidR="000852DD" w:rsidRPr="00E90208" w:rsidRDefault="000852DD" w:rsidP="000852DD">
            <w:pPr>
              <w:jc w:val="center"/>
              <w:rPr>
                <w:sz w:val="16"/>
                <w:szCs w:val="16"/>
              </w:rPr>
            </w:pPr>
            <w:r w:rsidRPr="00E90208">
              <w:rPr>
                <w:sz w:val="16"/>
                <w:szCs w:val="16"/>
              </w:rPr>
              <w:t>120</w:t>
            </w:r>
          </w:p>
        </w:tc>
        <w:tc>
          <w:tcPr>
            <w:tcW w:w="614" w:type="dxa"/>
          </w:tcPr>
          <w:p w14:paraId="72F502D6" w14:textId="77777777" w:rsidR="000852DD" w:rsidRPr="00E90208" w:rsidRDefault="000852DD" w:rsidP="000852DD">
            <w:pPr>
              <w:jc w:val="center"/>
              <w:rPr>
                <w:sz w:val="16"/>
                <w:szCs w:val="16"/>
              </w:rPr>
            </w:pPr>
            <w:r w:rsidRPr="00E90208">
              <w:rPr>
                <w:sz w:val="16"/>
                <w:szCs w:val="16"/>
              </w:rPr>
              <w:t>3</w:t>
            </w:r>
          </w:p>
        </w:tc>
        <w:tc>
          <w:tcPr>
            <w:tcW w:w="993" w:type="dxa"/>
          </w:tcPr>
          <w:p w14:paraId="3C7AB218" w14:textId="77777777" w:rsidR="000852DD" w:rsidRPr="00E90208" w:rsidRDefault="000852DD" w:rsidP="000852DD">
            <w:pPr>
              <w:jc w:val="center"/>
              <w:rPr>
                <w:sz w:val="16"/>
                <w:szCs w:val="16"/>
              </w:rPr>
            </w:pPr>
            <w:r w:rsidRPr="00E90208">
              <w:rPr>
                <w:sz w:val="16"/>
                <w:szCs w:val="16"/>
              </w:rPr>
              <w:t>7 + 7</w:t>
            </w:r>
          </w:p>
        </w:tc>
        <w:tc>
          <w:tcPr>
            <w:tcW w:w="1275" w:type="dxa"/>
          </w:tcPr>
          <w:p w14:paraId="4A0F215A" w14:textId="77777777" w:rsidR="000852DD" w:rsidRPr="00E90208" w:rsidRDefault="000852DD" w:rsidP="000852DD">
            <w:pPr>
              <w:jc w:val="center"/>
              <w:rPr>
                <w:sz w:val="16"/>
                <w:szCs w:val="16"/>
              </w:rPr>
            </w:pPr>
            <w:r w:rsidRPr="00E90208">
              <w:rPr>
                <w:sz w:val="16"/>
                <w:szCs w:val="16"/>
              </w:rPr>
              <w:t>UDP</w:t>
            </w:r>
          </w:p>
        </w:tc>
        <w:tc>
          <w:tcPr>
            <w:tcW w:w="993" w:type="dxa"/>
          </w:tcPr>
          <w:p w14:paraId="417F6358" w14:textId="77777777" w:rsidR="000852DD" w:rsidRPr="00E90208" w:rsidRDefault="000852DD" w:rsidP="000852DD">
            <w:pPr>
              <w:jc w:val="center"/>
              <w:rPr>
                <w:sz w:val="16"/>
                <w:szCs w:val="16"/>
              </w:rPr>
            </w:pPr>
            <w:r w:rsidRPr="00E90208">
              <w:rPr>
                <w:sz w:val="16"/>
                <w:szCs w:val="16"/>
              </w:rPr>
              <w:t>g711-g729</w:t>
            </w:r>
          </w:p>
        </w:tc>
        <w:tc>
          <w:tcPr>
            <w:tcW w:w="803" w:type="dxa"/>
          </w:tcPr>
          <w:p w14:paraId="4F130527" w14:textId="77777777" w:rsidR="000852DD" w:rsidRPr="00E90208" w:rsidRDefault="000852DD" w:rsidP="000852DD">
            <w:pPr>
              <w:jc w:val="center"/>
              <w:rPr>
                <w:sz w:val="16"/>
                <w:szCs w:val="16"/>
              </w:rPr>
            </w:pPr>
            <w:r w:rsidRPr="00E90208">
              <w:rPr>
                <w:sz w:val="16"/>
                <w:szCs w:val="16"/>
              </w:rPr>
              <w:t>20 ms</w:t>
            </w:r>
          </w:p>
        </w:tc>
        <w:tc>
          <w:tcPr>
            <w:tcW w:w="1165" w:type="dxa"/>
          </w:tcPr>
          <w:p w14:paraId="27B98F5F" w14:textId="77777777" w:rsidR="000852DD" w:rsidRPr="00E90208" w:rsidRDefault="000852DD" w:rsidP="000852DD">
            <w:pPr>
              <w:jc w:val="center"/>
              <w:rPr>
                <w:sz w:val="16"/>
                <w:szCs w:val="16"/>
              </w:rPr>
            </w:pPr>
            <w:r w:rsidRPr="00E90208">
              <w:rPr>
                <w:sz w:val="16"/>
                <w:szCs w:val="16"/>
              </w:rPr>
              <w:t>&lt;1*10-4</w:t>
            </w:r>
          </w:p>
        </w:tc>
        <w:tc>
          <w:tcPr>
            <w:tcW w:w="1134" w:type="dxa"/>
          </w:tcPr>
          <w:p w14:paraId="14BE0010"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3A2C2A63" w14:textId="77777777" w:rsidTr="000852DD">
        <w:trPr>
          <w:trHeight w:val="663"/>
        </w:trPr>
        <w:tc>
          <w:tcPr>
            <w:tcW w:w="1135" w:type="dxa"/>
          </w:tcPr>
          <w:p w14:paraId="3DFC0C19" w14:textId="77777777" w:rsidR="000852DD" w:rsidRPr="00E90208" w:rsidRDefault="000852DD" w:rsidP="000852DD">
            <w:pPr>
              <w:jc w:val="center"/>
              <w:rPr>
                <w:sz w:val="16"/>
                <w:szCs w:val="16"/>
              </w:rPr>
            </w:pPr>
            <w:r w:rsidRPr="00E90208">
              <w:rPr>
                <w:sz w:val="16"/>
                <w:szCs w:val="16"/>
              </w:rPr>
              <w:t xml:space="preserve">SIP + </w:t>
            </w:r>
          </w:p>
          <w:p w14:paraId="0968E138" w14:textId="77777777" w:rsidR="000852DD" w:rsidRPr="00E90208" w:rsidRDefault="000852DD" w:rsidP="000852DD">
            <w:pPr>
              <w:jc w:val="center"/>
              <w:rPr>
                <w:sz w:val="16"/>
                <w:szCs w:val="16"/>
              </w:rPr>
            </w:pPr>
            <w:r w:rsidRPr="00E90208">
              <w:rPr>
                <w:sz w:val="16"/>
                <w:szCs w:val="16"/>
              </w:rPr>
              <w:t xml:space="preserve">TU AUDIO </w:t>
            </w:r>
          </w:p>
        </w:tc>
        <w:tc>
          <w:tcPr>
            <w:tcW w:w="803" w:type="dxa"/>
          </w:tcPr>
          <w:p w14:paraId="1794D56C" w14:textId="77777777" w:rsidR="000852DD" w:rsidRPr="00E90208" w:rsidRDefault="000852DD" w:rsidP="000852DD">
            <w:pPr>
              <w:jc w:val="center"/>
              <w:rPr>
                <w:sz w:val="16"/>
                <w:szCs w:val="16"/>
              </w:rPr>
            </w:pPr>
            <w:r w:rsidRPr="00E90208">
              <w:rPr>
                <w:sz w:val="16"/>
                <w:szCs w:val="16"/>
              </w:rPr>
              <w:t>240</w:t>
            </w:r>
          </w:p>
        </w:tc>
        <w:tc>
          <w:tcPr>
            <w:tcW w:w="709" w:type="dxa"/>
          </w:tcPr>
          <w:p w14:paraId="43CC4CED" w14:textId="77777777" w:rsidR="000852DD" w:rsidRPr="00E90208" w:rsidRDefault="000852DD" w:rsidP="000852DD">
            <w:pPr>
              <w:jc w:val="center"/>
              <w:rPr>
                <w:sz w:val="16"/>
                <w:szCs w:val="16"/>
              </w:rPr>
            </w:pPr>
            <w:r w:rsidRPr="00E90208">
              <w:rPr>
                <w:sz w:val="16"/>
                <w:szCs w:val="16"/>
              </w:rPr>
              <w:t>120</w:t>
            </w:r>
          </w:p>
        </w:tc>
        <w:tc>
          <w:tcPr>
            <w:tcW w:w="614" w:type="dxa"/>
          </w:tcPr>
          <w:p w14:paraId="0FAFFEE3" w14:textId="77777777" w:rsidR="000852DD" w:rsidRPr="00E90208" w:rsidRDefault="000852DD" w:rsidP="000852DD">
            <w:pPr>
              <w:jc w:val="center"/>
              <w:rPr>
                <w:sz w:val="16"/>
                <w:szCs w:val="16"/>
              </w:rPr>
            </w:pPr>
            <w:r w:rsidRPr="00E90208">
              <w:rPr>
                <w:sz w:val="16"/>
                <w:szCs w:val="16"/>
              </w:rPr>
              <w:t>2</w:t>
            </w:r>
          </w:p>
        </w:tc>
        <w:tc>
          <w:tcPr>
            <w:tcW w:w="993" w:type="dxa"/>
          </w:tcPr>
          <w:p w14:paraId="6DD1F552" w14:textId="77777777" w:rsidR="000852DD" w:rsidRPr="00E90208" w:rsidRDefault="000852DD" w:rsidP="000852DD">
            <w:pPr>
              <w:jc w:val="center"/>
              <w:rPr>
                <w:sz w:val="16"/>
                <w:szCs w:val="16"/>
              </w:rPr>
            </w:pPr>
            <w:r w:rsidRPr="00E90208">
              <w:rPr>
                <w:sz w:val="16"/>
                <w:szCs w:val="16"/>
              </w:rPr>
              <w:t>7 + 7</w:t>
            </w:r>
          </w:p>
        </w:tc>
        <w:tc>
          <w:tcPr>
            <w:tcW w:w="1275" w:type="dxa"/>
          </w:tcPr>
          <w:p w14:paraId="2ABD4719" w14:textId="77777777" w:rsidR="000852DD" w:rsidRPr="00E90208" w:rsidRDefault="000852DD" w:rsidP="000852DD">
            <w:pPr>
              <w:jc w:val="center"/>
              <w:rPr>
                <w:sz w:val="16"/>
                <w:szCs w:val="16"/>
              </w:rPr>
            </w:pPr>
            <w:r w:rsidRPr="00E90208">
              <w:rPr>
                <w:sz w:val="16"/>
                <w:szCs w:val="16"/>
              </w:rPr>
              <w:t>UDP</w:t>
            </w:r>
          </w:p>
        </w:tc>
        <w:tc>
          <w:tcPr>
            <w:tcW w:w="993" w:type="dxa"/>
          </w:tcPr>
          <w:p w14:paraId="3A5D4ABF" w14:textId="77777777" w:rsidR="000852DD" w:rsidRPr="00E90208" w:rsidRDefault="000852DD" w:rsidP="000852DD">
            <w:pPr>
              <w:jc w:val="center"/>
              <w:rPr>
                <w:sz w:val="16"/>
                <w:szCs w:val="16"/>
              </w:rPr>
            </w:pPr>
            <w:r w:rsidRPr="00E90208">
              <w:rPr>
                <w:sz w:val="16"/>
                <w:szCs w:val="16"/>
              </w:rPr>
              <w:t>g711-g729</w:t>
            </w:r>
          </w:p>
        </w:tc>
        <w:tc>
          <w:tcPr>
            <w:tcW w:w="803" w:type="dxa"/>
          </w:tcPr>
          <w:p w14:paraId="280951DD" w14:textId="77777777" w:rsidR="000852DD" w:rsidRPr="00E90208" w:rsidRDefault="000852DD" w:rsidP="000852DD">
            <w:pPr>
              <w:jc w:val="center"/>
              <w:rPr>
                <w:sz w:val="16"/>
                <w:szCs w:val="16"/>
              </w:rPr>
            </w:pPr>
            <w:r w:rsidRPr="00E90208">
              <w:rPr>
                <w:sz w:val="16"/>
                <w:szCs w:val="16"/>
              </w:rPr>
              <w:t>20 ms</w:t>
            </w:r>
          </w:p>
        </w:tc>
        <w:tc>
          <w:tcPr>
            <w:tcW w:w="1165" w:type="dxa"/>
          </w:tcPr>
          <w:p w14:paraId="089641E9" w14:textId="77777777" w:rsidR="000852DD" w:rsidRPr="00E90208" w:rsidRDefault="000852DD" w:rsidP="000852DD">
            <w:pPr>
              <w:jc w:val="center"/>
              <w:rPr>
                <w:sz w:val="16"/>
                <w:szCs w:val="16"/>
              </w:rPr>
            </w:pPr>
            <w:r w:rsidRPr="00E90208">
              <w:rPr>
                <w:sz w:val="16"/>
                <w:szCs w:val="16"/>
              </w:rPr>
              <w:t>&lt;1*10-4</w:t>
            </w:r>
          </w:p>
        </w:tc>
        <w:tc>
          <w:tcPr>
            <w:tcW w:w="1134" w:type="dxa"/>
          </w:tcPr>
          <w:p w14:paraId="076B4B15"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36736893" w14:textId="77777777" w:rsidTr="000852DD">
        <w:trPr>
          <w:trHeight w:val="663"/>
        </w:trPr>
        <w:tc>
          <w:tcPr>
            <w:tcW w:w="1135" w:type="dxa"/>
          </w:tcPr>
          <w:p w14:paraId="4B62F5ED" w14:textId="77777777" w:rsidR="000852DD" w:rsidRPr="00E90208" w:rsidRDefault="000852DD" w:rsidP="000852DD">
            <w:pPr>
              <w:jc w:val="center"/>
              <w:rPr>
                <w:sz w:val="16"/>
                <w:szCs w:val="16"/>
              </w:rPr>
            </w:pPr>
            <w:r w:rsidRPr="00E90208">
              <w:rPr>
                <w:sz w:val="16"/>
                <w:szCs w:val="16"/>
              </w:rPr>
              <w:t xml:space="preserve">SIP + </w:t>
            </w:r>
          </w:p>
          <w:p w14:paraId="2E815665" w14:textId="77777777" w:rsidR="000852DD" w:rsidRPr="00E90208" w:rsidRDefault="000852DD" w:rsidP="000852DD">
            <w:pPr>
              <w:jc w:val="center"/>
              <w:rPr>
                <w:sz w:val="16"/>
                <w:szCs w:val="16"/>
              </w:rPr>
            </w:pPr>
            <w:r w:rsidRPr="00E90208">
              <w:rPr>
                <w:sz w:val="16"/>
                <w:szCs w:val="16"/>
              </w:rPr>
              <w:t xml:space="preserve">TU AUDIO </w:t>
            </w:r>
          </w:p>
        </w:tc>
        <w:tc>
          <w:tcPr>
            <w:tcW w:w="803" w:type="dxa"/>
          </w:tcPr>
          <w:p w14:paraId="32DC3D9B" w14:textId="77777777" w:rsidR="000852DD" w:rsidRPr="00E90208" w:rsidRDefault="000852DD" w:rsidP="000852DD">
            <w:pPr>
              <w:jc w:val="center"/>
              <w:rPr>
                <w:sz w:val="16"/>
                <w:szCs w:val="16"/>
              </w:rPr>
            </w:pPr>
            <w:r w:rsidRPr="00E90208">
              <w:rPr>
                <w:sz w:val="16"/>
                <w:szCs w:val="16"/>
              </w:rPr>
              <w:t>120</w:t>
            </w:r>
          </w:p>
        </w:tc>
        <w:tc>
          <w:tcPr>
            <w:tcW w:w="709" w:type="dxa"/>
          </w:tcPr>
          <w:p w14:paraId="46341FC7" w14:textId="77777777" w:rsidR="000852DD" w:rsidRPr="00E90208" w:rsidRDefault="000852DD" w:rsidP="000852DD">
            <w:pPr>
              <w:jc w:val="center"/>
              <w:rPr>
                <w:sz w:val="16"/>
                <w:szCs w:val="16"/>
              </w:rPr>
            </w:pPr>
            <w:r w:rsidRPr="00E90208">
              <w:rPr>
                <w:sz w:val="16"/>
                <w:szCs w:val="16"/>
              </w:rPr>
              <w:t>120</w:t>
            </w:r>
          </w:p>
        </w:tc>
        <w:tc>
          <w:tcPr>
            <w:tcW w:w="614" w:type="dxa"/>
          </w:tcPr>
          <w:p w14:paraId="58B3DF2C" w14:textId="77777777" w:rsidR="000852DD" w:rsidRPr="00E90208" w:rsidRDefault="000852DD" w:rsidP="000852DD">
            <w:pPr>
              <w:jc w:val="center"/>
              <w:rPr>
                <w:sz w:val="16"/>
                <w:szCs w:val="16"/>
              </w:rPr>
            </w:pPr>
            <w:r w:rsidRPr="00E90208">
              <w:rPr>
                <w:sz w:val="16"/>
                <w:szCs w:val="16"/>
              </w:rPr>
              <w:t>1</w:t>
            </w:r>
          </w:p>
        </w:tc>
        <w:tc>
          <w:tcPr>
            <w:tcW w:w="993" w:type="dxa"/>
          </w:tcPr>
          <w:p w14:paraId="07857893" w14:textId="77777777" w:rsidR="000852DD" w:rsidRPr="00E90208" w:rsidRDefault="000852DD" w:rsidP="000852DD">
            <w:pPr>
              <w:jc w:val="center"/>
              <w:rPr>
                <w:sz w:val="16"/>
                <w:szCs w:val="16"/>
              </w:rPr>
            </w:pPr>
            <w:r w:rsidRPr="00E90208">
              <w:rPr>
                <w:sz w:val="16"/>
                <w:szCs w:val="16"/>
              </w:rPr>
              <w:t>7 + 7</w:t>
            </w:r>
          </w:p>
        </w:tc>
        <w:tc>
          <w:tcPr>
            <w:tcW w:w="1275" w:type="dxa"/>
          </w:tcPr>
          <w:p w14:paraId="266F4DDC" w14:textId="77777777" w:rsidR="000852DD" w:rsidRPr="00E90208" w:rsidRDefault="000852DD" w:rsidP="000852DD">
            <w:pPr>
              <w:jc w:val="center"/>
              <w:rPr>
                <w:sz w:val="16"/>
                <w:szCs w:val="16"/>
              </w:rPr>
            </w:pPr>
            <w:r w:rsidRPr="00E90208">
              <w:rPr>
                <w:sz w:val="16"/>
                <w:szCs w:val="16"/>
              </w:rPr>
              <w:t>UDP</w:t>
            </w:r>
          </w:p>
        </w:tc>
        <w:tc>
          <w:tcPr>
            <w:tcW w:w="993" w:type="dxa"/>
          </w:tcPr>
          <w:p w14:paraId="170ABC14" w14:textId="77777777" w:rsidR="000852DD" w:rsidRPr="00E90208" w:rsidRDefault="000852DD" w:rsidP="000852DD">
            <w:pPr>
              <w:jc w:val="center"/>
              <w:rPr>
                <w:sz w:val="16"/>
                <w:szCs w:val="16"/>
              </w:rPr>
            </w:pPr>
            <w:r w:rsidRPr="00E90208">
              <w:rPr>
                <w:sz w:val="16"/>
                <w:szCs w:val="16"/>
              </w:rPr>
              <w:t>g711-g729</w:t>
            </w:r>
          </w:p>
        </w:tc>
        <w:tc>
          <w:tcPr>
            <w:tcW w:w="803" w:type="dxa"/>
          </w:tcPr>
          <w:p w14:paraId="11DE05DD" w14:textId="77777777" w:rsidR="000852DD" w:rsidRPr="00E90208" w:rsidRDefault="000852DD" w:rsidP="000852DD">
            <w:pPr>
              <w:jc w:val="center"/>
              <w:rPr>
                <w:sz w:val="16"/>
                <w:szCs w:val="16"/>
              </w:rPr>
            </w:pPr>
            <w:r w:rsidRPr="00E90208">
              <w:rPr>
                <w:sz w:val="16"/>
                <w:szCs w:val="16"/>
              </w:rPr>
              <w:t>20 ms</w:t>
            </w:r>
          </w:p>
        </w:tc>
        <w:tc>
          <w:tcPr>
            <w:tcW w:w="1165" w:type="dxa"/>
          </w:tcPr>
          <w:p w14:paraId="0D93A46A" w14:textId="77777777" w:rsidR="000852DD" w:rsidRPr="00E90208" w:rsidRDefault="000852DD" w:rsidP="000852DD">
            <w:pPr>
              <w:jc w:val="center"/>
              <w:rPr>
                <w:sz w:val="16"/>
                <w:szCs w:val="16"/>
              </w:rPr>
            </w:pPr>
            <w:r w:rsidRPr="00E90208">
              <w:rPr>
                <w:sz w:val="16"/>
                <w:szCs w:val="16"/>
              </w:rPr>
              <w:t>&lt;1*10-4</w:t>
            </w:r>
          </w:p>
        </w:tc>
        <w:tc>
          <w:tcPr>
            <w:tcW w:w="1134" w:type="dxa"/>
          </w:tcPr>
          <w:p w14:paraId="741721AA"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24148A1A" w14:textId="77777777" w:rsidTr="000852DD">
        <w:trPr>
          <w:trHeight w:val="663"/>
        </w:trPr>
        <w:tc>
          <w:tcPr>
            <w:tcW w:w="1135" w:type="dxa"/>
          </w:tcPr>
          <w:p w14:paraId="047FA5F3" w14:textId="77777777" w:rsidR="000852DD" w:rsidRPr="00E90208" w:rsidRDefault="000852DD" w:rsidP="000852DD">
            <w:pPr>
              <w:jc w:val="center"/>
              <w:rPr>
                <w:sz w:val="16"/>
                <w:szCs w:val="16"/>
              </w:rPr>
            </w:pPr>
            <w:r w:rsidRPr="00E90208">
              <w:rPr>
                <w:b/>
                <w:sz w:val="16"/>
                <w:szCs w:val="16"/>
              </w:rPr>
              <w:t>TRAFFIC TYPE</w:t>
            </w:r>
          </w:p>
        </w:tc>
        <w:tc>
          <w:tcPr>
            <w:tcW w:w="803" w:type="dxa"/>
          </w:tcPr>
          <w:p w14:paraId="300E06E3" w14:textId="77777777" w:rsidR="000852DD" w:rsidRPr="00E90208" w:rsidRDefault="000852DD" w:rsidP="000852DD">
            <w:pPr>
              <w:jc w:val="center"/>
              <w:rPr>
                <w:b/>
                <w:sz w:val="16"/>
                <w:szCs w:val="16"/>
              </w:rPr>
            </w:pPr>
            <w:r w:rsidRPr="00E90208">
              <w:rPr>
                <w:b/>
                <w:sz w:val="16"/>
                <w:szCs w:val="16"/>
              </w:rPr>
              <w:t>TOT.</w:t>
            </w:r>
          </w:p>
          <w:p w14:paraId="252B015E" w14:textId="77777777" w:rsidR="000852DD" w:rsidRPr="00E90208" w:rsidRDefault="000852DD" w:rsidP="000852DD">
            <w:pPr>
              <w:jc w:val="center"/>
              <w:rPr>
                <w:sz w:val="16"/>
                <w:szCs w:val="16"/>
              </w:rPr>
            </w:pPr>
            <w:r w:rsidRPr="00E90208">
              <w:rPr>
                <w:b/>
                <w:sz w:val="16"/>
                <w:szCs w:val="16"/>
              </w:rPr>
              <w:t>SESS</w:t>
            </w:r>
          </w:p>
        </w:tc>
        <w:tc>
          <w:tcPr>
            <w:tcW w:w="709" w:type="dxa"/>
          </w:tcPr>
          <w:p w14:paraId="7DE030E3" w14:textId="77777777" w:rsidR="000852DD" w:rsidRPr="00E90208" w:rsidRDefault="000852DD" w:rsidP="000852DD">
            <w:pPr>
              <w:jc w:val="center"/>
              <w:rPr>
                <w:b/>
                <w:sz w:val="16"/>
                <w:szCs w:val="16"/>
              </w:rPr>
            </w:pPr>
            <w:r w:rsidRPr="00E90208">
              <w:rPr>
                <w:b/>
                <w:sz w:val="16"/>
                <w:szCs w:val="16"/>
              </w:rPr>
              <w:t>CHT</w:t>
            </w:r>
          </w:p>
          <w:p w14:paraId="1CC06815" w14:textId="77777777" w:rsidR="000852DD" w:rsidRPr="00E90208" w:rsidRDefault="000852DD" w:rsidP="000852DD">
            <w:pPr>
              <w:jc w:val="center"/>
              <w:rPr>
                <w:sz w:val="16"/>
                <w:szCs w:val="16"/>
              </w:rPr>
            </w:pPr>
            <w:r w:rsidRPr="00E90208">
              <w:rPr>
                <w:b/>
                <w:sz w:val="16"/>
                <w:szCs w:val="16"/>
              </w:rPr>
              <w:t>[sec]</w:t>
            </w:r>
          </w:p>
        </w:tc>
        <w:tc>
          <w:tcPr>
            <w:tcW w:w="614" w:type="dxa"/>
          </w:tcPr>
          <w:p w14:paraId="1C65AB99" w14:textId="77777777" w:rsidR="000852DD" w:rsidRPr="00E90208" w:rsidRDefault="000852DD" w:rsidP="000852DD">
            <w:pPr>
              <w:jc w:val="center"/>
              <w:rPr>
                <w:sz w:val="16"/>
                <w:szCs w:val="16"/>
              </w:rPr>
            </w:pPr>
            <w:r w:rsidRPr="00E90208">
              <w:rPr>
                <w:b/>
                <w:sz w:val="16"/>
                <w:szCs w:val="16"/>
              </w:rPr>
              <w:t>CPS</w:t>
            </w:r>
          </w:p>
        </w:tc>
        <w:tc>
          <w:tcPr>
            <w:tcW w:w="993" w:type="dxa"/>
          </w:tcPr>
          <w:p w14:paraId="0374C861" w14:textId="77777777" w:rsidR="000852DD" w:rsidRPr="00E90208" w:rsidRDefault="000852DD" w:rsidP="000852DD">
            <w:pPr>
              <w:jc w:val="center"/>
              <w:rPr>
                <w:sz w:val="16"/>
                <w:szCs w:val="16"/>
              </w:rPr>
            </w:pPr>
            <w:r w:rsidRPr="00E90208">
              <w:rPr>
                <w:b/>
                <w:sz w:val="16"/>
                <w:szCs w:val="16"/>
              </w:rPr>
              <w:t>NUMBEROF SIP MSG</w:t>
            </w:r>
          </w:p>
        </w:tc>
        <w:tc>
          <w:tcPr>
            <w:tcW w:w="1275" w:type="dxa"/>
          </w:tcPr>
          <w:p w14:paraId="3237E2C4" w14:textId="77777777" w:rsidR="000852DD" w:rsidRPr="00E90208" w:rsidRDefault="000852DD" w:rsidP="000852DD">
            <w:pPr>
              <w:jc w:val="center"/>
              <w:rPr>
                <w:sz w:val="16"/>
                <w:szCs w:val="16"/>
              </w:rPr>
            </w:pPr>
            <w:r w:rsidRPr="00E90208">
              <w:rPr>
                <w:b/>
                <w:sz w:val="16"/>
                <w:szCs w:val="16"/>
              </w:rPr>
              <w:t>TRANSPORT</w:t>
            </w:r>
          </w:p>
        </w:tc>
        <w:tc>
          <w:tcPr>
            <w:tcW w:w="993" w:type="dxa"/>
          </w:tcPr>
          <w:p w14:paraId="25035584" w14:textId="77777777" w:rsidR="000852DD" w:rsidRPr="00E90208" w:rsidRDefault="000852DD" w:rsidP="000852DD">
            <w:pPr>
              <w:jc w:val="center"/>
              <w:rPr>
                <w:sz w:val="16"/>
                <w:szCs w:val="16"/>
              </w:rPr>
            </w:pPr>
            <w:r w:rsidRPr="00E90208">
              <w:rPr>
                <w:b/>
                <w:sz w:val="16"/>
                <w:szCs w:val="16"/>
              </w:rPr>
              <w:t>MEDIA CODEC</w:t>
            </w:r>
          </w:p>
        </w:tc>
        <w:tc>
          <w:tcPr>
            <w:tcW w:w="803" w:type="dxa"/>
          </w:tcPr>
          <w:p w14:paraId="0BF47A67" w14:textId="77777777" w:rsidR="000852DD" w:rsidRPr="00E90208" w:rsidRDefault="000852DD" w:rsidP="000852DD">
            <w:pPr>
              <w:jc w:val="center"/>
              <w:rPr>
                <w:b/>
                <w:sz w:val="16"/>
                <w:szCs w:val="16"/>
              </w:rPr>
            </w:pPr>
            <w:r w:rsidRPr="00E90208">
              <w:rPr>
                <w:b/>
                <w:sz w:val="16"/>
                <w:szCs w:val="16"/>
              </w:rPr>
              <w:t>PACK.</w:t>
            </w:r>
          </w:p>
          <w:p w14:paraId="3D0885E7" w14:textId="77777777" w:rsidR="000852DD" w:rsidRPr="00E90208" w:rsidRDefault="000852DD" w:rsidP="000852DD">
            <w:pPr>
              <w:jc w:val="center"/>
              <w:rPr>
                <w:sz w:val="16"/>
                <w:szCs w:val="16"/>
              </w:rPr>
            </w:pPr>
            <w:r w:rsidRPr="00E90208">
              <w:rPr>
                <w:b/>
                <w:sz w:val="16"/>
                <w:szCs w:val="16"/>
              </w:rPr>
              <w:t>PERIOD</w:t>
            </w:r>
          </w:p>
        </w:tc>
        <w:tc>
          <w:tcPr>
            <w:tcW w:w="1165" w:type="dxa"/>
          </w:tcPr>
          <w:p w14:paraId="0B05C983" w14:textId="77777777" w:rsidR="000852DD" w:rsidRPr="00E90208" w:rsidRDefault="000852DD" w:rsidP="000852DD">
            <w:pPr>
              <w:jc w:val="center"/>
              <w:rPr>
                <w:sz w:val="16"/>
                <w:szCs w:val="16"/>
              </w:rPr>
            </w:pPr>
            <w:r w:rsidRPr="00E90208">
              <w:rPr>
                <w:b/>
                <w:sz w:val="16"/>
                <w:szCs w:val="16"/>
              </w:rPr>
              <w:t>SIP FAILURE RATE</w:t>
            </w:r>
          </w:p>
        </w:tc>
        <w:tc>
          <w:tcPr>
            <w:tcW w:w="1134" w:type="dxa"/>
          </w:tcPr>
          <w:p w14:paraId="78104ADA" w14:textId="77777777" w:rsidR="000852DD" w:rsidRPr="00E90208" w:rsidRDefault="000852DD" w:rsidP="000852DD">
            <w:pPr>
              <w:jc w:val="center"/>
              <w:rPr>
                <w:sz w:val="16"/>
                <w:szCs w:val="16"/>
              </w:rPr>
            </w:pPr>
            <w:r w:rsidRPr="00E90208">
              <w:rPr>
                <w:b/>
                <w:sz w:val="16"/>
                <w:szCs w:val="16"/>
              </w:rPr>
              <w:t>TO COLLECT</w:t>
            </w:r>
          </w:p>
        </w:tc>
      </w:tr>
      <w:tr w:rsidR="000852DD" w:rsidRPr="004057AF" w14:paraId="4914BACB" w14:textId="77777777" w:rsidTr="000852DD">
        <w:trPr>
          <w:trHeight w:val="663"/>
        </w:trPr>
        <w:tc>
          <w:tcPr>
            <w:tcW w:w="1135" w:type="dxa"/>
          </w:tcPr>
          <w:p w14:paraId="4302D97E" w14:textId="77777777" w:rsidR="000852DD" w:rsidRPr="00E90208" w:rsidRDefault="000852DD" w:rsidP="000852DD">
            <w:pPr>
              <w:jc w:val="center"/>
              <w:rPr>
                <w:sz w:val="16"/>
                <w:szCs w:val="16"/>
              </w:rPr>
            </w:pPr>
            <w:r w:rsidRPr="00E90208">
              <w:rPr>
                <w:sz w:val="16"/>
                <w:szCs w:val="16"/>
              </w:rPr>
              <w:t>SIP +</w:t>
            </w:r>
          </w:p>
          <w:p w14:paraId="5F5E8CA4" w14:textId="77777777" w:rsidR="000852DD" w:rsidRPr="00E90208" w:rsidRDefault="000852DD" w:rsidP="000852DD">
            <w:pPr>
              <w:jc w:val="center"/>
              <w:rPr>
                <w:sz w:val="16"/>
                <w:szCs w:val="16"/>
              </w:rPr>
            </w:pPr>
            <w:r w:rsidRPr="00E90208">
              <w:rPr>
                <w:sz w:val="16"/>
                <w:szCs w:val="16"/>
              </w:rPr>
              <w:t xml:space="preserve"> TU VIDEO </w:t>
            </w:r>
          </w:p>
        </w:tc>
        <w:tc>
          <w:tcPr>
            <w:tcW w:w="803" w:type="dxa"/>
          </w:tcPr>
          <w:p w14:paraId="49464F90" w14:textId="77777777" w:rsidR="000852DD" w:rsidRPr="00E90208" w:rsidRDefault="000852DD" w:rsidP="000852DD">
            <w:pPr>
              <w:jc w:val="center"/>
              <w:rPr>
                <w:sz w:val="16"/>
                <w:szCs w:val="16"/>
              </w:rPr>
            </w:pPr>
            <w:r w:rsidRPr="00E90208">
              <w:rPr>
                <w:sz w:val="16"/>
                <w:szCs w:val="16"/>
              </w:rPr>
              <w:t>10</w:t>
            </w:r>
          </w:p>
        </w:tc>
        <w:tc>
          <w:tcPr>
            <w:tcW w:w="709" w:type="dxa"/>
          </w:tcPr>
          <w:p w14:paraId="296714F1" w14:textId="77777777" w:rsidR="000852DD" w:rsidRPr="00E90208" w:rsidRDefault="000852DD" w:rsidP="000852DD">
            <w:pPr>
              <w:jc w:val="center"/>
              <w:rPr>
                <w:sz w:val="16"/>
                <w:szCs w:val="16"/>
              </w:rPr>
            </w:pPr>
            <w:r w:rsidRPr="00E90208">
              <w:rPr>
                <w:sz w:val="16"/>
                <w:szCs w:val="16"/>
              </w:rPr>
              <w:t>30</w:t>
            </w:r>
          </w:p>
        </w:tc>
        <w:tc>
          <w:tcPr>
            <w:tcW w:w="614" w:type="dxa"/>
          </w:tcPr>
          <w:p w14:paraId="729B1BEB" w14:textId="77777777" w:rsidR="000852DD" w:rsidRPr="00E90208" w:rsidRDefault="000852DD" w:rsidP="000852DD">
            <w:pPr>
              <w:jc w:val="center"/>
              <w:rPr>
                <w:sz w:val="16"/>
                <w:szCs w:val="16"/>
              </w:rPr>
            </w:pPr>
            <w:r w:rsidRPr="00E90208">
              <w:rPr>
                <w:sz w:val="16"/>
                <w:szCs w:val="16"/>
              </w:rPr>
              <w:t>5 every 30 sec.</w:t>
            </w:r>
          </w:p>
        </w:tc>
        <w:tc>
          <w:tcPr>
            <w:tcW w:w="993" w:type="dxa"/>
          </w:tcPr>
          <w:p w14:paraId="438AF351" w14:textId="77777777" w:rsidR="000852DD" w:rsidRPr="00E90208" w:rsidRDefault="000852DD" w:rsidP="000852DD">
            <w:pPr>
              <w:jc w:val="center"/>
              <w:rPr>
                <w:sz w:val="16"/>
                <w:szCs w:val="16"/>
              </w:rPr>
            </w:pPr>
            <w:r w:rsidRPr="00E90208">
              <w:rPr>
                <w:sz w:val="16"/>
                <w:szCs w:val="16"/>
              </w:rPr>
              <w:t>7 + 7</w:t>
            </w:r>
          </w:p>
        </w:tc>
        <w:tc>
          <w:tcPr>
            <w:tcW w:w="1275" w:type="dxa"/>
          </w:tcPr>
          <w:p w14:paraId="44A54876" w14:textId="77777777" w:rsidR="000852DD" w:rsidRPr="00E90208" w:rsidRDefault="000852DD" w:rsidP="000852DD">
            <w:pPr>
              <w:jc w:val="center"/>
              <w:rPr>
                <w:sz w:val="16"/>
                <w:szCs w:val="16"/>
              </w:rPr>
            </w:pPr>
            <w:r w:rsidRPr="00E90208">
              <w:rPr>
                <w:sz w:val="16"/>
                <w:szCs w:val="16"/>
              </w:rPr>
              <w:t>UDP</w:t>
            </w:r>
          </w:p>
        </w:tc>
        <w:tc>
          <w:tcPr>
            <w:tcW w:w="993" w:type="dxa"/>
          </w:tcPr>
          <w:p w14:paraId="13D9AF23" w14:textId="77777777" w:rsidR="000852DD" w:rsidRPr="00E90208" w:rsidRDefault="000852DD" w:rsidP="000852DD">
            <w:pPr>
              <w:jc w:val="center"/>
              <w:rPr>
                <w:sz w:val="16"/>
                <w:szCs w:val="16"/>
              </w:rPr>
            </w:pPr>
            <w:r w:rsidRPr="00E90208">
              <w:rPr>
                <w:sz w:val="16"/>
                <w:szCs w:val="16"/>
              </w:rPr>
              <w:t>VP8-AVC</w:t>
            </w:r>
          </w:p>
        </w:tc>
        <w:tc>
          <w:tcPr>
            <w:tcW w:w="803" w:type="dxa"/>
          </w:tcPr>
          <w:p w14:paraId="21208425" w14:textId="77777777" w:rsidR="000852DD" w:rsidRPr="00E90208" w:rsidRDefault="000852DD" w:rsidP="000852DD">
            <w:pPr>
              <w:jc w:val="center"/>
              <w:rPr>
                <w:sz w:val="16"/>
                <w:szCs w:val="16"/>
              </w:rPr>
            </w:pPr>
            <w:r w:rsidRPr="00E90208">
              <w:rPr>
                <w:sz w:val="16"/>
                <w:szCs w:val="16"/>
              </w:rPr>
              <w:t>20 ms</w:t>
            </w:r>
          </w:p>
        </w:tc>
        <w:tc>
          <w:tcPr>
            <w:tcW w:w="1165" w:type="dxa"/>
          </w:tcPr>
          <w:p w14:paraId="777A3C48" w14:textId="77777777" w:rsidR="000852DD" w:rsidRPr="00E90208" w:rsidRDefault="000852DD" w:rsidP="000852DD">
            <w:pPr>
              <w:jc w:val="center"/>
              <w:rPr>
                <w:sz w:val="16"/>
                <w:szCs w:val="16"/>
              </w:rPr>
            </w:pPr>
            <w:r w:rsidRPr="00E90208">
              <w:rPr>
                <w:sz w:val="16"/>
                <w:szCs w:val="16"/>
              </w:rPr>
              <w:t>&lt;1*10-4</w:t>
            </w:r>
          </w:p>
        </w:tc>
        <w:tc>
          <w:tcPr>
            <w:tcW w:w="1134" w:type="dxa"/>
          </w:tcPr>
          <w:p w14:paraId="276782E1"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1F0031AC" w14:textId="77777777" w:rsidTr="000852DD">
        <w:trPr>
          <w:trHeight w:val="663"/>
        </w:trPr>
        <w:tc>
          <w:tcPr>
            <w:tcW w:w="1135" w:type="dxa"/>
          </w:tcPr>
          <w:p w14:paraId="3B4EDB68" w14:textId="77777777" w:rsidR="000852DD" w:rsidRPr="00E90208" w:rsidRDefault="000852DD" w:rsidP="000852DD">
            <w:pPr>
              <w:jc w:val="center"/>
              <w:rPr>
                <w:sz w:val="16"/>
                <w:szCs w:val="16"/>
              </w:rPr>
            </w:pPr>
            <w:r w:rsidRPr="00E90208">
              <w:rPr>
                <w:sz w:val="16"/>
                <w:szCs w:val="16"/>
              </w:rPr>
              <w:t xml:space="preserve">SIP + </w:t>
            </w:r>
          </w:p>
          <w:p w14:paraId="5B440091" w14:textId="77777777" w:rsidR="000852DD" w:rsidRPr="00E90208" w:rsidRDefault="000852DD" w:rsidP="000852DD">
            <w:pPr>
              <w:jc w:val="center"/>
              <w:rPr>
                <w:sz w:val="16"/>
                <w:szCs w:val="16"/>
              </w:rPr>
            </w:pPr>
            <w:r w:rsidRPr="00E90208">
              <w:rPr>
                <w:sz w:val="16"/>
                <w:szCs w:val="16"/>
              </w:rPr>
              <w:t xml:space="preserve">TU VIDEO </w:t>
            </w:r>
          </w:p>
        </w:tc>
        <w:tc>
          <w:tcPr>
            <w:tcW w:w="803" w:type="dxa"/>
          </w:tcPr>
          <w:p w14:paraId="5AD6A812" w14:textId="77777777" w:rsidR="000852DD" w:rsidRPr="00E90208" w:rsidRDefault="000852DD" w:rsidP="000852DD">
            <w:pPr>
              <w:jc w:val="center"/>
              <w:rPr>
                <w:sz w:val="16"/>
                <w:szCs w:val="16"/>
              </w:rPr>
            </w:pPr>
            <w:r w:rsidRPr="00E90208">
              <w:rPr>
                <w:sz w:val="16"/>
                <w:szCs w:val="16"/>
              </w:rPr>
              <w:t>5</w:t>
            </w:r>
          </w:p>
        </w:tc>
        <w:tc>
          <w:tcPr>
            <w:tcW w:w="709" w:type="dxa"/>
          </w:tcPr>
          <w:p w14:paraId="77FA9BDE" w14:textId="77777777" w:rsidR="000852DD" w:rsidRPr="00E90208" w:rsidRDefault="000852DD" w:rsidP="000852DD">
            <w:pPr>
              <w:jc w:val="center"/>
              <w:rPr>
                <w:sz w:val="16"/>
                <w:szCs w:val="16"/>
              </w:rPr>
            </w:pPr>
            <w:r w:rsidRPr="00E90208">
              <w:rPr>
                <w:sz w:val="16"/>
                <w:szCs w:val="16"/>
              </w:rPr>
              <w:t>30</w:t>
            </w:r>
          </w:p>
        </w:tc>
        <w:tc>
          <w:tcPr>
            <w:tcW w:w="614" w:type="dxa"/>
          </w:tcPr>
          <w:p w14:paraId="643A91FA" w14:textId="77777777" w:rsidR="000852DD" w:rsidRPr="00E90208" w:rsidRDefault="000852DD" w:rsidP="000852DD">
            <w:pPr>
              <w:jc w:val="center"/>
              <w:rPr>
                <w:sz w:val="16"/>
                <w:szCs w:val="16"/>
              </w:rPr>
            </w:pPr>
            <w:r w:rsidRPr="00E90208">
              <w:rPr>
                <w:sz w:val="16"/>
                <w:szCs w:val="16"/>
              </w:rPr>
              <w:t>5 every 30 sec.</w:t>
            </w:r>
          </w:p>
        </w:tc>
        <w:tc>
          <w:tcPr>
            <w:tcW w:w="993" w:type="dxa"/>
          </w:tcPr>
          <w:p w14:paraId="35FF0740" w14:textId="77777777" w:rsidR="000852DD" w:rsidRPr="00E90208" w:rsidRDefault="000852DD" w:rsidP="000852DD">
            <w:pPr>
              <w:jc w:val="center"/>
              <w:rPr>
                <w:sz w:val="16"/>
                <w:szCs w:val="16"/>
              </w:rPr>
            </w:pPr>
            <w:r w:rsidRPr="00E90208">
              <w:rPr>
                <w:sz w:val="16"/>
                <w:szCs w:val="16"/>
              </w:rPr>
              <w:t>7 + 7</w:t>
            </w:r>
          </w:p>
        </w:tc>
        <w:tc>
          <w:tcPr>
            <w:tcW w:w="1275" w:type="dxa"/>
          </w:tcPr>
          <w:p w14:paraId="13C5FD84" w14:textId="77777777" w:rsidR="000852DD" w:rsidRPr="00E90208" w:rsidRDefault="000852DD" w:rsidP="000852DD">
            <w:pPr>
              <w:jc w:val="center"/>
              <w:rPr>
                <w:sz w:val="16"/>
                <w:szCs w:val="16"/>
              </w:rPr>
            </w:pPr>
            <w:r w:rsidRPr="00E90208">
              <w:rPr>
                <w:sz w:val="16"/>
                <w:szCs w:val="16"/>
              </w:rPr>
              <w:t>UDP</w:t>
            </w:r>
          </w:p>
        </w:tc>
        <w:tc>
          <w:tcPr>
            <w:tcW w:w="993" w:type="dxa"/>
          </w:tcPr>
          <w:p w14:paraId="2D9B6D92" w14:textId="77777777" w:rsidR="000852DD" w:rsidRPr="00E90208" w:rsidRDefault="000852DD" w:rsidP="000852DD">
            <w:pPr>
              <w:jc w:val="center"/>
              <w:rPr>
                <w:sz w:val="16"/>
                <w:szCs w:val="16"/>
              </w:rPr>
            </w:pPr>
            <w:r w:rsidRPr="00E90208">
              <w:rPr>
                <w:sz w:val="16"/>
                <w:szCs w:val="16"/>
              </w:rPr>
              <w:t>VP8-AVC</w:t>
            </w:r>
          </w:p>
        </w:tc>
        <w:tc>
          <w:tcPr>
            <w:tcW w:w="803" w:type="dxa"/>
          </w:tcPr>
          <w:p w14:paraId="3EC751DB" w14:textId="77777777" w:rsidR="000852DD" w:rsidRPr="00E90208" w:rsidRDefault="000852DD" w:rsidP="000852DD">
            <w:pPr>
              <w:jc w:val="center"/>
              <w:rPr>
                <w:sz w:val="16"/>
                <w:szCs w:val="16"/>
              </w:rPr>
            </w:pPr>
            <w:r w:rsidRPr="00E90208">
              <w:rPr>
                <w:sz w:val="16"/>
                <w:szCs w:val="16"/>
              </w:rPr>
              <w:t>20 ms</w:t>
            </w:r>
          </w:p>
        </w:tc>
        <w:tc>
          <w:tcPr>
            <w:tcW w:w="1165" w:type="dxa"/>
          </w:tcPr>
          <w:p w14:paraId="7F9C13E6" w14:textId="77777777" w:rsidR="000852DD" w:rsidRPr="00E90208" w:rsidRDefault="000852DD" w:rsidP="000852DD">
            <w:pPr>
              <w:jc w:val="center"/>
              <w:rPr>
                <w:sz w:val="16"/>
                <w:szCs w:val="16"/>
              </w:rPr>
            </w:pPr>
            <w:r w:rsidRPr="00E90208">
              <w:rPr>
                <w:sz w:val="16"/>
                <w:szCs w:val="16"/>
              </w:rPr>
              <w:t>&lt;1*10-4</w:t>
            </w:r>
          </w:p>
        </w:tc>
        <w:tc>
          <w:tcPr>
            <w:tcW w:w="1134" w:type="dxa"/>
          </w:tcPr>
          <w:p w14:paraId="21B45A7D"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75F40146" w14:textId="77777777" w:rsidTr="000852DD">
        <w:trPr>
          <w:trHeight w:val="663"/>
        </w:trPr>
        <w:tc>
          <w:tcPr>
            <w:tcW w:w="1135" w:type="dxa"/>
          </w:tcPr>
          <w:p w14:paraId="657E592A" w14:textId="77777777" w:rsidR="000852DD" w:rsidRPr="00E90208" w:rsidRDefault="000852DD" w:rsidP="000852DD">
            <w:pPr>
              <w:jc w:val="center"/>
              <w:rPr>
                <w:sz w:val="16"/>
                <w:szCs w:val="16"/>
              </w:rPr>
            </w:pPr>
            <w:r w:rsidRPr="00E90208">
              <w:rPr>
                <w:sz w:val="16"/>
                <w:szCs w:val="16"/>
              </w:rPr>
              <w:lastRenderedPageBreak/>
              <w:t xml:space="preserve">SIP + </w:t>
            </w:r>
          </w:p>
          <w:p w14:paraId="3B2F9D9D" w14:textId="77777777" w:rsidR="000852DD" w:rsidRPr="00E90208" w:rsidRDefault="000852DD" w:rsidP="000852DD">
            <w:pPr>
              <w:jc w:val="center"/>
              <w:rPr>
                <w:sz w:val="16"/>
                <w:szCs w:val="16"/>
              </w:rPr>
            </w:pPr>
            <w:r w:rsidRPr="00E90208">
              <w:rPr>
                <w:sz w:val="16"/>
                <w:szCs w:val="16"/>
              </w:rPr>
              <w:t xml:space="preserve">TU VIDEO </w:t>
            </w:r>
          </w:p>
        </w:tc>
        <w:tc>
          <w:tcPr>
            <w:tcW w:w="803" w:type="dxa"/>
          </w:tcPr>
          <w:p w14:paraId="2CBE6574" w14:textId="77777777" w:rsidR="000852DD" w:rsidRPr="00E90208" w:rsidRDefault="000852DD" w:rsidP="000852DD">
            <w:pPr>
              <w:jc w:val="center"/>
              <w:rPr>
                <w:sz w:val="16"/>
                <w:szCs w:val="16"/>
              </w:rPr>
            </w:pPr>
            <w:r w:rsidRPr="00E90208">
              <w:rPr>
                <w:sz w:val="16"/>
                <w:szCs w:val="16"/>
              </w:rPr>
              <w:t>1</w:t>
            </w:r>
          </w:p>
        </w:tc>
        <w:tc>
          <w:tcPr>
            <w:tcW w:w="709" w:type="dxa"/>
          </w:tcPr>
          <w:p w14:paraId="1F46EFAE" w14:textId="77777777" w:rsidR="000852DD" w:rsidRPr="00E90208" w:rsidRDefault="000852DD" w:rsidP="000852DD">
            <w:pPr>
              <w:jc w:val="center"/>
              <w:rPr>
                <w:sz w:val="16"/>
                <w:szCs w:val="16"/>
              </w:rPr>
            </w:pPr>
            <w:r w:rsidRPr="00E90208">
              <w:rPr>
                <w:sz w:val="16"/>
                <w:szCs w:val="16"/>
              </w:rPr>
              <w:t>30</w:t>
            </w:r>
          </w:p>
        </w:tc>
        <w:tc>
          <w:tcPr>
            <w:tcW w:w="614" w:type="dxa"/>
          </w:tcPr>
          <w:p w14:paraId="7F65A632" w14:textId="77777777" w:rsidR="000852DD" w:rsidRPr="00E90208" w:rsidRDefault="000852DD" w:rsidP="000852DD">
            <w:pPr>
              <w:jc w:val="center"/>
              <w:rPr>
                <w:sz w:val="16"/>
                <w:szCs w:val="16"/>
              </w:rPr>
            </w:pPr>
            <w:r w:rsidRPr="00E90208">
              <w:rPr>
                <w:sz w:val="16"/>
                <w:szCs w:val="16"/>
              </w:rPr>
              <w:t>5 every 30 sec.</w:t>
            </w:r>
          </w:p>
        </w:tc>
        <w:tc>
          <w:tcPr>
            <w:tcW w:w="993" w:type="dxa"/>
          </w:tcPr>
          <w:p w14:paraId="79A5D102" w14:textId="77777777" w:rsidR="000852DD" w:rsidRPr="00E90208" w:rsidRDefault="000852DD" w:rsidP="000852DD">
            <w:pPr>
              <w:jc w:val="center"/>
              <w:rPr>
                <w:sz w:val="16"/>
                <w:szCs w:val="16"/>
              </w:rPr>
            </w:pPr>
            <w:r w:rsidRPr="00E90208">
              <w:rPr>
                <w:sz w:val="16"/>
                <w:szCs w:val="16"/>
              </w:rPr>
              <w:t>7 + 7</w:t>
            </w:r>
          </w:p>
        </w:tc>
        <w:tc>
          <w:tcPr>
            <w:tcW w:w="1275" w:type="dxa"/>
          </w:tcPr>
          <w:p w14:paraId="69503BE0" w14:textId="77777777" w:rsidR="000852DD" w:rsidRPr="00E90208" w:rsidRDefault="000852DD" w:rsidP="000852DD">
            <w:pPr>
              <w:jc w:val="center"/>
              <w:rPr>
                <w:sz w:val="16"/>
                <w:szCs w:val="16"/>
              </w:rPr>
            </w:pPr>
            <w:r w:rsidRPr="00E90208">
              <w:rPr>
                <w:sz w:val="16"/>
                <w:szCs w:val="16"/>
              </w:rPr>
              <w:t>UDP</w:t>
            </w:r>
          </w:p>
        </w:tc>
        <w:tc>
          <w:tcPr>
            <w:tcW w:w="993" w:type="dxa"/>
          </w:tcPr>
          <w:p w14:paraId="4615EDD8" w14:textId="77777777" w:rsidR="000852DD" w:rsidRPr="00E90208" w:rsidRDefault="000852DD" w:rsidP="000852DD">
            <w:pPr>
              <w:jc w:val="center"/>
              <w:rPr>
                <w:sz w:val="16"/>
                <w:szCs w:val="16"/>
              </w:rPr>
            </w:pPr>
            <w:r w:rsidRPr="00E90208">
              <w:rPr>
                <w:sz w:val="16"/>
                <w:szCs w:val="16"/>
              </w:rPr>
              <w:t>VP8-AVC</w:t>
            </w:r>
          </w:p>
        </w:tc>
        <w:tc>
          <w:tcPr>
            <w:tcW w:w="803" w:type="dxa"/>
          </w:tcPr>
          <w:p w14:paraId="52525FC5" w14:textId="77777777" w:rsidR="000852DD" w:rsidRPr="00E90208" w:rsidRDefault="000852DD" w:rsidP="000852DD">
            <w:pPr>
              <w:jc w:val="center"/>
              <w:rPr>
                <w:sz w:val="16"/>
                <w:szCs w:val="16"/>
              </w:rPr>
            </w:pPr>
            <w:r w:rsidRPr="00E90208">
              <w:rPr>
                <w:sz w:val="16"/>
                <w:szCs w:val="16"/>
              </w:rPr>
              <w:t>20 ms</w:t>
            </w:r>
          </w:p>
        </w:tc>
        <w:tc>
          <w:tcPr>
            <w:tcW w:w="1165" w:type="dxa"/>
          </w:tcPr>
          <w:p w14:paraId="3D30DC69" w14:textId="77777777" w:rsidR="000852DD" w:rsidRPr="00E90208" w:rsidRDefault="000852DD" w:rsidP="000852DD">
            <w:pPr>
              <w:jc w:val="center"/>
              <w:rPr>
                <w:sz w:val="16"/>
                <w:szCs w:val="16"/>
              </w:rPr>
            </w:pPr>
            <w:r w:rsidRPr="00E90208">
              <w:rPr>
                <w:sz w:val="16"/>
                <w:szCs w:val="16"/>
              </w:rPr>
              <w:t>&lt;1*10-4</w:t>
            </w:r>
          </w:p>
        </w:tc>
        <w:tc>
          <w:tcPr>
            <w:tcW w:w="1134" w:type="dxa"/>
          </w:tcPr>
          <w:p w14:paraId="16848BCD" w14:textId="77777777" w:rsidR="000852DD" w:rsidRPr="00E90208" w:rsidRDefault="000852DD" w:rsidP="000852DD">
            <w:pPr>
              <w:jc w:val="center"/>
              <w:rPr>
                <w:sz w:val="16"/>
                <w:szCs w:val="16"/>
              </w:rPr>
            </w:pPr>
            <w:r w:rsidRPr="00E90208">
              <w:rPr>
                <w:sz w:val="16"/>
                <w:szCs w:val="16"/>
              </w:rPr>
              <w:t>cpu load, memory usage, throughput</w:t>
            </w:r>
          </w:p>
        </w:tc>
      </w:tr>
      <w:tr w:rsidR="000852DD" w:rsidRPr="004057AF" w14:paraId="4F3BC21D" w14:textId="77777777" w:rsidTr="000852DD">
        <w:trPr>
          <w:trHeight w:val="663"/>
        </w:trPr>
        <w:tc>
          <w:tcPr>
            <w:tcW w:w="1135" w:type="dxa"/>
          </w:tcPr>
          <w:p w14:paraId="2CE1D769" w14:textId="77777777" w:rsidR="000852DD" w:rsidRPr="00E90208" w:rsidRDefault="000852DD" w:rsidP="000852DD">
            <w:pPr>
              <w:jc w:val="center"/>
              <w:rPr>
                <w:sz w:val="16"/>
                <w:szCs w:val="16"/>
              </w:rPr>
            </w:pPr>
            <w:r w:rsidRPr="00E90208">
              <w:rPr>
                <w:b/>
                <w:sz w:val="16"/>
                <w:szCs w:val="16"/>
              </w:rPr>
              <w:t>TRAFFIC TYPE</w:t>
            </w:r>
          </w:p>
        </w:tc>
        <w:tc>
          <w:tcPr>
            <w:tcW w:w="803" w:type="dxa"/>
          </w:tcPr>
          <w:p w14:paraId="6F11B015" w14:textId="77777777" w:rsidR="000852DD" w:rsidRPr="00E90208" w:rsidRDefault="000852DD" w:rsidP="000852DD">
            <w:pPr>
              <w:jc w:val="center"/>
              <w:rPr>
                <w:b/>
                <w:sz w:val="16"/>
                <w:szCs w:val="16"/>
              </w:rPr>
            </w:pPr>
            <w:r w:rsidRPr="00E90208">
              <w:rPr>
                <w:b/>
                <w:sz w:val="16"/>
                <w:szCs w:val="16"/>
              </w:rPr>
              <w:t>TOT.</w:t>
            </w:r>
          </w:p>
          <w:p w14:paraId="149D06C6" w14:textId="77777777" w:rsidR="000852DD" w:rsidRPr="00E90208" w:rsidRDefault="000852DD" w:rsidP="000852DD">
            <w:pPr>
              <w:jc w:val="center"/>
              <w:rPr>
                <w:sz w:val="16"/>
                <w:szCs w:val="16"/>
              </w:rPr>
            </w:pPr>
            <w:r w:rsidRPr="00E90208">
              <w:rPr>
                <w:b/>
                <w:sz w:val="16"/>
                <w:szCs w:val="16"/>
              </w:rPr>
              <w:t>SESS</w:t>
            </w:r>
          </w:p>
        </w:tc>
        <w:tc>
          <w:tcPr>
            <w:tcW w:w="709" w:type="dxa"/>
          </w:tcPr>
          <w:p w14:paraId="67199831" w14:textId="77777777" w:rsidR="000852DD" w:rsidRPr="00E90208" w:rsidRDefault="000852DD" w:rsidP="000852DD">
            <w:pPr>
              <w:jc w:val="center"/>
              <w:rPr>
                <w:b/>
                <w:sz w:val="16"/>
                <w:szCs w:val="16"/>
              </w:rPr>
            </w:pPr>
            <w:r w:rsidRPr="00E90208">
              <w:rPr>
                <w:b/>
                <w:sz w:val="16"/>
                <w:szCs w:val="16"/>
              </w:rPr>
              <w:t>CHT</w:t>
            </w:r>
          </w:p>
          <w:p w14:paraId="5BF08DD4" w14:textId="77777777" w:rsidR="000852DD" w:rsidRPr="00E90208" w:rsidRDefault="000852DD" w:rsidP="000852DD">
            <w:pPr>
              <w:jc w:val="center"/>
              <w:rPr>
                <w:sz w:val="16"/>
                <w:szCs w:val="16"/>
              </w:rPr>
            </w:pPr>
            <w:r w:rsidRPr="00E90208">
              <w:rPr>
                <w:b/>
                <w:sz w:val="16"/>
                <w:szCs w:val="16"/>
              </w:rPr>
              <w:t>[sec]</w:t>
            </w:r>
          </w:p>
        </w:tc>
        <w:tc>
          <w:tcPr>
            <w:tcW w:w="614" w:type="dxa"/>
          </w:tcPr>
          <w:p w14:paraId="367DEBC9" w14:textId="77777777" w:rsidR="000852DD" w:rsidRPr="00E90208" w:rsidRDefault="000852DD" w:rsidP="000852DD">
            <w:pPr>
              <w:jc w:val="center"/>
              <w:rPr>
                <w:sz w:val="16"/>
                <w:szCs w:val="16"/>
              </w:rPr>
            </w:pPr>
            <w:r w:rsidRPr="00E90208">
              <w:rPr>
                <w:b/>
                <w:sz w:val="16"/>
                <w:szCs w:val="16"/>
              </w:rPr>
              <w:t>CPS</w:t>
            </w:r>
          </w:p>
        </w:tc>
        <w:tc>
          <w:tcPr>
            <w:tcW w:w="993" w:type="dxa"/>
          </w:tcPr>
          <w:p w14:paraId="17CB5BD5" w14:textId="77777777" w:rsidR="000852DD" w:rsidRPr="00E90208" w:rsidRDefault="000852DD" w:rsidP="000852DD">
            <w:pPr>
              <w:jc w:val="center"/>
              <w:rPr>
                <w:sz w:val="16"/>
                <w:szCs w:val="16"/>
              </w:rPr>
            </w:pPr>
            <w:r w:rsidRPr="00E90208">
              <w:rPr>
                <w:b/>
                <w:sz w:val="16"/>
                <w:szCs w:val="16"/>
              </w:rPr>
              <w:t>NUM. OF SIP MSG</w:t>
            </w:r>
          </w:p>
        </w:tc>
        <w:tc>
          <w:tcPr>
            <w:tcW w:w="1275" w:type="dxa"/>
          </w:tcPr>
          <w:p w14:paraId="6F8EBDBD" w14:textId="77777777" w:rsidR="000852DD" w:rsidRPr="00E90208" w:rsidRDefault="000852DD" w:rsidP="000852DD">
            <w:pPr>
              <w:jc w:val="center"/>
              <w:rPr>
                <w:sz w:val="16"/>
                <w:szCs w:val="16"/>
              </w:rPr>
            </w:pPr>
            <w:r w:rsidRPr="00E90208">
              <w:rPr>
                <w:b/>
                <w:sz w:val="16"/>
                <w:szCs w:val="16"/>
              </w:rPr>
              <w:t>TRANSPORT</w:t>
            </w:r>
          </w:p>
        </w:tc>
        <w:tc>
          <w:tcPr>
            <w:tcW w:w="993" w:type="dxa"/>
          </w:tcPr>
          <w:p w14:paraId="5211E0D0" w14:textId="77777777" w:rsidR="000852DD" w:rsidRPr="00E90208" w:rsidRDefault="000852DD" w:rsidP="000852DD">
            <w:pPr>
              <w:jc w:val="center"/>
              <w:rPr>
                <w:sz w:val="16"/>
                <w:szCs w:val="16"/>
              </w:rPr>
            </w:pPr>
            <w:r w:rsidRPr="00E90208">
              <w:rPr>
                <w:b/>
                <w:sz w:val="16"/>
                <w:szCs w:val="16"/>
              </w:rPr>
              <w:t>MEDIA CODEC</w:t>
            </w:r>
          </w:p>
        </w:tc>
        <w:tc>
          <w:tcPr>
            <w:tcW w:w="803" w:type="dxa"/>
          </w:tcPr>
          <w:p w14:paraId="12EA6DCC" w14:textId="77777777" w:rsidR="000852DD" w:rsidRPr="00E90208" w:rsidRDefault="000852DD" w:rsidP="000852DD">
            <w:pPr>
              <w:jc w:val="center"/>
              <w:rPr>
                <w:b/>
                <w:sz w:val="16"/>
                <w:szCs w:val="16"/>
              </w:rPr>
            </w:pPr>
            <w:r w:rsidRPr="00E90208">
              <w:rPr>
                <w:b/>
                <w:sz w:val="16"/>
                <w:szCs w:val="16"/>
              </w:rPr>
              <w:t>PACK.</w:t>
            </w:r>
          </w:p>
          <w:p w14:paraId="4682E39B" w14:textId="77777777" w:rsidR="000852DD" w:rsidRPr="00E90208" w:rsidRDefault="000852DD" w:rsidP="000852DD">
            <w:pPr>
              <w:jc w:val="center"/>
              <w:rPr>
                <w:sz w:val="16"/>
                <w:szCs w:val="16"/>
              </w:rPr>
            </w:pPr>
            <w:r w:rsidRPr="00E90208">
              <w:rPr>
                <w:b/>
                <w:sz w:val="16"/>
                <w:szCs w:val="16"/>
              </w:rPr>
              <w:t>PERIOD</w:t>
            </w:r>
          </w:p>
        </w:tc>
        <w:tc>
          <w:tcPr>
            <w:tcW w:w="1165" w:type="dxa"/>
          </w:tcPr>
          <w:p w14:paraId="26628980" w14:textId="77777777" w:rsidR="000852DD" w:rsidRPr="00E90208" w:rsidRDefault="000852DD" w:rsidP="000852DD">
            <w:pPr>
              <w:jc w:val="center"/>
              <w:rPr>
                <w:sz w:val="16"/>
                <w:szCs w:val="16"/>
              </w:rPr>
            </w:pPr>
            <w:r w:rsidRPr="00E90208">
              <w:rPr>
                <w:b/>
                <w:sz w:val="16"/>
                <w:szCs w:val="16"/>
              </w:rPr>
              <w:t>SIP FAILURE RATE</w:t>
            </w:r>
          </w:p>
        </w:tc>
        <w:tc>
          <w:tcPr>
            <w:tcW w:w="1134" w:type="dxa"/>
          </w:tcPr>
          <w:p w14:paraId="2D41C553" w14:textId="77777777" w:rsidR="000852DD" w:rsidRPr="00E90208" w:rsidRDefault="000852DD" w:rsidP="000852DD">
            <w:pPr>
              <w:jc w:val="center"/>
              <w:rPr>
                <w:sz w:val="16"/>
                <w:szCs w:val="16"/>
              </w:rPr>
            </w:pPr>
            <w:r w:rsidRPr="00E90208">
              <w:rPr>
                <w:b/>
                <w:sz w:val="16"/>
                <w:szCs w:val="16"/>
              </w:rPr>
              <w:t>TO COLLECT</w:t>
            </w:r>
          </w:p>
        </w:tc>
      </w:tr>
      <w:tr w:rsidR="000852DD" w:rsidRPr="004057AF" w14:paraId="34DC5EFB" w14:textId="77777777" w:rsidTr="000852DD">
        <w:trPr>
          <w:trHeight w:val="663"/>
        </w:trPr>
        <w:tc>
          <w:tcPr>
            <w:tcW w:w="1135" w:type="dxa"/>
          </w:tcPr>
          <w:p w14:paraId="4292BEE2" w14:textId="77777777" w:rsidR="000852DD" w:rsidRPr="00CD6E3E" w:rsidRDefault="000852DD" w:rsidP="000852DD">
            <w:pPr>
              <w:jc w:val="center"/>
              <w:rPr>
                <w:rFonts w:cs="Segoe UI"/>
                <w:sz w:val="16"/>
                <w:szCs w:val="16"/>
                <w:lang w:val="it-IT"/>
              </w:rPr>
            </w:pPr>
            <w:r w:rsidRPr="00724A5F">
              <w:rPr>
                <w:rFonts w:cs="Segoe UI"/>
                <w:sz w:val="16"/>
                <w:szCs w:val="16"/>
                <w:lang w:val="it-IT"/>
              </w:rPr>
              <w:t xml:space="preserve">SIP + NAT + </w:t>
            </w:r>
          </w:p>
          <w:p w14:paraId="12B1B09B" w14:textId="77777777" w:rsidR="000852DD" w:rsidRPr="00CD6E3E" w:rsidRDefault="000852DD" w:rsidP="000852DD">
            <w:pPr>
              <w:jc w:val="center"/>
              <w:rPr>
                <w:rFonts w:cs="Segoe UI"/>
                <w:sz w:val="16"/>
                <w:szCs w:val="16"/>
                <w:lang w:val="it-IT"/>
              </w:rPr>
            </w:pPr>
            <w:r w:rsidRPr="00CD6E3E">
              <w:rPr>
                <w:rFonts w:cs="Segoe UI"/>
                <w:sz w:val="16"/>
                <w:szCs w:val="16"/>
                <w:lang w:val="it-IT"/>
              </w:rPr>
              <w:t xml:space="preserve">TU AUDIO + </w:t>
            </w:r>
          </w:p>
          <w:p w14:paraId="45D0EF3E" w14:textId="77777777" w:rsidR="000852DD" w:rsidRPr="00CD6E3E" w:rsidRDefault="000852DD" w:rsidP="000852DD">
            <w:pPr>
              <w:jc w:val="center"/>
              <w:rPr>
                <w:rFonts w:cs="Segoe UI"/>
                <w:sz w:val="16"/>
                <w:szCs w:val="16"/>
                <w:lang w:val="it-IT"/>
              </w:rPr>
            </w:pPr>
            <w:r w:rsidRPr="00CD6E3E">
              <w:rPr>
                <w:rFonts w:cs="Segoe UI"/>
                <w:sz w:val="16"/>
                <w:szCs w:val="16"/>
                <w:lang w:val="it-IT"/>
              </w:rPr>
              <w:t>TU VIDEO</w:t>
            </w:r>
          </w:p>
        </w:tc>
        <w:tc>
          <w:tcPr>
            <w:tcW w:w="803" w:type="dxa"/>
          </w:tcPr>
          <w:p w14:paraId="7B76FB8E" w14:textId="77777777" w:rsidR="000852DD" w:rsidRPr="00CD6E3E" w:rsidRDefault="000852DD" w:rsidP="000852DD">
            <w:pPr>
              <w:jc w:val="center"/>
              <w:rPr>
                <w:rFonts w:cs="Segoe UI"/>
                <w:sz w:val="16"/>
                <w:szCs w:val="16"/>
                <w:lang w:val="it-IT"/>
              </w:rPr>
            </w:pPr>
            <w:r w:rsidRPr="00CD6E3E">
              <w:rPr>
                <w:rFonts w:cs="Segoe UI"/>
                <w:sz w:val="16"/>
                <w:szCs w:val="16"/>
                <w:lang w:val="it-IT"/>
              </w:rPr>
              <w:t>1000 (620 NAT + 360 TU AUDIO + 20 TU VIDEO)</w:t>
            </w:r>
          </w:p>
        </w:tc>
        <w:tc>
          <w:tcPr>
            <w:tcW w:w="709" w:type="dxa"/>
          </w:tcPr>
          <w:p w14:paraId="1E9D7538" w14:textId="77777777" w:rsidR="000852DD" w:rsidRPr="00E90208" w:rsidRDefault="000852DD" w:rsidP="000852DD">
            <w:pPr>
              <w:jc w:val="center"/>
              <w:rPr>
                <w:rFonts w:cs="Segoe UI"/>
                <w:sz w:val="16"/>
                <w:szCs w:val="16"/>
              </w:rPr>
            </w:pPr>
            <w:r w:rsidRPr="00E90208">
              <w:rPr>
                <w:rFonts w:cs="Segoe UI"/>
                <w:sz w:val="16"/>
                <w:szCs w:val="16"/>
              </w:rPr>
              <w:t>120/30</w:t>
            </w:r>
          </w:p>
        </w:tc>
        <w:tc>
          <w:tcPr>
            <w:tcW w:w="614" w:type="dxa"/>
          </w:tcPr>
          <w:p w14:paraId="19A697EC" w14:textId="77777777" w:rsidR="000852DD" w:rsidRPr="00E90208" w:rsidRDefault="000852DD" w:rsidP="000852DD">
            <w:pPr>
              <w:jc w:val="center"/>
              <w:rPr>
                <w:rFonts w:cs="Segoe UI"/>
                <w:sz w:val="16"/>
                <w:szCs w:val="16"/>
              </w:rPr>
            </w:pPr>
            <w:r w:rsidRPr="00E90208">
              <w:rPr>
                <w:rFonts w:cs="Segoe UI"/>
                <w:sz w:val="16"/>
                <w:szCs w:val="16"/>
              </w:rPr>
              <w:t>8,33</w:t>
            </w:r>
          </w:p>
        </w:tc>
        <w:tc>
          <w:tcPr>
            <w:tcW w:w="993" w:type="dxa"/>
          </w:tcPr>
          <w:p w14:paraId="271F0384" w14:textId="77777777" w:rsidR="000852DD" w:rsidRPr="00E90208" w:rsidRDefault="000852DD" w:rsidP="000852DD">
            <w:pPr>
              <w:jc w:val="center"/>
              <w:rPr>
                <w:rFonts w:cs="Segoe UI"/>
                <w:sz w:val="16"/>
                <w:szCs w:val="16"/>
              </w:rPr>
            </w:pPr>
            <w:r w:rsidRPr="00E90208">
              <w:rPr>
                <w:rFonts w:cs="Segoe UI"/>
                <w:sz w:val="16"/>
                <w:szCs w:val="16"/>
              </w:rPr>
              <w:t>7 + 7</w:t>
            </w:r>
          </w:p>
        </w:tc>
        <w:tc>
          <w:tcPr>
            <w:tcW w:w="1275" w:type="dxa"/>
          </w:tcPr>
          <w:p w14:paraId="6BD69D11" w14:textId="77777777" w:rsidR="000852DD" w:rsidRPr="00E90208" w:rsidRDefault="000852DD" w:rsidP="000852DD">
            <w:pPr>
              <w:jc w:val="center"/>
              <w:rPr>
                <w:rFonts w:cs="Segoe UI"/>
                <w:sz w:val="16"/>
                <w:szCs w:val="16"/>
              </w:rPr>
            </w:pPr>
            <w:r w:rsidRPr="00E90208">
              <w:rPr>
                <w:rFonts w:cs="Segoe UI"/>
                <w:sz w:val="16"/>
                <w:szCs w:val="16"/>
              </w:rPr>
              <w:t>UDP</w:t>
            </w:r>
          </w:p>
        </w:tc>
        <w:tc>
          <w:tcPr>
            <w:tcW w:w="993" w:type="dxa"/>
          </w:tcPr>
          <w:p w14:paraId="23548545" w14:textId="77777777" w:rsidR="000852DD" w:rsidRPr="00E90208" w:rsidRDefault="000852DD" w:rsidP="000852DD">
            <w:pPr>
              <w:jc w:val="center"/>
              <w:rPr>
                <w:rFonts w:cs="Segoe UI"/>
                <w:sz w:val="16"/>
                <w:szCs w:val="16"/>
              </w:rPr>
            </w:pPr>
            <w:r w:rsidRPr="00E90208">
              <w:rPr>
                <w:rFonts w:cs="Segoe UI"/>
                <w:sz w:val="16"/>
                <w:szCs w:val="16"/>
              </w:rPr>
              <w:t>g711-g711</w:t>
            </w:r>
          </w:p>
          <w:p w14:paraId="7C8977B6" w14:textId="77777777" w:rsidR="000852DD" w:rsidRPr="00E90208" w:rsidRDefault="000852DD" w:rsidP="000852DD">
            <w:pPr>
              <w:jc w:val="center"/>
              <w:rPr>
                <w:rFonts w:cs="Segoe UI"/>
                <w:sz w:val="16"/>
                <w:szCs w:val="16"/>
              </w:rPr>
            </w:pPr>
            <w:r w:rsidRPr="00E90208">
              <w:rPr>
                <w:rFonts w:cs="Segoe UI"/>
                <w:sz w:val="16"/>
                <w:szCs w:val="16"/>
              </w:rPr>
              <w:t>+</w:t>
            </w:r>
          </w:p>
          <w:p w14:paraId="40C2848B" w14:textId="77777777" w:rsidR="000852DD" w:rsidRPr="00E90208" w:rsidRDefault="000852DD" w:rsidP="000852DD">
            <w:pPr>
              <w:jc w:val="center"/>
              <w:rPr>
                <w:rFonts w:cs="Segoe UI"/>
                <w:sz w:val="16"/>
                <w:szCs w:val="16"/>
              </w:rPr>
            </w:pPr>
            <w:r w:rsidRPr="00E90208">
              <w:rPr>
                <w:rFonts w:cs="Segoe UI"/>
                <w:sz w:val="16"/>
                <w:szCs w:val="16"/>
              </w:rPr>
              <w:t>g711-g729</w:t>
            </w:r>
          </w:p>
          <w:p w14:paraId="0163930E" w14:textId="77777777" w:rsidR="000852DD" w:rsidRPr="00E90208" w:rsidRDefault="000852DD" w:rsidP="000852DD">
            <w:pPr>
              <w:jc w:val="center"/>
              <w:rPr>
                <w:rFonts w:cs="Segoe UI"/>
                <w:sz w:val="16"/>
                <w:szCs w:val="16"/>
              </w:rPr>
            </w:pPr>
            <w:r w:rsidRPr="00E90208">
              <w:rPr>
                <w:rFonts w:cs="Segoe UI"/>
                <w:sz w:val="16"/>
                <w:szCs w:val="16"/>
              </w:rPr>
              <w:t>+</w:t>
            </w:r>
          </w:p>
          <w:p w14:paraId="640D294B" w14:textId="77777777" w:rsidR="000852DD" w:rsidRPr="00E90208" w:rsidRDefault="000852DD" w:rsidP="000852DD">
            <w:pPr>
              <w:jc w:val="center"/>
              <w:rPr>
                <w:rFonts w:cs="Segoe UI"/>
                <w:sz w:val="16"/>
                <w:szCs w:val="16"/>
              </w:rPr>
            </w:pPr>
            <w:r w:rsidRPr="00E90208">
              <w:rPr>
                <w:rFonts w:cs="Segoe UI"/>
                <w:sz w:val="16"/>
                <w:szCs w:val="16"/>
              </w:rPr>
              <w:t>VP8-AVC</w:t>
            </w:r>
          </w:p>
        </w:tc>
        <w:tc>
          <w:tcPr>
            <w:tcW w:w="803" w:type="dxa"/>
          </w:tcPr>
          <w:p w14:paraId="67F61EB3" w14:textId="77777777" w:rsidR="000852DD" w:rsidRPr="00E90208" w:rsidRDefault="000852DD" w:rsidP="000852DD">
            <w:pPr>
              <w:jc w:val="center"/>
              <w:rPr>
                <w:rFonts w:cs="Segoe UI"/>
                <w:sz w:val="16"/>
                <w:szCs w:val="16"/>
              </w:rPr>
            </w:pPr>
            <w:r w:rsidRPr="00E90208">
              <w:rPr>
                <w:rFonts w:cs="Segoe UI"/>
                <w:sz w:val="16"/>
                <w:szCs w:val="16"/>
              </w:rPr>
              <w:t>20 ms</w:t>
            </w:r>
          </w:p>
        </w:tc>
        <w:tc>
          <w:tcPr>
            <w:tcW w:w="1165" w:type="dxa"/>
          </w:tcPr>
          <w:p w14:paraId="6804B961" w14:textId="77777777" w:rsidR="000852DD" w:rsidRPr="00E90208" w:rsidRDefault="000852DD" w:rsidP="000852DD">
            <w:pPr>
              <w:jc w:val="center"/>
              <w:rPr>
                <w:rFonts w:cs="Segoe UI"/>
                <w:sz w:val="16"/>
                <w:szCs w:val="16"/>
              </w:rPr>
            </w:pPr>
            <w:r w:rsidRPr="00E90208">
              <w:rPr>
                <w:rFonts w:cs="Segoe UI"/>
                <w:sz w:val="16"/>
                <w:szCs w:val="16"/>
              </w:rPr>
              <w:t>&lt;1*10-4</w:t>
            </w:r>
          </w:p>
        </w:tc>
        <w:tc>
          <w:tcPr>
            <w:tcW w:w="1134" w:type="dxa"/>
          </w:tcPr>
          <w:p w14:paraId="18489DD9" w14:textId="77777777" w:rsidR="000852DD" w:rsidRPr="00E90208" w:rsidRDefault="000852DD" w:rsidP="000852DD">
            <w:pPr>
              <w:jc w:val="center"/>
              <w:rPr>
                <w:rFonts w:cs="Segoe UI"/>
                <w:sz w:val="16"/>
                <w:szCs w:val="16"/>
              </w:rPr>
            </w:pPr>
            <w:r w:rsidRPr="00E90208">
              <w:rPr>
                <w:rFonts w:cs="Segoe UI"/>
                <w:sz w:val="16"/>
                <w:szCs w:val="16"/>
              </w:rPr>
              <w:t>cpu load, memory usage, throughput</w:t>
            </w:r>
          </w:p>
        </w:tc>
      </w:tr>
      <w:tr w:rsidR="000852DD" w:rsidRPr="004057AF" w14:paraId="63EA7EE6" w14:textId="77777777" w:rsidTr="000852DD">
        <w:trPr>
          <w:trHeight w:val="663"/>
        </w:trPr>
        <w:tc>
          <w:tcPr>
            <w:tcW w:w="1135" w:type="dxa"/>
          </w:tcPr>
          <w:p w14:paraId="05349229" w14:textId="77777777" w:rsidR="000852DD" w:rsidRPr="00CD6E3E" w:rsidRDefault="000852DD" w:rsidP="000852DD">
            <w:pPr>
              <w:jc w:val="center"/>
              <w:rPr>
                <w:rFonts w:cs="Segoe UI"/>
                <w:sz w:val="16"/>
                <w:szCs w:val="16"/>
                <w:lang w:val="it-IT"/>
              </w:rPr>
            </w:pPr>
            <w:r w:rsidRPr="00724A5F">
              <w:rPr>
                <w:rFonts w:cs="Segoe UI"/>
                <w:sz w:val="16"/>
                <w:szCs w:val="16"/>
                <w:lang w:val="it-IT"/>
              </w:rPr>
              <w:t xml:space="preserve">SIP + NAT+ </w:t>
            </w:r>
          </w:p>
          <w:p w14:paraId="4CD7F39A" w14:textId="77777777" w:rsidR="000852DD" w:rsidRPr="00CD6E3E" w:rsidRDefault="000852DD" w:rsidP="000852DD">
            <w:pPr>
              <w:jc w:val="center"/>
              <w:rPr>
                <w:rFonts w:cs="Segoe UI"/>
                <w:sz w:val="16"/>
                <w:szCs w:val="16"/>
                <w:lang w:val="it-IT"/>
              </w:rPr>
            </w:pPr>
            <w:r w:rsidRPr="00CD6E3E">
              <w:rPr>
                <w:rFonts w:cs="Segoe UI"/>
                <w:sz w:val="16"/>
                <w:szCs w:val="16"/>
                <w:lang w:val="it-IT"/>
              </w:rPr>
              <w:t xml:space="preserve">TU AUDIO </w:t>
            </w:r>
          </w:p>
          <w:p w14:paraId="13A94A71" w14:textId="77777777" w:rsidR="000852DD" w:rsidRPr="00CD6E3E" w:rsidRDefault="000852DD" w:rsidP="000852DD">
            <w:pPr>
              <w:jc w:val="center"/>
              <w:rPr>
                <w:rFonts w:cs="Segoe UI"/>
                <w:sz w:val="16"/>
                <w:szCs w:val="16"/>
                <w:lang w:val="it-IT"/>
              </w:rPr>
            </w:pPr>
            <w:r w:rsidRPr="00CD6E3E">
              <w:rPr>
                <w:rFonts w:cs="Segoe UI"/>
                <w:sz w:val="16"/>
                <w:szCs w:val="16"/>
                <w:lang w:val="it-IT"/>
              </w:rPr>
              <w:t>+ TU VIDEO</w:t>
            </w:r>
          </w:p>
        </w:tc>
        <w:tc>
          <w:tcPr>
            <w:tcW w:w="803" w:type="dxa"/>
          </w:tcPr>
          <w:p w14:paraId="60998F51" w14:textId="77777777" w:rsidR="000852DD" w:rsidRPr="00CD6E3E" w:rsidRDefault="000852DD" w:rsidP="000852DD">
            <w:pPr>
              <w:jc w:val="center"/>
              <w:rPr>
                <w:rFonts w:cs="Segoe UI"/>
                <w:sz w:val="16"/>
                <w:szCs w:val="16"/>
                <w:lang w:val="it-IT"/>
              </w:rPr>
            </w:pPr>
            <w:r w:rsidRPr="00CD6E3E">
              <w:rPr>
                <w:rFonts w:cs="Segoe UI"/>
                <w:sz w:val="16"/>
                <w:szCs w:val="16"/>
                <w:lang w:val="it-IT"/>
              </w:rPr>
              <w:t>500 (398 NAT+100 TU AUDIO +2 TU VIDEO)</w:t>
            </w:r>
          </w:p>
        </w:tc>
        <w:tc>
          <w:tcPr>
            <w:tcW w:w="709" w:type="dxa"/>
          </w:tcPr>
          <w:p w14:paraId="7E1BEE17" w14:textId="77777777" w:rsidR="000852DD" w:rsidRPr="00E90208" w:rsidRDefault="000852DD" w:rsidP="000852DD">
            <w:pPr>
              <w:jc w:val="center"/>
              <w:rPr>
                <w:rFonts w:cs="Segoe UI"/>
                <w:sz w:val="16"/>
                <w:szCs w:val="16"/>
              </w:rPr>
            </w:pPr>
            <w:r w:rsidRPr="00E90208">
              <w:rPr>
                <w:rFonts w:cs="Segoe UI"/>
                <w:sz w:val="16"/>
                <w:szCs w:val="16"/>
              </w:rPr>
              <w:t>120/30</w:t>
            </w:r>
          </w:p>
        </w:tc>
        <w:tc>
          <w:tcPr>
            <w:tcW w:w="614" w:type="dxa"/>
          </w:tcPr>
          <w:p w14:paraId="1089D621" w14:textId="77777777" w:rsidR="000852DD" w:rsidRPr="00E90208" w:rsidRDefault="000852DD" w:rsidP="000852DD">
            <w:pPr>
              <w:jc w:val="center"/>
              <w:rPr>
                <w:rFonts w:cs="Segoe UI"/>
                <w:sz w:val="16"/>
                <w:szCs w:val="16"/>
              </w:rPr>
            </w:pPr>
            <w:r w:rsidRPr="00E90208">
              <w:rPr>
                <w:rFonts w:cs="Segoe UI"/>
                <w:sz w:val="16"/>
                <w:szCs w:val="16"/>
              </w:rPr>
              <w:t>4,16</w:t>
            </w:r>
          </w:p>
        </w:tc>
        <w:tc>
          <w:tcPr>
            <w:tcW w:w="993" w:type="dxa"/>
          </w:tcPr>
          <w:p w14:paraId="12E86783" w14:textId="77777777" w:rsidR="000852DD" w:rsidRPr="00E90208" w:rsidRDefault="000852DD" w:rsidP="000852DD">
            <w:pPr>
              <w:jc w:val="center"/>
              <w:rPr>
                <w:rFonts w:cs="Segoe UI"/>
                <w:sz w:val="16"/>
                <w:szCs w:val="16"/>
              </w:rPr>
            </w:pPr>
            <w:r w:rsidRPr="00E90208">
              <w:rPr>
                <w:rFonts w:cs="Segoe UI"/>
                <w:sz w:val="16"/>
                <w:szCs w:val="16"/>
              </w:rPr>
              <w:t>7 + 7</w:t>
            </w:r>
          </w:p>
        </w:tc>
        <w:tc>
          <w:tcPr>
            <w:tcW w:w="1275" w:type="dxa"/>
          </w:tcPr>
          <w:p w14:paraId="78D7D6EA" w14:textId="77777777" w:rsidR="000852DD" w:rsidRPr="00E90208" w:rsidRDefault="000852DD" w:rsidP="000852DD">
            <w:pPr>
              <w:jc w:val="center"/>
              <w:rPr>
                <w:rFonts w:cs="Segoe UI"/>
                <w:sz w:val="16"/>
                <w:szCs w:val="16"/>
              </w:rPr>
            </w:pPr>
            <w:r w:rsidRPr="00E90208">
              <w:rPr>
                <w:rFonts w:cs="Segoe UI"/>
                <w:sz w:val="16"/>
                <w:szCs w:val="16"/>
              </w:rPr>
              <w:t>UDP</w:t>
            </w:r>
          </w:p>
        </w:tc>
        <w:tc>
          <w:tcPr>
            <w:tcW w:w="993" w:type="dxa"/>
          </w:tcPr>
          <w:p w14:paraId="0B5CD668" w14:textId="77777777" w:rsidR="000852DD" w:rsidRPr="00E90208" w:rsidRDefault="000852DD" w:rsidP="000852DD">
            <w:pPr>
              <w:jc w:val="center"/>
              <w:rPr>
                <w:rFonts w:cs="Segoe UI"/>
                <w:sz w:val="16"/>
                <w:szCs w:val="16"/>
              </w:rPr>
            </w:pPr>
            <w:r w:rsidRPr="00E90208">
              <w:rPr>
                <w:rFonts w:cs="Segoe UI"/>
                <w:sz w:val="16"/>
                <w:szCs w:val="16"/>
              </w:rPr>
              <w:t>g711-g711</w:t>
            </w:r>
          </w:p>
          <w:p w14:paraId="039A0FF4" w14:textId="77777777" w:rsidR="000852DD" w:rsidRPr="00E90208" w:rsidRDefault="000852DD" w:rsidP="000852DD">
            <w:pPr>
              <w:jc w:val="center"/>
              <w:rPr>
                <w:rFonts w:cs="Segoe UI"/>
                <w:sz w:val="16"/>
                <w:szCs w:val="16"/>
              </w:rPr>
            </w:pPr>
            <w:r w:rsidRPr="00E90208">
              <w:rPr>
                <w:rFonts w:cs="Segoe UI"/>
                <w:sz w:val="16"/>
                <w:szCs w:val="16"/>
              </w:rPr>
              <w:t>+</w:t>
            </w:r>
          </w:p>
          <w:p w14:paraId="4862B1A5" w14:textId="77777777" w:rsidR="000852DD" w:rsidRPr="00E90208" w:rsidRDefault="000852DD" w:rsidP="000852DD">
            <w:pPr>
              <w:jc w:val="center"/>
              <w:rPr>
                <w:rFonts w:cs="Segoe UI"/>
                <w:sz w:val="16"/>
                <w:szCs w:val="16"/>
              </w:rPr>
            </w:pPr>
            <w:r w:rsidRPr="00E90208">
              <w:rPr>
                <w:rFonts w:cs="Segoe UI"/>
                <w:sz w:val="16"/>
                <w:szCs w:val="16"/>
              </w:rPr>
              <w:t>g711-g729</w:t>
            </w:r>
          </w:p>
          <w:p w14:paraId="0D45F504" w14:textId="77777777" w:rsidR="000852DD" w:rsidRPr="00E90208" w:rsidRDefault="000852DD" w:rsidP="000852DD">
            <w:pPr>
              <w:jc w:val="center"/>
              <w:rPr>
                <w:rFonts w:cs="Segoe UI"/>
                <w:sz w:val="16"/>
                <w:szCs w:val="16"/>
              </w:rPr>
            </w:pPr>
            <w:r w:rsidRPr="00E90208">
              <w:rPr>
                <w:rFonts w:cs="Segoe UI"/>
                <w:sz w:val="16"/>
                <w:szCs w:val="16"/>
              </w:rPr>
              <w:t>+</w:t>
            </w:r>
          </w:p>
          <w:p w14:paraId="4FD54769" w14:textId="77777777" w:rsidR="000852DD" w:rsidRPr="00E90208" w:rsidRDefault="000852DD" w:rsidP="000852DD">
            <w:pPr>
              <w:jc w:val="center"/>
              <w:rPr>
                <w:rFonts w:cs="Segoe UI"/>
                <w:sz w:val="16"/>
                <w:szCs w:val="16"/>
              </w:rPr>
            </w:pPr>
            <w:r w:rsidRPr="00E90208">
              <w:rPr>
                <w:rFonts w:cs="Segoe UI"/>
                <w:sz w:val="16"/>
                <w:szCs w:val="16"/>
              </w:rPr>
              <w:t>VP8-AVC</w:t>
            </w:r>
          </w:p>
        </w:tc>
        <w:tc>
          <w:tcPr>
            <w:tcW w:w="803" w:type="dxa"/>
          </w:tcPr>
          <w:p w14:paraId="44216062" w14:textId="77777777" w:rsidR="000852DD" w:rsidRPr="00E90208" w:rsidRDefault="000852DD" w:rsidP="000852DD">
            <w:pPr>
              <w:jc w:val="center"/>
              <w:rPr>
                <w:rFonts w:cs="Segoe UI"/>
                <w:sz w:val="16"/>
                <w:szCs w:val="16"/>
              </w:rPr>
            </w:pPr>
            <w:r w:rsidRPr="00E90208">
              <w:rPr>
                <w:rFonts w:cs="Segoe UI"/>
                <w:sz w:val="16"/>
                <w:szCs w:val="16"/>
              </w:rPr>
              <w:t>20 ms</w:t>
            </w:r>
          </w:p>
        </w:tc>
        <w:tc>
          <w:tcPr>
            <w:tcW w:w="1165" w:type="dxa"/>
          </w:tcPr>
          <w:p w14:paraId="4F7B7641" w14:textId="77777777" w:rsidR="000852DD" w:rsidRPr="00E90208" w:rsidRDefault="000852DD" w:rsidP="000852DD">
            <w:pPr>
              <w:jc w:val="center"/>
              <w:rPr>
                <w:rFonts w:cs="Segoe UI"/>
                <w:sz w:val="16"/>
                <w:szCs w:val="16"/>
              </w:rPr>
            </w:pPr>
            <w:r w:rsidRPr="00E90208">
              <w:rPr>
                <w:rFonts w:cs="Segoe UI"/>
                <w:sz w:val="16"/>
                <w:szCs w:val="16"/>
              </w:rPr>
              <w:t>&lt;1*10-4</w:t>
            </w:r>
          </w:p>
        </w:tc>
        <w:tc>
          <w:tcPr>
            <w:tcW w:w="1134" w:type="dxa"/>
          </w:tcPr>
          <w:p w14:paraId="4E746F9B" w14:textId="77777777" w:rsidR="000852DD" w:rsidRPr="00E90208" w:rsidRDefault="000852DD" w:rsidP="000852DD">
            <w:pPr>
              <w:jc w:val="center"/>
              <w:rPr>
                <w:rFonts w:cs="Segoe UI"/>
                <w:sz w:val="16"/>
                <w:szCs w:val="16"/>
              </w:rPr>
            </w:pPr>
            <w:r w:rsidRPr="00E90208">
              <w:rPr>
                <w:rFonts w:cs="Segoe UI"/>
                <w:sz w:val="16"/>
                <w:szCs w:val="16"/>
              </w:rPr>
              <w:t>cpu load, memory usage, throughput</w:t>
            </w:r>
          </w:p>
        </w:tc>
      </w:tr>
      <w:tr w:rsidR="000852DD" w:rsidRPr="004057AF" w14:paraId="2BABDCC8" w14:textId="77777777" w:rsidTr="000852DD">
        <w:trPr>
          <w:trHeight w:val="663"/>
        </w:trPr>
        <w:tc>
          <w:tcPr>
            <w:tcW w:w="1135" w:type="dxa"/>
          </w:tcPr>
          <w:p w14:paraId="3613257B" w14:textId="77777777" w:rsidR="000852DD" w:rsidRPr="00CD6E3E" w:rsidRDefault="000852DD" w:rsidP="000852DD">
            <w:pPr>
              <w:jc w:val="center"/>
              <w:rPr>
                <w:rFonts w:cs="Segoe UI"/>
                <w:sz w:val="16"/>
                <w:szCs w:val="16"/>
                <w:lang w:val="it-IT"/>
              </w:rPr>
            </w:pPr>
            <w:r w:rsidRPr="00724A5F">
              <w:rPr>
                <w:rFonts w:cs="Segoe UI"/>
                <w:sz w:val="16"/>
                <w:szCs w:val="16"/>
                <w:lang w:val="it-IT"/>
              </w:rPr>
              <w:t xml:space="preserve">SIP + NAT + TU AUDIO + TU VIDEO </w:t>
            </w:r>
          </w:p>
        </w:tc>
        <w:tc>
          <w:tcPr>
            <w:tcW w:w="803" w:type="dxa"/>
          </w:tcPr>
          <w:p w14:paraId="1791B70E" w14:textId="77777777" w:rsidR="000852DD" w:rsidRPr="00CD6E3E" w:rsidRDefault="000852DD" w:rsidP="000852DD">
            <w:pPr>
              <w:jc w:val="center"/>
              <w:rPr>
                <w:rFonts w:cs="Segoe UI"/>
                <w:sz w:val="16"/>
                <w:szCs w:val="16"/>
                <w:lang w:val="it-IT"/>
              </w:rPr>
            </w:pPr>
            <w:r w:rsidRPr="00CD6E3E">
              <w:rPr>
                <w:rFonts w:cs="Segoe UI"/>
                <w:sz w:val="16"/>
                <w:szCs w:val="16"/>
                <w:lang w:val="it-IT"/>
              </w:rPr>
              <w:t>250 (200 NAT+50 TU AUDIO +1 TU VIDEO)</w:t>
            </w:r>
          </w:p>
        </w:tc>
        <w:tc>
          <w:tcPr>
            <w:tcW w:w="709" w:type="dxa"/>
          </w:tcPr>
          <w:p w14:paraId="4C283F9E" w14:textId="77777777" w:rsidR="000852DD" w:rsidRPr="00E90208" w:rsidRDefault="000852DD" w:rsidP="000852DD">
            <w:pPr>
              <w:jc w:val="center"/>
              <w:rPr>
                <w:rFonts w:cs="Segoe UI"/>
                <w:sz w:val="16"/>
                <w:szCs w:val="16"/>
              </w:rPr>
            </w:pPr>
            <w:r w:rsidRPr="00E90208">
              <w:rPr>
                <w:rFonts w:cs="Segoe UI"/>
                <w:sz w:val="16"/>
                <w:szCs w:val="16"/>
              </w:rPr>
              <w:t>120/30</w:t>
            </w:r>
          </w:p>
        </w:tc>
        <w:tc>
          <w:tcPr>
            <w:tcW w:w="614" w:type="dxa"/>
          </w:tcPr>
          <w:p w14:paraId="3F1D7EB1" w14:textId="77777777" w:rsidR="000852DD" w:rsidRPr="00E90208" w:rsidRDefault="000852DD" w:rsidP="000852DD">
            <w:pPr>
              <w:jc w:val="center"/>
              <w:rPr>
                <w:rFonts w:cs="Segoe UI"/>
                <w:sz w:val="16"/>
                <w:szCs w:val="16"/>
              </w:rPr>
            </w:pPr>
            <w:r w:rsidRPr="00E90208">
              <w:rPr>
                <w:rFonts w:cs="Segoe UI"/>
                <w:sz w:val="16"/>
                <w:szCs w:val="16"/>
              </w:rPr>
              <w:t>2,08</w:t>
            </w:r>
          </w:p>
        </w:tc>
        <w:tc>
          <w:tcPr>
            <w:tcW w:w="993" w:type="dxa"/>
          </w:tcPr>
          <w:p w14:paraId="69923486" w14:textId="77777777" w:rsidR="000852DD" w:rsidRPr="00E90208" w:rsidRDefault="000852DD" w:rsidP="000852DD">
            <w:pPr>
              <w:jc w:val="center"/>
              <w:rPr>
                <w:rFonts w:cs="Segoe UI"/>
                <w:sz w:val="16"/>
                <w:szCs w:val="16"/>
              </w:rPr>
            </w:pPr>
            <w:r w:rsidRPr="00E90208">
              <w:rPr>
                <w:rFonts w:cs="Segoe UI"/>
                <w:sz w:val="16"/>
                <w:szCs w:val="16"/>
              </w:rPr>
              <w:t>7 + 7</w:t>
            </w:r>
          </w:p>
        </w:tc>
        <w:tc>
          <w:tcPr>
            <w:tcW w:w="1275" w:type="dxa"/>
          </w:tcPr>
          <w:p w14:paraId="28F5EBEC" w14:textId="77777777" w:rsidR="000852DD" w:rsidRPr="00E90208" w:rsidRDefault="000852DD" w:rsidP="000852DD">
            <w:pPr>
              <w:jc w:val="center"/>
              <w:rPr>
                <w:rFonts w:cs="Segoe UI"/>
                <w:sz w:val="16"/>
                <w:szCs w:val="16"/>
              </w:rPr>
            </w:pPr>
            <w:r w:rsidRPr="00E90208">
              <w:rPr>
                <w:rFonts w:cs="Segoe UI"/>
                <w:sz w:val="16"/>
                <w:szCs w:val="16"/>
              </w:rPr>
              <w:t>UDP</w:t>
            </w:r>
          </w:p>
        </w:tc>
        <w:tc>
          <w:tcPr>
            <w:tcW w:w="993" w:type="dxa"/>
          </w:tcPr>
          <w:p w14:paraId="7D687E25" w14:textId="77777777" w:rsidR="000852DD" w:rsidRPr="00E90208" w:rsidRDefault="000852DD" w:rsidP="000852DD">
            <w:pPr>
              <w:jc w:val="center"/>
              <w:rPr>
                <w:rFonts w:cs="Segoe UI"/>
                <w:sz w:val="16"/>
                <w:szCs w:val="16"/>
              </w:rPr>
            </w:pPr>
            <w:r w:rsidRPr="00E90208">
              <w:rPr>
                <w:rFonts w:cs="Segoe UI"/>
                <w:sz w:val="16"/>
                <w:szCs w:val="16"/>
              </w:rPr>
              <w:t>g711-g711</w:t>
            </w:r>
          </w:p>
          <w:p w14:paraId="2CBC413C" w14:textId="77777777" w:rsidR="000852DD" w:rsidRPr="00E90208" w:rsidRDefault="000852DD" w:rsidP="000852DD">
            <w:pPr>
              <w:jc w:val="center"/>
              <w:rPr>
                <w:rFonts w:cs="Segoe UI"/>
                <w:sz w:val="16"/>
                <w:szCs w:val="16"/>
              </w:rPr>
            </w:pPr>
            <w:r w:rsidRPr="00E90208">
              <w:rPr>
                <w:rFonts w:cs="Segoe UI"/>
                <w:sz w:val="16"/>
                <w:szCs w:val="16"/>
              </w:rPr>
              <w:t>+</w:t>
            </w:r>
          </w:p>
          <w:p w14:paraId="4D1F74EF" w14:textId="77777777" w:rsidR="000852DD" w:rsidRPr="00E90208" w:rsidRDefault="000852DD" w:rsidP="000852DD">
            <w:pPr>
              <w:jc w:val="center"/>
              <w:rPr>
                <w:rFonts w:cs="Segoe UI"/>
                <w:sz w:val="16"/>
                <w:szCs w:val="16"/>
              </w:rPr>
            </w:pPr>
            <w:r w:rsidRPr="00E90208">
              <w:rPr>
                <w:rFonts w:cs="Segoe UI"/>
                <w:sz w:val="16"/>
                <w:szCs w:val="16"/>
              </w:rPr>
              <w:t>g711-g729</w:t>
            </w:r>
          </w:p>
          <w:p w14:paraId="4AD5E25E" w14:textId="77777777" w:rsidR="000852DD" w:rsidRPr="00E90208" w:rsidRDefault="000852DD" w:rsidP="000852DD">
            <w:pPr>
              <w:jc w:val="center"/>
              <w:rPr>
                <w:rFonts w:cs="Segoe UI"/>
                <w:sz w:val="16"/>
                <w:szCs w:val="16"/>
              </w:rPr>
            </w:pPr>
            <w:r w:rsidRPr="00E90208">
              <w:rPr>
                <w:rFonts w:cs="Segoe UI"/>
                <w:sz w:val="16"/>
                <w:szCs w:val="16"/>
              </w:rPr>
              <w:t>+</w:t>
            </w:r>
          </w:p>
          <w:p w14:paraId="0A5A1F6C" w14:textId="77777777" w:rsidR="000852DD" w:rsidRPr="00E90208" w:rsidRDefault="000852DD" w:rsidP="000852DD">
            <w:pPr>
              <w:jc w:val="center"/>
              <w:rPr>
                <w:rFonts w:cs="Segoe UI"/>
                <w:sz w:val="16"/>
                <w:szCs w:val="16"/>
              </w:rPr>
            </w:pPr>
            <w:r w:rsidRPr="00E90208">
              <w:rPr>
                <w:rFonts w:cs="Segoe UI"/>
                <w:sz w:val="16"/>
                <w:szCs w:val="16"/>
              </w:rPr>
              <w:t>VP8-AVC</w:t>
            </w:r>
          </w:p>
        </w:tc>
        <w:tc>
          <w:tcPr>
            <w:tcW w:w="803" w:type="dxa"/>
          </w:tcPr>
          <w:p w14:paraId="3E741B98" w14:textId="77777777" w:rsidR="000852DD" w:rsidRPr="00E90208" w:rsidRDefault="000852DD" w:rsidP="000852DD">
            <w:pPr>
              <w:jc w:val="center"/>
              <w:rPr>
                <w:rFonts w:cs="Segoe UI"/>
                <w:sz w:val="16"/>
                <w:szCs w:val="16"/>
              </w:rPr>
            </w:pPr>
            <w:r w:rsidRPr="00E90208">
              <w:rPr>
                <w:rFonts w:cs="Segoe UI"/>
                <w:sz w:val="16"/>
                <w:szCs w:val="16"/>
              </w:rPr>
              <w:t>20 ms</w:t>
            </w:r>
          </w:p>
        </w:tc>
        <w:tc>
          <w:tcPr>
            <w:tcW w:w="1165" w:type="dxa"/>
          </w:tcPr>
          <w:p w14:paraId="07537A40" w14:textId="77777777" w:rsidR="000852DD" w:rsidRPr="00E90208" w:rsidRDefault="000852DD" w:rsidP="000852DD">
            <w:pPr>
              <w:jc w:val="center"/>
              <w:rPr>
                <w:rFonts w:cs="Segoe UI"/>
                <w:sz w:val="16"/>
                <w:szCs w:val="16"/>
              </w:rPr>
            </w:pPr>
            <w:r w:rsidRPr="00E90208">
              <w:rPr>
                <w:rFonts w:cs="Segoe UI"/>
                <w:sz w:val="16"/>
                <w:szCs w:val="16"/>
              </w:rPr>
              <w:t>&lt;1*10-4</w:t>
            </w:r>
          </w:p>
        </w:tc>
        <w:tc>
          <w:tcPr>
            <w:tcW w:w="1134" w:type="dxa"/>
          </w:tcPr>
          <w:p w14:paraId="2885AF89" w14:textId="77777777" w:rsidR="000852DD" w:rsidRPr="00E90208" w:rsidRDefault="000852DD" w:rsidP="000852DD">
            <w:pPr>
              <w:jc w:val="center"/>
              <w:rPr>
                <w:rFonts w:cs="Segoe UI"/>
                <w:sz w:val="16"/>
                <w:szCs w:val="16"/>
              </w:rPr>
            </w:pPr>
            <w:r w:rsidRPr="00E90208">
              <w:rPr>
                <w:rFonts w:cs="Segoe UI"/>
                <w:sz w:val="16"/>
                <w:szCs w:val="16"/>
              </w:rPr>
              <w:t>cpu load, memory usage, throughput</w:t>
            </w:r>
          </w:p>
        </w:tc>
      </w:tr>
    </w:tbl>
    <w:p w14:paraId="72758954" w14:textId="6E8752C4" w:rsidR="001C2D68" w:rsidRPr="00E90208" w:rsidRDefault="001C2D68" w:rsidP="009D27BE">
      <w:pPr>
        <w:spacing w:after="200"/>
        <w:ind w:left="2160" w:firstLine="720"/>
        <w:rPr>
          <w:b/>
          <w:bCs/>
          <w:color w:val="365F91" w:themeColor="accent1" w:themeShade="BF"/>
        </w:rPr>
      </w:pPr>
      <w:r w:rsidRPr="004057AF">
        <w:rPr>
          <w:b/>
          <w:bCs/>
          <w:color w:val="365F91" w:themeColor="accent1" w:themeShade="BF"/>
        </w:rPr>
        <w:t xml:space="preserve">Table </w:t>
      </w:r>
      <w:r w:rsidRPr="00CD6E3E">
        <w:rPr>
          <w:b/>
          <w:bCs/>
          <w:color w:val="365F91" w:themeColor="accent1" w:themeShade="BF"/>
        </w:rPr>
        <w:fldChar w:fldCharType="begin"/>
      </w:r>
      <w:r w:rsidRPr="004057AF">
        <w:rPr>
          <w:b/>
          <w:bCs/>
          <w:color w:val="365F91" w:themeColor="accent1" w:themeShade="BF"/>
        </w:rPr>
        <w:instrText xml:space="preserve"> SEQ Table \* ARABIC </w:instrText>
      </w:r>
      <w:r w:rsidRPr="00CD6E3E">
        <w:rPr>
          <w:b/>
          <w:bCs/>
          <w:color w:val="365F91" w:themeColor="accent1" w:themeShade="BF"/>
        </w:rPr>
        <w:fldChar w:fldCharType="separate"/>
      </w:r>
      <w:r w:rsidR="00F4646D" w:rsidRPr="004057AF">
        <w:rPr>
          <w:b/>
          <w:bCs/>
          <w:noProof/>
          <w:color w:val="365F91" w:themeColor="accent1" w:themeShade="BF"/>
        </w:rPr>
        <w:t>5</w:t>
      </w:r>
      <w:r w:rsidRPr="00CD6E3E">
        <w:rPr>
          <w:b/>
          <w:bCs/>
          <w:noProof/>
          <w:color w:val="365F91" w:themeColor="accent1" w:themeShade="BF"/>
        </w:rPr>
        <w:fldChar w:fldCharType="end"/>
      </w:r>
      <w:r w:rsidR="009C59C4" w:rsidRPr="00E90208">
        <w:rPr>
          <w:b/>
          <w:bCs/>
          <w:noProof/>
          <w:color w:val="365F91" w:themeColor="accent1" w:themeShade="BF"/>
        </w:rPr>
        <w:t xml:space="preserve"> </w:t>
      </w:r>
      <w:r w:rsidRPr="00E90208">
        <w:rPr>
          <w:b/>
          <w:bCs/>
          <w:color w:val="365F91" w:themeColor="accent1" w:themeShade="BF"/>
        </w:rPr>
        <w:t xml:space="preserve">-  </w:t>
      </w:r>
      <w:r w:rsidR="009C59C4" w:rsidRPr="00E90208">
        <w:rPr>
          <w:b/>
          <w:bCs/>
          <w:color w:val="365F91" w:themeColor="accent1" w:themeShade="BF"/>
        </w:rPr>
        <w:t xml:space="preserve">vSBC - </w:t>
      </w:r>
      <w:r w:rsidRPr="00E90208">
        <w:rPr>
          <w:b/>
          <w:bCs/>
          <w:color w:val="365F91" w:themeColor="accent1" w:themeShade="BF"/>
        </w:rPr>
        <w:t xml:space="preserve">Key </w:t>
      </w:r>
      <w:r w:rsidRPr="00E90208">
        <w:rPr>
          <w:b/>
          <w:bCs/>
          <w:color w:val="365F91" w:themeColor="accent1" w:themeShade="BF"/>
          <w:sz w:val="20"/>
          <w:szCs w:val="20"/>
        </w:rPr>
        <w:t>usage</w:t>
      </w:r>
      <w:r w:rsidRPr="00E90208">
        <w:rPr>
          <w:b/>
          <w:bCs/>
          <w:color w:val="365F91" w:themeColor="accent1" w:themeShade="BF"/>
        </w:rPr>
        <w:t xml:space="preserve"> scenarios</w:t>
      </w:r>
    </w:p>
    <w:p w14:paraId="18DF334E" w14:textId="698198F9" w:rsidR="001C2D68" w:rsidRPr="004057AF" w:rsidRDefault="001C2D68" w:rsidP="008964F1">
      <w:pPr>
        <w:pStyle w:val="Heading1"/>
        <w:numPr>
          <w:ilvl w:val="0"/>
          <w:numId w:val="0"/>
        </w:numPr>
      </w:pPr>
    </w:p>
    <w:p w14:paraId="45BFF5FA" w14:textId="2FCE9186" w:rsidR="001C2D68" w:rsidRPr="00E90208" w:rsidRDefault="00D37A63" w:rsidP="008964F1">
      <w:pPr>
        <w:pStyle w:val="Heading2"/>
      </w:pPr>
      <w:bookmarkStart w:id="282" w:name="_Toc456088918"/>
      <w:r w:rsidRPr="00E90208">
        <w:t>Configure The Test Environment</w:t>
      </w:r>
      <w:bookmarkEnd w:id="282"/>
    </w:p>
    <w:p w14:paraId="704C4BF6" w14:textId="2D89D122" w:rsidR="001C2D68" w:rsidRPr="00CD6E3E" w:rsidRDefault="00D37A63" w:rsidP="008964F1">
      <w:pPr>
        <w:pStyle w:val="Heading3"/>
      </w:pPr>
      <w:bookmarkStart w:id="283" w:name="_Toc452389996"/>
      <w:bookmarkStart w:id="284" w:name="_Toc456088919"/>
      <w:r w:rsidRPr="00CD6E3E">
        <w:t xml:space="preserve">vSBC </w:t>
      </w:r>
      <w:bookmarkEnd w:id="283"/>
      <w:r w:rsidR="00CD600B" w:rsidRPr="00CD6E3E">
        <w:t>scenario</w:t>
      </w:r>
      <w:bookmarkEnd w:id="284"/>
    </w:p>
    <w:p w14:paraId="3A0B1BE5" w14:textId="77777777" w:rsidR="001C2D68" w:rsidRPr="00E90208" w:rsidRDefault="001C2D68" w:rsidP="001C2D68">
      <w:r w:rsidRPr="00E90208">
        <w:t>Information about the test environment in Italtel’s laboratory is described below.</w:t>
      </w:r>
    </w:p>
    <w:p w14:paraId="573A0006" w14:textId="77777777" w:rsidR="001C2D68" w:rsidRPr="004057AF" w:rsidRDefault="001C2D68" w:rsidP="00E752D4">
      <w:pPr>
        <w:numPr>
          <w:ilvl w:val="0"/>
          <w:numId w:val="62"/>
        </w:numPr>
        <w:spacing w:after="0"/>
        <w:contextualSpacing/>
        <w:jc w:val="left"/>
        <w:rPr>
          <w:i/>
        </w:rPr>
      </w:pPr>
      <w:r w:rsidRPr="004057AF">
        <w:rPr>
          <w:i/>
        </w:rPr>
        <w:t xml:space="preserve">vSBC sw info: </w:t>
      </w:r>
    </w:p>
    <w:p w14:paraId="671FCC3B" w14:textId="77777777" w:rsidR="001C2D68" w:rsidRPr="004057AF" w:rsidRDefault="001C2D68" w:rsidP="001C2D68">
      <w:pPr>
        <w:spacing w:after="0"/>
        <w:jc w:val="left"/>
        <w:rPr>
          <w:i/>
        </w:rPr>
      </w:pPr>
    </w:p>
    <w:p w14:paraId="49EADC68" w14:textId="77777777" w:rsidR="001C2D68" w:rsidRPr="004057AF" w:rsidRDefault="001C2D68" w:rsidP="00E752D4">
      <w:pPr>
        <w:numPr>
          <w:ilvl w:val="0"/>
          <w:numId w:val="58"/>
        </w:numPr>
        <w:tabs>
          <w:tab w:val="num" w:pos="786"/>
        </w:tabs>
        <w:spacing w:after="0"/>
        <w:ind w:left="786" w:hanging="426"/>
        <w:jc w:val="left"/>
        <w:rPr>
          <w:b/>
          <w:bCs/>
        </w:rPr>
      </w:pPr>
      <w:r w:rsidRPr="004057AF">
        <w:t>Test plant internal name</w:t>
      </w:r>
      <w:r w:rsidRPr="004057AF">
        <w:tab/>
        <w:t>p33i13a</w:t>
      </w:r>
    </w:p>
    <w:p w14:paraId="52166DFA" w14:textId="77777777" w:rsidR="001C2D68" w:rsidRPr="004057AF" w:rsidRDefault="001C2D68" w:rsidP="00E752D4">
      <w:pPr>
        <w:numPr>
          <w:ilvl w:val="0"/>
          <w:numId w:val="58"/>
        </w:numPr>
        <w:tabs>
          <w:tab w:val="num" w:pos="786"/>
        </w:tabs>
        <w:spacing w:after="0"/>
        <w:ind w:left="786" w:hanging="426"/>
        <w:jc w:val="left"/>
        <w:rPr>
          <w:b/>
          <w:bCs/>
        </w:rPr>
      </w:pPr>
      <w:r w:rsidRPr="004057AF">
        <w:t>Software version</w:t>
      </w:r>
      <w:r w:rsidRPr="004057AF">
        <w:tab/>
      </w:r>
      <w:r w:rsidRPr="004057AF">
        <w:tab/>
        <w:t>(derived from product version of NM-S 2.8-00)</w:t>
      </w:r>
    </w:p>
    <w:p w14:paraId="4185F4C0" w14:textId="77777777" w:rsidR="001C2D68" w:rsidRPr="004057AF" w:rsidRDefault="001C2D68" w:rsidP="00E752D4">
      <w:pPr>
        <w:numPr>
          <w:ilvl w:val="0"/>
          <w:numId w:val="58"/>
        </w:numPr>
        <w:tabs>
          <w:tab w:val="num" w:pos="786"/>
        </w:tabs>
        <w:spacing w:after="0"/>
        <w:ind w:left="786" w:hanging="426"/>
        <w:jc w:val="left"/>
        <w:rPr>
          <w:b/>
          <w:bCs/>
        </w:rPr>
      </w:pPr>
      <w:r w:rsidRPr="004057AF">
        <w:t>Patch list</w:t>
      </w:r>
      <w:r w:rsidRPr="004057AF">
        <w:tab/>
      </w:r>
      <w:r w:rsidRPr="004057AF">
        <w:tab/>
      </w:r>
    </w:p>
    <w:p w14:paraId="4B0B36ED" w14:textId="77777777" w:rsidR="001C2D68" w:rsidRPr="004057AF" w:rsidRDefault="001C2D68" w:rsidP="001C2D68">
      <w:pPr>
        <w:spacing w:after="0"/>
        <w:ind w:left="786"/>
        <w:jc w:val="left"/>
      </w:pPr>
      <w:r w:rsidRPr="004057AF">
        <w:t>(CollectD: net-snmp-libs-5.5-54.el6_7.1.x86_64.rpm, libcollectdclient-5.4.1-1.el6.x86_64.rpm, collectd-5.4.1-1.el6.x86_64.rpm, collectd.conf, types.db, types.db.custom, collectd-BGW.conf, send_data.sh)</w:t>
      </w:r>
    </w:p>
    <w:p w14:paraId="0846FF63" w14:textId="77777777" w:rsidR="001C2D68" w:rsidRPr="004057AF" w:rsidRDefault="001C2D68" w:rsidP="001C2D68">
      <w:pPr>
        <w:spacing w:after="0"/>
        <w:ind w:left="786"/>
        <w:jc w:val="left"/>
      </w:pPr>
    </w:p>
    <w:p w14:paraId="26C031EA" w14:textId="77777777" w:rsidR="001C2D68" w:rsidRPr="004057AF" w:rsidRDefault="001C2D68" w:rsidP="001C2D68">
      <w:pPr>
        <w:spacing w:after="0"/>
        <w:ind w:left="786"/>
        <w:jc w:val="left"/>
        <w:rPr>
          <w:rFonts w:ascii="Consolas" w:hAnsi="Consolas" w:cs="Consolas"/>
          <w:sz w:val="20"/>
          <w:szCs w:val="20"/>
        </w:rPr>
      </w:pPr>
      <w:r w:rsidRPr="004057AF">
        <w:t>(Middleware API: NMS-VNF-MiddlewareApi.zip)</w:t>
      </w:r>
    </w:p>
    <w:p w14:paraId="36479348" w14:textId="77777777" w:rsidR="001C2D68" w:rsidRPr="004057AF" w:rsidRDefault="001C2D68" w:rsidP="001C2D68">
      <w:pPr>
        <w:spacing w:after="0"/>
        <w:ind w:left="786"/>
        <w:jc w:val="left"/>
        <w:rPr>
          <w:rFonts w:ascii="Consolas" w:hAnsi="Consolas" w:cs="Consolas"/>
          <w:sz w:val="20"/>
          <w:szCs w:val="20"/>
        </w:rPr>
      </w:pPr>
    </w:p>
    <w:p w14:paraId="72EA109D" w14:textId="77777777" w:rsidR="001C2D68" w:rsidRPr="004057AF" w:rsidRDefault="001C2D68" w:rsidP="001C2D68">
      <w:pPr>
        <w:spacing w:after="0"/>
        <w:ind w:left="786"/>
        <w:jc w:val="left"/>
      </w:pPr>
      <w:r w:rsidRPr="004057AF">
        <w:t>(Cloud Init: cloud-init-0.7.4-2.el6.noarch.rpm, heat-cfntools-1.2.6-2.el6.noarch.rpm, libyaml-0.1.5-1.el6.x86_64.rpm, python-argparse-1.2.1-2.el6.noarch.rpm, python-backports-1.0-3.el6.x86_64.rpm, python-backports-ssl_match_hostname-3.4.0.2-1.el6.noarch.rpm, python-boto-2.27.0-1.el6.noarch.rpm, python-chardet-2.0.1-1.el6.noarch.rpm, python-cheetah-2.4.1-1.el6.x86_64.rpm, python-configobj-4.6.0-3.el6.noarch.rpm, python-jsonpatch-1.2-2.el6.noarch.rpm, python-jsonpointer-1.0-3.el6.noarch.rpm, python-ordereddict-1.1-2.el6.noarch.rpm, python-prettytable-0.7.2-1.el6.noarch.rpm, python-psutil-0.6.1-1.el6.x86_64.rpm, python-requests-1.1.0-4.el6.noarch.rpm, python-six-1.4.1-1.el6.noarch.rpm, python-urllib3-1.5-7.el6.noarch.rpm, PyYAML-3.10-3.el6.x86_64.rpm)</w:t>
      </w:r>
      <w:r w:rsidRPr="004057AF">
        <w:tab/>
      </w:r>
    </w:p>
    <w:p w14:paraId="188C409D" w14:textId="77777777" w:rsidR="001C2D68" w:rsidRPr="004057AF" w:rsidRDefault="001C2D68" w:rsidP="001C2D68">
      <w:pPr>
        <w:spacing w:after="0"/>
        <w:jc w:val="left"/>
        <w:rPr>
          <w:i/>
        </w:rPr>
      </w:pPr>
    </w:p>
    <w:p w14:paraId="579777F6" w14:textId="77777777" w:rsidR="001C2D68" w:rsidRPr="004057AF" w:rsidRDefault="001C2D68" w:rsidP="00E752D4">
      <w:pPr>
        <w:numPr>
          <w:ilvl w:val="0"/>
          <w:numId w:val="62"/>
        </w:numPr>
        <w:spacing w:after="0"/>
        <w:contextualSpacing/>
        <w:jc w:val="left"/>
        <w:rPr>
          <w:i/>
        </w:rPr>
      </w:pPr>
      <w:r w:rsidRPr="004057AF">
        <w:rPr>
          <w:i/>
        </w:rPr>
        <w:t>vSBC internal logical configuration</w:t>
      </w:r>
    </w:p>
    <w:p w14:paraId="68E209A8" w14:textId="77777777" w:rsidR="001C2D68" w:rsidRPr="004057AF" w:rsidRDefault="001C2D68" w:rsidP="001C2D68">
      <w:pPr>
        <w:tabs>
          <w:tab w:val="num" w:pos="426"/>
        </w:tabs>
        <w:spacing w:after="0"/>
        <w:jc w:val="left"/>
      </w:pPr>
    </w:p>
    <w:p w14:paraId="42996472" w14:textId="77777777" w:rsidR="001C2D68" w:rsidRPr="004057AF" w:rsidRDefault="001C2D68" w:rsidP="001C2D68">
      <w:pPr>
        <w:tabs>
          <w:tab w:val="num" w:pos="426"/>
        </w:tabs>
        <w:spacing w:after="0"/>
        <w:jc w:val="left"/>
      </w:pPr>
      <w:r w:rsidRPr="005B7773">
        <w:rPr>
          <w:noProof/>
          <w:lang w:val="en-US"/>
        </w:rPr>
        <w:drawing>
          <wp:inline distT="0" distB="0" distL="0" distR="0" wp14:anchorId="1EAF3BB8" wp14:editId="751C6E74">
            <wp:extent cx="5359764" cy="1190625"/>
            <wp:effectExtent l="0" t="0" r="0" b="0"/>
            <wp:docPr id="204" name="Immagin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370646" cy="1193042"/>
                    </a:xfrm>
                    <a:prstGeom prst="rect">
                      <a:avLst/>
                    </a:prstGeom>
                    <a:noFill/>
                    <a:ln>
                      <a:noFill/>
                    </a:ln>
                  </pic:spPr>
                </pic:pic>
              </a:graphicData>
            </a:graphic>
          </wp:inline>
        </w:drawing>
      </w:r>
    </w:p>
    <w:p w14:paraId="11AF5145" w14:textId="77777777" w:rsidR="001C2D68" w:rsidRPr="004057AF" w:rsidRDefault="001C2D68" w:rsidP="001C2D68">
      <w:pPr>
        <w:tabs>
          <w:tab w:val="num" w:pos="426"/>
        </w:tabs>
        <w:spacing w:after="0"/>
        <w:jc w:val="left"/>
      </w:pPr>
    </w:p>
    <w:p w14:paraId="0DCD6E1B" w14:textId="524C479F" w:rsidR="001C2D68" w:rsidRPr="00DF691D" w:rsidRDefault="00F05F7C" w:rsidP="00F05F7C">
      <w:pPr>
        <w:pStyle w:val="Caption"/>
        <w:rPr>
          <w:b w:val="0"/>
          <w:szCs w:val="20"/>
        </w:rPr>
      </w:pPr>
      <w:bookmarkStart w:id="285" w:name="_Toc456088976"/>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94706A" w:rsidRPr="00DF691D">
        <w:rPr>
          <w:b w:val="0"/>
          <w:noProof/>
          <w:szCs w:val="20"/>
        </w:rPr>
        <w:t>42</w:t>
      </w:r>
      <w:r w:rsidRPr="00DF691D">
        <w:rPr>
          <w:b w:val="0"/>
          <w:szCs w:val="20"/>
        </w:rPr>
        <w:fldChar w:fldCharType="end"/>
      </w:r>
      <w:r w:rsidR="007B4F95" w:rsidRPr="00DF691D">
        <w:rPr>
          <w:b w:val="0"/>
          <w:szCs w:val="20"/>
        </w:rPr>
        <w:t xml:space="preserve"> -</w:t>
      </w:r>
      <w:r w:rsidR="001C2D68" w:rsidRPr="00DF691D">
        <w:rPr>
          <w:b w:val="0"/>
          <w:szCs w:val="20"/>
        </w:rPr>
        <w:t xml:space="preserve"> Internal Overview of logical configuration</w:t>
      </w:r>
      <w:bookmarkEnd w:id="285"/>
    </w:p>
    <w:p w14:paraId="744F8BCD" w14:textId="77777777" w:rsidR="00F05F7C" w:rsidRPr="00E90208" w:rsidRDefault="00F05F7C" w:rsidP="00F05F7C"/>
    <w:p w14:paraId="1D05B177" w14:textId="50B0FCBA" w:rsidR="001C2D68" w:rsidRPr="004057AF" w:rsidRDefault="005A4C4B" w:rsidP="00E752D4">
      <w:pPr>
        <w:numPr>
          <w:ilvl w:val="0"/>
          <w:numId w:val="60"/>
        </w:numPr>
        <w:tabs>
          <w:tab w:val="num" w:pos="426"/>
        </w:tabs>
        <w:spacing w:after="0"/>
        <w:contextualSpacing/>
        <w:jc w:val="left"/>
        <w:rPr>
          <w:i/>
        </w:rPr>
      </w:pPr>
      <w:r w:rsidRPr="004057AF">
        <w:rPr>
          <w:i/>
        </w:rPr>
        <w:t>vSBC SIP</w:t>
      </w:r>
      <w:r w:rsidR="001C2D68" w:rsidRPr="004057AF">
        <w:rPr>
          <w:i/>
        </w:rPr>
        <w:t xml:space="preserve"> Interfaces</w:t>
      </w:r>
    </w:p>
    <w:p w14:paraId="7E75E9C9" w14:textId="77777777" w:rsidR="001C2D68" w:rsidRPr="004057AF" w:rsidRDefault="001C2D68" w:rsidP="001C2D68">
      <w:pPr>
        <w:tabs>
          <w:tab w:val="num" w:pos="426"/>
        </w:tabs>
        <w:spacing w:after="0"/>
        <w:jc w:val="left"/>
      </w:pPr>
      <w:r w:rsidRPr="005B7773">
        <w:rPr>
          <w:noProof/>
          <w:lang w:val="en-US"/>
        </w:rPr>
        <w:lastRenderedPageBreak/>
        <w:drawing>
          <wp:inline distT="0" distB="0" distL="0" distR="0" wp14:anchorId="717EB736" wp14:editId="23193DFA">
            <wp:extent cx="4962525" cy="1930687"/>
            <wp:effectExtent l="0" t="0" r="0" b="0"/>
            <wp:docPr id="205" name="Immagin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66587" cy="1932267"/>
                    </a:xfrm>
                    <a:prstGeom prst="rect">
                      <a:avLst/>
                    </a:prstGeom>
                    <a:noFill/>
                    <a:ln>
                      <a:noFill/>
                    </a:ln>
                  </pic:spPr>
                </pic:pic>
              </a:graphicData>
            </a:graphic>
          </wp:inline>
        </w:drawing>
      </w:r>
    </w:p>
    <w:p w14:paraId="0C96AFC5" w14:textId="35E5A275" w:rsidR="001C2D68" w:rsidRPr="00DF691D" w:rsidRDefault="00F05F7C" w:rsidP="00F05F7C">
      <w:pPr>
        <w:pStyle w:val="Caption"/>
        <w:rPr>
          <w:b w:val="0"/>
          <w:bCs w:val="0"/>
          <w:szCs w:val="20"/>
        </w:rPr>
      </w:pPr>
      <w:bookmarkStart w:id="286" w:name="_Toc456088977"/>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310AF7" w:rsidRPr="00DF691D">
        <w:rPr>
          <w:b w:val="0"/>
          <w:noProof/>
          <w:szCs w:val="20"/>
        </w:rPr>
        <w:t>43</w:t>
      </w:r>
      <w:r w:rsidRPr="00DF691D">
        <w:rPr>
          <w:b w:val="0"/>
          <w:szCs w:val="20"/>
        </w:rPr>
        <w:fldChar w:fldCharType="end"/>
      </w:r>
      <w:r w:rsidR="005A4C4B" w:rsidRPr="00DF691D">
        <w:rPr>
          <w:b w:val="0"/>
          <w:szCs w:val="20"/>
        </w:rPr>
        <w:t xml:space="preserve"> - SIP</w:t>
      </w:r>
      <w:r w:rsidR="001C2D68" w:rsidRPr="00DF691D">
        <w:rPr>
          <w:b w:val="0"/>
          <w:szCs w:val="20"/>
        </w:rPr>
        <w:t xml:space="preserve"> Interfaces (address and port)</w:t>
      </w:r>
      <w:bookmarkEnd w:id="286"/>
    </w:p>
    <w:p w14:paraId="73ABA1A4" w14:textId="77777777" w:rsidR="00842F3E" w:rsidRPr="00E90208" w:rsidRDefault="00842F3E" w:rsidP="001C2D68">
      <w:pPr>
        <w:spacing w:after="200"/>
        <w:jc w:val="center"/>
        <w:rPr>
          <w:b/>
          <w:bCs/>
          <w:color w:val="365F91" w:themeColor="accent1" w:themeShade="BF"/>
          <w:sz w:val="20"/>
          <w:szCs w:val="18"/>
        </w:rPr>
      </w:pPr>
    </w:p>
    <w:p w14:paraId="0BE1D3D7" w14:textId="77777777" w:rsidR="001C2D68" w:rsidRPr="004057AF" w:rsidRDefault="001C2D68" w:rsidP="00E752D4">
      <w:pPr>
        <w:numPr>
          <w:ilvl w:val="0"/>
          <w:numId w:val="60"/>
        </w:numPr>
        <w:tabs>
          <w:tab w:val="num" w:pos="426"/>
        </w:tabs>
        <w:spacing w:after="0"/>
        <w:contextualSpacing/>
        <w:jc w:val="left"/>
        <w:rPr>
          <w:i/>
        </w:rPr>
      </w:pPr>
      <w:r w:rsidRPr="004057AF">
        <w:rPr>
          <w:i/>
        </w:rPr>
        <w:t>vSBC Media Interfaces</w:t>
      </w:r>
    </w:p>
    <w:p w14:paraId="71888637" w14:textId="77777777" w:rsidR="001C2D68" w:rsidRPr="004057AF" w:rsidRDefault="001C2D68" w:rsidP="001C2D68">
      <w:pPr>
        <w:tabs>
          <w:tab w:val="num" w:pos="426"/>
        </w:tabs>
        <w:spacing w:after="0"/>
        <w:ind w:left="360"/>
        <w:contextualSpacing/>
        <w:jc w:val="left"/>
        <w:rPr>
          <w:i/>
        </w:rPr>
      </w:pPr>
    </w:p>
    <w:p w14:paraId="1D91E524" w14:textId="77777777" w:rsidR="001C2D68" w:rsidRPr="004057AF" w:rsidRDefault="001C2D68" w:rsidP="001C2D68">
      <w:pPr>
        <w:tabs>
          <w:tab w:val="num" w:pos="426"/>
        </w:tabs>
        <w:spacing w:after="0"/>
        <w:jc w:val="left"/>
      </w:pPr>
      <w:r w:rsidRPr="005B7773">
        <w:rPr>
          <w:noProof/>
          <w:lang w:val="en-US"/>
        </w:rPr>
        <w:drawing>
          <wp:inline distT="0" distB="0" distL="0" distR="0" wp14:anchorId="462310AC" wp14:editId="47281F58">
            <wp:extent cx="5029200" cy="1257300"/>
            <wp:effectExtent l="0" t="0" r="0" b="0"/>
            <wp:docPr id="206" name="Immagin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037392" cy="1259348"/>
                    </a:xfrm>
                    <a:prstGeom prst="rect">
                      <a:avLst/>
                    </a:prstGeom>
                    <a:noFill/>
                    <a:ln>
                      <a:noFill/>
                    </a:ln>
                  </pic:spPr>
                </pic:pic>
              </a:graphicData>
            </a:graphic>
          </wp:inline>
        </w:drawing>
      </w:r>
    </w:p>
    <w:p w14:paraId="3A5870D6" w14:textId="77777777" w:rsidR="00C14DD8" w:rsidRPr="004057AF" w:rsidRDefault="00C14DD8" w:rsidP="00F05F7C">
      <w:pPr>
        <w:pStyle w:val="Caption"/>
        <w:rPr>
          <w:sz w:val="22"/>
          <w:szCs w:val="22"/>
        </w:rPr>
      </w:pPr>
    </w:p>
    <w:p w14:paraId="311A8925" w14:textId="5CB6A629" w:rsidR="00842F3E" w:rsidRPr="00DF691D" w:rsidRDefault="00F05F7C" w:rsidP="007B4F95">
      <w:pPr>
        <w:pStyle w:val="Caption"/>
        <w:rPr>
          <w:b w:val="0"/>
          <w:sz w:val="22"/>
          <w:szCs w:val="22"/>
        </w:rPr>
      </w:pPr>
      <w:bookmarkStart w:id="287" w:name="_Toc456088978"/>
      <w:r w:rsidRPr="00DF691D">
        <w:rPr>
          <w:b w:val="0"/>
          <w:sz w:val="22"/>
          <w:szCs w:val="22"/>
        </w:rPr>
        <w:t xml:space="preserve">Figure </w:t>
      </w:r>
      <w:r w:rsidRPr="00DF691D">
        <w:rPr>
          <w:b w:val="0"/>
          <w:sz w:val="22"/>
          <w:szCs w:val="22"/>
        </w:rPr>
        <w:fldChar w:fldCharType="begin"/>
      </w:r>
      <w:r w:rsidRPr="00DF691D">
        <w:rPr>
          <w:b w:val="0"/>
          <w:sz w:val="22"/>
          <w:szCs w:val="22"/>
        </w:rPr>
        <w:instrText xml:space="preserve"> SEQ Figure \* ARABIC </w:instrText>
      </w:r>
      <w:r w:rsidRPr="00DF691D">
        <w:rPr>
          <w:b w:val="0"/>
          <w:sz w:val="22"/>
          <w:szCs w:val="22"/>
        </w:rPr>
        <w:fldChar w:fldCharType="separate"/>
      </w:r>
      <w:r w:rsidR="004B31DC" w:rsidRPr="00DF691D">
        <w:rPr>
          <w:b w:val="0"/>
          <w:noProof/>
          <w:sz w:val="22"/>
          <w:szCs w:val="22"/>
        </w:rPr>
        <w:t>44</w:t>
      </w:r>
      <w:r w:rsidRPr="00DF691D">
        <w:rPr>
          <w:b w:val="0"/>
          <w:sz w:val="22"/>
          <w:szCs w:val="22"/>
        </w:rPr>
        <w:fldChar w:fldCharType="end"/>
      </w:r>
      <w:r w:rsidR="001C2D68" w:rsidRPr="00DF691D">
        <w:rPr>
          <w:b w:val="0"/>
          <w:sz w:val="22"/>
          <w:szCs w:val="22"/>
        </w:rPr>
        <w:t xml:space="preserve"> – Media </w:t>
      </w:r>
      <w:r w:rsidR="001C2D68" w:rsidRPr="00DF691D">
        <w:rPr>
          <w:b w:val="0"/>
          <w:szCs w:val="20"/>
        </w:rPr>
        <w:t>Interfaces</w:t>
      </w:r>
      <w:r w:rsidR="001C2D68" w:rsidRPr="00DF691D">
        <w:rPr>
          <w:b w:val="0"/>
          <w:sz w:val="22"/>
          <w:szCs w:val="22"/>
        </w:rPr>
        <w:t xml:space="preserve"> (address and port)</w:t>
      </w:r>
      <w:bookmarkEnd w:id="287"/>
    </w:p>
    <w:p w14:paraId="0583EC7A" w14:textId="77777777" w:rsidR="006A65A9" w:rsidRPr="00E90208" w:rsidRDefault="006A65A9" w:rsidP="006A65A9"/>
    <w:p w14:paraId="6CFEAEEC" w14:textId="0A5ED04E" w:rsidR="001C2D68" w:rsidRPr="004057AF" w:rsidRDefault="005A4C4B" w:rsidP="00E752D4">
      <w:pPr>
        <w:numPr>
          <w:ilvl w:val="0"/>
          <w:numId w:val="60"/>
        </w:numPr>
        <w:tabs>
          <w:tab w:val="num" w:pos="426"/>
        </w:tabs>
        <w:spacing w:after="0"/>
        <w:contextualSpacing/>
        <w:jc w:val="left"/>
        <w:rPr>
          <w:i/>
        </w:rPr>
      </w:pPr>
      <w:r w:rsidRPr="004057AF">
        <w:rPr>
          <w:i/>
        </w:rPr>
        <w:t>vSBC SIP</w:t>
      </w:r>
      <w:r w:rsidR="001C2D68" w:rsidRPr="004057AF">
        <w:rPr>
          <w:i/>
        </w:rPr>
        <w:t xml:space="preserve"> Peer</w:t>
      </w:r>
      <w:r w:rsidRPr="004057AF">
        <w:rPr>
          <w:i/>
        </w:rPr>
        <w:t>s</w:t>
      </w:r>
    </w:p>
    <w:p w14:paraId="0189875B" w14:textId="77777777" w:rsidR="001C2D68" w:rsidRPr="004057AF" w:rsidRDefault="001C2D68" w:rsidP="001C2D68">
      <w:pPr>
        <w:tabs>
          <w:tab w:val="num" w:pos="426"/>
        </w:tabs>
        <w:spacing w:after="0"/>
        <w:ind w:left="360"/>
        <w:contextualSpacing/>
        <w:jc w:val="left"/>
        <w:rPr>
          <w:i/>
        </w:rPr>
      </w:pPr>
    </w:p>
    <w:p w14:paraId="71D8EF8B" w14:textId="7BCB6483" w:rsidR="00C14DD8" w:rsidRPr="004057AF" w:rsidRDefault="001C2D68" w:rsidP="006A65A9">
      <w:pPr>
        <w:tabs>
          <w:tab w:val="num" w:pos="426"/>
        </w:tabs>
        <w:spacing w:after="0"/>
        <w:ind w:left="360"/>
        <w:contextualSpacing/>
        <w:jc w:val="left"/>
        <w:rPr>
          <w:i/>
        </w:rPr>
      </w:pPr>
      <w:r w:rsidRPr="005B7773">
        <w:rPr>
          <w:i/>
          <w:noProof/>
          <w:lang w:val="en-US"/>
        </w:rPr>
        <w:drawing>
          <wp:inline distT="0" distB="0" distL="0" distR="0" wp14:anchorId="1A63B8DE" wp14:editId="2BE23430">
            <wp:extent cx="5029200" cy="3030892"/>
            <wp:effectExtent l="0" t="0" r="0" b="0"/>
            <wp:docPr id="207" name="Immagin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36076" cy="3035036"/>
                    </a:xfrm>
                    <a:prstGeom prst="rect">
                      <a:avLst/>
                    </a:prstGeom>
                    <a:noFill/>
                    <a:ln>
                      <a:noFill/>
                    </a:ln>
                  </pic:spPr>
                </pic:pic>
              </a:graphicData>
            </a:graphic>
          </wp:inline>
        </w:drawing>
      </w:r>
      <w:r w:rsidR="006A65A9" w:rsidRPr="004057AF">
        <w:rPr>
          <w:i/>
        </w:rPr>
        <w:t xml:space="preserve"> </w:t>
      </w:r>
    </w:p>
    <w:p w14:paraId="50A9F2A3" w14:textId="1911531B" w:rsidR="001C2D68" w:rsidRPr="00DF691D" w:rsidRDefault="005A4C4B" w:rsidP="005A4C4B">
      <w:pPr>
        <w:pStyle w:val="Caption"/>
        <w:rPr>
          <w:b w:val="0"/>
          <w:szCs w:val="20"/>
        </w:rPr>
      </w:pPr>
      <w:bookmarkStart w:id="288" w:name="_Toc456088979"/>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511D68" w:rsidRPr="00DF691D">
        <w:rPr>
          <w:b w:val="0"/>
          <w:noProof/>
          <w:szCs w:val="20"/>
        </w:rPr>
        <w:t>45</w:t>
      </w:r>
      <w:r w:rsidRPr="00DF691D">
        <w:rPr>
          <w:b w:val="0"/>
          <w:szCs w:val="20"/>
        </w:rPr>
        <w:fldChar w:fldCharType="end"/>
      </w:r>
      <w:r w:rsidRPr="00DF691D">
        <w:rPr>
          <w:b w:val="0"/>
          <w:szCs w:val="20"/>
        </w:rPr>
        <w:t xml:space="preserve"> – vSBC SIP Peers</w:t>
      </w:r>
      <w:bookmarkEnd w:id="288"/>
    </w:p>
    <w:p w14:paraId="7BB098BE" w14:textId="77777777" w:rsidR="005A4C4B" w:rsidRPr="004057AF" w:rsidRDefault="005A4C4B" w:rsidP="001C2D68">
      <w:pPr>
        <w:tabs>
          <w:tab w:val="num" w:pos="426"/>
        </w:tabs>
        <w:spacing w:after="0"/>
        <w:ind w:left="360"/>
        <w:contextualSpacing/>
        <w:jc w:val="left"/>
        <w:rPr>
          <w:i/>
        </w:rPr>
      </w:pPr>
    </w:p>
    <w:p w14:paraId="22CE25C7" w14:textId="6629D68D" w:rsidR="001C2D68" w:rsidRPr="004057AF" w:rsidRDefault="005A4C4B" w:rsidP="001C2D68">
      <w:pPr>
        <w:tabs>
          <w:tab w:val="num" w:pos="426"/>
        </w:tabs>
        <w:spacing w:after="0"/>
        <w:ind w:left="360"/>
        <w:contextualSpacing/>
        <w:jc w:val="left"/>
        <w:rPr>
          <w:i/>
        </w:rPr>
      </w:pPr>
      <w:r w:rsidRPr="004057AF">
        <w:rPr>
          <w:i/>
        </w:rPr>
        <w:t>Example of SIP</w:t>
      </w:r>
      <w:r w:rsidR="001C2D68" w:rsidRPr="004057AF">
        <w:rPr>
          <w:i/>
        </w:rPr>
        <w:t xml:space="preserve"> Peer</w:t>
      </w:r>
      <w:r w:rsidRPr="004057AF">
        <w:rPr>
          <w:i/>
        </w:rPr>
        <w:t>s</w:t>
      </w:r>
    </w:p>
    <w:p w14:paraId="598C1B42" w14:textId="77777777" w:rsidR="001C2D68" w:rsidRPr="004057AF" w:rsidRDefault="001C2D68" w:rsidP="001C2D68">
      <w:pPr>
        <w:tabs>
          <w:tab w:val="num" w:pos="426"/>
        </w:tabs>
        <w:spacing w:after="0"/>
        <w:jc w:val="left"/>
      </w:pPr>
      <w:r w:rsidRPr="004057AF">
        <w:t xml:space="preserve"> </w:t>
      </w:r>
    </w:p>
    <w:p w14:paraId="6EFE9641" w14:textId="77777777" w:rsidR="001C2D68" w:rsidRPr="004057AF" w:rsidRDefault="001C2D68" w:rsidP="001C2D68">
      <w:pPr>
        <w:tabs>
          <w:tab w:val="num" w:pos="426"/>
        </w:tabs>
        <w:spacing w:after="0"/>
        <w:jc w:val="left"/>
      </w:pPr>
    </w:p>
    <w:p w14:paraId="6CF044F7" w14:textId="7E87C30C" w:rsidR="00C14DD8" w:rsidRPr="004057AF" w:rsidRDefault="001C2D68" w:rsidP="007B4F95">
      <w:pPr>
        <w:tabs>
          <w:tab w:val="num" w:pos="426"/>
        </w:tabs>
        <w:spacing w:after="0"/>
        <w:jc w:val="center"/>
      </w:pPr>
      <w:r w:rsidRPr="005B7773">
        <w:rPr>
          <w:noProof/>
          <w:lang w:val="en-US"/>
        </w:rPr>
        <w:drawing>
          <wp:inline distT="0" distB="0" distL="0" distR="0" wp14:anchorId="6E30BC5A" wp14:editId="5EB6C5C0">
            <wp:extent cx="3345180" cy="3931920"/>
            <wp:effectExtent l="0" t="0" r="7620" b="0"/>
            <wp:docPr id="208" name="Immagin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45180" cy="3931920"/>
                    </a:xfrm>
                    <a:prstGeom prst="rect">
                      <a:avLst/>
                    </a:prstGeom>
                    <a:noFill/>
                    <a:ln>
                      <a:noFill/>
                    </a:ln>
                  </pic:spPr>
                </pic:pic>
              </a:graphicData>
            </a:graphic>
          </wp:inline>
        </w:drawing>
      </w:r>
    </w:p>
    <w:p w14:paraId="553E8832" w14:textId="0CB65B08" w:rsidR="001C2D68" w:rsidRPr="001A01CF" w:rsidRDefault="00F05F7C" w:rsidP="00F05F7C">
      <w:pPr>
        <w:pStyle w:val="Caption"/>
        <w:rPr>
          <w:b w:val="0"/>
          <w:bCs w:val="0"/>
          <w:szCs w:val="20"/>
        </w:rPr>
      </w:pPr>
      <w:bookmarkStart w:id="289" w:name="_Toc456088980"/>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511D68" w:rsidRPr="00DF691D">
        <w:rPr>
          <w:b w:val="0"/>
          <w:noProof/>
          <w:szCs w:val="20"/>
        </w:rPr>
        <w:t>46</w:t>
      </w:r>
      <w:r w:rsidRPr="00DF691D">
        <w:rPr>
          <w:b w:val="0"/>
          <w:szCs w:val="20"/>
        </w:rPr>
        <w:fldChar w:fldCharType="end"/>
      </w:r>
      <w:r w:rsidR="001C2D68" w:rsidRPr="00DF691D">
        <w:rPr>
          <w:b w:val="0"/>
          <w:szCs w:val="20"/>
        </w:rPr>
        <w:t xml:space="preserve"> – Example </w:t>
      </w:r>
      <w:r w:rsidR="005A4C4B" w:rsidRPr="00DF691D">
        <w:rPr>
          <w:b w:val="0"/>
          <w:szCs w:val="20"/>
        </w:rPr>
        <w:t>of SIP</w:t>
      </w:r>
      <w:r w:rsidR="001C2D68" w:rsidRPr="00DF691D">
        <w:rPr>
          <w:b w:val="0"/>
          <w:szCs w:val="20"/>
        </w:rPr>
        <w:t xml:space="preserve"> Peer</w:t>
      </w:r>
      <w:bookmarkEnd w:id="289"/>
    </w:p>
    <w:p w14:paraId="601D4691" w14:textId="77777777" w:rsidR="00842F3E" w:rsidRPr="00E90208" w:rsidRDefault="00842F3E" w:rsidP="001C2D68">
      <w:pPr>
        <w:spacing w:after="200"/>
        <w:jc w:val="center"/>
        <w:rPr>
          <w:b/>
          <w:bCs/>
          <w:color w:val="365F91" w:themeColor="accent1" w:themeShade="BF"/>
          <w:sz w:val="20"/>
          <w:szCs w:val="18"/>
        </w:rPr>
      </w:pPr>
    </w:p>
    <w:p w14:paraId="5AFBBD3B" w14:textId="77777777" w:rsidR="001C2D68" w:rsidRPr="004057AF" w:rsidRDefault="001C2D68" w:rsidP="00E752D4">
      <w:pPr>
        <w:numPr>
          <w:ilvl w:val="0"/>
          <w:numId w:val="60"/>
        </w:numPr>
        <w:tabs>
          <w:tab w:val="num" w:pos="426"/>
        </w:tabs>
        <w:spacing w:after="0"/>
        <w:contextualSpacing/>
        <w:jc w:val="left"/>
        <w:rPr>
          <w:i/>
        </w:rPr>
      </w:pPr>
      <w:r w:rsidRPr="004057AF">
        <w:rPr>
          <w:i/>
        </w:rPr>
        <w:t>vSBC Domains</w:t>
      </w:r>
    </w:p>
    <w:p w14:paraId="06975CD3" w14:textId="77777777" w:rsidR="001C2D68" w:rsidRPr="004057AF" w:rsidRDefault="001C2D68" w:rsidP="001C2D68">
      <w:pPr>
        <w:tabs>
          <w:tab w:val="num" w:pos="426"/>
        </w:tabs>
        <w:spacing w:after="0"/>
        <w:ind w:left="360"/>
        <w:contextualSpacing/>
        <w:jc w:val="left"/>
        <w:rPr>
          <w:i/>
        </w:rPr>
      </w:pPr>
      <w:r w:rsidRPr="004057AF">
        <w:rPr>
          <w:i/>
        </w:rPr>
        <w:t xml:space="preserve"> </w:t>
      </w:r>
    </w:p>
    <w:p w14:paraId="77D0BCB4" w14:textId="77777777" w:rsidR="001C2D68" w:rsidRPr="004057AF" w:rsidRDefault="001C2D68" w:rsidP="00C14DD8">
      <w:pPr>
        <w:tabs>
          <w:tab w:val="num" w:pos="426"/>
        </w:tabs>
        <w:spacing w:after="0"/>
        <w:jc w:val="left"/>
      </w:pPr>
      <w:r w:rsidRPr="005B7773">
        <w:rPr>
          <w:noProof/>
          <w:lang w:val="en-US"/>
        </w:rPr>
        <w:drawing>
          <wp:inline distT="0" distB="0" distL="0" distR="0" wp14:anchorId="24CD36BC" wp14:editId="5D789DEA">
            <wp:extent cx="5076825" cy="2649781"/>
            <wp:effectExtent l="0" t="0" r="0" b="0"/>
            <wp:docPr id="209" name="Immagin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89540" cy="2656417"/>
                    </a:xfrm>
                    <a:prstGeom prst="rect">
                      <a:avLst/>
                    </a:prstGeom>
                    <a:noFill/>
                    <a:ln>
                      <a:noFill/>
                    </a:ln>
                  </pic:spPr>
                </pic:pic>
              </a:graphicData>
            </a:graphic>
          </wp:inline>
        </w:drawing>
      </w:r>
    </w:p>
    <w:p w14:paraId="1DE42C1F" w14:textId="4DBE8ED3" w:rsidR="001C2D68" w:rsidRPr="00DF691D" w:rsidRDefault="006A65A9" w:rsidP="006A65A9">
      <w:pPr>
        <w:pStyle w:val="Caption"/>
        <w:rPr>
          <w:b w:val="0"/>
        </w:rPr>
      </w:pPr>
      <w:bookmarkStart w:id="290" w:name="_Toc456088981"/>
      <w:r w:rsidRPr="00DF691D">
        <w:rPr>
          <w:b w:val="0"/>
        </w:rPr>
        <w:t xml:space="preserve">Figure </w:t>
      </w:r>
      <w:r w:rsidR="004F2078" w:rsidRPr="00DF691D">
        <w:rPr>
          <w:b w:val="0"/>
        </w:rPr>
        <w:fldChar w:fldCharType="begin"/>
      </w:r>
      <w:r w:rsidR="004F2078" w:rsidRPr="00DF691D">
        <w:rPr>
          <w:b w:val="0"/>
        </w:rPr>
        <w:instrText xml:space="preserve"> SEQ Figure \* ARABIC </w:instrText>
      </w:r>
      <w:r w:rsidR="004F2078" w:rsidRPr="00DF691D">
        <w:rPr>
          <w:b w:val="0"/>
        </w:rPr>
        <w:fldChar w:fldCharType="separate"/>
      </w:r>
      <w:r w:rsidR="00511D68" w:rsidRPr="00DF691D">
        <w:rPr>
          <w:b w:val="0"/>
          <w:noProof/>
        </w:rPr>
        <w:t>47</w:t>
      </w:r>
      <w:r w:rsidR="004F2078" w:rsidRPr="00DF691D">
        <w:rPr>
          <w:b w:val="0"/>
          <w:noProof/>
        </w:rPr>
        <w:fldChar w:fldCharType="end"/>
      </w:r>
      <w:r w:rsidRPr="00DF691D">
        <w:rPr>
          <w:b w:val="0"/>
        </w:rPr>
        <w:t xml:space="preserve"> – vSBC Domains</w:t>
      </w:r>
      <w:bookmarkEnd w:id="290"/>
    </w:p>
    <w:p w14:paraId="087BC5F9" w14:textId="77777777" w:rsidR="006A65A9" w:rsidRPr="004057AF" w:rsidRDefault="006A65A9" w:rsidP="00C14DD8">
      <w:pPr>
        <w:tabs>
          <w:tab w:val="num" w:pos="0"/>
        </w:tabs>
        <w:spacing w:after="0"/>
        <w:contextualSpacing/>
        <w:jc w:val="left"/>
        <w:rPr>
          <w:i/>
        </w:rPr>
      </w:pPr>
    </w:p>
    <w:p w14:paraId="557D55EF" w14:textId="31C5B349" w:rsidR="001C2D68" w:rsidRPr="004057AF" w:rsidRDefault="001C2D68" w:rsidP="00C14DD8">
      <w:pPr>
        <w:tabs>
          <w:tab w:val="num" w:pos="0"/>
        </w:tabs>
        <w:spacing w:after="0"/>
        <w:contextualSpacing/>
        <w:jc w:val="left"/>
        <w:rPr>
          <w:i/>
        </w:rPr>
      </w:pPr>
      <w:r w:rsidRPr="004057AF">
        <w:rPr>
          <w:i/>
        </w:rPr>
        <w:lastRenderedPageBreak/>
        <w:t>Example of vSBC Domain:</w:t>
      </w:r>
    </w:p>
    <w:p w14:paraId="5EDE9AE3" w14:textId="4D9F3EFD" w:rsidR="00940102" w:rsidRPr="004057AF" w:rsidRDefault="001C2D68" w:rsidP="006A65A9">
      <w:pPr>
        <w:tabs>
          <w:tab w:val="num" w:pos="426"/>
        </w:tabs>
        <w:spacing w:after="0"/>
        <w:jc w:val="left"/>
      </w:pPr>
      <w:r w:rsidRPr="005B7773">
        <w:rPr>
          <w:noProof/>
          <w:lang w:val="en-US"/>
        </w:rPr>
        <w:drawing>
          <wp:inline distT="0" distB="0" distL="0" distR="0" wp14:anchorId="3E061978" wp14:editId="08FCA5F3">
            <wp:extent cx="5219075" cy="4429125"/>
            <wp:effectExtent l="0" t="0" r="635" b="0"/>
            <wp:docPr id="210" name="Immagin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28018" cy="4436714"/>
                    </a:xfrm>
                    <a:prstGeom prst="rect">
                      <a:avLst/>
                    </a:prstGeom>
                    <a:noFill/>
                    <a:ln>
                      <a:noFill/>
                    </a:ln>
                  </pic:spPr>
                </pic:pic>
              </a:graphicData>
            </a:graphic>
          </wp:inline>
        </w:drawing>
      </w:r>
    </w:p>
    <w:p w14:paraId="70E5237E" w14:textId="77777777" w:rsidR="006A65A9" w:rsidRPr="004057AF" w:rsidRDefault="006A65A9" w:rsidP="00F05F7C">
      <w:pPr>
        <w:pStyle w:val="Caption"/>
        <w:rPr>
          <w:szCs w:val="20"/>
        </w:rPr>
      </w:pPr>
    </w:p>
    <w:p w14:paraId="4B353C85" w14:textId="48A6F7A5" w:rsidR="001C2D68" w:rsidRPr="001A01CF" w:rsidRDefault="00F05F7C" w:rsidP="00F05F7C">
      <w:pPr>
        <w:pStyle w:val="Caption"/>
        <w:rPr>
          <w:b w:val="0"/>
          <w:bCs w:val="0"/>
          <w:szCs w:val="20"/>
        </w:rPr>
      </w:pPr>
      <w:bookmarkStart w:id="291" w:name="_Toc456088982"/>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AD0913" w:rsidRPr="00DF691D">
        <w:rPr>
          <w:b w:val="0"/>
          <w:noProof/>
          <w:szCs w:val="20"/>
        </w:rPr>
        <w:t>48</w:t>
      </w:r>
      <w:r w:rsidRPr="00DF691D">
        <w:rPr>
          <w:b w:val="0"/>
          <w:szCs w:val="20"/>
        </w:rPr>
        <w:fldChar w:fldCharType="end"/>
      </w:r>
      <w:r w:rsidR="001C2D68" w:rsidRPr="00DF691D">
        <w:rPr>
          <w:b w:val="0"/>
          <w:szCs w:val="20"/>
        </w:rPr>
        <w:t xml:space="preserve"> – Example of vSBC Domains</w:t>
      </w:r>
      <w:bookmarkEnd w:id="291"/>
    </w:p>
    <w:p w14:paraId="2763AB2F" w14:textId="77777777" w:rsidR="00842F3E" w:rsidRPr="00E90208" w:rsidRDefault="00842F3E" w:rsidP="001C2D68">
      <w:pPr>
        <w:spacing w:after="200"/>
        <w:jc w:val="center"/>
        <w:rPr>
          <w:b/>
          <w:bCs/>
          <w:color w:val="365F91" w:themeColor="accent1" w:themeShade="BF"/>
          <w:sz w:val="20"/>
          <w:szCs w:val="18"/>
        </w:rPr>
      </w:pPr>
    </w:p>
    <w:p w14:paraId="545F8E89" w14:textId="77777777" w:rsidR="001C2D68" w:rsidRPr="004057AF" w:rsidRDefault="001C2D68" w:rsidP="00E752D4">
      <w:pPr>
        <w:numPr>
          <w:ilvl w:val="0"/>
          <w:numId w:val="60"/>
        </w:numPr>
        <w:tabs>
          <w:tab w:val="num" w:pos="426"/>
        </w:tabs>
        <w:spacing w:after="0"/>
        <w:contextualSpacing/>
        <w:jc w:val="left"/>
        <w:rPr>
          <w:i/>
        </w:rPr>
      </w:pPr>
      <w:r w:rsidRPr="004057AF">
        <w:rPr>
          <w:i/>
        </w:rPr>
        <w:t xml:space="preserve">vSBC interconnection </w:t>
      </w:r>
    </w:p>
    <w:p w14:paraId="70EBFDE6" w14:textId="77777777" w:rsidR="001C2D68" w:rsidRPr="004057AF" w:rsidRDefault="001C2D68" w:rsidP="001C2D68">
      <w:pPr>
        <w:tabs>
          <w:tab w:val="num" w:pos="426"/>
        </w:tabs>
        <w:spacing w:after="0"/>
        <w:ind w:left="360"/>
        <w:contextualSpacing/>
        <w:jc w:val="left"/>
        <w:rPr>
          <w:i/>
        </w:rPr>
      </w:pPr>
    </w:p>
    <w:p w14:paraId="72508BF2" w14:textId="5456F92A" w:rsidR="00940102" w:rsidRPr="004057AF" w:rsidRDefault="001C2D68" w:rsidP="006A65A9">
      <w:pPr>
        <w:spacing w:after="0"/>
        <w:contextualSpacing/>
        <w:jc w:val="left"/>
        <w:rPr>
          <w:i/>
        </w:rPr>
      </w:pPr>
      <w:r w:rsidRPr="005B7773">
        <w:rPr>
          <w:i/>
          <w:noProof/>
          <w:lang w:val="en-US"/>
        </w:rPr>
        <w:drawing>
          <wp:inline distT="0" distB="0" distL="0" distR="0" wp14:anchorId="604D971A" wp14:editId="1E15ACC2">
            <wp:extent cx="5314950" cy="1407362"/>
            <wp:effectExtent l="0" t="0" r="0" b="2540"/>
            <wp:docPr id="211" name="Immagin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41801" cy="1414472"/>
                    </a:xfrm>
                    <a:prstGeom prst="rect">
                      <a:avLst/>
                    </a:prstGeom>
                    <a:noFill/>
                    <a:ln>
                      <a:noFill/>
                    </a:ln>
                  </pic:spPr>
                </pic:pic>
              </a:graphicData>
            </a:graphic>
          </wp:inline>
        </w:drawing>
      </w:r>
    </w:p>
    <w:p w14:paraId="256CF181" w14:textId="77777777" w:rsidR="006A65A9" w:rsidRPr="004057AF" w:rsidRDefault="006A65A9" w:rsidP="00F05F7C">
      <w:pPr>
        <w:pStyle w:val="Caption"/>
        <w:rPr>
          <w:szCs w:val="20"/>
        </w:rPr>
      </w:pPr>
    </w:p>
    <w:p w14:paraId="2D66E153" w14:textId="74E4473C" w:rsidR="001C2D68" w:rsidRPr="001A01CF" w:rsidRDefault="00F05F7C" w:rsidP="00F05F7C">
      <w:pPr>
        <w:pStyle w:val="Caption"/>
        <w:rPr>
          <w:b w:val="0"/>
          <w:bCs w:val="0"/>
          <w:szCs w:val="20"/>
        </w:rPr>
      </w:pPr>
      <w:bookmarkStart w:id="292" w:name="_Toc456088983"/>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AD0913" w:rsidRPr="00DF691D">
        <w:rPr>
          <w:b w:val="0"/>
          <w:noProof/>
          <w:szCs w:val="20"/>
        </w:rPr>
        <w:t>49</w:t>
      </w:r>
      <w:r w:rsidRPr="00DF691D">
        <w:rPr>
          <w:b w:val="0"/>
          <w:szCs w:val="20"/>
        </w:rPr>
        <w:fldChar w:fldCharType="end"/>
      </w:r>
      <w:r w:rsidR="001C2D68" w:rsidRPr="00DF691D">
        <w:rPr>
          <w:b w:val="0"/>
          <w:szCs w:val="20"/>
        </w:rPr>
        <w:t xml:space="preserve"> – vSBC interconnection</w:t>
      </w:r>
      <w:bookmarkEnd w:id="292"/>
    </w:p>
    <w:p w14:paraId="5EDF026B" w14:textId="6664ADCD" w:rsidR="001C2D68" w:rsidRPr="004057AF" w:rsidRDefault="001C2D68" w:rsidP="00C14DD8">
      <w:pPr>
        <w:tabs>
          <w:tab w:val="num" w:pos="0"/>
        </w:tabs>
        <w:spacing w:after="0"/>
        <w:contextualSpacing/>
        <w:jc w:val="left"/>
        <w:rPr>
          <w:i/>
        </w:rPr>
      </w:pPr>
      <w:r w:rsidRPr="004057AF">
        <w:rPr>
          <w:i/>
        </w:rPr>
        <w:t>Example of vSBC interconnection:</w:t>
      </w:r>
    </w:p>
    <w:p w14:paraId="2C6CB7D6" w14:textId="77777777" w:rsidR="001C2D68" w:rsidRPr="004057AF" w:rsidRDefault="001C2D68" w:rsidP="001C2D68">
      <w:pPr>
        <w:tabs>
          <w:tab w:val="num" w:pos="426"/>
        </w:tabs>
        <w:spacing w:after="0"/>
        <w:contextualSpacing/>
        <w:jc w:val="left"/>
        <w:rPr>
          <w:i/>
        </w:rPr>
      </w:pPr>
    </w:p>
    <w:p w14:paraId="61D554F9" w14:textId="77777777" w:rsidR="001C2D68" w:rsidRPr="004057AF" w:rsidRDefault="001C2D68" w:rsidP="00C14DD8">
      <w:r w:rsidRPr="005B7773">
        <w:rPr>
          <w:i/>
          <w:noProof/>
          <w:lang w:val="en-US"/>
        </w:rPr>
        <w:lastRenderedPageBreak/>
        <w:drawing>
          <wp:inline distT="0" distB="0" distL="0" distR="0" wp14:anchorId="7DBC53DB" wp14:editId="6D228BD8">
            <wp:extent cx="5248275" cy="3687768"/>
            <wp:effectExtent l="0" t="0" r="0" b="8255"/>
            <wp:docPr id="212" name="Immagin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59395" cy="3695582"/>
                    </a:xfrm>
                    <a:prstGeom prst="rect">
                      <a:avLst/>
                    </a:prstGeom>
                    <a:noFill/>
                    <a:ln>
                      <a:noFill/>
                    </a:ln>
                  </pic:spPr>
                </pic:pic>
              </a:graphicData>
            </a:graphic>
          </wp:inline>
        </w:drawing>
      </w:r>
    </w:p>
    <w:p w14:paraId="5029B231" w14:textId="4B57075D" w:rsidR="001C2D68" w:rsidRPr="001A01CF" w:rsidRDefault="00F05F7C" w:rsidP="00F05F7C">
      <w:pPr>
        <w:pStyle w:val="Caption"/>
        <w:rPr>
          <w:b w:val="0"/>
          <w:bCs w:val="0"/>
          <w:szCs w:val="20"/>
        </w:rPr>
      </w:pPr>
      <w:bookmarkStart w:id="293" w:name="_Toc456088984"/>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CD2C4B" w:rsidRPr="00DF691D">
        <w:rPr>
          <w:b w:val="0"/>
          <w:noProof/>
          <w:szCs w:val="20"/>
        </w:rPr>
        <w:t>50</w:t>
      </w:r>
      <w:r w:rsidRPr="00DF691D">
        <w:rPr>
          <w:b w:val="0"/>
          <w:szCs w:val="20"/>
        </w:rPr>
        <w:fldChar w:fldCharType="end"/>
      </w:r>
      <w:r w:rsidR="001C2D68" w:rsidRPr="00DF691D">
        <w:rPr>
          <w:b w:val="0"/>
          <w:szCs w:val="20"/>
        </w:rPr>
        <w:t xml:space="preserve"> – Example of vSBC interconnection</w:t>
      </w:r>
      <w:bookmarkEnd w:id="293"/>
    </w:p>
    <w:p w14:paraId="2956A945" w14:textId="77777777" w:rsidR="00842F3E" w:rsidRPr="00E90208" w:rsidRDefault="00842F3E" w:rsidP="001C2D68">
      <w:pPr>
        <w:spacing w:after="200"/>
        <w:ind w:firstLine="720"/>
        <w:jc w:val="center"/>
        <w:rPr>
          <w:b/>
          <w:bCs/>
          <w:color w:val="365F91" w:themeColor="accent1" w:themeShade="BF"/>
          <w:sz w:val="20"/>
          <w:szCs w:val="18"/>
        </w:rPr>
      </w:pPr>
    </w:p>
    <w:p w14:paraId="6AA5E48E" w14:textId="77777777" w:rsidR="001C2D68" w:rsidRPr="004057AF" w:rsidRDefault="001C2D68" w:rsidP="00E752D4">
      <w:pPr>
        <w:numPr>
          <w:ilvl w:val="0"/>
          <w:numId w:val="60"/>
        </w:numPr>
        <w:tabs>
          <w:tab w:val="num" w:pos="426"/>
        </w:tabs>
        <w:spacing w:after="0"/>
        <w:contextualSpacing/>
        <w:jc w:val="left"/>
        <w:rPr>
          <w:i/>
        </w:rPr>
      </w:pPr>
      <w:r w:rsidRPr="004057AF">
        <w:rPr>
          <w:i/>
        </w:rPr>
        <w:t>vSBC codec setting</w:t>
      </w:r>
    </w:p>
    <w:p w14:paraId="793E04DB" w14:textId="77777777" w:rsidR="001C2D68" w:rsidRPr="004057AF" w:rsidRDefault="001C2D68" w:rsidP="001C2D68">
      <w:pPr>
        <w:tabs>
          <w:tab w:val="num" w:pos="426"/>
        </w:tabs>
        <w:spacing w:after="0"/>
        <w:jc w:val="left"/>
      </w:pPr>
    </w:p>
    <w:p w14:paraId="70770678" w14:textId="635991CE" w:rsidR="00017724" w:rsidRPr="004057AF" w:rsidRDefault="000852DD" w:rsidP="00B65349">
      <w:pPr>
        <w:tabs>
          <w:tab w:val="num" w:pos="0"/>
        </w:tabs>
        <w:spacing w:after="0"/>
        <w:jc w:val="left"/>
      </w:pPr>
      <w:r w:rsidRPr="00CD6E3E">
        <w:rPr>
          <w:noProof/>
          <w:lang w:val="en-US"/>
        </w:rPr>
        <w:drawing>
          <wp:inline distT="0" distB="0" distL="0" distR="0" wp14:anchorId="05C815B8" wp14:editId="4403826C">
            <wp:extent cx="5273040" cy="3802380"/>
            <wp:effectExtent l="0" t="0" r="3810" b="7620"/>
            <wp:docPr id="240" name="Immagin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3040" cy="3802380"/>
                    </a:xfrm>
                    <a:prstGeom prst="rect">
                      <a:avLst/>
                    </a:prstGeom>
                    <a:noFill/>
                    <a:ln>
                      <a:noFill/>
                    </a:ln>
                  </pic:spPr>
                </pic:pic>
              </a:graphicData>
            </a:graphic>
          </wp:inline>
        </w:drawing>
      </w:r>
    </w:p>
    <w:p w14:paraId="16DDC30E" w14:textId="77777777" w:rsidR="00940102" w:rsidRPr="004057AF" w:rsidRDefault="00940102" w:rsidP="00F05F7C">
      <w:pPr>
        <w:pStyle w:val="Caption"/>
        <w:rPr>
          <w:sz w:val="22"/>
          <w:szCs w:val="22"/>
        </w:rPr>
      </w:pPr>
    </w:p>
    <w:p w14:paraId="3FA7EDEF" w14:textId="0B584355" w:rsidR="001C2D68" w:rsidRPr="001A01CF" w:rsidRDefault="00F05F7C" w:rsidP="00F05F7C">
      <w:pPr>
        <w:pStyle w:val="Caption"/>
        <w:rPr>
          <w:b w:val="0"/>
          <w:bCs w:val="0"/>
          <w:szCs w:val="20"/>
        </w:rPr>
      </w:pPr>
      <w:bookmarkStart w:id="294" w:name="_Toc456088985"/>
      <w:r w:rsidRPr="00DF691D">
        <w:rPr>
          <w:b w:val="0"/>
          <w:szCs w:val="20"/>
        </w:rPr>
        <w:lastRenderedPageBreak/>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F50A1C" w:rsidRPr="00DF691D">
        <w:rPr>
          <w:b w:val="0"/>
          <w:noProof/>
          <w:szCs w:val="20"/>
        </w:rPr>
        <w:t>51</w:t>
      </w:r>
      <w:r w:rsidRPr="00DF691D">
        <w:rPr>
          <w:b w:val="0"/>
          <w:szCs w:val="20"/>
        </w:rPr>
        <w:fldChar w:fldCharType="end"/>
      </w:r>
      <w:r w:rsidR="001C2D68" w:rsidRPr="00DF691D">
        <w:rPr>
          <w:b w:val="0"/>
          <w:szCs w:val="20"/>
        </w:rPr>
        <w:t xml:space="preserve"> – vSBC codec setting</w:t>
      </w:r>
      <w:bookmarkEnd w:id="294"/>
    </w:p>
    <w:p w14:paraId="285FB880" w14:textId="77777777" w:rsidR="001C2D68" w:rsidRPr="00E90208" w:rsidRDefault="001C2D68" w:rsidP="001C2D68">
      <w:pPr>
        <w:spacing w:after="0"/>
        <w:jc w:val="left"/>
        <w:rPr>
          <w:b/>
        </w:rPr>
      </w:pPr>
    </w:p>
    <w:p w14:paraId="7B35D5B2" w14:textId="77777777" w:rsidR="001C2D68" w:rsidRPr="004057AF" w:rsidRDefault="001C2D68" w:rsidP="00E752D4">
      <w:pPr>
        <w:numPr>
          <w:ilvl w:val="0"/>
          <w:numId w:val="60"/>
        </w:numPr>
        <w:spacing w:after="0"/>
        <w:contextualSpacing/>
        <w:jc w:val="left"/>
      </w:pPr>
      <w:r w:rsidRPr="00E90208">
        <w:rPr>
          <w:i/>
        </w:rPr>
        <w:t>Load Generators info</w:t>
      </w:r>
      <w:r w:rsidRPr="00E90208">
        <w:t xml:space="preserve">: </w:t>
      </w:r>
    </w:p>
    <w:p w14:paraId="5B540DA4" w14:textId="77777777" w:rsidR="001C2D68" w:rsidRPr="004057AF" w:rsidRDefault="001C2D68" w:rsidP="00E752D4">
      <w:pPr>
        <w:numPr>
          <w:ilvl w:val="0"/>
          <w:numId w:val="58"/>
        </w:numPr>
        <w:tabs>
          <w:tab w:val="num" w:pos="786"/>
        </w:tabs>
        <w:spacing w:after="0"/>
        <w:ind w:left="786" w:hanging="426"/>
        <w:jc w:val="left"/>
      </w:pPr>
      <w:r w:rsidRPr="004057AF">
        <w:t>Catapult IP address</w:t>
      </w:r>
      <w:r w:rsidRPr="004057AF">
        <w:tab/>
      </w:r>
      <w:r w:rsidRPr="004057AF">
        <w:tab/>
        <w:t>138.132.110.16:7</w:t>
      </w:r>
    </w:p>
    <w:p w14:paraId="429C2FB5" w14:textId="77777777" w:rsidR="001C2D68" w:rsidRPr="00CD6E3E" w:rsidRDefault="001C2D68" w:rsidP="00E752D4">
      <w:pPr>
        <w:numPr>
          <w:ilvl w:val="0"/>
          <w:numId w:val="63"/>
        </w:numPr>
        <w:spacing w:after="0"/>
        <w:jc w:val="left"/>
        <w:rPr>
          <w:sz w:val="20"/>
          <w:szCs w:val="20"/>
          <w:lang w:val="it-IT"/>
        </w:rPr>
      </w:pPr>
      <w:r w:rsidRPr="00724A5F">
        <w:rPr>
          <w:sz w:val="20"/>
          <w:szCs w:val="20"/>
          <w:lang w:val="it-IT"/>
        </w:rPr>
        <w:t>Catapult scenario</w:t>
      </w:r>
      <w:r w:rsidRPr="00724A5F">
        <w:rPr>
          <w:sz w:val="20"/>
          <w:szCs w:val="20"/>
          <w:lang w:val="it-IT"/>
        </w:rPr>
        <w:tab/>
      </w:r>
      <w:r w:rsidRPr="00724A5F">
        <w:rPr>
          <w:sz w:val="20"/>
          <w:szCs w:val="20"/>
          <w:lang w:val="it-IT"/>
        </w:rPr>
        <w:tab/>
        <w:t>/home/catapult/scenari/CI/NM-S-MLE-p33i13a</w:t>
      </w:r>
    </w:p>
    <w:p w14:paraId="7CDF1881" w14:textId="07D6044B" w:rsidR="001C2D68" w:rsidRPr="004057AF" w:rsidRDefault="00FC2C02" w:rsidP="00E752D4">
      <w:pPr>
        <w:numPr>
          <w:ilvl w:val="0"/>
          <w:numId w:val="63"/>
        </w:numPr>
        <w:spacing w:after="0"/>
        <w:jc w:val="left"/>
        <w:rPr>
          <w:sz w:val="20"/>
          <w:szCs w:val="20"/>
        </w:rPr>
      </w:pPr>
      <w:r w:rsidRPr="004057AF">
        <w:rPr>
          <w:sz w:val="20"/>
          <w:szCs w:val="20"/>
        </w:rPr>
        <w:t>Catapult traffic Type</w:t>
      </w:r>
      <w:r w:rsidRPr="004057AF">
        <w:rPr>
          <w:sz w:val="20"/>
          <w:szCs w:val="20"/>
        </w:rPr>
        <w:tab/>
      </w:r>
      <w:r w:rsidR="001C2D68" w:rsidRPr="004057AF">
        <w:rPr>
          <w:sz w:val="20"/>
          <w:szCs w:val="20"/>
        </w:rPr>
        <w:t>NAT-TU</w:t>
      </w:r>
    </w:p>
    <w:p w14:paraId="15BC0055" w14:textId="77777777" w:rsidR="001C2D68" w:rsidRPr="004057AF" w:rsidRDefault="001C2D68" w:rsidP="001C2D68">
      <w:pPr>
        <w:spacing w:after="0"/>
        <w:ind w:left="1068"/>
        <w:jc w:val="left"/>
      </w:pPr>
    </w:p>
    <w:p w14:paraId="68656CE8" w14:textId="77777777" w:rsidR="001C2D68" w:rsidRPr="004057AF" w:rsidRDefault="001C2D68" w:rsidP="00E752D4">
      <w:pPr>
        <w:numPr>
          <w:ilvl w:val="0"/>
          <w:numId w:val="58"/>
        </w:numPr>
        <w:tabs>
          <w:tab w:val="num" w:pos="786"/>
        </w:tabs>
        <w:spacing w:after="0"/>
        <w:ind w:left="786" w:hanging="426"/>
        <w:jc w:val="left"/>
      </w:pPr>
      <w:r w:rsidRPr="004057AF">
        <w:t>SIPP IP address</w:t>
      </w:r>
      <w:r w:rsidRPr="004057AF">
        <w:tab/>
      </w:r>
      <w:r w:rsidRPr="004057AF">
        <w:tab/>
        <w:t>138.132.110.16:7</w:t>
      </w:r>
    </w:p>
    <w:p w14:paraId="160FEAAF" w14:textId="77777777" w:rsidR="001C2D68" w:rsidRPr="004057AF" w:rsidRDefault="001C2D68" w:rsidP="007B4F95">
      <w:pPr>
        <w:numPr>
          <w:ilvl w:val="0"/>
          <w:numId w:val="64"/>
        </w:numPr>
        <w:tabs>
          <w:tab w:val="clear" w:pos="1146"/>
        </w:tabs>
        <w:spacing w:after="0"/>
        <w:jc w:val="left"/>
        <w:rPr>
          <w:sz w:val="20"/>
          <w:szCs w:val="20"/>
        </w:rPr>
      </w:pPr>
      <w:r w:rsidRPr="004057AF">
        <w:rPr>
          <w:sz w:val="20"/>
          <w:szCs w:val="20"/>
        </w:rPr>
        <w:t xml:space="preserve">SIPP scenario  </w:t>
      </w:r>
      <w:r w:rsidRPr="004057AF">
        <w:rPr>
          <w:sz w:val="20"/>
          <w:szCs w:val="20"/>
        </w:rPr>
        <w:tab/>
      </w:r>
      <w:r w:rsidRPr="004057AF">
        <w:rPr>
          <w:sz w:val="20"/>
          <w:szCs w:val="20"/>
        </w:rPr>
        <w:tab/>
        <w:t>(./sipp -sf uac_scenario.xml -r 1 -bind_local -i 172.22.103.12 -p 5060 172.26.46.66:5060</w:t>
      </w:r>
    </w:p>
    <w:p w14:paraId="7BAAEC59" w14:textId="77777777" w:rsidR="001C2D68" w:rsidRPr="004057AF" w:rsidRDefault="001C2D68" w:rsidP="00E752D4">
      <w:pPr>
        <w:numPr>
          <w:ilvl w:val="0"/>
          <w:numId w:val="64"/>
        </w:numPr>
        <w:spacing w:after="0"/>
        <w:jc w:val="left"/>
        <w:rPr>
          <w:sz w:val="20"/>
          <w:szCs w:val="20"/>
        </w:rPr>
      </w:pPr>
      <w:r w:rsidRPr="004057AF">
        <w:rPr>
          <w:sz w:val="20"/>
          <w:szCs w:val="20"/>
        </w:rPr>
        <w:t>./sipp -sf uas_scenario.xml -rtp_echo -bind_local -i 172.22.225.12 -p 5060)</w:t>
      </w:r>
    </w:p>
    <w:p w14:paraId="673A1C0C" w14:textId="77777777" w:rsidR="001C2D68" w:rsidRPr="004057AF" w:rsidRDefault="001C2D68" w:rsidP="00E752D4">
      <w:pPr>
        <w:numPr>
          <w:ilvl w:val="0"/>
          <w:numId w:val="64"/>
        </w:numPr>
        <w:spacing w:after="0"/>
        <w:jc w:val="left"/>
        <w:rPr>
          <w:sz w:val="20"/>
          <w:szCs w:val="20"/>
        </w:rPr>
      </w:pPr>
      <w:r w:rsidRPr="004057AF">
        <w:rPr>
          <w:sz w:val="20"/>
          <w:szCs w:val="20"/>
        </w:rPr>
        <w:t>SIPP traffic type</w:t>
      </w:r>
      <w:r w:rsidRPr="004057AF">
        <w:rPr>
          <w:sz w:val="20"/>
          <w:szCs w:val="20"/>
        </w:rPr>
        <w:tab/>
      </w:r>
      <w:r w:rsidRPr="004057AF">
        <w:rPr>
          <w:sz w:val="20"/>
          <w:szCs w:val="20"/>
        </w:rPr>
        <w:tab/>
        <w:t>NAT-TU</w:t>
      </w:r>
    </w:p>
    <w:p w14:paraId="3B52F32B" w14:textId="77777777" w:rsidR="001C2D68" w:rsidRPr="004057AF" w:rsidRDefault="001C2D68" w:rsidP="001C2D68">
      <w:pPr>
        <w:spacing w:after="0"/>
        <w:ind w:left="1068"/>
        <w:jc w:val="left"/>
      </w:pPr>
    </w:p>
    <w:p w14:paraId="7847874B" w14:textId="77777777" w:rsidR="001C2D68" w:rsidRPr="004057AF" w:rsidRDefault="001C2D68" w:rsidP="00E752D4">
      <w:pPr>
        <w:numPr>
          <w:ilvl w:val="0"/>
          <w:numId w:val="58"/>
        </w:numPr>
        <w:tabs>
          <w:tab w:val="num" w:pos="786"/>
        </w:tabs>
        <w:spacing w:after="0"/>
        <w:ind w:left="786" w:hanging="426"/>
        <w:jc w:val="left"/>
      </w:pPr>
      <w:r w:rsidRPr="004057AF">
        <w:t>Netracker IP address</w:t>
      </w:r>
      <w:r w:rsidRPr="004057AF">
        <w:tab/>
      </w:r>
      <w:r w:rsidRPr="004057AF">
        <w:tab/>
        <w:t>138.132.110.223</w:t>
      </w:r>
    </w:p>
    <w:p w14:paraId="6B1E3DCE" w14:textId="77777777" w:rsidR="001C2D68" w:rsidRPr="00CD6E3E" w:rsidRDefault="001C2D68" w:rsidP="00E752D4">
      <w:pPr>
        <w:numPr>
          <w:ilvl w:val="0"/>
          <w:numId w:val="65"/>
        </w:numPr>
        <w:spacing w:after="0"/>
        <w:jc w:val="left"/>
        <w:rPr>
          <w:sz w:val="20"/>
          <w:szCs w:val="20"/>
          <w:lang w:val="it-IT"/>
        </w:rPr>
      </w:pPr>
      <w:r w:rsidRPr="00724A5F">
        <w:rPr>
          <w:sz w:val="20"/>
          <w:szCs w:val="20"/>
          <w:lang w:val="it-IT"/>
        </w:rPr>
        <w:t>Netracker scenario</w:t>
      </w:r>
      <w:r w:rsidRPr="00724A5F">
        <w:rPr>
          <w:sz w:val="20"/>
          <w:szCs w:val="20"/>
          <w:lang w:val="it-IT"/>
        </w:rPr>
        <w:tab/>
      </w:r>
      <w:r w:rsidRPr="00724A5F">
        <w:rPr>
          <w:sz w:val="20"/>
          <w:szCs w:val="20"/>
          <w:lang w:val="it-IT"/>
        </w:rPr>
        <w:tab/>
        <w:t>NMS-NAT-TU-p33i13a</w:t>
      </w:r>
    </w:p>
    <w:p w14:paraId="023607E4" w14:textId="77777777" w:rsidR="001C2D68" w:rsidRPr="004057AF" w:rsidRDefault="001C2D68" w:rsidP="00E752D4">
      <w:pPr>
        <w:numPr>
          <w:ilvl w:val="0"/>
          <w:numId w:val="65"/>
        </w:numPr>
        <w:spacing w:after="0"/>
        <w:jc w:val="left"/>
        <w:rPr>
          <w:sz w:val="20"/>
          <w:szCs w:val="20"/>
        </w:rPr>
      </w:pPr>
      <w:r w:rsidRPr="004057AF">
        <w:rPr>
          <w:sz w:val="20"/>
          <w:szCs w:val="20"/>
        </w:rPr>
        <w:t>Netracker traffic type</w:t>
      </w:r>
      <w:r w:rsidRPr="004057AF">
        <w:rPr>
          <w:sz w:val="20"/>
          <w:szCs w:val="20"/>
        </w:rPr>
        <w:tab/>
        <w:t>NAT-TU</w:t>
      </w:r>
    </w:p>
    <w:p w14:paraId="6DD979A3" w14:textId="77777777" w:rsidR="001C2D68" w:rsidRPr="004057AF" w:rsidRDefault="001C2D68" w:rsidP="001C2D68">
      <w:pPr>
        <w:spacing w:after="0"/>
        <w:jc w:val="left"/>
        <w:rPr>
          <w:sz w:val="20"/>
          <w:szCs w:val="20"/>
        </w:rPr>
      </w:pPr>
    </w:p>
    <w:p w14:paraId="4B1C4AD1" w14:textId="77777777" w:rsidR="001C2D68" w:rsidRPr="004057AF" w:rsidRDefault="001C2D68" w:rsidP="001C2D68">
      <w:pPr>
        <w:spacing w:after="0"/>
        <w:ind w:left="360"/>
        <w:jc w:val="left"/>
        <w:rPr>
          <w:sz w:val="20"/>
          <w:szCs w:val="20"/>
        </w:rPr>
      </w:pPr>
    </w:p>
    <w:p w14:paraId="176F145C" w14:textId="77777777" w:rsidR="001C2D68" w:rsidRPr="00E90208" w:rsidRDefault="001C2D68" w:rsidP="00E752D4">
      <w:pPr>
        <w:numPr>
          <w:ilvl w:val="0"/>
          <w:numId w:val="60"/>
        </w:numPr>
        <w:contextualSpacing/>
      </w:pPr>
      <w:r w:rsidRPr="00E90208">
        <w:rPr>
          <w:i/>
        </w:rPr>
        <w:t>Measurement tools</w:t>
      </w:r>
      <w:r w:rsidRPr="004057AF">
        <w:rPr>
          <w:bCs/>
          <w:i/>
        </w:rPr>
        <w:t xml:space="preserve"> </w:t>
      </w:r>
      <w:r w:rsidRPr="00E90208">
        <w:rPr>
          <w:i/>
        </w:rPr>
        <w:t>info</w:t>
      </w:r>
      <w:r w:rsidRPr="00E90208">
        <w:t>:</w:t>
      </w:r>
    </w:p>
    <w:tbl>
      <w:tblPr>
        <w:tblStyle w:val="Grigliatabella11"/>
        <w:tblW w:w="7338"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60"/>
        <w:gridCol w:w="4678"/>
      </w:tblGrid>
      <w:tr w:rsidR="001C2D68" w:rsidRPr="004057AF" w14:paraId="38E13246" w14:textId="77777777" w:rsidTr="007B4F95">
        <w:tc>
          <w:tcPr>
            <w:tcW w:w="2660" w:type="dxa"/>
          </w:tcPr>
          <w:p w14:paraId="1B6CDE7F" w14:textId="77777777" w:rsidR="001C2D68" w:rsidRPr="004057AF" w:rsidRDefault="001C2D68" w:rsidP="00E752D4">
            <w:pPr>
              <w:numPr>
                <w:ilvl w:val="0"/>
                <w:numId w:val="66"/>
              </w:numPr>
              <w:ind w:left="709" w:right="311" w:hanging="283"/>
              <w:contextualSpacing/>
              <w:rPr>
                <w:b/>
                <w:bCs/>
                <w:sz w:val="20"/>
                <w:szCs w:val="20"/>
              </w:rPr>
            </w:pPr>
            <w:r w:rsidRPr="004057AF">
              <w:rPr>
                <w:sz w:val="20"/>
                <w:szCs w:val="20"/>
              </w:rPr>
              <w:t>pclServer tool</w:t>
            </w:r>
          </w:p>
        </w:tc>
        <w:tc>
          <w:tcPr>
            <w:tcW w:w="4678" w:type="dxa"/>
          </w:tcPr>
          <w:p w14:paraId="3AA07625" w14:textId="3D8961F8" w:rsidR="001C2D68" w:rsidRPr="004057AF" w:rsidRDefault="007B4F95" w:rsidP="007B4F95">
            <w:pPr>
              <w:ind w:left="465" w:right="-26"/>
              <w:rPr>
                <w:sz w:val="20"/>
                <w:szCs w:val="20"/>
              </w:rPr>
            </w:pPr>
            <w:r w:rsidRPr="004057AF">
              <w:rPr>
                <w:sz w:val="20"/>
                <w:szCs w:val="20"/>
              </w:rPr>
              <w:t xml:space="preserve">Internal </w:t>
            </w:r>
            <w:r w:rsidR="001C2D68" w:rsidRPr="004057AF">
              <w:rPr>
                <w:sz w:val="20"/>
                <w:szCs w:val="20"/>
              </w:rPr>
              <w:t xml:space="preserve">vSBC </w:t>
            </w:r>
            <w:r w:rsidRPr="004057AF">
              <w:rPr>
                <w:sz w:val="20"/>
                <w:szCs w:val="20"/>
              </w:rPr>
              <w:t xml:space="preserve">tool </w:t>
            </w:r>
            <w:r w:rsidR="001C2D68" w:rsidRPr="004057AF">
              <w:rPr>
                <w:sz w:val="20"/>
                <w:szCs w:val="20"/>
              </w:rPr>
              <w:t>used t</w:t>
            </w:r>
            <w:r w:rsidR="00FC2C02" w:rsidRPr="004057AF">
              <w:rPr>
                <w:sz w:val="20"/>
                <w:szCs w:val="20"/>
              </w:rPr>
              <w:t>o collect CPU and MEMORY usage and</w:t>
            </w:r>
            <w:r w:rsidR="001C2D68" w:rsidRPr="004057AF">
              <w:rPr>
                <w:sz w:val="20"/>
                <w:szCs w:val="20"/>
              </w:rPr>
              <w:t xml:space="preserve"> THR values</w:t>
            </w:r>
          </w:p>
        </w:tc>
      </w:tr>
      <w:tr w:rsidR="001C2D68" w:rsidRPr="004057AF" w14:paraId="56D0ADFA" w14:textId="77777777" w:rsidTr="007B4F95">
        <w:tc>
          <w:tcPr>
            <w:tcW w:w="2660" w:type="dxa"/>
          </w:tcPr>
          <w:p w14:paraId="32527030" w14:textId="77777777" w:rsidR="001C2D68" w:rsidRPr="004057AF" w:rsidRDefault="001C2D68" w:rsidP="00E752D4">
            <w:pPr>
              <w:numPr>
                <w:ilvl w:val="0"/>
                <w:numId w:val="66"/>
              </w:numPr>
              <w:ind w:left="709" w:hanging="283"/>
              <w:contextualSpacing/>
              <w:rPr>
                <w:b/>
                <w:bCs/>
                <w:sz w:val="20"/>
                <w:szCs w:val="20"/>
              </w:rPr>
            </w:pPr>
            <w:r w:rsidRPr="004057AF">
              <w:rPr>
                <w:sz w:val="20"/>
                <w:szCs w:val="20"/>
              </w:rPr>
              <w:t>Load Generators</w:t>
            </w:r>
          </w:p>
        </w:tc>
        <w:tc>
          <w:tcPr>
            <w:tcW w:w="4678" w:type="dxa"/>
          </w:tcPr>
          <w:p w14:paraId="1FA6A33A" w14:textId="268336A0" w:rsidR="001C2D68" w:rsidRPr="004057AF" w:rsidRDefault="007B4F95" w:rsidP="004A225D">
            <w:pPr>
              <w:ind w:left="465"/>
              <w:rPr>
                <w:sz w:val="20"/>
                <w:szCs w:val="20"/>
              </w:rPr>
            </w:pPr>
            <w:r w:rsidRPr="004057AF">
              <w:rPr>
                <w:sz w:val="20"/>
                <w:szCs w:val="20"/>
              </w:rPr>
              <w:t>Call f</w:t>
            </w:r>
            <w:r w:rsidR="001C2D68" w:rsidRPr="004057AF">
              <w:rPr>
                <w:sz w:val="20"/>
                <w:szCs w:val="20"/>
              </w:rPr>
              <w:t>ailure rate, signalling message counters, media counters</w:t>
            </w:r>
          </w:p>
        </w:tc>
      </w:tr>
    </w:tbl>
    <w:p w14:paraId="23CCCEC1" w14:textId="13871B8B" w:rsidR="00FD2733" w:rsidRPr="00E90208" w:rsidRDefault="00FD2733" w:rsidP="008964F1">
      <w:pPr>
        <w:pStyle w:val="Heading1"/>
        <w:numPr>
          <w:ilvl w:val="0"/>
          <w:numId w:val="0"/>
        </w:numPr>
      </w:pPr>
    </w:p>
    <w:p w14:paraId="10A66533" w14:textId="07D320F8" w:rsidR="00D37A63" w:rsidRPr="00E90208" w:rsidRDefault="00B93C4D" w:rsidP="008964F1">
      <w:pPr>
        <w:pStyle w:val="Heading2"/>
      </w:pPr>
      <w:bookmarkStart w:id="295" w:name="_Ref453687753"/>
      <w:bookmarkStart w:id="296" w:name="_Toc456088920"/>
      <w:r w:rsidRPr="00E90208">
        <w:t>Execute T</w:t>
      </w:r>
      <w:r w:rsidR="00D37A63" w:rsidRPr="00E90208">
        <w:t>he Test</w:t>
      </w:r>
      <w:bookmarkEnd w:id="295"/>
      <w:bookmarkEnd w:id="296"/>
    </w:p>
    <w:p w14:paraId="03248148" w14:textId="420FE2DF" w:rsidR="00FD2733" w:rsidRPr="00CD6E3E" w:rsidRDefault="00FD2733" w:rsidP="008964F1">
      <w:pPr>
        <w:pStyle w:val="Heading3"/>
      </w:pPr>
      <w:bookmarkStart w:id="297" w:name="_Toc452389998"/>
      <w:bookmarkStart w:id="298" w:name="_Ref453686941"/>
      <w:bookmarkStart w:id="299" w:name="_Toc456088921"/>
      <w:r w:rsidRPr="00CD6E3E">
        <w:t xml:space="preserve">vSBC </w:t>
      </w:r>
      <w:bookmarkEnd w:id="297"/>
      <w:r w:rsidR="00B93C4D" w:rsidRPr="00CD6E3E">
        <w:t>scenario</w:t>
      </w:r>
      <w:bookmarkEnd w:id="298"/>
      <w:bookmarkEnd w:id="299"/>
    </w:p>
    <w:p w14:paraId="2A805F5B" w14:textId="25BDCC59" w:rsidR="00FD2733" w:rsidRPr="00E90208" w:rsidRDefault="00CD600B" w:rsidP="00FD2733">
      <w:r w:rsidRPr="00E90208">
        <w:t>This chapter</w:t>
      </w:r>
      <w:r w:rsidR="00FD2733" w:rsidRPr="00E90208">
        <w:t xml:space="preserve"> contains the reports </w:t>
      </w:r>
      <w:r w:rsidR="004A225D" w:rsidRPr="00E90208">
        <w:t xml:space="preserve">of vSBC test </w:t>
      </w:r>
      <w:r w:rsidRPr="00E90208">
        <w:t>in some typical</w:t>
      </w:r>
      <w:r w:rsidR="00FD2733" w:rsidRPr="00E90208">
        <w:t xml:space="preserve"> network scenarios.  </w:t>
      </w:r>
    </w:p>
    <w:p w14:paraId="19D6E262" w14:textId="77777777" w:rsidR="00FD2733" w:rsidRPr="00CD6E3E" w:rsidRDefault="00FD2733" w:rsidP="008964F1">
      <w:pPr>
        <w:pStyle w:val="Heading4"/>
      </w:pPr>
      <w:bookmarkStart w:id="300" w:name="_Toc430260833"/>
      <w:bookmarkStart w:id="301" w:name="_Toc452389999"/>
      <w:r w:rsidRPr="00CD6E3E">
        <w:t>vSBC-Without-T</w:t>
      </w:r>
      <w:bookmarkEnd w:id="300"/>
      <w:r w:rsidRPr="00CD6E3E">
        <w:t>raffic</w:t>
      </w:r>
      <w:bookmarkEnd w:id="301"/>
    </w:p>
    <w:p w14:paraId="63B7762F" w14:textId="77777777" w:rsidR="00FD2733" w:rsidRPr="004057AF" w:rsidRDefault="00FD2733" w:rsidP="00FD2733">
      <w:pPr>
        <w:ind w:left="2127" w:hanging="2127"/>
        <w:rPr>
          <w:bCs/>
          <w:i/>
        </w:rPr>
      </w:pPr>
      <w:r w:rsidRPr="004057AF">
        <w:rPr>
          <w:bCs/>
          <w:i/>
        </w:rPr>
        <w:t>Target:</w:t>
      </w:r>
    </w:p>
    <w:p w14:paraId="103DC5D7"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without traffic.</w:t>
      </w:r>
    </w:p>
    <w:p w14:paraId="2CDB77A3" w14:textId="77777777" w:rsidR="00FD2733" w:rsidRPr="004057AF" w:rsidRDefault="00FD2733" w:rsidP="00FD2733">
      <w:pPr>
        <w:spacing w:after="0"/>
        <w:rPr>
          <w:sz w:val="20"/>
          <w:szCs w:val="20"/>
        </w:rPr>
      </w:pPr>
    </w:p>
    <w:p w14:paraId="7A897A55" w14:textId="77777777" w:rsidR="00FD2733" w:rsidRPr="004057AF" w:rsidRDefault="00FD2733" w:rsidP="00FD2733">
      <w:pPr>
        <w:rPr>
          <w:b/>
          <w:bCs/>
          <w:u w:val="single"/>
        </w:rPr>
      </w:pPr>
      <w:r w:rsidRPr="004057AF">
        <w:rPr>
          <w:bCs/>
          <w:i/>
        </w:rPr>
        <w:t>Further data</w:t>
      </w:r>
      <w:r w:rsidRPr="004057AF">
        <w:rPr>
          <w:b/>
          <w:bCs/>
        </w:rPr>
        <w:t>:</w:t>
      </w:r>
      <w:r w:rsidRPr="004057AF">
        <w:tab/>
      </w:r>
    </w:p>
    <w:p w14:paraId="07271215" w14:textId="5BA4D180" w:rsidR="00FD2733" w:rsidRPr="004057AF" w:rsidRDefault="00FC2C02"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2</w:t>
      </w:r>
      <w:r w:rsidR="00FD2733" w:rsidRPr="004057AF">
        <w:rPr>
          <w:sz w:val="20"/>
          <w:szCs w:val="20"/>
        </w:rPr>
        <w:t xml:space="preserve"> hours</w:t>
      </w:r>
    </w:p>
    <w:p w14:paraId="00ED6535" w14:textId="77777777" w:rsidR="00FD2733" w:rsidRPr="004057AF" w:rsidRDefault="00FD2733" w:rsidP="00FD2733">
      <w:pPr>
        <w:spacing w:after="0"/>
        <w:rPr>
          <w:sz w:val="20"/>
          <w:szCs w:val="20"/>
        </w:rPr>
      </w:pPr>
    </w:p>
    <w:p w14:paraId="2E5050DC" w14:textId="4A4E7540" w:rsidR="00FD2733" w:rsidRPr="004057AF" w:rsidRDefault="00FD2733" w:rsidP="00FD2733">
      <w:pPr>
        <w:rPr>
          <w:bCs/>
          <w:i/>
        </w:rPr>
      </w:pPr>
      <w:r w:rsidRPr="004057AF">
        <w:rPr>
          <w:bCs/>
          <w:i/>
        </w:rPr>
        <w:t xml:space="preserve">Results:   </w:t>
      </w:r>
    </w:p>
    <w:tbl>
      <w:tblPr>
        <w:tblStyle w:val="Grigliatabella5"/>
        <w:tblW w:w="9351" w:type="dxa"/>
        <w:jc w:val="center"/>
        <w:tblLayout w:type="fixed"/>
        <w:tblLook w:val="04A0" w:firstRow="1" w:lastRow="0" w:firstColumn="1" w:lastColumn="0" w:noHBand="0" w:noVBand="1"/>
      </w:tblPr>
      <w:tblGrid>
        <w:gridCol w:w="992"/>
        <w:gridCol w:w="1134"/>
        <w:gridCol w:w="709"/>
        <w:gridCol w:w="581"/>
        <w:gridCol w:w="850"/>
        <w:gridCol w:w="993"/>
        <w:gridCol w:w="1134"/>
        <w:gridCol w:w="850"/>
        <w:gridCol w:w="1128"/>
        <w:gridCol w:w="980"/>
      </w:tblGrid>
      <w:tr w:rsidR="00931DC3" w:rsidRPr="004057AF" w14:paraId="127BB905" w14:textId="77777777" w:rsidTr="00931DC3">
        <w:trPr>
          <w:jc w:val="center"/>
        </w:trPr>
        <w:tc>
          <w:tcPr>
            <w:tcW w:w="992" w:type="dxa"/>
            <w:shd w:val="clear" w:color="auto" w:fill="EEECE1" w:themeFill="background2"/>
          </w:tcPr>
          <w:p w14:paraId="115676E2" w14:textId="77777777" w:rsidR="00931DC3" w:rsidRPr="00E90208" w:rsidRDefault="00931DC3" w:rsidP="00931DC3">
            <w:pPr>
              <w:jc w:val="center"/>
              <w:rPr>
                <w:b/>
                <w:sz w:val="16"/>
                <w:szCs w:val="16"/>
              </w:rPr>
            </w:pPr>
            <w:r w:rsidRPr="00E90208">
              <w:rPr>
                <w:b/>
                <w:sz w:val="16"/>
                <w:szCs w:val="16"/>
              </w:rPr>
              <w:t>NODE TYPE</w:t>
            </w:r>
          </w:p>
        </w:tc>
        <w:tc>
          <w:tcPr>
            <w:tcW w:w="1134" w:type="dxa"/>
            <w:shd w:val="clear" w:color="auto" w:fill="EEECE1" w:themeFill="background2"/>
          </w:tcPr>
          <w:p w14:paraId="3D1B895A" w14:textId="77777777" w:rsidR="00931DC3" w:rsidRPr="00E90208" w:rsidRDefault="00931DC3" w:rsidP="00931DC3">
            <w:pPr>
              <w:jc w:val="center"/>
              <w:rPr>
                <w:b/>
                <w:sz w:val="16"/>
                <w:szCs w:val="16"/>
              </w:rPr>
            </w:pPr>
            <w:r w:rsidRPr="00E90208">
              <w:rPr>
                <w:b/>
                <w:sz w:val="16"/>
                <w:szCs w:val="16"/>
              </w:rPr>
              <w:t>TOTAL</w:t>
            </w:r>
          </w:p>
          <w:p w14:paraId="647125F3" w14:textId="77777777" w:rsidR="00931DC3" w:rsidRPr="00E90208" w:rsidRDefault="00931DC3" w:rsidP="00931DC3">
            <w:pPr>
              <w:jc w:val="center"/>
              <w:rPr>
                <w:b/>
                <w:sz w:val="16"/>
                <w:szCs w:val="16"/>
              </w:rPr>
            </w:pPr>
            <w:r w:rsidRPr="00E90208">
              <w:rPr>
                <w:b/>
                <w:sz w:val="16"/>
                <w:szCs w:val="16"/>
              </w:rPr>
              <w:t>ACTIVE SESSIONS</w:t>
            </w:r>
          </w:p>
        </w:tc>
        <w:tc>
          <w:tcPr>
            <w:tcW w:w="709" w:type="dxa"/>
            <w:shd w:val="clear" w:color="auto" w:fill="EEECE1" w:themeFill="background2"/>
          </w:tcPr>
          <w:p w14:paraId="63C9B677" w14:textId="77777777" w:rsidR="00931DC3" w:rsidRPr="00E90208" w:rsidRDefault="00931DC3" w:rsidP="00931DC3">
            <w:pPr>
              <w:jc w:val="center"/>
              <w:rPr>
                <w:b/>
                <w:sz w:val="16"/>
                <w:szCs w:val="16"/>
              </w:rPr>
            </w:pPr>
            <w:r w:rsidRPr="00E90208">
              <w:rPr>
                <w:b/>
                <w:sz w:val="16"/>
                <w:szCs w:val="16"/>
              </w:rPr>
              <w:t>CHT</w:t>
            </w:r>
          </w:p>
          <w:p w14:paraId="4C69CF3E" w14:textId="77777777" w:rsidR="00931DC3" w:rsidRPr="00E90208" w:rsidRDefault="00931DC3" w:rsidP="00931DC3">
            <w:pPr>
              <w:jc w:val="center"/>
              <w:rPr>
                <w:b/>
                <w:sz w:val="16"/>
                <w:szCs w:val="16"/>
              </w:rPr>
            </w:pPr>
            <w:r w:rsidRPr="00E90208">
              <w:rPr>
                <w:b/>
                <w:sz w:val="16"/>
                <w:szCs w:val="16"/>
              </w:rPr>
              <w:t>[sec]</w:t>
            </w:r>
          </w:p>
        </w:tc>
        <w:tc>
          <w:tcPr>
            <w:tcW w:w="581" w:type="dxa"/>
            <w:shd w:val="clear" w:color="auto" w:fill="EEECE1" w:themeFill="background2"/>
          </w:tcPr>
          <w:p w14:paraId="12405977" w14:textId="77777777" w:rsidR="00931DC3" w:rsidRPr="00E90208" w:rsidRDefault="00931DC3" w:rsidP="00931DC3">
            <w:pPr>
              <w:jc w:val="center"/>
              <w:rPr>
                <w:b/>
                <w:sz w:val="16"/>
                <w:szCs w:val="16"/>
              </w:rPr>
            </w:pPr>
            <w:r w:rsidRPr="00E90208">
              <w:rPr>
                <w:b/>
                <w:sz w:val="16"/>
                <w:szCs w:val="16"/>
              </w:rPr>
              <w:t>CPS</w:t>
            </w:r>
          </w:p>
        </w:tc>
        <w:tc>
          <w:tcPr>
            <w:tcW w:w="850" w:type="dxa"/>
            <w:shd w:val="clear" w:color="auto" w:fill="EEECE1" w:themeFill="background2"/>
          </w:tcPr>
          <w:p w14:paraId="49B4D8D6" w14:textId="77777777" w:rsidR="00931DC3" w:rsidRPr="00E90208" w:rsidRDefault="00931DC3" w:rsidP="00931DC3">
            <w:pPr>
              <w:jc w:val="center"/>
              <w:rPr>
                <w:b/>
                <w:sz w:val="16"/>
                <w:szCs w:val="16"/>
              </w:rPr>
            </w:pPr>
            <w:r w:rsidRPr="00E90208">
              <w:rPr>
                <w:b/>
                <w:sz w:val="16"/>
                <w:szCs w:val="16"/>
              </w:rPr>
              <w:t xml:space="preserve">CPU LOAD </w:t>
            </w:r>
          </w:p>
          <w:p w14:paraId="39EF62D5" w14:textId="77777777" w:rsidR="00931DC3" w:rsidRPr="00E90208" w:rsidRDefault="00931DC3" w:rsidP="00931DC3">
            <w:pPr>
              <w:jc w:val="center"/>
              <w:rPr>
                <w:b/>
                <w:sz w:val="16"/>
                <w:szCs w:val="16"/>
              </w:rPr>
            </w:pPr>
            <w:r w:rsidRPr="00E90208">
              <w:rPr>
                <w:b/>
                <w:sz w:val="16"/>
                <w:szCs w:val="16"/>
              </w:rPr>
              <w:t>[%]</w:t>
            </w:r>
          </w:p>
        </w:tc>
        <w:tc>
          <w:tcPr>
            <w:tcW w:w="993" w:type="dxa"/>
            <w:shd w:val="clear" w:color="auto" w:fill="EEECE1" w:themeFill="background2"/>
          </w:tcPr>
          <w:p w14:paraId="2FAF5E18" w14:textId="77777777" w:rsidR="00931DC3" w:rsidRPr="00E90208" w:rsidRDefault="00931DC3" w:rsidP="00931DC3">
            <w:pPr>
              <w:jc w:val="center"/>
              <w:rPr>
                <w:b/>
                <w:sz w:val="16"/>
                <w:szCs w:val="16"/>
              </w:rPr>
            </w:pPr>
            <w:r w:rsidRPr="00E90208">
              <w:rPr>
                <w:b/>
                <w:sz w:val="16"/>
                <w:szCs w:val="16"/>
              </w:rPr>
              <w:t>MEM</w:t>
            </w:r>
          </w:p>
          <w:p w14:paraId="75B99AF4" w14:textId="77777777" w:rsidR="00931DC3" w:rsidRPr="00E90208" w:rsidRDefault="00931DC3" w:rsidP="00931DC3">
            <w:pPr>
              <w:jc w:val="center"/>
              <w:rPr>
                <w:b/>
                <w:sz w:val="16"/>
                <w:szCs w:val="16"/>
              </w:rPr>
            </w:pPr>
            <w:r w:rsidRPr="00E90208">
              <w:rPr>
                <w:b/>
                <w:sz w:val="16"/>
                <w:szCs w:val="16"/>
              </w:rPr>
              <w:t>USAGE</w:t>
            </w:r>
          </w:p>
          <w:p w14:paraId="6C7A737B" w14:textId="77777777" w:rsidR="00931DC3" w:rsidRPr="00E90208" w:rsidRDefault="00931DC3" w:rsidP="00931DC3">
            <w:pPr>
              <w:jc w:val="center"/>
              <w:rPr>
                <w:b/>
                <w:sz w:val="16"/>
                <w:szCs w:val="16"/>
              </w:rPr>
            </w:pPr>
            <w:r w:rsidRPr="00E90208">
              <w:rPr>
                <w:b/>
                <w:sz w:val="16"/>
                <w:szCs w:val="16"/>
              </w:rPr>
              <w:t>[GB]</w:t>
            </w:r>
          </w:p>
        </w:tc>
        <w:tc>
          <w:tcPr>
            <w:tcW w:w="1134" w:type="dxa"/>
            <w:shd w:val="clear" w:color="auto" w:fill="EEECE1" w:themeFill="background2"/>
          </w:tcPr>
          <w:p w14:paraId="30AD24CE" w14:textId="77777777" w:rsidR="00931DC3" w:rsidRPr="00E90208" w:rsidRDefault="00931DC3" w:rsidP="00931DC3">
            <w:pPr>
              <w:jc w:val="center"/>
              <w:rPr>
                <w:b/>
                <w:sz w:val="16"/>
                <w:szCs w:val="16"/>
              </w:rPr>
            </w:pPr>
            <w:r w:rsidRPr="00E90208">
              <w:rPr>
                <w:b/>
                <w:sz w:val="16"/>
                <w:szCs w:val="16"/>
              </w:rPr>
              <w:t>THR TX+RX ALL ETH</w:t>
            </w:r>
          </w:p>
          <w:p w14:paraId="7D69B4B2" w14:textId="77777777" w:rsidR="00931DC3" w:rsidRPr="00E90208" w:rsidRDefault="00931DC3" w:rsidP="00931DC3">
            <w:pPr>
              <w:jc w:val="center"/>
              <w:rPr>
                <w:b/>
                <w:sz w:val="16"/>
                <w:szCs w:val="16"/>
              </w:rPr>
            </w:pPr>
            <w:r w:rsidRPr="00E90208">
              <w:rPr>
                <w:b/>
                <w:sz w:val="16"/>
                <w:szCs w:val="16"/>
              </w:rPr>
              <w:t>[kB/s]</w:t>
            </w:r>
          </w:p>
        </w:tc>
        <w:tc>
          <w:tcPr>
            <w:tcW w:w="850" w:type="dxa"/>
            <w:shd w:val="clear" w:color="auto" w:fill="EEECE1" w:themeFill="background2"/>
          </w:tcPr>
          <w:p w14:paraId="5B4603E7" w14:textId="77777777" w:rsidR="00931DC3" w:rsidRPr="00E90208" w:rsidRDefault="00931DC3" w:rsidP="00931DC3">
            <w:pPr>
              <w:jc w:val="center"/>
              <w:rPr>
                <w:b/>
                <w:sz w:val="16"/>
                <w:szCs w:val="16"/>
              </w:rPr>
            </w:pPr>
            <w:r w:rsidRPr="00E90208">
              <w:rPr>
                <w:b/>
                <w:sz w:val="16"/>
                <w:szCs w:val="16"/>
              </w:rPr>
              <w:t>TOTAL</w:t>
            </w:r>
          </w:p>
          <w:p w14:paraId="28109CD8" w14:textId="77777777" w:rsidR="00931DC3" w:rsidRPr="00E90208" w:rsidRDefault="00931DC3" w:rsidP="00931DC3">
            <w:pPr>
              <w:jc w:val="center"/>
              <w:rPr>
                <w:b/>
                <w:sz w:val="16"/>
                <w:szCs w:val="16"/>
              </w:rPr>
            </w:pPr>
            <w:r w:rsidRPr="00E90208">
              <w:rPr>
                <w:b/>
                <w:sz w:val="16"/>
                <w:szCs w:val="16"/>
              </w:rPr>
              <w:t>CALLS</w:t>
            </w:r>
          </w:p>
        </w:tc>
        <w:tc>
          <w:tcPr>
            <w:tcW w:w="1128" w:type="dxa"/>
            <w:shd w:val="clear" w:color="auto" w:fill="EEECE1" w:themeFill="background2"/>
          </w:tcPr>
          <w:p w14:paraId="205DE1D6" w14:textId="77777777" w:rsidR="00931DC3" w:rsidRPr="00E90208" w:rsidRDefault="00931DC3" w:rsidP="00931DC3">
            <w:pPr>
              <w:jc w:val="center"/>
              <w:rPr>
                <w:b/>
                <w:sz w:val="16"/>
                <w:szCs w:val="16"/>
              </w:rPr>
            </w:pPr>
            <w:r w:rsidRPr="00E90208">
              <w:rPr>
                <w:b/>
                <w:sz w:val="16"/>
                <w:szCs w:val="16"/>
              </w:rPr>
              <w:t>FAILED</w:t>
            </w:r>
          </w:p>
          <w:p w14:paraId="4CADA0A3" w14:textId="77777777" w:rsidR="00931DC3" w:rsidRPr="00E90208" w:rsidRDefault="00931DC3" w:rsidP="00931DC3">
            <w:pPr>
              <w:jc w:val="center"/>
              <w:rPr>
                <w:b/>
                <w:sz w:val="16"/>
                <w:szCs w:val="16"/>
              </w:rPr>
            </w:pPr>
            <w:r w:rsidRPr="00E90208">
              <w:rPr>
                <w:b/>
                <w:sz w:val="16"/>
                <w:szCs w:val="16"/>
              </w:rPr>
              <w:t>CALLS</w:t>
            </w:r>
          </w:p>
        </w:tc>
        <w:tc>
          <w:tcPr>
            <w:tcW w:w="980" w:type="dxa"/>
            <w:shd w:val="clear" w:color="auto" w:fill="EEECE1" w:themeFill="background2"/>
          </w:tcPr>
          <w:p w14:paraId="3BF87B83" w14:textId="77777777" w:rsidR="00931DC3" w:rsidRPr="00E90208" w:rsidRDefault="00931DC3" w:rsidP="00931DC3">
            <w:pPr>
              <w:jc w:val="center"/>
              <w:rPr>
                <w:b/>
                <w:sz w:val="16"/>
                <w:szCs w:val="16"/>
              </w:rPr>
            </w:pPr>
            <w:r w:rsidRPr="00E90208">
              <w:rPr>
                <w:b/>
                <w:sz w:val="16"/>
                <w:szCs w:val="16"/>
              </w:rPr>
              <w:t>FAILURE</w:t>
            </w:r>
          </w:p>
          <w:p w14:paraId="46A71274" w14:textId="77777777" w:rsidR="00931DC3" w:rsidRPr="00E90208" w:rsidRDefault="00931DC3" w:rsidP="00931DC3">
            <w:pPr>
              <w:jc w:val="center"/>
              <w:rPr>
                <w:b/>
                <w:sz w:val="16"/>
                <w:szCs w:val="16"/>
              </w:rPr>
            </w:pPr>
            <w:r w:rsidRPr="00E90208">
              <w:rPr>
                <w:b/>
                <w:sz w:val="16"/>
                <w:szCs w:val="16"/>
              </w:rPr>
              <w:t>RATE</w:t>
            </w:r>
          </w:p>
        </w:tc>
      </w:tr>
      <w:tr w:rsidR="00931DC3" w:rsidRPr="004057AF" w14:paraId="7BF349FC" w14:textId="77777777" w:rsidTr="00931DC3">
        <w:trPr>
          <w:jc w:val="center"/>
        </w:trPr>
        <w:tc>
          <w:tcPr>
            <w:tcW w:w="992" w:type="dxa"/>
            <w:vAlign w:val="center"/>
          </w:tcPr>
          <w:p w14:paraId="2F75B63B" w14:textId="77777777" w:rsidR="00931DC3" w:rsidRPr="00E90208" w:rsidRDefault="00931DC3" w:rsidP="00931DC3">
            <w:pPr>
              <w:jc w:val="center"/>
              <w:rPr>
                <w:sz w:val="16"/>
                <w:szCs w:val="16"/>
              </w:rPr>
            </w:pPr>
            <w:r w:rsidRPr="00E90208">
              <w:rPr>
                <w:sz w:val="16"/>
                <w:szCs w:val="16"/>
              </w:rPr>
              <w:t>VM1:</w:t>
            </w:r>
          </w:p>
          <w:p w14:paraId="51DCBEDD" w14:textId="77777777" w:rsidR="00931DC3" w:rsidRPr="004057AF" w:rsidRDefault="00931DC3" w:rsidP="00931DC3">
            <w:pPr>
              <w:jc w:val="center"/>
              <w:rPr>
                <w:sz w:val="16"/>
                <w:szCs w:val="16"/>
              </w:rPr>
            </w:pPr>
            <w:r w:rsidRPr="004057AF">
              <w:rPr>
                <w:sz w:val="16"/>
                <w:szCs w:val="16"/>
              </w:rPr>
              <w:t xml:space="preserve"> FE-LB+</w:t>
            </w:r>
          </w:p>
          <w:p w14:paraId="1C92FE6D" w14:textId="77777777" w:rsidR="00931DC3" w:rsidRPr="00E90208" w:rsidRDefault="00931DC3" w:rsidP="00931DC3">
            <w:pPr>
              <w:jc w:val="center"/>
              <w:rPr>
                <w:sz w:val="16"/>
                <w:szCs w:val="16"/>
              </w:rPr>
            </w:pPr>
            <w:r w:rsidRPr="00E90208">
              <w:rPr>
                <w:sz w:val="16"/>
                <w:szCs w:val="16"/>
              </w:rPr>
              <w:t>IBCF+OEM</w:t>
            </w:r>
          </w:p>
        </w:tc>
        <w:tc>
          <w:tcPr>
            <w:tcW w:w="1134" w:type="dxa"/>
            <w:vAlign w:val="center"/>
          </w:tcPr>
          <w:p w14:paraId="4E3762C7" w14:textId="77777777" w:rsidR="00931DC3" w:rsidRPr="00E90208" w:rsidRDefault="00931DC3" w:rsidP="00931DC3">
            <w:pPr>
              <w:jc w:val="center"/>
              <w:rPr>
                <w:sz w:val="16"/>
                <w:szCs w:val="16"/>
              </w:rPr>
            </w:pPr>
            <w:r w:rsidRPr="00E90208">
              <w:rPr>
                <w:sz w:val="16"/>
                <w:szCs w:val="16"/>
              </w:rPr>
              <w:t>0</w:t>
            </w:r>
          </w:p>
        </w:tc>
        <w:tc>
          <w:tcPr>
            <w:tcW w:w="709" w:type="dxa"/>
            <w:vAlign w:val="center"/>
          </w:tcPr>
          <w:p w14:paraId="3DD55B90" w14:textId="77777777" w:rsidR="00931DC3" w:rsidRPr="00E90208" w:rsidRDefault="00931DC3" w:rsidP="00931DC3">
            <w:pPr>
              <w:jc w:val="center"/>
              <w:rPr>
                <w:sz w:val="16"/>
                <w:szCs w:val="16"/>
              </w:rPr>
            </w:pPr>
            <w:r w:rsidRPr="00E90208">
              <w:rPr>
                <w:sz w:val="16"/>
                <w:szCs w:val="16"/>
              </w:rPr>
              <w:t>0</w:t>
            </w:r>
          </w:p>
        </w:tc>
        <w:tc>
          <w:tcPr>
            <w:tcW w:w="581" w:type="dxa"/>
            <w:vAlign w:val="center"/>
          </w:tcPr>
          <w:p w14:paraId="3D267309" w14:textId="77777777" w:rsidR="00931DC3" w:rsidRPr="00E90208" w:rsidRDefault="00931DC3" w:rsidP="00931DC3">
            <w:pPr>
              <w:jc w:val="center"/>
              <w:rPr>
                <w:sz w:val="16"/>
                <w:szCs w:val="16"/>
              </w:rPr>
            </w:pPr>
            <w:r w:rsidRPr="00E90208">
              <w:rPr>
                <w:sz w:val="16"/>
                <w:szCs w:val="16"/>
              </w:rPr>
              <w:t>0</w:t>
            </w:r>
          </w:p>
        </w:tc>
        <w:tc>
          <w:tcPr>
            <w:tcW w:w="850" w:type="dxa"/>
            <w:vAlign w:val="center"/>
          </w:tcPr>
          <w:p w14:paraId="0718044D" w14:textId="77777777" w:rsidR="00931DC3" w:rsidRPr="00E90208" w:rsidRDefault="00931DC3" w:rsidP="00931DC3">
            <w:pPr>
              <w:jc w:val="center"/>
              <w:rPr>
                <w:sz w:val="16"/>
                <w:szCs w:val="16"/>
              </w:rPr>
            </w:pPr>
            <w:r w:rsidRPr="00E90208">
              <w:rPr>
                <w:sz w:val="16"/>
                <w:szCs w:val="16"/>
              </w:rPr>
              <w:t>3,93</w:t>
            </w:r>
          </w:p>
        </w:tc>
        <w:tc>
          <w:tcPr>
            <w:tcW w:w="993" w:type="dxa"/>
            <w:vAlign w:val="center"/>
          </w:tcPr>
          <w:p w14:paraId="3F69C441" w14:textId="77777777" w:rsidR="00931DC3" w:rsidRPr="00E90208" w:rsidRDefault="00931DC3" w:rsidP="00931DC3">
            <w:pPr>
              <w:jc w:val="center"/>
              <w:rPr>
                <w:sz w:val="16"/>
                <w:szCs w:val="16"/>
              </w:rPr>
            </w:pPr>
            <w:r w:rsidRPr="00E90208">
              <w:rPr>
                <w:sz w:val="16"/>
                <w:szCs w:val="16"/>
              </w:rPr>
              <w:t>9,9</w:t>
            </w:r>
          </w:p>
        </w:tc>
        <w:tc>
          <w:tcPr>
            <w:tcW w:w="1134" w:type="dxa"/>
            <w:vAlign w:val="center"/>
          </w:tcPr>
          <w:p w14:paraId="579AD9FD" w14:textId="77777777" w:rsidR="00931DC3" w:rsidRPr="00E90208" w:rsidRDefault="00931DC3" w:rsidP="00931DC3">
            <w:pPr>
              <w:jc w:val="center"/>
              <w:rPr>
                <w:sz w:val="16"/>
                <w:szCs w:val="16"/>
              </w:rPr>
            </w:pPr>
            <w:r w:rsidRPr="00E90208">
              <w:rPr>
                <w:sz w:val="16"/>
                <w:szCs w:val="16"/>
              </w:rPr>
              <w:t>0</w:t>
            </w:r>
          </w:p>
        </w:tc>
        <w:tc>
          <w:tcPr>
            <w:tcW w:w="850" w:type="dxa"/>
            <w:vAlign w:val="center"/>
          </w:tcPr>
          <w:p w14:paraId="6AA999B9" w14:textId="77777777" w:rsidR="00931DC3" w:rsidRPr="00E90208" w:rsidRDefault="00931DC3" w:rsidP="00931DC3">
            <w:pPr>
              <w:jc w:val="center"/>
              <w:rPr>
                <w:sz w:val="16"/>
                <w:szCs w:val="16"/>
              </w:rPr>
            </w:pPr>
            <w:r w:rsidRPr="00E90208">
              <w:rPr>
                <w:sz w:val="16"/>
                <w:szCs w:val="16"/>
              </w:rPr>
              <w:t>0</w:t>
            </w:r>
          </w:p>
        </w:tc>
        <w:tc>
          <w:tcPr>
            <w:tcW w:w="1128" w:type="dxa"/>
            <w:vAlign w:val="center"/>
          </w:tcPr>
          <w:p w14:paraId="077B2DBF" w14:textId="77777777" w:rsidR="00931DC3" w:rsidRPr="00E90208" w:rsidRDefault="00931DC3" w:rsidP="00931DC3">
            <w:pPr>
              <w:jc w:val="center"/>
              <w:rPr>
                <w:sz w:val="16"/>
                <w:szCs w:val="16"/>
              </w:rPr>
            </w:pPr>
            <w:r w:rsidRPr="00E90208">
              <w:rPr>
                <w:sz w:val="16"/>
                <w:szCs w:val="16"/>
              </w:rPr>
              <w:t>0</w:t>
            </w:r>
          </w:p>
        </w:tc>
        <w:tc>
          <w:tcPr>
            <w:tcW w:w="980" w:type="dxa"/>
            <w:vAlign w:val="center"/>
          </w:tcPr>
          <w:p w14:paraId="1B969C34" w14:textId="77777777" w:rsidR="00931DC3" w:rsidRPr="00E90208" w:rsidRDefault="00931DC3" w:rsidP="00931DC3">
            <w:pPr>
              <w:jc w:val="center"/>
              <w:rPr>
                <w:sz w:val="16"/>
                <w:szCs w:val="16"/>
              </w:rPr>
            </w:pPr>
            <w:r w:rsidRPr="00E90208">
              <w:rPr>
                <w:sz w:val="16"/>
                <w:szCs w:val="16"/>
              </w:rPr>
              <w:t>0</w:t>
            </w:r>
          </w:p>
        </w:tc>
      </w:tr>
      <w:tr w:rsidR="00931DC3" w:rsidRPr="004057AF" w14:paraId="3373FA60" w14:textId="77777777" w:rsidTr="00931DC3">
        <w:trPr>
          <w:jc w:val="center"/>
        </w:trPr>
        <w:tc>
          <w:tcPr>
            <w:tcW w:w="992" w:type="dxa"/>
            <w:vAlign w:val="center"/>
          </w:tcPr>
          <w:p w14:paraId="3F6A333F" w14:textId="77777777" w:rsidR="00931DC3" w:rsidRPr="00E90208" w:rsidRDefault="00931DC3" w:rsidP="00931DC3">
            <w:pPr>
              <w:jc w:val="center"/>
              <w:rPr>
                <w:sz w:val="16"/>
                <w:szCs w:val="16"/>
              </w:rPr>
            </w:pPr>
            <w:r w:rsidRPr="00E90208">
              <w:rPr>
                <w:sz w:val="16"/>
                <w:szCs w:val="16"/>
              </w:rPr>
              <w:t>VM2:</w:t>
            </w:r>
          </w:p>
          <w:p w14:paraId="683CC489" w14:textId="77777777" w:rsidR="00931DC3" w:rsidRPr="00E90208" w:rsidRDefault="00931DC3" w:rsidP="00931DC3">
            <w:pPr>
              <w:jc w:val="center"/>
              <w:rPr>
                <w:sz w:val="16"/>
                <w:szCs w:val="16"/>
              </w:rPr>
            </w:pPr>
            <w:r w:rsidRPr="00E90208">
              <w:rPr>
                <w:sz w:val="16"/>
                <w:szCs w:val="16"/>
              </w:rPr>
              <w:t xml:space="preserve"> (VDU2 - BGF1)</w:t>
            </w:r>
          </w:p>
        </w:tc>
        <w:tc>
          <w:tcPr>
            <w:tcW w:w="1134" w:type="dxa"/>
            <w:vAlign w:val="center"/>
          </w:tcPr>
          <w:p w14:paraId="7E4CB500" w14:textId="77777777" w:rsidR="00931DC3" w:rsidRPr="00E90208" w:rsidRDefault="00931DC3" w:rsidP="00931DC3">
            <w:pPr>
              <w:jc w:val="center"/>
              <w:rPr>
                <w:sz w:val="16"/>
                <w:szCs w:val="16"/>
              </w:rPr>
            </w:pPr>
            <w:r w:rsidRPr="00E90208">
              <w:rPr>
                <w:sz w:val="16"/>
                <w:szCs w:val="16"/>
              </w:rPr>
              <w:t>0</w:t>
            </w:r>
          </w:p>
        </w:tc>
        <w:tc>
          <w:tcPr>
            <w:tcW w:w="709" w:type="dxa"/>
            <w:vAlign w:val="center"/>
          </w:tcPr>
          <w:p w14:paraId="5FC8BD28" w14:textId="77777777" w:rsidR="00931DC3" w:rsidRPr="00E90208" w:rsidRDefault="00931DC3" w:rsidP="00931DC3">
            <w:pPr>
              <w:jc w:val="center"/>
              <w:rPr>
                <w:sz w:val="16"/>
                <w:szCs w:val="16"/>
              </w:rPr>
            </w:pPr>
            <w:r w:rsidRPr="00E90208">
              <w:rPr>
                <w:sz w:val="16"/>
                <w:szCs w:val="16"/>
              </w:rPr>
              <w:t>0</w:t>
            </w:r>
          </w:p>
        </w:tc>
        <w:tc>
          <w:tcPr>
            <w:tcW w:w="581" w:type="dxa"/>
            <w:vAlign w:val="center"/>
          </w:tcPr>
          <w:p w14:paraId="330D809F" w14:textId="77777777" w:rsidR="00931DC3" w:rsidRPr="00E90208" w:rsidRDefault="00931DC3" w:rsidP="00931DC3">
            <w:pPr>
              <w:jc w:val="center"/>
              <w:rPr>
                <w:sz w:val="16"/>
                <w:szCs w:val="16"/>
              </w:rPr>
            </w:pPr>
            <w:r w:rsidRPr="00E90208">
              <w:rPr>
                <w:sz w:val="16"/>
                <w:szCs w:val="16"/>
              </w:rPr>
              <w:t>0</w:t>
            </w:r>
          </w:p>
        </w:tc>
        <w:tc>
          <w:tcPr>
            <w:tcW w:w="850" w:type="dxa"/>
            <w:vAlign w:val="center"/>
          </w:tcPr>
          <w:p w14:paraId="280C2C7B" w14:textId="77777777" w:rsidR="00931DC3" w:rsidRPr="00E90208" w:rsidRDefault="00931DC3" w:rsidP="00931DC3">
            <w:pPr>
              <w:jc w:val="center"/>
              <w:rPr>
                <w:sz w:val="16"/>
                <w:szCs w:val="16"/>
              </w:rPr>
            </w:pPr>
            <w:r w:rsidRPr="00E90208">
              <w:rPr>
                <w:sz w:val="16"/>
                <w:szCs w:val="16"/>
              </w:rPr>
              <w:t>0,51</w:t>
            </w:r>
          </w:p>
        </w:tc>
        <w:tc>
          <w:tcPr>
            <w:tcW w:w="993" w:type="dxa"/>
            <w:vAlign w:val="center"/>
          </w:tcPr>
          <w:p w14:paraId="7613208E" w14:textId="77777777" w:rsidR="00931DC3" w:rsidRPr="00E90208" w:rsidRDefault="00931DC3" w:rsidP="00931DC3">
            <w:pPr>
              <w:jc w:val="center"/>
              <w:rPr>
                <w:sz w:val="16"/>
                <w:szCs w:val="16"/>
              </w:rPr>
            </w:pPr>
            <w:r w:rsidRPr="00E90208">
              <w:rPr>
                <w:sz w:val="16"/>
                <w:szCs w:val="16"/>
              </w:rPr>
              <w:t>2,2</w:t>
            </w:r>
          </w:p>
        </w:tc>
        <w:tc>
          <w:tcPr>
            <w:tcW w:w="1134" w:type="dxa"/>
            <w:vAlign w:val="center"/>
          </w:tcPr>
          <w:p w14:paraId="56D4D86D" w14:textId="77777777" w:rsidR="00931DC3" w:rsidRPr="00E90208" w:rsidRDefault="00931DC3" w:rsidP="00931DC3">
            <w:pPr>
              <w:jc w:val="center"/>
              <w:rPr>
                <w:sz w:val="16"/>
                <w:szCs w:val="16"/>
              </w:rPr>
            </w:pPr>
            <w:r w:rsidRPr="00E90208">
              <w:rPr>
                <w:sz w:val="16"/>
                <w:szCs w:val="16"/>
              </w:rPr>
              <w:t>0</w:t>
            </w:r>
          </w:p>
        </w:tc>
        <w:tc>
          <w:tcPr>
            <w:tcW w:w="850" w:type="dxa"/>
            <w:vAlign w:val="center"/>
          </w:tcPr>
          <w:p w14:paraId="3E7FBCB7" w14:textId="77777777" w:rsidR="00931DC3" w:rsidRPr="00E90208" w:rsidRDefault="00931DC3" w:rsidP="00931DC3">
            <w:pPr>
              <w:jc w:val="center"/>
              <w:rPr>
                <w:sz w:val="16"/>
                <w:szCs w:val="16"/>
              </w:rPr>
            </w:pPr>
            <w:r w:rsidRPr="00E90208">
              <w:rPr>
                <w:sz w:val="16"/>
                <w:szCs w:val="16"/>
              </w:rPr>
              <w:t>0</w:t>
            </w:r>
          </w:p>
        </w:tc>
        <w:tc>
          <w:tcPr>
            <w:tcW w:w="1128" w:type="dxa"/>
            <w:vAlign w:val="center"/>
          </w:tcPr>
          <w:p w14:paraId="4577A0A1" w14:textId="77777777" w:rsidR="00931DC3" w:rsidRPr="00E90208" w:rsidRDefault="00931DC3" w:rsidP="00931DC3">
            <w:pPr>
              <w:jc w:val="center"/>
              <w:rPr>
                <w:sz w:val="16"/>
                <w:szCs w:val="16"/>
              </w:rPr>
            </w:pPr>
            <w:r w:rsidRPr="00E90208">
              <w:rPr>
                <w:sz w:val="16"/>
                <w:szCs w:val="16"/>
              </w:rPr>
              <w:t>0</w:t>
            </w:r>
          </w:p>
        </w:tc>
        <w:tc>
          <w:tcPr>
            <w:tcW w:w="980" w:type="dxa"/>
            <w:vAlign w:val="center"/>
          </w:tcPr>
          <w:p w14:paraId="195A2CC3" w14:textId="77777777" w:rsidR="00931DC3" w:rsidRPr="00E90208" w:rsidRDefault="00931DC3" w:rsidP="00931DC3">
            <w:pPr>
              <w:jc w:val="center"/>
              <w:rPr>
                <w:sz w:val="16"/>
                <w:szCs w:val="16"/>
              </w:rPr>
            </w:pPr>
            <w:r w:rsidRPr="00E90208">
              <w:rPr>
                <w:sz w:val="16"/>
                <w:szCs w:val="16"/>
              </w:rPr>
              <w:t>0</w:t>
            </w:r>
          </w:p>
        </w:tc>
      </w:tr>
    </w:tbl>
    <w:p w14:paraId="0F2485BE" w14:textId="0721BD27" w:rsidR="00FD2733" w:rsidRPr="00E90208" w:rsidRDefault="00FD2733" w:rsidP="00931DC3">
      <w:pPr>
        <w:spacing w:after="200"/>
        <w:ind w:left="1440" w:firstLine="720"/>
        <w:rPr>
          <w:b/>
          <w:bCs/>
          <w:color w:val="365F91" w:themeColor="accent1" w:themeShade="BF"/>
          <w:sz w:val="20"/>
          <w:szCs w:val="20"/>
        </w:rPr>
      </w:pPr>
      <w:r w:rsidRPr="004057AF">
        <w:rPr>
          <w:b/>
          <w:bCs/>
          <w:color w:val="365F91" w:themeColor="accent1" w:themeShade="BF"/>
          <w:sz w:val="20"/>
          <w:szCs w:val="20"/>
        </w:rPr>
        <w:t xml:space="preserve">Table </w:t>
      </w:r>
      <w:r w:rsidRPr="00CD6E3E">
        <w:rPr>
          <w:b/>
          <w:bCs/>
          <w:color w:val="365F91" w:themeColor="accent1" w:themeShade="BF"/>
          <w:sz w:val="20"/>
          <w:szCs w:val="20"/>
        </w:rPr>
        <w:fldChar w:fldCharType="begin"/>
      </w:r>
      <w:r w:rsidRPr="004057AF">
        <w:rPr>
          <w:b/>
          <w:bCs/>
          <w:color w:val="365F91" w:themeColor="accent1" w:themeShade="BF"/>
          <w:sz w:val="20"/>
          <w:szCs w:val="20"/>
        </w:rPr>
        <w:instrText xml:space="preserve"> SEQ Table \* ARABIC </w:instrText>
      </w:r>
      <w:r w:rsidRPr="00CD6E3E">
        <w:rPr>
          <w:b/>
          <w:bCs/>
          <w:color w:val="365F91" w:themeColor="accent1" w:themeShade="BF"/>
          <w:sz w:val="20"/>
          <w:szCs w:val="20"/>
        </w:rPr>
        <w:fldChar w:fldCharType="separate"/>
      </w:r>
      <w:r w:rsidR="00570868" w:rsidRPr="004057AF">
        <w:rPr>
          <w:b/>
          <w:bCs/>
          <w:noProof/>
          <w:color w:val="365F91" w:themeColor="accent1" w:themeShade="BF"/>
          <w:sz w:val="20"/>
          <w:szCs w:val="20"/>
        </w:rPr>
        <w:t>6</w:t>
      </w:r>
      <w:r w:rsidRPr="00CD6E3E">
        <w:rPr>
          <w:b/>
          <w:bCs/>
          <w:noProof/>
          <w:color w:val="365F91" w:themeColor="accent1" w:themeShade="BF"/>
          <w:sz w:val="20"/>
          <w:szCs w:val="20"/>
        </w:rPr>
        <w:fldChar w:fldCharType="end"/>
      </w:r>
      <w:r w:rsidRPr="00E90208">
        <w:rPr>
          <w:b/>
          <w:bCs/>
          <w:color w:val="365F91" w:themeColor="accent1" w:themeShade="BF"/>
          <w:sz w:val="20"/>
          <w:szCs w:val="20"/>
        </w:rPr>
        <w:t xml:space="preserve"> – </w:t>
      </w:r>
      <w:r w:rsidR="00CD600B" w:rsidRPr="00E90208">
        <w:rPr>
          <w:b/>
          <w:bCs/>
          <w:color w:val="365F91" w:themeColor="accent1" w:themeShade="BF"/>
          <w:sz w:val="20"/>
          <w:szCs w:val="20"/>
        </w:rPr>
        <w:t xml:space="preserve">vSBC </w:t>
      </w:r>
      <w:r w:rsidR="00FC2C02" w:rsidRPr="00E90208">
        <w:rPr>
          <w:b/>
          <w:bCs/>
          <w:color w:val="365F91" w:themeColor="accent1" w:themeShade="BF"/>
          <w:sz w:val="20"/>
          <w:szCs w:val="20"/>
        </w:rPr>
        <w:t>Without-Traffic</w:t>
      </w:r>
      <w:r w:rsidR="00931DC3" w:rsidRPr="00E90208">
        <w:rPr>
          <w:b/>
          <w:bCs/>
          <w:color w:val="365F91" w:themeColor="accent1" w:themeShade="BF"/>
          <w:sz w:val="20"/>
          <w:szCs w:val="20"/>
        </w:rPr>
        <w:t xml:space="preserve"> </w:t>
      </w:r>
      <w:r w:rsidRPr="00E90208">
        <w:rPr>
          <w:b/>
          <w:bCs/>
          <w:color w:val="365F91" w:themeColor="accent1" w:themeShade="BF"/>
          <w:sz w:val="20"/>
          <w:szCs w:val="20"/>
        </w:rPr>
        <w:t>Results</w:t>
      </w:r>
    </w:p>
    <w:p w14:paraId="075A63A9" w14:textId="77777777" w:rsidR="00931DC3" w:rsidRPr="00E90208" w:rsidRDefault="00931DC3" w:rsidP="00FD2733">
      <w:pPr>
        <w:spacing w:after="200"/>
        <w:jc w:val="center"/>
        <w:rPr>
          <w:b/>
          <w:bCs/>
          <w:color w:val="365F91" w:themeColor="accent1" w:themeShade="BF"/>
          <w:sz w:val="20"/>
          <w:szCs w:val="18"/>
        </w:rPr>
      </w:pPr>
    </w:p>
    <w:p w14:paraId="04FF3A46" w14:textId="77777777" w:rsidR="00FD2733" w:rsidRPr="00CD6E3E" w:rsidRDefault="00FD2733" w:rsidP="008964F1">
      <w:pPr>
        <w:pStyle w:val="Heading4"/>
      </w:pPr>
      <w:bookmarkStart w:id="302" w:name="_Toc448759992"/>
      <w:bookmarkStart w:id="303" w:name="_Toc452390002"/>
      <w:r w:rsidRPr="00CD6E3E">
        <w:t>vSBC-NAT-Traffic-1000-</w:t>
      </w:r>
      <w:bookmarkEnd w:id="302"/>
      <w:r w:rsidRPr="00CD6E3E">
        <w:t>Active Calls</w:t>
      </w:r>
      <w:bookmarkEnd w:id="303"/>
    </w:p>
    <w:p w14:paraId="4E6B42FB" w14:textId="77777777" w:rsidR="00FD2733" w:rsidRPr="004057AF" w:rsidRDefault="00FD2733" w:rsidP="00FD2733">
      <w:pPr>
        <w:ind w:left="2127" w:hanging="2127"/>
        <w:rPr>
          <w:bCs/>
          <w:i/>
        </w:rPr>
      </w:pPr>
      <w:r w:rsidRPr="004057AF">
        <w:rPr>
          <w:bCs/>
          <w:i/>
        </w:rPr>
        <w:t>Target:</w:t>
      </w:r>
    </w:p>
    <w:p w14:paraId="03F56FD4"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NAT traffic with 1000 Active Calls.</w:t>
      </w:r>
    </w:p>
    <w:p w14:paraId="79CFC6EB" w14:textId="77777777" w:rsidR="00FD2733" w:rsidRPr="004057AF" w:rsidRDefault="00FD2733" w:rsidP="00FD2733">
      <w:pPr>
        <w:spacing w:after="0"/>
        <w:rPr>
          <w:sz w:val="20"/>
          <w:szCs w:val="20"/>
        </w:rPr>
      </w:pPr>
    </w:p>
    <w:p w14:paraId="330F1A56" w14:textId="77777777" w:rsidR="00FD2733" w:rsidRPr="004057AF" w:rsidRDefault="00FD2733" w:rsidP="00FD2733">
      <w:pPr>
        <w:rPr>
          <w:bCs/>
          <w:i/>
        </w:rPr>
      </w:pPr>
      <w:r w:rsidRPr="004057AF">
        <w:rPr>
          <w:bCs/>
          <w:i/>
        </w:rPr>
        <w:t>Further data:</w:t>
      </w:r>
      <w:r w:rsidRPr="004057AF">
        <w:rPr>
          <w:i/>
        </w:rPr>
        <w:tab/>
      </w:r>
    </w:p>
    <w:p w14:paraId="65721D8C" w14:textId="6EE120F1" w:rsidR="00FD2733" w:rsidRPr="004057AF" w:rsidRDefault="003E3C4A"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2</w:t>
      </w:r>
      <w:r w:rsidR="00FD2733" w:rsidRPr="004057AF">
        <w:rPr>
          <w:sz w:val="20"/>
          <w:szCs w:val="20"/>
        </w:rPr>
        <w:t xml:space="preserve"> hours</w:t>
      </w:r>
    </w:p>
    <w:p w14:paraId="65E46890"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NAT</w:t>
      </w:r>
    </w:p>
    <w:p w14:paraId="068C3AF3" w14:textId="0D79C218"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3E3C4A" w:rsidRPr="004057AF">
        <w:rPr>
          <w:sz w:val="20"/>
          <w:szCs w:val="20"/>
        </w:rPr>
        <w:tab/>
      </w:r>
      <w:r w:rsidRPr="004057AF">
        <w:rPr>
          <w:sz w:val="20"/>
          <w:szCs w:val="20"/>
        </w:rPr>
        <w:t>G711-G711</w:t>
      </w:r>
    </w:p>
    <w:p w14:paraId="4CBE3F90"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39995580" w14:textId="77777777" w:rsidR="00FD2733" w:rsidRPr="00E90208" w:rsidRDefault="00FD2733" w:rsidP="00FD2733"/>
    <w:p w14:paraId="4A71CF57" w14:textId="0282EDF3" w:rsidR="00FD2733" w:rsidRPr="004057AF" w:rsidRDefault="00FD2733" w:rsidP="00FD2733">
      <w:pPr>
        <w:rPr>
          <w:bCs/>
          <w:i/>
        </w:rPr>
      </w:pPr>
      <w:r w:rsidRPr="004057AF">
        <w:rPr>
          <w:bCs/>
          <w:i/>
        </w:rPr>
        <w:t xml:space="preserve">Results:  </w:t>
      </w:r>
    </w:p>
    <w:tbl>
      <w:tblPr>
        <w:tblStyle w:val="TableGrid"/>
        <w:tblW w:w="9209" w:type="dxa"/>
        <w:jc w:val="center"/>
        <w:tblLayout w:type="fixed"/>
        <w:tblLook w:val="04A0" w:firstRow="1" w:lastRow="0" w:firstColumn="1" w:lastColumn="0" w:noHBand="0" w:noVBand="1"/>
      </w:tblPr>
      <w:tblGrid>
        <w:gridCol w:w="992"/>
        <w:gridCol w:w="1134"/>
        <w:gridCol w:w="709"/>
        <w:gridCol w:w="581"/>
        <w:gridCol w:w="850"/>
        <w:gridCol w:w="993"/>
        <w:gridCol w:w="1134"/>
        <w:gridCol w:w="850"/>
        <w:gridCol w:w="992"/>
        <w:gridCol w:w="974"/>
      </w:tblGrid>
      <w:tr w:rsidR="003E3C4A" w:rsidRPr="004057AF" w14:paraId="513A1C26" w14:textId="77777777" w:rsidTr="00500C61">
        <w:trPr>
          <w:jc w:val="center"/>
        </w:trPr>
        <w:tc>
          <w:tcPr>
            <w:tcW w:w="992" w:type="dxa"/>
          </w:tcPr>
          <w:p w14:paraId="645B991F" w14:textId="77777777" w:rsidR="003E3C4A" w:rsidRPr="00E90208" w:rsidRDefault="003E3C4A" w:rsidP="005A4C4B">
            <w:pPr>
              <w:jc w:val="center"/>
              <w:rPr>
                <w:b/>
                <w:sz w:val="16"/>
                <w:szCs w:val="16"/>
              </w:rPr>
            </w:pPr>
            <w:r w:rsidRPr="00E90208">
              <w:rPr>
                <w:b/>
                <w:sz w:val="16"/>
                <w:szCs w:val="16"/>
              </w:rPr>
              <w:lastRenderedPageBreak/>
              <w:t>NODE TYPE</w:t>
            </w:r>
          </w:p>
        </w:tc>
        <w:tc>
          <w:tcPr>
            <w:tcW w:w="1134" w:type="dxa"/>
          </w:tcPr>
          <w:p w14:paraId="290E209E" w14:textId="77777777" w:rsidR="003E3C4A" w:rsidRPr="00E90208" w:rsidRDefault="003E3C4A" w:rsidP="005A4C4B">
            <w:pPr>
              <w:jc w:val="center"/>
              <w:rPr>
                <w:b/>
                <w:sz w:val="16"/>
                <w:szCs w:val="16"/>
              </w:rPr>
            </w:pPr>
            <w:r w:rsidRPr="00E90208">
              <w:rPr>
                <w:b/>
                <w:sz w:val="16"/>
                <w:szCs w:val="16"/>
              </w:rPr>
              <w:t>TOTAL</w:t>
            </w:r>
          </w:p>
          <w:p w14:paraId="1E061C86" w14:textId="77777777" w:rsidR="003E3C4A" w:rsidRPr="00E90208" w:rsidRDefault="003E3C4A" w:rsidP="005A4C4B">
            <w:pPr>
              <w:jc w:val="center"/>
              <w:rPr>
                <w:b/>
                <w:sz w:val="16"/>
                <w:szCs w:val="16"/>
              </w:rPr>
            </w:pPr>
            <w:r w:rsidRPr="00E90208">
              <w:rPr>
                <w:b/>
                <w:sz w:val="16"/>
                <w:szCs w:val="16"/>
              </w:rPr>
              <w:t>ACTIVE SESSIONS</w:t>
            </w:r>
          </w:p>
        </w:tc>
        <w:tc>
          <w:tcPr>
            <w:tcW w:w="709" w:type="dxa"/>
          </w:tcPr>
          <w:p w14:paraId="6B811353" w14:textId="77777777" w:rsidR="003E3C4A" w:rsidRPr="00E90208" w:rsidRDefault="003E3C4A" w:rsidP="005A4C4B">
            <w:pPr>
              <w:jc w:val="center"/>
              <w:rPr>
                <w:b/>
                <w:sz w:val="16"/>
                <w:szCs w:val="16"/>
              </w:rPr>
            </w:pPr>
            <w:r w:rsidRPr="00E90208">
              <w:rPr>
                <w:b/>
                <w:sz w:val="16"/>
                <w:szCs w:val="16"/>
              </w:rPr>
              <w:t>CHT</w:t>
            </w:r>
          </w:p>
          <w:p w14:paraId="51CF3E67" w14:textId="77777777" w:rsidR="003E3C4A" w:rsidRPr="00E90208" w:rsidRDefault="003E3C4A" w:rsidP="005A4C4B">
            <w:pPr>
              <w:jc w:val="center"/>
              <w:rPr>
                <w:b/>
                <w:sz w:val="16"/>
                <w:szCs w:val="16"/>
              </w:rPr>
            </w:pPr>
            <w:r w:rsidRPr="00E90208">
              <w:rPr>
                <w:b/>
                <w:sz w:val="16"/>
                <w:szCs w:val="16"/>
              </w:rPr>
              <w:t>[sec.]</w:t>
            </w:r>
          </w:p>
        </w:tc>
        <w:tc>
          <w:tcPr>
            <w:tcW w:w="581" w:type="dxa"/>
          </w:tcPr>
          <w:p w14:paraId="1699DAF3" w14:textId="77777777" w:rsidR="003E3C4A" w:rsidRPr="00E90208" w:rsidRDefault="003E3C4A" w:rsidP="005A4C4B">
            <w:pPr>
              <w:jc w:val="center"/>
              <w:rPr>
                <w:b/>
                <w:sz w:val="16"/>
                <w:szCs w:val="16"/>
              </w:rPr>
            </w:pPr>
            <w:r w:rsidRPr="00E90208">
              <w:rPr>
                <w:b/>
                <w:sz w:val="16"/>
                <w:szCs w:val="16"/>
              </w:rPr>
              <w:t>CPS</w:t>
            </w:r>
          </w:p>
        </w:tc>
        <w:tc>
          <w:tcPr>
            <w:tcW w:w="850" w:type="dxa"/>
          </w:tcPr>
          <w:p w14:paraId="2771547A" w14:textId="77777777" w:rsidR="003E3C4A" w:rsidRPr="00E90208" w:rsidRDefault="003E3C4A" w:rsidP="005A4C4B">
            <w:pPr>
              <w:jc w:val="center"/>
              <w:rPr>
                <w:b/>
                <w:sz w:val="16"/>
                <w:szCs w:val="16"/>
              </w:rPr>
            </w:pPr>
            <w:r w:rsidRPr="00E90208">
              <w:rPr>
                <w:b/>
                <w:sz w:val="16"/>
                <w:szCs w:val="16"/>
              </w:rPr>
              <w:t xml:space="preserve">CPU LOAD </w:t>
            </w:r>
          </w:p>
          <w:p w14:paraId="41C288A3" w14:textId="77777777" w:rsidR="003E3C4A" w:rsidRPr="00E90208" w:rsidRDefault="003E3C4A" w:rsidP="005A4C4B">
            <w:pPr>
              <w:jc w:val="center"/>
              <w:rPr>
                <w:b/>
                <w:sz w:val="16"/>
                <w:szCs w:val="16"/>
              </w:rPr>
            </w:pPr>
            <w:r w:rsidRPr="00E90208">
              <w:rPr>
                <w:b/>
                <w:sz w:val="16"/>
                <w:szCs w:val="16"/>
              </w:rPr>
              <w:t>[%]</w:t>
            </w:r>
          </w:p>
        </w:tc>
        <w:tc>
          <w:tcPr>
            <w:tcW w:w="993" w:type="dxa"/>
          </w:tcPr>
          <w:p w14:paraId="5F00B785" w14:textId="77777777" w:rsidR="003E3C4A" w:rsidRPr="00E90208" w:rsidRDefault="003E3C4A" w:rsidP="005A4C4B">
            <w:pPr>
              <w:jc w:val="center"/>
              <w:rPr>
                <w:b/>
                <w:sz w:val="16"/>
                <w:szCs w:val="16"/>
              </w:rPr>
            </w:pPr>
            <w:r w:rsidRPr="00E90208">
              <w:rPr>
                <w:b/>
                <w:sz w:val="16"/>
                <w:szCs w:val="16"/>
              </w:rPr>
              <w:t>MEM.</w:t>
            </w:r>
          </w:p>
          <w:p w14:paraId="398D4F25" w14:textId="77777777" w:rsidR="003E3C4A" w:rsidRPr="00E90208" w:rsidRDefault="003E3C4A" w:rsidP="005A4C4B">
            <w:pPr>
              <w:jc w:val="center"/>
              <w:rPr>
                <w:b/>
                <w:sz w:val="16"/>
                <w:szCs w:val="16"/>
              </w:rPr>
            </w:pPr>
            <w:r w:rsidRPr="00E90208">
              <w:rPr>
                <w:b/>
                <w:sz w:val="16"/>
                <w:szCs w:val="16"/>
              </w:rPr>
              <w:t>USAGE</w:t>
            </w:r>
          </w:p>
          <w:p w14:paraId="7D221282" w14:textId="77777777" w:rsidR="003E3C4A" w:rsidRPr="00E90208" w:rsidRDefault="003E3C4A" w:rsidP="005A4C4B">
            <w:pPr>
              <w:jc w:val="center"/>
              <w:rPr>
                <w:b/>
                <w:sz w:val="16"/>
                <w:szCs w:val="16"/>
              </w:rPr>
            </w:pPr>
            <w:r w:rsidRPr="00E90208">
              <w:rPr>
                <w:b/>
                <w:sz w:val="16"/>
                <w:szCs w:val="16"/>
              </w:rPr>
              <w:t>[GB]</w:t>
            </w:r>
          </w:p>
        </w:tc>
        <w:tc>
          <w:tcPr>
            <w:tcW w:w="1134" w:type="dxa"/>
          </w:tcPr>
          <w:p w14:paraId="1F2CFDCA" w14:textId="77777777" w:rsidR="003E3C4A" w:rsidRPr="00E90208" w:rsidRDefault="003E3C4A" w:rsidP="005A4C4B">
            <w:pPr>
              <w:jc w:val="center"/>
              <w:rPr>
                <w:b/>
                <w:sz w:val="16"/>
                <w:szCs w:val="16"/>
              </w:rPr>
            </w:pPr>
            <w:r w:rsidRPr="00E90208">
              <w:rPr>
                <w:b/>
                <w:sz w:val="16"/>
                <w:szCs w:val="16"/>
              </w:rPr>
              <w:t>THR TX+RX ALL ETH</w:t>
            </w:r>
          </w:p>
          <w:p w14:paraId="1C10EBE7" w14:textId="77777777" w:rsidR="003E3C4A" w:rsidRPr="00E90208" w:rsidRDefault="003E3C4A" w:rsidP="005A4C4B">
            <w:pPr>
              <w:jc w:val="center"/>
              <w:rPr>
                <w:b/>
                <w:sz w:val="16"/>
                <w:szCs w:val="16"/>
              </w:rPr>
            </w:pPr>
            <w:r w:rsidRPr="00E90208">
              <w:rPr>
                <w:b/>
                <w:sz w:val="16"/>
                <w:szCs w:val="16"/>
              </w:rPr>
              <w:t>[kB/s]</w:t>
            </w:r>
          </w:p>
        </w:tc>
        <w:tc>
          <w:tcPr>
            <w:tcW w:w="850" w:type="dxa"/>
          </w:tcPr>
          <w:p w14:paraId="5036B543" w14:textId="77777777" w:rsidR="003E3C4A" w:rsidRPr="00E90208" w:rsidRDefault="003E3C4A" w:rsidP="005A4C4B">
            <w:pPr>
              <w:jc w:val="center"/>
              <w:rPr>
                <w:b/>
                <w:sz w:val="16"/>
                <w:szCs w:val="16"/>
              </w:rPr>
            </w:pPr>
            <w:r w:rsidRPr="00E90208">
              <w:rPr>
                <w:b/>
                <w:sz w:val="16"/>
                <w:szCs w:val="16"/>
              </w:rPr>
              <w:t>TOTAL</w:t>
            </w:r>
          </w:p>
          <w:p w14:paraId="5DD4BBF5" w14:textId="77777777" w:rsidR="003E3C4A" w:rsidRPr="00E90208" w:rsidRDefault="003E3C4A" w:rsidP="005A4C4B">
            <w:pPr>
              <w:jc w:val="center"/>
              <w:rPr>
                <w:b/>
                <w:sz w:val="16"/>
                <w:szCs w:val="16"/>
              </w:rPr>
            </w:pPr>
            <w:r w:rsidRPr="00E90208">
              <w:rPr>
                <w:b/>
                <w:sz w:val="16"/>
                <w:szCs w:val="16"/>
              </w:rPr>
              <w:t>CALLS</w:t>
            </w:r>
          </w:p>
        </w:tc>
        <w:tc>
          <w:tcPr>
            <w:tcW w:w="992" w:type="dxa"/>
          </w:tcPr>
          <w:p w14:paraId="453B8011" w14:textId="77777777" w:rsidR="003E3C4A" w:rsidRPr="00E90208" w:rsidRDefault="003E3C4A" w:rsidP="005A4C4B">
            <w:pPr>
              <w:jc w:val="center"/>
              <w:rPr>
                <w:b/>
                <w:sz w:val="16"/>
                <w:szCs w:val="16"/>
              </w:rPr>
            </w:pPr>
            <w:r w:rsidRPr="00E90208">
              <w:rPr>
                <w:b/>
                <w:sz w:val="16"/>
                <w:szCs w:val="16"/>
              </w:rPr>
              <w:t>FAILED</w:t>
            </w:r>
          </w:p>
          <w:p w14:paraId="16ACF2C1" w14:textId="77777777" w:rsidR="003E3C4A" w:rsidRPr="00E90208" w:rsidRDefault="003E3C4A" w:rsidP="005A4C4B">
            <w:pPr>
              <w:jc w:val="center"/>
              <w:rPr>
                <w:b/>
                <w:sz w:val="16"/>
                <w:szCs w:val="16"/>
              </w:rPr>
            </w:pPr>
            <w:r w:rsidRPr="00E90208">
              <w:rPr>
                <w:b/>
                <w:sz w:val="16"/>
                <w:szCs w:val="16"/>
              </w:rPr>
              <w:t>CALLS</w:t>
            </w:r>
          </w:p>
        </w:tc>
        <w:tc>
          <w:tcPr>
            <w:tcW w:w="974" w:type="dxa"/>
          </w:tcPr>
          <w:p w14:paraId="03E9A325" w14:textId="77777777" w:rsidR="003E3C4A" w:rsidRPr="00E90208" w:rsidRDefault="003E3C4A" w:rsidP="005A4C4B">
            <w:pPr>
              <w:jc w:val="center"/>
              <w:rPr>
                <w:b/>
                <w:sz w:val="16"/>
                <w:szCs w:val="16"/>
              </w:rPr>
            </w:pPr>
            <w:r w:rsidRPr="00E90208">
              <w:rPr>
                <w:b/>
                <w:sz w:val="16"/>
                <w:szCs w:val="16"/>
              </w:rPr>
              <w:t>FAILURE</w:t>
            </w:r>
          </w:p>
          <w:p w14:paraId="35246B6E" w14:textId="77777777" w:rsidR="003E3C4A" w:rsidRPr="00E90208" w:rsidRDefault="003E3C4A" w:rsidP="005A4C4B">
            <w:pPr>
              <w:jc w:val="center"/>
              <w:rPr>
                <w:b/>
                <w:sz w:val="16"/>
                <w:szCs w:val="16"/>
              </w:rPr>
            </w:pPr>
            <w:r w:rsidRPr="00E90208">
              <w:rPr>
                <w:b/>
                <w:sz w:val="16"/>
                <w:szCs w:val="16"/>
              </w:rPr>
              <w:t>RATE</w:t>
            </w:r>
          </w:p>
        </w:tc>
      </w:tr>
      <w:tr w:rsidR="003E3C4A" w:rsidRPr="004057AF" w14:paraId="58866E0A" w14:textId="77777777" w:rsidTr="00500C61">
        <w:trPr>
          <w:jc w:val="center"/>
        </w:trPr>
        <w:tc>
          <w:tcPr>
            <w:tcW w:w="992" w:type="dxa"/>
            <w:vAlign w:val="center"/>
          </w:tcPr>
          <w:p w14:paraId="3D56B8B1" w14:textId="77777777" w:rsidR="003E3C4A" w:rsidRPr="004057AF" w:rsidRDefault="003E3C4A" w:rsidP="005A4C4B">
            <w:pPr>
              <w:jc w:val="center"/>
              <w:rPr>
                <w:sz w:val="16"/>
                <w:szCs w:val="16"/>
              </w:rPr>
            </w:pPr>
            <w:r w:rsidRPr="00E90208">
              <w:rPr>
                <w:sz w:val="16"/>
                <w:szCs w:val="16"/>
              </w:rPr>
              <w:t>VM1:</w:t>
            </w:r>
          </w:p>
          <w:p w14:paraId="42F844CE" w14:textId="77777777" w:rsidR="003E3C4A" w:rsidRPr="004057AF" w:rsidRDefault="003E3C4A" w:rsidP="005A4C4B">
            <w:pPr>
              <w:jc w:val="center"/>
              <w:rPr>
                <w:sz w:val="16"/>
                <w:szCs w:val="16"/>
              </w:rPr>
            </w:pPr>
            <w:r w:rsidRPr="00E90208">
              <w:rPr>
                <w:sz w:val="16"/>
                <w:szCs w:val="16"/>
              </w:rPr>
              <w:t>FE.LB + IBCF+OEM</w:t>
            </w:r>
          </w:p>
        </w:tc>
        <w:tc>
          <w:tcPr>
            <w:tcW w:w="1134" w:type="dxa"/>
            <w:vAlign w:val="center"/>
          </w:tcPr>
          <w:p w14:paraId="497458E5" w14:textId="77777777" w:rsidR="003E3C4A" w:rsidRPr="00E90208" w:rsidRDefault="003E3C4A" w:rsidP="005A4C4B">
            <w:pPr>
              <w:jc w:val="center"/>
              <w:rPr>
                <w:sz w:val="16"/>
                <w:szCs w:val="16"/>
              </w:rPr>
            </w:pPr>
            <w:r w:rsidRPr="00E90208">
              <w:rPr>
                <w:sz w:val="16"/>
                <w:szCs w:val="16"/>
              </w:rPr>
              <w:t>1000</w:t>
            </w:r>
          </w:p>
        </w:tc>
        <w:tc>
          <w:tcPr>
            <w:tcW w:w="709" w:type="dxa"/>
            <w:vAlign w:val="center"/>
          </w:tcPr>
          <w:p w14:paraId="0F831CAA" w14:textId="77777777" w:rsidR="003E3C4A" w:rsidRPr="00E90208" w:rsidRDefault="003E3C4A" w:rsidP="005A4C4B">
            <w:pPr>
              <w:jc w:val="center"/>
              <w:rPr>
                <w:sz w:val="16"/>
                <w:szCs w:val="16"/>
              </w:rPr>
            </w:pPr>
            <w:r w:rsidRPr="00E90208">
              <w:rPr>
                <w:sz w:val="16"/>
                <w:szCs w:val="16"/>
              </w:rPr>
              <w:t>120</w:t>
            </w:r>
          </w:p>
        </w:tc>
        <w:tc>
          <w:tcPr>
            <w:tcW w:w="581" w:type="dxa"/>
            <w:vAlign w:val="center"/>
          </w:tcPr>
          <w:p w14:paraId="33EF6692" w14:textId="77777777" w:rsidR="003E3C4A" w:rsidRPr="00E90208" w:rsidRDefault="003E3C4A" w:rsidP="005A4C4B">
            <w:pPr>
              <w:jc w:val="center"/>
              <w:rPr>
                <w:sz w:val="16"/>
                <w:szCs w:val="16"/>
              </w:rPr>
            </w:pPr>
            <w:r w:rsidRPr="00E90208">
              <w:rPr>
                <w:sz w:val="16"/>
                <w:szCs w:val="16"/>
              </w:rPr>
              <w:t>8,33</w:t>
            </w:r>
          </w:p>
        </w:tc>
        <w:tc>
          <w:tcPr>
            <w:tcW w:w="850" w:type="dxa"/>
            <w:vAlign w:val="center"/>
          </w:tcPr>
          <w:p w14:paraId="023ECD74" w14:textId="77777777" w:rsidR="003E3C4A" w:rsidRPr="00E90208" w:rsidRDefault="003E3C4A" w:rsidP="005A4C4B">
            <w:pPr>
              <w:jc w:val="center"/>
              <w:rPr>
                <w:sz w:val="16"/>
                <w:szCs w:val="16"/>
              </w:rPr>
            </w:pPr>
            <w:r w:rsidRPr="00E90208">
              <w:rPr>
                <w:sz w:val="16"/>
                <w:szCs w:val="16"/>
              </w:rPr>
              <w:t>7,08</w:t>
            </w:r>
          </w:p>
        </w:tc>
        <w:tc>
          <w:tcPr>
            <w:tcW w:w="993" w:type="dxa"/>
            <w:vAlign w:val="center"/>
          </w:tcPr>
          <w:p w14:paraId="3E5C8986" w14:textId="77777777" w:rsidR="003E3C4A" w:rsidRPr="00E90208" w:rsidRDefault="003E3C4A" w:rsidP="005A4C4B">
            <w:pPr>
              <w:jc w:val="center"/>
              <w:rPr>
                <w:sz w:val="16"/>
                <w:szCs w:val="16"/>
              </w:rPr>
            </w:pPr>
            <w:r w:rsidRPr="00E90208">
              <w:rPr>
                <w:sz w:val="16"/>
                <w:szCs w:val="16"/>
              </w:rPr>
              <w:t>9,9</w:t>
            </w:r>
          </w:p>
        </w:tc>
        <w:tc>
          <w:tcPr>
            <w:tcW w:w="1134" w:type="dxa"/>
            <w:vAlign w:val="center"/>
          </w:tcPr>
          <w:p w14:paraId="7F149DDD" w14:textId="77777777" w:rsidR="003E3C4A" w:rsidRPr="00E90208" w:rsidRDefault="003E3C4A" w:rsidP="005A4C4B">
            <w:pPr>
              <w:jc w:val="center"/>
              <w:rPr>
                <w:sz w:val="16"/>
                <w:szCs w:val="16"/>
              </w:rPr>
            </w:pPr>
            <w:r w:rsidRPr="00E90208">
              <w:rPr>
                <w:sz w:val="16"/>
                <w:szCs w:val="16"/>
              </w:rPr>
              <w:t>66</w:t>
            </w:r>
          </w:p>
        </w:tc>
        <w:tc>
          <w:tcPr>
            <w:tcW w:w="850" w:type="dxa"/>
            <w:vAlign w:val="center"/>
          </w:tcPr>
          <w:p w14:paraId="54F9235E" w14:textId="77777777" w:rsidR="003E3C4A" w:rsidRPr="00E90208" w:rsidRDefault="003E3C4A" w:rsidP="005A4C4B">
            <w:pPr>
              <w:jc w:val="center"/>
              <w:rPr>
                <w:sz w:val="16"/>
                <w:szCs w:val="16"/>
              </w:rPr>
            </w:pPr>
            <w:r w:rsidRPr="00E90208">
              <w:rPr>
                <w:sz w:val="16"/>
                <w:szCs w:val="16"/>
              </w:rPr>
              <w:t>40024</w:t>
            </w:r>
          </w:p>
        </w:tc>
        <w:tc>
          <w:tcPr>
            <w:tcW w:w="992" w:type="dxa"/>
            <w:vAlign w:val="center"/>
          </w:tcPr>
          <w:p w14:paraId="74CE9F31" w14:textId="77777777" w:rsidR="003E3C4A" w:rsidRPr="00E90208" w:rsidRDefault="003E3C4A" w:rsidP="005A4C4B">
            <w:pPr>
              <w:jc w:val="center"/>
              <w:rPr>
                <w:sz w:val="16"/>
                <w:szCs w:val="16"/>
              </w:rPr>
            </w:pPr>
            <w:r w:rsidRPr="00E90208">
              <w:rPr>
                <w:sz w:val="16"/>
                <w:szCs w:val="16"/>
              </w:rPr>
              <w:t>0</w:t>
            </w:r>
          </w:p>
        </w:tc>
        <w:tc>
          <w:tcPr>
            <w:tcW w:w="974" w:type="dxa"/>
            <w:vAlign w:val="center"/>
          </w:tcPr>
          <w:p w14:paraId="35BE1708" w14:textId="77777777" w:rsidR="003E3C4A" w:rsidRPr="00E90208" w:rsidRDefault="003E3C4A" w:rsidP="005A4C4B">
            <w:pPr>
              <w:jc w:val="center"/>
              <w:rPr>
                <w:sz w:val="16"/>
                <w:szCs w:val="16"/>
              </w:rPr>
            </w:pPr>
            <w:r w:rsidRPr="00E90208">
              <w:rPr>
                <w:sz w:val="16"/>
                <w:szCs w:val="16"/>
              </w:rPr>
              <w:t>0</w:t>
            </w:r>
          </w:p>
        </w:tc>
      </w:tr>
      <w:tr w:rsidR="003E3C4A" w:rsidRPr="004057AF" w14:paraId="0D1AF764" w14:textId="77777777" w:rsidTr="00500C61">
        <w:trPr>
          <w:jc w:val="center"/>
        </w:trPr>
        <w:tc>
          <w:tcPr>
            <w:tcW w:w="992" w:type="dxa"/>
            <w:vAlign w:val="center"/>
          </w:tcPr>
          <w:p w14:paraId="38385132" w14:textId="77777777" w:rsidR="003E3C4A" w:rsidRPr="00E90208" w:rsidRDefault="003E3C4A" w:rsidP="005A4C4B">
            <w:pPr>
              <w:jc w:val="center"/>
              <w:rPr>
                <w:sz w:val="16"/>
                <w:szCs w:val="16"/>
              </w:rPr>
            </w:pPr>
            <w:r w:rsidRPr="00E90208">
              <w:rPr>
                <w:sz w:val="16"/>
                <w:szCs w:val="16"/>
              </w:rPr>
              <w:t xml:space="preserve">VM2: </w:t>
            </w:r>
          </w:p>
          <w:p w14:paraId="638FC3A7" w14:textId="77777777" w:rsidR="003E3C4A" w:rsidRPr="00E90208" w:rsidRDefault="003E3C4A" w:rsidP="005A4C4B">
            <w:pPr>
              <w:jc w:val="center"/>
              <w:rPr>
                <w:sz w:val="16"/>
                <w:szCs w:val="16"/>
              </w:rPr>
            </w:pPr>
            <w:r w:rsidRPr="00E90208">
              <w:rPr>
                <w:sz w:val="16"/>
                <w:szCs w:val="16"/>
              </w:rPr>
              <w:t>(VDU2 - BGF1)</w:t>
            </w:r>
          </w:p>
        </w:tc>
        <w:tc>
          <w:tcPr>
            <w:tcW w:w="1134" w:type="dxa"/>
            <w:vAlign w:val="center"/>
          </w:tcPr>
          <w:p w14:paraId="1D51CB5E" w14:textId="77777777" w:rsidR="003E3C4A" w:rsidRPr="00E90208" w:rsidRDefault="003E3C4A" w:rsidP="005A4C4B">
            <w:pPr>
              <w:jc w:val="center"/>
              <w:rPr>
                <w:sz w:val="16"/>
                <w:szCs w:val="16"/>
              </w:rPr>
            </w:pPr>
            <w:r w:rsidRPr="00E90208">
              <w:rPr>
                <w:sz w:val="16"/>
                <w:szCs w:val="16"/>
              </w:rPr>
              <w:t>1000</w:t>
            </w:r>
          </w:p>
        </w:tc>
        <w:tc>
          <w:tcPr>
            <w:tcW w:w="709" w:type="dxa"/>
            <w:vAlign w:val="center"/>
          </w:tcPr>
          <w:p w14:paraId="65F385A0" w14:textId="77777777" w:rsidR="003E3C4A" w:rsidRPr="00E90208" w:rsidRDefault="003E3C4A" w:rsidP="005A4C4B">
            <w:pPr>
              <w:jc w:val="center"/>
              <w:rPr>
                <w:sz w:val="16"/>
                <w:szCs w:val="16"/>
              </w:rPr>
            </w:pPr>
            <w:r w:rsidRPr="00E90208">
              <w:rPr>
                <w:sz w:val="16"/>
                <w:szCs w:val="16"/>
              </w:rPr>
              <w:t>120</w:t>
            </w:r>
          </w:p>
        </w:tc>
        <w:tc>
          <w:tcPr>
            <w:tcW w:w="581" w:type="dxa"/>
            <w:vAlign w:val="center"/>
          </w:tcPr>
          <w:p w14:paraId="4A5A38F8" w14:textId="77777777" w:rsidR="003E3C4A" w:rsidRPr="00E90208" w:rsidRDefault="003E3C4A" w:rsidP="005A4C4B">
            <w:pPr>
              <w:jc w:val="center"/>
              <w:rPr>
                <w:sz w:val="16"/>
                <w:szCs w:val="16"/>
              </w:rPr>
            </w:pPr>
            <w:r w:rsidRPr="00E90208">
              <w:rPr>
                <w:sz w:val="16"/>
                <w:szCs w:val="16"/>
              </w:rPr>
              <w:t>8,33</w:t>
            </w:r>
          </w:p>
        </w:tc>
        <w:tc>
          <w:tcPr>
            <w:tcW w:w="850" w:type="dxa"/>
            <w:vAlign w:val="center"/>
          </w:tcPr>
          <w:p w14:paraId="024866E0" w14:textId="77777777" w:rsidR="003E3C4A" w:rsidRPr="00E90208" w:rsidRDefault="003E3C4A" w:rsidP="005A4C4B">
            <w:pPr>
              <w:jc w:val="center"/>
              <w:rPr>
                <w:sz w:val="16"/>
                <w:szCs w:val="16"/>
              </w:rPr>
            </w:pPr>
            <w:r w:rsidRPr="00E90208">
              <w:rPr>
                <w:sz w:val="16"/>
                <w:szCs w:val="16"/>
              </w:rPr>
              <w:t>32,11</w:t>
            </w:r>
          </w:p>
        </w:tc>
        <w:tc>
          <w:tcPr>
            <w:tcW w:w="993" w:type="dxa"/>
            <w:vAlign w:val="center"/>
          </w:tcPr>
          <w:p w14:paraId="2E9F5E9E" w14:textId="77777777" w:rsidR="003E3C4A" w:rsidRPr="00E90208" w:rsidRDefault="003E3C4A" w:rsidP="005A4C4B">
            <w:pPr>
              <w:jc w:val="center"/>
              <w:rPr>
                <w:sz w:val="16"/>
                <w:szCs w:val="16"/>
              </w:rPr>
            </w:pPr>
            <w:r w:rsidRPr="00E90208">
              <w:rPr>
                <w:sz w:val="16"/>
                <w:szCs w:val="16"/>
              </w:rPr>
              <w:t>2,5</w:t>
            </w:r>
          </w:p>
        </w:tc>
        <w:tc>
          <w:tcPr>
            <w:tcW w:w="1134" w:type="dxa"/>
            <w:vAlign w:val="center"/>
          </w:tcPr>
          <w:p w14:paraId="32FD9291" w14:textId="77777777" w:rsidR="003E3C4A" w:rsidRPr="00E90208" w:rsidRDefault="003E3C4A" w:rsidP="005A4C4B">
            <w:pPr>
              <w:jc w:val="center"/>
              <w:rPr>
                <w:sz w:val="16"/>
                <w:szCs w:val="16"/>
              </w:rPr>
            </w:pPr>
            <w:r w:rsidRPr="00E90208">
              <w:rPr>
                <w:sz w:val="16"/>
                <w:szCs w:val="16"/>
              </w:rPr>
              <w:t>44800</w:t>
            </w:r>
          </w:p>
        </w:tc>
        <w:tc>
          <w:tcPr>
            <w:tcW w:w="850" w:type="dxa"/>
            <w:vAlign w:val="center"/>
          </w:tcPr>
          <w:p w14:paraId="44EC93E0" w14:textId="77777777" w:rsidR="003E3C4A" w:rsidRPr="00E90208" w:rsidRDefault="003E3C4A" w:rsidP="005A4C4B">
            <w:pPr>
              <w:jc w:val="center"/>
              <w:rPr>
                <w:sz w:val="16"/>
                <w:szCs w:val="16"/>
              </w:rPr>
            </w:pPr>
            <w:r w:rsidRPr="00E90208">
              <w:rPr>
                <w:sz w:val="16"/>
                <w:szCs w:val="16"/>
              </w:rPr>
              <w:t>40024</w:t>
            </w:r>
          </w:p>
        </w:tc>
        <w:tc>
          <w:tcPr>
            <w:tcW w:w="992" w:type="dxa"/>
            <w:vAlign w:val="center"/>
          </w:tcPr>
          <w:p w14:paraId="42F1D1FD" w14:textId="77777777" w:rsidR="003E3C4A" w:rsidRPr="00E90208" w:rsidRDefault="003E3C4A" w:rsidP="005A4C4B">
            <w:pPr>
              <w:jc w:val="center"/>
              <w:rPr>
                <w:sz w:val="16"/>
                <w:szCs w:val="16"/>
              </w:rPr>
            </w:pPr>
            <w:r w:rsidRPr="00E90208">
              <w:rPr>
                <w:sz w:val="16"/>
                <w:szCs w:val="16"/>
              </w:rPr>
              <w:t>0</w:t>
            </w:r>
          </w:p>
        </w:tc>
        <w:tc>
          <w:tcPr>
            <w:tcW w:w="974" w:type="dxa"/>
            <w:vAlign w:val="center"/>
          </w:tcPr>
          <w:p w14:paraId="5211BA0A" w14:textId="77777777" w:rsidR="003E3C4A" w:rsidRPr="00E90208" w:rsidRDefault="003E3C4A" w:rsidP="005A4C4B">
            <w:pPr>
              <w:jc w:val="center"/>
              <w:rPr>
                <w:sz w:val="16"/>
                <w:szCs w:val="16"/>
              </w:rPr>
            </w:pPr>
            <w:r w:rsidRPr="00E90208">
              <w:rPr>
                <w:sz w:val="16"/>
                <w:szCs w:val="16"/>
              </w:rPr>
              <w:t>0</w:t>
            </w:r>
          </w:p>
        </w:tc>
      </w:tr>
    </w:tbl>
    <w:p w14:paraId="7F02F708" w14:textId="34622FED" w:rsidR="00FD2733" w:rsidRPr="00E90208" w:rsidRDefault="00FD2733" w:rsidP="00FD2733">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570868" w:rsidRPr="004057AF">
        <w:rPr>
          <w:b/>
          <w:bCs/>
          <w:noProof/>
          <w:color w:val="365F91" w:themeColor="accent1" w:themeShade="BF"/>
          <w:sz w:val="20"/>
          <w:szCs w:val="18"/>
        </w:rPr>
        <w:t>7</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w:t>
      </w:r>
      <w:r w:rsidR="003E3C4A" w:rsidRPr="00E90208">
        <w:rPr>
          <w:b/>
          <w:bCs/>
          <w:color w:val="365F91" w:themeColor="accent1" w:themeShade="BF"/>
          <w:sz w:val="20"/>
          <w:szCs w:val="18"/>
        </w:rPr>
        <w:t>–</w:t>
      </w:r>
      <w:r w:rsidRPr="00E90208">
        <w:rPr>
          <w:b/>
          <w:bCs/>
          <w:color w:val="365F91" w:themeColor="accent1" w:themeShade="BF"/>
          <w:sz w:val="20"/>
          <w:szCs w:val="18"/>
        </w:rPr>
        <w:t xml:space="preserve"> </w:t>
      </w:r>
      <w:r w:rsidR="00CD600B" w:rsidRPr="00E90208">
        <w:rPr>
          <w:b/>
          <w:bCs/>
          <w:color w:val="365F91" w:themeColor="accent1" w:themeShade="BF"/>
          <w:sz w:val="20"/>
          <w:szCs w:val="18"/>
        </w:rPr>
        <w:t xml:space="preserve">vSBC </w:t>
      </w:r>
      <w:r w:rsidR="003E3C4A" w:rsidRPr="00E90208">
        <w:rPr>
          <w:b/>
          <w:bCs/>
          <w:color w:val="365F91" w:themeColor="accent1" w:themeShade="BF"/>
          <w:sz w:val="20"/>
          <w:szCs w:val="18"/>
        </w:rPr>
        <w:t>NAT-Traffic-1000-Active-C</w:t>
      </w:r>
      <w:r w:rsidR="00FC2C02" w:rsidRPr="00E90208">
        <w:rPr>
          <w:b/>
          <w:bCs/>
          <w:color w:val="365F91" w:themeColor="accent1" w:themeShade="BF"/>
          <w:sz w:val="20"/>
          <w:szCs w:val="18"/>
        </w:rPr>
        <w:t>alls</w:t>
      </w:r>
      <w:r w:rsidR="003E3C4A"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72681A8C" w14:textId="77777777" w:rsidR="003E3C4A" w:rsidRPr="00E90208" w:rsidRDefault="003E3C4A" w:rsidP="00FD2733">
      <w:pPr>
        <w:spacing w:after="200"/>
        <w:jc w:val="center"/>
        <w:rPr>
          <w:b/>
          <w:bCs/>
          <w:color w:val="365F91" w:themeColor="accent1" w:themeShade="BF"/>
          <w:sz w:val="20"/>
          <w:szCs w:val="18"/>
        </w:rPr>
      </w:pPr>
    </w:p>
    <w:p w14:paraId="2FCBE93D" w14:textId="77777777" w:rsidR="00FD2733" w:rsidRPr="00CD6E3E" w:rsidRDefault="00FD2733" w:rsidP="008964F1">
      <w:pPr>
        <w:pStyle w:val="Heading4"/>
      </w:pPr>
      <w:bookmarkStart w:id="304" w:name="_Toc448759993"/>
      <w:bookmarkStart w:id="305" w:name="_Toc452390003"/>
      <w:r w:rsidRPr="00CD6E3E">
        <w:t>vSBC-NAT-Traffic-500-</w:t>
      </w:r>
      <w:bookmarkEnd w:id="304"/>
      <w:r w:rsidRPr="00CD6E3E">
        <w:t>Active Calls</w:t>
      </w:r>
      <w:bookmarkEnd w:id="305"/>
    </w:p>
    <w:p w14:paraId="3CBFA266" w14:textId="77777777" w:rsidR="00FD2733" w:rsidRPr="004057AF" w:rsidRDefault="00FD2733" w:rsidP="00FD2733">
      <w:pPr>
        <w:ind w:left="2127" w:hanging="2127"/>
        <w:rPr>
          <w:bCs/>
          <w:i/>
        </w:rPr>
      </w:pPr>
      <w:r w:rsidRPr="004057AF">
        <w:rPr>
          <w:bCs/>
          <w:i/>
        </w:rPr>
        <w:t>Target:</w:t>
      </w:r>
    </w:p>
    <w:p w14:paraId="1EC609B5"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NAT traffic with 500 Active Calls.</w:t>
      </w:r>
    </w:p>
    <w:p w14:paraId="2E6F38C0" w14:textId="77777777" w:rsidR="00FD2733" w:rsidRPr="004057AF" w:rsidRDefault="00FD2733" w:rsidP="00FD2733">
      <w:pPr>
        <w:spacing w:after="0"/>
        <w:rPr>
          <w:sz w:val="20"/>
          <w:szCs w:val="20"/>
        </w:rPr>
      </w:pPr>
    </w:p>
    <w:p w14:paraId="7BE0E8FA" w14:textId="77777777" w:rsidR="00FD2733" w:rsidRPr="004057AF" w:rsidRDefault="00FD2733" w:rsidP="00FD2733">
      <w:pPr>
        <w:rPr>
          <w:bCs/>
          <w:i/>
        </w:rPr>
      </w:pPr>
      <w:r w:rsidRPr="004057AF">
        <w:rPr>
          <w:bCs/>
          <w:i/>
        </w:rPr>
        <w:t>Further data:</w:t>
      </w:r>
      <w:r w:rsidRPr="004057AF">
        <w:rPr>
          <w:i/>
        </w:rPr>
        <w:tab/>
      </w:r>
    </w:p>
    <w:p w14:paraId="7E56A6BE"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1 hour</w:t>
      </w:r>
    </w:p>
    <w:p w14:paraId="5D47C4D4"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NAT</w:t>
      </w:r>
    </w:p>
    <w:p w14:paraId="2556D1F5" w14:textId="17D51E3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3E3C4A" w:rsidRPr="004057AF">
        <w:rPr>
          <w:sz w:val="20"/>
          <w:szCs w:val="20"/>
        </w:rPr>
        <w:tab/>
      </w:r>
      <w:r w:rsidRPr="004057AF">
        <w:rPr>
          <w:sz w:val="20"/>
          <w:szCs w:val="20"/>
        </w:rPr>
        <w:t>G711-G711</w:t>
      </w:r>
    </w:p>
    <w:p w14:paraId="0EC16EC9"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2DC3D323" w14:textId="77777777" w:rsidR="00FD2733" w:rsidRPr="004057AF" w:rsidRDefault="00FD2733" w:rsidP="00FD2733">
      <w:pPr>
        <w:tabs>
          <w:tab w:val="num" w:pos="426"/>
          <w:tab w:val="num" w:pos="720"/>
        </w:tabs>
        <w:spacing w:after="0"/>
        <w:ind w:left="426"/>
        <w:jc w:val="left"/>
        <w:rPr>
          <w:sz w:val="20"/>
          <w:szCs w:val="20"/>
        </w:rPr>
      </w:pPr>
    </w:p>
    <w:p w14:paraId="4C87AF72" w14:textId="77777777" w:rsidR="00FD2733" w:rsidRPr="004057AF" w:rsidRDefault="00FD2733" w:rsidP="00FD2733">
      <w:pPr>
        <w:rPr>
          <w:bCs/>
          <w:i/>
        </w:rPr>
      </w:pPr>
      <w:r w:rsidRPr="004057AF">
        <w:rPr>
          <w:bCs/>
          <w:i/>
        </w:rPr>
        <w:t xml:space="preserve">Results:  </w:t>
      </w:r>
    </w:p>
    <w:tbl>
      <w:tblPr>
        <w:tblStyle w:val="Grigliatabella3"/>
        <w:tblW w:w="9634" w:type="dxa"/>
        <w:jc w:val="center"/>
        <w:tblLayout w:type="fixed"/>
        <w:tblLook w:val="04A0" w:firstRow="1" w:lastRow="0" w:firstColumn="1" w:lastColumn="0" w:noHBand="0" w:noVBand="1"/>
      </w:tblPr>
      <w:tblGrid>
        <w:gridCol w:w="992"/>
        <w:gridCol w:w="1134"/>
        <w:gridCol w:w="709"/>
        <w:gridCol w:w="718"/>
        <w:gridCol w:w="850"/>
        <w:gridCol w:w="993"/>
        <w:gridCol w:w="1275"/>
        <w:gridCol w:w="993"/>
        <w:gridCol w:w="992"/>
        <w:gridCol w:w="978"/>
      </w:tblGrid>
      <w:tr w:rsidR="00FD2733" w:rsidRPr="004057AF" w14:paraId="1803DB76" w14:textId="77777777" w:rsidTr="006B738D">
        <w:trPr>
          <w:jc w:val="center"/>
        </w:trPr>
        <w:tc>
          <w:tcPr>
            <w:tcW w:w="992" w:type="dxa"/>
          </w:tcPr>
          <w:p w14:paraId="0C627811" w14:textId="77777777" w:rsidR="00FD2733" w:rsidRPr="00E90208" w:rsidRDefault="00FD2733" w:rsidP="00FD2733">
            <w:pPr>
              <w:jc w:val="center"/>
              <w:rPr>
                <w:b/>
                <w:sz w:val="16"/>
                <w:szCs w:val="16"/>
              </w:rPr>
            </w:pPr>
            <w:r w:rsidRPr="00E90208">
              <w:rPr>
                <w:b/>
                <w:sz w:val="16"/>
                <w:szCs w:val="16"/>
              </w:rPr>
              <w:t>NODE TYPE</w:t>
            </w:r>
          </w:p>
        </w:tc>
        <w:tc>
          <w:tcPr>
            <w:tcW w:w="1134" w:type="dxa"/>
          </w:tcPr>
          <w:p w14:paraId="38A4DAE0" w14:textId="77777777" w:rsidR="00FD2733" w:rsidRPr="00E90208" w:rsidRDefault="00FD2733" w:rsidP="00FD2733">
            <w:pPr>
              <w:jc w:val="center"/>
              <w:rPr>
                <w:b/>
                <w:sz w:val="16"/>
                <w:szCs w:val="16"/>
              </w:rPr>
            </w:pPr>
            <w:r w:rsidRPr="00E90208">
              <w:rPr>
                <w:b/>
                <w:sz w:val="16"/>
                <w:szCs w:val="16"/>
              </w:rPr>
              <w:t>TOTAL</w:t>
            </w:r>
          </w:p>
          <w:p w14:paraId="276D8DC8" w14:textId="77777777" w:rsidR="00FD2733" w:rsidRPr="00E90208" w:rsidRDefault="00FD2733" w:rsidP="00FD2733">
            <w:pPr>
              <w:jc w:val="center"/>
              <w:rPr>
                <w:b/>
                <w:sz w:val="16"/>
                <w:szCs w:val="16"/>
              </w:rPr>
            </w:pPr>
            <w:r w:rsidRPr="00E90208">
              <w:rPr>
                <w:b/>
                <w:sz w:val="16"/>
                <w:szCs w:val="16"/>
              </w:rPr>
              <w:t>ACTIVE SESSIONS</w:t>
            </w:r>
          </w:p>
        </w:tc>
        <w:tc>
          <w:tcPr>
            <w:tcW w:w="709" w:type="dxa"/>
          </w:tcPr>
          <w:p w14:paraId="30E4F34B" w14:textId="77777777" w:rsidR="00FD2733" w:rsidRPr="00E90208" w:rsidRDefault="00FD2733" w:rsidP="00FD2733">
            <w:pPr>
              <w:jc w:val="center"/>
              <w:rPr>
                <w:b/>
                <w:sz w:val="16"/>
                <w:szCs w:val="16"/>
              </w:rPr>
            </w:pPr>
            <w:r w:rsidRPr="00E90208">
              <w:rPr>
                <w:b/>
                <w:sz w:val="16"/>
                <w:szCs w:val="16"/>
              </w:rPr>
              <w:t>CHT</w:t>
            </w:r>
          </w:p>
          <w:p w14:paraId="5A566294" w14:textId="77777777" w:rsidR="00FD2733" w:rsidRPr="00E90208" w:rsidRDefault="00FD2733" w:rsidP="00FD2733">
            <w:pPr>
              <w:jc w:val="center"/>
              <w:rPr>
                <w:b/>
                <w:sz w:val="16"/>
                <w:szCs w:val="16"/>
              </w:rPr>
            </w:pPr>
            <w:r w:rsidRPr="00E90208">
              <w:rPr>
                <w:b/>
                <w:sz w:val="16"/>
                <w:szCs w:val="16"/>
              </w:rPr>
              <w:t>[sec]</w:t>
            </w:r>
          </w:p>
        </w:tc>
        <w:tc>
          <w:tcPr>
            <w:tcW w:w="718" w:type="dxa"/>
          </w:tcPr>
          <w:p w14:paraId="3F10BBE8" w14:textId="77777777" w:rsidR="00FD2733" w:rsidRPr="00E90208" w:rsidRDefault="00FD2733" w:rsidP="00FD2733">
            <w:pPr>
              <w:jc w:val="center"/>
              <w:rPr>
                <w:b/>
                <w:sz w:val="16"/>
                <w:szCs w:val="16"/>
              </w:rPr>
            </w:pPr>
            <w:r w:rsidRPr="00E90208">
              <w:rPr>
                <w:b/>
                <w:sz w:val="16"/>
                <w:szCs w:val="16"/>
              </w:rPr>
              <w:t>CPS</w:t>
            </w:r>
          </w:p>
        </w:tc>
        <w:tc>
          <w:tcPr>
            <w:tcW w:w="850" w:type="dxa"/>
          </w:tcPr>
          <w:p w14:paraId="00057B97" w14:textId="77777777" w:rsidR="00FD2733" w:rsidRPr="00E90208" w:rsidRDefault="00FD2733" w:rsidP="00FD2733">
            <w:pPr>
              <w:jc w:val="center"/>
              <w:rPr>
                <w:b/>
                <w:sz w:val="16"/>
                <w:szCs w:val="16"/>
              </w:rPr>
            </w:pPr>
            <w:r w:rsidRPr="00E90208">
              <w:rPr>
                <w:b/>
                <w:sz w:val="16"/>
                <w:szCs w:val="16"/>
              </w:rPr>
              <w:t xml:space="preserve">CPU LOAD </w:t>
            </w:r>
          </w:p>
          <w:p w14:paraId="6D630E32" w14:textId="77777777" w:rsidR="00FD2733" w:rsidRPr="00E90208" w:rsidRDefault="00FD2733" w:rsidP="00FD2733">
            <w:pPr>
              <w:jc w:val="center"/>
              <w:rPr>
                <w:b/>
                <w:sz w:val="16"/>
                <w:szCs w:val="16"/>
              </w:rPr>
            </w:pPr>
            <w:r w:rsidRPr="00E90208">
              <w:rPr>
                <w:b/>
                <w:sz w:val="16"/>
                <w:szCs w:val="16"/>
              </w:rPr>
              <w:t>[%]</w:t>
            </w:r>
          </w:p>
        </w:tc>
        <w:tc>
          <w:tcPr>
            <w:tcW w:w="993" w:type="dxa"/>
          </w:tcPr>
          <w:p w14:paraId="0C2472CE" w14:textId="77777777" w:rsidR="00FD2733" w:rsidRPr="00E90208" w:rsidRDefault="00FD2733" w:rsidP="00FD2733">
            <w:pPr>
              <w:jc w:val="center"/>
              <w:rPr>
                <w:b/>
                <w:sz w:val="16"/>
                <w:szCs w:val="16"/>
              </w:rPr>
            </w:pPr>
            <w:r w:rsidRPr="00E90208">
              <w:rPr>
                <w:b/>
                <w:sz w:val="16"/>
                <w:szCs w:val="16"/>
              </w:rPr>
              <w:t>MEM</w:t>
            </w:r>
          </w:p>
          <w:p w14:paraId="6D54F39E" w14:textId="77777777" w:rsidR="00FD2733" w:rsidRPr="00E90208" w:rsidRDefault="00FD2733" w:rsidP="00FD2733">
            <w:pPr>
              <w:jc w:val="center"/>
              <w:rPr>
                <w:b/>
                <w:sz w:val="16"/>
                <w:szCs w:val="16"/>
              </w:rPr>
            </w:pPr>
            <w:r w:rsidRPr="00E90208">
              <w:rPr>
                <w:b/>
                <w:sz w:val="16"/>
                <w:szCs w:val="16"/>
              </w:rPr>
              <w:t>USAGE</w:t>
            </w:r>
          </w:p>
          <w:p w14:paraId="6F12E9BC" w14:textId="77777777" w:rsidR="00FD2733" w:rsidRPr="00E90208" w:rsidRDefault="00FD2733" w:rsidP="00FD2733">
            <w:pPr>
              <w:jc w:val="center"/>
              <w:rPr>
                <w:b/>
                <w:sz w:val="16"/>
                <w:szCs w:val="16"/>
              </w:rPr>
            </w:pPr>
            <w:r w:rsidRPr="00E90208">
              <w:rPr>
                <w:b/>
                <w:sz w:val="16"/>
                <w:szCs w:val="16"/>
              </w:rPr>
              <w:t>[GB]</w:t>
            </w:r>
          </w:p>
        </w:tc>
        <w:tc>
          <w:tcPr>
            <w:tcW w:w="1275" w:type="dxa"/>
          </w:tcPr>
          <w:p w14:paraId="439DBC85" w14:textId="77777777" w:rsidR="00FD2733" w:rsidRPr="00E90208" w:rsidRDefault="00FD2733" w:rsidP="00FD2733">
            <w:pPr>
              <w:jc w:val="center"/>
              <w:rPr>
                <w:b/>
                <w:sz w:val="16"/>
                <w:szCs w:val="16"/>
              </w:rPr>
            </w:pPr>
            <w:r w:rsidRPr="00E90208">
              <w:rPr>
                <w:b/>
                <w:sz w:val="16"/>
                <w:szCs w:val="16"/>
              </w:rPr>
              <w:t>THR TX+RX ALL ETH</w:t>
            </w:r>
          </w:p>
          <w:p w14:paraId="15561176" w14:textId="77777777" w:rsidR="00FD2733" w:rsidRPr="00E90208" w:rsidRDefault="00FD2733" w:rsidP="00FD2733">
            <w:pPr>
              <w:jc w:val="center"/>
              <w:rPr>
                <w:b/>
                <w:sz w:val="16"/>
                <w:szCs w:val="16"/>
              </w:rPr>
            </w:pPr>
            <w:r w:rsidRPr="00E90208">
              <w:rPr>
                <w:b/>
                <w:sz w:val="16"/>
                <w:szCs w:val="16"/>
              </w:rPr>
              <w:t>[kB/s]</w:t>
            </w:r>
          </w:p>
        </w:tc>
        <w:tc>
          <w:tcPr>
            <w:tcW w:w="993" w:type="dxa"/>
          </w:tcPr>
          <w:p w14:paraId="21E898DC" w14:textId="77777777" w:rsidR="00FD2733" w:rsidRPr="00E90208" w:rsidRDefault="00FD2733" w:rsidP="00FD2733">
            <w:pPr>
              <w:jc w:val="center"/>
              <w:rPr>
                <w:b/>
                <w:sz w:val="16"/>
                <w:szCs w:val="16"/>
              </w:rPr>
            </w:pPr>
            <w:r w:rsidRPr="00E90208">
              <w:rPr>
                <w:b/>
                <w:sz w:val="16"/>
                <w:szCs w:val="16"/>
              </w:rPr>
              <w:t>TOTAL</w:t>
            </w:r>
          </w:p>
          <w:p w14:paraId="733D0437" w14:textId="77777777" w:rsidR="00FD2733" w:rsidRPr="00E90208" w:rsidRDefault="00FD2733" w:rsidP="00FD2733">
            <w:pPr>
              <w:jc w:val="center"/>
              <w:rPr>
                <w:b/>
                <w:sz w:val="16"/>
                <w:szCs w:val="16"/>
              </w:rPr>
            </w:pPr>
            <w:r w:rsidRPr="00E90208">
              <w:rPr>
                <w:b/>
                <w:sz w:val="16"/>
                <w:szCs w:val="16"/>
              </w:rPr>
              <w:t>CALLS</w:t>
            </w:r>
          </w:p>
        </w:tc>
        <w:tc>
          <w:tcPr>
            <w:tcW w:w="992" w:type="dxa"/>
          </w:tcPr>
          <w:p w14:paraId="06D79916" w14:textId="77777777" w:rsidR="00FD2733" w:rsidRPr="00E90208" w:rsidRDefault="00FD2733" w:rsidP="00FD2733">
            <w:pPr>
              <w:jc w:val="center"/>
              <w:rPr>
                <w:b/>
                <w:sz w:val="16"/>
                <w:szCs w:val="16"/>
              </w:rPr>
            </w:pPr>
            <w:r w:rsidRPr="00E90208">
              <w:rPr>
                <w:b/>
                <w:sz w:val="16"/>
                <w:szCs w:val="16"/>
              </w:rPr>
              <w:t>FAILED</w:t>
            </w:r>
          </w:p>
          <w:p w14:paraId="18189213" w14:textId="77777777" w:rsidR="00FD2733" w:rsidRPr="00E90208" w:rsidRDefault="00FD2733" w:rsidP="00FD2733">
            <w:pPr>
              <w:jc w:val="center"/>
              <w:rPr>
                <w:b/>
                <w:sz w:val="16"/>
                <w:szCs w:val="16"/>
              </w:rPr>
            </w:pPr>
            <w:r w:rsidRPr="00E90208">
              <w:rPr>
                <w:b/>
                <w:sz w:val="16"/>
                <w:szCs w:val="16"/>
              </w:rPr>
              <w:t>CALLS</w:t>
            </w:r>
          </w:p>
        </w:tc>
        <w:tc>
          <w:tcPr>
            <w:tcW w:w="978" w:type="dxa"/>
          </w:tcPr>
          <w:p w14:paraId="01A89568" w14:textId="77777777" w:rsidR="00FD2733" w:rsidRPr="00E90208" w:rsidRDefault="00FD2733" w:rsidP="00FD2733">
            <w:pPr>
              <w:jc w:val="center"/>
              <w:rPr>
                <w:b/>
                <w:sz w:val="16"/>
                <w:szCs w:val="16"/>
              </w:rPr>
            </w:pPr>
            <w:r w:rsidRPr="00E90208">
              <w:rPr>
                <w:b/>
                <w:sz w:val="16"/>
                <w:szCs w:val="16"/>
              </w:rPr>
              <w:t>FAILURE</w:t>
            </w:r>
          </w:p>
          <w:p w14:paraId="3B787A98" w14:textId="77777777" w:rsidR="00FD2733" w:rsidRPr="00E90208" w:rsidRDefault="00FD2733" w:rsidP="00FD2733">
            <w:pPr>
              <w:jc w:val="center"/>
              <w:rPr>
                <w:b/>
                <w:sz w:val="16"/>
                <w:szCs w:val="16"/>
              </w:rPr>
            </w:pPr>
            <w:r w:rsidRPr="00E90208">
              <w:rPr>
                <w:b/>
                <w:sz w:val="16"/>
                <w:szCs w:val="16"/>
              </w:rPr>
              <w:t>RATE</w:t>
            </w:r>
          </w:p>
        </w:tc>
      </w:tr>
      <w:tr w:rsidR="00FD2733" w:rsidRPr="004057AF" w14:paraId="765F68E0" w14:textId="77777777" w:rsidTr="006B738D">
        <w:trPr>
          <w:jc w:val="center"/>
        </w:trPr>
        <w:tc>
          <w:tcPr>
            <w:tcW w:w="992" w:type="dxa"/>
            <w:vAlign w:val="center"/>
          </w:tcPr>
          <w:p w14:paraId="6706EC52" w14:textId="77777777" w:rsidR="00FD2733" w:rsidRPr="00E90208" w:rsidRDefault="00FD2733" w:rsidP="00FD2733">
            <w:pPr>
              <w:jc w:val="center"/>
              <w:rPr>
                <w:sz w:val="16"/>
                <w:szCs w:val="16"/>
              </w:rPr>
            </w:pPr>
            <w:r w:rsidRPr="00E90208">
              <w:rPr>
                <w:sz w:val="16"/>
                <w:szCs w:val="16"/>
              </w:rPr>
              <w:t>VM1:</w:t>
            </w:r>
          </w:p>
          <w:p w14:paraId="0FA4F74F" w14:textId="77777777" w:rsidR="00FD2733" w:rsidRPr="004057AF" w:rsidRDefault="00FD2733" w:rsidP="00FD2733">
            <w:pPr>
              <w:jc w:val="center"/>
              <w:rPr>
                <w:sz w:val="16"/>
                <w:szCs w:val="16"/>
              </w:rPr>
            </w:pPr>
            <w:r w:rsidRPr="004057AF">
              <w:rPr>
                <w:sz w:val="16"/>
                <w:szCs w:val="16"/>
              </w:rPr>
              <w:t xml:space="preserve"> FE-LB+</w:t>
            </w:r>
          </w:p>
          <w:p w14:paraId="46B04C4B" w14:textId="77777777" w:rsidR="00FD2733" w:rsidRPr="00E90208" w:rsidRDefault="00FD2733" w:rsidP="00FD2733">
            <w:pPr>
              <w:jc w:val="center"/>
              <w:rPr>
                <w:sz w:val="16"/>
                <w:szCs w:val="16"/>
              </w:rPr>
            </w:pPr>
            <w:r w:rsidRPr="00E90208">
              <w:rPr>
                <w:sz w:val="16"/>
                <w:szCs w:val="16"/>
              </w:rPr>
              <w:t>IBCF+OEM</w:t>
            </w:r>
          </w:p>
        </w:tc>
        <w:tc>
          <w:tcPr>
            <w:tcW w:w="1134" w:type="dxa"/>
            <w:vAlign w:val="center"/>
          </w:tcPr>
          <w:p w14:paraId="746BB4BB" w14:textId="77777777" w:rsidR="00FD2733" w:rsidRPr="00E90208" w:rsidRDefault="00FD2733" w:rsidP="00FD2733">
            <w:pPr>
              <w:jc w:val="center"/>
              <w:rPr>
                <w:sz w:val="16"/>
                <w:szCs w:val="16"/>
              </w:rPr>
            </w:pPr>
            <w:r w:rsidRPr="00E90208">
              <w:rPr>
                <w:sz w:val="16"/>
                <w:szCs w:val="16"/>
              </w:rPr>
              <w:t>500</w:t>
            </w:r>
          </w:p>
        </w:tc>
        <w:tc>
          <w:tcPr>
            <w:tcW w:w="709" w:type="dxa"/>
            <w:vAlign w:val="center"/>
          </w:tcPr>
          <w:p w14:paraId="630161D1" w14:textId="77777777" w:rsidR="00FD2733" w:rsidRPr="00E90208" w:rsidRDefault="00FD2733" w:rsidP="00FD2733">
            <w:pPr>
              <w:jc w:val="center"/>
              <w:rPr>
                <w:sz w:val="16"/>
                <w:szCs w:val="16"/>
              </w:rPr>
            </w:pPr>
            <w:r w:rsidRPr="00E90208">
              <w:rPr>
                <w:sz w:val="16"/>
                <w:szCs w:val="16"/>
              </w:rPr>
              <w:t>120</w:t>
            </w:r>
          </w:p>
        </w:tc>
        <w:tc>
          <w:tcPr>
            <w:tcW w:w="718" w:type="dxa"/>
            <w:vAlign w:val="center"/>
          </w:tcPr>
          <w:p w14:paraId="471280BE" w14:textId="77777777" w:rsidR="00FD2733" w:rsidRPr="00E90208" w:rsidRDefault="00FD2733" w:rsidP="00FD2733">
            <w:pPr>
              <w:jc w:val="center"/>
              <w:rPr>
                <w:sz w:val="16"/>
                <w:szCs w:val="16"/>
              </w:rPr>
            </w:pPr>
            <w:r w:rsidRPr="00E90208">
              <w:rPr>
                <w:sz w:val="16"/>
                <w:szCs w:val="16"/>
              </w:rPr>
              <w:t>4,16</w:t>
            </w:r>
          </w:p>
        </w:tc>
        <w:tc>
          <w:tcPr>
            <w:tcW w:w="850" w:type="dxa"/>
            <w:vAlign w:val="center"/>
          </w:tcPr>
          <w:p w14:paraId="2BE1CF7E" w14:textId="77777777" w:rsidR="00FD2733" w:rsidRPr="00E90208" w:rsidRDefault="00FD2733" w:rsidP="00FD2733">
            <w:pPr>
              <w:jc w:val="center"/>
              <w:rPr>
                <w:sz w:val="16"/>
                <w:szCs w:val="16"/>
              </w:rPr>
            </w:pPr>
            <w:r w:rsidRPr="00E90208">
              <w:rPr>
                <w:sz w:val="16"/>
                <w:szCs w:val="16"/>
              </w:rPr>
              <w:t>5,35</w:t>
            </w:r>
          </w:p>
        </w:tc>
        <w:tc>
          <w:tcPr>
            <w:tcW w:w="993" w:type="dxa"/>
            <w:vAlign w:val="center"/>
          </w:tcPr>
          <w:p w14:paraId="10E1DFC8" w14:textId="77777777" w:rsidR="00FD2733" w:rsidRPr="00E90208" w:rsidRDefault="00FD2733" w:rsidP="00FD2733">
            <w:pPr>
              <w:jc w:val="center"/>
              <w:rPr>
                <w:sz w:val="16"/>
                <w:szCs w:val="16"/>
              </w:rPr>
            </w:pPr>
            <w:r w:rsidRPr="00E90208">
              <w:rPr>
                <w:sz w:val="16"/>
                <w:szCs w:val="16"/>
              </w:rPr>
              <w:t>9,5</w:t>
            </w:r>
          </w:p>
        </w:tc>
        <w:tc>
          <w:tcPr>
            <w:tcW w:w="1275" w:type="dxa"/>
            <w:vAlign w:val="center"/>
          </w:tcPr>
          <w:p w14:paraId="4452A850" w14:textId="77777777" w:rsidR="00FD2733" w:rsidRPr="00E90208" w:rsidRDefault="00FD2733" w:rsidP="00FD2733">
            <w:pPr>
              <w:jc w:val="center"/>
              <w:rPr>
                <w:sz w:val="16"/>
                <w:szCs w:val="16"/>
              </w:rPr>
            </w:pPr>
            <w:r w:rsidRPr="00E90208">
              <w:rPr>
                <w:sz w:val="16"/>
                <w:szCs w:val="16"/>
              </w:rPr>
              <w:t>33</w:t>
            </w:r>
          </w:p>
        </w:tc>
        <w:tc>
          <w:tcPr>
            <w:tcW w:w="993" w:type="dxa"/>
            <w:vAlign w:val="center"/>
          </w:tcPr>
          <w:p w14:paraId="320FE8CB" w14:textId="77777777" w:rsidR="00FD2733" w:rsidRPr="00E90208" w:rsidRDefault="00FD2733" w:rsidP="00FD2733">
            <w:pPr>
              <w:jc w:val="center"/>
              <w:rPr>
                <w:sz w:val="16"/>
                <w:szCs w:val="16"/>
              </w:rPr>
            </w:pPr>
            <w:r w:rsidRPr="00E90208">
              <w:rPr>
                <w:sz w:val="16"/>
                <w:szCs w:val="16"/>
              </w:rPr>
              <w:t>14317</w:t>
            </w:r>
          </w:p>
        </w:tc>
        <w:tc>
          <w:tcPr>
            <w:tcW w:w="992" w:type="dxa"/>
            <w:vAlign w:val="center"/>
          </w:tcPr>
          <w:p w14:paraId="27628485" w14:textId="77777777" w:rsidR="00FD2733" w:rsidRPr="00E90208" w:rsidRDefault="00FD2733" w:rsidP="00FD2733">
            <w:pPr>
              <w:jc w:val="center"/>
              <w:rPr>
                <w:sz w:val="16"/>
                <w:szCs w:val="16"/>
              </w:rPr>
            </w:pPr>
            <w:r w:rsidRPr="00E90208">
              <w:rPr>
                <w:sz w:val="16"/>
                <w:szCs w:val="16"/>
              </w:rPr>
              <w:t>0</w:t>
            </w:r>
          </w:p>
        </w:tc>
        <w:tc>
          <w:tcPr>
            <w:tcW w:w="978" w:type="dxa"/>
            <w:vAlign w:val="center"/>
          </w:tcPr>
          <w:p w14:paraId="0982B4D1" w14:textId="77777777" w:rsidR="00FD2733" w:rsidRPr="00E90208" w:rsidRDefault="00FD2733" w:rsidP="00FD2733">
            <w:pPr>
              <w:jc w:val="center"/>
              <w:rPr>
                <w:sz w:val="16"/>
                <w:szCs w:val="16"/>
              </w:rPr>
            </w:pPr>
            <w:r w:rsidRPr="00E90208">
              <w:rPr>
                <w:sz w:val="16"/>
                <w:szCs w:val="16"/>
              </w:rPr>
              <w:t>0</w:t>
            </w:r>
          </w:p>
        </w:tc>
      </w:tr>
      <w:tr w:rsidR="00FD2733" w:rsidRPr="004057AF" w14:paraId="15328163" w14:textId="77777777" w:rsidTr="006B738D">
        <w:trPr>
          <w:jc w:val="center"/>
        </w:trPr>
        <w:tc>
          <w:tcPr>
            <w:tcW w:w="992" w:type="dxa"/>
            <w:vAlign w:val="center"/>
          </w:tcPr>
          <w:p w14:paraId="454746FF" w14:textId="77777777" w:rsidR="00FD2733" w:rsidRPr="00E90208" w:rsidRDefault="00FD2733" w:rsidP="00FD2733">
            <w:pPr>
              <w:jc w:val="center"/>
              <w:rPr>
                <w:sz w:val="16"/>
                <w:szCs w:val="16"/>
              </w:rPr>
            </w:pPr>
            <w:r w:rsidRPr="00E90208">
              <w:rPr>
                <w:sz w:val="16"/>
                <w:szCs w:val="16"/>
              </w:rPr>
              <w:t>VM2: (VDU2 -  BGF1)</w:t>
            </w:r>
          </w:p>
        </w:tc>
        <w:tc>
          <w:tcPr>
            <w:tcW w:w="1134" w:type="dxa"/>
            <w:vAlign w:val="center"/>
          </w:tcPr>
          <w:p w14:paraId="5A7B7495" w14:textId="77777777" w:rsidR="00FD2733" w:rsidRPr="00E90208" w:rsidRDefault="00FD2733" w:rsidP="00FD2733">
            <w:pPr>
              <w:jc w:val="center"/>
              <w:rPr>
                <w:sz w:val="16"/>
                <w:szCs w:val="16"/>
              </w:rPr>
            </w:pPr>
            <w:r w:rsidRPr="00E90208">
              <w:rPr>
                <w:sz w:val="16"/>
                <w:szCs w:val="16"/>
              </w:rPr>
              <w:t>500</w:t>
            </w:r>
          </w:p>
        </w:tc>
        <w:tc>
          <w:tcPr>
            <w:tcW w:w="709" w:type="dxa"/>
            <w:vAlign w:val="center"/>
          </w:tcPr>
          <w:p w14:paraId="4D347110" w14:textId="77777777" w:rsidR="00FD2733" w:rsidRPr="00E90208" w:rsidRDefault="00FD2733" w:rsidP="00FD2733">
            <w:pPr>
              <w:jc w:val="center"/>
              <w:rPr>
                <w:sz w:val="16"/>
                <w:szCs w:val="16"/>
              </w:rPr>
            </w:pPr>
            <w:r w:rsidRPr="00E90208">
              <w:rPr>
                <w:sz w:val="16"/>
                <w:szCs w:val="16"/>
              </w:rPr>
              <w:t>120</w:t>
            </w:r>
          </w:p>
        </w:tc>
        <w:tc>
          <w:tcPr>
            <w:tcW w:w="718" w:type="dxa"/>
            <w:vAlign w:val="center"/>
          </w:tcPr>
          <w:p w14:paraId="6FE25318" w14:textId="77777777" w:rsidR="00FD2733" w:rsidRPr="00E90208" w:rsidRDefault="00FD2733" w:rsidP="00FD2733">
            <w:pPr>
              <w:jc w:val="center"/>
              <w:rPr>
                <w:sz w:val="16"/>
                <w:szCs w:val="16"/>
              </w:rPr>
            </w:pPr>
            <w:r w:rsidRPr="00E90208">
              <w:rPr>
                <w:sz w:val="16"/>
                <w:szCs w:val="16"/>
              </w:rPr>
              <w:t>4,16</w:t>
            </w:r>
          </w:p>
        </w:tc>
        <w:tc>
          <w:tcPr>
            <w:tcW w:w="850" w:type="dxa"/>
            <w:vAlign w:val="center"/>
          </w:tcPr>
          <w:p w14:paraId="589AA937" w14:textId="77777777" w:rsidR="00FD2733" w:rsidRPr="00E90208" w:rsidRDefault="00FD2733" w:rsidP="00FD2733">
            <w:pPr>
              <w:jc w:val="center"/>
              <w:rPr>
                <w:sz w:val="16"/>
                <w:szCs w:val="16"/>
              </w:rPr>
            </w:pPr>
            <w:r w:rsidRPr="00E90208">
              <w:rPr>
                <w:sz w:val="16"/>
                <w:szCs w:val="16"/>
              </w:rPr>
              <w:t>15,31</w:t>
            </w:r>
          </w:p>
        </w:tc>
        <w:tc>
          <w:tcPr>
            <w:tcW w:w="993" w:type="dxa"/>
            <w:vAlign w:val="center"/>
          </w:tcPr>
          <w:p w14:paraId="405A9998" w14:textId="77777777" w:rsidR="00FD2733" w:rsidRPr="00E90208" w:rsidRDefault="00FD2733" w:rsidP="00FD2733">
            <w:pPr>
              <w:jc w:val="center"/>
              <w:rPr>
                <w:sz w:val="16"/>
                <w:szCs w:val="16"/>
              </w:rPr>
            </w:pPr>
            <w:r w:rsidRPr="00E90208">
              <w:rPr>
                <w:sz w:val="16"/>
                <w:szCs w:val="16"/>
              </w:rPr>
              <w:t>1</w:t>
            </w:r>
          </w:p>
        </w:tc>
        <w:tc>
          <w:tcPr>
            <w:tcW w:w="1275" w:type="dxa"/>
            <w:vAlign w:val="center"/>
          </w:tcPr>
          <w:p w14:paraId="6EC3244C" w14:textId="77777777" w:rsidR="00FD2733" w:rsidRPr="00E90208" w:rsidRDefault="00FD2733" w:rsidP="00FD2733">
            <w:pPr>
              <w:jc w:val="center"/>
              <w:rPr>
                <w:sz w:val="16"/>
                <w:szCs w:val="16"/>
              </w:rPr>
            </w:pPr>
            <w:r w:rsidRPr="00E90208">
              <w:rPr>
                <w:sz w:val="16"/>
                <w:szCs w:val="16"/>
              </w:rPr>
              <w:t>22400</w:t>
            </w:r>
          </w:p>
        </w:tc>
        <w:tc>
          <w:tcPr>
            <w:tcW w:w="993" w:type="dxa"/>
            <w:vAlign w:val="center"/>
          </w:tcPr>
          <w:p w14:paraId="4F546DC5" w14:textId="77777777" w:rsidR="00FD2733" w:rsidRPr="00E90208" w:rsidRDefault="00FD2733" w:rsidP="00FD2733">
            <w:pPr>
              <w:jc w:val="center"/>
              <w:rPr>
                <w:sz w:val="16"/>
                <w:szCs w:val="16"/>
              </w:rPr>
            </w:pPr>
            <w:r w:rsidRPr="00E90208">
              <w:rPr>
                <w:sz w:val="16"/>
                <w:szCs w:val="16"/>
              </w:rPr>
              <w:t>14317</w:t>
            </w:r>
          </w:p>
        </w:tc>
        <w:tc>
          <w:tcPr>
            <w:tcW w:w="992" w:type="dxa"/>
            <w:vAlign w:val="center"/>
          </w:tcPr>
          <w:p w14:paraId="750409A3" w14:textId="77777777" w:rsidR="00FD2733" w:rsidRPr="00E90208" w:rsidRDefault="00FD2733" w:rsidP="00FD2733">
            <w:pPr>
              <w:jc w:val="center"/>
              <w:rPr>
                <w:sz w:val="16"/>
                <w:szCs w:val="16"/>
              </w:rPr>
            </w:pPr>
            <w:r w:rsidRPr="00E90208">
              <w:rPr>
                <w:sz w:val="16"/>
                <w:szCs w:val="16"/>
              </w:rPr>
              <w:t>0</w:t>
            </w:r>
          </w:p>
        </w:tc>
        <w:tc>
          <w:tcPr>
            <w:tcW w:w="978" w:type="dxa"/>
            <w:vAlign w:val="center"/>
          </w:tcPr>
          <w:p w14:paraId="36F2A1B6" w14:textId="77777777" w:rsidR="00FD2733" w:rsidRPr="00E90208" w:rsidRDefault="00FD2733" w:rsidP="00FD2733">
            <w:pPr>
              <w:jc w:val="center"/>
              <w:rPr>
                <w:sz w:val="16"/>
                <w:szCs w:val="16"/>
              </w:rPr>
            </w:pPr>
            <w:r w:rsidRPr="00E90208">
              <w:rPr>
                <w:sz w:val="16"/>
                <w:szCs w:val="16"/>
              </w:rPr>
              <w:t>0</w:t>
            </w:r>
          </w:p>
        </w:tc>
      </w:tr>
    </w:tbl>
    <w:p w14:paraId="4D9A6444" w14:textId="35D557C3" w:rsidR="00FD2733" w:rsidRPr="00E90208" w:rsidRDefault="00FD2733" w:rsidP="003E3C4A">
      <w:pPr>
        <w:spacing w:after="200"/>
        <w:ind w:left="720" w:firstLine="720"/>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570868" w:rsidRPr="004057AF">
        <w:rPr>
          <w:b/>
          <w:bCs/>
          <w:noProof/>
          <w:color w:val="365F91" w:themeColor="accent1" w:themeShade="BF"/>
          <w:sz w:val="20"/>
          <w:szCs w:val="18"/>
        </w:rPr>
        <w:t>8</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 </w:t>
      </w:r>
      <w:r w:rsidR="00CD600B" w:rsidRPr="00E90208">
        <w:rPr>
          <w:b/>
          <w:bCs/>
          <w:color w:val="365F91" w:themeColor="accent1" w:themeShade="BF"/>
          <w:sz w:val="20"/>
          <w:szCs w:val="18"/>
        </w:rPr>
        <w:t xml:space="preserve">vSBC </w:t>
      </w:r>
      <w:r w:rsidR="003E3C4A" w:rsidRPr="00E90208">
        <w:rPr>
          <w:b/>
          <w:bCs/>
          <w:color w:val="365F91" w:themeColor="accent1" w:themeShade="BF"/>
          <w:sz w:val="20"/>
          <w:szCs w:val="18"/>
        </w:rPr>
        <w:t>NAT-Traffic-500-</w:t>
      </w:r>
      <w:r w:rsidR="00FC2C02" w:rsidRPr="00E90208">
        <w:rPr>
          <w:b/>
          <w:bCs/>
          <w:color w:val="365F91" w:themeColor="accent1" w:themeShade="BF"/>
          <w:sz w:val="20"/>
          <w:szCs w:val="18"/>
        </w:rPr>
        <w:t>Active Call</w:t>
      </w:r>
      <w:r w:rsidR="003E3C4A"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4605B021" w14:textId="77777777" w:rsidR="003E3C4A" w:rsidRPr="00E90208" w:rsidRDefault="003E3C4A" w:rsidP="00FD2733">
      <w:pPr>
        <w:spacing w:after="200"/>
        <w:ind w:left="2160" w:firstLine="720"/>
        <w:rPr>
          <w:b/>
          <w:bCs/>
          <w:color w:val="365F91" w:themeColor="accent1" w:themeShade="BF"/>
          <w:sz w:val="20"/>
          <w:szCs w:val="18"/>
        </w:rPr>
      </w:pPr>
    </w:p>
    <w:p w14:paraId="37057279" w14:textId="77777777" w:rsidR="00FD2733" w:rsidRPr="00CD6E3E" w:rsidRDefault="00FD2733" w:rsidP="008964F1">
      <w:pPr>
        <w:pStyle w:val="Heading4"/>
      </w:pPr>
      <w:bookmarkStart w:id="306" w:name="_Toc448759994"/>
      <w:bookmarkStart w:id="307" w:name="_Toc452390004"/>
      <w:r w:rsidRPr="00CD6E3E">
        <w:t>vSBC-NAT-Traffic-120-</w:t>
      </w:r>
      <w:bookmarkEnd w:id="306"/>
      <w:r w:rsidRPr="00CD6E3E">
        <w:t>Active Calls</w:t>
      </w:r>
      <w:bookmarkEnd w:id="307"/>
    </w:p>
    <w:p w14:paraId="670569C4" w14:textId="77777777" w:rsidR="00FD2733" w:rsidRPr="004057AF" w:rsidRDefault="00FD2733" w:rsidP="00FD2733">
      <w:pPr>
        <w:ind w:left="2127" w:hanging="2127"/>
        <w:rPr>
          <w:bCs/>
          <w:i/>
        </w:rPr>
      </w:pPr>
      <w:r w:rsidRPr="004057AF">
        <w:rPr>
          <w:bCs/>
          <w:i/>
        </w:rPr>
        <w:t>Target:</w:t>
      </w:r>
    </w:p>
    <w:p w14:paraId="55B76DED"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NAT traffic with 120 Active Calls.</w:t>
      </w:r>
    </w:p>
    <w:p w14:paraId="7901023F" w14:textId="77777777" w:rsidR="00FD2733" w:rsidRPr="004057AF" w:rsidRDefault="00FD2733" w:rsidP="00FD2733">
      <w:pPr>
        <w:spacing w:after="0"/>
        <w:rPr>
          <w:sz w:val="20"/>
          <w:szCs w:val="20"/>
        </w:rPr>
      </w:pPr>
    </w:p>
    <w:p w14:paraId="36C03355" w14:textId="77777777" w:rsidR="00FD2733" w:rsidRPr="004057AF" w:rsidRDefault="00FD2733" w:rsidP="00FD2733">
      <w:pPr>
        <w:rPr>
          <w:bCs/>
          <w:i/>
        </w:rPr>
      </w:pPr>
      <w:r w:rsidRPr="004057AF">
        <w:rPr>
          <w:bCs/>
          <w:i/>
        </w:rPr>
        <w:t>Further data:</w:t>
      </w:r>
      <w:r w:rsidRPr="004057AF">
        <w:rPr>
          <w:i/>
        </w:rPr>
        <w:tab/>
      </w:r>
    </w:p>
    <w:p w14:paraId="067E14E1"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1 hour</w:t>
      </w:r>
    </w:p>
    <w:p w14:paraId="2DF3BCC7"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lastRenderedPageBreak/>
        <w:t>Traffic Type</w:t>
      </w:r>
      <w:r w:rsidRPr="004057AF">
        <w:rPr>
          <w:sz w:val="20"/>
          <w:szCs w:val="20"/>
        </w:rPr>
        <w:tab/>
      </w:r>
      <w:r w:rsidRPr="004057AF">
        <w:rPr>
          <w:sz w:val="20"/>
          <w:szCs w:val="20"/>
        </w:rPr>
        <w:tab/>
        <w:t>NAT</w:t>
      </w:r>
    </w:p>
    <w:p w14:paraId="7A9DEB3E" w14:textId="25459218"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346703" w:rsidRPr="004057AF">
        <w:rPr>
          <w:sz w:val="20"/>
          <w:szCs w:val="20"/>
        </w:rPr>
        <w:tab/>
      </w:r>
      <w:r w:rsidRPr="004057AF">
        <w:rPr>
          <w:sz w:val="20"/>
          <w:szCs w:val="20"/>
        </w:rPr>
        <w:t>G711-G711</w:t>
      </w:r>
    </w:p>
    <w:p w14:paraId="17569845"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701C5486" w14:textId="77777777" w:rsidR="00FD2733" w:rsidRPr="004057AF" w:rsidRDefault="00FD2733" w:rsidP="00FD2733">
      <w:pPr>
        <w:rPr>
          <w:bCs/>
          <w:i/>
        </w:rPr>
      </w:pPr>
    </w:p>
    <w:p w14:paraId="09E38122" w14:textId="77777777" w:rsidR="00FD2733" w:rsidRPr="004057AF" w:rsidRDefault="00FD2733" w:rsidP="00FD2733">
      <w:pPr>
        <w:rPr>
          <w:bCs/>
          <w:i/>
        </w:rPr>
      </w:pPr>
      <w:r w:rsidRPr="004057AF">
        <w:rPr>
          <w:bCs/>
          <w:i/>
        </w:rPr>
        <w:t xml:space="preserve">Results:  </w:t>
      </w:r>
    </w:p>
    <w:tbl>
      <w:tblPr>
        <w:tblStyle w:val="Grigliatabella4"/>
        <w:tblW w:w="9493" w:type="dxa"/>
        <w:jc w:val="center"/>
        <w:tblLayout w:type="fixed"/>
        <w:tblLook w:val="04A0" w:firstRow="1" w:lastRow="0" w:firstColumn="1" w:lastColumn="0" w:noHBand="0" w:noVBand="1"/>
      </w:tblPr>
      <w:tblGrid>
        <w:gridCol w:w="992"/>
        <w:gridCol w:w="1134"/>
        <w:gridCol w:w="709"/>
        <w:gridCol w:w="581"/>
        <w:gridCol w:w="850"/>
        <w:gridCol w:w="993"/>
        <w:gridCol w:w="1275"/>
        <w:gridCol w:w="993"/>
        <w:gridCol w:w="992"/>
        <w:gridCol w:w="974"/>
      </w:tblGrid>
      <w:tr w:rsidR="00FD2733" w:rsidRPr="004057AF" w14:paraId="31720628" w14:textId="77777777" w:rsidTr="006B738D">
        <w:trPr>
          <w:jc w:val="center"/>
        </w:trPr>
        <w:tc>
          <w:tcPr>
            <w:tcW w:w="992" w:type="dxa"/>
          </w:tcPr>
          <w:p w14:paraId="77DDB0EB" w14:textId="77777777" w:rsidR="00FD2733" w:rsidRPr="00E90208" w:rsidRDefault="00FD2733" w:rsidP="00FD2733">
            <w:pPr>
              <w:jc w:val="center"/>
              <w:rPr>
                <w:b/>
                <w:sz w:val="16"/>
                <w:szCs w:val="16"/>
              </w:rPr>
            </w:pPr>
            <w:r w:rsidRPr="00E90208">
              <w:rPr>
                <w:b/>
                <w:sz w:val="16"/>
                <w:szCs w:val="16"/>
              </w:rPr>
              <w:t>NODE TYPE</w:t>
            </w:r>
          </w:p>
        </w:tc>
        <w:tc>
          <w:tcPr>
            <w:tcW w:w="1134" w:type="dxa"/>
          </w:tcPr>
          <w:p w14:paraId="0ED910B9" w14:textId="77777777" w:rsidR="00FD2733" w:rsidRPr="00E90208" w:rsidRDefault="00FD2733" w:rsidP="00FD2733">
            <w:pPr>
              <w:jc w:val="center"/>
              <w:rPr>
                <w:b/>
                <w:sz w:val="16"/>
                <w:szCs w:val="16"/>
              </w:rPr>
            </w:pPr>
            <w:r w:rsidRPr="00E90208">
              <w:rPr>
                <w:b/>
                <w:sz w:val="16"/>
                <w:szCs w:val="16"/>
              </w:rPr>
              <w:t>TOTAL</w:t>
            </w:r>
          </w:p>
          <w:p w14:paraId="38634BAB" w14:textId="77777777" w:rsidR="00FD2733" w:rsidRPr="00E90208" w:rsidRDefault="00FD2733" w:rsidP="00FD2733">
            <w:pPr>
              <w:jc w:val="center"/>
              <w:rPr>
                <w:b/>
                <w:sz w:val="16"/>
                <w:szCs w:val="16"/>
              </w:rPr>
            </w:pPr>
            <w:r w:rsidRPr="00E90208">
              <w:rPr>
                <w:b/>
                <w:sz w:val="16"/>
                <w:szCs w:val="16"/>
              </w:rPr>
              <w:t>ACTIVE SESSIONS</w:t>
            </w:r>
          </w:p>
        </w:tc>
        <w:tc>
          <w:tcPr>
            <w:tcW w:w="709" w:type="dxa"/>
          </w:tcPr>
          <w:p w14:paraId="545ABD61" w14:textId="77777777" w:rsidR="00FD2733" w:rsidRPr="00E90208" w:rsidRDefault="00FD2733" w:rsidP="00FD2733">
            <w:pPr>
              <w:jc w:val="center"/>
              <w:rPr>
                <w:b/>
                <w:sz w:val="16"/>
                <w:szCs w:val="16"/>
              </w:rPr>
            </w:pPr>
            <w:r w:rsidRPr="00E90208">
              <w:rPr>
                <w:b/>
                <w:sz w:val="16"/>
                <w:szCs w:val="16"/>
              </w:rPr>
              <w:t>CHT</w:t>
            </w:r>
          </w:p>
          <w:p w14:paraId="38201F69" w14:textId="77777777" w:rsidR="00FD2733" w:rsidRPr="00E90208" w:rsidRDefault="00FD2733" w:rsidP="00FD2733">
            <w:pPr>
              <w:jc w:val="center"/>
              <w:rPr>
                <w:b/>
                <w:sz w:val="16"/>
                <w:szCs w:val="16"/>
              </w:rPr>
            </w:pPr>
            <w:r w:rsidRPr="00E90208">
              <w:rPr>
                <w:b/>
                <w:sz w:val="16"/>
                <w:szCs w:val="16"/>
              </w:rPr>
              <w:t>[sec]</w:t>
            </w:r>
          </w:p>
        </w:tc>
        <w:tc>
          <w:tcPr>
            <w:tcW w:w="581" w:type="dxa"/>
          </w:tcPr>
          <w:p w14:paraId="4361CB92" w14:textId="77777777" w:rsidR="00FD2733" w:rsidRPr="00E90208" w:rsidRDefault="00FD2733" w:rsidP="00FD2733">
            <w:pPr>
              <w:jc w:val="center"/>
              <w:rPr>
                <w:b/>
                <w:sz w:val="16"/>
                <w:szCs w:val="16"/>
              </w:rPr>
            </w:pPr>
            <w:r w:rsidRPr="00E90208">
              <w:rPr>
                <w:b/>
                <w:sz w:val="16"/>
                <w:szCs w:val="16"/>
              </w:rPr>
              <w:t>CPS</w:t>
            </w:r>
          </w:p>
        </w:tc>
        <w:tc>
          <w:tcPr>
            <w:tcW w:w="850" w:type="dxa"/>
          </w:tcPr>
          <w:p w14:paraId="19CB845F" w14:textId="77777777" w:rsidR="00FD2733" w:rsidRPr="00E90208" w:rsidRDefault="00FD2733" w:rsidP="00FD2733">
            <w:pPr>
              <w:jc w:val="center"/>
              <w:rPr>
                <w:b/>
                <w:sz w:val="16"/>
                <w:szCs w:val="16"/>
              </w:rPr>
            </w:pPr>
            <w:r w:rsidRPr="00E90208">
              <w:rPr>
                <w:b/>
                <w:sz w:val="16"/>
                <w:szCs w:val="16"/>
              </w:rPr>
              <w:t xml:space="preserve">CPU LOAD </w:t>
            </w:r>
          </w:p>
          <w:p w14:paraId="2FA1EC4E" w14:textId="77777777" w:rsidR="00FD2733" w:rsidRPr="00E90208" w:rsidRDefault="00FD2733" w:rsidP="00FD2733">
            <w:pPr>
              <w:jc w:val="center"/>
              <w:rPr>
                <w:b/>
                <w:sz w:val="16"/>
                <w:szCs w:val="16"/>
              </w:rPr>
            </w:pPr>
            <w:r w:rsidRPr="00E90208">
              <w:rPr>
                <w:b/>
                <w:sz w:val="16"/>
                <w:szCs w:val="16"/>
              </w:rPr>
              <w:t>[%]</w:t>
            </w:r>
          </w:p>
        </w:tc>
        <w:tc>
          <w:tcPr>
            <w:tcW w:w="993" w:type="dxa"/>
          </w:tcPr>
          <w:p w14:paraId="71F34439" w14:textId="77777777" w:rsidR="00FD2733" w:rsidRPr="00E90208" w:rsidRDefault="00FD2733" w:rsidP="00FD2733">
            <w:pPr>
              <w:jc w:val="center"/>
              <w:rPr>
                <w:b/>
                <w:sz w:val="16"/>
                <w:szCs w:val="16"/>
              </w:rPr>
            </w:pPr>
            <w:r w:rsidRPr="00E90208">
              <w:rPr>
                <w:b/>
                <w:sz w:val="16"/>
                <w:szCs w:val="16"/>
              </w:rPr>
              <w:t>MEM</w:t>
            </w:r>
          </w:p>
          <w:p w14:paraId="1C8D4162" w14:textId="77777777" w:rsidR="00FD2733" w:rsidRPr="00E90208" w:rsidRDefault="00FD2733" w:rsidP="00FD2733">
            <w:pPr>
              <w:jc w:val="center"/>
              <w:rPr>
                <w:b/>
                <w:sz w:val="16"/>
                <w:szCs w:val="16"/>
              </w:rPr>
            </w:pPr>
            <w:r w:rsidRPr="00E90208">
              <w:rPr>
                <w:b/>
                <w:sz w:val="16"/>
                <w:szCs w:val="16"/>
              </w:rPr>
              <w:t>USAGE</w:t>
            </w:r>
          </w:p>
          <w:p w14:paraId="72121E0C" w14:textId="77777777" w:rsidR="00FD2733" w:rsidRPr="00E90208" w:rsidRDefault="00FD2733" w:rsidP="00FD2733">
            <w:pPr>
              <w:jc w:val="center"/>
              <w:rPr>
                <w:b/>
                <w:sz w:val="16"/>
                <w:szCs w:val="16"/>
              </w:rPr>
            </w:pPr>
            <w:r w:rsidRPr="00E90208">
              <w:rPr>
                <w:b/>
                <w:sz w:val="16"/>
                <w:szCs w:val="16"/>
              </w:rPr>
              <w:t>[GB]</w:t>
            </w:r>
          </w:p>
        </w:tc>
        <w:tc>
          <w:tcPr>
            <w:tcW w:w="1275" w:type="dxa"/>
          </w:tcPr>
          <w:p w14:paraId="3C179D35" w14:textId="77777777" w:rsidR="00FD2733" w:rsidRPr="00E90208" w:rsidRDefault="00FD2733" w:rsidP="00FD2733">
            <w:pPr>
              <w:jc w:val="center"/>
              <w:rPr>
                <w:b/>
                <w:sz w:val="16"/>
                <w:szCs w:val="16"/>
              </w:rPr>
            </w:pPr>
            <w:r w:rsidRPr="00E90208">
              <w:rPr>
                <w:b/>
                <w:sz w:val="16"/>
                <w:szCs w:val="16"/>
              </w:rPr>
              <w:t>THR TX+RX ALL ETH</w:t>
            </w:r>
          </w:p>
          <w:p w14:paraId="70F6D4FD" w14:textId="77777777" w:rsidR="00FD2733" w:rsidRPr="00E90208" w:rsidRDefault="00FD2733" w:rsidP="00FD2733">
            <w:pPr>
              <w:jc w:val="center"/>
              <w:rPr>
                <w:b/>
                <w:sz w:val="16"/>
                <w:szCs w:val="16"/>
              </w:rPr>
            </w:pPr>
            <w:r w:rsidRPr="00E90208">
              <w:rPr>
                <w:b/>
                <w:sz w:val="16"/>
                <w:szCs w:val="16"/>
              </w:rPr>
              <w:t>[kB/s]</w:t>
            </w:r>
          </w:p>
        </w:tc>
        <w:tc>
          <w:tcPr>
            <w:tcW w:w="993" w:type="dxa"/>
          </w:tcPr>
          <w:p w14:paraId="4855ECD7" w14:textId="77777777" w:rsidR="00FD2733" w:rsidRPr="00E90208" w:rsidRDefault="00FD2733" w:rsidP="00FD2733">
            <w:pPr>
              <w:jc w:val="center"/>
              <w:rPr>
                <w:b/>
                <w:sz w:val="16"/>
                <w:szCs w:val="16"/>
              </w:rPr>
            </w:pPr>
            <w:r w:rsidRPr="00E90208">
              <w:rPr>
                <w:b/>
                <w:sz w:val="16"/>
                <w:szCs w:val="16"/>
              </w:rPr>
              <w:t>TOTAL</w:t>
            </w:r>
          </w:p>
          <w:p w14:paraId="236BC28F" w14:textId="77777777" w:rsidR="00FD2733" w:rsidRPr="00E90208" w:rsidRDefault="00FD2733" w:rsidP="00FD2733">
            <w:pPr>
              <w:jc w:val="center"/>
              <w:rPr>
                <w:b/>
                <w:sz w:val="16"/>
                <w:szCs w:val="16"/>
              </w:rPr>
            </w:pPr>
            <w:r w:rsidRPr="00E90208">
              <w:rPr>
                <w:b/>
                <w:sz w:val="16"/>
                <w:szCs w:val="16"/>
              </w:rPr>
              <w:t>CALLS</w:t>
            </w:r>
          </w:p>
        </w:tc>
        <w:tc>
          <w:tcPr>
            <w:tcW w:w="992" w:type="dxa"/>
          </w:tcPr>
          <w:p w14:paraId="7813A23E" w14:textId="77777777" w:rsidR="00FD2733" w:rsidRPr="00E90208" w:rsidRDefault="00FD2733" w:rsidP="00FD2733">
            <w:pPr>
              <w:jc w:val="center"/>
              <w:rPr>
                <w:b/>
                <w:sz w:val="16"/>
                <w:szCs w:val="16"/>
              </w:rPr>
            </w:pPr>
            <w:r w:rsidRPr="00E90208">
              <w:rPr>
                <w:b/>
                <w:sz w:val="16"/>
                <w:szCs w:val="16"/>
              </w:rPr>
              <w:t>FAILED</w:t>
            </w:r>
          </w:p>
          <w:p w14:paraId="24440A81" w14:textId="77777777" w:rsidR="00FD2733" w:rsidRPr="00E90208" w:rsidRDefault="00FD2733" w:rsidP="00FD2733">
            <w:pPr>
              <w:jc w:val="center"/>
              <w:rPr>
                <w:b/>
                <w:sz w:val="16"/>
                <w:szCs w:val="16"/>
              </w:rPr>
            </w:pPr>
            <w:r w:rsidRPr="00E90208">
              <w:rPr>
                <w:b/>
                <w:sz w:val="16"/>
                <w:szCs w:val="16"/>
              </w:rPr>
              <w:t>CALLS</w:t>
            </w:r>
          </w:p>
        </w:tc>
        <w:tc>
          <w:tcPr>
            <w:tcW w:w="974" w:type="dxa"/>
          </w:tcPr>
          <w:p w14:paraId="6153B294" w14:textId="77777777" w:rsidR="00FD2733" w:rsidRPr="00E90208" w:rsidRDefault="00FD2733" w:rsidP="00FD2733">
            <w:pPr>
              <w:jc w:val="center"/>
              <w:rPr>
                <w:b/>
                <w:sz w:val="16"/>
                <w:szCs w:val="16"/>
              </w:rPr>
            </w:pPr>
            <w:r w:rsidRPr="00E90208">
              <w:rPr>
                <w:b/>
                <w:sz w:val="16"/>
                <w:szCs w:val="16"/>
              </w:rPr>
              <w:t>FAILURE</w:t>
            </w:r>
          </w:p>
          <w:p w14:paraId="62F6CF0D" w14:textId="77777777" w:rsidR="00FD2733" w:rsidRPr="00E90208" w:rsidRDefault="00FD2733" w:rsidP="00FD2733">
            <w:pPr>
              <w:jc w:val="center"/>
              <w:rPr>
                <w:b/>
                <w:sz w:val="16"/>
                <w:szCs w:val="16"/>
              </w:rPr>
            </w:pPr>
            <w:r w:rsidRPr="00E90208">
              <w:rPr>
                <w:b/>
                <w:sz w:val="16"/>
                <w:szCs w:val="16"/>
              </w:rPr>
              <w:t>RATE</w:t>
            </w:r>
          </w:p>
        </w:tc>
      </w:tr>
      <w:tr w:rsidR="00FD2733" w:rsidRPr="004057AF" w14:paraId="7EF19B9D" w14:textId="77777777" w:rsidTr="006B738D">
        <w:trPr>
          <w:jc w:val="center"/>
        </w:trPr>
        <w:tc>
          <w:tcPr>
            <w:tcW w:w="992" w:type="dxa"/>
            <w:vAlign w:val="center"/>
          </w:tcPr>
          <w:p w14:paraId="7E62FD9A" w14:textId="77777777" w:rsidR="00FD2733" w:rsidRPr="004057AF" w:rsidRDefault="00FD2733" w:rsidP="00FD2733">
            <w:pPr>
              <w:jc w:val="center"/>
              <w:rPr>
                <w:sz w:val="16"/>
                <w:szCs w:val="16"/>
              </w:rPr>
            </w:pPr>
            <w:r w:rsidRPr="00E90208">
              <w:rPr>
                <w:sz w:val="16"/>
                <w:szCs w:val="16"/>
              </w:rPr>
              <w:t>VM1:</w:t>
            </w:r>
          </w:p>
          <w:p w14:paraId="36A7EB51" w14:textId="77777777" w:rsidR="00FD2733" w:rsidRPr="00E90208" w:rsidRDefault="00FD2733" w:rsidP="00FD2733">
            <w:pPr>
              <w:jc w:val="center"/>
              <w:rPr>
                <w:sz w:val="16"/>
                <w:szCs w:val="16"/>
              </w:rPr>
            </w:pPr>
            <w:r w:rsidRPr="00E90208">
              <w:rPr>
                <w:sz w:val="16"/>
                <w:szCs w:val="16"/>
              </w:rPr>
              <w:t>FE-LB+ IBCF+OEM</w:t>
            </w:r>
          </w:p>
        </w:tc>
        <w:tc>
          <w:tcPr>
            <w:tcW w:w="1134" w:type="dxa"/>
            <w:vAlign w:val="center"/>
          </w:tcPr>
          <w:p w14:paraId="62FB4B54" w14:textId="77777777" w:rsidR="00FD2733" w:rsidRPr="00E90208" w:rsidRDefault="00FD2733" w:rsidP="00FD2733">
            <w:pPr>
              <w:jc w:val="center"/>
              <w:rPr>
                <w:sz w:val="16"/>
                <w:szCs w:val="16"/>
              </w:rPr>
            </w:pPr>
            <w:r w:rsidRPr="00E90208">
              <w:rPr>
                <w:sz w:val="16"/>
                <w:szCs w:val="16"/>
              </w:rPr>
              <w:t>120</w:t>
            </w:r>
          </w:p>
        </w:tc>
        <w:tc>
          <w:tcPr>
            <w:tcW w:w="709" w:type="dxa"/>
            <w:vAlign w:val="center"/>
          </w:tcPr>
          <w:p w14:paraId="5D85CB9A" w14:textId="77777777" w:rsidR="00FD2733" w:rsidRPr="00E90208" w:rsidRDefault="00FD2733" w:rsidP="00FD2733">
            <w:pPr>
              <w:jc w:val="center"/>
              <w:rPr>
                <w:sz w:val="16"/>
                <w:szCs w:val="16"/>
              </w:rPr>
            </w:pPr>
            <w:r w:rsidRPr="00E90208">
              <w:rPr>
                <w:sz w:val="16"/>
                <w:szCs w:val="16"/>
              </w:rPr>
              <w:t>120</w:t>
            </w:r>
          </w:p>
        </w:tc>
        <w:tc>
          <w:tcPr>
            <w:tcW w:w="581" w:type="dxa"/>
            <w:vAlign w:val="center"/>
          </w:tcPr>
          <w:p w14:paraId="70E0B6F9" w14:textId="77777777" w:rsidR="00FD2733" w:rsidRPr="00E90208" w:rsidRDefault="00FD2733" w:rsidP="00FD2733">
            <w:pPr>
              <w:jc w:val="center"/>
              <w:rPr>
                <w:sz w:val="16"/>
                <w:szCs w:val="16"/>
              </w:rPr>
            </w:pPr>
            <w:r w:rsidRPr="00E90208">
              <w:rPr>
                <w:sz w:val="16"/>
                <w:szCs w:val="16"/>
              </w:rPr>
              <w:t>1</w:t>
            </w:r>
          </w:p>
        </w:tc>
        <w:tc>
          <w:tcPr>
            <w:tcW w:w="850" w:type="dxa"/>
            <w:vAlign w:val="center"/>
          </w:tcPr>
          <w:p w14:paraId="77D85B1A" w14:textId="77777777" w:rsidR="00FD2733" w:rsidRPr="00E90208" w:rsidRDefault="00FD2733" w:rsidP="00FD2733">
            <w:pPr>
              <w:jc w:val="center"/>
              <w:rPr>
                <w:sz w:val="16"/>
                <w:szCs w:val="16"/>
              </w:rPr>
            </w:pPr>
            <w:r w:rsidRPr="00E90208">
              <w:rPr>
                <w:sz w:val="16"/>
                <w:szCs w:val="16"/>
              </w:rPr>
              <w:t>4,73</w:t>
            </w:r>
          </w:p>
        </w:tc>
        <w:tc>
          <w:tcPr>
            <w:tcW w:w="993" w:type="dxa"/>
            <w:vAlign w:val="center"/>
          </w:tcPr>
          <w:p w14:paraId="422BDCF8" w14:textId="2E93593D" w:rsidR="00FD2733" w:rsidRPr="00E90208" w:rsidRDefault="00FC2C02" w:rsidP="00FD2733">
            <w:pPr>
              <w:jc w:val="center"/>
              <w:rPr>
                <w:sz w:val="16"/>
                <w:szCs w:val="16"/>
              </w:rPr>
            </w:pPr>
            <w:r w:rsidRPr="00E90208">
              <w:rPr>
                <w:sz w:val="16"/>
                <w:szCs w:val="16"/>
              </w:rPr>
              <w:t>9,9</w:t>
            </w:r>
          </w:p>
        </w:tc>
        <w:tc>
          <w:tcPr>
            <w:tcW w:w="1275" w:type="dxa"/>
            <w:vAlign w:val="center"/>
          </w:tcPr>
          <w:p w14:paraId="27C8FEEC" w14:textId="77777777" w:rsidR="00FD2733" w:rsidRPr="00E90208" w:rsidRDefault="00FD2733" w:rsidP="00FD2733">
            <w:pPr>
              <w:jc w:val="center"/>
              <w:rPr>
                <w:sz w:val="16"/>
                <w:szCs w:val="16"/>
              </w:rPr>
            </w:pPr>
            <w:r w:rsidRPr="00E90208">
              <w:rPr>
                <w:sz w:val="16"/>
                <w:szCs w:val="16"/>
              </w:rPr>
              <w:t>8</w:t>
            </w:r>
          </w:p>
        </w:tc>
        <w:tc>
          <w:tcPr>
            <w:tcW w:w="993" w:type="dxa"/>
            <w:vAlign w:val="center"/>
          </w:tcPr>
          <w:p w14:paraId="64E85BA1" w14:textId="77777777" w:rsidR="00FD2733" w:rsidRPr="00E90208" w:rsidRDefault="00FD2733" w:rsidP="00FD2733">
            <w:pPr>
              <w:jc w:val="center"/>
              <w:rPr>
                <w:sz w:val="16"/>
                <w:szCs w:val="16"/>
              </w:rPr>
            </w:pPr>
            <w:r w:rsidRPr="00E90208">
              <w:rPr>
                <w:sz w:val="16"/>
                <w:szCs w:val="16"/>
              </w:rPr>
              <w:t>3971</w:t>
            </w:r>
          </w:p>
        </w:tc>
        <w:tc>
          <w:tcPr>
            <w:tcW w:w="992" w:type="dxa"/>
            <w:vAlign w:val="center"/>
          </w:tcPr>
          <w:p w14:paraId="41101CA9" w14:textId="77777777" w:rsidR="00FD2733" w:rsidRPr="00E90208" w:rsidRDefault="00FD2733" w:rsidP="00FD2733">
            <w:pPr>
              <w:jc w:val="center"/>
              <w:rPr>
                <w:sz w:val="16"/>
                <w:szCs w:val="16"/>
              </w:rPr>
            </w:pPr>
            <w:r w:rsidRPr="00E90208">
              <w:rPr>
                <w:sz w:val="16"/>
                <w:szCs w:val="16"/>
              </w:rPr>
              <w:t>0</w:t>
            </w:r>
          </w:p>
        </w:tc>
        <w:tc>
          <w:tcPr>
            <w:tcW w:w="974" w:type="dxa"/>
            <w:vAlign w:val="center"/>
          </w:tcPr>
          <w:p w14:paraId="22284BD3" w14:textId="77777777" w:rsidR="00FD2733" w:rsidRPr="00E90208" w:rsidRDefault="00FD2733" w:rsidP="00FD2733">
            <w:pPr>
              <w:jc w:val="center"/>
              <w:rPr>
                <w:sz w:val="16"/>
                <w:szCs w:val="16"/>
              </w:rPr>
            </w:pPr>
            <w:r w:rsidRPr="00E90208">
              <w:rPr>
                <w:sz w:val="16"/>
                <w:szCs w:val="16"/>
              </w:rPr>
              <w:t>0</w:t>
            </w:r>
          </w:p>
        </w:tc>
      </w:tr>
      <w:tr w:rsidR="00FD2733" w:rsidRPr="004057AF" w14:paraId="2CD12C81" w14:textId="77777777" w:rsidTr="006B738D">
        <w:trPr>
          <w:jc w:val="center"/>
        </w:trPr>
        <w:tc>
          <w:tcPr>
            <w:tcW w:w="992" w:type="dxa"/>
            <w:vAlign w:val="center"/>
          </w:tcPr>
          <w:p w14:paraId="15EBDE8F" w14:textId="77777777" w:rsidR="00FD2733" w:rsidRPr="00E90208" w:rsidRDefault="00FD2733" w:rsidP="00FD2733">
            <w:pPr>
              <w:jc w:val="center"/>
              <w:rPr>
                <w:sz w:val="16"/>
                <w:szCs w:val="16"/>
              </w:rPr>
            </w:pPr>
            <w:r w:rsidRPr="00E90208">
              <w:rPr>
                <w:sz w:val="16"/>
                <w:szCs w:val="16"/>
              </w:rPr>
              <w:t>VM2:  (VDU2 - BGF1)</w:t>
            </w:r>
          </w:p>
        </w:tc>
        <w:tc>
          <w:tcPr>
            <w:tcW w:w="1134" w:type="dxa"/>
            <w:vAlign w:val="center"/>
          </w:tcPr>
          <w:p w14:paraId="14C5C5A1" w14:textId="77777777" w:rsidR="00FD2733" w:rsidRPr="00E90208" w:rsidRDefault="00FD2733" w:rsidP="00FD2733">
            <w:pPr>
              <w:jc w:val="center"/>
              <w:rPr>
                <w:sz w:val="16"/>
                <w:szCs w:val="16"/>
              </w:rPr>
            </w:pPr>
            <w:r w:rsidRPr="00E90208">
              <w:rPr>
                <w:sz w:val="16"/>
                <w:szCs w:val="16"/>
              </w:rPr>
              <w:t>120</w:t>
            </w:r>
          </w:p>
        </w:tc>
        <w:tc>
          <w:tcPr>
            <w:tcW w:w="709" w:type="dxa"/>
            <w:vAlign w:val="center"/>
          </w:tcPr>
          <w:p w14:paraId="023B7561" w14:textId="77777777" w:rsidR="00FD2733" w:rsidRPr="00E90208" w:rsidRDefault="00FD2733" w:rsidP="00FD2733">
            <w:pPr>
              <w:jc w:val="center"/>
              <w:rPr>
                <w:sz w:val="16"/>
                <w:szCs w:val="16"/>
              </w:rPr>
            </w:pPr>
            <w:r w:rsidRPr="00E90208">
              <w:rPr>
                <w:sz w:val="16"/>
                <w:szCs w:val="16"/>
              </w:rPr>
              <w:t>120</w:t>
            </w:r>
          </w:p>
        </w:tc>
        <w:tc>
          <w:tcPr>
            <w:tcW w:w="581" w:type="dxa"/>
            <w:vAlign w:val="center"/>
          </w:tcPr>
          <w:p w14:paraId="3E12AD15" w14:textId="77777777" w:rsidR="00FD2733" w:rsidRPr="00E90208" w:rsidRDefault="00FD2733" w:rsidP="00FD2733">
            <w:pPr>
              <w:jc w:val="center"/>
              <w:rPr>
                <w:sz w:val="16"/>
                <w:szCs w:val="16"/>
              </w:rPr>
            </w:pPr>
            <w:r w:rsidRPr="00E90208">
              <w:rPr>
                <w:sz w:val="16"/>
                <w:szCs w:val="16"/>
              </w:rPr>
              <w:t>1</w:t>
            </w:r>
          </w:p>
        </w:tc>
        <w:tc>
          <w:tcPr>
            <w:tcW w:w="850" w:type="dxa"/>
            <w:vAlign w:val="center"/>
          </w:tcPr>
          <w:p w14:paraId="6D86C3DD" w14:textId="77777777" w:rsidR="00FD2733" w:rsidRPr="00E90208" w:rsidRDefault="00FD2733" w:rsidP="00FD2733">
            <w:pPr>
              <w:jc w:val="center"/>
              <w:rPr>
                <w:sz w:val="16"/>
                <w:szCs w:val="16"/>
              </w:rPr>
            </w:pPr>
            <w:r w:rsidRPr="00E90208">
              <w:rPr>
                <w:sz w:val="16"/>
                <w:szCs w:val="16"/>
              </w:rPr>
              <w:t>3,76</w:t>
            </w:r>
          </w:p>
        </w:tc>
        <w:tc>
          <w:tcPr>
            <w:tcW w:w="993" w:type="dxa"/>
            <w:vAlign w:val="center"/>
          </w:tcPr>
          <w:p w14:paraId="6614DFD5" w14:textId="73BA470D" w:rsidR="00FD2733" w:rsidRPr="00E90208" w:rsidRDefault="00FC2C02" w:rsidP="00FD2733">
            <w:pPr>
              <w:jc w:val="center"/>
              <w:rPr>
                <w:sz w:val="16"/>
                <w:szCs w:val="16"/>
              </w:rPr>
            </w:pPr>
            <w:r w:rsidRPr="00E90208">
              <w:rPr>
                <w:sz w:val="16"/>
                <w:szCs w:val="16"/>
              </w:rPr>
              <w:t>2,3</w:t>
            </w:r>
          </w:p>
        </w:tc>
        <w:tc>
          <w:tcPr>
            <w:tcW w:w="1275" w:type="dxa"/>
            <w:vAlign w:val="center"/>
          </w:tcPr>
          <w:p w14:paraId="49DBD39B" w14:textId="77777777" w:rsidR="00FD2733" w:rsidRPr="00E90208" w:rsidRDefault="00FD2733" w:rsidP="00FD2733">
            <w:pPr>
              <w:jc w:val="center"/>
              <w:rPr>
                <w:sz w:val="16"/>
                <w:szCs w:val="16"/>
              </w:rPr>
            </w:pPr>
            <w:r w:rsidRPr="00E90208">
              <w:rPr>
                <w:sz w:val="16"/>
                <w:szCs w:val="16"/>
              </w:rPr>
              <w:t>5200</w:t>
            </w:r>
          </w:p>
        </w:tc>
        <w:tc>
          <w:tcPr>
            <w:tcW w:w="993" w:type="dxa"/>
            <w:vAlign w:val="center"/>
          </w:tcPr>
          <w:p w14:paraId="1151CA5C" w14:textId="77777777" w:rsidR="00FD2733" w:rsidRPr="00E90208" w:rsidRDefault="00FD2733" w:rsidP="00FD2733">
            <w:pPr>
              <w:jc w:val="center"/>
              <w:rPr>
                <w:sz w:val="16"/>
                <w:szCs w:val="16"/>
              </w:rPr>
            </w:pPr>
            <w:r w:rsidRPr="00E90208">
              <w:rPr>
                <w:sz w:val="16"/>
                <w:szCs w:val="16"/>
              </w:rPr>
              <w:t>3971</w:t>
            </w:r>
          </w:p>
        </w:tc>
        <w:tc>
          <w:tcPr>
            <w:tcW w:w="992" w:type="dxa"/>
            <w:vAlign w:val="center"/>
          </w:tcPr>
          <w:p w14:paraId="09CCF83A" w14:textId="77777777" w:rsidR="00FD2733" w:rsidRPr="00E90208" w:rsidRDefault="00FD2733" w:rsidP="00FD2733">
            <w:pPr>
              <w:jc w:val="center"/>
              <w:rPr>
                <w:sz w:val="16"/>
                <w:szCs w:val="16"/>
              </w:rPr>
            </w:pPr>
            <w:r w:rsidRPr="00E90208">
              <w:rPr>
                <w:sz w:val="16"/>
                <w:szCs w:val="16"/>
              </w:rPr>
              <w:t>0</w:t>
            </w:r>
          </w:p>
        </w:tc>
        <w:tc>
          <w:tcPr>
            <w:tcW w:w="974" w:type="dxa"/>
            <w:vAlign w:val="center"/>
          </w:tcPr>
          <w:p w14:paraId="175B8384" w14:textId="77777777" w:rsidR="00FD2733" w:rsidRPr="00E90208" w:rsidRDefault="00FD2733" w:rsidP="00FD2733">
            <w:pPr>
              <w:jc w:val="center"/>
              <w:rPr>
                <w:sz w:val="16"/>
                <w:szCs w:val="16"/>
              </w:rPr>
            </w:pPr>
            <w:r w:rsidRPr="00E90208">
              <w:rPr>
                <w:sz w:val="16"/>
                <w:szCs w:val="16"/>
              </w:rPr>
              <w:t>0</w:t>
            </w:r>
          </w:p>
        </w:tc>
      </w:tr>
    </w:tbl>
    <w:p w14:paraId="6FA52AA0" w14:textId="5494A450" w:rsidR="00FD2733" w:rsidRPr="00E90208" w:rsidRDefault="00FD2733" w:rsidP="00FD2733">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9</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w:t>
      </w:r>
      <w:r w:rsidR="00CD600B" w:rsidRPr="00E90208">
        <w:rPr>
          <w:b/>
          <w:bCs/>
          <w:color w:val="365F91" w:themeColor="accent1" w:themeShade="BF"/>
          <w:sz w:val="20"/>
          <w:szCs w:val="18"/>
        </w:rPr>
        <w:t xml:space="preserve">vSBC </w:t>
      </w:r>
      <w:r w:rsidR="00346703" w:rsidRPr="00E90208">
        <w:rPr>
          <w:b/>
          <w:bCs/>
          <w:color w:val="365F91" w:themeColor="accent1" w:themeShade="BF"/>
          <w:sz w:val="20"/>
          <w:szCs w:val="18"/>
        </w:rPr>
        <w:t>NAT-Traffic-120-Ac</w:t>
      </w:r>
      <w:r w:rsidR="00FC2C02" w:rsidRPr="00E90208">
        <w:rPr>
          <w:b/>
          <w:bCs/>
          <w:color w:val="365F91" w:themeColor="accent1" w:themeShade="BF"/>
          <w:sz w:val="20"/>
          <w:szCs w:val="18"/>
        </w:rPr>
        <w:t>tive Calls</w:t>
      </w:r>
      <w:r w:rsidR="00346703"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0CB2D338" w14:textId="77777777" w:rsidR="00346703" w:rsidRPr="00E90208" w:rsidRDefault="00346703" w:rsidP="00FD2733">
      <w:pPr>
        <w:spacing w:after="200"/>
        <w:jc w:val="center"/>
        <w:rPr>
          <w:b/>
          <w:bCs/>
          <w:color w:val="365F91" w:themeColor="accent1" w:themeShade="BF"/>
          <w:sz w:val="20"/>
          <w:szCs w:val="18"/>
        </w:rPr>
      </w:pPr>
    </w:p>
    <w:p w14:paraId="04019803" w14:textId="7FF33655" w:rsidR="00FD2733" w:rsidRPr="00CD6E3E" w:rsidRDefault="009916F5" w:rsidP="008964F1">
      <w:pPr>
        <w:pStyle w:val="Heading4"/>
      </w:pPr>
      <w:bookmarkStart w:id="308" w:name="_Toc448759996"/>
      <w:bookmarkStart w:id="309" w:name="_Toc452390006"/>
      <w:r w:rsidRPr="00CD6E3E">
        <w:t>vSBC-TU-Audio-Traffic-360</w:t>
      </w:r>
      <w:r w:rsidR="00FD2733" w:rsidRPr="00CD6E3E">
        <w:t>-</w:t>
      </w:r>
      <w:bookmarkEnd w:id="308"/>
      <w:r w:rsidR="00FD2733" w:rsidRPr="00CD6E3E">
        <w:t>Active Calls</w:t>
      </w:r>
      <w:bookmarkEnd w:id="309"/>
    </w:p>
    <w:p w14:paraId="4C316A54" w14:textId="77777777" w:rsidR="00FD2733" w:rsidRPr="004057AF" w:rsidRDefault="00FD2733" w:rsidP="00FD2733">
      <w:pPr>
        <w:ind w:left="2127" w:hanging="2127"/>
        <w:rPr>
          <w:bCs/>
          <w:i/>
        </w:rPr>
      </w:pPr>
      <w:r w:rsidRPr="004057AF">
        <w:rPr>
          <w:bCs/>
          <w:i/>
        </w:rPr>
        <w:t>Target:</w:t>
      </w:r>
    </w:p>
    <w:p w14:paraId="1EC8FE0C" w14:textId="2B6E60F6"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w:t>
      </w:r>
      <w:r w:rsidR="009916F5" w:rsidRPr="004057AF">
        <w:rPr>
          <w:sz w:val="20"/>
          <w:szCs w:val="20"/>
        </w:rPr>
        <w:t xml:space="preserve"> Media TU Audio traffic with 360</w:t>
      </w:r>
      <w:r w:rsidRPr="004057AF">
        <w:rPr>
          <w:sz w:val="20"/>
          <w:szCs w:val="20"/>
        </w:rPr>
        <w:t xml:space="preserve"> Active Calls.</w:t>
      </w:r>
    </w:p>
    <w:p w14:paraId="1FC6CA8F" w14:textId="77777777" w:rsidR="00FD2733" w:rsidRPr="004057AF" w:rsidRDefault="00FD2733" w:rsidP="00FD2733">
      <w:pPr>
        <w:spacing w:after="0"/>
        <w:rPr>
          <w:sz w:val="20"/>
          <w:szCs w:val="20"/>
        </w:rPr>
      </w:pPr>
    </w:p>
    <w:p w14:paraId="28558C45" w14:textId="77777777" w:rsidR="00FD2733" w:rsidRPr="004057AF" w:rsidRDefault="00FD2733" w:rsidP="00FD2733">
      <w:pPr>
        <w:rPr>
          <w:bCs/>
          <w:i/>
        </w:rPr>
      </w:pPr>
      <w:r w:rsidRPr="004057AF">
        <w:rPr>
          <w:bCs/>
          <w:i/>
        </w:rPr>
        <w:t>Further data:</w:t>
      </w:r>
      <w:r w:rsidRPr="004057AF">
        <w:rPr>
          <w:i/>
        </w:rPr>
        <w:tab/>
      </w:r>
    </w:p>
    <w:p w14:paraId="74F2EF02" w14:textId="2EAB0867" w:rsidR="00FD2733" w:rsidRPr="004057AF" w:rsidRDefault="00346703"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2</w:t>
      </w:r>
      <w:r w:rsidR="00FD2733" w:rsidRPr="004057AF">
        <w:rPr>
          <w:sz w:val="20"/>
          <w:szCs w:val="20"/>
        </w:rPr>
        <w:t xml:space="preserve"> hours</w:t>
      </w:r>
    </w:p>
    <w:p w14:paraId="26C8058E"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6289ECBB" w14:textId="389792B0"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9916F5" w:rsidRPr="004057AF">
        <w:rPr>
          <w:sz w:val="20"/>
          <w:szCs w:val="20"/>
        </w:rPr>
        <w:tab/>
      </w:r>
      <w:r w:rsidRPr="004057AF">
        <w:rPr>
          <w:sz w:val="20"/>
          <w:szCs w:val="20"/>
        </w:rPr>
        <w:t>G711-G729</w:t>
      </w:r>
    </w:p>
    <w:p w14:paraId="604B9B19"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4F89EDC4" w14:textId="77777777" w:rsidR="00FD2733" w:rsidRPr="004057AF" w:rsidRDefault="00FD2733" w:rsidP="00FD2733">
      <w:pPr>
        <w:tabs>
          <w:tab w:val="num" w:pos="426"/>
          <w:tab w:val="num" w:pos="720"/>
        </w:tabs>
        <w:spacing w:after="0"/>
        <w:jc w:val="left"/>
        <w:rPr>
          <w:sz w:val="20"/>
          <w:szCs w:val="20"/>
        </w:rPr>
      </w:pPr>
    </w:p>
    <w:p w14:paraId="45FE9825" w14:textId="77777777" w:rsidR="009916F5" w:rsidRPr="004057AF" w:rsidRDefault="00FD2733" w:rsidP="00FD2733">
      <w:pPr>
        <w:rPr>
          <w:bCs/>
          <w:i/>
        </w:rPr>
      </w:pPr>
      <w:r w:rsidRPr="004057AF">
        <w:rPr>
          <w:bCs/>
          <w:i/>
        </w:rPr>
        <w:t xml:space="preserve">Results: </w:t>
      </w:r>
    </w:p>
    <w:tbl>
      <w:tblPr>
        <w:tblStyle w:val="TableGrid"/>
        <w:tblW w:w="9351" w:type="dxa"/>
        <w:jc w:val="center"/>
        <w:tblLayout w:type="fixed"/>
        <w:tblLook w:val="04A0" w:firstRow="1" w:lastRow="0" w:firstColumn="1" w:lastColumn="0" w:noHBand="0" w:noVBand="1"/>
      </w:tblPr>
      <w:tblGrid>
        <w:gridCol w:w="992"/>
        <w:gridCol w:w="1134"/>
        <w:gridCol w:w="709"/>
        <w:gridCol w:w="567"/>
        <w:gridCol w:w="722"/>
        <w:gridCol w:w="993"/>
        <w:gridCol w:w="1275"/>
        <w:gridCol w:w="993"/>
        <w:gridCol w:w="992"/>
        <w:gridCol w:w="974"/>
      </w:tblGrid>
      <w:tr w:rsidR="009916F5" w:rsidRPr="004057AF" w14:paraId="40D919A1" w14:textId="77777777" w:rsidTr="009916F5">
        <w:trPr>
          <w:jc w:val="center"/>
        </w:trPr>
        <w:tc>
          <w:tcPr>
            <w:tcW w:w="992" w:type="dxa"/>
          </w:tcPr>
          <w:p w14:paraId="629EAE23" w14:textId="77777777" w:rsidR="009916F5" w:rsidRPr="00E90208" w:rsidRDefault="009916F5" w:rsidP="005A4C4B">
            <w:pPr>
              <w:jc w:val="center"/>
              <w:rPr>
                <w:b/>
                <w:sz w:val="16"/>
                <w:szCs w:val="16"/>
              </w:rPr>
            </w:pPr>
            <w:r w:rsidRPr="00E90208">
              <w:rPr>
                <w:b/>
                <w:sz w:val="16"/>
                <w:szCs w:val="16"/>
              </w:rPr>
              <w:t>NODE TYPE</w:t>
            </w:r>
          </w:p>
        </w:tc>
        <w:tc>
          <w:tcPr>
            <w:tcW w:w="1134" w:type="dxa"/>
          </w:tcPr>
          <w:p w14:paraId="7C8B6E05" w14:textId="77777777" w:rsidR="009916F5" w:rsidRPr="00E90208" w:rsidRDefault="009916F5" w:rsidP="005A4C4B">
            <w:pPr>
              <w:jc w:val="center"/>
              <w:rPr>
                <w:b/>
                <w:sz w:val="16"/>
                <w:szCs w:val="16"/>
              </w:rPr>
            </w:pPr>
            <w:r w:rsidRPr="00E90208">
              <w:rPr>
                <w:b/>
                <w:sz w:val="16"/>
                <w:szCs w:val="16"/>
              </w:rPr>
              <w:t>TOTAL</w:t>
            </w:r>
          </w:p>
          <w:p w14:paraId="0C08B8F2" w14:textId="77777777" w:rsidR="009916F5" w:rsidRPr="00E90208" w:rsidRDefault="009916F5" w:rsidP="005A4C4B">
            <w:pPr>
              <w:jc w:val="center"/>
              <w:rPr>
                <w:b/>
                <w:sz w:val="16"/>
                <w:szCs w:val="16"/>
              </w:rPr>
            </w:pPr>
            <w:r w:rsidRPr="00E90208">
              <w:rPr>
                <w:b/>
                <w:sz w:val="16"/>
                <w:szCs w:val="16"/>
              </w:rPr>
              <w:t>ACTIVE SESSIONS</w:t>
            </w:r>
          </w:p>
        </w:tc>
        <w:tc>
          <w:tcPr>
            <w:tcW w:w="709" w:type="dxa"/>
          </w:tcPr>
          <w:p w14:paraId="45ABCA98" w14:textId="77777777" w:rsidR="009916F5" w:rsidRPr="00E90208" w:rsidRDefault="009916F5" w:rsidP="005A4C4B">
            <w:pPr>
              <w:jc w:val="center"/>
              <w:rPr>
                <w:b/>
                <w:sz w:val="16"/>
                <w:szCs w:val="16"/>
              </w:rPr>
            </w:pPr>
            <w:r w:rsidRPr="00E90208">
              <w:rPr>
                <w:b/>
                <w:sz w:val="16"/>
                <w:szCs w:val="16"/>
              </w:rPr>
              <w:t>CHT</w:t>
            </w:r>
          </w:p>
          <w:p w14:paraId="6A880946" w14:textId="77777777" w:rsidR="009916F5" w:rsidRPr="00E90208" w:rsidRDefault="009916F5" w:rsidP="005A4C4B">
            <w:pPr>
              <w:jc w:val="center"/>
              <w:rPr>
                <w:b/>
                <w:sz w:val="16"/>
                <w:szCs w:val="16"/>
              </w:rPr>
            </w:pPr>
            <w:r w:rsidRPr="00E90208">
              <w:rPr>
                <w:b/>
                <w:sz w:val="16"/>
                <w:szCs w:val="16"/>
              </w:rPr>
              <w:t>[sec]</w:t>
            </w:r>
          </w:p>
        </w:tc>
        <w:tc>
          <w:tcPr>
            <w:tcW w:w="567" w:type="dxa"/>
          </w:tcPr>
          <w:p w14:paraId="7FD8BD62" w14:textId="77777777" w:rsidR="009916F5" w:rsidRPr="00E90208" w:rsidRDefault="009916F5" w:rsidP="005A4C4B">
            <w:pPr>
              <w:jc w:val="center"/>
              <w:rPr>
                <w:b/>
                <w:sz w:val="16"/>
                <w:szCs w:val="16"/>
              </w:rPr>
            </w:pPr>
            <w:r w:rsidRPr="00E90208">
              <w:rPr>
                <w:b/>
                <w:sz w:val="16"/>
                <w:szCs w:val="16"/>
              </w:rPr>
              <w:t>CPS</w:t>
            </w:r>
          </w:p>
        </w:tc>
        <w:tc>
          <w:tcPr>
            <w:tcW w:w="722" w:type="dxa"/>
          </w:tcPr>
          <w:p w14:paraId="38E65B94" w14:textId="77777777" w:rsidR="009916F5" w:rsidRPr="00E90208" w:rsidRDefault="009916F5" w:rsidP="005A4C4B">
            <w:pPr>
              <w:jc w:val="center"/>
              <w:rPr>
                <w:b/>
                <w:sz w:val="16"/>
                <w:szCs w:val="16"/>
              </w:rPr>
            </w:pPr>
            <w:r w:rsidRPr="00E90208">
              <w:rPr>
                <w:b/>
                <w:sz w:val="16"/>
                <w:szCs w:val="16"/>
              </w:rPr>
              <w:t xml:space="preserve">CPU LOAD </w:t>
            </w:r>
          </w:p>
          <w:p w14:paraId="785403B8" w14:textId="77777777" w:rsidR="009916F5" w:rsidRPr="00E90208" w:rsidRDefault="009916F5" w:rsidP="005A4C4B">
            <w:pPr>
              <w:jc w:val="center"/>
              <w:rPr>
                <w:b/>
                <w:sz w:val="16"/>
                <w:szCs w:val="16"/>
              </w:rPr>
            </w:pPr>
            <w:r w:rsidRPr="00E90208">
              <w:rPr>
                <w:b/>
                <w:sz w:val="16"/>
                <w:szCs w:val="16"/>
              </w:rPr>
              <w:t>[%]</w:t>
            </w:r>
          </w:p>
        </w:tc>
        <w:tc>
          <w:tcPr>
            <w:tcW w:w="993" w:type="dxa"/>
          </w:tcPr>
          <w:p w14:paraId="4A1FAA92" w14:textId="77777777" w:rsidR="009916F5" w:rsidRPr="00E90208" w:rsidRDefault="009916F5" w:rsidP="005A4C4B">
            <w:pPr>
              <w:jc w:val="center"/>
              <w:rPr>
                <w:b/>
                <w:sz w:val="16"/>
                <w:szCs w:val="16"/>
              </w:rPr>
            </w:pPr>
            <w:r w:rsidRPr="00E90208">
              <w:rPr>
                <w:b/>
                <w:sz w:val="16"/>
                <w:szCs w:val="16"/>
              </w:rPr>
              <w:t>MEM.</w:t>
            </w:r>
          </w:p>
          <w:p w14:paraId="3BDF7F47" w14:textId="77777777" w:rsidR="009916F5" w:rsidRPr="00E90208" w:rsidRDefault="009916F5" w:rsidP="005A4C4B">
            <w:pPr>
              <w:jc w:val="center"/>
              <w:rPr>
                <w:b/>
                <w:sz w:val="16"/>
                <w:szCs w:val="16"/>
              </w:rPr>
            </w:pPr>
            <w:r w:rsidRPr="00E90208">
              <w:rPr>
                <w:b/>
                <w:sz w:val="16"/>
                <w:szCs w:val="16"/>
              </w:rPr>
              <w:t>USAGE</w:t>
            </w:r>
          </w:p>
          <w:p w14:paraId="08229147" w14:textId="77777777" w:rsidR="009916F5" w:rsidRPr="00E90208" w:rsidRDefault="009916F5" w:rsidP="005A4C4B">
            <w:pPr>
              <w:jc w:val="center"/>
              <w:rPr>
                <w:b/>
                <w:sz w:val="16"/>
                <w:szCs w:val="16"/>
              </w:rPr>
            </w:pPr>
            <w:r w:rsidRPr="00E90208">
              <w:rPr>
                <w:b/>
                <w:sz w:val="16"/>
                <w:szCs w:val="16"/>
              </w:rPr>
              <w:t>[GB]</w:t>
            </w:r>
          </w:p>
        </w:tc>
        <w:tc>
          <w:tcPr>
            <w:tcW w:w="1275" w:type="dxa"/>
          </w:tcPr>
          <w:p w14:paraId="312BF309" w14:textId="77777777" w:rsidR="009916F5" w:rsidRPr="00E90208" w:rsidRDefault="009916F5" w:rsidP="005A4C4B">
            <w:pPr>
              <w:jc w:val="center"/>
              <w:rPr>
                <w:b/>
                <w:sz w:val="16"/>
                <w:szCs w:val="16"/>
              </w:rPr>
            </w:pPr>
            <w:r w:rsidRPr="00E90208">
              <w:rPr>
                <w:b/>
                <w:sz w:val="16"/>
                <w:szCs w:val="16"/>
              </w:rPr>
              <w:t>THR TX+RX ALL ETH</w:t>
            </w:r>
          </w:p>
          <w:p w14:paraId="7E177A7B" w14:textId="77777777" w:rsidR="009916F5" w:rsidRPr="00E90208" w:rsidRDefault="009916F5" w:rsidP="005A4C4B">
            <w:pPr>
              <w:jc w:val="center"/>
              <w:rPr>
                <w:b/>
                <w:sz w:val="16"/>
                <w:szCs w:val="16"/>
              </w:rPr>
            </w:pPr>
            <w:r w:rsidRPr="00E90208">
              <w:rPr>
                <w:b/>
                <w:sz w:val="16"/>
                <w:szCs w:val="16"/>
              </w:rPr>
              <w:t>[kB/s]</w:t>
            </w:r>
          </w:p>
        </w:tc>
        <w:tc>
          <w:tcPr>
            <w:tcW w:w="993" w:type="dxa"/>
          </w:tcPr>
          <w:p w14:paraId="65C2B532" w14:textId="77777777" w:rsidR="009916F5" w:rsidRPr="00E90208" w:rsidRDefault="009916F5" w:rsidP="005A4C4B">
            <w:pPr>
              <w:jc w:val="center"/>
              <w:rPr>
                <w:b/>
                <w:sz w:val="16"/>
                <w:szCs w:val="16"/>
              </w:rPr>
            </w:pPr>
            <w:r w:rsidRPr="00E90208">
              <w:rPr>
                <w:b/>
                <w:sz w:val="16"/>
                <w:szCs w:val="16"/>
              </w:rPr>
              <w:t>TOTAL</w:t>
            </w:r>
          </w:p>
          <w:p w14:paraId="79AE2A62" w14:textId="77777777" w:rsidR="009916F5" w:rsidRPr="00E90208" w:rsidRDefault="009916F5" w:rsidP="005A4C4B">
            <w:pPr>
              <w:jc w:val="center"/>
              <w:rPr>
                <w:b/>
                <w:sz w:val="16"/>
                <w:szCs w:val="16"/>
              </w:rPr>
            </w:pPr>
            <w:r w:rsidRPr="00E90208">
              <w:rPr>
                <w:b/>
                <w:sz w:val="16"/>
                <w:szCs w:val="16"/>
              </w:rPr>
              <w:t>CALLS</w:t>
            </w:r>
          </w:p>
        </w:tc>
        <w:tc>
          <w:tcPr>
            <w:tcW w:w="992" w:type="dxa"/>
          </w:tcPr>
          <w:p w14:paraId="299CEF09" w14:textId="77777777" w:rsidR="009916F5" w:rsidRPr="00E90208" w:rsidRDefault="009916F5" w:rsidP="005A4C4B">
            <w:pPr>
              <w:jc w:val="center"/>
              <w:rPr>
                <w:b/>
                <w:sz w:val="16"/>
                <w:szCs w:val="16"/>
              </w:rPr>
            </w:pPr>
            <w:r w:rsidRPr="00E90208">
              <w:rPr>
                <w:b/>
                <w:sz w:val="16"/>
                <w:szCs w:val="16"/>
              </w:rPr>
              <w:t>FAILED</w:t>
            </w:r>
          </w:p>
          <w:p w14:paraId="048AE272" w14:textId="77777777" w:rsidR="009916F5" w:rsidRPr="00E90208" w:rsidRDefault="009916F5" w:rsidP="005A4C4B">
            <w:pPr>
              <w:jc w:val="center"/>
              <w:rPr>
                <w:b/>
                <w:sz w:val="16"/>
                <w:szCs w:val="16"/>
              </w:rPr>
            </w:pPr>
            <w:r w:rsidRPr="00E90208">
              <w:rPr>
                <w:b/>
                <w:sz w:val="16"/>
                <w:szCs w:val="16"/>
              </w:rPr>
              <w:t>CALLS</w:t>
            </w:r>
          </w:p>
        </w:tc>
        <w:tc>
          <w:tcPr>
            <w:tcW w:w="974" w:type="dxa"/>
          </w:tcPr>
          <w:p w14:paraId="5F1DEF67" w14:textId="77777777" w:rsidR="009916F5" w:rsidRPr="00E90208" w:rsidRDefault="009916F5" w:rsidP="005A4C4B">
            <w:pPr>
              <w:jc w:val="center"/>
              <w:rPr>
                <w:b/>
                <w:sz w:val="16"/>
                <w:szCs w:val="16"/>
              </w:rPr>
            </w:pPr>
            <w:r w:rsidRPr="00E90208">
              <w:rPr>
                <w:b/>
                <w:sz w:val="16"/>
                <w:szCs w:val="16"/>
              </w:rPr>
              <w:t>FAILURE</w:t>
            </w:r>
          </w:p>
          <w:p w14:paraId="1A7620E8" w14:textId="77777777" w:rsidR="009916F5" w:rsidRPr="00E90208" w:rsidRDefault="009916F5" w:rsidP="005A4C4B">
            <w:pPr>
              <w:jc w:val="center"/>
              <w:rPr>
                <w:b/>
                <w:sz w:val="16"/>
                <w:szCs w:val="16"/>
              </w:rPr>
            </w:pPr>
            <w:r w:rsidRPr="00E90208">
              <w:rPr>
                <w:b/>
                <w:sz w:val="16"/>
                <w:szCs w:val="16"/>
              </w:rPr>
              <w:t>RATE</w:t>
            </w:r>
          </w:p>
        </w:tc>
      </w:tr>
      <w:tr w:rsidR="009916F5" w:rsidRPr="004057AF" w14:paraId="263763CB" w14:textId="77777777" w:rsidTr="009916F5">
        <w:trPr>
          <w:jc w:val="center"/>
        </w:trPr>
        <w:tc>
          <w:tcPr>
            <w:tcW w:w="992" w:type="dxa"/>
            <w:vAlign w:val="center"/>
          </w:tcPr>
          <w:p w14:paraId="63B91BEA" w14:textId="77777777" w:rsidR="009916F5" w:rsidRPr="00E90208" w:rsidRDefault="009916F5" w:rsidP="005A4C4B">
            <w:pPr>
              <w:jc w:val="center"/>
              <w:rPr>
                <w:sz w:val="16"/>
                <w:szCs w:val="16"/>
              </w:rPr>
            </w:pPr>
            <w:r w:rsidRPr="00E90208">
              <w:rPr>
                <w:sz w:val="16"/>
                <w:szCs w:val="16"/>
              </w:rPr>
              <w:t>VM1:</w:t>
            </w:r>
          </w:p>
          <w:p w14:paraId="4F70C576" w14:textId="77777777" w:rsidR="009916F5" w:rsidRPr="00E90208" w:rsidRDefault="009916F5" w:rsidP="005A4C4B">
            <w:pPr>
              <w:jc w:val="center"/>
              <w:rPr>
                <w:sz w:val="16"/>
                <w:szCs w:val="16"/>
              </w:rPr>
            </w:pPr>
            <w:r w:rsidRPr="004057AF">
              <w:rPr>
                <w:sz w:val="16"/>
                <w:szCs w:val="16"/>
              </w:rPr>
              <w:t xml:space="preserve"> FE-LB+ IBCF+OEM</w:t>
            </w:r>
            <w:r w:rsidRPr="00E90208">
              <w:rPr>
                <w:color w:val="000000"/>
                <w:sz w:val="16"/>
                <w:szCs w:val="16"/>
              </w:rPr>
              <w:t xml:space="preserve"> </w:t>
            </w:r>
          </w:p>
        </w:tc>
        <w:tc>
          <w:tcPr>
            <w:tcW w:w="1134" w:type="dxa"/>
            <w:vAlign w:val="center"/>
          </w:tcPr>
          <w:p w14:paraId="34541776" w14:textId="77777777" w:rsidR="009916F5" w:rsidRPr="00E90208" w:rsidRDefault="009916F5" w:rsidP="005A4C4B">
            <w:pPr>
              <w:jc w:val="center"/>
              <w:rPr>
                <w:sz w:val="16"/>
                <w:szCs w:val="16"/>
              </w:rPr>
            </w:pPr>
            <w:r w:rsidRPr="00E90208">
              <w:rPr>
                <w:sz w:val="16"/>
                <w:szCs w:val="16"/>
              </w:rPr>
              <w:t>360</w:t>
            </w:r>
          </w:p>
        </w:tc>
        <w:tc>
          <w:tcPr>
            <w:tcW w:w="709" w:type="dxa"/>
            <w:vAlign w:val="center"/>
          </w:tcPr>
          <w:p w14:paraId="1914CA4F" w14:textId="77777777" w:rsidR="009916F5" w:rsidRPr="00E90208" w:rsidRDefault="009916F5" w:rsidP="005A4C4B">
            <w:pPr>
              <w:jc w:val="center"/>
              <w:rPr>
                <w:sz w:val="16"/>
                <w:szCs w:val="16"/>
              </w:rPr>
            </w:pPr>
            <w:r w:rsidRPr="00E90208">
              <w:rPr>
                <w:sz w:val="16"/>
                <w:szCs w:val="16"/>
              </w:rPr>
              <w:t>120</w:t>
            </w:r>
          </w:p>
        </w:tc>
        <w:tc>
          <w:tcPr>
            <w:tcW w:w="567" w:type="dxa"/>
            <w:vAlign w:val="center"/>
          </w:tcPr>
          <w:p w14:paraId="4DA1F444" w14:textId="77777777" w:rsidR="009916F5" w:rsidRPr="00E90208" w:rsidRDefault="009916F5" w:rsidP="005A4C4B">
            <w:pPr>
              <w:jc w:val="center"/>
              <w:rPr>
                <w:sz w:val="16"/>
                <w:szCs w:val="16"/>
              </w:rPr>
            </w:pPr>
            <w:r w:rsidRPr="00E90208">
              <w:rPr>
                <w:sz w:val="16"/>
                <w:szCs w:val="16"/>
              </w:rPr>
              <w:t>3</w:t>
            </w:r>
          </w:p>
        </w:tc>
        <w:tc>
          <w:tcPr>
            <w:tcW w:w="722" w:type="dxa"/>
            <w:vAlign w:val="center"/>
          </w:tcPr>
          <w:p w14:paraId="5924BE0D" w14:textId="77777777" w:rsidR="009916F5" w:rsidRPr="00E90208" w:rsidRDefault="009916F5" w:rsidP="005A4C4B">
            <w:pPr>
              <w:jc w:val="center"/>
              <w:rPr>
                <w:sz w:val="16"/>
                <w:szCs w:val="16"/>
              </w:rPr>
            </w:pPr>
            <w:r w:rsidRPr="00E90208">
              <w:rPr>
                <w:sz w:val="16"/>
                <w:szCs w:val="16"/>
              </w:rPr>
              <w:t>6,00</w:t>
            </w:r>
          </w:p>
        </w:tc>
        <w:tc>
          <w:tcPr>
            <w:tcW w:w="993" w:type="dxa"/>
            <w:vAlign w:val="center"/>
          </w:tcPr>
          <w:p w14:paraId="719BE165" w14:textId="77777777" w:rsidR="009916F5" w:rsidRPr="00E90208" w:rsidRDefault="009916F5" w:rsidP="005A4C4B">
            <w:pPr>
              <w:jc w:val="center"/>
              <w:rPr>
                <w:sz w:val="16"/>
                <w:szCs w:val="16"/>
              </w:rPr>
            </w:pPr>
            <w:r w:rsidRPr="00E90208">
              <w:rPr>
                <w:sz w:val="16"/>
                <w:szCs w:val="16"/>
              </w:rPr>
              <w:t>9,9</w:t>
            </w:r>
          </w:p>
        </w:tc>
        <w:tc>
          <w:tcPr>
            <w:tcW w:w="1275" w:type="dxa"/>
            <w:vAlign w:val="center"/>
          </w:tcPr>
          <w:p w14:paraId="0422D662" w14:textId="77777777" w:rsidR="009916F5" w:rsidRPr="00E90208" w:rsidRDefault="009916F5" w:rsidP="005A4C4B">
            <w:pPr>
              <w:jc w:val="center"/>
              <w:rPr>
                <w:sz w:val="16"/>
                <w:szCs w:val="16"/>
              </w:rPr>
            </w:pPr>
            <w:r w:rsidRPr="00E90208">
              <w:rPr>
                <w:sz w:val="16"/>
                <w:szCs w:val="16"/>
              </w:rPr>
              <w:t>24</w:t>
            </w:r>
          </w:p>
        </w:tc>
        <w:tc>
          <w:tcPr>
            <w:tcW w:w="993" w:type="dxa"/>
            <w:vAlign w:val="center"/>
          </w:tcPr>
          <w:p w14:paraId="4787164A" w14:textId="77777777" w:rsidR="009916F5" w:rsidRPr="00E90208" w:rsidRDefault="009916F5" w:rsidP="005A4C4B">
            <w:pPr>
              <w:jc w:val="center"/>
              <w:rPr>
                <w:sz w:val="16"/>
                <w:szCs w:val="16"/>
              </w:rPr>
            </w:pPr>
            <w:r w:rsidRPr="00E90208">
              <w:rPr>
                <w:sz w:val="16"/>
                <w:szCs w:val="16"/>
              </w:rPr>
              <w:t>11314</w:t>
            </w:r>
          </w:p>
        </w:tc>
        <w:tc>
          <w:tcPr>
            <w:tcW w:w="992" w:type="dxa"/>
            <w:vAlign w:val="center"/>
          </w:tcPr>
          <w:p w14:paraId="246EE090" w14:textId="77777777" w:rsidR="009916F5" w:rsidRPr="00E90208" w:rsidRDefault="009916F5" w:rsidP="005A4C4B">
            <w:pPr>
              <w:jc w:val="center"/>
              <w:rPr>
                <w:sz w:val="16"/>
                <w:szCs w:val="16"/>
              </w:rPr>
            </w:pPr>
            <w:r w:rsidRPr="00E90208">
              <w:rPr>
                <w:sz w:val="16"/>
                <w:szCs w:val="16"/>
              </w:rPr>
              <w:t>0</w:t>
            </w:r>
          </w:p>
        </w:tc>
        <w:tc>
          <w:tcPr>
            <w:tcW w:w="974" w:type="dxa"/>
            <w:vAlign w:val="center"/>
          </w:tcPr>
          <w:p w14:paraId="4CA9B952" w14:textId="77777777" w:rsidR="009916F5" w:rsidRPr="00E90208" w:rsidRDefault="009916F5" w:rsidP="005A4C4B">
            <w:pPr>
              <w:jc w:val="center"/>
              <w:rPr>
                <w:sz w:val="16"/>
                <w:szCs w:val="16"/>
              </w:rPr>
            </w:pPr>
            <w:r w:rsidRPr="00E90208">
              <w:rPr>
                <w:sz w:val="16"/>
                <w:szCs w:val="16"/>
              </w:rPr>
              <w:t>0</w:t>
            </w:r>
          </w:p>
        </w:tc>
      </w:tr>
      <w:tr w:rsidR="009916F5" w:rsidRPr="004057AF" w14:paraId="46D25CCD" w14:textId="77777777" w:rsidTr="009916F5">
        <w:trPr>
          <w:jc w:val="center"/>
        </w:trPr>
        <w:tc>
          <w:tcPr>
            <w:tcW w:w="992" w:type="dxa"/>
            <w:vAlign w:val="center"/>
          </w:tcPr>
          <w:p w14:paraId="35FC36E4" w14:textId="77777777" w:rsidR="009916F5" w:rsidRPr="00E90208" w:rsidRDefault="009916F5" w:rsidP="005A4C4B">
            <w:pPr>
              <w:jc w:val="center"/>
              <w:rPr>
                <w:sz w:val="16"/>
                <w:szCs w:val="16"/>
              </w:rPr>
            </w:pPr>
            <w:r w:rsidRPr="00E90208">
              <w:rPr>
                <w:sz w:val="16"/>
                <w:szCs w:val="16"/>
              </w:rPr>
              <w:t>VM2: (VDU2 -  BGF1)</w:t>
            </w:r>
          </w:p>
        </w:tc>
        <w:tc>
          <w:tcPr>
            <w:tcW w:w="1134" w:type="dxa"/>
            <w:vAlign w:val="center"/>
          </w:tcPr>
          <w:p w14:paraId="27D2A1FF" w14:textId="77777777" w:rsidR="009916F5" w:rsidRPr="00E90208" w:rsidRDefault="009916F5" w:rsidP="005A4C4B">
            <w:pPr>
              <w:jc w:val="center"/>
              <w:rPr>
                <w:sz w:val="16"/>
                <w:szCs w:val="16"/>
              </w:rPr>
            </w:pPr>
            <w:r w:rsidRPr="00E90208">
              <w:rPr>
                <w:sz w:val="16"/>
                <w:szCs w:val="16"/>
              </w:rPr>
              <w:t>360</w:t>
            </w:r>
          </w:p>
        </w:tc>
        <w:tc>
          <w:tcPr>
            <w:tcW w:w="709" w:type="dxa"/>
            <w:vAlign w:val="center"/>
          </w:tcPr>
          <w:p w14:paraId="569D6CF5" w14:textId="77777777" w:rsidR="009916F5" w:rsidRPr="00E90208" w:rsidRDefault="009916F5" w:rsidP="005A4C4B">
            <w:pPr>
              <w:jc w:val="center"/>
              <w:rPr>
                <w:sz w:val="16"/>
                <w:szCs w:val="16"/>
              </w:rPr>
            </w:pPr>
            <w:r w:rsidRPr="00E90208">
              <w:rPr>
                <w:sz w:val="16"/>
                <w:szCs w:val="16"/>
              </w:rPr>
              <w:t>120</w:t>
            </w:r>
          </w:p>
        </w:tc>
        <w:tc>
          <w:tcPr>
            <w:tcW w:w="567" w:type="dxa"/>
            <w:vAlign w:val="center"/>
          </w:tcPr>
          <w:p w14:paraId="7069CB1E" w14:textId="77777777" w:rsidR="009916F5" w:rsidRPr="00E90208" w:rsidRDefault="009916F5" w:rsidP="005A4C4B">
            <w:pPr>
              <w:jc w:val="center"/>
              <w:rPr>
                <w:sz w:val="16"/>
                <w:szCs w:val="16"/>
              </w:rPr>
            </w:pPr>
            <w:r w:rsidRPr="00E90208">
              <w:rPr>
                <w:sz w:val="16"/>
                <w:szCs w:val="16"/>
              </w:rPr>
              <w:t>3</w:t>
            </w:r>
          </w:p>
        </w:tc>
        <w:tc>
          <w:tcPr>
            <w:tcW w:w="722" w:type="dxa"/>
            <w:vAlign w:val="center"/>
          </w:tcPr>
          <w:p w14:paraId="25A22F1E" w14:textId="77777777" w:rsidR="009916F5" w:rsidRPr="00E90208" w:rsidRDefault="009916F5" w:rsidP="005A4C4B">
            <w:pPr>
              <w:jc w:val="center"/>
              <w:rPr>
                <w:sz w:val="16"/>
                <w:szCs w:val="16"/>
              </w:rPr>
            </w:pPr>
            <w:r w:rsidRPr="00E90208">
              <w:rPr>
                <w:sz w:val="16"/>
                <w:szCs w:val="16"/>
              </w:rPr>
              <w:t>53,88</w:t>
            </w:r>
          </w:p>
        </w:tc>
        <w:tc>
          <w:tcPr>
            <w:tcW w:w="993" w:type="dxa"/>
            <w:vAlign w:val="center"/>
          </w:tcPr>
          <w:p w14:paraId="59F6570E" w14:textId="77777777" w:rsidR="009916F5" w:rsidRPr="00E90208" w:rsidRDefault="009916F5" w:rsidP="005A4C4B">
            <w:pPr>
              <w:jc w:val="center"/>
              <w:rPr>
                <w:sz w:val="16"/>
                <w:szCs w:val="16"/>
              </w:rPr>
            </w:pPr>
            <w:r w:rsidRPr="00E90208">
              <w:rPr>
                <w:sz w:val="16"/>
                <w:szCs w:val="16"/>
              </w:rPr>
              <w:t>2,4</w:t>
            </w:r>
          </w:p>
        </w:tc>
        <w:tc>
          <w:tcPr>
            <w:tcW w:w="1275" w:type="dxa"/>
            <w:vAlign w:val="center"/>
          </w:tcPr>
          <w:p w14:paraId="5A76A706" w14:textId="77777777" w:rsidR="009916F5" w:rsidRPr="00E90208" w:rsidRDefault="009916F5" w:rsidP="005A4C4B">
            <w:pPr>
              <w:jc w:val="center"/>
              <w:rPr>
                <w:sz w:val="16"/>
                <w:szCs w:val="16"/>
              </w:rPr>
            </w:pPr>
            <w:r w:rsidRPr="00E90208">
              <w:rPr>
                <w:sz w:val="16"/>
                <w:szCs w:val="16"/>
              </w:rPr>
              <w:t>10500</w:t>
            </w:r>
          </w:p>
        </w:tc>
        <w:tc>
          <w:tcPr>
            <w:tcW w:w="993" w:type="dxa"/>
            <w:vAlign w:val="center"/>
          </w:tcPr>
          <w:p w14:paraId="14F28373" w14:textId="77777777" w:rsidR="009916F5" w:rsidRPr="00E90208" w:rsidRDefault="009916F5" w:rsidP="005A4C4B">
            <w:pPr>
              <w:jc w:val="center"/>
              <w:rPr>
                <w:sz w:val="16"/>
                <w:szCs w:val="16"/>
              </w:rPr>
            </w:pPr>
            <w:r w:rsidRPr="00E90208">
              <w:rPr>
                <w:sz w:val="16"/>
                <w:szCs w:val="16"/>
              </w:rPr>
              <w:t>11314</w:t>
            </w:r>
          </w:p>
        </w:tc>
        <w:tc>
          <w:tcPr>
            <w:tcW w:w="992" w:type="dxa"/>
            <w:vAlign w:val="center"/>
          </w:tcPr>
          <w:p w14:paraId="36A98654" w14:textId="77777777" w:rsidR="009916F5" w:rsidRPr="00E90208" w:rsidRDefault="009916F5" w:rsidP="005A4C4B">
            <w:pPr>
              <w:jc w:val="center"/>
              <w:rPr>
                <w:sz w:val="16"/>
                <w:szCs w:val="16"/>
              </w:rPr>
            </w:pPr>
            <w:r w:rsidRPr="00E90208">
              <w:rPr>
                <w:sz w:val="16"/>
                <w:szCs w:val="16"/>
              </w:rPr>
              <w:t>0</w:t>
            </w:r>
          </w:p>
        </w:tc>
        <w:tc>
          <w:tcPr>
            <w:tcW w:w="974" w:type="dxa"/>
            <w:vAlign w:val="center"/>
          </w:tcPr>
          <w:p w14:paraId="20931D28" w14:textId="77777777" w:rsidR="009916F5" w:rsidRPr="00E90208" w:rsidRDefault="009916F5" w:rsidP="005A4C4B">
            <w:pPr>
              <w:jc w:val="center"/>
              <w:rPr>
                <w:sz w:val="16"/>
                <w:szCs w:val="16"/>
              </w:rPr>
            </w:pPr>
            <w:r w:rsidRPr="00E90208">
              <w:rPr>
                <w:sz w:val="16"/>
                <w:szCs w:val="16"/>
              </w:rPr>
              <w:t>0</w:t>
            </w:r>
          </w:p>
        </w:tc>
      </w:tr>
    </w:tbl>
    <w:p w14:paraId="0C68B987" w14:textId="65706E0C" w:rsidR="00FD2733" w:rsidRPr="00E90208" w:rsidRDefault="009916F5" w:rsidP="009916F5">
      <w:pPr>
        <w:rPr>
          <w:b/>
          <w:bCs/>
          <w:color w:val="365F91" w:themeColor="accent1" w:themeShade="BF"/>
          <w:sz w:val="20"/>
          <w:szCs w:val="18"/>
        </w:rPr>
      </w:pPr>
      <w:r w:rsidRPr="004057AF">
        <w:rPr>
          <w:bCs/>
          <w:i/>
        </w:rPr>
        <w:t xml:space="preserve"> </w:t>
      </w:r>
      <w:r w:rsidRPr="004057AF">
        <w:rPr>
          <w:bCs/>
          <w:i/>
        </w:rPr>
        <w:tab/>
      </w:r>
      <w:r w:rsidRPr="004057AF">
        <w:rPr>
          <w:bCs/>
          <w:i/>
        </w:rPr>
        <w:tab/>
      </w:r>
      <w:r w:rsidR="00FD2733" w:rsidRPr="004057AF">
        <w:rPr>
          <w:b/>
          <w:bCs/>
          <w:color w:val="365F91" w:themeColor="accent1" w:themeShade="BF"/>
          <w:sz w:val="20"/>
          <w:szCs w:val="18"/>
        </w:rPr>
        <w:t xml:space="preserve">Table </w:t>
      </w:r>
      <w:r w:rsidR="00FD2733" w:rsidRPr="00CD6E3E">
        <w:rPr>
          <w:b/>
          <w:bCs/>
          <w:color w:val="365F91" w:themeColor="accent1" w:themeShade="BF"/>
          <w:sz w:val="20"/>
          <w:szCs w:val="18"/>
        </w:rPr>
        <w:fldChar w:fldCharType="begin"/>
      </w:r>
      <w:r w:rsidR="00FD2733" w:rsidRPr="004057AF">
        <w:rPr>
          <w:b/>
          <w:bCs/>
          <w:color w:val="365F91" w:themeColor="accent1" w:themeShade="BF"/>
          <w:sz w:val="20"/>
          <w:szCs w:val="18"/>
        </w:rPr>
        <w:instrText xml:space="preserve"> SEQ Table \* ARABIC </w:instrText>
      </w:r>
      <w:r w:rsidR="00FD2733"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10</w:t>
      </w:r>
      <w:r w:rsidR="00FD2733" w:rsidRPr="00CD6E3E">
        <w:rPr>
          <w:b/>
          <w:bCs/>
          <w:noProof/>
          <w:color w:val="365F91" w:themeColor="accent1" w:themeShade="BF"/>
          <w:sz w:val="20"/>
          <w:szCs w:val="18"/>
        </w:rPr>
        <w:fldChar w:fldCharType="end"/>
      </w:r>
      <w:r w:rsidR="00CD600B" w:rsidRPr="00E90208">
        <w:rPr>
          <w:b/>
          <w:bCs/>
          <w:noProof/>
          <w:color w:val="365F91" w:themeColor="accent1" w:themeShade="BF"/>
          <w:sz w:val="20"/>
          <w:szCs w:val="18"/>
        </w:rPr>
        <w:t xml:space="preserve"> </w:t>
      </w:r>
      <w:r w:rsidR="00FD2733" w:rsidRPr="00E90208">
        <w:rPr>
          <w:b/>
          <w:bCs/>
          <w:color w:val="365F91" w:themeColor="accent1" w:themeShade="BF"/>
          <w:sz w:val="20"/>
          <w:szCs w:val="18"/>
        </w:rPr>
        <w:t xml:space="preserve">- </w:t>
      </w:r>
      <w:r w:rsidR="00CD600B" w:rsidRPr="00E90208">
        <w:rPr>
          <w:b/>
          <w:bCs/>
          <w:color w:val="365F91" w:themeColor="accent1" w:themeShade="BF"/>
          <w:sz w:val="20"/>
          <w:szCs w:val="18"/>
        </w:rPr>
        <w:t>vSBC</w:t>
      </w:r>
      <w:r w:rsidR="00FC2C02" w:rsidRPr="00E90208">
        <w:rPr>
          <w:b/>
          <w:bCs/>
          <w:color w:val="365F91" w:themeColor="accent1" w:themeShade="BF"/>
          <w:sz w:val="20"/>
          <w:szCs w:val="18"/>
        </w:rPr>
        <w:t xml:space="preserve"> </w:t>
      </w:r>
      <w:r w:rsidRPr="00E90208">
        <w:rPr>
          <w:b/>
          <w:bCs/>
          <w:color w:val="365F91" w:themeColor="accent1" w:themeShade="BF"/>
          <w:sz w:val="20"/>
          <w:szCs w:val="18"/>
        </w:rPr>
        <w:t>TU</w:t>
      </w:r>
      <w:r w:rsidR="00FC2C02" w:rsidRPr="00E90208">
        <w:rPr>
          <w:b/>
          <w:bCs/>
          <w:color w:val="365F91" w:themeColor="accent1" w:themeShade="BF"/>
          <w:sz w:val="20"/>
          <w:szCs w:val="18"/>
        </w:rPr>
        <w:t>-Audio-Traffic-360-Active Calls</w:t>
      </w:r>
      <w:r w:rsidRPr="00E90208">
        <w:rPr>
          <w:b/>
          <w:bCs/>
          <w:color w:val="365F91" w:themeColor="accent1" w:themeShade="BF"/>
          <w:sz w:val="20"/>
          <w:szCs w:val="18"/>
        </w:rPr>
        <w:t xml:space="preserve">  </w:t>
      </w:r>
      <w:r w:rsidR="00FD2733" w:rsidRPr="00E90208">
        <w:rPr>
          <w:b/>
          <w:bCs/>
          <w:color w:val="365F91" w:themeColor="accent1" w:themeShade="BF"/>
          <w:sz w:val="20"/>
          <w:szCs w:val="18"/>
        </w:rPr>
        <w:t>Results</w:t>
      </w:r>
    </w:p>
    <w:p w14:paraId="107D40C7" w14:textId="77777777" w:rsidR="009916F5" w:rsidRPr="004057AF" w:rsidRDefault="009916F5" w:rsidP="009916F5">
      <w:pPr>
        <w:rPr>
          <w:bCs/>
          <w:i/>
        </w:rPr>
      </w:pPr>
    </w:p>
    <w:p w14:paraId="28A2294A" w14:textId="41B1A8BE" w:rsidR="00FD2733" w:rsidRPr="00CD6E3E" w:rsidRDefault="00EC454E" w:rsidP="008964F1">
      <w:pPr>
        <w:pStyle w:val="Heading4"/>
      </w:pPr>
      <w:bookmarkStart w:id="310" w:name="_Toc448759997"/>
      <w:bookmarkStart w:id="311" w:name="_Toc452390007"/>
      <w:r w:rsidRPr="00CD6E3E">
        <w:t>vSBC-TU-Audio-Traffic-24</w:t>
      </w:r>
      <w:r w:rsidR="00FD2733" w:rsidRPr="00CD6E3E">
        <w:t>0-</w:t>
      </w:r>
      <w:bookmarkEnd w:id="310"/>
      <w:r w:rsidR="00FD2733" w:rsidRPr="00CD6E3E">
        <w:t>Active Calls</w:t>
      </w:r>
      <w:bookmarkEnd w:id="311"/>
    </w:p>
    <w:p w14:paraId="7016CD07" w14:textId="77777777" w:rsidR="00FD2733" w:rsidRPr="004057AF" w:rsidRDefault="00FD2733" w:rsidP="00FD2733">
      <w:pPr>
        <w:ind w:left="2127" w:hanging="2127"/>
        <w:rPr>
          <w:bCs/>
          <w:i/>
        </w:rPr>
      </w:pPr>
      <w:r w:rsidRPr="004057AF">
        <w:rPr>
          <w:bCs/>
          <w:i/>
        </w:rPr>
        <w:t>Target:</w:t>
      </w:r>
    </w:p>
    <w:p w14:paraId="35C47AE2" w14:textId="273DFC04" w:rsidR="00FD2733" w:rsidRPr="004057AF" w:rsidRDefault="00FD2733" w:rsidP="00FD2733">
      <w:pPr>
        <w:spacing w:after="0"/>
        <w:rPr>
          <w:sz w:val="20"/>
          <w:szCs w:val="20"/>
        </w:rPr>
      </w:pPr>
      <w:r w:rsidRPr="004057AF">
        <w:rPr>
          <w:sz w:val="20"/>
          <w:szCs w:val="20"/>
        </w:rPr>
        <w:lastRenderedPageBreak/>
        <w:t>Measurement of the basic parameters (cpu load, memory usage and network throughput</w:t>
      </w:r>
      <w:r w:rsidRPr="00E90208">
        <w:rPr>
          <w:b/>
          <w:sz w:val="20"/>
          <w:szCs w:val="20"/>
        </w:rPr>
        <w:t>)</w:t>
      </w:r>
      <w:r w:rsidRPr="004057AF">
        <w:rPr>
          <w:sz w:val="20"/>
          <w:szCs w:val="20"/>
        </w:rPr>
        <w:t xml:space="preserve"> of the vSBC with traffic SIP calls an</w:t>
      </w:r>
      <w:r w:rsidR="0035523C" w:rsidRPr="004057AF">
        <w:rPr>
          <w:sz w:val="20"/>
          <w:szCs w:val="20"/>
        </w:rPr>
        <w:t>d Media TU Audio traffic with 24</w:t>
      </w:r>
      <w:r w:rsidRPr="004057AF">
        <w:rPr>
          <w:sz w:val="20"/>
          <w:szCs w:val="20"/>
        </w:rPr>
        <w:t>0 Active Calls.</w:t>
      </w:r>
    </w:p>
    <w:p w14:paraId="4DAAF4F6" w14:textId="77777777" w:rsidR="00FD2733" w:rsidRPr="004057AF" w:rsidRDefault="00FD2733" w:rsidP="00FD2733">
      <w:pPr>
        <w:spacing w:after="0"/>
        <w:rPr>
          <w:sz w:val="20"/>
          <w:szCs w:val="20"/>
        </w:rPr>
      </w:pPr>
    </w:p>
    <w:p w14:paraId="3284586F" w14:textId="77777777" w:rsidR="00FD2733" w:rsidRPr="004057AF" w:rsidRDefault="00FD2733" w:rsidP="00FD2733">
      <w:pPr>
        <w:rPr>
          <w:bCs/>
          <w:i/>
        </w:rPr>
      </w:pPr>
      <w:r w:rsidRPr="004057AF">
        <w:rPr>
          <w:bCs/>
          <w:i/>
        </w:rPr>
        <w:t>Further data:</w:t>
      </w:r>
      <w:r w:rsidRPr="004057AF">
        <w:rPr>
          <w:i/>
        </w:rPr>
        <w:tab/>
      </w:r>
    </w:p>
    <w:p w14:paraId="1A4176B7" w14:textId="782EAF92"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Test Dura</w:t>
      </w:r>
      <w:r w:rsidR="0035523C" w:rsidRPr="004057AF">
        <w:rPr>
          <w:sz w:val="20"/>
          <w:szCs w:val="20"/>
        </w:rPr>
        <w:t>tion</w:t>
      </w:r>
      <w:r w:rsidR="0035523C" w:rsidRPr="004057AF">
        <w:rPr>
          <w:sz w:val="20"/>
          <w:szCs w:val="20"/>
        </w:rPr>
        <w:tab/>
        <w:t>about 2</w:t>
      </w:r>
      <w:r w:rsidRPr="004057AF">
        <w:rPr>
          <w:sz w:val="20"/>
          <w:szCs w:val="20"/>
        </w:rPr>
        <w:t xml:space="preserve"> hours</w:t>
      </w:r>
    </w:p>
    <w:p w14:paraId="5C73FC88"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68ABD421" w14:textId="5B70B7F2"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35523C" w:rsidRPr="004057AF">
        <w:rPr>
          <w:sz w:val="20"/>
          <w:szCs w:val="20"/>
        </w:rPr>
        <w:tab/>
      </w:r>
      <w:r w:rsidRPr="004057AF">
        <w:rPr>
          <w:sz w:val="20"/>
          <w:szCs w:val="20"/>
        </w:rPr>
        <w:t>G711-G729</w:t>
      </w:r>
    </w:p>
    <w:p w14:paraId="22F5F751"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511DA588" w14:textId="77777777" w:rsidR="00FD2733" w:rsidRPr="004057AF" w:rsidRDefault="00FD2733" w:rsidP="00FD2733">
      <w:pPr>
        <w:spacing w:after="0"/>
        <w:rPr>
          <w:sz w:val="20"/>
          <w:szCs w:val="20"/>
        </w:rPr>
      </w:pPr>
    </w:p>
    <w:p w14:paraId="56CD14FF" w14:textId="77777777" w:rsidR="0035523C" w:rsidRPr="004057AF" w:rsidRDefault="00FD2733" w:rsidP="00FD2733">
      <w:pPr>
        <w:rPr>
          <w:bCs/>
          <w:i/>
        </w:rPr>
      </w:pPr>
      <w:r w:rsidRPr="004057AF">
        <w:rPr>
          <w:bCs/>
          <w:i/>
        </w:rPr>
        <w:t xml:space="preserve">Results: </w:t>
      </w:r>
    </w:p>
    <w:tbl>
      <w:tblPr>
        <w:tblStyle w:val="TableGrid"/>
        <w:tblW w:w="9634" w:type="dxa"/>
        <w:jc w:val="center"/>
        <w:tblLayout w:type="fixed"/>
        <w:tblLook w:val="04A0" w:firstRow="1" w:lastRow="0" w:firstColumn="1" w:lastColumn="0" w:noHBand="0" w:noVBand="1"/>
      </w:tblPr>
      <w:tblGrid>
        <w:gridCol w:w="992"/>
        <w:gridCol w:w="1134"/>
        <w:gridCol w:w="709"/>
        <w:gridCol w:w="718"/>
        <w:gridCol w:w="850"/>
        <w:gridCol w:w="993"/>
        <w:gridCol w:w="1275"/>
        <w:gridCol w:w="993"/>
        <w:gridCol w:w="992"/>
        <w:gridCol w:w="978"/>
      </w:tblGrid>
      <w:tr w:rsidR="0035523C" w:rsidRPr="004057AF" w14:paraId="47E3234F" w14:textId="77777777" w:rsidTr="0035523C">
        <w:trPr>
          <w:jc w:val="center"/>
        </w:trPr>
        <w:tc>
          <w:tcPr>
            <w:tcW w:w="992" w:type="dxa"/>
          </w:tcPr>
          <w:p w14:paraId="59E3AD57" w14:textId="77777777" w:rsidR="0035523C" w:rsidRPr="00E90208" w:rsidRDefault="0035523C" w:rsidP="005A4C4B">
            <w:pPr>
              <w:jc w:val="center"/>
              <w:rPr>
                <w:b/>
                <w:sz w:val="16"/>
                <w:szCs w:val="16"/>
              </w:rPr>
            </w:pPr>
            <w:r w:rsidRPr="00E90208">
              <w:rPr>
                <w:b/>
                <w:sz w:val="16"/>
                <w:szCs w:val="16"/>
              </w:rPr>
              <w:t>NODE TYPE</w:t>
            </w:r>
          </w:p>
        </w:tc>
        <w:tc>
          <w:tcPr>
            <w:tcW w:w="1134" w:type="dxa"/>
          </w:tcPr>
          <w:p w14:paraId="0E7DC896" w14:textId="77777777" w:rsidR="0035523C" w:rsidRPr="00E90208" w:rsidRDefault="0035523C" w:rsidP="005A4C4B">
            <w:pPr>
              <w:jc w:val="center"/>
              <w:rPr>
                <w:b/>
                <w:sz w:val="16"/>
                <w:szCs w:val="16"/>
              </w:rPr>
            </w:pPr>
            <w:r w:rsidRPr="00E90208">
              <w:rPr>
                <w:b/>
                <w:sz w:val="16"/>
                <w:szCs w:val="16"/>
              </w:rPr>
              <w:t>TOTAL</w:t>
            </w:r>
          </w:p>
          <w:p w14:paraId="0A84DE24" w14:textId="77777777" w:rsidR="0035523C" w:rsidRPr="00E90208" w:rsidRDefault="0035523C" w:rsidP="005A4C4B">
            <w:pPr>
              <w:jc w:val="center"/>
              <w:rPr>
                <w:b/>
                <w:sz w:val="16"/>
                <w:szCs w:val="16"/>
              </w:rPr>
            </w:pPr>
            <w:r w:rsidRPr="00E90208">
              <w:rPr>
                <w:b/>
                <w:sz w:val="16"/>
                <w:szCs w:val="16"/>
              </w:rPr>
              <w:t>ACTIVE SESSIONS</w:t>
            </w:r>
          </w:p>
        </w:tc>
        <w:tc>
          <w:tcPr>
            <w:tcW w:w="709" w:type="dxa"/>
          </w:tcPr>
          <w:p w14:paraId="264AAEAC" w14:textId="77777777" w:rsidR="0035523C" w:rsidRPr="00E90208" w:rsidRDefault="0035523C" w:rsidP="005A4C4B">
            <w:pPr>
              <w:jc w:val="center"/>
              <w:rPr>
                <w:b/>
                <w:sz w:val="16"/>
                <w:szCs w:val="16"/>
              </w:rPr>
            </w:pPr>
            <w:r w:rsidRPr="00E90208">
              <w:rPr>
                <w:b/>
                <w:sz w:val="16"/>
                <w:szCs w:val="16"/>
              </w:rPr>
              <w:t>CHT</w:t>
            </w:r>
          </w:p>
          <w:p w14:paraId="1A1BBAAD" w14:textId="77777777" w:rsidR="0035523C" w:rsidRPr="00E90208" w:rsidRDefault="0035523C" w:rsidP="005A4C4B">
            <w:pPr>
              <w:jc w:val="center"/>
              <w:rPr>
                <w:b/>
                <w:sz w:val="16"/>
                <w:szCs w:val="16"/>
              </w:rPr>
            </w:pPr>
            <w:r w:rsidRPr="00E90208">
              <w:rPr>
                <w:b/>
                <w:sz w:val="16"/>
                <w:szCs w:val="16"/>
              </w:rPr>
              <w:t>[sec]</w:t>
            </w:r>
          </w:p>
        </w:tc>
        <w:tc>
          <w:tcPr>
            <w:tcW w:w="718" w:type="dxa"/>
          </w:tcPr>
          <w:p w14:paraId="34D54F8C" w14:textId="77777777" w:rsidR="0035523C" w:rsidRPr="00E90208" w:rsidRDefault="0035523C" w:rsidP="005A4C4B">
            <w:pPr>
              <w:jc w:val="center"/>
              <w:rPr>
                <w:b/>
                <w:sz w:val="16"/>
                <w:szCs w:val="16"/>
              </w:rPr>
            </w:pPr>
            <w:r w:rsidRPr="00E90208">
              <w:rPr>
                <w:b/>
                <w:sz w:val="16"/>
                <w:szCs w:val="16"/>
              </w:rPr>
              <w:t>CPS</w:t>
            </w:r>
          </w:p>
        </w:tc>
        <w:tc>
          <w:tcPr>
            <w:tcW w:w="850" w:type="dxa"/>
          </w:tcPr>
          <w:p w14:paraId="76597962" w14:textId="77777777" w:rsidR="0035523C" w:rsidRPr="00E90208" w:rsidRDefault="0035523C" w:rsidP="005A4C4B">
            <w:pPr>
              <w:jc w:val="center"/>
              <w:rPr>
                <w:b/>
                <w:sz w:val="16"/>
                <w:szCs w:val="16"/>
              </w:rPr>
            </w:pPr>
            <w:r w:rsidRPr="00E90208">
              <w:rPr>
                <w:b/>
                <w:sz w:val="16"/>
                <w:szCs w:val="16"/>
              </w:rPr>
              <w:t xml:space="preserve">CPU LOAD </w:t>
            </w:r>
          </w:p>
          <w:p w14:paraId="6192A866" w14:textId="77777777" w:rsidR="0035523C" w:rsidRPr="00E90208" w:rsidRDefault="0035523C" w:rsidP="005A4C4B">
            <w:pPr>
              <w:jc w:val="center"/>
              <w:rPr>
                <w:b/>
                <w:sz w:val="16"/>
                <w:szCs w:val="16"/>
              </w:rPr>
            </w:pPr>
            <w:r w:rsidRPr="00E90208">
              <w:rPr>
                <w:b/>
                <w:sz w:val="16"/>
                <w:szCs w:val="16"/>
              </w:rPr>
              <w:t>[%]</w:t>
            </w:r>
          </w:p>
        </w:tc>
        <w:tc>
          <w:tcPr>
            <w:tcW w:w="993" w:type="dxa"/>
          </w:tcPr>
          <w:p w14:paraId="52533E60" w14:textId="77777777" w:rsidR="0035523C" w:rsidRPr="00E90208" w:rsidRDefault="0035523C" w:rsidP="005A4C4B">
            <w:pPr>
              <w:jc w:val="center"/>
              <w:rPr>
                <w:b/>
                <w:sz w:val="16"/>
                <w:szCs w:val="16"/>
              </w:rPr>
            </w:pPr>
            <w:r w:rsidRPr="00E90208">
              <w:rPr>
                <w:b/>
                <w:sz w:val="16"/>
                <w:szCs w:val="16"/>
              </w:rPr>
              <w:t>MEM</w:t>
            </w:r>
          </w:p>
          <w:p w14:paraId="5E8CC33D" w14:textId="77777777" w:rsidR="0035523C" w:rsidRPr="00E90208" w:rsidRDefault="0035523C" w:rsidP="005A4C4B">
            <w:pPr>
              <w:jc w:val="center"/>
              <w:rPr>
                <w:b/>
                <w:sz w:val="16"/>
                <w:szCs w:val="16"/>
              </w:rPr>
            </w:pPr>
            <w:r w:rsidRPr="00E90208">
              <w:rPr>
                <w:b/>
                <w:sz w:val="16"/>
                <w:szCs w:val="16"/>
              </w:rPr>
              <w:t>USAGE</w:t>
            </w:r>
          </w:p>
          <w:p w14:paraId="592AD73F" w14:textId="77777777" w:rsidR="0035523C" w:rsidRPr="00E90208" w:rsidRDefault="0035523C" w:rsidP="005A4C4B">
            <w:pPr>
              <w:jc w:val="center"/>
              <w:rPr>
                <w:b/>
                <w:sz w:val="16"/>
                <w:szCs w:val="16"/>
              </w:rPr>
            </w:pPr>
            <w:r w:rsidRPr="00E90208">
              <w:rPr>
                <w:b/>
                <w:sz w:val="16"/>
                <w:szCs w:val="16"/>
              </w:rPr>
              <w:t>[GB]</w:t>
            </w:r>
          </w:p>
        </w:tc>
        <w:tc>
          <w:tcPr>
            <w:tcW w:w="1275" w:type="dxa"/>
          </w:tcPr>
          <w:p w14:paraId="5B906ECA" w14:textId="77777777" w:rsidR="0035523C" w:rsidRPr="00E90208" w:rsidRDefault="0035523C" w:rsidP="005A4C4B">
            <w:pPr>
              <w:jc w:val="center"/>
              <w:rPr>
                <w:b/>
                <w:sz w:val="16"/>
                <w:szCs w:val="16"/>
              </w:rPr>
            </w:pPr>
            <w:r w:rsidRPr="00E90208">
              <w:rPr>
                <w:b/>
                <w:sz w:val="16"/>
                <w:szCs w:val="16"/>
              </w:rPr>
              <w:t>THR TX+RX ALL ETH</w:t>
            </w:r>
          </w:p>
          <w:p w14:paraId="4EF73298" w14:textId="77777777" w:rsidR="0035523C" w:rsidRPr="00E90208" w:rsidRDefault="0035523C" w:rsidP="005A4C4B">
            <w:pPr>
              <w:jc w:val="center"/>
              <w:rPr>
                <w:b/>
                <w:sz w:val="16"/>
                <w:szCs w:val="16"/>
              </w:rPr>
            </w:pPr>
            <w:r w:rsidRPr="00E90208">
              <w:rPr>
                <w:b/>
                <w:sz w:val="16"/>
                <w:szCs w:val="16"/>
              </w:rPr>
              <w:t>[kB/s]</w:t>
            </w:r>
          </w:p>
        </w:tc>
        <w:tc>
          <w:tcPr>
            <w:tcW w:w="993" w:type="dxa"/>
          </w:tcPr>
          <w:p w14:paraId="7C5CCAAE" w14:textId="77777777" w:rsidR="0035523C" w:rsidRPr="00E90208" w:rsidRDefault="0035523C" w:rsidP="005A4C4B">
            <w:pPr>
              <w:jc w:val="center"/>
              <w:rPr>
                <w:b/>
                <w:sz w:val="16"/>
                <w:szCs w:val="16"/>
              </w:rPr>
            </w:pPr>
            <w:r w:rsidRPr="00E90208">
              <w:rPr>
                <w:b/>
                <w:sz w:val="16"/>
                <w:szCs w:val="16"/>
              </w:rPr>
              <w:t>TOTAL</w:t>
            </w:r>
          </w:p>
          <w:p w14:paraId="0ED870C5" w14:textId="77777777" w:rsidR="0035523C" w:rsidRPr="00E90208" w:rsidRDefault="0035523C" w:rsidP="005A4C4B">
            <w:pPr>
              <w:jc w:val="center"/>
              <w:rPr>
                <w:b/>
                <w:sz w:val="16"/>
                <w:szCs w:val="16"/>
              </w:rPr>
            </w:pPr>
            <w:r w:rsidRPr="00E90208">
              <w:rPr>
                <w:b/>
                <w:sz w:val="16"/>
                <w:szCs w:val="16"/>
              </w:rPr>
              <w:t>CALLS</w:t>
            </w:r>
          </w:p>
        </w:tc>
        <w:tc>
          <w:tcPr>
            <w:tcW w:w="992" w:type="dxa"/>
          </w:tcPr>
          <w:p w14:paraId="206AFD46" w14:textId="77777777" w:rsidR="0035523C" w:rsidRPr="00E90208" w:rsidRDefault="0035523C" w:rsidP="005A4C4B">
            <w:pPr>
              <w:jc w:val="center"/>
              <w:rPr>
                <w:b/>
                <w:sz w:val="16"/>
                <w:szCs w:val="16"/>
              </w:rPr>
            </w:pPr>
            <w:r w:rsidRPr="00E90208">
              <w:rPr>
                <w:b/>
                <w:sz w:val="16"/>
                <w:szCs w:val="16"/>
              </w:rPr>
              <w:t>FAILED</w:t>
            </w:r>
          </w:p>
          <w:p w14:paraId="438339C0" w14:textId="77777777" w:rsidR="0035523C" w:rsidRPr="00E90208" w:rsidRDefault="0035523C" w:rsidP="005A4C4B">
            <w:pPr>
              <w:jc w:val="center"/>
              <w:rPr>
                <w:b/>
                <w:sz w:val="16"/>
                <w:szCs w:val="16"/>
              </w:rPr>
            </w:pPr>
            <w:r w:rsidRPr="00E90208">
              <w:rPr>
                <w:b/>
                <w:sz w:val="16"/>
                <w:szCs w:val="16"/>
              </w:rPr>
              <w:t>CALLS</w:t>
            </w:r>
          </w:p>
        </w:tc>
        <w:tc>
          <w:tcPr>
            <w:tcW w:w="978" w:type="dxa"/>
          </w:tcPr>
          <w:p w14:paraId="1C4B53FE" w14:textId="77777777" w:rsidR="0035523C" w:rsidRPr="00E90208" w:rsidRDefault="0035523C" w:rsidP="005A4C4B">
            <w:pPr>
              <w:jc w:val="center"/>
              <w:rPr>
                <w:b/>
                <w:sz w:val="16"/>
                <w:szCs w:val="16"/>
              </w:rPr>
            </w:pPr>
            <w:r w:rsidRPr="00E90208">
              <w:rPr>
                <w:b/>
                <w:sz w:val="16"/>
                <w:szCs w:val="16"/>
              </w:rPr>
              <w:t>FAILURE</w:t>
            </w:r>
          </w:p>
          <w:p w14:paraId="10E1F791" w14:textId="77777777" w:rsidR="0035523C" w:rsidRPr="00E90208" w:rsidRDefault="0035523C" w:rsidP="005A4C4B">
            <w:pPr>
              <w:jc w:val="center"/>
              <w:rPr>
                <w:b/>
                <w:sz w:val="16"/>
                <w:szCs w:val="16"/>
              </w:rPr>
            </w:pPr>
            <w:r w:rsidRPr="00E90208">
              <w:rPr>
                <w:b/>
                <w:sz w:val="16"/>
                <w:szCs w:val="16"/>
              </w:rPr>
              <w:t>RATE</w:t>
            </w:r>
          </w:p>
        </w:tc>
      </w:tr>
      <w:tr w:rsidR="0035523C" w:rsidRPr="004057AF" w14:paraId="1B7C6391" w14:textId="77777777" w:rsidTr="0035523C">
        <w:trPr>
          <w:jc w:val="center"/>
        </w:trPr>
        <w:tc>
          <w:tcPr>
            <w:tcW w:w="992" w:type="dxa"/>
            <w:vAlign w:val="center"/>
          </w:tcPr>
          <w:p w14:paraId="6FCE58ED" w14:textId="77777777" w:rsidR="0035523C" w:rsidRPr="004057AF" w:rsidRDefault="0035523C" w:rsidP="005A4C4B">
            <w:pPr>
              <w:jc w:val="center"/>
              <w:rPr>
                <w:sz w:val="16"/>
                <w:szCs w:val="16"/>
              </w:rPr>
            </w:pPr>
            <w:r w:rsidRPr="00E90208">
              <w:rPr>
                <w:sz w:val="16"/>
                <w:szCs w:val="16"/>
              </w:rPr>
              <w:t>VM1:</w:t>
            </w:r>
          </w:p>
          <w:p w14:paraId="5A366406" w14:textId="77777777" w:rsidR="0035523C" w:rsidRPr="00E90208" w:rsidRDefault="0035523C" w:rsidP="005A4C4B">
            <w:pPr>
              <w:jc w:val="center"/>
              <w:rPr>
                <w:sz w:val="16"/>
                <w:szCs w:val="16"/>
              </w:rPr>
            </w:pPr>
            <w:r w:rsidRPr="00E90208">
              <w:rPr>
                <w:sz w:val="16"/>
                <w:szCs w:val="16"/>
              </w:rPr>
              <w:t>FE-LB+ IBCF+OEM</w:t>
            </w:r>
            <w:r w:rsidRPr="00E90208">
              <w:rPr>
                <w:color w:val="000000"/>
                <w:sz w:val="16"/>
                <w:szCs w:val="16"/>
              </w:rPr>
              <w:t xml:space="preserve"> </w:t>
            </w:r>
          </w:p>
        </w:tc>
        <w:tc>
          <w:tcPr>
            <w:tcW w:w="1134" w:type="dxa"/>
            <w:vAlign w:val="center"/>
          </w:tcPr>
          <w:p w14:paraId="73A8119E" w14:textId="77777777" w:rsidR="0035523C" w:rsidRPr="00E90208" w:rsidRDefault="0035523C" w:rsidP="005A4C4B">
            <w:pPr>
              <w:jc w:val="center"/>
              <w:rPr>
                <w:sz w:val="16"/>
                <w:szCs w:val="16"/>
              </w:rPr>
            </w:pPr>
            <w:r w:rsidRPr="00E90208">
              <w:rPr>
                <w:sz w:val="16"/>
                <w:szCs w:val="16"/>
              </w:rPr>
              <w:t>240</w:t>
            </w:r>
          </w:p>
        </w:tc>
        <w:tc>
          <w:tcPr>
            <w:tcW w:w="709" w:type="dxa"/>
            <w:vAlign w:val="center"/>
          </w:tcPr>
          <w:p w14:paraId="11B8D9A1" w14:textId="77777777" w:rsidR="0035523C" w:rsidRPr="00E90208" w:rsidRDefault="0035523C" w:rsidP="005A4C4B">
            <w:pPr>
              <w:jc w:val="center"/>
              <w:rPr>
                <w:sz w:val="16"/>
                <w:szCs w:val="16"/>
              </w:rPr>
            </w:pPr>
            <w:r w:rsidRPr="00E90208">
              <w:rPr>
                <w:sz w:val="16"/>
                <w:szCs w:val="16"/>
              </w:rPr>
              <w:t>120</w:t>
            </w:r>
          </w:p>
        </w:tc>
        <w:tc>
          <w:tcPr>
            <w:tcW w:w="718" w:type="dxa"/>
            <w:vAlign w:val="center"/>
          </w:tcPr>
          <w:p w14:paraId="7B81B972" w14:textId="77777777" w:rsidR="0035523C" w:rsidRPr="00E90208" w:rsidRDefault="0035523C" w:rsidP="005A4C4B">
            <w:pPr>
              <w:jc w:val="center"/>
              <w:rPr>
                <w:sz w:val="16"/>
                <w:szCs w:val="16"/>
              </w:rPr>
            </w:pPr>
            <w:r w:rsidRPr="00E90208">
              <w:rPr>
                <w:sz w:val="16"/>
                <w:szCs w:val="16"/>
              </w:rPr>
              <w:t>2</w:t>
            </w:r>
          </w:p>
        </w:tc>
        <w:tc>
          <w:tcPr>
            <w:tcW w:w="850" w:type="dxa"/>
            <w:vAlign w:val="center"/>
          </w:tcPr>
          <w:p w14:paraId="3AB440F4" w14:textId="77777777" w:rsidR="0035523C" w:rsidRPr="00E90208" w:rsidRDefault="0035523C" w:rsidP="005A4C4B">
            <w:pPr>
              <w:jc w:val="center"/>
              <w:rPr>
                <w:sz w:val="16"/>
                <w:szCs w:val="16"/>
              </w:rPr>
            </w:pPr>
            <w:r w:rsidRPr="00E90208">
              <w:rPr>
                <w:sz w:val="16"/>
                <w:szCs w:val="16"/>
              </w:rPr>
              <w:t>5,26</w:t>
            </w:r>
          </w:p>
        </w:tc>
        <w:tc>
          <w:tcPr>
            <w:tcW w:w="993" w:type="dxa"/>
            <w:vAlign w:val="center"/>
          </w:tcPr>
          <w:p w14:paraId="302C91E8" w14:textId="77777777" w:rsidR="0035523C" w:rsidRPr="00E90208" w:rsidRDefault="0035523C" w:rsidP="005A4C4B">
            <w:pPr>
              <w:jc w:val="center"/>
              <w:rPr>
                <w:sz w:val="16"/>
                <w:szCs w:val="16"/>
              </w:rPr>
            </w:pPr>
            <w:r w:rsidRPr="00E90208">
              <w:rPr>
                <w:sz w:val="16"/>
                <w:szCs w:val="16"/>
              </w:rPr>
              <w:t>9,9</w:t>
            </w:r>
          </w:p>
        </w:tc>
        <w:tc>
          <w:tcPr>
            <w:tcW w:w="1275" w:type="dxa"/>
            <w:vAlign w:val="center"/>
          </w:tcPr>
          <w:p w14:paraId="38E62CC6" w14:textId="77777777" w:rsidR="0035523C" w:rsidRPr="00E90208" w:rsidRDefault="0035523C" w:rsidP="005A4C4B">
            <w:pPr>
              <w:jc w:val="center"/>
              <w:rPr>
                <w:sz w:val="16"/>
                <w:szCs w:val="16"/>
              </w:rPr>
            </w:pPr>
            <w:r w:rsidRPr="00E90208">
              <w:rPr>
                <w:sz w:val="16"/>
                <w:szCs w:val="16"/>
              </w:rPr>
              <w:t>16</w:t>
            </w:r>
          </w:p>
        </w:tc>
        <w:tc>
          <w:tcPr>
            <w:tcW w:w="993" w:type="dxa"/>
            <w:vAlign w:val="center"/>
          </w:tcPr>
          <w:p w14:paraId="71508A4F" w14:textId="77777777" w:rsidR="0035523C" w:rsidRPr="00E90208" w:rsidRDefault="0035523C" w:rsidP="005A4C4B">
            <w:pPr>
              <w:jc w:val="center"/>
              <w:rPr>
                <w:sz w:val="16"/>
                <w:szCs w:val="16"/>
              </w:rPr>
            </w:pPr>
            <w:r w:rsidRPr="00E90208">
              <w:rPr>
                <w:sz w:val="16"/>
                <w:szCs w:val="16"/>
              </w:rPr>
              <w:t>14769</w:t>
            </w:r>
          </w:p>
        </w:tc>
        <w:tc>
          <w:tcPr>
            <w:tcW w:w="992" w:type="dxa"/>
            <w:vAlign w:val="center"/>
          </w:tcPr>
          <w:p w14:paraId="39D6E57F" w14:textId="77777777" w:rsidR="0035523C" w:rsidRPr="00E90208" w:rsidRDefault="0035523C" w:rsidP="005A4C4B">
            <w:pPr>
              <w:jc w:val="center"/>
              <w:rPr>
                <w:sz w:val="16"/>
                <w:szCs w:val="16"/>
              </w:rPr>
            </w:pPr>
            <w:r w:rsidRPr="00E90208">
              <w:rPr>
                <w:sz w:val="16"/>
                <w:szCs w:val="16"/>
              </w:rPr>
              <w:t>0</w:t>
            </w:r>
          </w:p>
        </w:tc>
        <w:tc>
          <w:tcPr>
            <w:tcW w:w="978" w:type="dxa"/>
            <w:vAlign w:val="center"/>
          </w:tcPr>
          <w:p w14:paraId="042F0917" w14:textId="77777777" w:rsidR="0035523C" w:rsidRPr="00E90208" w:rsidRDefault="0035523C" w:rsidP="005A4C4B">
            <w:pPr>
              <w:jc w:val="center"/>
              <w:rPr>
                <w:sz w:val="16"/>
                <w:szCs w:val="16"/>
              </w:rPr>
            </w:pPr>
            <w:r w:rsidRPr="00E90208">
              <w:rPr>
                <w:sz w:val="16"/>
                <w:szCs w:val="16"/>
              </w:rPr>
              <w:t>0</w:t>
            </w:r>
          </w:p>
        </w:tc>
      </w:tr>
      <w:tr w:rsidR="0035523C" w:rsidRPr="004057AF" w14:paraId="63DCB35C" w14:textId="77777777" w:rsidTr="0035523C">
        <w:trPr>
          <w:jc w:val="center"/>
        </w:trPr>
        <w:tc>
          <w:tcPr>
            <w:tcW w:w="992" w:type="dxa"/>
            <w:vAlign w:val="center"/>
          </w:tcPr>
          <w:p w14:paraId="0E046B99" w14:textId="77777777" w:rsidR="0035523C" w:rsidRPr="00E90208" w:rsidRDefault="0035523C" w:rsidP="005A4C4B">
            <w:pPr>
              <w:jc w:val="center"/>
              <w:rPr>
                <w:sz w:val="16"/>
                <w:szCs w:val="16"/>
              </w:rPr>
            </w:pPr>
            <w:r w:rsidRPr="00E90208">
              <w:rPr>
                <w:sz w:val="16"/>
                <w:szCs w:val="16"/>
              </w:rPr>
              <w:t>VM2:  (VDU2 - BGF1)</w:t>
            </w:r>
          </w:p>
        </w:tc>
        <w:tc>
          <w:tcPr>
            <w:tcW w:w="1134" w:type="dxa"/>
            <w:vAlign w:val="center"/>
          </w:tcPr>
          <w:p w14:paraId="5AA08FB7" w14:textId="77777777" w:rsidR="0035523C" w:rsidRPr="00E90208" w:rsidRDefault="0035523C" w:rsidP="005A4C4B">
            <w:pPr>
              <w:jc w:val="center"/>
              <w:rPr>
                <w:sz w:val="16"/>
                <w:szCs w:val="16"/>
              </w:rPr>
            </w:pPr>
            <w:r w:rsidRPr="00E90208">
              <w:rPr>
                <w:sz w:val="16"/>
                <w:szCs w:val="16"/>
              </w:rPr>
              <w:t>240</w:t>
            </w:r>
          </w:p>
        </w:tc>
        <w:tc>
          <w:tcPr>
            <w:tcW w:w="709" w:type="dxa"/>
            <w:vAlign w:val="center"/>
          </w:tcPr>
          <w:p w14:paraId="5CB65617" w14:textId="77777777" w:rsidR="0035523C" w:rsidRPr="00E90208" w:rsidRDefault="0035523C" w:rsidP="005A4C4B">
            <w:pPr>
              <w:jc w:val="center"/>
              <w:rPr>
                <w:sz w:val="16"/>
                <w:szCs w:val="16"/>
              </w:rPr>
            </w:pPr>
            <w:r w:rsidRPr="00E90208">
              <w:rPr>
                <w:sz w:val="16"/>
                <w:szCs w:val="16"/>
              </w:rPr>
              <w:t>120</w:t>
            </w:r>
          </w:p>
        </w:tc>
        <w:tc>
          <w:tcPr>
            <w:tcW w:w="718" w:type="dxa"/>
            <w:vAlign w:val="center"/>
          </w:tcPr>
          <w:p w14:paraId="5A119ECC" w14:textId="77777777" w:rsidR="0035523C" w:rsidRPr="00E90208" w:rsidRDefault="0035523C" w:rsidP="005A4C4B">
            <w:pPr>
              <w:jc w:val="center"/>
              <w:rPr>
                <w:sz w:val="16"/>
                <w:szCs w:val="16"/>
              </w:rPr>
            </w:pPr>
            <w:r w:rsidRPr="00E90208">
              <w:rPr>
                <w:sz w:val="16"/>
                <w:szCs w:val="16"/>
              </w:rPr>
              <w:t>2</w:t>
            </w:r>
          </w:p>
        </w:tc>
        <w:tc>
          <w:tcPr>
            <w:tcW w:w="850" w:type="dxa"/>
            <w:vAlign w:val="center"/>
          </w:tcPr>
          <w:p w14:paraId="7105EE45" w14:textId="77777777" w:rsidR="0035523C" w:rsidRPr="00E90208" w:rsidRDefault="0035523C" w:rsidP="005A4C4B">
            <w:pPr>
              <w:jc w:val="center"/>
              <w:rPr>
                <w:sz w:val="16"/>
                <w:szCs w:val="16"/>
              </w:rPr>
            </w:pPr>
            <w:r w:rsidRPr="00E90208">
              <w:rPr>
                <w:sz w:val="16"/>
                <w:szCs w:val="16"/>
              </w:rPr>
              <w:t>35,81</w:t>
            </w:r>
          </w:p>
        </w:tc>
        <w:tc>
          <w:tcPr>
            <w:tcW w:w="993" w:type="dxa"/>
            <w:vAlign w:val="center"/>
          </w:tcPr>
          <w:p w14:paraId="0B92B811" w14:textId="77777777" w:rsidR="0035523C" w:rsidRPr="00E90208" w:rsidRDefault="0035523C" w:rsidP="005A4C4B">
            <w:pPr>
              <w:jc w:val="center"/>
              <w:rPr>
                <w:sz w:val="16"/>
                <w:szCs w:val="16"/>
              </w:rPr>
            </w:pPr>
            <w:r w:rsidRPr="00E90208">
              <w:rPr>
                <w:sz w:val="16"/>
                <w:szCs w:val="16"/>
              </w:rPr>
              <w:t>2,3</w:t>
            </w:r>
          </w:p>
        </w:tc>
        <w:tc>
          <w:tcPr>
            <w:tcW w:w="1275" w:type="dxa"/>
            <w:vAlign w:val="center"/>
          </w:tcPr>
          <w:p w14:paraId="16AC2657" w14:textId="77777777" w:rsidR="0035523C" w:rsidRPr="00E90208" w:rsidRDefault="0035523C" w:rsidP="005A4C4B">
            <w:pPr>
              <w:jc w:val="center"/>
              <w:rPr>
                <w:sz w:val="16"/>
                <w:szCs w:val="16"/>
              </w:rPr>
            </w:pPr>
            <w:r w:rsidRPr="00E90208">
              <w:rPr>
                <w:sz w:val="16"/>
                <w:szCs w:val="16"/>
              </w:rPr>
              <w:t>7000</w:t>
            </w:r>
          </w:p>
        </w:tc>
        <w:tc>
          <w:tcPr>
            <w:tcW w:w="993" w:type="dxa"/>
            <w:vAlign w:val="center"/>
          </w:tcPr>
          <w:p w14:paraId="654799FD" w14:textId="77777777" w:rsidR="0035523C" w:rsidRPr="00E90208" w:rsidRDefault="0035523C" w:rsidP="005A4C4B">
            <w:pPr>
              <w:jc w:val="center"/>
              <w:rPr>
                <w:sz w:val="16"/>
                <w:szCs w:val="16"/>
              </w:rPr>
            </w:pPr>
            <w:r w:rsidRPr="00E90208">
              <w:rPr>
                <w:sz w:val="16"/>
                <w:szCs w:val="16"/>
              </w:rPr>
              <w:t>14769</w:t>
            </w:r>
          </w:p>
        </w:tc>
        <w:tc>
          <w:tcPr>
            <w:tcW w:w="992" w:type="dxa"/>
            <w:vAlign w:val="center"/>
          </w:tcPr>
          <w:p w14:paraId="06EB7C92" w14:textId="77777777" w:rsidR="0035523C" w:rsidRPr="00E90208" w:rsidRDefault="0035523C" w:rsidP="005A4C4B">
            <w:pPr>
              <w:jc w:val="center"/>
              <w:rPr>
                <w:sz w:val="16"/>
                <w:szCs w:val="16"/>
              </w:rPr>
            </w:pPr>
            <w:r w:rsidRPr="00E90208">
              <w:rPr>
                <w:sz w:val="16"/>
                <w:szCs w:val="16"/>
              </w:rPr>
              <w:t>0</w:t>
            </w:r>
          </w:p>
        </w:tc>
        <w:tc>
          <w:tcPr>
            <w:tcW w:w="978" w:type="dxa"/>
            <w:vAlign w:val="center"/>
          </w:tcPr>
          <w:p w14:paraId="1316919B" w14:textId="77777777" w:rsidR="0035523C" w:rsidRPr="00E90208" w:rsidRDefault="0035523C" w:rsidP="005A4C4B">
            <w:pPr>
              <w:jc w:val="center"/>
              <w:rPr>
                <w:sz w:val="16"/>
                <w:szCs w:val="16"/>
              </w:rPr>
            </w:pPr>
            <w:r w:rsidRPr="00E90208">
              <w:rPr>
                <w:sz w:val="16"/>
                <w:szCs w:val="16"/>
              </w:rPr>
              <w:t>0</w:t>
            </w:r>
          </w:p>
        </w:tc>
      </w:tr>
    </w:tbl>
    <w:p w14:paraId="30DA1557" w14:textId="253AAC29" w:rsidR="00FD2733" w:rsidRPr="00E90208" w:rsidRDefault="00FD2733" w:rsidP="0035523C">
      <w:pPr>
        <w:spacing w:after="200"/>
        <w:ind w:left="720" w:firstLine="720"/>
        <w:rPr>
          <w:b/>
          <w:bCs/>
          <w:color w:val="365F91" w:themeColor="accent1" w:themeShade="BF"/>
          <w:sz w:val="20"/>
          <w:szCs w:val="20"/>
        </w:rPr>
      </w:pPr>
      <w:r w:rsidRPr="004057AF">
        <w:rPr>
          <w:b/>
          <w:bCs/>
          <w:color w:val="365F91" w:themeColor="accent1" w:themeShade="BF"/>
          <w:sz w:val="20"/>
          <w:szCs w:val="20"/>
        </w:rPr>
        <w:t xml:space="preserve">Table </w:t>
      </w:r>
      <w:r w:rsidRPr="00CD6E3E">
        <w:rPr>
          <w:b/>
          <w:bCs/>
          <w:color w:val="365F91" w:themeColor="accent1" w:themeShade="BF"/>
          <w:sz w:val="20"/>
          <w:szCs w:val="20"/>
        </w:rPr>
        <w:fldChar w:fldCharType="begin"/>
      </w:r>
      <w:r w:rsidRPr="004057AF">
        <w:rPr>
          <w:b/>
          <w:bCs/>
          <w:color w:val="365F91" w:themeColor="accent1" w:themeShade="BF"/>
          <w:sz w:val="20"/>
          <w:szCs w:val="20"/>
        </w:rPr>
        <w:instrText xml:space="preserve"> SEQ Table \* ARABIC </w:instrText>
      </w:r>
      <w:r w:rsidRPr="00CD6E3E">
        <w:rPr>
          <w:b/>
          <w:bCs/>
          <w:color w:val="365F91" w:themeColor="accent1" w:themeShade="BF"/>
          <w:sz w:val="20"/>
          <w:szCs w:val="20"/>
        </w:rPr>
        <w:fldChar w:fldCharType="separate"/>
      </w:r>
      <w:r w:rsidR="00F4646D" w:rsidRPr="004057AF">
        <w:rPr>
          <w:b/>
          <w:bCs/>
          <w:noProof/>
          <w:color w:val="365F91" w:themeColor="accent1" w:themeShade="BF"/>
          <w:sz w:val="20"/>
          <w:szCs w:val="20"/>
        </w:rPr>
        <w:t>11</w:t>
      </w:r>
      <w:r w:rsidRPr="00CD6E3E">
        <w:rPr>
          <w:b/>
          <w:bCs/>
          <w:noProof/>
          <w:color w:val="365F91" w:themeColor="accent1" w:themeShade="BF"/>
          <w:sz w:val="20"/>
          <w:szCs w:val="20"/>
        </w:rPr>
        <w:fldChar w:fldCharType="end"/>
      </w:r>
      <w:r w:rsidR="0035523C" w:rsidRPr="00E90208">
        <w:rPr>
          <w:b/>
          <w:bCs/>
          <w:noProof/>
          <w:color w:val="365F91" w:themeColor="accent1" w:themeShade="BF"/>
          <w:sz w:val="20"/>
          <w:szCs w:val="20"/>
        </w:rPr>
        <w:t xml:space="preserve"> </w:t>
      </w:r>
      <w:r w:rsidR="00CD600B" w:rsidRPr="00E90208">
        <w:rPr>
          <w:b/>
          <w:bCs/>
          <w:color w:val="365F91" w:themeColor="accent1" w:themeShade="BF"/>
          <w:sz w:val="20"/>
          <w:szCs w:val="20"/>
        </w:rPr>
        <w:t>–</w:t>
      </w:r>
      <w:r w:rsidRPr="00E90208">
        <w:rPr>
          <w:b/>
          <w:bCs/>
          <w:color w:val="365F91" w:themeColor="accent1" w:themeShade="BF"/>
          <w:sz w:val="20"/>
          <w:szCs w:val="20"/>
        </w:rPr>
        <w:t xml:space="preserve"> </w:t>
      </w:r>
      <w:r w:rsidR="00CD600B" w:rsidRPr="00E90208">
        <w:rPr>
          <w:b/>
          <w:bCs/>
          <w:color w:val="365F91" w:themeColor="accent1" w:themeShade="BF"/>
          <w:sz w:val="20"/>
          <w:szCs w:val="20"/>
        </w:rPr>
        <w:t xml:space="preserve">vSBC </w:t>
      </w:r>
      <w:r w:rsidR="0035523C" w:rsidRPr="00E90208">
        <w:rPr>
          <w:b/>
          <w:bCs/>
          <w:color w:val="365F91" w:themeColor="accent1" w:themeShade="BF"/>
          <w:sz w:val="20"/>
          <w:szCs w:val="20"/>
        </w:rPr>
        <w:t xml:space="preserve">TU-Audio-Traffic-240-Active Calls </w:t>
      </w:r>
      <w:r w:rsidRPr="00E90208">
        <w:rPr>
          <w:b/>
          <w:bCs/>
          <w:color w:val="365F91" w:themeColor="accent1" w:themeShade="BF"/>
          <w:sz w:val="20"/>
          <w:szCs w:val="20"/>
        </w:rPr>
        <w:t>Results</w:t>
      </w:r>
    </w:p>
    <w:p w14:paraId="38A9165B" w14:textId="77777777" w:rsidR="0035523C" w:rsidRPr="004057AF" w:rsidRDefault="0035523C" w:rsidP="0035523C">
      <w:pPr>
        <w:spacing w:after="200"/>
        <w:rPr>
          <w:b/>
          <w:bCs/>
          <w:color w:val="365F91" w:themeColor="accent1" w:themeShade="BF"/>
          <w:sz w:val="18"/>
          <w:szCs w:val="18"/>
        </w:rPr>
      </w:pPr>
    </w:p>
    <w:p w14:paraId="39717922" w14:textId="77777777" w:rsidR="00FD2733" w:rsidRPr="00CD6E3E" w:rsidRDefault="00FD2733" w:rsidP="008964F1">
      <w:pPr>
        <w:pStyle w:val="Heading4"/>
      </w:pPr>
      <w:bookmarkStart w:id="312" w:name="_Toc448759998"/>
      <w:bookmarkStart w:id="313" w:name="_Toc452390008"/>
      <w:r w:rsidRPr="00CD6E3E">
        <w:t>vSBC-TU-Audio-Traffic-120-</w:t>
      </w:r>
      <w:bookmarkEnd w:id="312"/>
      <w:r w:rsidRPr="00CD6E3E">
        <w:t xml:space="preserve"> Active Calls</w:t>
      </w:r>
      <w:bookmarkEnd w:id="313"/>
    </w:p>
    <w:p w14:paraId="5140CE9D" w14:textId="77777777" w:rsidR="00FD2733" w:rsidRPr="004057AF" w:rsidRDefault="00FD2733" w:rsidP="00FD2733">
      <w:pPr>
        <w:ind w:left="2127" w:hanging="2127"/>
        <w:rPr>
          <w:bCs/>
          <w:i/>
        </w:rPr>
      </w:pPr>
      <w:r w:rsidRPr="004057AF">
        <w:rPr>
          <w:bCs/>
          <w:i/>
        </w:rPr>
        <w:t>Target:</w:t>
      </w:r>
    </w:p>
    <w:p w14:paraId="3E433EE4"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TU Audio traffic with 120 Active Calls.</w:t>
      </w:r>
    </w:p>
    <w:p w14:paraId="34D09336" w14:textId="77777777" w:rsidR="00FD2733" w:rsidRPr="004057AF" w:rsidRDefault="00FD2733" w:rsidP="00FD2733">
      <w:pPr>
        <w:spacing w:after="0"/>
        <w:rPr>
          <w:sz w:val="20"/>
          <w:szCs w:val="20"/>
        </w:rPr>
      </w:pPr>
    </w:p>
    <w:p w14:paraId="40AC450D" w14:textId="77777777" w:rsidR="00FD2733" w:rsidRPr="004057AF" w:rsidRDefault="00FD2733" w:rsidP="00FD2733">
      <w:pPr>
        <w:rPr>
          <w:bCs/>
          <w:i/>
        </w:rPr>
      </w:pPr>
      <w:r w:rsidRPr="004057AF">
        <w:rPr>
          <w:bCs/>
          <w:i/>
        </w:rPr>
        <w:t>Further data:</w:t>
      </w:r>
      <w:r w:rsidRPr="004057AF">
        <w:rPr>
          <w:i/>
        </w:rPr>
        <w:tab/>
      </w:r>
    </w:p>
    <w:p w14:paraId="2BE1D3AC" w14:textId="0DBB54D2" w:rsidR="00FD2733" w:rsidRPr="004057AF" w:rsidRDefault="00524B99"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1</w:t>
      </w:r>
      <w:r w:rsidR="00FD2733" w:rsidRPr="004057AF">
        <w:rPr>
          <w:sz w:val="20"/>
          <w:szCs w:val="20"/>
        </w:rPr>
        <w:t xml:space="preserve"> hours</w:t>
      </w:r>
    </w:p>
    <w:p w14:paraId="1182400F"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4CE0395E" w14:textId="44AF8599"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Codec</w:t>
      </w:r>
      <w:r w:rsidRPr="004057AF">
        <w:rPr>
          <w:sz w:val="20"/>
          <w:szCs w:val="20"/>
        </w:rPr>
        <w:tab/>
      </w:r>
      <w:r w:rsidRPr="004057AF">
        <w:rPr>
          <w:sz w:val="20"/>
          <w:szCs w:val="20"/>
        </w:rPr>
        <w:tab/>
      </w:r>
      <w:r w:rsidR="00524B99" w:rsidRPr="004057AF">
        <w:rPr>
          <w:sz w:val="20"/>
          <w:szCs w:val="20"/>
        </w:rPr>
        <w:t xml:space="preserve">   </w:t>
      </w:r>
      <w:r w:rsidR="00FC2C02" w:rsidRPr="004057AF">
        <w:rPr>
          <w:sz w:val="20"/>
          <w:szCs w:val="20"/>
        </w:rPr>
        <w:tab/>
      </w:r>
      <w:r w:rsidRPr="004057AF">
        <w:rPr>
          <w:sz w:val="20"/>
          <w:szCs w:val="20"/>
        </w:rPr>
        <w:t>G711-G729</w:t>
      </w:r>
    </w:p>
    <w:p w14:paraId="5105B4A6" w14:textId="5AFB7422" w:rsidR="00FD2733" w:rsidRPr="004057AF" w:rsidRDefault="00524B99"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t xml:space="preserve">   </w:t>
      </w:r>
      <w:r w:rsidR="00FC2C02" w:rsidRPr="004057AF">
        <w:rPr>
          <w:sz w:val="20"/>
          <w:szCs w:val="20"/>
        </w:rPr>
        <w:tab/>
      </w:r>
      <w:r w:rsidR="00FD2733" w:rsidRPr="004057AF">
        <w:rPr>
          <w:sz w:val="20"/>
          <w:szCs w:val="20"/>
        </w:rPr>
        <w:t>20 msec</w:t>
      </w:r>
    </w:p>
    <w:p w14:paraId="62F0148D" w14:textId="77777777" w:rsidR="00FD2733" w:rsidRPr="004057AF" w:rsidRDefault="00FD2733" w:rsidP="00FD2733">
      <w:pPr>
        <w:ind w:left="2127" w:hanging="2127"/>
        <w:rPr>
          <w:bCs/>
          <w:i/>
        </w:rPr>
      </w:pPr>
    </w:p>
    <w:p w14:paraId="2F5153AB" w14:textId="45E220E4" w:rsidR="00FD2733" w:rsidRPr="004057AF" w:rsidRDefault="00FD2733" w:rsidP="00FD2733">
      <w:pPr>
        <w:rPr>
          <w:bCs/>
          <w:i/>
        </w:rPr>
      </w:pPr>
      <w:r w:rsidRPr="004057AF">
        <w:rPr>
          <w:bCs/>
          <w:i/>
        </w:rPr>
        <w:t xml:space="preserve">Results:  </w:t>
      </w:r>
    </w:p>
    <w:tbl>
      <w:tblPr>
        <w:tblStyle w:val="TableGrid"/>
        <w:tblW w:w="9493" w:type="dxa"/>
        <w:jc w:val="center"/>
        <w:tblLayout w:type="fixed"/>
        <w:tblLook w:val="04A0" w:firstRow="1" w:lastRow="0" w:firstColumn="1" w:lastColumn="0" w:noHBand="0" w:noVBand="1"/>
      </w:tblPr>
      <w:tblGrid>
        <w:gridCol w:w="992"/>
        <w:gridCol w:w="1134"/>
        <w:gridCol w:w="709"/>
        <w:gridCol w:w="581"/>
        <w:gridCol w:w="850"/>
        <w:gridCol w:w="993"/>
        <w:gridCol w:w="1275"/>
        <w:gridCol w:w="993"/>
        <w:gridCol w:w="992"/>
        <w:gridCol w:w="974"/>
      </w:tblGrid>
      <w:tr w:rsidR="00524B99" w:rsidRPr="004057AF" w14:paraId="4380B64C" w14:textId="77777777" w:rsidTr="00524B99">
        <w:trPr>
          <w:jc w:val="center"/>
        </w:trPr>
        <w:tc>
          <w:tcPr>
            <w:tcW w:w="992" w:type="dxa"/>
          </w:tcPr>
          <w:p w14:paraId="5E4946F7" w14:textId="77777777" w:rsidR="00524B99" w:rsidRPr="00E90208" w:rsidRDefault="00524B99" w:rsidP="00EC454E">
            <w:pPr>
              <w:jc w:val="center"/>
              <w:rPr>
                <w:b/>
                <w:sz w:val="16"/>
                <w:szCs w:val="16"/>
              </w:rPr>
            </w:pPr>
            <w:r w:rsidRPr="00E90208">
              <w:rPr>
                <w:b/>
                <w:sz w:val="16"/>
                <w:szCs w:val="16"/>
              </w:rPr>
              <w:t>NODE TYPE</w:t>
            </w:r>
          </w:p>
        </w:tc>
        <w:tc>
          <w:tcPr>
            <w:tcW w:w="1134" w:type="dxa"/>
          </w:tcPr>
          <w:p w14:paraId="3C3463C6" w14:textId="77777777" w:rsidR="00524B99" w:rsidRPr="00E90208" w:rsidRDefault="00524B99" w:rsidP="00EC454E">
            <w:pPr>
              <w:jc w:val="center"/>
              <w:rPr>
                <w:b/>
                <w:sz w:val="16"/>
                <w:szCs w:val="16"/>
              </w:rPr>
            </w:pPr>
            <w:r w:rsidRPr="00E90208">
              <w:rPr>
                <w:b/>
                <w:sz w:val="16"/>
                <w:szCs w:val="16"/>
              </w:rPr>
              <w:t>TOTAL</w:t>
            </w:r>
          </w:p>
          <w:p w14:paraId="40E467F0" w14:textId="77777777" w:rsidR="00524B99" w:rsidRPr="00E90208" w:rsidRDefault="00524B99" w:rsidP="00EC454E">
            <w:pPr>
              <w:jc w:val="center"/>
              <w:rPr>
                <w:b/>
                <w:sz w:val="16"/>
                <w:szCs w:val="16"/>
              </w:rPr>
            </w:pPr>
            <w:r w:rsidRPr="00E90208">
              <w:rPr>
                <w:b/>
                <w:sz w:val="16"/>
                <w:szCs w:val="16"/>
              </w:rPr>
              <w:t>ACTIVE SESSIONS</w:t>
            </w:r>
          </w:p>
        </w:tc>
        <w:tc>
          <w:tcPr>
            <w:tcW w:w="709" w:type="dxa"/>
          </w:tcPr>
          <w:p w14:paraId="15744732" w14:textId="77777777" w:rsidR="00524B99" w:rsidRPr="00E90208" w:rsidRDefault="00524B99" w:rsidP="00EC454E">
            <w:pPr>
              <w:jc w:val="center"/>
              <w:rPr>
                <w:b/>
                <w:sz w:val="16"/>
                <w:szCs w:val="16"/>
              </w:rPr>
            </w:pPr>
            <w:r w:rsidRPr="00E90208">
              <w:rPr>
                <w:b/>
                <w:sz w:val="16"/>
                <w:szCs w:val="16"/>
              </w:rPr>
              <w:t>CHT</w:t>
            </w:r>
          </w:p>
          <w:p w14:paraId="28DBF6F2" w14:textId="77777777" w:rsidR="00524B99" w:rsidRPr="00E90208" w:rsidRDefault="00524B99" w:rsidP="00EC454E">
            <w:pPr>
              <w:jc w:val="center"/>
              <w:rPr>
                <w:b/>
                <w:sz w:val="16"/>
                <w:szCs w:val="16"/>
              </w:rPr>
            </w:pPr>
            <w:r w:rsidRPr="00E90208">
              <w:rPr>
                <w:b/>
                <w:sz w:val="16"/>
                <w:szCs w:val="16"/>
              </w:rPr>
              <w:t>[sec]</w:t>
            </w:r>
          </w:p>
        </w:tc>
        <w:tc>
          <w:tcPr>
            <w:tcW w:w="581" w:type="dxa"/>
          </w:tcPr>
          <w:p w14:paraId="199D7B15" w14:textId="77777777" w:rsidR="00524B99" w:rsidRPr="00E90208" w:rsidRDefault="00524B99" w:rsidP="00EC454E">
            <w:pPr>
              <w:jc w:val="center"/>
              <w:rPr>
                <w:b/>
                <w:sz w:val="16"/>
                <w:szCs w:val="16"/>
              </w:rPr>
            </w:pPr>
            <w:r w:rsidRPr="00E90208">
              <w:rPr>
                <w:b/>
                <w:sz w:val="16"/>
                <w:szCs w:val="16"/>
              </w:rPr>
              <w:t>CPS</w:t>
            </w:r>
          </w:p>
        </w:tc>
        <w:tc>
          <w:tcPr>
            <w:tcW w:w="850" w:type="dxa"/>
          </w:tcPr>
          <w:p w14:paraId="49878DF3" w14:textId="77777777" w:rsidR="00524B99" w:rsidRPr="00E90208" w:rsidRDefault="00524B99" w:rsidP="00EC454E">
            <w:pPr>
              <w:jc w:val="center"/>
              <w:rPr>
                <w:b/>
                <w:sz w:val="16"/>
                <w:szCs w:val="16"/>
              </w:rPr>
            </w:pPr>
            <w:r w:rsidRPr="00E90208">
              <w:rPr>
                <w:b/>
                <w:sz w:val="16"/>
                <w:szCs w:val="16"/>
              </w:rPr>
              <w:t xml:space="preserve">CPU LOAD </w:t>
            </w:r>
          </w:p>
          <w:p w14:paraId="705D7B64" w14:textId="77777777" w:rsidR="00524B99" w:rsidRPr="00E90208" w:rsidRDefault="00524B99" w:rsidP="00EC454E">
            <w:pPr>
              <w:jc w:val="center"/>
              <w:rPr>
                <w:b/>
                <w:sz w:val="16"/>
                <w:szCs w:val="16"/>
              </w:rPr>
            </w:pPr>
            <w:r w:rsidRPr="00E90208">
              <w:rPr>
                <w:b/>
                <w:sz w:val="16"/>
                <w:szCs w:val="16"/>
              </w:rPr>
              <w:t>[%]</w:t>
            </w:r>
          </w:p>
        </w:tc>
        <w:tc>
          <w:tcPr>
            <w:tcW w:w="993" w:type="dxa"/>
          </w:tcPr>
          <w:p w14:paraId="4D539C8B" w14:textId="77777777" w:rsidR="00524B99" w:rsidRPr="00E90208" w:rsidRDefault="00524B99" w:rsidP="00EC454E">
            <w:pPr>
              <w:jc w:val="center"/>
              <w:rPr>
                <w:b/>
                <w:sz w:val="16"/>
                <w:szCs w:val="16"/>
              </w:rPr>
            </w:pPr>
            <w:r w:rsidRPr="00E90208">
              <w:rPr>
                <w:b/>
                <w:sz w:val="16"/>
                <w:szCs w:val="16"/>
              </w:rPr>
              <w:t>MEM</w:t>
            </w:r>
          </w:p>
          <w:p w14:paraId="1BA96C05" w14:textId="77777777" w:rsidR="00524B99" w:rsidRPr="00E90208" w:rsidRDefault="00524B99" w:rsidP="00EC454E">
            <w:pPr>
              <w:jc w:val="center"/>
              <w:rPr>
                <w:b/>
                <w:sz w:val="16"/>
                <w:szCs w:val="16"/>
              </w:rPr>
            </w:pPr>
            <w:r w:rsidRPr="00E90208">
              <w:rPr>
                <w:b/>
                <w:sz w:val="16"/>
                <w:szCs w:val="16"/>
              </w:rPr>
              <w:t>USAGE</w:t>
            </w:r>
          </w:p>
          <w:p w14:paraId="4DA1C865" w14:textId="77777777" w:rsidR="00524B99" w:rsidRPr="00E90208" w:rsidRDefault="00524B99" w:rsidP="00EC454E">
            <w:pPr>
              <w:jc w:val="center"/>
              <w:rPr>
                <w:b/>
                <w:sz w:val="16"/>
                <w:szCs w:val="16"/>
              </w:rPr>
            </w:pPr>
            <w:r w:rsidRPr="00E90208">
              <w:rPr>
                <w:b/>
                <w:sz w:val="16"/>
                <w:szCs w:val="16"/>
              </w:rPr>
              <w:t>[GB]</w:t>
            </w:r>
          </w:p>
        </w:tc>
        <w:tc>
          <w:tcPr>
            <w:tcW w:w="1275" w:type="dxa"/>
          </w:tcPr>
          <w:p w14:paraId="52919698" w14:textId="77777777" w:rsidR="00524B99" w:rsidRPr="00E90208" w:rsidRDefault="00524B99" w:rsidP="00EC454E">
            <w:pPr>
              <w:jc w:val="center"/>
              <w:rPr>
                <w:b/>
                <w:sz w:val="16"/>
                <w:szCs w:val="16"/>
              </w:rPr>
            </w:pPr>
            <w:r w:rsidRPr="00E90208">
              <w:rPr>
                <w:b/>
                <w:sz w:val="16"/>
                <w:szCs w:val="16"/>
              </w:rPr>
              <w:t>THR TX+RX ALL ETH</w:t>
            </w:r>
          </w:p>
          <w:p w14:paraId="364B1F22" w14:textId="77777777" w:rsidR="00524B99" w:rsidRPr="00E90208" w:rsidRDefault="00524B99" w:rsidP="00EC454E">
            <w:pPr>
              <w:jc w:val="center"/>
              <w:rPr>
                <w:b/>
                <w:sz w:val="16"/>
                <w:szCs w:val="16"/>
              </w:rPr>
            </w:pPr>
            <w:r w:rsidRPr="00E90208">
              <w:rPr>
                <w:b/>
                <w:sz w:val="16"/>
                <w:szCs w:val="16"/>
              </w:rPr>
              <w:t>[kB/s]</w:t>
            </w:r>
          </w:p>
        </w:tc>
        <w:tc>
          <w:tcPr>
            <w:tcW w:w="993" w:type="dxa"/>
          </w:tcPr>
          <w:p w14:paraId="7AF633FD" w14:textId="77777777" w:rsidR="00524B99" w:rsidRPr="00E90208" w:rsidRDefault="00524B99" w:rsidP="00EC454E">
            <w:pPr>
              <w:jc w:val="center"/>
              <w:rPr>
                <w:b/>
                <w:sz w:val="16"/>
                <w:szCs w:val="16"/>
              </w:rPr>
            </w:pPr>
            <w:r w:rsidRPr="00E90208">
              <w:rPr>
                <w:b/>
                <w:sz w:val="16"/>
                <w:szCs w:val="16"/>
              </w:rPr>
              <w:t>TOTAL</w:t>
            </w:r>
          </w:p>
          <w:p w14:paraId="52356C8B" w14:textId="77777777" w:rsidR="00524B99" w:rsidRPr="00E90208" w:rsidRDefault="00524B99" w:rsidP="00EC454E">
            <w:pPr>
              <w:jc w:val="center"/>
              <w:rPr>
                <w:b/>
                <w:sz w:val="16"/>
                <w:szCs w:val="16"/>
              </w:rPr>
            </w:pPr>
            <w:r w:rsidRPr="00E90208">
              <w:rPr>
                <w:b/>
                <w:sz w:val="16"/>
                <w:szCs w:val="16"/>
              </w:rPr>
              <w:t>CALLS</w:t>
            </w:r>
          </w:p>
        </w:tc>
        <w:tc>
          <w:tcPr>
            <w:tcW w:w="992" w:type="dxa"/>
          </w:tcPr>
          <w:p w14:paraId="6691DF3E" w14:textId="77777777" w:rsidR="00524B99" w:rsidRPr="00E90208" w:rsidRDefault="00524B99" w:rsidP="00EC454E">
            <w:pPr>
              <w:jc w:val="center"/>
              <w:rPr>
                <w:b/>
                <w:sz w:val="16"/>
                <w:szCs w:val="16"/>
              </w:rPr>
            </w:pPr>
            <w:r w:rsidRPr="00E90208">
              <w:rPr>
                <w:b/>
                <w:sz w:val="16"/>
                <w:szCs w:val="16"/>
              </w:rPr>
              <w:t>FAILED</w:t>
            </w:r>
          </w:p>
          <w:p w14:paraId="052E4A0F" w14:textId="77777777" w:rsidR="00524B99" w:rsidRPr="00E90208" w:rsidRDefault="00524B99" w:rsidP="00EC454E">
            <w:pPr>
              <w:jc w:val="center"/>
              <w:rPr>
                <w:b/>
                <w:sz w:val="16"/>
                <w:szCs w:val="16"/>
              </w:rPr>
            </w:pPr>
            <w:r w:rsidRPr="00E90208">
              <w:rPr>
                <w:b/>
                <w:sz w:val="16"/>
                <w:szCs w:val="16"/>
              </w:rPr>
              <w:t>CALLS</w:t>
            </w:r>
          </w:p>
        </w:tc>
        <w:tc>
          <w:tcPr>
            <w:tcW w:w="974" w:type="dxa"/>
          </w:tcPr>
          <w:p w14:paraId="5BDBD094" w14:textId="77777777" w:rsidR="00524B99" w:rsidRPr="00E90208" w:rsidRDefault="00524B99" w:rsidP="00EC454E">
            <w:pPr>
              <w:jc w:val="center"/>
              <w:rPr>
                <w:b/>
                <w:sz w:val="16"/>
                <w:szCs w:val="16"/>
              </w:rPr>
            </w:pPr>
            <w:r w:rsidRPr="00E90208">
              <w:rPr>
                <w:b/>
                <w:sz w:val="16"/>
                <w:szCs w:val="16"/>
              </w:rPr>
              <w:t>FAILURE</w:t>
            </w:r>
          </w:p>
          <w:p w14:paraId="1ADDA146" w14:textId="77777777" w:rsidR="00524B99" w:rsidRPr="00E90208" w:rsidRDefault="00524B99" w:rsidP="00EC454E">
            <w:pPr>
              <w:jc w:val="center"/>
              <w:rPr>
                <w:b/>
                <w:sz w:val="16"/>
                <w:szCs w:val="16"/>
              </w:rPr>
            </w:pPr>
            <w:r w:rsidRPr="00E90208">
              <w:rPr>
                <w:b/>
                <w:sz w:val="16"/>
                <w:szCs w:val="16"/>
              </w:rPr>
              <w:t>RATE</w:t>
            </w:r>
          </w:p>
        </w:tc>
      </w:tr>
      <w:tr w:rsidR="00524B99" w:rsidRPr="004057AF" w14:paraId="77A36C3A" w14:textId="77777777" w:rsidTr="00524B99">
        <w:trPr>
          <w:jc w:val="center"/>
        </w:trPr>
        <w:tc>
          <w:tcPr>
            <w:tcW w:w="992" w:type="dxa"/>
            <w:vAlign w:val="center"/>
          </w:tcPr>
          <w:p w14:paraId="3BDE6078" w14:textId="77777777" w:rsidR="00524B99" w:rsidRPr="004057AF" w:rsidRDefault="00524B99" w:rsidP="00EC454E">
            <w:pPr>
              <w:jc w:val="center"/>
              <w:rPr>
                <w:sz w:val="16"/>
                <w:szCs w:val="16"/>
              </w:rPr>
            </w:pPr>
            <w:r w:rsidRPr="00E90208">
              <w:rPr>
                <w:sz w:val="16"/>
                <w:szCs w:val="16"/>
              </w:rPr>
              <w:t>VM1:</w:t>
            </w:r>
          </w:p>
          <w:p w14:paraId="5D27B3C8" w14:textId="77777777" w:rsidR="00524B99" w:rsidRPr="00E90208" w:rsidRDefault="00524B99" w:rsidP="00EC454E">
            <w:pPr>
              <w:jc w:val="center"/>
              <w:rPr>
                <w:sz w:val="16"/>
                <w:szCs w:val="16"/>
              </w:rPr>
            </w:pPr>
            <w:r w:rsidRPr="00E90208">
              <w:rPr>
                <w:sz w:val="16"/>
                <w:szCs w:val="16"/>
              </w:rPr>
              <w:t>FE-LB+ IBCF+OEM</w:t>
            </w:r>
          </w:p>
        </w:tc>
        <w:tc>
          <w:tcPr>
            <w:tcW w:w="1134" w:type="dxa"/>
            <w:vAlign w:val="center"/>
          </w:tcPr>
          <w:p w14:paraId="5728F7D7" w14:textId="77777777" w:rsidR="00524B99" w:rsidRPr="00E90208" w:rsidRDefault="00524B99" w:rsidP="00EC454E">
            <w:pPr>
              <w:jc w:val="center"/>
              <w:rPr>
                <w:sz w:val="16"/>
                <w:szCs w:val="16"/>
              </w:rPr>
            </w:pPr>
            <w:r w:rsidRPr="00E90208">
              <w:rPr>
                <w:sz w:val="16"/>
                <w:szCs w:val="16"/>
              </w:rPr>
              <w:t>120</w:t>
            </w:r>
          </w:p>
        </w:tc>
        <w:tc>
          <w:tcPr>
            <w:tcW w:w="709" w:type="dxa"/>
            <w:vAlign w:val="center"/>
          </w:tcPr>
          <w:p w14:paraId="59B8DA6E" w14:textId="77777777" w:rsidR="00524B99" w:rsidRPr="00E90208" w:rsidRDefault="00524B99" w:rsidP="00EC454E">
            <w:pPr>
              <w:jc w:val="center"/>
              <w:rPr>
                <w:sz w:val="16"/>
                <w:szCs w:val="16"/>
              </w:rPr>
            </w:pPr>
            <w:r w:rsidRPr="00E90208">
              <w:rPr>
                <w:sz w:val="16"/>
                <w:szCs w:val="16"/>
              </w:rPr>
              <w:t>120</w:t>
            </w:r>
          </w:p>
        </w:tc>
        <w:tc>
          <w:tcPr>
            <w:tcW w:w="581" w:type="dxa"/>
            <w:vAlign w:val="center"/>
          </w:tcPr>
          <w:p w14:paraId="23A09A4F" w14:textId="77777777" w:rsidR="00524B99" w:rsidRPr="00E90208" w:rsidRDefault="00524B99" w:rsidP="00EC454E">
            <w:pPr>
              <w:jc w:val="center"/>
              <w:rPr>
                <w:sz w:val="16"/>
                <w:szCs w:val="16"/>
              </w:rPr>
            </w:pPr>
            <w:r w:rsidRPr="00E90208">
              <w:rPr>
                <w:sz w:val="16"/>
                <w:szCs w:val="16"/>
              </w:rPr>
              <w:t>1</w:t>
            </w:r>
          </w:p>
        </w:tc>
        <w:tc>
          <w:tcPr>
            <w:tcW w:w="850" w:type="dxa"/>
            <w:vAlign w:val="center"/>
          </w:tcPr>
          <w:p w14:paraId="634C9533" w14:textId="77777777" w:rsidR="00524B99" w:rsidRPr="00E90208" w:rsidRDefault="00524B99" w:rsidP="00EC454E">
            <w:pPr>
              <w:jc w:val="center"/>
              <w:rPr>
                <w:sz w:val="16"/>
                <w:szCs w:val="16"/>
              </w:rPr>
            </w:pPr>
            <w:r w:rsidRPr="00E90208">
              <w:rPr>
                <w:sz w:val="16"/>
                <w:szCs w:val="16"/>
              </w:rPr>
              <w:t>4,54</w:t>
            </w:r>
          </w:p>
        </w:tc>
        <w:tc>
          <w:tcPr>
            <w:tcW w:w="993" w:type="dxa"/>
            <w:vAlign w:val="center"/>
          </w:tcPr>
          <w:p w14:paraId="0C04B0D4" w14:textId="77777777" w:rsidR="00524B99" w:rsidRPr="00E90208" w:rsidRDefault="00524B99" w:rsidP="00EC454E">
            <w:pPr>
              <w:jc w:val="center"/>
              <w:rPr>
                <w:sz w:val="16"/>
                <w:szCs w:val="16"/>
              </w:rPr>
            </w:pPr>
            <w:r w:rsidRPr="00E90208">
              <w:rPr>
                <w:sz w:val="16"/>
                <w:szCs w:val="16"/>
              </w:rPr>
              <w:t>9,9</w:t>
            </w:r>
          </w:p>
        </w:tc>
        <w:tc>
          <w:tcPr>
            <w:tcW w:w="1275" w:type="dxa"/>
            <w:vAlign w:val="center"/>
          </w:tcPr>
          <w:p w14:paraId="2B006CB0" w14:textId="77777777" w:rsidR="00524B99" w:rsidRPr="00E90208" w:rsidRDefault="00524B99" w:rsidP="00EC454E">
            <w:pPr>
              <w:jc w:val="center"/>
              <w:rPr>
                <w:sz w:val="16"/>
                <w:szCs w:val="16"/>
              </w:rPr>
            </w:pPr>
            <w:r w:rsidRPr="00E90208">
              <w:rPr>
                <w:sz w:val="16"/>
                <w:szCs w:val="16"/>
              </w:rPr>
              <w:t>8</w:t>
            </w:r>
          </w:p>
        </w:tc>
        <w:tc>
          <w:tcPr>
            <w:tcW w:w="993" w:type="dxa"/>
            <w:vAlign w:val="center"/>
          </w:tcPr>
          <w:p w14:paraId="4A567434" w14:textId="77777777" w:rsidR="00524B99" w:rsidRPr="00E90208" w:rsidRDefault="00524B99" w:rsidP="00EC454E">
            <w:pPr>
              <w:jc w:val="center"/>
              <w:rPr>
                <w:sz w:val="16"/>
                <w:szCs w:val="16"/>
              </w:rPr>
            </w:pPr>
            <w:r w:rsidRPr="00E90208">
              <w:rPr>
                <w:sz w:val="16"/>
                <w:szCs w:val="16"/>
              </w:rPr>
              <w:t>3609</w:t>
            </w:r>
          </w:p>
        </w:tc>
        <w:tc>
          <w:tcPr>
            <w:tcW w:w="992" w:type="dxa"/>
            <w:vAlign w:val="center"/>
          </w:tcPr>
          <w:p w14:paraId="71B4C7AE" w14:textId="77777777" w:rsidR="00524B99" w:rsidRPr="00E90208" w:rsidRDefault="00524B99" w:rsidP="00EC454E">
            <w:pPr>
              <w:jc w:val="center"/>
              <w:rPr>
                <w:sz w:val="16"/>
                <w:szCs w:val="16"/>
              </w:rPr>
            </w:pPr>
            <w:r w:rsidRPr="00E90208">
              <w:rPr>
                <w:sz w:val="16"/>
                <w:szCs w:val="16"/>
              </w:rPr>
              <w:t>0</w:t>
            </w:r>
          </w:p>
        </w:tc>
        <w:tc>
          <w:tcPr>
            <w:tcW w:w="974" w:type="dxa"/>
            <w:vAlign w:val="center"/>
          </w:tcPr>
          <w:p w14:paraId="3F5D416B" w14:textId="77777777" w:rsidR="00524B99" w:rsidRPr="00E90208" w:rsidRDefault="00524B99" w:rsidP="00EC454E">
            <w:pPr>
              <w:jc w:val="center"/>
              <w:rPr>
                <w:sz w:val="16"/>
                <w:szCs w:val="16"/>
              </w:rPr>
            </w:pPr>
            <w:r w:rsidRPr="00E90208">
              <w:rPr>
                <w:sz w:val="16"/>
                <w:szCs w:val="16"/>
              </w:rPr>
              <w:t>0</w:t>
            </w:r>
          </w:p>
        </w:tc>
      </w:tr>
      <w:tr w:rsidR="00524B99" w:rsidRPr="004057AF" w14:paraId="6A1DD701" w14:textId="77777777" w:rsidTr="00524B99">
        <w:trPr>
          <w:jc w:val="center"/>
        </w:trPr>
        <w:tc>
          <w:tcPr>
            <w:tcW w:w="992" w:type="dxa"/>
            <w:vAlign w:val="center"/>
          </w:tcPr>
          <w:p w14:paraId="537BDC6A" w14:textId="77777777" w:rsidR="00524B99" w:rsidRPr="00E90208" w:rsidRDefault="00524B99" w:rsidP="00EC454E">
            <w:pPr>
              <w:jc w:val="center"/>
              <w:rPr>
                <w:sz w:val="16"/>
                <w:szCs w:val="16"/>
              </w:rPr>
            </w:pPr>
            <w:r w:rsidRPr="00E90208">
              <w:rPr>
                <w:sz w:val="16"/>
                <w:szCs w:val="16"/>
              </w:rPr>
              <w:t>VM2:  (VDU2 - BGF1)</w:t>
            </w:r>
          </w:p>
        </w:tc>
        <w:tc>
          <w:tcPr>
            <w:tcW w:w="1134" w:type="dxa"/>
            <w:vAlign w:val="center"/>
          </w:tcPr>
          <w:p w14:paraId="51C3A559" w14:textId="77777777" w:rsidR="00524B99" w:rsidRPr="00E90208" w:rsidRDefault="00524B99" w:rsidP="00EC454E">
            <w:pPr>
              <w:jc w:val="center"/>
              <w:rPr>
                <w:sz w:val="16"/>
                <w:szCs w:val="16"/>
              </w:rPr>
            </w:pPr>
            <w:r w:rsidRPr="00E90208">
              <w:rPr>
                <w:sz w:val="16"/>
                <w:szCs w:val="16"/>
              </w:rPr>
              <w:t>120</w:t>
            </w:r>
          </w:p>
        </w:tc>
        <w:tc>
          <w:tcPr>
            <w:tcW w:w="709" w:type="dxa"/>
            <w:vAlign w:val="center"/>
          </w:tcPr>
          <w:p w14:paraId="59AB352D" w14:textId="77777777" w:rsidR="00524B99" w:rsidRPr="00E90208" w:rsidRDefault="00524B99" w:rsidP="00EC454E">
            <w:pPr>
              <w:jc w:val="center"/>
              <w:rPr>
                <w:sz w:val="16"/>
                <w:szCs w:val="16"/>
              </w:rPr>
            </w:pPr>
            <w:r w:rsidRPr="00E90208">
              <w:rPr>
                <w:sz w:val="16"/>
                <w:szCs w:val="16"/>
              </w:rPr>
              <w:t>120</w:t>
            </w:r>
          </w:p>
        </w:tc>
        <w:tc>
          <w:tcPr>
            <w:tcW w:w="581" w:type="dxa"/>
            <w:vAlign w:val="center"/>
          </w:tcPr>
          <w:p w14:paraId="1823E421" w14:textId="77777777" w:rsidR="00524B99" w:rsidRPr="00E90208" w:rsidRDefault="00524B99" w:rsidP="00EC454E">
            <w:pPr>
              <w:jc w:val="center"/>
              <w:rPr>
                <w:sz w:val="16"/>
                <w:szCs w:val="16"/>
              </w:rPr>
            </w:pPr>
            <w:r w:rsidRPr="00E90208">
              <w:rPr>
                <w:sz w:val="16"/>
                <w:szCs w:val="16"/>
              </w:rPr>
              <w:t>1</w:t>
            </w:r>
          </w:p>
        </w:tc>
        <w:tc>
          <w:tcPr>
            <w:tcW w:w="850" w:type="dxa"/>
            <w:vAlign w:val="center"/>
          </w:tcPr>
          <w:p w14:paraId="33F3853B" w14:textId="77777777" w:rsidR="00524B99" w:rsidRPr="00E90208" w:rsidRDefault="00524B99" w:rsidP="00EC454E">
            <w:pPr>
              <w:jc w:val="center"/>
              <w:rPr>
                <w:sz w:val="16"/>
                <w:szCs w:val="16"/>
              </w:rPr>
            </w:pPr>
            <w:r w:rsidRPr="00E90208">
              <w:rPr>
                <w:sz w:val="16"/>
                <w:szCs w:val="16"/>
              </w:rPr>
              <w:t>16,58</w:t>
            </w:r>
          </w:p>
        </w:tc>
        <w:tc>
          <w:tcPr>
            <w:tcW w:w="993" w:type="dxa"/>
            <w:vAlign w:val="center"/>
          </w:tcPr>
          <w:p w14:paraId="204AE79A" w14:textId="77777777" w:rsidR="00524B99" w:rsidRPr="00E90208" w:rsidRDefault="00524B99" w:rsidP="00EC454E">
            <w:pPr>
              <w:jc w:val="center"/>
              <w:rPr>
                <w:sz w:val="16"/>
                <w:szCs w:val="16"/>
              </w:rPr>
            </w:pPr>
            <w:r w:rsidRPr="00E90208">
              <w:rPr>
                <w:sz w:val="16"/>
                <w:szCs w:val="16"/>
              </w:rPr>
              <w:t>2,2</w:t>
            </w:r>
          </w:p>
        </w:tc>
        <w:tc>
          <w:tcPr>
            <w:tcW w:w="1275" w:type="dxa"/>
            <w:vAlign w:val="center"/>
          </w:tcPr>
          <w:p w14:paraId="74A3B723" w14:textId="77777777" w:rsidR="00524B99" w:rsidRPr="00E90208" w:rsidRDefault="00524B99" w:rsidP="00EC454E">
            <w:pPr>
              <w:jc w:val="center"/>
              <w:rPr>
                <w:sz w:val="16"/>
                <w:szCs w:val="16"/>
              </w:rPr>
            </w:pPr>
            <w:r w:rsidRPr="00E90208">
              <w:rPr>
                <w:sz w:val="16"/>
                <w:szCs w:val="16"/>
              </w:rPr>
              <w:t>3500</w:t>
            </w:r>
          </w:p>
        </w:tc>
        <w:tc>
          <w:tcPr>
            <w:tcW w:w="993" w:type="dxa"/>
            <w:vAlign w:val="center"/>
          </w:tcPr>
          <w:p w14:paraId="47B5C2C2" w14:textId="77777777" w:rsidR="00524B99" w:rsidRPr="00E90208" w:rsidRDefault="00524B99" w:rsidP="00EC454E">
            <w:pPr>
              <w:jc w:val="center"/>
              <w:rPr>
                <w:sz w:val="16"/>
                <w:szCs w:val="16"/>
              </w:rPr>
            </w:pPr>
            <w:r w:rsidRPr="00E90208">
              <w:rPr>
                <w:sz w:val="16"/>
                <w:szCs w:val="16"/>
              </w:rPr>
              <w:t>3609</w:t>
            </w:r>
          </w:p>
        </w:tc>
        <w:tc>
          <w:tcPr>
            <w:tcW w:w="992" w:type="dxa"/>
            <w:vAlign w:val="center"/>
          </w:tcPr>
          <w:p w14:paraId="22FD6EDC" w14:textId="77777777" w:rsidR="00524B99" w:rsidRPr="00E90208" w:rsidRDefault="00524B99" w:rsidP="00EC454E">
            <w:pPr>
              <w:jc w:val="center"/>
              <w:rPr>
                <w:sz w:val="16"/>
                <w:szCs w:val="16"/>
              </w:rPr>
            </w:pPr>
            <w:r w:rsidRPr="00E90208">
              <w:rPr>
                <w:sz w:val="16"/>
                <w:szCs w:val="16"/>
              </w:rPr>
              <w:t>0</w:t>
            </w:r>
          </w:p>
        </w:tc>
        <w:tc>
          <w:tcPr>
            <w:tcW w:w="974" w:type="dxa"/>
            <w:vAlign w:val="center"/>
          </w:tcPr>
          <w:p w14:paraId="6F92B45A" w14:textId="77777777" w:rsidR="00524B99" w:rsidRPr="00E90208" w:rsidRDefault="00524B99" w:rsidP="00EC454E">
            <w:pPr>
              <w:jc w:val="center"/>
              <w:rPr>
                <w:sz w:val="16"/>
                <w:szCs w:val="16"/>
              </w:rPr>
            </w:pPr>
            <w:r w:rsidRPr="00E90208">
              <w:rPr>
                <w:sz w:val="16"/>
                <w:szCs w:val="16"/>
              </w:rPr>
              <w:t>0</w:t>
            </w:r>
          </w:p>
        </w:tc>
      </w:tr>
    </w:tbl>
    <w:p w14:paraId="4C0A4EF2" w14:textId="56EB66A7" w:rsidR="00FD2733" w:rsidRPr="00E90208" w:rsidRDefault="00FD2733" w:rsidP="00524B99">
      <w:pPr>
        <w:spacing w:after="200"/>
        <w:ind w:left="1440" w:firstLine="720"/>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12</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w:t>
      </w:r>
      <w:r w:rsidR="00524B99" w:rsidRPr="00E90208">
        <w:rPr>
          <w:b/>
          <w:bCs/>
          <w:color w:val="365F91" w:themeColor="accent1" w:themeShade="BF"/>
          <w:sz w:val="20"/>
          <w:szCs w:val="18"/>
        </w:rPr>
        <w:t>–</w:t>
      </w:r>
      <w:r w:rsidRPr="00E90208">
        <w:rPr>
          <w:b/>
          <w:bCs/>
          <w:color w:val="365F91" w:themeColor="accent1" w:themeShade="BF"/>
          <w:sz w:val="20"/>
          <w:szCs w:val="18"/>
        </w:rPr>
        <w:t xml:space="preserve"> </w:t>
      </w:r>
      <w:r w:rsidR="00CD600B" w:rsidRPr="00E90208">
        <w:rPr>
          <w:b/>
          <w:bCs/>
          <w:color w:val="365F91" w:themeColor="accent1" w:themeShade="BF"/>
          <w:sz w:val="20"/>
          <w:szCs w:val="18"/>
        </w:rPr>
        <w:t xml:space="preserve">vSBC </w:t>
      </w:r>
      <w:r w:rsidR="00524B99" w:rsidRPr="00E90208">
        <w:rPr>
          <w:b/>
          <w:bCs/>
          <w:color w:val="365F91" w:themeColor="accent1" w:themeShade="BF"/>
          <w:sz w:val="20"/>
          <w:szCs w:val="18"/>
        </w:rPr>
        <w:t>TU-Audio-Traff</w:t>
      </w:r>
      <w:r w:rsidR="00FC2C02" w:rsidRPr="00E90208">
        <w:rPr>
          <w:b/>
          <w:bCs/>
          <w:color w:val="365F91" w:themeColor="accent1" w:themeShade="BF"/>
          <w:sz w:val="20"/>
          <w:szCs w:val="18"/>
        </w:rPr>
        <w:t>ic-120-Active-Calls</w:t>
      </w:r>
      <w:r w:rsidR="00524B99"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4BDEEB1D" w14:textId="77777777" w:rsidR="0057458A" w:rsidRPr="00E90208" w:rsidRDefault="0057458A" w:rsidP="00FD2733">
      <w:pPr>
        <w:spacing w:after="200"/>
        <w:jc w:val="center"/>
        <w:rPr>
          <w:b/>
          <w:bCs/>
          <w:color w:val="365F91" w:themeColor="accent1" w:themeShade="BF"/>
          <w:sz w:val="20"/>
          <w:szCs w:val="18"/>
        </w:rPr>
      </w:pPr>
    </w:p>
    <w:p w14:paraId="1F038A49" w14:textId="77777777" w:rsidR="00FD2733" w:rsidRPr="00CD6E3E" w:rsidRDefault="00FD2733" w:rsidP="008964F1">
      <w:pPr>
        <w:pStyle w:val="Heading4"/>
      </w:pPr>
      <w:bookmarkStart w:id="314" w:name="_Toc448760000"/>
      <w:bookmarkStart w:id="315" w:name="_Toc452390010"/>
      <w:r w:rsidRPr="00CD6E3E">
        <w:t>vSBC-TU-Video-Traffic-10-</w:t>
      </w:r>
      <w:bookmarkEnd w:id="314"/>
      <w:r w:rsidRPr="00CD6E3E">
        <w:t>Active Calls</w:t>
      </w:r>
      <w:bookmarkEnd w:id="315"/>
    </w:p>
    <w:p w14:paraId="65DCC4B8" w14:textId="77777777" w:rsidR="00FD2733" w:rsidRPr="004057AF" w:rsidRDefault="00FD2733" w:rsidP="00FD2733">
      <w:pPr>
        <w:ind w:left="2127" w:hanging="2127"/>
        <w:rPr>
          <w:bCs/>
          <w:i/>
        </w:rPr>
      </w:pPr>
      <w:r w:rsidRPr="004057AF">
        <w:rPr>
          <w:bCs/>
          <w:i/>
        </w:rPr>
        <w:t>Target:</w:t>
      </w:r>
    </w:p>
    <w:p w14:paraId="6173BB81"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TU Video traffic with 10 Active Calls.</w:t>
      </w:r>
    </w:p>
    <w:p w14:paraId="2FED3CF3" w14:textId="77777777" w:rsidR="00FD2733" w:rsidRPr="004057AF" w:rsidRDefault="00FD2733" w:rsidP="00FD2733">
      <w:pPr>
        <w:spacing w:after="0"/>
        <w:rPr>
          <w:sz w:val="20"/>
          <w:szCs w:val="20"/>
        </w:rPr>
      </w:pPr>
    </w:p>
    <w:p w14:paraId="3B47FE22" w14:textId="77777777" w:rsidR="00FD2733" w:rsidRPr="004057AF" w:rsidRDefault="00FD2733" w:rsidP="00FD2733">
      <w:pPr>
        <w:rPr>
          <w:bCs/>
          <w:i/>
        </w:rPr>
      </w:pPr>
      <w:r w:rsidRPr="004057AF">
        <w:rPr>
          <w:bCs/>
          <w:i/>
        </w:rPr>
        <w:t>Further data:</w:t>
      </w:r>
      <w:r w:rsidRPr="004057AF">
        <w:rPr>
          <w:i/>
        </w:rPr>
        <w:tab/>
      </w:r>
    </w:p>
    <w:p w14:paraId="53ED3F9C" w14:textId="6D894928"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 xml:space="preserve">about </w:t>
      </w:r>
      <w:r w:rsidR="00477492" w:rsidRPr="004057AF">
        <w:rPr>
          <w:sz w:val="20"/>
          <w:szCs w:val="20"/>
        </w:rPr>
        <w:t xml:space="preserve">1 </w:t>
      </w:r>
      <w:r w:rsidRPr="004057AF">
        <w:rPr>
          <w:sz w:val="20"/>
          <w:szCs w:val="20"/>
        </w:rPr>
        <w:t>hour</w:t>
      </w:r>
    </w:p>
    <w:p w14:paraId="4FAE14AB" w14:textId="2E5363E1"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 xml:space="preserve">TU </w:t>
      </w:r>
      <w:r w:rsidR="00A83C62" w:rsidRPr="004057AF">
        <w:rPr>
          <w:sz w:val="20"/>
          <w:szCs w:val="20"/>
        </w:rPr>
        <w:t>VIDEO</w:t>
      </w:r>
    </w:p>
    <w:p w14:paraId="1C41AF35" w14:textId="77777777" w:rsidR="002811DD" w:rsidRPr="00CD6E3E" w:rsidRDefault="002811DD" w:rsidP="002811DD">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w:t>
      </w:r>
      <w:r w:rsidRPr="00724A5F">
        <w:rPr>
          <w:sz w:val="20"/>
          <w:szCs w:val="20"/>
          <w:lang w:val="it-IT"/>
        </w:rPr>
        <w:tab/>
      </w:r>
      <w:r w:rsidRPr="00724A5F">
        <w:rPr>
          <w:sz w:val="20"/>
          <w:szCs w:val="20"/>
          <w:lang w:val="it-IT"/>
        </w:rPr>
        <w:tab/>
      </w:r>
      <w:r w:rsidRPr="00724A5F">
        <w:rPr>
          <w:sz w:val="20"/>
          <w:szCs w:val="20"/>
          <w:lang w:val="it-IT"/>
        </w:rPr>
        <w:tab/>
        <w:t>VP8(VGA)-AVC(VGA)</w:t>
      </w:r>
    </w:p>
    <w:p w14:paraId="1EEB3B7A" w14:textId="77777777" w:rsidR="002811DD" w:rsidRPr="004057AF" w:rsidRDefault="002811DD" w:rsidP="002811DD">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41558C24" w14:textId="77777777" w:rsidR="002811DD" w:rsidRPr="004057AF" w:rsidRDefault="002811DD" w:rsidP="002811DD">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5D6E2F3B" w14:textId="77777777" w:rsidR="00FD2733" w:rsidRPr="004057AF" w:rsidRDefault="00FD2733" w:rsidP="00FD2733">
      <w:pPr>
        <w:rPr>
          <w:bCs/>
          <w:i/>
        </w:rPr>
      </w:pPr>
    </w:p>
    <w:p w14:paraId="6716D61A" w14:textId="77777777" w:rsidR="00FD2733" w:rsidRPr="004057AF" w:rsidRDefault="00FD2733" w:rsidP="00FD2733">
      <w:pPr>
        <w:rPr>
          <w:bCs/>
          <w:i/>
        </w:rPr>
      </w:pPr>
      <w:r w:rsidRPr="004057AF">
        <w:rPr>
          <w:bCs/>
          <w:i/>
        </w:rPr>
        <w:t xml:space="preserve">Results:   </w:t>
      </w:r>
    </w:p>
    <w:tbl>
      <w:tblPr>
        <w:tblStyle w:val="Grigliatabella2"/>
        <w:tblW w:w="9067" w:type="dxa"/>
        <w:jc w:val="center"/>
        <w:tblLayout w:type="fixed"/>
        <w:tblLook w:val="04A0" w:firstRow="1" w:lastRow="0" w:firstColumn="1" w:lastColumn="0" w:noHBand="0" w:noVBand="1"/>
      </w:tblPr>
      <w:tblGrid>
        <w:gridCol w:w="992"/>
        <w:gridCol w:w="1134"/>
        <w:gridCol w:w="709"/>
        <w:gridCol w:w="704"/>
        <w:gridCol w:w="572"/>
        <w:gridCol w:w="850"/>
        <w:gridCol w:w="1157"/>
        <w:gridCol w:w="993"/>
        <w:gridCol w:w="992"/>
        <w:gridCol w:w="964"/>
      </w:tblGrid>
      <w:tr w:rsidR="00FD2733" w:rsidRPr="004057AF" w14:paraId="6AE2291F" w14:textId="77777777" w:rsidTr="00B81C8A">
        <w:trPr>
          <w:jc w:val="center"/>
        </w:trPr>
        <w:tc>
          <w:tcPr>
            <w:tcW w:w="992" w:type="dxa"/>
          </w:tcPr>
          <w:p w14:paraId="7220A452" w14:textId="77777777" w:rsidR="00FD2733" w:rsidRPr="00E90208" w:rsidRDefault="00FD2733" w:rsidP="00FD2733">
            <w:pPr>
              <w:jc w:val="center"/>
              <w:rPr>
                <w:b/>
                <w:sz w:val="16"/>
                <w:szCs w:val="16"/>
              </w:rPr>
            </w:pPr>
            <w:r w:rsidRPr="00E90208">
              <w:rPr>
                <w:b/>
                <w:sz w:val="16"/>
                <w:szCs w:val="16"/>
              </w:rPr>
              <w:t>NODE TYPE</w:t>
            </w:r>
          </w:p>
        </w:tc>
        <w:tc>
          <w:tcPr>
            <w:tcW w:w="1134" w:type="dxa"/>
          </w:tcPr>
          <w:p w14:paraId="694CC7CF" w14:textId="77777777" w:rsidR="00FD2733" w:rsidRPr="00E90208" w:rsidRDefault="00FD2733" w:rsidP="00FD2733">
            <w:pPr>
              <w:jc w:val="center"/>
              <w:rPr>
                <w:b/>
                <w:sz w:val="16"/>
                <w:szCs w:val="16"/>
              </w:rPr>
            </w:pPr>
            <w:r w:rsidRPr="00E90208">
              <w:rPr>
                <w:b/>
                <w:sz w:val="16"/>
                <w:szCs w:val="16"/>
              </w:rPr>
              <w:t>TOTAL</w:t>
            </w:r>
          </w:p>
          <w:p w14:paraId="419A514D" w14:textId="77777777" w:rsidR="00FD2733" w:rsidRPr="00E90208" w:rsidRDefault="00FD2733" w:rsidP="00FD2733">
            <w:pPr>
              <w:jc w:val="center"/>
              <w:rPr>
                <w:b/>
                <w:sz w:val="16"/>
                <w:szCs w:val="16"/>
              </w:rPr>
            </w:pPr>
            <w:r w:rsidRPr="00E90208">
              <w:rPr>
                <w:b/>
                <w:sz w:val="16"/>
                <w:szCs w:val="16"/>
              </w:rPr>
              <w:t>ACTIVE SESSIONS</w:t>
            </w:r>
          </w:p>
        </w:tc>
        <w:tc>
          <w:tcPr>
            <w:tcW w:w="709" w:type="dxa"/>
          </w:tcPr>
          <w:p w14:paraId="582DCF89" w14:textId="77777777" w:rsidR="00FD2733" w:rsidRPr="00E90208" w:rsidRDefault="00FD2733" w:rsidP="00FD2733">
            <w:pPr>
              <w:jc w:val="center"/>
              <w:rPr>
                <w:b/>
                <w:sz w:val="16"/>
                <w:szCs w:val="16"/>
              </w:rPr>
            </w:pPr>
            <w:r w:rsidRPr="00E90208">
              <w:rPr>
                <w:b/>
                <w:sz w:val="16"/>
                <w:szCs w:val="16"/>
              </w:rPr>
              <w:t>CHT</w:t>
            </w:r>
          </w:p>
          <w:p w14:paraId="707FAF6E" w14:textId="77777777" w:rsidR="00FD2733" w:rsidRPr="00E90208" w:rsidRDefault="00FD2733" w:rsidP="00FD2733">
            <w:pPr>
              <w:jc w:val="center"/>
              <w:rPr>
                <w:b/>
                <w:sz w:val="16"/>
                <w:szCs w:val="16"/>
              </w:rPr>
            </w:pPr>
            <w:r w:rsidRPr="00E90208">
              <w:rPr>
                <w:b/>
                <w:sz w:val="16"/>
                <w:szCs w:val="16"/>
              </w:rPr>
              <w:t>[sec]</w:t>
            </w:r>
          </w:p>
        </w:tc>
        <w:tc>
          <w:tcPr>
            <w:tcW w:w="704" w:type="dxa"/>
          </w:tcPr>
          <w:p w14:paraId="6D7A080B" w14:textId="77777777" w:rsidR="00FD2733" w:rsidRPr="00E90208" w:rsidRDefault="00FD2733" w:rsidP="00FD2733">
            <w:pPr>
              <w:jc w:val="center"/>
              <w:rPr>
                <w:b/>
                <w:sz w:val="16"/>
                <w:szCs w:val="16"/>
              </w:rPr>
            </w:pPr>
            <w:r w:rsidRPr="00E90208">
              <w:rPr>
                <w:b/>
                <w:sz w:val="16"/>
                <w:szCs w:val="16"/>
              </w:rPr>
              <w:t>CPS</w:t>
            </w:r>
          </w:p>
        </w:tc>
        <w:tc>
          <w:tcPr>
            <w:tcW w:w="572" w:type="dxa"/>
          </w:tcPr>
          <w:p w14:paraId="7D937C36" w14:textId="77777777" w:rsidR="00FD2733" w:rsidRPr="00E90208" w:rsidRDefault="00FD2733" w:rsidP="00FD2733">
            <w:pPr>
              <w:jc w:val="center"/>
              <w:rPr>
                <w:b/>
                <w:sz w:val="16"/>
                <w:szCs w:val="16"/>
              </w:rPr>
            </w:pPr>
            <w:r w:rsidRPr="00E90208">
              <w:rPr>
                <w:b/>
                <w:sz w:val="16"/>
                <w:szCs w:val="16"/>
              </w:rPr>
              <w:t xml:space="preserve">CPU LOAD </w:t>
            </w:r>
          </w:p>
          <w:p w14:paraId="1E112B51" w14:textId="77777777" w:rsidR="00FD2733" w:rsidRPr="00E90208" w:rsidRDefault="00FD2733" w:rsidP="00FD2733">
            <w:pPr>
              <w:jc w:val="center"/>
              <w:rPr>
                <w:b/>
                <w:sz w:val="16"/>
                <w:szCs w:val="16"/>
              </w:rPr>
            </w:pPr>
            <w:r w:rsidRPr="00E90208">
              <w:rPr>
                <w:b/>
                <w:sz w:val="16"/>
                <w:szCs w:val="16"/>
              </w:rPr>
              <w:t>[%]</w:t>
            </w:r>
          </w:p>
        </w:tc>
        <w:tc>
          <w:tcPr>
            <w:tcW w:w="850" w:type="dxa"/>
          </w:tcPr>
          <w:p w14:paraId="13B7741B" w14:textId="77777777" w:rsidR="00FD2733" w:rsidRPr="00E90208" w:rsidRDefault="00FD2733" w:rsidP="00FD2733">
            <w:pPr>
              <w:jc w:val="center"/>
              <w:rPr>
                <w:b/>
                <w:sz w:val="16"/>
                <w:szCs w:val="16"/>
              </w:rPr>
            </w:pPr>
            <w:r w:rsidRPr="00E90208">
              <w:rPr>
                <w:b/>
                <w:sz w:val="16"/>
                <w:szCs w:val="16"/>
              </w:rPr>
              <w:t>MEM.</w:t>
            </w:r>
          </w:p>
          <w:p w14:paraId="7FEDF3B1" w14:textId="77777777" w:rsidR="00FD2733" w:rsidRPr="00E90208" w:rsidRDefault="00FD2733" w:rsidP="00FD2733">
            <w:pPr>
              <w:jc w:val="center"/>
              <w:rPr>
                <w:b/>
                <w:sz w:val="16"/>
                <w:szCs w:val="16"/>
              </w:rPr>
            </w:pPr>
            <w:r w:rsidRPr="00E90208">
              <w:rPr>
                <w:b/>
                <w:sz w:val="16"/>
                <w:szCs w:val="16"/>
              </w:rPr>
              <w:t>USAGE</w:t>
            </w:r>
          </w:p>
          <w:p w14:paraId="66AABCDE" w14:textId="77777777" w:rsidR="00FD2733" w:rsidRPr="00E90208" w:rsidRDefault="00FD2733" w:rsidP="00FD2733">
            <w:pPr>
              <w:jc w:val="center"/>
              <w:rPr>
                <w:b/>
                <w:sz w:val="16"/>
                <w:szCs w:val="16"/>
              </w:rPr>
            </w:pPr>
            <w:r w:rsidRPr="00E90208">
              <w:rPr>
                <w:b/>
                <w:sz w:val="16"/>
                <w:szCs w:val="16"/>
              </w:rPr>
              <w:t>[GB]</w:t>
            </w:r>
          </w:p>
        </w:tc>
        <w:tc>
          <w:tcPr>
            <w:tcW w:w="1157" w:type="dxa"/>
          </w:tcPr>
          <w:p w14:paraId="3F1C7C52" w14:textId="77777777" w:rsidR="00FD2733" w:rsidRPr="00E90208" w:rsidRDefault="00FD2733" w:rsidP="00FD2733">
            <w:pPr>
              <w:jc w:val="center"/>
              <w:rPr>
                <w:b/>
                <w:sz w:val="16"/>
                <w:szCs w:val="16"/>
              </w:rPr>
            </w:pPr>
            <w:r w:rsidRPr="00E90208">
              <w:rPr>
                <w:b/>
                <w:sz w:val="16"/>
                <w:szCs w:val="16"/>
              </w:rPr>
              <w:t>THR</w:t>
            </w:r>
          </w:p>
          <w:p w14:paraId="42DA304D" w14:textId="77777777" w:rsidR="00FD2733" w:rsidRPr="00E90208" w:rsidRDefault="00FD2733" w:rsidP="00FD2733">
            <w:pPr>
              <w:jc w:val="center"/>
              <w:rPr>
                <w:b/>
                <w:sz w:val="16"/>
                <w:szCs w:val="16"/>
              </w:rPr>
            </w:pPr>
            <w:r w:rsidRPr="00E90208">
              <w:rPr>
                <w:b/>
                <w:sz w:val="16"/>
                <w:szCs w:val="16"/>
              </w:rPr>
              <w:t>[bits/sec]</w:t>
            </w:r>
          </w:p>
        </w:tc>
        <w:tc>
          <w:tcPr>
            <w:tcW w:w="993" w:type="dxa"/>
          </w:tcPr>
          <w:p w14:paraId="477BE3FF" w14:textId="77777777" w:rsidR="00FD2733" w:rsidRPr="00E90208" w:rsidRDefault="00FD2733" w:rsidP="00FD2733">
            <w:pPr>
              <w:jc w:val="center"/>
              <w:rPr>
                <w:b/>
                <w:sz w:val="16"/>
                <w:szCs w:val="16"/>
              </w:rPr>
            </w:pPr>
            <w:r w:rsidRPr="00E90208">
              <w:rPr>
                <w:b/>
                <w:sz w:val="16"/>
                <w:szCs w:val="16"/>
              </w:rPr>
              <w:t>TOTAL</w:t>
            </w:r>
          </w:p>
          <w:p w14:paraId="76E6884C" w14:textId="77777777" w:rsidR="00FD2733" w:rsidRPr="00E90208" w:rsidRDefault="00FD2733" w:rsidP="00FD2733">
            <w:pPr>
              <w:jc w:val="center"/>
              <w:rPr>
                <w:b/>
                <w:sz w:val="16"/>
                <w:szCs w:val="16"/>
              </w:rPr>
            </w:pPr>
            <w:r w:rsidRPr="00E90208">
              <w:rPr>
                <w:b/>
                <w:sz w:val="16"/>
                <w:szCs w:val="16"/>
              </w:rPr>
              <w:t>CALLS</w:t>
            </w:r>
          </w:p>
        </w:tc>
        <w:tc>
          <w:tcPr>
            <w:tcW w:w="992" w:type="dxa"/>
          </w:tcPr>
          <w:p w14:paraId="0507C393" w14:textId="77777777" w:rsidR="00FD2733" w:rsidRPr="00E90208" w:rsidRDefault="00FD2733" w:rsidP="00FD2733">
            <w:pPr>
              <w:jc w:val="center"/>
              <w:rPr>
                <w:b/>
                <w:sz w:val="16"/>
                <w:szCs w:val="16"/>
              </w:rPr>
            </w:pPr>
            <w:r w:rsidRPr="00E90208">
              <w:rPr>
                <w:b/>
                <w:sz w:val="16"/>
                <w:szCs w:val="16"/>
              </w:rPr>
              <w:t>FAILED</w:t>
            </w:r>
          </w:p>
          <w:p w14:paraId="15E68A8A" w14:textId="77777777" w:rsidR="00FD2733" w:rsidRPr="00E90208" w:rsidRDefault="00FD2733" w:rsidP="00FD2733">
            <w:pPr>
              <w:jc w:val="center"/>
              <w:rPr>
                <w:b/>
                <w:sz w:val="16"/>
                <w:szCs w:val="16"/>
              </w:rPr>
            </w:pPr>
            <w:r w:rsidRPr="00E90208">
              <w:rPr>
                <w:b/>
                <w:sz w:val="16"/>
                <w:szCs w:val="16"/>
              </w:rPr>
              <w:t>CALLS</w:t>
            </w:r>
          </w:p>
        </w:tc>
        <w:tc>
          <w:tcPr>
            <w:tcW w:w="964" w:type="dxa"/>
          </w:tcPr>
          <w:p w14:paraId="485D8315" w14:textId="77777777" w:rsidR="00FD2733" w:rsidRPr="00E90208" w:rsidRDefault="00FD2733" w:rsidP="00FD2733">
            <w:pPr>
              <w:jc w:val="center"/>
              <w:rPr>
                <w:b/>
                <w:sz w:val="16"/>
                <w:szCs w:val="16"/>
              </w:rPr>
            </w:pPr>
            <w:r w:rsidRPr="00E90208">
              <w:rPr>
                <w:b/>
                <w:sz w:val="16"/>
                <w:szCs w:val="16"/>
              </w:rPr>
              <w:t>FAILURE</w:t>
            </w:r>
          </w:p>
          <w:p w14:paraId="467AAA40" w14:textId="77777777" w:rsidR="00FD2733" w:rsidRPr="00E90208" w:rsidRDefault="00FD2733" w:rsidP="00FD2733">
            <w:pPr>
              <w:jc w:val="center"/>
              <w:rPr>
                <w:b/>
                <w:sz w:val="16"/>
                <w:szCs w:val="16"/>
              </w:rPr>
            </w:pPr>
            <w:r w:rsidRPr="00E90208">
              <w:rPr>
                <w:b/>
                <w:sz w:val="16"/>
                <w:szCs w:val="16"/>
              </w:rPr>
              <w:t>RATE</w:t>
            </w:r>
          </w:p>
        </w:tc>
      </w:tr>
      <w:tr w:rsidR="00FD2733" w:rsidRPr="004057AF" w14:paraId="4ABF7054" w14:textId="77777777" w:rsidTr="00B81C8A">
        <w:trPr>
          <w:jc w:val="center"/>
        </w:trPr>
        <w:tc>
          <w:tcPr>
            <w:tcW w:w="992" w:type="dxa"/>
            <w:vAlign w:val="center"/>
          </w:tcPr>
          <w:p w14:paraId="01507C3B" w14:textId="77777777" w:rsidR="00FD2733" w:rsidRPr="00E90208" w:rsidRDefault="00FD2733" w:rsidP="00FD2733">
            <w:pPr>
              <w:jc w:val="center"/>
              <w:rPr>
                <w:sz w:val="16"/>
                <w:szCs w:val="16"/>
              </w:rPr>
            </w:pPr>
            <w:r w:rsidRPr="00E90208">
              <w:rPr>
                <w:sz w:val="16"/>
                <w:szCs w:val="16"/>
              </w:rPr>
              <w:t>VM1:</w:t>
            </w:r>
          </w:p>
          <w:p w14:paraId="07BAA18E" w14:textId="77777777" w:rsidR="00FD2733" w:rsidRPr="004057AF" w:rsidRDefault="00FD2733" w:rsidP="00FD2733">
            <w:pPr>
              <w:jc w:val="center"/>
              <w:rPr>
                <w:sz w:val="16"/>
                <w:szCs w:val="16"/>
              </w:rPr>
            </w:pPr>
            <w:r w:rsidRPr="004057AF">
              <w:rPr>
                <w:sz w:val="16"/>
                <w:szCs w:val="16"/>
              </w:rPr>
              <w:t xml:space="preserve"> FE-LB+</w:t>
            </w:r>
          </w:p>
          <w:p w14:paraId="1DD467F5" w14:textId="77777777" w:rsidR="00FD2733" w:rsidRPr="00E90208" w:rsidRDefault="00FD2733" w:rsidP="00FD2733">
            <w:pPr>
              <w:jc w:val="center"/>
              <w:rPr>
                <w:sz w:val="16"/>
                <w:szCs w:val="16"/>
              </w:rPr>
            </w:pPr>
            <w:r w:rsidRPr="00E90208">
              <w:rPr>
                <w:sz w:val="16"/>
                <w:szCs w:val="16"/>
              </w:rPr>
              <w:t>IBCF+OEM</w:t>
            </w:r>
          </w:p>
        </w:tc>
        <w:tc>
          <w:tcPr>
            <w:tcW w:w="1134" w:type="dxa"/>
            <w:vAlign w:val="center"/>
          </w:tcPr>
          <w:p w14:paraId="78A4D6CA" w14:textId="77777777" w:rsidR="00FD2733" w:rsidRPr="00E90208" w:rsidRDefault="00FD2733" w:rsidP="00FD2733">
            <w:pPr>
              <w:jc w:val="center"/>
              <w:rPr>
                <w:sz w:val="16"/>
                <w:szCs w:val="16"/>
              </w:rPr>
            </w:pPr>
            <w:r w:rsidRPr="00E90208">
              <w:rPr>
                <w:sz w:val="16"/>
                <w:szCs w:val="16"/>
              </w:rPr>
              <w:t>10</w:t>
            </w:r>
          </w:p>
        </w:tc>
        <w:tc>
          <w:tcPr>
            <w:tcW w:w="709" w:type="dxa"/>
            <w:vAlign w:val="center"/>
          </w:tcPr>
          <w:p w14:paraId="66D0EF17" w14:textId="33090838" w:rsidR="00FD2733" w:rsidRPr="00E90208" w:rsidRDefault="002811DD" w:rsidP="00FD2733">
            <w:pPr>
              <w:jc w:val="center"/>
              <w:rPr>
                <w:sz w:val="16"/>
                <w:szCs w:val="16"/>
              </w:rPr>
            </w:pPr>
            <w:r w:rsidRPr="00E90208">
              <w:rPr>
                <w:sz w:val="16"/>
                <w:szCs w:val="16"/>
              </w:rPr>
              <w:t>30</w:t>
            </w:r>
          </w:p>
        </w:tc>
        <w:tc>
          <w:tcPr>
            <w:tcW w:w="704" w:type="dxa"/>
            <w:vAlign w:val="center"/>
          </w:tcPr>
          <w:p w14:paraId="78713692" w14:textId="7C8D28BB" w:rsidR="00FD2733" w:rsidRPr="00E90208" w:rsidRDefault="00FB573A" w:rsidP="00FD2733">
            <w:pPr>
              <w:jc w:val="center"/>
              <w:rPr>
                <w:sz w:val="16"/>
                <w:szCs w:val="16"/>
              </w:rPr>
            </w:pPr>
            <w:r w:rsidRPr="00E90208">
              <w:rPr>
                <w:sz w:val="16"/>
                <w:szCs w:val="16"/>
              </w:rPr>
              <w:t>5 every 30 sec.</w:t>
            </w:r>
          </w:p>
        </w:tc>
        <w:tc>
          <w:tcPr>
            <w:tcW w:w="572" w:type="dxa"/>
            <w:vAlign w:val="center"/>
          </w:tcPr>
          <w:p w14:paraId="2A476A7D" w14:textId="4E607D5A" w:rsidR="00FD2733" w:rsidRPr="00E90208" w:rsidRDefault="007C114A" w:rsidP="00FD2733">
            <w:pPr>
              <w:jc w:val="center"/>
              <w:rPr>
                <w:sz w:val="16"/>
                <w:szCs w:val="16"/>
              </w:rPr>
            </w:pPr>
            <w:r w:rsidRPr="00E90208">
              <w:rPr>
                <w:sz w:val="16"/>
                <w:szCs w:val="16"/>
              </w:rPr>
              <w:t>5,02</w:t>
            </w:r>
          </w:p>
        </w:tc>
        <w:tc>
          <w:tcPr>
            <w:tcW w:w="850" w:type="dxa"/>
            <w:vAlign w:val="center"/>
          </w:tcPr>
          <w:p w14:paraId="10CD032C" w14:textId="66B5C36E" w:rsidR="00FD2733" w:rsidRPr="00E90208" w:rsidRDefault="00C04CAE" w:rsidP="004F4F3D">
            <w:pPr>
              <w:jc w:val="center"/>
              <w:rPr>
                <w:sz w:val="16"/>
                <w:szCs w:val="16"/>
              </w:rPr>
            </w:pPr>
            <w:r w:rsidRPr="00E90208">
              <w:rPr>
                <w:sz w:val="16"/>
                <w:szCs w:val="16"/>
              </w:rPr>
              <w:t>10</w:t>
            </w:r>
          </w:p>
        </w:tc>
        <w:tc>
          <w:tcPr>
            <w:tcW w:w="1157" w:type="dxa"/>
            <w:vAlign w:val="center"/>
          </w:tcPr>
          <w:p w14:paraId="23FF6695" w14:textId="661735B7" w:rsidR="00FD2733" w:rsidRPr="00E90208" w:rsidRDefault="00FA0670" w:rsidP="00FD2733">
            <w:pPr>
              <w:jc w:val="center"/>
              <w:rPr>
                <w:sz w:val="16"/>
                <w:szCs w:val="16"/>
              </w:rPr>
            </w:pPr>
            <w:r w:rsidRPr="00E90208">
              <w:rPr>
                <w:sz w:val="16"/>
                <w:szCs w:val="16"/>
              </w:rPr>
              <w:t>3,5</w:t>
            </w:r>
          </w:p>
        </w:tc>
        <w:tc>
          <w:tcPr>
            <w:tcW w:w="993" w:type="dxa"/>
            <w:vAlign w:val="center"/>
          </w:tcPr>
          <w:p w14:paraId="180F336E" w14:textId="237496C2" w:rsidR="00FD2733" w:rsidRPr="00E90208" w:rsidRDefault="005855E4" w:rsidP="00FD2733">
            <w:pPr>
              <w:jc w:val="center"/>
              <w:rPr>
                <w:sz w:val="16"/>
                <w:szCs w:val="16"/>
              </w:rPr>
            </w:pPr>
            <w:r w:rsidRPr="00E90208">
              <w:rPr>
                <w:sz w:val="16"/>
                <w:szCs w:val="16"/>
              </w:rPr>
              <w:t>1164</w:t>
            </w:r>
          </w:p>
        </w:tc>
        <w:tc>
          <w:tcPr>
            <w:tcW w:w="992" w:type="dxa"/>
            <w:vAlign w:val="center"/>
          </w:tcPr>
          <w:p w14:paraId="1A34B983" w14:textId="4AC84BD2" w:rsidR="00FD2733" w:rsidRPr="00E90208" w:rsidRDefault="005855E4" w:rsidP="00FD2733">
            <w:pPr>
              <w:jc w:val="center"/>
              <w:rPr>
                <w:sz w:val="16"/>
                <w:szCs w:val="16"/>
              </w:rPr>
            </w:pPr>
            <w:r w:rsidRPr="00E90208">
              <w:rPr>
                <w:sz w:val="16"/>
                <w:szCs w:val="16"/>
              </w:rPr>
              <w:t>0</w:t>
            </w:r>
          </w:p>
        </w:tc>
        <w:tc>
          <w:tcPr>
            <w:tcW w:w="964" w:type="dxa"/>
            <w:vAlign w:val="center"/>
          </w:tcPr>
          <w:p w14:paraId="73BD930E" w14:textId="01118BBD" w:rsidR="00FD2733" w:rsidRPr="00E90208" w:rsidRDefault="005855E4" w:rsidP="00FD2733">
            <w:pPr>
              <w:jc w:val="center"/>
              <w:rPr>
                <w:sz w:val="16"/>
                <w:szCs w:val="16"/>
              </w:rPr>
            </w:pPr>
            <w:r w:rsidRPr="00E90208">
              <w:rPr>
                <w:sz w:val="16"/>
                <w:szCs w:val="16"/>
              </w:rPr>
              <w:t>0</w:t>
            </w:r>
          </w:p>
        </w:tc>
      </w:tr>
      <w:tr w:rsidR="00FD2733" w:rsidRPr="004057AF" w14:paraId="08ED9BD1" w14:textId="77777777" w:rsidTr="00B81C8A">
        <w:trPr>
          <w:jc w:val="center"/>
        </w:trPr>
        <w:tc>
          <w:tcPr>
            <w:tcW w:w="992" w:type="dxa"/>
            <w:vAlign w:val="center"/>
          </w:tcPr>
          <w:p w14:paraId="2D452441" w14:textId="77777777" w:rsidR="00FD2733" w:rsidRPr="00E90208" w:rsidRDefault="00FD2733" w:rsidP="00FD2733">
            <w:pPr>
              <w:jc w:val="center"/>
              <w:rPr>
                <w:sz w:val="16"/>
                <w:szCs w:val="16"/>
              </w:rPr>
            </w:pPr>
            <w:r w:rsidRPr="00E90208">
              <w:rPr>
                <w:sz w:val="16"/>
                <w:szCs w:val="16"/>
              </w:rPr>
              <w:t>VM2:</w:t>
            </w:r>
          </w:p>
          <w:p w14:paraId="508C8E01" w14:textId="77777777" w:rsidR="00FD2733" w:rsidRPr="00E90208" w:rsidRDefault="00FD2733" w:rsidP="00FD2733">
            <w:pPr>
              <w:jc w:val="center"/>
              <w:rPr>
                <w:sz w:val="16"/>
                <w:szCs w:val="16"/>
              </w:rPr>
            </w:pPr>
            <w:r w:rsidRPr="00E90208">
              <w:rPr>
                <w:sz w:val="16"/>
                <w:szCs w:val="16"/>
              </w:rPr>
              <w:t xml:space="preserve"> (VDU2 - BGF1)</w:t>
            </w:r>
          </w:p>
        </w:tc>
        <w:tc>
          <w:tcPr>
            <w:tcW w:w="1134" w:type="dxa"/>
            <w:vAlign w:val="center"/>
          </w:tcPr>
          <w:p w14:paraId="3B30A5A3" w14:textId="77777777" w:rsidR="00FD2733" w:rsidRPr="00E90208" w:rsidRDefault="00FD2733" w:rsidP="00FD2733">
            <w:pPr>
              <w:jc w:val="center"/>
              <w:rPr>
                <w:sz w:val="16"/>
                <w:szCs w:val="16"/>
              </w:rPr>
            </w:pPr>
            <w:r w:rsidRPr="00E90208">
              <w:rPr>
                <w:sz w:val="16"/>
                <w:szCs w:val="16"/>
              </w:rPr>
              <w:t>10</w:t>
            </w:r>
          </w:p>
        </w:tc>
        <w:tc>
          <w:tcPr>
            <w:tcW w:w="709" w:type="dxa"/>
            <w:vAlign w:val="center"/>
          </w:tcPr>
          <w:p w14:paraId="544F3FEC" w14:textId="192A79F9" w:rsidR="00FD2733" w:rsidRPr="00E90208" w:rsidRDefault="002811DD" w:rsidP="00FD2733">
            <w:pPr>
              <w:jc w:val="center"/>
              <w:rPr>
                <w:sz w:val="16"/>
                <w:szCs w:val="16"/>
              </w:rPr>
            </w:pPr>
            <w:r w:rsidRPr="00E90208">
              <w:rPr>
                <w:sz w:val="16"/>
                <w:szCs w:val="16"/>
              </w:rPr>
              <w:t>30</w:t>
            </w:r>
          </w:p>
        </w:tc>
        <w:tc>
          <w:tcPr>
            <w:tcW w:w="704" w:type="dxa"/>
            <w:vAlign w:val="center"/>
          </w:tcPr>
          <w:p w14:paraId="7F54152D" w14:textId="0D9614A9" w:rsidR="00FD2733" w:rsidRPr="00E90208" w:rsidRDefault="00FB573A" w:rsidP="00FD2733">
            <w:pPr>
              <w:jc w:val="center"/>
              <w:rPr>
                <w:sz w:val="16"/>
                <w:szCs w:val="16"/>
              </w:rPr>
            </w:pPr>
            <w:r w:rsidRPr="00E90208">
              <w:rPr>
                <w:sz w:val="16"/>
                <w:szCs w:val="16"/>
              </w:rPr>
              <w:t>5 every 30 sec.</w:t>
            </w:r>
          </w:p>
        </w:tc>
        <w:tc>
          <w:tcPr>
            <w:tcW w:w="572" w:type="dxa"/>
            <w:vAlign w:val="center"/>
          </w:tcPr>
          <w:p w14:paraId="57BD5462" w14:textId="51A35625" w:rsidR="00FD2733" w:rsidRPr="00E90208" w:rsidRDefault="007C114A" w:rsidP="00FD2733">
            <w:pPr>
              <w:jc w:val="center"/>
              <w:rPr>
                <w:sz w:val="16"/>
                <w:szCs w:val="16"/>
              </w:rPr>
            </w:pPr>
            <w:r w:rsidRPr="00E90208">
              <w:rPr>
                <w:sz w:val="16"/>
                <w:szCs w:val="16"/>
              </w:rPr>
              <w:t>90,78</w:t>
            </w:r>
          </w:p>
        </w:tc>
        <w:tc>
          <w:tcPr>
            <w:tcW w:w="850" w:type="dxa"/>
            <w:vAlign w:val="center"/>
          </w:tcPr>
          <w:p w14:paraId="155B2951" w14:textId="022CBB39" w:rsidR="00FD2733" w:rsidRPr="00E90208" w:rsidRDefault="00FA0670" w:rsidP="00FD2733">
            <w:pPr>
              <w:jc w:val="center"/>
              <w:rPr>
                <w:sz w:val="16"/>
                <w:szCs w:val="16"/>
              </w:rPr>
            </w:pPr>
            <w:r w:rsidRPr="00E90208">
              <w:rPr>
                <w:sz w:val="16"/>
                <w:szCs w:val="16"/>
              </w:rPr>
              <w:t>2,5</w:t>
            </w:r>
          </w:p>
        </w:tc>
        <w:tc>
          <w:tcPr>
            <w:tcW w:w="1157" w:type="dxa"/>
            <w:vAlign w:val="center"/>
          </w:tcPr>
          <w:p w14:paraId="654CC99D" w14:textId="0917398D" w:rsidR="00FD2733" w:rsidRPr="00E90208" w:rsidRDefault="00FA0670" w:rsidP="00FD2733">
            <w:pPr>
              <w:jc w:val="center"/>
              <w:rPr>
                <w:sz w:val="16"/>
                <w:szCs w:val="16"/>
              </w:rPr>
            </w:pPr>
            <w:r w:rsidRPr="00E90208">
              <w:rPr>
                <w:sz w:val="16"/>
                <w:szCs w:val="16"/>
              </w:rPr>
              <w:t>8350</w:t>
            </w:r>
          </w:p>
        </w:tc>
        <w:tc>
          <w:tcPr>
            <w:tcW w:w="993" w:type="dxa"/>
            <w:vAlign w:val="center"/>
          </w:tcPr>
          <w:p w14:paraId="4DDF66EC" w14:textId="5B078069" w:rsidR="00FD2733" w:rsidRPr="00E90208" w:rsidRDefault="005855E4" w:rsidP="00FD2733">
            <w:pPr>
              <w:jc w:val="center"/>
              <w:rPr>
                <w:sz w:val="16"/>
                <w:szCs w:val="16"/>
              </w:rPr>
            </w:pPr>
            <w:r w:rsidRPr="00E90208">
              <w:rPr>
                <w:sz w:val="16"/>
                <w:szCs w:val="16"/>
              </w:rPr>
              <w:t>1164</w:t>
            </w:r>
          </w:p>
        </w:tc>
        <w:tc>
          <w:tcPr>
            <w:tcW w:w="992" w:type="dxa"/>
            <w:vAlign w:val="center"/>
          </w:tcPr>
          <w:p w14:paraId="0E7C523D" w14:textId="49D610BB" w:rsidR="00FD2733" w:rsidRPr="00E90208" w:rsidRDefault="005855E4" w:rsidP="00FD2733">
            <w:pPr>
              <w:jc w:val="center"/>
              <w:rPr>
                <w:sz w:val="16"/>
                <w:szCs w:val="16"/>
              </w:rPr>
            </w:pPr>
            <w:r w:rsidRPr="00E90208">
              <w:rPr>
                <w:sz w:val="16"/>
                <w:szCs w:val="16"/>
              </w:rPr>
              <w:t>0</w:t>
            </w:r>
          </w:p>
        </w:tc>
        <w:tc>
          <w:tcPr>
            <w:tcW w:w="964" w:type="dxa"/>
            <w:vAlign w:val="center"/>
          </w:tcPr>
          <w:p w14:paraId="526BB438" w14:textId="344CA343" w:rsidR="00FD2733" w:rsidRPr="00E90208" w:rsidRDefault="005855E4" w:rsidP="00FD2733">
            <w:pPr>
              <w:jc w:val="center"/>
              <w:rPr>
                <w:sz w:val="16"/>
                <w:szCs w:val="16"/>
              </w:rPr>
            </w:pPr>
            <w:r w:rsidRPr="00E90208">
              <w:rPr>
                <w:sz w:val="16"/>
                <w:szCs w:val="16"/>
              </w:rPr>
              <w:t>0</w:t>
            </w:r>
          </w:p>
        </w:tc>
      </w:tr>
    </w:tbl>
    <w:p w14:paraId="1E7F61BE" w14:textId="7B200632" w:rsidR="00FD2733" w:rsidRPr="00E90208" w:rsidRDefault="00FD2733" w:rsidP="00FD2733">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13</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w:t>
      </w:r>
      <w:r w:rsidR="0057458A" w:rsidRPr="00E90208">
        <w:rPr>
          <w:b/>
          <w:bCs/>
          <w:color w:val="365F91" w:themeColor="accent1" w:themeShade="BF"/>
          <w:sz w:val="20"/>
          <w:szCs w:val="18"/>
        </w:rPr>
        <w:t>–</w:t>
      </w:r>
      <w:r w:rsidRPr="00E90208">
        <w:rPr>
          <w:b/>
          <w:bCs/>
          <w:color w:val="365F91" w:themeColor="accent1" w:themeShade="BF"/>
          <w:sz w:val="20"/>
          <w:szCs w:val="18"/>
        </w:rPr>
        <w:t xml:space="preserve"> </w:t>
      </w:r>
      <w:r w:rsidR="00CD600B" w:rsidRPr="00E90208">
        <w:rPr>
          <w:b/>
          <w:bCs/>
          <w:color w:val="365F91" w:themeColor="accent1" w:themeShade="BF"/>
          <w:sz w:val="20"/>
          <w:szCs w:val="18"/>
        </w:rPr>
        <w:t xml:space="preserve">vSBC </w:t>
      </w:r>
      <w:r w:rsidR="0057458A" w:rsidRPr="00E90208">
        <w:rPr>
          <w:b/>
          <w:bCs/>
          <w:color w:val="365F91" w:themeColor="accent1" w:themeShade="BF"/>
          <w:sz w:val="20"/>
          <w:szCs w:val="18"/>
        </w:rPr>
        <w:t>T</w:t>
      </w:r>
      <w:r w:rsidR="00CD600B" w:rsidRPr="00E90208">
        <w:rPr>
          <w:b/>
          <w:bCs/>
          <w:color w:val="365F91" w:themeColor="accent1" w:themeShade="BF"/>
          <w:sz w:val="20"/>
          <w:szCs w:val="18"/>
        </w:rPr>
        <w:t>U-Video-Traffic-10-Active-Calls</w:t>
      </w:r>
      <w:r w:rsidR="0057458A"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1D77118E" w14:textId="77777777" w:rsidR="0057458A" w:rsidRPr="00E90208" w:rsidRDefault="0057458A" w:rsidP="00FD2733">
      <w:pPr>
        <w:spacing w:after="200"/>
        <w:jc w:val="center"/>
        <w:rPr>
          <w:b/>
          <w:bCs/>
          <w:color w:val="365F91" w:themeColor="accent1" w:themeShade="BF"/>
          <w:sz w:val="20"/>
          <w:szCs w:val="18"/>
        </w:rPr>
      </w:pPr>
    </w:p>
    <w:p w14:paraId="17D56E13" w14:textId="77777777" w:rsidR="00FD2733" w:rsidRPr="00CD6E3E" w:rsidRDefault="00FD2733" w:rsidP="008964F1">
      <w:pPr>
        <w:pStyle w:val="Heading4"/>
      </w:pPr>
      <w:bookmarkStart w:id="316" w:name="_Toc448760001"/>
      <w:bookmarkStart w:id="317" w:name="_Toc452390011"/>
      <w:r w:rsidRPr="00CD6E3E">
        <w:t>vSBC-TU-Video-Traffic-5-</w:t>
      </w:r>
      <w:bookmarkEnd w:id="316"/>
      <w:r w:rsidRPr="00CD6E3E">
        <w:t>Active Calls</w:t>
      </w:r>
      <w:bookmarkEnd w:id="317"/>
    </w:p>
    <w:p w14:paraId="71EC7D48" w14:textId="77777777" w:rsidR="00FD2733" w:rsidRPr="004057AF" w:rsidRDefault="00FD2733" w:rsidP="00FD2733">
      <w:pPr>
        <w:ind w:left="2127" w:hanging="2127"/>
        <w:rPr>
          <w:bCs/>
          <w:i/>
        </w:rPr>
      </w:pPr>
      <w:r w:rsidRPr="004057AF">
        <w:rPr>
          <w:bCs/>
          <w:i/>
        </w:rPr>
        <w:t>Target:</w:t>
      </w:r>
    </w:p>
    <w:p w14:paraId="188F1DB5" w14:textId="77777777" w:rsidR="00FD2733" w:rsidRPr="004057AF" w:rsidRDefault="00FD2733" w:rsidP="00FD2733">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TU Video traffic with 5 Active Calls.</w:t>
      </w:r>
    </w:p>
    <w:p w14:paraId="4573679E" w14:textId="77777777" w:rsidR="00FD2733" w:rsidRPr="004057AF" w:rsidRDefault="00FD2733" w:rsidP="00FD2733">
      <w:pPr>
        <w:spacing w:after="0"/>
        <w:rPr>
          <w:sz w:val="20"/>
          <w:szCs w:val="20"/>
        </w:rPr>
      </w:pPr>
    </w:p>
    <w:p w14:paraId="775B0172" w14:textId="77777777" w:rsidR="00FD2733" w:rsidRPr="004057AF" w:rsidRDefault="00FD2733" w:rsidP="00FD2733">
      <w:pPr>
        <w:rPr>
          <w:bCs/>
          <w:i/>
        </w:rPr>
      </w:pPr>
      <w:r w:rsidRPr="004057AF">
        <w:rPr>
          <w:bCs/>
          <w:i/>
        </w:rPr>
        <w:t>Further data:</w:t>
      </w:r>
      <w:r w:rsidRPr="004057AF">
        <w:rPr>
          <w:i/>
        </w:rPr>
        <w:tab/>
      </w:r>
    </w:p>
    <w:p w14:paraId="79536593" w14:textId="169AA999"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 xml:space="preserve">about </w:t>
      </w:r>
      <w:r w:rsidR="004235CD" w:rsidRPr="004057AF">
        <w:rPr>
          <w:sz w:val="20"/>
          <w:szCs w:val="20"/>
        </w:rPr>
        <w:t xml:space="preserve">2 </w:t>
      </w:r>
      <w:r w:rsidRPr="004057AF">
        <w:rPr>
          <w:sz w:val="20"/>
          <w:szCs w:val="20"/>
        </w:rPr>
        <w:t>hours</w:t>
      </w:r>
      <w:r w:rsidR="004235CD" w:rsidRPr="004057AF">
        <w:rPr>
          <w:sz w:val="20"/>
          <w:szCs w:val="20"/>
        </w:rPr>
        <w:t xml:space="preserve"> 10 minutes</w:t>
      </w:r>
    </w:p>
    <w:p w14:paraId="0F6CBFA7" w14:textId="3817EF70"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 xml:space="preserve">TU </w:t>
      </w:r>
      <w:r w:rsidR="00A83C62" w:rsidRPr="004057AF">
        <w:rPr>
          <w:sz w:val="20"/>
          <w:szCs w:val="20"/>
        </w:rPr>
        <w:t>VIDEO</w:t>
      </w:r>
    </w:p>
    <w:p w14:paraId="5A0117E6" w14:textId="48634433" w:rsidR="00FD2733" w:rsidRPr="00CD6E3E" w:rsidRDefault="00FD2733" w:rsidP="00E752D4">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w:t>
      </w:r>
      <w:r w:rsidRPr="00724A5F">
        <w:rPr>
          <w:sz w:val="20"/>
          <w:szCs w:val="20"/>
          <w:lang w:val="it-IT"/>
        </w:rPr>
        <w:tab/>
      </w:r>
      <w:r w:rsidRPr="00724A5F">
        <w:rPr>
          <w:sz w:val="20"/>
          <w:szCs w:val="20"/>
          <w:lang w:val="it-IT"/>
        </w:rPr>
        <w:tab/>
      </w:r>
      <w:r w:rsidR="0057458A" w:rsidRPr="00CD6E3E">
        <w:rPr>
          <w:sz w:val="20"/>
          <w:szCs w:val="20"/>
          <w:lang w:val="it-IT"/>
        </w:rPr>
        <w:tab/>
      </w:r>
      <w:r w:rsidRPr="00CD6E3E">
        <w:rPr>
          <w:sz w:val="20"/>
          <w:szCs w:val="20"/>
          <w:lang w:val="it-IT"/>
        </w:rPr>
        <w:t>VP8</w:t>
      </w:r>
      <w:r w:rsidR="00A151EC" w:rsidRPr="00CD6E3E">
        <w:rPr>
          <w:sz w:val="20"/>
          <w:szCs w:val="20"/>
          <w:lang w:val="it-IT"/>
        </w:rPr>
        <w:t>(VGA)</w:t>
      </w:r>
      <w:r w:rsidRPr="00CD6E3E">
        <w:rPr>
          <w:sz w:val="20"/>
          <w:szCs w:val="20"/>
          <w:lang w:val="it-IT"/>
        </w:rPr>
        <w:t>-AVC</w:t>
      </w:r>
      <w:r w:rsidR="00A151EC" w:rsidRPr="00CD6E3E">
        <w:rPr>
          <w:sz w:val="20"/>
          <w:szCs w:val="20"/>
          <w:lang w:val="it-IT"/>
        </w:rPr>
        <w:t>(VGA)</w:t>
      </w:r>
    </w:p>
    <w:p w14:paraId="76FEAF2A" w14:textId="77777777" w:rsidR="00FD2733" w:rsidRPr="004057AF" w:rsidRDefault="00FD2733" w:rsidP="00E752D4">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233C3A50" w14:textId="04915718" w:rsidR="00A151EC" w:rsidRPr="004057AF" w:rsidRDefault="00A151EC" w:rsidP="00E752D4">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5895C41C" w14:textId="77777777" w:rsidR="00A151EC" w:rsidRPr="004057AF" w:rsidRDefault="00A151EC" w:rsidP="00082751">
      <w:pPr>
        <w:tabs>
          <w:tab w:val="num" w:pos="1068"/>
        </w:tabs>
        <w:spacing w:after="0"/>
        <w:ind w:left="426"/>
        <w:jc w:val="left"/>
        <w:rPr>
          <w:sz w:val="20"/>
          <w:szCs w:val="20"/>
        </w:rPr>
      </w:pPr>
    </w:p>
    <w:p w14:paraId="2392CB95" w14:textId="77777777" w:rsidR="00FD2733" w:rsidRPr="004057AF" w:rsidRDefault="00FD2733" w:rsidP="00FD2733">
      <w:pPr>
        <w:spacing w:after="0"/>
        <w:rPr>
          <w:sz w:val="20"/>
          <w:szCs w:val="20"/>
        </w:rPr>
      </w:pPr>
    </w:p>
    <w:p w14:paraId="5198C734" w14:textId="77777777" w:rsidR="00FD2733" w:rsidRPr="004057AF" w:rsidRDefault="00FD2733" w:rsidP="00FD2733">
      <w:pPr>
        <w:rPr>
          <w:bCs/>
          <w:i/>
        </w:rPr>
      </w:pPr>
      <w:r w:rsidRPr="004057AF">
        <w:rPr>
          <w:bCs/>
          <w:i/>
        </w:rPr>
        <w:t xml:space="preserve">Results:  </w:t>
      </w:r>
    </w:p>
    <w:tbl>
      <w:tblPr>
        <w:tblStyle w:val="Grigliatabella2"/>
        <w:tblW w:w="9351" w:type="dxa"/>
        <w:jc w:val="center"/>
        <w:tblLayout w:type="fixed"/>
        <w:tblLook w:val="04A0" w:firstRow="1" w:lastRow="0" w:firstColumn="1" w:lastColumn="0" w:noHBand="0" w:noVBand="1"/>
      </w:tblPr>
      <w:tblGrid>
        <w:gridCol w:w="992"/>
        <w:gridCol w:w="1134"/>
        <w:gridCol w:w="709"/>
        <w:gridCol w:w="704"/>
        <w:gridCol w:w="585"/>
        <w:gridCol w:w="993"/>
        <w:gridCol w:w="1275"/>
        <w:gridCol w:w="993"/>
        <w:gridCol w:w="992"/>
        <w:gridCol w:w="974"/>
      </w:tblGrid>
      <w:tr w:rsidR="00FD2733" w:rsidRPr="004057AF" w14:paraId="34394430" w14:textId="77777777" w:rsidTr="00B81C8A">
        <w:trPr>
          <w:jc w:val="center"/>
        </w:trPr>
        <w:tc>
          <w:tcPr>
            <w:tcW w:w="992" w:type="dxa"/>
          </w:tcPr>
          <w:p w14:paraId="6D1EF8F2" w14:textId="77777777" w:rsidR="00FD2733" w:rsidRPr="00E90208" w:rsidRDefault="00FD2733" w:rsidP="00FD2733">
            <w:pPr>
              <w:jc w:val="center"/>
              <w:rPr>
                <w:b/>
                <w:sz w:val="16"/>
                <w:szCs w:val="16"/>
              </w:rPr>
            </w:pPr>
            <w:r w:rsidRPr="00E90208">
              <w:rPr>
                <w:b/>
                <w:sz w:val="16"/>
                <w:szCs w:val="16"/>
              </w:rPr>
              <w:lastRenderedPageBreak/>
              <w:t>NODE TYPE</w:t>
            </w:r>
          </w:p>
        </w:tc>
        <w:tc>
          <w:tcPr>
            <w:tcW w:w="1134" w:type="dxa"/>
          </w:tcPr>
          <w:p w14:paraId="58413AB2" w14:textId="77777777" w:rsidR="00FD2733" w:rsidRPr="00E90208" w:rsidRDefault="00FD2733" w:rsidP="00FD2733">
            <w:pPr>
              <w:jc w:val="center"/>
              <w:rPr>
                <w:b/>
                <w:sz w:val="16"/>
                <w:szCs w:val="16"/>
              </w:rPr>
            </w:pPr>
            <w:r w:rsidRPr="00E90208">
              <w:rPr>
                <w:b/>
                <w:sz w:val="16"/>
                <w:szCs w:val="16"/>
              </w:rPr>
              <w:t>TOTAL</w:t>
            </w:r>
          </w:p>
          <w:p w14:paraId="5975B653" w14:textId="77777777" w:rsidR="00FD2733" w:rsidRPr="00E90208" w:rsidRDefault="00FD2733" w:rsidP="00FD2733">
            <w:pPr>
              <w:jc w:val="center"/>
              <w:rPr>
                <w:b/>
                <w:sz w:val="16"/>
                <w:szCs w:val="16"/>
              </w:rPr>
            </w:pPr>
            <w:r w:rsidRPr="00E90208">
              <w:rPr>
                <w:b/>
                <w:sz w:val="16"/>
                <w:szCs w:val="16"/>
              </w:rPr>
              <w:t>ACTIVE SESSIONS</w:t>
            </w:r>
          </w:p>
        </w:tc>
        <w:tc>
          <w:tcPr>
            <w:tcW w:w="709" w:type="dxa"/>
          </w:tcPr>
          <w:p w14:paraId="13E06B11" w14:textId="77777777" w:rsidR="00FD2733" w:rsidRPr="00E90208" w:rsidRDefault="00FD2733" w:rsidP="00FD2733">
            <w:pPr>
              <w:jc w:val="center"/>
              <w:rPr>
                <w:b/>
                <w:sz w:val="16"/>
                <w:szCs w:val="16"/>
              </w:rPr>
            </w:pPr>
            <w:r w:rsidRPr="00E90208">
              <w:rPr>
                <w:b/>
                <w:sz w:val="16"/>
                <w:szCs w:val="16"/>
              </w:rPr>
              <w:t>CHT</w:t>
            </w:r>
          </w:p>
          <w:p w14:paraId="237827A5" w14:textId="77777777" w:rsidR="00FD2733" w:rsidRPr="00E90208" w:rsidRDefault="00FD2733" w:rsidP="00FD2733">
            <w:pPr>
              <w:jc w:val="center"/>
              <w:rPr>
                <w:b/>
                <w:sz w:val="16"/>
                <w:szCs w:val="16"/>
              </w:rPr>
            </w:pPr>
            <w:r w:rsidRPr="00E90208">
              <w:rPr>
                <w:b/>
                <w:sz w:val="16"/>
                <w:szCs w:val="16"/>
              </w:rPr>
              <w:t>[sec]</w:t>
            </w:r>
          </w:p>
        </w:tc>
        <w:tc>
          <w:tcPr>
            <w:tcW w:w="704" w:type="dxa"/>
          </w:tcPr>
          <w:p w14:paraId="5395AED2" w14:textId="77777777" w:rsidR="00FD2733" w:rsidRPr="00E90208" w:rsidRDefault="00FD2733" w:rsidP="00FD2733">
            <w:pPr>
              <w:jc w:val="center"/>
              <w:rPr>
                <w:b/>
                <w:sz w:val="16"/>
                <w:szCs w:val="16"/>
              </w:rPr>
            </w:pPr>
            <w:r w:rsidRPr="00E90208">
              <w:rPr>
                <w:b/>
                <w:sz w:val="16"/>
                <w:szCs w:val="16"/>
              </w:rPr>
              <w:t>CPS</w:t>
            </w:r>
          </w:p>
        </w:tc>
        <w:tc>
          <w:tcPr>
            <w:tcW w:w="585" w:type="dxa"/>
          </w:tcPr>
          <w:p w14:paraId="30608BE0" w14:textId="77777777" w:rsidR="00FD2733" w:rsidRPr="00E90208" w:rsidRDefault="00FD2733" w:rsidP="00FD2733">
            <w:pPr>
              <w:jc w:val="center"/>
              <w:rPr>
                <w:b/>
                <w:sz w:val="16"/>
                <w:szCs w:val="16"/>
              </w:rPr>
            </w:pPr>
            <w:r w:rsidRPr="00E90208">
              <w:rPr>
                <w:b/>
                <w:sz w:val="16"/>
                <w:szCs w:val="16"/>
              </w:rPr>
              <w:t xml:space="preserve">CPU LOAD </w:t>
            </w:r>
          </w:p>
          <w:p w14:paraId="02E2E533" w14:textId="77777777" w:rsidR="00FD2733" w:rsidRPr="00E90208" w:rsidRDefault="00FD2733" w:rsidP="00FD2733">
            <w:pPr>
              <w:jc w:val="center"/>
              <w:rPr>
                <w:b/>
                <w:sz w:val="16"/>
                <w:szCs w:val="16"/>
              </w:rPr>
            </w:pPr>
            <w:r w:rsidRPr="00E90208">
              <w:rPr>
                <w:b/>
                <w:sz w:val="16"/>
                <w:szCs w:val="16"/>
              </w:rPr>
              <w:t>[%]</w:t>
            </w:r>
          </w:p>
        </w:tc>
        <w:tc>
          <w:tcPr>
            <w:tcW w:w="993" w:type="dxa"/>
          </w:tcPr>
          <w:p w14:paraId="557F7A51" w14:textId="77777777" w:rsidR="00FD2733" w:rsidRPr="00E90208" w:rsidRDefault="00FD2733" w:rsidP="00FD2733">
            <w:pPr>
              <w:jc w:val="center"/>
              <w:rPr>
                <w:b/>
                <w:sz w:val="16"/>
                <w:szCs w:val="16"/>
              </w:rPr>
            </w:pPr>
            <w:r w:rsidRPr="00E90208">
              <w:rPr>
                <w:b/>
                <w:sz w:val="16"/>
                <w:szCs w:val="16"/>
              </w:rPr>
              <w:t>MEM.</w:t>
            </w:r>
          </w:p>
          <w:p w14:paraId="16845663" w14:textId="77777777" w:rsidR="00FD2733" w:rsidRPr="00E90208" w:rsidRDefault="00FD2733" w:rsidP="00FD2733">
            <w:pPr>
              <w:jc w:val="center"/>
              <w:rPr>
                <w:b/>
                <w:sz w:val="16"/>
                <w:szCs w:val="16"/>
              </w:rPr>
            </w:pPr>
            <w:r w:rsidRPr="00E90208">
              <w:rPr>
                <w:b/>
                <w:sz w:val="16"/>
                <w:szCs w:val="16"/>
              </w:rPr>
              <w:t>USAGE</w:t>
            </w:r>
          </w:p>
          <w:p w14:paraId="6DF2E017" w14:textId="77777777" w:rsidR="00FD2733" w:rsidRPr="00E90208" w:rsidRDefault="00FD2733" w:rsidP="00FD2733">
            <w:pPr>
              <w:jc w:val="center"/>
              <w:rPr>
                <w:b/>
                <w:sz w:val="16"/>
                <w:szCs w:val="16"/>
              </w:rPr>
            </w:pPr>
            <w:r w:rsidRPr="00E90208">
              <w:rPr>
                <w:b/>
                <w:sz w:val="16"/>
                <w:szCs w:val="16"/>
              </w:rPr>
              <w:t>[GB]</w:t>
            </w:r>
          </w:p>
        </w:tc>
        <w:tc>
          <w:tcPr>
            <w:tcW w:w="1275" w:type="dxa"/>
          </w:tcPr>
          <w:p w14:paraId="198BC12D" w14:textId="77777777" w:rsidR="00FD2733" w:rsidRPr="00E90208" w:rsidRDefault="00FD2733" w:rsidP="00FD2733">
            <w:pPr>
              <w:jc w:val="center"/>
              <w:rPr>
                <w:b/>
                <w:sz w:val="16"/>
                <w:szCs w:val="16"/>
              </w:rPr>
            </w:pPr>
            <w:r w:rsidRPr="00E90208">
              <w:rPr>
                <w:b/>
                <w:sz w:val="16"/>
                <w:szCs w:val="16"/>
              </w:rPr>
              <w:t>THR</w:t>
            </w:r>
          </w:p>
          <w:p w14:paraId="217EA7B4" w14:textId="77777777" w:rsidR="00FD2733" w:rsidRPr="00E90208" w:rsidRDefault="00FD2733" w:rsidP="00FD2733">
            <w:pPr>
              <w:jc w:val="center"/>
              <w:rPr>
                <w:b/>
                <w:sz w:val="16"/>
                <w:szCs w:val="16"/>
              </w:rPr>
            </w:pPr>
            <w:r w:rsidRPr="00E90208">
              <w:rPr>
                <w:b/>
                <w:sz w:val="16"/>
                <w:szCs w:val="16"/>
              </w:rPr>
              <w:t>[bits/sec]</w:t>
            </w:r>
          </w:p>
        </w:tc>
        <w:tc>
          <w:tcPr>
            <w:tcW w:w="993" w:type="dxa"/>
          </w:tcPr>
          <w:p w14:paraId="12F45B64" w14:textId="77777777" w:rsidR="00FD2733" w:rsidRPr="00E90208" w:rsidRDefault="00FD2733" w:rsidP="00FD2733">
            <w:pPr>
              <w:jc w:val="center"/>
              <w:rPr>
                <w:b/>
                <w:sz w:val="16"/>
                <w:szCs w:val="16"/>
              </w:rPr>
            </w:pPr>
            <w:r w:rsidRPr="00E90208">
              <w:rPr>
                <w:b/>
                <w:sz w:val="16"/>
                <w:szCs w:val="16"/>
              </w:rPr>
              <w:t>TOTAL</w:t>
            </w:r>
          </w:p>
          <w:p w14:paraId="4362CB3E" w14:textId="77777777" w:rsidR="00FD2733" w:rsidRPr="00E90208" w:rsidRDefault="00FD2733" w:rsidP="00FD2733">
            <w:pPr>
              <w:jc w:val="center"/>
              <w:rPr>
                <w:b/>
                <w:sz w:val="16"/>
                <w:szCs w:val="16"/>
              </w:rPr>
            </w:pPr>
            <w:r w:rsidRPr="00E90208">
              <w:rPr>
                <w:b/>
                <w:sz w:val="16"/>
                <w:szCs w:val="16"/>
              </w:rPr>
              <w:t>CALLS</w:t>
            </w:r>
          </w:p>
        </w:tc>
        <w:tc>
          <w:tcPr>
            <w:tcW w:w="992" w:type="dxa"/>
          </w:tcPr>
          <w:p w14:paraId="401BE10A" w14:textId="77777777" w:rsidR="00FD2733" w:rsidRPr="00E90208" w:rsidRDefault="00FD2733" w:rsidP="00FD2733">
            <w:pPr>
              <w:jc w:val="center"/>
              <w:rPr>
                <w:b/>
                <w:sz w:val="16"/>
                <w:szCs w:val="16"/>
              </w:rPr>
            </w:pPr>
            <w:r w:rsidRPr="00E90208">
              <w:rPr>
                <w:b/>
                <w:sz w:val="16"/>
                <w:szCs w:val="16"/>
              </w:rPr>
              <w:t>FAILED</w:t>
            </w:r>
          </w:p>
          <w:p w14:paraId="08951C78" w14:textId="77777777" w:rsidR="00FD2733" w:rsidRPr="00E90208" w:rsidRDefault="00FD2733" w:rsidP="00FD2733">
            <w:pPr>
              <w:jc w:val="center"/>
              <w:rPr>
                <w:b/>
                <w:sz w:val="16"/>
                <w:szCs w:val="16"/>
              </w:rPr>
            </w:pPr>
            <w:r w:rsidRPr="00E90208">
              <w:rPr>
                <w:b/>
                <w:sz w:val="16"/>
                <w:szCs w:val="16"/>
              </w:rPr>
              <w:t>CALLS</w:t>
            </w:r>
          </w:p>
        </w:tc>
        <w:tc>
          <w:tcPr>
            <w:tcW w:w="974" w:type="dxa"/>
          </w:tcPr>
          <w:p w14:paraId="5B71E748" w14:textId="77777777" w:rsidR="00FD2733" w:rsidRPr="00E90208" w:rsidRDefault="00FD2733" w:rsidP="00FD2733">
            <w:pPr>
              <w:jc w:val="center"/>
              <w:rPr>
                <w:b/>
                <w:sz w:val="16"/>
                <w:szCs w:val="16"/>
              </w:rPr>
            </w:pPr>
            <w:r w:rsidRPr="00E90208">
              <w:rPr>
                <w:b/>
                <w:sz w:val="16"/>
                <w:szCs w:val="16"/>
              </w:rPr>
              <w:t>FAILURE</w:t>
            </w:r>
          </w:p>
          <w:p w14:paraId="3BC29E22" w14:textId="77777777" w:rsidR="00FD2733" w:rsidRPr="00E90208" w:rsidRDefault="00FD2733" w:rsidP="00FD2733">
            <w:pPr>
              <w:jc w:val="center"/>
              <w:rPr>
                <w:b/>
                <w:sz w:val="16"/>
                <w:szCs w:val="16"/>
              </w:rPr>
            </w:pPr>
            <w:r w:rsidRPr="00E90208">
              <w:rPr>
                <w:b/>
                <w:sz w:val="16"/>
                <w:szCs w:val="16"/>
              </w:rPr>
              <w:t>RATE</w:t>
            </w:r>
          </w:p>
        </w:tc>
      </w:tr>
      <w:tr w:rsidR="00FD2733" w:rsidRPr="004057AF" w14:paraId="3B97498C" w14:textId="77777777" w:rsidTr="00B81C8A">
        <w:trPr>
          <w:jc w:val="center"/>
        </w:trPr>
        <w:tc>
          <w:tcPr>
            <w:tcW w:w="992" w:type="dxa"/>
            <w:vAlign w:val="center"/>
          </w:tcPr>
          <w:p w14:paraId="13F9A401" w14:textId="77777777" w:rsidR="00FD2733" w:rsidRPr="004057AF" w:rsidRDefault="00FD2733" w:rsidP="00FD2733">
            <w:pPr>
              <w:jc w:val="center"/>
              <w:rPr>
                <w:sz w:val="16"/>
                <w:szCs w:val="16"/>
              </w:rPr>
            </w:pPr>
            <w:r w:rsidRPr="00E90208">
              <w:rPr>
                <w:sz w:val="16"/>
                <w:szCs w:val="16"/>
              </w:rPr>
              <w:t xml:space="preserve">VM1: </w:t>
            </w:r>
          </w:p>
          <w:p w14:paraId="6B15878A" w14:textId="77777777" w:rsidR="00FD2733" w:rsidRPr="004057AF" w:rsidRDefault="00FD2733" w:rsidP="00FD2733">
            <w:pPr>
              <w:jc w:val="center"/>
              <w:rPr>
                <w:sz w:val="16"/>
                <w:szCs w:val="16"/>
              </w:rPr>
            </w:pPr>
            <w:r w:rsidRPr="00E90208">
              <w:rPr>
                <w:sz w:val="16"/>
                <w:szCs w:val="16"/>
              </w:rPr>
              <w:t>FE-LB+</w:t>
            </w:r>
          </w:p>
          <w:p w14:paraId="33FD966B" w14:textId="77777777" w:rsidR="00FD2733" w:rsidRPr="00E90208" w:rsidRDefault="00FD2733" w:rsidP="00FD2733">
            <w:pPr>
              <w:jc w:val="center"/>
              <w:rPr>
                <w:color w:val="000000"/>
                <w:sz w:val="16"/>
                <w:szCs w:val="16"/>
              </w:rPr>
            </w:pPr>
            <w:r w:rsidRPr="00E90208">
              <w:rPr>
                <w:sz w:val="16"/>
                <w:szCs w:val="16"/>
              </w:rPr>
              <w:t>IBCF+OEM</w:t>
            </w:r>
          </w:p>
        </w:tc>
        <w:tc>
          <w:tcPr>
            <w:tcW w:w="1134" w:type="dxa"/>
            <w:vAlign w:val="center"/>
          </w:tcPr>
          <w:p w14:paraId="22806642" w14:textId="77777777" w:rsidR="00FD2733" w:rsidRPr="00E90208" w:rsidRDefault="00FD2733" w:rsidP="00FD2733">
            <w:pPr>
              <w:jc w:val="center"/>
              <w:rPr>
                <w:sz w:val="16"/>
                <w:szCs w:val="16"/>
              </w:rPr>
            </w:pPr>
            <w:r w:rsidRPr="00E90208">
              <w:rPr>
                <w:sz w:val="16"/>
                <w:szCs w:val="16"/>
              </w:rPr>
              <w:t>5</w:t>
            </w:r>
          </w:p>
        </w:tc>
        <w:tc>
          <w:tcPr>
            <w:tcW w:w="709" w:type="dxa"/>
            <w:vAlign w:val="center"/>
          </w:tcPr>
          <w:p w14:paraId="32DFAE38" w14:textId="466908C1" w:rsidR="00FD2733" w:rsidRPr="00E90208" w:rsidRDefault="00822EFF" w:rsidP="00FD2733">
            <w:pPr>
              <w:jc w:val="center"/>
              <w:rPr>
                <w:sz w:val="16"/>
                <w:szCs w:val="16"/>
              </w:rPr>
            </w:pPr>
            <w:r w:rsidRPr="00E90208">
              <w:rPr>
                <w:sz w:val="16"/>
                <w:szCs w:val="16"/>
              </w:rPr>
              <w:t>30</w:t>
            </w:r>
          </w:p>
        </w:tc>
        <w:tc>
          <w:tcPr>
            <w:tcW w:w="704" w:type="dxa"/>
            <w:vAlign w:val="center"/>
          </w:tcPr>
          <w:p w14:paraId="4A2B75AE" w14:textId="4681BA77" w:rsidR="00FD2733" w:rsidRPr="00E90208" w:rsidRDefault="00FB573A" w:rsidP="00FD2733">
            <w:pPr>
              <w:jc w:val="center"/>
              <w:rPr>
                <w:sz w:val="16"/>
                <w:szCs w:val="16"/>
              </w:rPr>
            </w:pPr>
            <w:r w:rsidRPr="00E90208">
              <w:rPr>
                <w:sz w:val="16"/>
                <w:szCs w:val="16"/>
              </w:rPr>
              <w:t>5 every 30 sec.</w:t>
            </w:r>
          </w:p>
        </w:tc>
        <w:tc>
          <w:tcPr>
            <w:tcW w:w="585" w:type="dxa"/>
            <w:vAlign w:val="center"/>
          </w:tcPr>
          <w:p w14:paraId="004E7E2A" w14:textId="79DB45B6" w:rsidR="00FD2733" w:rsidRPr="00E90208" w:rsidRDefault="00F936E5" w:rsidP="00FD2733">
            <w:pPr>
              <w:jc w:val="center"/>
              <w:rPr>
                <w:sz w:val="16"/>
                <w:szCs w:val="16"/>
              </w:rPr>
            </w:pPr>
            <w:r w:rsidRPr="00E90208">
              <w:rPr>
                <w:sz w:val="16"/>
                <w:szCs w:val="16"/>
              </w:rPr>
              <w:t>5,02</w:t>
            </w:r>
          </w:p>
        </w:tc>
        <w:tc>
          <w:tcPr>
            <w:tcW w:w="993" w:type="dxa"/>
            <w:vAlign w:val="center"/>
          </w:tcPr>
          <w:p w14:paraId="5E4ABE97" w14:textId="6C0E5931" w:rsidR="00FD2733" w:rsidRPr="00E90208" w:rsidRDefault="00C04CAE" w:rsidP="004F4F3D">
            <w:pPr>
              <w:jc w:val="center"/>
              <w:rPr>
                <w:sz w:val="16"/>
                <w:szCs w:val="16"/>
              </w:rPr>
            </w:pPr>
            <w:r w:rsidRPr="00E90208">
              <w:rPr>
                <w:sz w:val="16"/>
                <w:szCs w:val="16"/>
              </w:rPr>
              <w:t>10</w:t>
            </w:r>
          </w:p>
        </w:tc>
        <w:tc>
          <w:tcPr>
            <w:tcW w:w="1275" w:type="dxa"/>
            <w:vAlign w:val="center"/>
          </w:tcPr>
          <w:p w14:paraId="747E7C92" w14:textId="7D809339" w:rsidR="00FD2733" w:rsidRPr="00E90208" w:rsidRDefault="00443594" w:rsidP="00FD2733">
            <w:pPr>
              <w:jc w:val="center"/>
              <w:rPr>
                <w:sz w:val="16"/>
                <w:szCs w:val="16"/>
              </w:rPr>
            </w:pPr>
            <w:r w:rsidRPr="00E90208">
              <w:rPr>
                <w:sz w:val="16"/>
                <w:szCs w:val="16"/>
              </w:rPr>
              <w:t>1,8</w:t>
            </w:r>
          </w:p>
        </w:tc>
        <w:tc>
          <w:tcPr>
            <w:tcW w:w="993" w:type="dxa"/>
            <w:vAlign w:val="center"/>
          </w:tcPr>
          <w:p w14:paraId="337DF3D6" w14:textId="489CFD99" w:rsidR="00FD2733" w:rsidRPr="00E90208" w:rsidRDefault="00E06733" w:rsidP="00FD2733">
            <w:pPr>
              <w:jc w:val="center"/>
              <w:rPr>
                <w:sz w:val="16"/>
                <w:szCs w:val="16"/>
              </w:rPr>
            </w:pPr>
            <w:r w:rsidRPr="00E90208">
              <w:rPr>
                <w:sz w:val="16"/>
                <w:szCs w:val="16"/>
              </w:rPr>
              <w:t>1285</w:t>
            </w:r>
          </w:p>
        </w:tc>
        <w:tc>
          <w:tcPr>
            <w:tcW w:w="992" w:type="dxa"/>
            <w:vAlign w:val="center"/>
          </w:tcPr>
          <w:p w14:paraId="020029E5" w14:textId="49B9B537" w:rsidR="00FD2733" w:rsidRPr="00E90208" w:rsidRDefault="00E06733" w:rsidP="00FD2733">
            <w:pPr>
              <w:jc w:val="center"/>
              <w:rPr>
                <w:sz w:val="16"/>
                <w:szCs w:val="16"/>
              </w:rPr>
            </w:pPr>
            <w:r w:rsidRPr="00E90208">
              <w:rPr>
                <w:sz w:val="16"/>
                <w:szCs w:val="16"/>
              </w:rPr>
              <w:t>0</w:t>
            </w:r>
          </w:p>
        </w:tc>
        <w:tc>
          <w:tcPr>
            <w:tcW w:w="974" w:type="dxa"/>
            <w:vAlign w:val="center"/>
          </w:tcPr>
          <w:p w14:paraId="5B53DECD" w14:textId="7469E8A0" w:rsidR="00FD2733" w:rsidRPr="00E90208" w:rsidRDefault="00E06733" w:rsidP="00FD2733">
            <w:pPr>
              <w:jc w:val="center"/>
              <w:rPr>
                <w:sz w:val="16"/>
                <w:szCs w:val="16"/>
              </w:rPr>
            </w:pPr>
            <w:r w:rsidRPr="00E90208">
              <w:rPr>
                <w:sz w:val="16"/>
                <w:szCs w:val="16"/>
              </w:rPr>
              <w:t>0</w:t>
            </w:r>
          </w:p>
        </w:tc>
      </w:tr>
      <w:tr w:rsidR="00FD2733" w:rsidRPr="004057AF" w14:paraId="5C8550FA" w14:textId="77777777" w:rsidTr="00B81C8A">
        <w:trPr>
          <w:jc w:val="center"/>
        </w:trPr>
        <w:tc>
          <w:tcPr>
            <w:tcW w:w="992" w:type="dxa"/>
            <w:vAlign w:val="center"/>
          </w:tcPr>
          <w:p w14:paraId="35ED5FFE" w14:textId="77777777" w:rsidR="00FD2733" w:rsidRPr="00E90208" w:rsidRDefault="00FD2733" w:rsidP="00FD2733">
            <w:pPr>
              <w:jc w:val="center"/>
              <w:rPr>
                <w:sz w:val="16"/>
                <w:szCs w:val="16"/>
              </w:rPr>
            </w:pPr>
            <w:r w:rsidRPr="00E90208">
              <w:rPr>
                <w:sz w:val="16"/>
                <w:szCs w:val="16"/>
              </w:rPr>
              <w:t xml:space="preserve">VM2: </w:t>
            </w:r>
          </w:p>
          <w:p w14:paraId="6E886ED5" w14:textId="77777777" w:rsidR="00FD2733" w:rsidRPr="00E90208" w:rsidRDefault="00FD2733" w:rsidP="00FD2733">
            <w:pPr>
              <w:jc w:val="center"/>
              <w:rPr>
                <w:sz w:val="16"/>
                <w:szCs w:val="16"/>
              </w:rPr>
            </w:pPr>
            <w:r w:rsidRPr="00E90208">
              <w:rPr>
                <w:sz w:val="16"/>
                <w:szCs w:val="16"/>
              </w:rPr>
              <w:t>(VDU2 - BGF1)</w:t>
            </w:r>
          </w:p>
        </w:tc>
        <w:tc>
          <w:tcPr>
            <w:tcW w:w="1134" w:type="dxa"/>
            <w:vAlign w:val="center"/>
          </w:tcPr>
          <w:p w14:paraId="0310E03D" w14:textId="77777777" w:rsidR="00FD2733" w:rsidRPr="00E90208" w:rsidRDefault="00FD2733" w:rsidP="00FD2733">
            <w:pPr>
              <w:jc w:val="center"/>
              <w:rPr>
                <w:sz w:val="16"/>
                <w:szCs w:val="16"/>
              </w:rPr>
            </w:pPr>
            <w:r w:rsidRPr="00E90208">
              <w:rPr>
                <w:sz w:val="16"/>
                <w:szCs w:val="16"/>
              </w:rPr>
              <w:t>5</w:t>
            </w:r>
          </w:p>
        </w:tc>
        <w:tc>
          <w:tcPr>
            <w:tcW w:w="709" w:type="dxa"/>
            <w:vAlign w:val="center"/>
          </w:tcPr>
          <w:p w14:paraId="39772534" w14:textId="1E0E46AD" w:rsidR="00FD2733" w:rsidRPr="00E90208" w:rsidRDefault="00822EFF" w:rsidP="00FD2733">
            <w:pPr>
              <w:jc w:val="center"/>
              <w:rPr>
                <w:sz w:val="16"/>
                <w:szCs w:val="16"/>
              </w:rPr>
            </w:pPr>
            <w:r w:rsidRPr="00E90208">
              <w:rPr>
                <w:sz w:val="16"/>
                <w:szCs w:val="16"/>
              </w:rPr>
              <w:t>30</w:t>
            </w:r>
          </w:p>
        </w:tc>
        <w:tc>
          <w:tcPr>
            <w:tcW w:w="704" w:type="dxa"/>
            <w:vAlign w:val="center"/>
          </w:tcPr>
          <w:p w14:paraId="2ADB19B4" w14:textId="24BA1AC3" w:rsidR="00FD2733" w:rsidRPr="00E90208" w:rsidRDefault="00FB573A" w:rsidP="00FD2733">
            <w:pPr>
              <w:jc w:val="center"/>
              <w:rPr>
                <w:sz w:val="16"/>
                <w:szCs w:val="16"/>
              </w:rPr>
            </w:pPr>
            <w:r w:rsidRPr="00E90208">
              <w:rPr>
                <w:sz w:val="16"/>
                <w:szCs w:val="16"/>
              </w:rPr>
              <w:t>5 every 30 sec.</w:t>
            </w:r>
          </w:p>
        </w:tc>
        <w:tc>
          <w:tcPr>
            <w:tcW w:w="585" w:type="dxa"/>
            <w:vAlign w:val="center"/>
          </w:tcPr>
          <w:p w14:paraId="3275E8C1" w14:textId="12A1825C" w:rsidR="00FD2733" w:rsidRPr="00E90208" w:rsidRDefault="00F936E5" w:rsidP="00FD2733">
            <w:pPr>
              <w:jc w:val="center"/>
              <w:rPr>
                <w:sz w:val="16"/>
                <w:szCs w:val="16"/>
              </w:rPr>
            </w:pPr>
            <w:r w:rsidRPr="00E90208">
              <w:rPr>
                <w:sz w:val="16"/>
                <w:szCs w:val="16"/>
              </w:rPr>
              <w:t>48,24</w:t>
            </w:r>
          </w:p>
        </w:tc>
        <w:tc>
          <w:tcPr>
            <w:tcW w:w="993" w:type="dxa"/>
            <w:vAlign w:val="center"/>
          </w:tcPr>
          <w:p w14:paraId="706F1033" w14:textId="5912BCE4" w:rsidR="00FD2733" w:rsidRPr="00E90208" w:rsidRDefault="00C04CAE" w:rsidP="004F4F3D">
            <w:pPr>
              <w:jc w:val="center"/>
              <w:rPr>
                <w:sz w:val="16"/>
                <w:szCs w:val="16"/>
              </w:rPr>
            </w:pPr>
            <w:r w:rsidRPr="00E90208">
              <w:rPr>
                <w:sz w:val="16"/>
                <w:szCs w:val="16"/>
              </w:rPr>
              <w:t>2,4</w:t>
            </w:r>
          </w:p>
        </w:tc>
        <w:tc>
          <w:tcPr>
            <w:tcW w:w="1275" w:type="dxa"/>
            <w:vAlign w:val="center"/>
          </w:tcPr>
          <w:p w14:paraId="6FCD576E" w14:textId="3EE55CE1" w:rsidR="00FD2733" w:rsidRPr="00E90208" w:rsidRDefault="00443594" w:rsidP="00FD2733">
            <w:pPr>
              <w:jc w:val="center"/>
              <w:rPr>
                <w:sz w:val="16"/>
                <w:szCs w:val="16"/>
              </w:rPr>
            </w:pPr>
            <w:r w:rsidRPr="00E90208">
              <w:rPr>
                <w:sz w:val="16"/>
                <w:szCs w:val="16"/>
              </w:rPr>
              <w:t>4200</w:t>
            </w:r>
          </w:p>
        </w:tc>
        <w:tc>
          <w:tcPr>
            <w:tcW w:w="993" w:type="dxa"/>
            <w:vAlign w:val="center"/>
          </w:tcPr>
          <w:p w14:paraId="33A00E2C" w14:textId="00290CB8" w:rsidR="00FD2733" w:rsidRPr="00E90208" w:rsidRDefault="00E06733" w:rsidP="00FD2733">
            <w:pPr>
              <w:jc w:val="center"/>
              <w:rPr>
                <w:sz w:val="16"/>
                <w:szCs w:val="16"/>
              </w:rPr>
            </w:pPr>
            <w:r w:rsidRPr="00E90208">
              <w:rPr>
                <w:sz w:val="16"/>
                <w:szCs w:val="16"/>
              </w:rPr>
              <w:t>1285</w:t>
            </w:r>
          </w:p>
        </w:tc>
        <w:tc>
          <w:tcPr>
            <w:tcW w:w="992" w:type="dxa"/>
            <w:vAlign w:val="center"/>
          </w:tcPr>
          <w:p w14:paraId="1E4C8787" w14:textId="41D98E50" w:rsidR="00FD2733" w:rsidRPr="00E90208" w:rsidRDefault="00E06733" w:rsidP="00FD2733">
            <w:pPr>
              <w:jc w:val="center"/>
              <w:rPr>
                <w:sz w:val="16"/>
                <w:szCs w:val="16"/>
              </w:rPr>
            </w:pPr>
            <w:r w:rsidRPr="00E90208">
              <w:rPr>
                <w:sz w:val="16"/>
                <w:szCs w:val="16"/>
              </w:rPr>
              <w:t>0</w:t>
            </w:r>
          </w:p>
        </w:tc>
        <w:tc>
          <w:tcPr>
            <w:tcW w:w="974" w:type="dxa"/>
            <w:vAlign w:val="center"/>
          </w:tcPr>
          <w:p w14:paraId="78F7FBD7" w14:textId="523577FE" w:rsidR="00FD2733" w:rsidRPr="00E90208" w:rsidRDefault="00E06733" w:rsidP="00FD2733">
            <w:pPr>
              <w:jc w:val="center"/>
              <w:rPr>
                <w:sz w:val="16"/>
                <w:szCs w:val="16"/>
              </w:rPr>
            </w:pPr>
            <w:r w:rsidRPr="00E90208">
              <w:rPr>
                <w:sz w:val="16"/>
                <w:szCs w:val="16"/>
              </w:rPr>
              <w:t>0</w:t>
            </w:r>
          </w:p>
        </w:tc>
      </w:tr>
    </w:tbl>
    <w:p w14:paraId="018079FD" w14:textId="684926D5" w:rsidR="00FD2733" w:rsidRPr="00E90208" w:rsidRDefault="00FD2733" w:rsidP="00FD2733">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14</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 </w:t>
      </w:r>
      <w:r w:rsidR="00CD600B" w:rsidRPr="00E90208">
        <w:rPr>
          <w:b/>
          <w:bCs/>
          <w:color w:val="365F91" w:themeColor="accent1" w:themeShade="BF"/>
          <w:sz w:val="20"/>
          <w:szCs w:val="18"/>
        </w:rPr>
        <w:t xml:space="preserve">vSBC </w:t>
      </w:r>
      <w:r w:rsidR="00FC2C02" w:rsidRPr="00E90208">
        <w:rPr>
          <w:b/>
          <w:bCs/>
          <w:color w:val="365F91" w:themeColor="accent1" w:themeShade="BF"/>
          <w:sz w:val="20"/>
          <w:szCs w:val="18"/>
        </w:rPr>
        <w:t>TU-Video-Traffic-5-Active Calls</w:t>
      </w:r>
      <w:r w:rsidR="0057458A" w:rsidRPr="00E90208">
        <w:rPr>
          <w:b/>
          <w:bCs/>
          <w:color w:val="365F91" w:themeColor="accent1" w:themeShade="BF"/>
          <w:sz w:val="20"/>
          <w:szCs w:val="18"/>
        </w:rPr>
        <w:t xml:space="preserve"> </w:t>
      </w:r>
      <w:r w:rsidRPr="00E90208">
        <w:rPr>
          <w:b/>
          <w:bCs/>
          <w:color w:val="365F91" w:themeColor="accent1" w:themeShade="BF"/>
          <w:sz w:val="20"/>
          <w:szCs w:val="18"/>
        </w:rPr>
        <w:t>Results</w:t>
      </w:r>
    </w:p>
    <w:p w14:paraId="0021FD29" w14:textId="7706BC18" w:rsidR="00A546D2" w:rsidRPr="00E90208" w:rsidRDefault="00A546D2" w:rsidP="00DB5160">
      <w:pPr>
        <w:spacing w:after="200"/>
        <w:rPr>
          <w:b/>
          <w:bCs/>
          <w:color w:val="365F91" w:themeColor="accent1" w:themeShade="BF"/>
          <w:sz w:val="20"/>
          <w:szCs w:val="18"/>
        </w:rPr>
      </w:pPr>
    </w:p>
    <w:p w14:paraId="7ED73094" w14:textId="77777777" w:rsidR="00A151EC" w:rsidRPr="00E90208" w:rsidRDefault="00A151EC" w:rsidP="00DB5160">
      <w:pPr>
        <w:spacing w:after="200"/>
        <w:rPr>
          <w:b/>
          <w:bCs/>
          <w:color w:val="365F91" w:themeColor="accent1" w:themeShade="BF"/>
          <w:sz w:val="20"/>
          <w:szCs w:val="18"/>
        </w:rPr>
      </w:pPr>
    </w:p>
    <w:p w14:paraId="080F3E6F" w14:textId="74F7E5AB" w:rsidR="00A151EC" w:rsidRPr="00CD6E3E" w:rsidRDefault="00A151EC" w:rsidP="008964F1">
      <w:pPr>
        <w:pStyle w:val="Heading4"/>
      </w:pPr>
      <w:r w:rsidRPr="00CD6E3E">
        <w:t>vSBC-TU-Video-Traffic-1-Active Calls</w:t>
      </w:r>
    </w:p>
    <w:p w14:paraId="4BDAD6DB" w14:textId="77777777" w:rsidR="00A151EC" w:rsidRPr="004057AF" w:rsidRDefault="00A151EC" w:rsidP="00A151EC">
      <w:pPr>
        <w:ind w:left="2127" w:hanging="2127"/>
        <w:rPr>
          <w:bCs/>
          <w:i/>
        </w:rPr>
      </w:pPr>
      <w:r w:rsidRPr="004057AF">
        <w:rPr>
          <w:bCs/>
          <w:i/>
        </w:rPr>
        <w:t>Target:</w:t>
      </w:r>
    </w:p>
    <w:p w14:paraId="257161AF" w14:textId="6816E02C" w:rsidR="00A151EC" w:rsidRPr="004057AF" w:rsidRDefault="00A151EC" w:rsidP="00A151EC">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TU Video traffic with 1 Active Calls.</w:t>
      </w:r>
    </w:p>
    <w:p w14:paraId="09BD2D0D" w14:textId="77777777" w:rsidR="00A151EC" w:rsidRPr="004057AF" w:rsidRDefault="00A151EC" w:rsidP="00A151EC">
      <w:pPr>
        <w:spacing w:after="0"/>
        <w:rPr>
          <w:sz w:val="20"/>
          <w:szCs w:val="20"/>
        </w:rPr>
      </w:pPr>
    </w:p>
    <w:p w14:paraId="39760139" w14:textId="77777777" w:rsidR="00A151EC" w:rsidRPr="004057AF" w:rsidRDefault="00A151EC" w:rsidP="00A151EC">
      <w:pPr>
        <w:rPr>
          <w:bCs/>
          <w:i/>
        </w:rPr>
      </w:pPr>
      <w:r w:rsidRPr="004057AF">
        <w:rPr>
          <w:bCs/>
          <w:i/>
        </w:rPr>
        <w:t>Further data:</w:t>
      </w:r>
      <w:r w:rsidRPr="004057AF">
        <w:rPr>
          <w:i/>
        </w:rPr>
        <w:tab/>
      </w:r>
    </w:p>
    <w:p w14:paraId="7F19B5B4" w14:textId="7DC86AD0" w:rsidR="00A151EC" w:rsidRPr="004057AF" w:rsidRDefault="00A151EC" w:rsidP="00A151EC">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 xml:space="preserve">about </w:t>
      </w:r>
      <w:r w:rsidR="00D123A5" w:rsidRPr="004057AF">
        <w:rPr>
          <w:sz w:val="20"/>
          <w:szCs w:val="20"/>
        </w:rPr>
        <w:t>1</w:t>
      </w:r>
      <w:r w:rsidRPr="004057AF">
        <w:rPr>
          <w:sz w:val="20"/>
          <w:szCs w:val="20"/>
        </w:rPr>
        <w:t xml:space="preserve"> </w:t>
      </w:r>
      <w:r w:rsidR="00D123A5" w:rsidRPr="004057AF">
        <w:rPr>
          <w:sz w:val="20"/>
          <w:szCs w:val="20"/>
        </w:rPr>
        <w:t>hour</w:t>
      </w:r>
    </w:p>
    <w:p w14:paraId="185CBDF8" w14:textId="191FFCE8" w:rsidR="00A151EC" w:rsidRPr="004057AF" w:rsidRDefault="00A151EC" w:rsidP="00A151EC">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 xml:space="preserve">TU </w:t>
      </w:r>
      <w:r w:rsidR="00A83C62" w:rsidRPr="004057AF">
        <w:rPr>
          <w:sz w:val="20"/>
          <w:szCs w:val="20"/>
        </w:rPr>
        <w:t>VIDEO</w:t>
      </w:r>
    </w:p>
    <w:p w14:paraId="38F08512" w14:textId="77777777" w:rsidR="00A151EC" w:rsidRPr="00724A5F" w:rsidRDefault="00A151EC" w:rsidP="00A151EC">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w:t>
      </w:r>
      <w:r w:rsidRPr="00724A5F">
        <w:rPr>
          <w:sz w:val="20"/>
          <w:szCs w:val="20"/>
          <w:lang w:val="it-IT"/>
        </w:rPr>
        <w:tab/>
      </w:r>
      <w:r w:rsidRPr="00724A5F">
        <w:rPr>
          <w:sz w:val="20"/>
          <w:szCs w:val="20"/>
          <w:lang w:val="it-IT"/>
        </w:rPr>
        <w:tab/>
      </w:r>
      <w:r w:rsidRPr="00724A5F">
        <w:rPr>
          <w:sz w:val="20"/>
          <w:szCs w:val="20"/>
          <w:lang w:val="it-IT"/>
        </w:rPr>
        <w:tab/>
        <w:t>VP8(VGA)-AVC(VGA)</w:t>
      </w:r>
    </w:p>
    <w:p w14:paraId="7E2DE34B" w14:textId="77777777" w:rsidR="00A151EC" w:rsidRPr="004057AF" w:rsidRDefault="00A151EC" w:rsidP="00A151EC">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4175B9B2" w14:textId="77777777" w:rsidR="00A151EC" w:rsidRPr="004057AF" w:rsidRDefault="00A151EC" w:rsidP="00A151EC">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5C61A878" w14:textId="77777777" w:rsidR="00A151EC" w:rsidRPr="004057AF" w:rsidRDefault="00A151EC" w:rsidP="00A151EC">
      <w:pPr>
        <w:tabs>
          <w:tab w:val="num" w:pos="1068"/>
        </w:tabs>
        <w:spacing w:after="0"/>
        <w:ind w:left="426"/>
        <w:jc w:val="left"/>
        <w:rPr>
          <w:sz w:val="20"/>
          <w:szCs w:val="20"/>
        </w:rPr>
      </w:pPr>
    </w:p>
    <w:p w14:paraId="2988F663" w14:textId="77777777" w:rsidR="00A151EC" w:rsidRPr="004057AF" w:rsidRDefault="00A151EC" w:rsidP="00A151EC">
      <w:pPr>
        <w:spacing w:after="0"/>
        <w:rPr>
          <w:sz w:val="20"/>
          <w:szCs w:val="20"/>
        </w:rPr>
      </w:pPr>
    </w:p>
    <w:p w14:paraId="0660F1EF" w14:textId="77777777" w:rsidR="00A151EC" w:rsidRPr="004057AF" w:rsidRDefault="00A151EC" w:rsidP="00A151EC">
      <w:pPr>
        <w:rPr>
          <w:bCs/>
          <w:i/>
        </w:rPr>
      </w:pPr>
      <w:r w:rsidRPr="004057AF">
        <w:rPr>
          <w:bCs/>
          <w:i/>
        </w:rPr>
        <w:t xml:space="preserve">Results:  </w:t>
      </w:r>
    </w:p>
    <w:tbl>
      <w:tblPr>
        <w:tblStyle w:val="Grigliatabella2"/>
        <w:tblW w:w="9351" w:type="dxa"/>
        <w:jc w:val="center"/>
        <w:tblLayout w:type="fixed"/>
        <w:tblLook w:val="04A0" w:firstRow="1" w:lastRow="0" w:firstColumn="1" w:lastColumn="0" w:noHBand="0" w:noVBand="1"/>
      </w:tblPr>
      <w:tblGrid>
        <w:gridCol w:w="992"/>
        <w:gridCol w:w="1134"/>
        <w:gridCol w:w="709"/>
        <w:gridCol w:w="704"/>
        <w:gridCol w:w="585"/>
        <w:gridCol w:w="993"/>
        <w:gridCol w:w="1275"/>
        <w:gridCol w:w="993"/>
        <w:gridCol w:w="992"/>
        <w:gridCol w:w="974"/>
      </w:tblGrid>
      <w:tr w:rsidR="00A151EC" w:rsidRPr="004057AF" w14:paraId="36D87915" w14:textId="77777777" w:rsidTr="00B81C8A">
        <w:trPr>
          <w:jc w:val="center"/>
        </w:trPr>
        <w:tc>
          <w:tcPr>
            <w:tcW w:w="992" w:type="dxa"/>
          </w:tcPr>
          <w:p w14:paraId="502E199E" w14:textId="77777777" w:rsidR="00A151EC" w:rsidRPr="00E90208" w:rsidRDefault="00A151EC" w:rsidP="00F4646D">
            <w:pPr>
              <w:jc w:val="center"/>
              <w:rPr>
                <w:b/>
                <w:sz w:val="16"/>
                <w:szCs w:val="16"/>
              </w:rPr>
            </w:pPr>
            <w:r w:rsidRPr="00E90208">
              <w:rPr>
                <w:b/>
                <w:sz w:val="16"/>
                <w:szCs w:val="16"/>
              </w:rPr>
              <w:t>NODE TYPE</w:t>
            </w:r>
          </w:p>
        </w:tc>
        <w:tc>
          <w:tcPr>
            <w:tcW w:w="1134" w:type="dxa"/>
          </w:tcPr>
          <w:p w14:paraId="13999A4B" w14:textId="77777777" w:rsidR="00A151EC" w:rsidRPr="00E90208" w:rsidRDefault="00A151EC" w:rsidP="00F4646D">
            <w:pPr>
              <w:jc w:val="center"/>
              <w:rPr>
                <w:b/>
                <w:sz w:val="16"/>
                <w:szCs w:val="16"/>
              </w:rPr>
            </w:pPr>
            <w:r w:rsidRPr="00E90208">
              <w:rPr>
                <w:b/>
                <w:sz w:val="16"/>
                <w:szCs w:val="16"/>
              </w:rPr>
              <w:t>TOTAL</w:t>
            </w:r>
          </w:p>
          <w:p w14:paraId="06C0E533" w14:textId="77777777" w:rsidR="00A151EC" w:rsidRPr="00E90208" w:rsidRDefault="00A151EC" w:rsidP="00F4646D">
            <w:pPr>
              <w:jc w:val="center"/>
              <w:rPr>
                <w:b/>
                <w:sz w:val="16"/>
                <w:szCs w:val="16"/>
              </w:rPr>
            </w:pPr>
            <w:r w:rsidRPr="00E90208">
              <w:rPr>
                <w:b/>
                <w:sz w:val="16"/>
                <w:szCs w:val="16"/>
              </w:rPr>
              <w:t>ACTIVE SESSIONS</w:t>
            </w:r>
          </w:p>
        </w:tc>
        <w:tc>
          <w:tcPr>
            <w:tcW w:w="709" w:type="dxa"/>
          </w:tcPr>
          <w:p w14:paraId="3125809D" w14:textId="77777777" w:rsidR="00A151EC" w:rsidRPr="00E90208" w:rsidRDefault="00A151EC" w:rsidP="00F4646D">
            <w:pPr>
              <w:jc w:val="center"/>
              <w:rPr>
                <w:b/>
                <w:sz w:val="16"/>
                <w:szCs w:val="16"/>
              </w:rPr>
            </w:pPr>
            <w:r w:rsidRPr="00E90208">
              <w:rPr>
                <w:b/>
                <w:sz w:val="16"/>
                <w:szCs w:val="16"/>
              </w:rPr>
              <w:t>CHT</w:t>
            </w:r>
          </w:p>
          <w:p w14:paraId="06C3CB86" w14:textId="77777777" w:rsidR="00A151EC" w:rsidRPr="00E90208" w:rsidRDefault="00A151EC" w:rsidP="00F4646D">
            <w:pPr>
              <w:jc w:val="center"/>
              <w:rPr>
                <w:b/>
                <w:sz w:val="16"/>
                <w:szCs w:val="16"/>
              </w:rPr>
            </w:pPr>
            <w:r w:rsidRPr="00E90208">
              <w:rPr>
                <w:b/>
                <w:sz w:val="16"/>
                <w:szCs w:val="16"/>
              </w:rPr>
              <w:t>[sec]</w:t>
            </w:r>
          </w:p>
        </w:tc>
        <w:tc>
          <w:tcPr>
            <w:tcW w:w="704" w:type="dxa"/>
          </w:tcPr>
          <w:p w14:paraId="206387E8" w14:textId="77777777" w:rsidR="00A151EC" w:rsidRPr="00E90208" w:rsidRDefault="00A151EC" w:rsidP="00F4646D">
            <w:pPr>
              <w:jc w:val="center"/>
              <w:rPr>
                <w:b/>
                <w:sz w:val="16"/>
                <w:szCs w:val="16"/>
              </w:rPr>
            </w:pPr>
            <w:r w:rsidRPr="00E90208">
              <w:rPr>
                <w:b/>
                <w:sz w:val="16"/>
                <w:szCs w:val="16"/>
              </w:rPr>
              <w:t>CPS</w:t>
            </w:r>
          </w:p>
        </w:tc>
        <w:tc>
          <w:tcPr>
            <w:tcW w:w="585" w:type="dxa"/>
          </w:tcPr>
          <w:p w14:paraId="256199E9" w14:textId="77777777" w:rsidR="00A151EC" w:rsidRPr="00E90208" w:rsidRDefault="00A151EC" w:rsidP="00F4646D">
            <w:pPr>
              <w:jc w:val="center"/>
              <w:rPr>
                <w:b/>
                <w:sz w:val="16"/>
                <w:szCs w:val="16"/>
              </w:rPr>
            </w:pPr>
            <w:r w:rsidRPr="00E90208">
              <w:rPr>
                <w:b/>
                <w:sz w:val="16"/>
                <w:szCs w:val="16"/>
              </w:rPr>
              <w:t xml:space="preserve">CPU LOAD </w:t>
            </w:r>
          </w:p>
          <w:p w14:paraId="2C5A5630" w14:textId="77777777" w:rsidR="00A151EC" w:rsidRPr="00E90208" w:rsidRDefault="00A151EC" w:rsidP="00F4646D">
            <w:pPr>
              <w:jc w:val="center"/>
              <w:rPr>
                <w:b/>
                <w:sz w:val="16"/>
                <w:szCs w:val="16"/>
              </w:rPr>
            </w:pPr>
            <w:r w:rsidRPr="00E90208">
              <w:rPr>
                <w:b/>
                <w:sz w:val="16"/>
                <w:szCs w:val="16"/>
              </w:rPr>
              <w:t>[%]</w:t>
            </w:r>
          </w:p>
        </w:tc>
        <w:tc>
          <w:tcPr>
            <w:tcW w:w="993" w:type="dxa"/>
          </w:tcPr>
          <w:p w14:paraId="20A94169" w14:textId="77777777" w:rsidR="00A151EC" w:rsidRPr="00E90208" w:rsidRDefault="00A151EC" w:rsidP="00F4646D">
            <w:pPr>
              <w:jc w:val="center"/>
              <w:rPr>
                <w:b/>
                <w:sz w:val="16"/>
                <w:szCs w:val="16"/>
              </w:rPr>
            </w:pPr>
            <w:r w:rsidRPr="00E90208">
              <w:rPr>
                <w:b/>
                <w:sz w:val="16"/>
                <w:szCs w:val="16"/>
              </w:rPr>
              <w:t>MEM.</w:t>
            </w:r>
          </w:p>
          <w:p w14:paraId="183F280C" w14:textId="77777777" w:rsidR="00A151EC" w:rsidRPr="00E90208" w:rsidRDefault="00A151EC" w:rsidP="00F4646D">
            <w:pPr>
              <w:jc w:val="center"/>
              <w:rPr>
                <w:b/>
                <w:sz w:val="16"/>
                <w:szCs w:val="16"/>
              </w:rPr>
            </w:pPr>
            <w:r w:rsidRPr="00E90208">
              <w:rPr>
                <w:b/>
                <w:sz w:val="16"/>
                <w:szCs w:val="16"/>
              </w:rPr>
              <w:t>USAGE</w:t>
            </w:r>
          </w:p>
          <w:p w14:paraId="49F0121A" w14:textId="77777777" w:rsidR="00A151EC" w:rsidRPr="00E90208" w:rsidRDefault="00A151EC" w:rsidP="00F4646D">
            <w:pPr>
              <w:jc w:val="center"/>
              <w:rPr>
                <w:b/>
                <w:sz w:val="16"/>
                <w:szCs w:val="16"/>
              </w:rPr>
            </w:pPr>
            <w:r w:rsidRPr="00E90208">
              <w:rPr>
                <w:b/>
                <w:sz w:val="16"/>
                <w:szCs w:val="16"/>
              </w:rPr>
              <w:t>[GB]</w:t>
            </w:r>
          </w:p>
        </w:tc>
        <w:tc>
          <w:tcPr>
            <w:tcW w:w="1275" w:type="dxa"/>
          </w:tcPr>
          <w:p w14:paraId="19F33CB3" w14:textId="77777777" w:rsidR="00A151EC" w:rsidRPr="00E90208" w:rsidRDefault="00A151EC" w:rsidP="00F4646D">
            <w:pPr>
              <w:jc w:val="center"/>
              <w:rPr>
                <w:b/>
                <w:sz w:val="16"/>
                <w:szCs w:val="16"/>
              </w:rPr>
            </w:pPr>
            <w:r w:rsidRPr="00E90208">
              <w:rPr>
                <w:b/>
                <w:sz w:val="16"/>
                <w:szCs w:val="16"/>
              </w:rPr>
              <w:t>THR</w:t>
            </w:r>
          </w:p>
          <w:p w14:paraId="236C5CEC" w14:textId="77777777" w:rsidR="00A151EC" w:rsidRPr="00E90208" w:rsidRDefault="00A151EC" w:rsidP="00F4646D">
            <w:pPr>
              <w:jc w:val="center"/>
              <w:rPr>
                <w:b/>
                <w:sz w:val="16"/>
                <w:szCs w:val="16"/>
              </w:rPr>
            </w:pPr>
            <w:r w:rsidRPr="00E90208">
              <w:rPr>
                <w:b/>
                <w:sz w:val="16"/>
                <w:szCs w:val="16"/>
              </w:rPr>
              <w:t>[bits/sec]</w:t>
            </w:r>
          </w:p>
        </w:tc>
        <w:tc>
          <w:tcPr>
            <w:tcW w:w="993" w:type="dxa"/>
          </w:tcPr>
          <w:p w14:paraId="0F357E90" w14:textId="77777777" w:rsidR="00A151EC" w:rsidRPr="00E90208" w:rsidRDefault="00A151EC" w:rsidP="00F4646D">
            <w:pPr>
              <w:jc w:val="center"/>
              <w:rPr>
                <w:b/>
                <w:sz w:val="16"/>
                <w:szCs w:val="16"/>
              </w:rPr>
            </w:pPr>
            <w:r w:rsidRPr="00E90208">
              <w:rPr>
                <w:b/>
                <w:sz w:val="16"/>
                <w:szCs w:val="16"/>
              </w:rPr>
              <w:t>TOTAL</w:t>
            </w:r>
          </w:p>
          <w:p w14:paraId="12450FF7" w14:textId="77777777" w:rsidR="00A151EC" w:rsidRPr="00E90208" w:rsidRDefault="00A151EC" w:rsidP="00F4646D">
            <w:pPr>
              <w:jc w:val="center"/>
              <w:rPr>
                <w:b/>
                <w:sz w:val="16"/>
                <w:szCs w:val="16"/>
              </w:rPr>
            </w:pPr>
            <w:r w:rsidRPr="00E90208">
              <w:rPr>
                <w:b/>
                <w:sz w:val="16"/>
                <w:szCs w:val="16"/>
              </w:rPr>
              <w:t>CALLS</w:t>
            </w:r>
          </w:p>
        </w:tc>
        <w:tc>
          <w:tcPr>
            <w:tcW w:w="992" w:type="dxa"/>
          </w:tcPr>
          <w:p w14:paraId="7E822C4D" w14:textId="77777777" w:rsidR="00A151EC" w:rsidRPr="00E90208" w:rsidRDefault="00A151EC" w:rsidP="00F4646D">
            <w:pPr>
              <w:jc w:val="center"/>
              <w:rPr>
                <w:b/>
                <w:sz w:val="16"/>
                <w:szCs w:val="16"/>
              </w:rPr>
            </w:pPr>
            <w:r w:rsidRPr="00E90208">
              <w:rPr>
                <w:b/>
                <w:sz w:val="16"/>
                <w:szCs w:val="16"/>
              </w:rPr>
              <w:t>FAILED</w:t>
            </w:r>
          </w:p>
          <w:p w14:paraId="62EA814E" w14:textId="77777777" w:rsidR="00A151EC" w:rsidRPr="00E90208" w:rsidRDefault="00A151EC" w:rsidP="00F4646D">
            <w:pPr>
              <w:jc w:val="center"/>
              <w:rPr>
                <w:b/>
                <w:sz w:val="16"/>
                <w:szCs w:val="16"/>
              </w:rPr>
            </w:pPr>
            <w:r w:rsidRPr="00E90208">
              <w:rPr>
                <w:b/>
                <w:sz w:val="16"/>
                <w:szCs w:val="16"/>
              </w:rPr>
              <w:t>CALLS</w:t>
            </w:r>
          </w:p>
        </w:tc>
        <w:tc>
          <w:tcPr>
            <w:tcW w:w="974" w:type="dxa"/>
          </w:tcPr>
          <w:p w14:paraId="596F6693" w14:textId="77777777" w:rsidR="00A151EC" w:rsidRPr="00E90208" w:rsidRDefault="00A151EC" w:rsidP="00F4646D">
            <w:pPr>
              <w:jc w:val="center"/>
              <w:rPr>
                <w:b/>
                <w:sz w:val="16"/>
                <w:szCs w:val="16"/>
              </w:rPr>
            </w:pPr>
            <w:r w:rsidRPr="00E90208">
              <w:rPr>
                <w:b/>
                <w:sz w:val="16"/>
                <w:szCs w:val="16"/>
              </w:rPr>
              <w:t>FAILURE</w:t>
            </w:r>
          </w:p>
          <w:p w14:paraId="21BEFC0E" w14:textId="77777777" w:rsidR="00A151EC" w:rsidRPr="00E90208" w:rsidRDefault="00A151EC" w:rsidP="00F4646D">
            <w:pPr>
              <w:jc w:val="center"/>
              <w:rPr>
                <w:b/>
                <w:sz w:val="16"/>
                <w:szCs w:val="16"/>
              </w:rPr>
            </w:pPr>
            <w:r w:rsidRPr="00E90208">
              <w:rPr>
                <w:b/>
                <w:sz w:val="16"/>
                <w:szCs w:val="16"/>
              </w:rPr>
              <w:t>RATE</w:t>
            </w:r>
          </w:p>
        </w:tc>
      </w:tr>
      <w:tr w:rsidR="00A151EC" w:rsidRPr="004057AF" w14:paraId="125930C5" w14:textId="77777777" w:rsidTr="00B81C8A">
        <w:trPr>
          <w:jc w:val="center"/>
        </w:trPr>
        <w:tc>
          <w:tcPr>
            <w:tcW w:w="992" w:type="dxa"/>
            <w:vAlign w:val="center"/>
          </w:tcPr>
          <w:p w14:paraId="29A9E5DC" w14:textId="77777777" w:rsidR="00A151EC" w:rsidRPr="004057AF" w:rsidRDefault="00A151EC" w:rsidP="00F4646D">
            <w:pPr>
              <w:jc w:val="center"/>
              <w:rPr>
                <w:sz w:val="16"/>
                <w:szCs w:val="16"/>
              </w:rPr>
            </w:pPr>
            <w:r w:rsidRPr="00E90208">
              <w:rPr>
                <w:sz w:val="16"/>
                <w:szCs w:val="16"/>
              </w:rPr>
              <w:t xml:space="preserve">VM1: </w:t>
            </w:r>
          </w:p>
          <w:p w14:paraId="75E3EA7B" w14:textId="77777777" w:rsidR="00A151EC" w:rsidRPr="004057AF" w:rsidRDefault="00A151EC" w:rsidP="00F4646D">
            <w:pPr>
              <w:jc w:val="center"/>
              <w:rPr>
                <w:sz w:val="16"/>
                <w:szCs w:val="16"/>
              </w:rPr>
            </w:pPr>
            <w:r w:rsidRPr="00E90208">
              <w:rPr>
                <w:sz w:val="16"/>
                <w:szCs w:val="16"/>
              </w:rPr>
              <w:t>FE-LB+</w:t>
            </w:r>
          </w:p>
          <w:p w14:paraId="43A76E6A" w14:textId="77777777" w:rsidR="00A151EC" w:rsidRPr="00E90208" w:rsidRDefault="00A151EC" w:rsidP="00F4646D">
            <w:pPr>
              <w:jc w:val="center"/>
              <w:rPr>
                <w:color w:val="000000"/>
                <w:sz w:val="16"/>
                <w:szCs w:val="16"/>
              </w:rPr>
            </w:pPr>
            <w:r w:rsidRPr="00E90208">
              <w:rPr>
                <w:sz w:val="16"/>
                <w:szCs w:val="16"/>
              </w:rPr>
              <w:t>IBCF+OEM</w:t>
            </w:r>
          </w:p>
        </w:tc>
        <w:tc>
          <w:tcPr>
            <w:tcW w:w="1134" w:type="dxa"/>
            <w:vAlign w:val="center"/>
          </w:tcPr>
          <w:p w14:paraId="0943AA8F" w14:textId="1504530A" w:rsidR="00A151EC" w:rsidRPr="00E90208" w:rsidRDefault="00A151EC" w:rsidP="00F4646D">
            <w:pPr>
              <w:jc w:val="center"/>
              <w:rPr>
                <w:sz w:val="16"/>
                <w:szCs w:val="16"/>
              </w:rPr>
            </w:pPr>
            <w:r w:rsidRPr="00E90208">
              <w:rPr>
                <w:sz w:val="16"/>
                <w:szCs w:val="16"/>
              </w:rPr>
              <w:t>1</w:t>
            </w:r>
          </w:p>
        </w:tc>
        <w:tc>
          <w:tcPr>
            <w:tcW w:w="709" w:type="dxa"/>
            <w:vAlign w:val="center"/>
          </w:tcPr>
          <w:p w14:paraId="03F2DF75" w14:textId="77777777" w:rsidR="00A151EC" w:rsidRPr="00E90208" w:rsidRDefault="00A151EC" w:rsidP="00F4646D">
            <w:pPr>
              <w:jc w:val="center"/>
              <w:rPr>
                <w:sz w:val="16"/>
                <w:szCs w:val="16"/>
              </w:rPr>
            </w:pPr>
            <w:r w:rsidRPr="00E90208">
              <w:rPr>
                <w:sz w:val="16"/>
                <w:szCs w:val="16"/>
              </w:rPr>
              <w:t>30</w:t>
            </w:r>
          </w:p>
        </w:tc>
        <w:tc>
          <w:tcPr>
            <w:tcW w:w="704" w:type="dxa"/>
            <w:vAlign w:val="center"/>
          </w:tcPr>
          <w:p w14:paraId="17734520" w14:textId="02CE50F4" w:rsidR="00A151EC" w:rsidRPr="00E90208" w:rsidRDefault="00FB573A" w:rsidP="00F4646D">
            <w:pPr>
              <w:jc w:val="center"/>
              <w:rPr>
                <w:sz w:val="16"/>
                <w:szCs w:val="16"/>
              </w:rPr>
            </w:pPr>
            <w:r w:rsidRPr="00E90208">
              <w:rPr>
                <w:sz w:val="16"/>
                <w:szCs w:val="16"/>
              </w:rPr>
              <w:t>5 every 30 sec.</w:t>
            </w:r>
          </w:p>
        </w:tc>
        <w:tc>
          <w:tcPr>
            <w:tcW w:w="585" w:type="dxa"/>
            <w:vAlign w:val="center"/>
          </w:tcPr>
          <w:p w14:paraId="3C2FAA40" w14:textId="0F75CAEA" w:rsidR="00A151EC" w:rsidRPr="00E90208" w:rsidRDefault="00407378" w:rsidP="00F4646D">
            <w:pPr>
              <w:jc w:val="center"/>
              <w:rPr>
                <w:sz w:val="16"/>
                <w:szCs w:val="16"/>
              </w:rPr>
            </w:pPr>
            <w:r w:rsidRPr="00E90208">
              <w:rPr>
                <w:sz w:val="16"/>
                <w:szCs w:val="16"/>
              </w:rPr>
              <w:t>5,01</w:t>
            </w:r>
          </w:p>
        </w:tc>
        <w:tc>
          <w:tcPr>
            <w:tcW w:w="993" w:type="dxa"/>
            <w:vAlign w:val="center"/>
          </w:tcPr>
          <w:p w14:paraId="0BA339FC" w14:textId="66DA0C86" w:rsidR="00A151EC" w:rsidRPr="00E90208" w:rsidRDefault="00C04CAE" w:rsidP="00F4646D">
            <w:pPr>
              <w:jc w:val="center"/>
              <w:rPr>
                <w:sz w:val="16"/>
                <w:szCs w:val="16"/>
              </w:rPr>
            </w:pPr>
            <w:r w:rsidRPr="00E90208">
              <w:rPr>
                <w:sz w:val="16"/>
                <w:szCs w:val="16"/>
              </w:rPr>
              <w:t>10</w:t>
            </w:r>
          </w:p>
        </w:tc>
        <w:tc>
          <w:tcPr>
            <w:tcW w:w="1275" w:type="dxa"/>
            <w:vAlign w:val="center"/>
          </w:tcPr>
          <w:p w14:paraId="0FF43F22" w14:textId="26C8A26C" w:rsidR="00A151EC" w:rsidRPr="00E90208" w:rsidRDefault="00D123A5" w:rsidP="00F4646D">
            <w:pPr>
              <w:jc w:val="center"/>
              <w:rPr>
                <w:sz w:val="16"/>
                <w:szCs w:val="16"/>
              </w:rPr>
            </w:pPr>
            <w:r w:rsidRPr="00E90208">
              <w:rPr>
                <w:sz w:val="16"/>
                <w:szCs w:val="16"/>
              </w:rPr>
              <w:t>0,36</w:t>
            </w:r>
          </w:p>
        </w:tc>
        <w:tc>
          <w:tcPr>
            <w:tcW w:w="993" w:type="dxa"/>
            <w:vAlign w:val="center"/>
          </w:tcPr>
          <w:p w14:paraId="2826B2E0" w14:textId="53BAA1AB" w:rsidR="00A151EC" w:rsidRPr="00E90208" w:rsidRDefault="00D123A5" w:rsidP="00F4646D">
            <w:pPr>
              <w:jc w:val="center"/>
              <w:rPr>
                <w:sz w:val="16"/>
                <w:szCs w:val="16"/>
              </w:rPr>
            </w:pPr>
            <w:r w:rsidRPr="00E90208">
              <w:rPr>
                <w:sz w:val="16"/>
                <w:szCs w:val="16"/>
              </w:rPr>
              <w:t>123</w:t>
            </w:r>
          </w:p>
        </w:tc>
        <w:tc>
          <w:tcPr>
            <w:tcW w:w="992" w:type="dxa"/>
            <w:vAlign w:val="center"/>
          </w:tcPr>
          <w:p w14:paraId="6FA905B4" w14:textId="77777777" w:rsidR="00A151EC" w:rsidRPr="00E90208" w:rsidRDefault="00A151EC" w:rsidP="00F4646D">
            <w:pPr>
              <w:jc w:val="center"/>
              <w:rPr>
                <w:sz w:val="16"/>
                <w:szCs w:val="16"/>
              </w:rPr>
            </w:pPr>
            <w:r w:rsidRPr="00E90208">
              <w:rPr>
                <w:sz w:val="16"/>
                <w:szCs w:val="16"/>
              </w:rPr>
              <w:t>0</w:t>
            </w:r>
          </w:p>
        </w:tc>
        <w:tc>
          <w:tcPr>
            <w:tcW w:w="974" w:type="dxa"/>
            <w:vAlign w:val="center"/>
          </w:tcPr>
          <w:p w14:paraId="424CAB6C" w14:textId="77777777" w:rsidR="00A151EC" w:rsidRPr="00E90208" w:rsidRDefault="00A151EC" w:rsidP="00F4646D">
            <w:pPr>
              <w:jc w:val="center"/>
              <w:rPr>
                <w:sz w:val="16"/>
                <w:szCs w:val="16"/>
              </w:rPr>
            </w:pPr>
            <w:r w:rsidRPr="00E90208">
              <w:rPr>
                <w:sz w:val="16"/>
                <w:szCs w:val="16"/>
              </w:rPr>
              <w:t>0</w:t>
            </w:r>
          </w:p>
        </w:tc>
      </w:tr>
      <w:tr w:rsidR="00A151EC" w:rsidRPr="004057AF" w14:paraId="1CDD86B7" w14:textId="77777777" w:rsidTr="00B81C8A">
        <w:trPr>
          <w:jc w:val="center"/>
        </w:trPr>
        <w:tc>
          <w:tcPr>
            <w:tcW w:w="992" w:type="dxa"/>
            <w:vAlign w:val="center"/>
          </w:tcPr>
          <w:p w14:paraId="02B0A394" w14:textId="77777777" w:rsidR="00A151EC" w:rsidRPr="00E90208" w:rsidRDefault="00A151EC" w:rsidP="00F4646D">
            <w:pPr>
              <w:jc w:val="center"/>
              <w:rPr>
                <w:sz w:val="16"/>
                <w:szCs w:val="16"/>
              </w:rPr>
            </w:pPr>
            <w:r w:rsidRPr="00E90208">
              <w:rPr>
                <w:sz w:val="16"/>
                <w:szCs w:val="16"/>
              </w:rPr>
              <w:t xml:space="preserve">VM2: </w:t>
            </w:r>
          </w:p>
          <w:p w14:paraId="4D80061C" w14:textId="77777777" w:rsidR="00A151EC" w:rsidRPr="00E90208" w:rsidRDefault="00A151EC" w:rsidP="00F4646D">
            <w:pPr>
              <w:jc w:val="center"/>
              <w:rPr>
                <w:sz w:val="16"/>
                <w:szCs w:val="16"/>
              </w:rPr>
            </w:pPr>
            <w:r w:rsidRPr="00E90208">
              <w:rPr>
                <w:sz w:val="16"/>
                <w:szCs w:val="16"/>
              </w:rPr>
              <w:t>(VDU2 - BGF1)</w:t>
            </w:r>
          </w:p>
        </w:tc>
        <w:tc>
          <w:tcPr>
            <w:tcW w:w="1134" w:type="dxa"/>
            <w:vAlign w:val="center"/>
          </w:tcPr>
          <w:p w14:paraId="4377337F" w14:textId="28AB9F07" w:rsidR="00A151EC" w:rsidRPr="00E90208" w:rsidRDefault="00A151EC" w:rsidP="00F4646D">
            <w:pPr>
              <w:jc w:val="center"/>
              <w:rPr>
                <w:sz w:val="16"/>
                <w:szCs w:val="16"/>
              </w:rPr>
            </w:pPr>
            <w:r w:rsidRPr="00E90208">
              <w:rPr>
                <w:sz w:val="16"/>
                <w:szCs w:val="16"/>
              </w:rPr>
              <w:t>1</w:t>
            </w:r>
          </w:p>
        </w:tc>
        <w:tc>
          <w:tcPr>
            <w:tcW w:w="709" w:type="dxa"/>
            <w:vAlign w:val="center"/>
          </w:tcPr>
          <w:p w14:paraId="4EFF5904" w14:textId="77777777" w:rsidR="00A151EC" w:rsidRPr="00E90208" w:rsidRDefault="00A151EC" w:rsidP="00F4646D">
            <w:pPr>
              <w:jc w:val="center"/>
              <w:rPr>
                <w:sz w:val="16"/>
                <w:szCs w:val="16"/>
              </w:rPr>
            </w:pPr>
            <w:r w:rsidRPr="00E90208">
              <w:rPr>
                <w:sz w:val="16"/>
                <w:szCs w:val="16"/>
              </w:rPr>
              <w:t>30</w:t>
            </w:r>
          </w:p>
        </w:tc>
        <w:tc>
          <w:tcPr>
            <w:tcW w:w="704" w:type="dxa"/>
            <w:vAlign w:val="center"/>
          </w:tcPr>
          <w:p w14:paraId="3506CC0A" w14:textId="01A00EA1" w:rsidR="00A151EC" w:rsidRPr="00E90208" w:rsidRDefault="00FB573A" w:rsidP="00F4646D">
            <w:pPr>
              <w:jc w:val="center"/>
              <w:rPr>
                <w:sz w:val="16"/>
                <w:szCs w:val="16"/>
              </w:rPr>
            </w:pPr>
            <w:r w:rsidRPr="00E90208">
              <w:rPr>
                <w:sz w:val="16"/>
                <w:szCs w:val="16"/>
              </w:rPr>
              <w:t>5 every 30 sec.</w:t>
            </w:r>
          </w:p>
        </w:tc>
        <w:tc>
          <w:tcPr>
            <w:tcW w:w="585" w:type="dxa"/>
            <w:vAlign w:val="center"/>
          </w:tcPr>
          <w:p w14:paraId="60CE7073" w14:textId="34F63A44" w:rsidR="00A151EC" w:rsidRPr="00E90208" w:rsidRDefault="00407378" w:rsidP="00F4646D">
            <w:pPr>
              <w:jc w:val="center"/>
              <w:rPr>
                <w:sz w:val="16"/>
                <w:szCs w:val="16"/>
              </w:rPr>
            </w:pPr>
            <w:r w:rsidRPr="00E90208">
              <w:rPr>
                <w:sz w:val="16"/>
                <w:szCs w:val="16"/>
              </w:rPr>
              <w:t>9,64</w:t>
            </w:r>
          </w:p>
        </w:tc>
        <w:tc>
          <w:tcPr>
            <w:tcW w:w="993" w:type="dxa"/>
            <w:vAlign w:val="center"/>
          </w:tcPr>
          <w:p w14:paraId="6ABCDD4B" w14:textId="0D40768A" w:rsidR="00A151EC" w:rsidRPr="00E90208" w:rsidRDefault="00C04CAE" w:rsidP="00F4646D">
            <w:pPr>
              <w:jc w:val="center"/>
              <w:rPr>
                <w:sz w:val="16"/>
                <w:szCs w:val="16"/>
              </w:rPr>
            </w:pPr>
            <w:r w:rsidRPr="00E90208">
              <w:rPr>
                <w:sz w:val="16"/>
                <w:szCs w:val="16"/>
              </w:rPr>
              <w:t>2,4</w:t>
            </w:r>
          </w:p>
        </w:tc>
        <w:tc>
          <w:tcPr>
            <w:tcW w:w="1275" w:type="dxa"/>
            <w:vAlign w:val="center"/>
          </w:tcPr>
          <w:p w14:paraId="6A826733" w14:textId="33BA1C82" w:rsidR="00A151EC" w:rsidRPr="00E90208" w:rsidRDefault="00D123A5" w:rsidP="00F4646D">
            <w:pPr>
              <w:jc w:val="center"/>
              <w:rPr>
                <w:sz w:val="16"/>
                <w:szCs w:val="16"/>
              </w:rPr>
            </w:pPr>
            <w:r w:rsidRPr="00E90208">
              <w:rPr>
                <w:sz w:val="16"/>
                <w:szCs w:val="16"/>
              </w:rPr>
              <w:t>850</w:t>
            </w:r>
          </w:p>
        </w:tc>
        <w:tc>
          <w:tcPr>
            <w:tcW w:w="993" w:type="dxa"/>
            <w:vAlign w:val="center"/>
          </w:tcPr>
          <w:p w14:paraId="27BE1161" w14:textId="52C395D5" w:rsidR="00A151EC" w:rsidRPr="00E90208" w:rsidRDefault="00D123A5" w:rsidP="00F4646D">
            <w:pPr>
              <w:jc w:val="center"/>
              <w:rPr>
                <w:sz w:val="16"/>
                <w:szCs w:val="16"/>
              </w:rPr>
            </w:pPr>
            <w:r w:rsidRPr="00E90208">
              <w:rPr>
                <w:sz w:val="16"/>
                <w:szCs w:val="16"/>
              </w:rPr>
              <w:t>123</w:t>
            </w:r>
          </w:p>
        </w:tc>
        <w:tc>
          <w:tcPr>
            <w:tcW w:w="992" w:type="dxa"/>
            <w:vAlign w:val="center"/>
          </w:tcPr>
          <w:p w14:paraId="41AD87C3" w14:textId="77777777" w:rsidR="00A151EC" w:rsidRPr="00E90208" w:rsidRDefault="00A151EC" w:rsidP="00F4646D">
            <w:pPr>
              <w:jc w:val="center"/>
              <w:rPr>
                <w:sz w:val="16"/>
                <w:szCs w:val="16"/>
              </w:rPr>
            </w:pPr>
            <w:r w:rsidRPr="00E90208">
              <w:rPr>
                <w:sz w:val="16"/>
                <w:szCs w:val="16"/>
              </w:rPr>
              <w:t>0</w:t>
            </w:r>
          </w:p>
        </w:tc>
        <w:tc>
          <w:tcPr>
            <w:tcW w:w="974" w:type="dxa"/>
            <w:vAlign w:val="center"/>
          </w:tcPr>
          <w:p w14:paraId="393E0F4B" w14:textId="77777777" w:rsidR="00A151EC" w:rsidRPr="00E90208" w:rsidRDefault="00A151EC" w:rsidP="00F4646D">
            <w:pPr>
              <w:jc w:val="center"/>
              <w:rPr>
                <w:sz w:val="16"/>
                <w:szCs w:val="16"/>
              </w:rPr>
            </w:pPr>
            <w:r w:rsidRPr="00E90208">
              <w:rPr>
                <w:sz w:val="16"/>
                <w:szCs w:val="16"/>
              </w:rPr>
              <w:t>0</w:t>
            </w:r>
          </w:p>
        </w:tc>
      </w:tr>
    </w:tbl>
    <w:p w14:paraId="7985E57B" w14:textId="619F9D20" w:rsidR="00A151EC" w:rsidRPr="00E90208" w:rsidRDefault="00A151EC" w:rsidP="00A151EC">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00F4646D" w:rsidRPr="004057AF">
        <w:rPr>
          <w:b/>
          <w:bCs/>
          <w:noProof/>
          <w:color w:val="365F91" w:themeColor="accent1" w:themeShade="BF"/>
          <w:sz w:val="20"/>
          <w:szCs w:val="18"/>
        </w:rPr>
        <w:t>15</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 vSBC TU-Video-Traffic-1-Active Calls Results</w:t>
      </w:r>
    </w:p>
    <w:p w14:paraId="11C3627B" w14:textId="77777777" w:rsidR="00782A2E" w:rsidRPr="00E90208" w:rsidRDefault="00782A2E" w:rsidP="00782A2E">
      <w:pPr>
        <w:spacing w:after="200"/>
        <w:rPr>
          <w:b/>
          <w:bCs/>
          <w:color w:val="365F91" w:themeColor="accent1" w:themeShade="BF"/>
          <w:sz w:val="20"/>
          <w:szCs w:val="18"/>
        </w:rPr>
      </w:pPr>
    </w:p>
    <w:p w14:paraId="0FA5C78D" w14:textId="77777777" w:rsidR="00782A2E" w:rsidRPr="00E90208" w:rsidRDefault="00782A2E" w:rsidP="00782A2E">
      <w:pPr>
        <w:spacing w:after="200"/>
        <w:rPr>
          <w:b/>
          <w:bCs/>
          <w:color w:val="365F91" w:themeColor="accent1" w:themeShade="BF"/>
          <w:sz w:val="20"/>
          <w:szCs w:val="18"/>
        </w:rPr>
      </w:pPr>
    </w:p>
    <w:p w14:paraId="65E52EE8" w14:textId="77777777" w:rsidR="00782A2E" w:rsidRPr="00E90208" w:rsidRDefault="00782A2E" w:rsidP="008964F1">
      <w:pPr>
        <w:pStyle w:val="Heading4"/>
      </w:pPr>
      <w:r w:rsidRPr="00E90208">
        <w:lastRenderedPageBreak/>
        <w:t>vSBC-NAT-TU-Audio-TU Video-Traffic-1000-Active Calls</w:t>
      </w:r>
    </w:p>
    <w:p w14:paraId="24456D73" w14:textId="77777777" w:rsidR="00782A2E" w:rsidRPr="004057AF" w:rsidRDefault="00782A2E" w:rsidP="00782A2E">
      <w:pPr>
        <w:ind w:left="2127" w:hanging="2127"/>
        <w:rPr>
          <w:bCs/>
          <w:i/>
          <w:sz w:val="20"/>
          <w:szCs w:val="20"/>
        </w:rPr>
      </w:pPr>
      <w:r w:rsidRPr="004057AF">
        <w:rPr>
          <w:bCs/>
          <w:i/>
          <w:sz w:val="20"/>
          <w:szCs w:val="20"/>
        </w:rPr>
        <w:t>Target:</w:t>
      </w:r>
    </w:p>
    <w:p w14:paraId="16848F39" w14:textId="77777777" w:rsidR="00782A2E" w:rsidRPr="004057AF" w:rsidRDefault="00782A2E" w:rsidP="00782A2E">
      <w:pPr>
        <w:spacing w:after="0"/>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NAT, TU Audio, TU Video traffic with 1000 Active Calls.</w:t>
      </w:r>
    </w:p>
    <w:p w14:paraId="76774B41" w14:textId="77777777" w:rsidR="00782A2E" w:rsidRPr="004057AF" w:rsidRDefault="00782A2E" w:rsidP="00782A2E">
      <w:pPr>
        <w:spacing w:after="0"/>
        <w:rPr>
          <w:sz w:val="20"/>
          <w:szCs w:val="20"/>
        </w:rPr>
      </w:pPr>
    </w:p>
    <w:p w14:paraId="598EFCBD" w14:textId="77777777" w:rsidR="00782A2E" w:rsidRPr="004057AF" w:rsidRDefault="00782A2E" w:rsidP="00782A2E">
      <w:pPr>
        <w:rPr>
          <w:bCs/>
          <w:i/>
          <w:sz w:val="20"/>
          <w:szCs w:val="20"/>
        </w:rPr>
      </w:pPr>
      <w:r w:rsidRPr="004057AF">
        <w:rPr>
          <w:bCs/>
          <w:i/>
          <w:sz w:val="20"/>
          <w:szCs w:val="20"/>
        </w:rPr>
        <w:t>Further data:</w:t>
      </w:r>
      <w:r w:rsidRPr="004057AF">
        <w:rPr>
          <w:i/>
          <w:sz w:val="20"/>
          <w:szCs w:val="20"/>
        </w:rPr>
        <w:tab/>
      </w:r>
    </w:p>
    <w:p w14:paraId="5D82CFE0"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3 hours</w:t>
      </w:r>
    </w:p>
    <w:p w14:paraId="7E6DAFD2"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50FEF743"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Codec NAT</w:t>
      </w:r>
      <w:r w:rsidRPr="004057AF">
        <w:rPr>
          <w:sz w:val="20"/>
          <w:szCs w:val="20"/>
        </w:rPr>
        <w:tab/>
      </w:r>
      <w:r w:rsidRPr="004057AF">
        <w:rPr>
          <w:sz w:val="20"/>
          <w:szCs w:val="20"/>
        </w:rPr>
        <w:tab/>
        <w:t>G711-G711</w:t>
      </w:r>
    </w:p>
    <w:p w14:paraId="60609570" w14:textId="77777777" w:rsidR="00782A2E" w:rsidRPr="00E90208" w:rsidRDefault="00782A2E" w:rsidP="00782A2E">
      <w:pPr>
        <w:numPr>
          <w:ilvl w:val="0"/>
          <w:numId w:val="58"/>
        </w:numPr>
        <w:tabs>
          <w:tab w:val="num" w:pos="360"/>
          <w:tab w:val="num" w:pos="426"/>
        </w:tabs>
        <w:spacing w:after="0"/>
        <w:ind w:left="426" w:hanging="426"/>
        <w:jc w:val="left"/>
        <w:rPr>
          <w:sz w:val="20"/>
          <w:szCs w:val="20"/>
        </w:rPr>
      </w:pPr>
      <w:r w:rsidRPr="00E90208">
        <w:rPr>
          <w:sz w:val="20"/>
          <w:szCs w:val="20"/>
        </w:rPr>
        <w:t>Codec TU AUDIO</w:t>
      </w:r>
      <w:r w:rsidRPr="00E90208">
        <w:rPr>
          <w:sz w:val="20"/>
          <w:szCs w:val="20"/>
        </w:rPr>
        <w:tab/>
        <w:t>G711-G729</w:t>
      </w:r>
    </w:p>
    <w:p w14:paraId="7451CA31" w14:textId="77777777" w:rsidR="00782A2E" w:rsidRPr="00CD6E3E" w:rsidRDefault="00782A2E" w:rsidP="00782A2E">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 TU VIDEO</w:t>
      </w:r>
      <w:r w:rsidRPr="00724A5F">
        <w:rPr>
          <w:sz w:val="20"/>
          <w:szCs w:val="20"/>
          <w:lang w:val="it-IT"/>
        </w:rPr>
        <w:tab/>
        <w:t>VP8(VGA)-AVC(VGA)</w:t>
      </w:r>
    </w:p>
    <w:p w14:paraId="00C6B836"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62958D36"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1E574728" w14:textId="77777777" w:rsidR="00782A2E" w:rsidRPr="004057AF" w:rsidRDefault="00782A2E" w:rsidP="00782A2E">
      <w:pPr>
        <w:rPr>
          <w:bCs/>
          <w:i/>
          <w:sz w:val="20"/>
          <w:szCs w:val="20"/>
        </w:rPr>
      </w:pPr>
    </w:p>
    <w:p w14:paraId="1551961C" w14:textId="77777777" w:rsidR="00782A2E" w:rsidRPr="004057AF" w:rsidRDefault="00782A2E" w:rsidP="00782A2E">
      <w:pPr>
        <w:rPr>
          <w:bCs/>
          <w:i/>
        </w:rPr>
      </w:pPr>
      <w:r w:rsidRPr="004057AF">
        <w:rPr>
          <w:bCs/>
          <w:i/>
        </w:rPr>
        <w:t xml:space="preserve">Results:  </w:t>
      </w:r>
    </w:p>
    <w:tbl>
      <w:tblPr>
        <w:tblStyle w:val="Grigliatabella2"/>
        <w:tblW w:w="9493" w:type="dxa"/>
        <w:jc w:val="center"/>
        <w:tblLayout w:type="fixed"/>
        <w:tblLook w:val="04A0" w:firstRow="1" w:lastRow="0" w:firstColumn="1" w:lastColumn="0" w:noHBand="0" w:noVBand="1"/>
      </w:tblPr>
      <w:tblGrid>
        <w:gridCol w:w="992"/>
        <w:gridCol w:w="1276"/>
        <w:gridCol w:w="709"/>
        <w:gridCol w:w="704"/>
        <w:gridCol w:w="580"/>
        <w:gridCol w:w="993"/>
        <w:gridCol w:w="1275"/>
        <w:gridCol w:w="993"/>
        <w:gridCol w:w="992"/>
        <w:gridCol w:w="979"/>
      </w:tblGrid>
      <w:tr w:rsidR="00782A2E" w:rsidRPr="004057AF" w14:paraId="73A32B8D" w14:textId="77777777" w:rsidTr="00B81C8A">
        <w:trPr>
          <w:jc w:val="center"/>
        </w:trPr>
        <w:tc>
          <w:tcPr>
            <w:tcW w:w="992" w:type="dxa"/>
          </w:tcPr>
          <w:p w14:paraId="75F87C12" w14:textId="77777777" w:rsidR="00782A2E" w:rsidRPr="00E90208" w:rsidRDefault="00782A2E" w:rsidP="0040182F">
            <w:pPr>
              <w:jc w:val="center"/>
              <w:rPr>
                <w:b/>
                <w:sz w:val="16"/>
                <w:szCs w:val="16"/>
              </w:rPr>
            </w:pPr>
            <w:r w:rsidRPr="00E90208">
              <w:rPr>
                <w:b/>
                <w:sz w:val="16"/>
                <w:szCs w:val="16"/>
              </w:rPr>
              <w:t>NODE TYPE</w:t>
            </w:r>
          </w:p>
        </w:tc>
        <w:tc>
          <w:tcPr>
            <w:tcW w:w="1276" w:type="dxa"/>
          </w:tcPr>
          <w:p w14:paraId="58BCBED1" w14:textId="77777777" w:rsidR="00782A2E" w:rsidRPr="00E90208" w:rsidRDefault="00782A2E" w:rsidP="0040182F">
            <w:pPr>
              <w:jc w:val="center"/>
              <w:rPr>
                <w:b/>
                <w:sz w:val="16"/>
                <w:szCs w:val="16"/>
              </w:rPr>
            </w:pPr>
            <w:r w:rsidRPr="00E90208">
              <w:rPr>
                <w:b/>
                <w:sz w:val="16"/>
                <w:szCs w:val="16"/>
              </w:rPr>
              <w:t>TOTAL</w:t>
            </w:r>
          </w:p>
          <w:p w14:paraId="5BF13091" w14:textId="77777777" w:rsidR="00782A2E" w:rsidRPr="00E90208" w:rsidRDefault="00782A2E" w:rsidP="0040182F">
            <w:pPr>
              <w:jc w:val="center"/>
              <w:rPr>
                <w:b/>
                <w:sz w:val="16"/>
                <w:szCs w:val="16"/>
              </w:rPr>
            </w:pPr>
            <w:r w:rsidRPr="00E90208">
              <w:rPr>
                <w:b/>
                <w:sz w:val="16"/>
                <w:szCs w:val="16"/>
              </w:rPr>
              <w:t>ACTIVE SESSIONS</w:t>
            </w:r>
          </w:p>
        </w:tc>
        <w:tc>
          <w:tcPr>
            <w:tcW w:w="709" w:type="dxa"/>
          </w:tcPr>
          <w:p w14:paraId="4EE0FFF2" w14:textId="77777777" w:rsidR="00782A2E" w:rsidRPr="00E90208" w:rsidRDefault="00782A2E" w:rsidP="0040182F">
            <w:pPr>
              <w:jc w:val="center"/>
              <w:rPr>
                <w:b/>
                <w:sz w:val="16"/>
                <w:szCs w:val="16"/>
              </w:rPr>
            </w:pPr>
            <w:r w:rsidRPr="00E90208">
              <w:rPr>
                <w:b/>
                <w:sz w:val="16"/>
                <w:szCs w:val="16"/>
              </w:rPr>
              <w:t>CHT</w:t>
            </w:r>
          </w:p>
          <w:p w14:paraId="28C7B584" w14:textId="77777777" w:rsidR="00782A2E" w:rsidRPr="00E90208" w:rsidRDefault="00782A2E" w:rsidP="0040182F">
            <w:pPr>
              <w:jc w:val="center"/>
              <w:rPr>
                <w:b/>
                <w:sz w:val="16"/>
                <w:szCs w:val="16"/>
              </w:rPr>
            </w:pPr>
            <w:r w:rsidRPr="00E90208">
              <w:rPr>
                <w:b/>
                <w:sz w:val="16"/>
                <w:szCs w:val="16"/>
              </w:rPr>
              <w:t>[sec]</w:t>
            </w:r>
          </w:p>
        </w:tc>
        <w:tc>
          <w:tcPr>
            <w:tcW w:w="704" w:type="dxa"/>
          </w:tcPr>
          <w:p w14:paraId="108B5130" w14:textId="77777777" w:rsidR="00782A2E" w:rsidRPr="00E90208" w:rsidRDefault="00782A2E" w:rsidP="0040182F">
            <w:pPr>
              <w:jc w:val="center"/>
              <w:rPr>
                <w:b/>
                <w:sz w:val="16"/>
                <w:szCs w:val="16"/>
              </w:rPr>
            </w:pPr>
            <w:r w:rsidRPr="00E90208">
              <w:rPr>
                <w:b/>
                <w:sz w:val="16"/>
                <w:szCs w:val="16"/>
              </w:rPr>
              <w:t>CPS</w:t>
            </w:r>
          </w:p>
        </w:tc>
        <w:tc>
          <w:tcPr>
            <w:tcW w:w="580" w:type="dxa"/>
          </w:tcPr>
          <w:p w14:paraId="4BB655CF" w14:textId="77777777" w:rsidR="00782A2E" w:rsidRPr="00E90208" w:rsidRDefault="00782A2E" w:rsidP="0040182F">
            <w:pPr>
              <w:jc w:val="center"/>
              <w:rPr>
                <w:b/>
                <w:sz w:val="16"/>
                <w:szCs w:val="16"/>
              </w:rPr>
            </w:pPr>
            <w:r w:rsidRPr="00E90208">
              <w:rPr>
                <w:b/>
                <w:sz w:val="16"/>
                <w:szCs w:val="16"/>
              </w:rPr>
              <w:t xml:space="preserve">CPU LOAD </w:t>
            </w:r>
          </w:p>
          <w:p w14:paraId="2D06C8F5" w14:textId="77777777" w:rsidR="00782A2E" w:rsidRPr="00E90208" w:rsidRDefault="00782A2E" w:rsidP="0040182F">
            <w:pPr>
              <w:jc w:val="center"/>
              <w:rPr>
                <w:b/>
                <w:sz w:val="16"/>
                <w:szCs w:val="16"/>
              </w:rPr>
            </w:pPr>
            <w:r w:rsidRPr="00E90208">
              <w:rPr>
                <w:b/>
                <w:sz w:val="16"/>
                <w:szCs w:val="16"/>
              </w:rPr>
              <w:t>[%]</w:t>
            </w:r>
          </w:p>
        </w:tc>
        <w:tc>
          <w:tcPr>
            <w:tcW w:w="993" w:type="dxa"/>
          </w:tcPr>
          <w:p w14:paraId="785821E9" w14:textId="77777777" w:rsidR="00782A2E" w:rsidRPr="00E90208" w:rsidRDefault="00782A2E" w:rsidP="0040182F">
            <w:pPr>
              <w:jc w:val="center"/>
              <w:rPr>
                <w:b/>
                <w:sz w:val="16"/>
                <w:szCs w:val="16"/>
              </w:rPr>
            </w:pPr>
            <w:r w:rsidRPr="00E90208">
              <w:rPr>
                <w:b/>
                <w:sz w:val="16"/>
                <w:szCs w:val="16"/>
              </w:rPr>
              <w:t>MEM</w:t>
            </w:r>
          </w:p>
          <w:p w14:paraId="6819EFB6" w14:textId="77777777" w:rsidR="00782A2E" w:rsidRPr="00E90208" w:rsidRDefault="00782A2E" w:rsidP="0040182F">
            <w:pPr>
              <w:jc w:val="center"/>
              <w:rPr>
                <w:b/>
                <w:sz w:val="16"/>
                <w:szCs w:val="16"/>
              </w:rPr>
            </w:pPr>
            <w:r w:rsidRPr="00E90208">
              <w:rPr>
                <w:b/>
                <w:sz w:val="16"/>
                <w:szCs w:val="16"/>
              </w:rPr>
              <w:t>USAGE</w:t>
            </w:r>
          </w:p>
          <w:p w14:paraId="460E13ED" w14:textId="77777777" w:rsidR="00782A2E" w:rsidRPr="00E90208" w:rsidRDefault="00782A2E" w:rsidP="0040182F">
            <w:pPr>
              <w:jc w:val="center"/>
              <w:rPr>
                <w:b/>
                <w:sz w:val="16"/>
                <w:szCs w:val="16"/>
              </w:rPr>
            </w:pPr>
            <w:r w:rsidRPr="00E90208">
              <w:rPr>
                <w:b/>
                <w:sz w:val="16"/>
                <w:szCs w:val="16"/>
              </w:rPr>
              <w:t>[GB]</w:t>
            </w:r>
          </w:p>
        </w:tc>
        <w:tc>
          <w:tcPr>
            <w:tcW w:w="1275" w:type="dxa"/>
          </w:tcPr>
          <w:p w14:paraId="251F39C6" w14:textId="77777777" w:rsidR="00782A2E" w:rsidRPr="00E90208" w:rsidRDefault="00782A2E" w:rsidP="0040182F">
            <w:pPr>
              <w:jc w:val="center"/>
              <w:rPr>
                <w:b/>
                <w:sz w:val="16"/>
                <w:szCs w:val="16"/>
              </w:rPr>
            </w:pPr>
            <w:r w:rsidRPr="00E90208">
              <w:rPr>
                <w:b/>
                <w:sz w:val="16"/>
                <w:szCs w:val="16"/>
              </w:rPr>
              <w:t>THR</w:t>
            </w:r>
          </w:p>
          <w:p w14:paraId="39F83021" w14:textId="77777777" w:rsidR="00782A2E" w:rsidRPr="00E90208" w:rsidRDefault="00782A2E" w:rsidP="0040182F">
            <w:pPr>
              <w:jc w:val="center"/>
              <w:rPr>
                <w:b/>
                <w:sz w:val="16"/>
                <w:szCs w:val="16"/>
              </w:rPr>
            </w:pPr>
            <w:r w:rsidRPr="00E90208">
              <w:rPr>
                <w:b/>
                <w:sz w:val="16"/>
                <w:szCs w:val="16"/>
              </w:rPr>
              <w:t>[bits/sec]</w:t>
            </w:r>
          </w:p>
        </w:tc>
        <w:tc>
          <w:tcPr>
            <w:tcW w:w="993" w:type="dxa"/>
          </w:tcPr>
          <w:p w14:paraId="015B3B9B" w14:textId="77777777" w:rsidR="00782A2E" w:rsidRPr="00E90208" w:rsidRDefault="00782A2E" w:rsidP="0040182F">
            <w:pPr>
              <w:jc w:val="center"/>
              <w:rPr>
                <w:b/>
                <w:sz w:val="16"/>
                <w:szCs w:val="16"/>
              </w:rPr>
            </w:pPr>
            <w:r w:rsidRPr="00E90208">
              <w:rPr>
                <w:b/>
                <w:sz w:val="16"/>
                <w:szCs w:val="16"/>
              </w:rPr>
              <w:t>TOTAL</w:t>
            </w:r>
          </w:p>
          <w:p w14:paraId="240A6614" w14:textId="77777777" w:rsidR="00782A2E" w:rsidRPr="00E90208" w:rsidRDefault="00782A2E" w:rsidP="0040182F">
            <w:pPr>
              <w:jc w:val="center"/>
              <w:rPr>
                <w:b/>
                <w:sz w:val="16"/>
                <w:szCs w:val="16"/>
              </w:rPr>
            </w:pPr>
            <w:r w:rsidRPr="00E90208">
              <w:rPr>
                <w:b/>
                <w:sz w:val="16"/>
                <w:szCs w:val="16"/>
              </w:rPr>
              <w:t>CALLS</w:t>
            </w:r>
          </w:p>
        </w:tc>
        <w:tc>
          <w:tcPr>
            <w:tcW w:w="992" w:type="dxa"/>
          </w:tcPr>
          <w:p w14:paraId="3DFACCA8" w14:textId="77777777" w:rsidR="00782A2E" w:rsidRPr="00E90208" w:rsidRDefault="00782A2E" w:rsidP="0040182F">
            <w:pPr>
              <w:jc w:val="center"/>
              <w:rPr>
                <w:b/>
                <w:sz w:val="16"/>
                <w:szCs w:val="16"/>
              </w:rPr>
            </w:pPr>
            <w:r w:rsidRPr="00E90208">
              <w:rPr>
                <w:b/>
                <w:sz w:val="16"/>
                <w:szCs w:val="16"/>
              </w:rPr>
              <w:t>FAILED</w:t>
            </w:r>
          </w:p>
          <w:p w14:paraId="598A21A2" w14:textId="77777777" w:rsidR="00782A2E" w:rsidRPr="00E90208" w:rsidRDefault="00782A2E" w:rsidP="0040182F">
            <w:pPr>
              <w:jc w:val="center"/>
              <w:rPr>
                <w:b/>
                <w:sz w:val="16"/>
                <w:szCs w:val="16"/>
              </w:rPr>
            </w:pPr>
            <w:r w:rsidRPr="00E90208">
              <w:rPr>
                <w:b/>
                <w:sz w:val="16"/>
                <w:szCs w:val="16"/>
              </w:rPr>
              <w:t>CALLS</w:t>
            </w:r>
          </w:p>
        </w:tc>
        <w:tc>
          <w:tcPr>
            <w:tcW w:w="979" w:type="dxa"/>
          </w:tcPr>
          <w:p w14:paraId="233928DB" w14:textId="77777777" w:rsidR="00782A2E" w:rsidRPr="00E90208" w:rsidRDefault="00782A2E" w:rsidP="0040182F">
            <w:pPr>
              <w:jc w:val="center"/>
              <w:rPr>
                <w:b/>
                <w:sz w:val="16"/>
                <w:szCs w:val="16"/>
              </w:rPr>
            </w:pPr>
            <w:r w:rsidRPr="00E90208">
              <w:rPr>
                <w:b/>
                <w:sz w:val="16"/>
                <w:szCs w:val="16"/>
              </w:rPr>
              <w:t>FAILURE</w:t>
            </w:r>
          </w:p>
          <w:p w14:paraId="62E12DB4" w14:textId="77777777" w:rsidR="00782A2E" w:rsidRPr="00E90208" w:rsidRDefault="00782A2E" w:rsidP="0040182F">
            <w:pPr>
              <w:jc w:val="center"/>
              <w:rPr>
                <w:b/>
                <w:sz w:val="16"/>
                <w:szCs w:val="16"/>
              </w:rPr>
            </w:pPr>
            <w:r w:rsidRPr="00E90208">
              <w:rPr>
                <w:b/>
                <w:sz w:val="16"/>
                <w:szCs w:val="16"/>
              </w:rPr>
              <w:t>RATE</w:t>
            </w:r>
          </w:p>
        </w:tc>
      </w:tr>
      <w:tr w:rsidR="00782A2E" w:rsidRPr="004057AF" w14:paraId="2813264F" w14:textId="77777777" w:rsidTr="00B81C8A">
        <w:trPr>
          <w:jc w:val="center"/>
        </w:trPr>
        <w:tc>
          <w:tcPr>
            <w:tcW w:w="992" w:type="dxa"/>
            <w:vAlign w:val="center"/>
          </w:tcPr>
          <w:p w14:paraId="55CAC645" w14:textId="77777777" w:rsidR="00782A2E" w:rsidRPr="004057AF" w:rsidRDefault="00782A2E" w:rsidP="0040182F">
            <w:pPr>
              <w:jc w:val="center"/>
              <w:rPr>
                <w:sz w:val="16"/>
                <w:szCs w:val="16"/>
              </w:rPr>
            </w:pPr>
            <w:r w:rsidRPr="00E90208">
              <w:rPr>
                <w:sz w:val="16"/>
                <w:szCs w:val="16"/>
              </w:rPr>
              <w:t>VM1:</w:t>
            </w:r>
          </w:p>
          <w:p w14:paraId="5F251D41" w14:textId="77777777" w:rsidR="00782A2E" w:rsidRPr="004057AF" w:rsidRDefault="00782A2E" w:rsidP="0040182F">
            <w:pPr>
              <w:jc w:val="center"/>
              <w:rPr>
                <w:sz w:val="16"/>
                <w:szCs w:val="16"/>
              </w:rPr>
            </w:pPr>
            <w:r w:rsidRPr="00E90208">
              <w:rPr>
                <w:sz w:val="16"/>
                <w:szCs w:val="16"/>
              </w:rPr>
              <w:t>FE-LB+</w:t>
            </w:r>
          </w:p>
          <w:p w14:paraId="2DE03ECD" w14:textId="77777777" w:rsidR="00782A2E" w:rsidRPr="00E90208" w:rsidRDefault="00782A2E" w:rsidP="0040182F">
            <w:pPr>
              <w:jc w:val="center"/>
              <w:rPr>
                <w:sz w:val="16"/>
                <w:szCs w:val="16"/>
              </w:rPr>
            </w:pPr>
            <w:r w:rsidRPr="00E90208">
              <w:rPr>
                <w:sz w:val="16"/>
                <w:szCs w:val="16"/>
              </w:rPr>
              <w:t>IBCF+OEM</w:t>
            </w:r>
            <w:r w:rsidRPr="00E90208">
              <w:rPr>
                <w:color w:val="000000"/>
                <w:sz w:val="16"/>
                <w:szCs w:val="16"/>
              </w:rPr>
              <w:t xml:space="preserve"> </w:t>
            </w:r>
          </w:p>
        </w:tc>
        <w:tc>
          <w:tcPr>
            <w:tcW w:w="1276" w:type="dxa"/>
            <w:vAlign w:val="center"/>
          </w:tcPr>
          <w:p w14:paraId="0ED5FF70" w14:textId="77777777" w:rsidR="00782A2E" w:rsidRPr="00CD6E3E" w:rsidRDefault="00782A2E" w:rsidP="0040182F">
            <w:pPr>
              <w:jc w:val="center"/>
              <w:rPr>
                <w:sz w:val="16"/>
                <w:szCs w:val="16"/>
                <w:lang w:val="it-IT"/>
              </w:rPr>
            </w:pPr>
            <w:r w:rsidRPr="00724A5F">
              <w:rPr>
                <w:sz w:val="16"/>
                <w:szCs w:val="16"/>
                <w:lang w:val="it-IT"/>
              </w:rPr>
              <w:t>1000 (847 NAT+150 TU AUDIO +3 TU VIDEO)</w:t>
            </w:r>
          </w:p>
        </w:tc>
        <w:tc>
          <w:tcPr>
            <w:tcW w:w="709" w:type="dxa"/>
            <w:vAlign w:val="center"/>
          </w:tcPr>
          <w:p w14:paraId="42B531AC" w14:textId="77777777" w:rsidR="00782A2E" w:rsidRPr="00E90208" w:rsidRDefault="00782A2E" w:rsidP="0040182F">
            <w:pPr>
              <w:jc w:val="center"/>
              <w:rPr>
                <w:sz w:val="16"/>
                <w:szCs w:val="16"/>
              </w:rPr>
            </w:pPr>
            <w:r w:rsidRPr="00E90208">
              <w:rPr>
                <w:sz w:val="16"/>
                <w:szCs w:val="16"/>
              </w:rPr>
              <w:t>120 (NAT and TU AUDIO) 30 (TU VIDEO)</w:t>
            </w:r>
          </w:p>
        </w:tc>
        <w:tc>
          <w:tcPr>
            <w:tcW w:w="704" w:type="dxa"/>
            <w:vAlign w:val="center"/>
          </w:tcPr>
          <w:p w14:paraId="3C3F5FFD" w14:textId="77777777" w:rsidR="00782A2E" w:rsidRPr="00E90208" w:rsidRDefault="00782A2E" w:rsidP="0040182F">
            <w:pPr>
              <w:jc w:val="center"/>
              <w:rPr>
                <w:sz w:val="16"/>
                <w:szCs w:val="16"/>
              </w:rPr>
            </w:pPr>
            <w:r w:rsidRPr="00E90208">
              <w:rPr>
                <w:sz w:val="16"/>
                <w:szCs w:val="16"/>
              </w:rPr>
              <w:t>8,33 (7 NAT + 1,2 TU AUDIO +1 every 30 sec. TU VIDEO</w:t>
            </w:r>
          </w:p>
        </w:tc>
        <w:tc>
          <w:tcPr>
            <w:tcW w:w="580" w:type="dxa"/>
            <w:vAlign w:val="center"/>
          </w:tcPr>
          <w:p w14:paraId="665231D8" w14:textId="77777777" w:rsidR="00782A2E" w:rsidRPr="00E90208" w:rsidRDefault="00782A2E" w:rsidP="0040182F">
            <w:pPr>
              <w:jc w:val="center"/>
              <w:rPr>
                <w:sz w:val="16"/>
                <w:szCs w:val="16"/>
              </w:rPr>
            </w:pPr>
            <w:r w:rsidRPr="00E90208">
              <w:rPr>
                <w:sz w:val="16"/>
                <w:szCs w:val="16"/>
              </w:rPr>
              <w:t>7,71</w:t>
            </w:r>
          </w:p>
        </w:tc>
        <w:tc>
          <w:tcPr>
            <w:tcW w:w="993" w:type="dxa"/>
            <w:vAlign w:val="center"/>
          </w:tcPr>
          <w:p w14:paraId="7A4F0980" w14:textId="77777777" w:rsidR="00782A2E" w:rsidRPr="00E90208" w:rsidRDefault="00782A2E" w:rsidP="0040182F">
            <w:pPr>
              <w:jc w:val="center"/>
              <w:rPr>
                <w:sz w:val="16"/>
                <w:szCs w:val="16"/>
              </w:rPr>
            </w:pPr>
            <w:r w:rsidRPr="00E90208">
              <w:rPr>
                <w:sz w:val="16"/>
                <w:szCs w:val="16"/>
              </w:rPr>
              <w:t>10</w:t>
            </w:r>
          </w:p>
        </w:tc>
        <w:tc>
          <w:tcPr>
            <w:tcW w:w="1275" w:type="dxa"/>
            <w:vAlign w:val="center"/>
          </w:tcPr>
          <w:p w14:paraId="452C7221" w14:textId="77777777" w:rsidR="00782A2E" w:rsidRPr="00E90208" w:rsidRDefault="00782A2E" w:rsidP="0040182F">
            <w:pPr>
              <w:jc w:val="center"/>
              <w:rPr>
                <w:sz w:val="16"/>
                <w:szCs w:val="16"/>
              </w:rPr>
            </w:pPr>
            <w:r w:rsidRPr="00E90208">
              <w:rPr>
                <w:sz w:val="16"/>
                <w:szCs w:val="16"/>
              </w:rPr>
              <w:t>64</w:t>
            </w:r>
          </w:p>
        </w:tc>
        <w:tc>
          <w:tcPr>
            <w:tcW w:w="993" w:type="dxa"/>
            <w:vAlign w:val="center"/>
          </w:tcPr>
          <w:p w14:paraId="552334ED" w14:textId="77777777" w:rsidR="00782A2E" w:rsidRPr="00E90208" w:rsidRDefault="00782A2E" w:rsidP="0040182F">
            <w:pPr>
              <w:jc w:val="center"/>
              <w:rPr>
                <w:sz w:val="16"/>
                <w:szCs w:val="16"/>
              </w:rPr>
            </w:pPr>
            <w:r w:rsidRPr="00E90208">
              <w:rPr>
                <w:sz w:val="16"/>
                <w:szCs w:val="16"/>
              </w:rPr>
              <w:t>83204</w:t>
            </w:r>
          </w:p>
        </w:tc>
        <w:tc>
          <w:tcPr>
            <w:tcW w:w="992" w:type="dxa"/>
            <w:vAlign w:val="center"/>
          </w:tcPr>
          <w:p w14:paraId="42B2593D" w14:textId="77777777" w:rsidR="00782A2E" w:rsidRPr="00E90208" w:rsidRDefault="00782A2E" w:rsidP="0040182F">
            <w:pPr>
              <w:jc w:val="center"/>
              <w:rPr>
                <w:sz w:val="16"/>
                <w:szCs w:val="16"/>
              </w:rPr>
            </w:pPr>
            <w:r w:rsidRPr="00E90208">
              <w:rPr>
                <w:sz w:val="16"/>
                <w:szCs w:val="16"/>
              </w:rPr>
              <w:t>14</w:t>
            </w:r>
          </w:p>
        </w:tc>
        <w:tc>
          <w:tcPr>
            <w:tcW w:w="979" w:type="dxa"/>
            <w:vAlign w:val="center"/>
          </w:tcPr>
          <w:p w14:paraId="4F165DA3" w14:textId="77777777" w:rsidR="00782A2E" w:rsidRPr="00E90208" w:rsidRDefault="00782A2E" w:rsidP="0040182F">
            <w:pPr>
              <w:jc w:val="center"/>
              <w:rPr>
                <w:sz w:val="16"/>
                <w:szCs w:val="16"/>
              </w:rPr>
            </w:pPr>
            <w:r w:rsidRPr="00E90208">
              <w:rPr>
                <w:sz w:val="16"/>
                <w:szCs w:val="16"/>
              </w:rPr>
              <w:t>1,68 * 10-4</w:t>
            </w:r>
          </w:p>
        </w:tc>
      </w:tr>
      <w:tr w:rsidR="00782A2E" w:rsidRPr="004057AF" w14:paraId="74AA5EFC" w14:textId="77777777" w:rsidTr="00B81C8A">
        <w:trPr>
          <w:jc w:val="center"/>
        </w:trPr>
        <w:tc>
          <w:tcPr>
            <w:tcW w:w="992" w:type="dxa"/>
            <w:vAlign w:val="center"/>
          </w:tcPr>
          <w:p w14:paraId="01B1745A" w14:textId="77777777" w:rsidR="00782A2E" w:rsidRPr="00E90208" w:rsidRDefault="00782A2E" w:rsidP="0040182F">
            <w:pPr>
              <w:jc w:val="center"/>
              <w:rPr>
                <w:sz w:val="16"/>
                <w:szCs w:val="16"/>
              </w:rPr>
            </w:pPr>
            <w:r w:rsidRPr="00E90208">
              <w:rPr>
                <w:sz w:val="16"/>
                <w:szCs w:val="16"/>
              </w:rPr>
              <w:t>VM2:</w:t>
            </w:r>
          </w:p>
          <w:p w14:paraId="0FC95765" w14:textId="77777777" w:rsidR="00782A2E" w:rsidRPr="00E90208" w:rsidRDefault="00782A2E" w:rsidP="0040182F">
            <w:pPr>
              <w:jc w:val="center"/>
              <w:rPr>
                <w:sz w:val="16"/>
                <w:szCs w:val="16"/>
              </w:rPr>
            </w:pPr>
            <w:r w:rsidRPr="00E90208">
              <w:rPr>
                <w:sz w:val="16"/>
                <w:szCs w:val="16"/>
              </w:rPr>
              <w:t xml:space="preserve"> (VDU2 - BGF1)</w:t>
            </w:r>
          </w:p>
        </w:tc>
        <w:tc>
          <w:tcPr>
            <w:tcW w:w="1276" w:type="dxa"/>
            <w:vAlign w:val="center"/>
          </w:tcPr>
          <w:p w14:paraId="3A2A8819" w14:textId="77777777" w:rsidR="00782A2E" w:rsidRPr="00CD6E3E" w:rsidRDefault="00782A2E" w:rsidP="0040182F">
            <w:pPr>
              <w:jc w:val="center"/>
              <w:rPr>
                <w:sz w:val="16"/>
                <w:szCs w:val="16"/>
                <w:lang w:val="it-IT"/>
              </w:rPr>
            </w:pPr>
            <w:r w:rsidRPr="00724A5F">
              <w:rPr>
                <w:sz w:val="16"/>
                <w:szCs w:val="16"/>
                <w:lang w:val="it-IT"/>
              </w:rPr>
              <w:t>1000 (847 NAT+150 TU AUDIO +3 TU VIDEO)</w:t>
            </w:r>
          </w:p>
        </w:tc>
        <w:tc>
          <w:tcPr>
            <w:tcW w:w="709" w:type="dxa"/>
            <w:vAlign w:val="center"/>
          </w:tcPr>
          <w:p w14:paraId="0CB3FFBA" w14:textId="77777777" w:rsidR="00782A2E" w:rsidRPr="00E90208" w:rsidRDefault="00782A2E" w:rsidP="0040182F">
            <w:pPr>
              <w:jc w:val="center"/>
              <w:rPr>
                <w:sz w:val="16"/>
                <w:szCs w:val="16"/>
              </w:rPr>
            </w:pPr>
            <w:r w:rsidRPr="00E90208">
              <w:rPr>
                <w:sz w:val="16"/>
                <w:szCs w:val="16"/>
              </w:rPr>
              <w:t>120</w:t>
            </w:r>
          </w:p>
        </w:tc>
        <w:tc>
          <w:tcPr>
            <w:tcW w:w="704" w:type="dxa"/>
            <w:vAlign w:val="center"/>
          </w:tcPr>
          <w:p w14:paraId="70663179" w14:textId="77777777" w:rsidR="00782A2E" w:rsidRPr="00E90208" w:rsidRDefault="00782A2E" w:rsidP="0040182F">
            <w:pPr>
              <w:jc w:val="center"/>
              <w:rPr>
                <w:sz w:val="16"/>
                <w:szCs w:val="16"/>
              </w:rPr>
            </w:pPr>
            <w:r w:rsidRPr="00E90208">
              <w:rPr>
                <w:sz w:val="16"/>
                <w:szCs w:val="16"/>
              </w:rPr>
              <w:t>8,33 (7 NAT + 1,2 TU AUDIO +1 every 30 sec. TU VIDEO</w:t>
            </w:r>
          </w:p>
        </w:tc>
        <w:tc>
          <w:tcPr>
            <w:tcW w:w="580" w:type="dxa"/>
            <w:vAlign w:val="center"/>
          </w:tcPr>
          <w:p w14:paraId="1B84E3EC" w14:textId="77777777" w:rsidR="00782A2E" w:rsidRPr="00E90208" w:rsidRDefault="00782A2E" w:rsidP="0040182F">
            <w:pPr>
              <w:jc w:val="center"/>
              <w:rPr>
                <w:sz w:val="16"/>
                <w:szCs w:val="16"/>
              </w:rPr>
            </w:pPr>
            <w:r w:rsidRPr="00E90208">
              <w:rPr>
                <w:sz w:val="16"/>
                <w:szCs w:val="16"/>
              </w:rPr>
              <w:t>84,32</w:t>
            </w:r>
          </w:p>
        </w:tc>
        <w:tc>
          <w:tcPr>
            <w:tcW w:w="993" w:type="dxa"/>
            <w:vAlign w:val="center"/>
          </w:tcPr>
          <w:p w14:paraId="54289D0A" w14:textId="77777777" w:rsidR="00782A2E" w:rsidRPr="00E90208" w:rsidRDefault="00782A2E" w:rsidP="0040182F">
            <w:pPr>
              <w:jc w:val="center"/>
              <w:rPr>
                <w:sz w:val="16"/>
                <w:szCs w:val="16"/>
              </w:rPr>
            </w:pPr>
            <w:r w:rsidRPr="00E90208">
              <w:rPr>
                <w:sz w:val="16"/>
                <w:szCs w:val="16"/>
              </w:rPr>
              <w:t>2,5</w:t>
            </w:r>
          </w:p>
        </w:tc>
        <w:tc>
          <w:tcPr>
            <w:tcW w:w="1275" w:type="dxa"/>
            <w:vAlign w:val="center"/>
          </w:tcPr>
          <w:p w14:paraId="351D6D56" w14:textId="77777777" w:rsidR="00782A2E" w:rsidRPr="00E90208" w:rsidRDefault="00782A2E" w:rsidP="0040182F">
            <w:pPr>
              <w:jc w:val="center"/>
              <w:rPr>
                <w:sz w:val="16"/>
                <w:szCs w:val="16"/>
              </w:rPr>
            </w:pPr>
            <w:r w:rsidRPr="00E90208">
              <w:rPr>
                <w:sz w:val="16"/>
                <w:szCs w:val="16"/>
              </w:rPr>
              <w:t>42000</w:t>
            </w:r>
          </w:p>
        </w:tc>
        <w:tc>
          <w:tcPr>
            <w:tcW w:w="993" w:type="dxa"/>
            <w:vAlign w:val="center"/>
          </w:tcPr>
          <w:p w14:paraId="44F85AE0" w14:textId="77777777" w:rsidR="00782A2E" w:rsidRPr="00E90208" w:rsidRDefault="00782A2E" w:rsidP="0040182F">
            <w:pPr>
              <w:jc w:val="center"/>
              <w:rPr>
                <w:sz w:val="16"/>
                <w:szCs w:val="16"/>
              </w:rPr>
            </w:pPr>
            <w:r w:rsidRPr="00E90208">
              <w:rPr>
                <w:sz w:val="16"/>
                <w:szCs w:val="16"/>
              </w:rPr>
              <w:t>83204</w:t>
            </w:r>
          </w:p>
        </w:tc>
        <w:tc>
          <w:tcPr>
            <w:tcW w:w="992" w:type="dxa"/>
            <w:vAlign w:val="center"/>
          </w:tcPr>
          <w:p w14:paraId="06C32D07" w14:textId="77777777" w:rsidR="00782A2E" w:rsidRPr="00E90208" w:rsidRDefault="00782A2E" w:rsidP="0040182F">
            <w:pPr>
              <w:jc w:val="center"/>
              <w:rPr>
                <w:sz w:val="16"/>
                <w:szCs w:val="16"/>
              </w:rPr>
            </w:pPr>
            <w:r w:rsidRPr="00E90208">
              <w:rPr>
                <w:sz w:val="16"/>
                <w:szCs w:val="16"/>
              </w:rPr>
              <w:t>14</w:t>
            </w:r>
          </w:p>
        </w:tc>
        <w:tc>
          <w:tcPr>
            <w:tcW w:w="979" w:type="dxa"/>
            <w:vAlign w:val="center"/>
          </w:tcPr>
          <w:p w14:paraId="08A31D5E" w14:textId="77777777" w:rsidR="00782A2E" w:rsidRPr="00E90208" w:rsidRDefault="00782A2E" w:rsidP="0040182F">
            <w:pPr>
              <w:jc w:val="center"/>
              <w:rPr>
                <w:sz w:val="16"/>
                <w:szCs w:val="16"/>
              </w:rPr>
            </w:pPr>
            <w:r w:rsidRPr="00E90208">
              <w:rPr>
                <w:sz w:val="16"/>
                <w:szCs w:val="16"/>
              </w:rPr>
              <w:t>1,68 * 10-4</w:t>
            </w:r>
          </w:p>
        </w:tc>
      </w:tr>
    </w:tbl>
    <w:p w14:paraId="470AE075" w14:textId="77777777" w:rsidR="00782A2E" w:rsidRPr="00E90208" w:rsidRDefault="00782A2E" w:rsidP="00782A2E">
      <w:pPr>
        <w:spacing w:after="200"/>
        <w:jc w:val="center"/>
        <w:rPr>
          <w:b/>
          <w:bCs/>
          <w:color w:val="365F91" w:themeColor="accent1" w:themeShade="BF"/>
          <w:sz w:val="20"/>
          <w:szCs w:val="18"/>
        </w:rPr>
      </w:pPr>
      <w:r w:rsidRPr="004057AF">
        <w:rPr>
          <w:b/>
          <w:bCs/>
          <w:color w:val="365F91" w:themeColor="accent1" w:themeShade="BF"/>
          <w:sz w:val="20"/>
          <w:szCs w:val="18"/>
        </w:rPr>
        <w:t xml:space="preserve">Table </w:t>
      </w:r>
      <w:r w:rsidRPr="00CD6E3E">
        <w:rPr>
          <w:b/>
          <w:bCs/>
          <w:color w:val="365F91" w:themeColor="accent1" w:themeShade="BF"/>
          <w:sz w:val="20"/>
          <w:szCs w:val="18"/>
        </w:rPr>
        <w:fldChar w:fldCharType="begin"/>
      </w:r>
      <w:r w:rsidRPr="004057AF">
        <w:rPr>
          <w:b/>
          <w:bCs/>
          <w:color w:val="365F91" w:themeColor="accent1" w:themeShade="BF"/>
          <w:sz w:val="20"/>
          <w:szCs w:val="18"/>
        </w:rPr>
        <w:instrText xml:space="preserve"> SEQ Table \* ARABIC </w:instrText>
      </w:r>
      <w:r w:rsidRPr="00CD6E3E">
        <w:rPr>
          <w:b/>
          <w:bCs/>
          <w:color w:val="365F91" w:themeColor="accent1" w:themeShade="BF"/>
          <w:sz w:val="20"/>
          <w:szCs w:val="18"/>
        </w:rPr>
        <w:fldChar w:fldCharType="separate"/>
      </w:r>
      <w:r w:rsidRPr="004057AF">
        <w:rPr>
          <w:b/>
          <w:bCs/>
          <w:noProof/>
          <w:color w:val="365F91" w:themeColor="accent1" w:themeShade="BF"/>
          <w:sz w:val="20"/>
          <w:szCs w:val="18"/>
        </w:rPr>
        <w:t>16</w:t>
      </w:r>
      <w:r w:rsidRPr="00CD6E3E">
        <w:rPr>
          <w:b/>
          <w:bCs/>
          <w:noProof/>
          <w:color w:val="365F91" w:themeColor="accent1" w:themeShade="BF"/>
          <w:sz w:val="20"/>
          <w:szCs w:val="18"/>
        </w:rPr>
        <w:fldChar w:fldCharType="end"/>
      </w:r>
      <w:r w:rsidRPr="00E90208">
        <w:rPr>
          <w:b/>
          <w:bCs/>
          <w:color w:val="365F91" w:themeColor="accent1" w:themeShade="BF"/>
          <w:sz w:val="20"/>
          <w:szCs w:val="18"/>
        </w:rPr>
        <w:t xml:space="preserve"> – vSBC NAT-TU Audio-TU-Video-Traffic-1000-Active Calls  Results</w:t>
      </w:r>
    </w:p>
    <w:p w14:paraId="0751CC89" w14:textId="77777777" w:rsidR="00782A2E" w:rsidRPr="00E90208" w:rsidRDefault="00782A2E" w:rsidP="00782A2E">
      <w:pPr>
        <w:spacing w:after="200"/>
        <w:jc w:val="center"/>
        <w:rPr>
          <w:b/>
          <w:bCs/>
          <w:color w:val="365F91" w:themeColor="accent1" w:themeShade="BF"/>
          <w:sz w:val="20"/>
          <w:szCs w:val="18"/>
        </w:rPr>
      </w:pPr>
    </w:p>
    <w:p w14:paraId="68206A0D" w14:textId="77777777" w:rsidR="00782A2E" w:rsidRPr="00E90208" w:rsidRDefault="00782A2E" w:rsidP="008964F1">
      <w:pPr>
        <w:pStyle w:val="Heading4"/>
      </w:pPr>
      <w:r w:rsidRPr="00E90208">
        <w:t>vSBC-NAT-TU-Audio-TU Video-Traffic-500-Active Calls</w:t>
      </w:r>
    </w:p>
    <w:p w14:paraId="3E915D19" w14:textId="77777777" w:rsidR="00782A2E" w:rsidRPr="004057AF" w:rsidRDefault="00782A2E" w:rsidP="00782A2E">
      <w:pPr>
        <w:ind w:left="2127" w:hanging="2127"/>
        <w:rPr>
          <w:bCs/>
          <w:i/>
          <w:sz w:val="20"/>
          <w:szCs w:val="20"/>
        </w:rPr>
      </w:pPr>
      <w:r w:rsidRPr="004057AF">
        <w:rPr>
          <w:bCs/>
          <w:i/>
          <w:sz w:val="20"/>
          <w:szCs w:val="20"/>
        </w:rPr>
        <w:t>Target:</w:t>
      </w:r>
    </w:p>
    <w:p w14:paraId="69AD62E5" w14:textId="77777777" w:rsidR="00782A2E" w:rsidRPr="004057AF" w:rsidRDefault="00782A2E" w:rsidP="00782A2E">
      <w:pPr>
        <w:widowControl w:val="0"/>
        <w:spacing w:before="120"/>
        <w:rPr>
          <w:rFonts w:eastAsia="Times New Roman" w:cs="Segoe UI"/>
          <w:sz w:val="20"/>
          <w:szCs w:val="20"/>
          <w:lang w:eastAsia="it-IT"/>
        </w:rPr>
      </w:pPr>
      <w:r w:rsidRPr="004057AF">
        <w:rPr>
          <w:rFonts w:eastAsia="Times New Roman" w:cs="Segoe UI"/>
          <w:sz w:val="20"/>
          <w:szCs w:val="20"/>
          <w:lang w:eastAsia="it-IT"/>
        </w:rPr>
        <w:t>Measurement of the basic parameters (cpu load, memory usage and network throughput</w:t>
      </w:r>
      <w:r w:rsidRPr="00E90208">
        <w:rPr>
          <w:rFonts w:eastAsia="Times New Roman" w:cs="Segoe UI"/>
          <w:b/>
          <w:sz w:val="20"/>
          <w:szCs w:val="20"/>
          <w:lang w:eastAsia="it-IT"/>
        </w:rPr>
        <w:t>)</w:t>
      </w:r>
      <w:r w:rsidRPr="004057AF">
        <w:rPr>
          <w:rFonts w:eastAsia="Times New Roman" w:cs="Segoe UI"/>
          <w:sz w:val="20"/>
          <w:szCs w:val="20"/>
          <w:lang w:eastAsia="it-IT"/>
        </w:rPr>
        <w:t xml:space="preserve"> of the vSBC with traffic SIP calls and Media NAT, TU Audio, TU Video traffic with 500 Active Calls.</w:t>
      </w:r>
    </w:p>
    <w:p w14:paraId="3BB7CABA" w14:textId="77777777" w:rsidR="00782A2E" w:rsidRPr="004057AF" w:rsidRDefault="00782A2E" w:rsidP="00782A2E">
      <w:pPr>
        <w:rPr>
          <w:bCs/>
          <w:i/>
          <w:sz w:val="20"/>
          <w:szCs w:val="20"/>
        </w:rPr>
      </w:pPr>
      <w:r w:rsidRPr="004057AF">
        <w:rPr>
          <w:bCs/>
          <w:i/>
          <w:sz w:val="20"/>
          <w:szCs w:val="20"/>
        </w:rPr>
        <w:t>Further data:</w:t>
      </w:r>
      <w:r w:rsidRPr="004057AF">
        <w:rPr>
          <w:i/>
          <w:sz w:val="20"/>
          <w:szCs w:val="20"/>
        </w:rPr>
        <w:tab/>
      </w:r>
    </w:p>
    <w:p w14:paraId="14E90BC1"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1 hour and 30 minutes</w:t>
      </w:r>
    </w:p>
    <w:p w14:paraId="4B7497D8"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52F2242A"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Codec NAT</w:t>
      </w:r>
      <w:r w:rsidRPr="004057AF">
        <w:rPr>
          <w:sz w:val="20"/>
          <w:szCs w:val="20"/>
        </w:rPr>
        <w:tab/>
      </w:r>
      <w:r w:rsidRPr="004057AF">
        <w:rPr>
          <w:sz w:val="20"/>
          <w:szCs w:val="20"/>
        </w:rPr>
        <w:tab/>
        <w:t>G711-G711</w:t>
      </w:r>
    </w:p>
    <w:p w14:paraId="2E625246" w14:textId="77777777" w:rsidR="00782A2E" w:rsidRPr="00E90208" w:rsidRDefault="00782A2E" w:rsidP="00782A2E">
      <w:pPr>
        <w:numPr>
          <w:ilvl w:val="0"/>
          <w:numId w:val="58"/>
        </w:numPr>
        <w:tabs>
          <w:tab w:val="num" w:pos="360"/>
          <w:tab w:val="num" w:pos="426"/>
        </w:tabs>
        <w:spacing w:after="0"/>
        <w:ind w:left="426" w:hanging="426"/>
        <w:jc w:val="left"/>
        <w:rPr>
          <w:sz w:val="20"/>
          <w:szCs w:val="20"/>
        </w:rPr>
      </w:pPr>
      <w:r w:rsidRPr="00E90208">
        <w:rPr>
          <w:sz w:val="20"/>
          <w:szCs w:val="20"/>
        </w:rPr>
        <w:lastRenderedPageBreak/>
        <w:t>Codec TU AUDIO</w:t>
      </w:r>
      <w:r w:rsidRPr="00E90208">
        <w:rPr>
          <w:sz w:val="20"/>
          <w:szCs w:val="20"/>
        </w:rPr>
        <w:tab/>
        <w:t>G711-G729</w:t>
      </w:r>
    </w:p>
    <w:p w14:paraId="0CFB1A4E" w14:textId="77777777" w:rsidR="00782A2E" w:rsidRPr="00CD6E3E" w:rsidRDefault="00782A2E" w:rsidP="00782A2E">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 TU VIDEO</w:t>
      </w:r>
      <w:r w:rsidRPr="00724A5F">
        <w:rPr>
          <w:sz w:val="20"/>
          <w:szCs w:val="20"/>
          <w:lang w:val="it-IT"/>
        </w:rPr>
        <w:tab/>
      </w:r>
      <w:r w:rsidRPr="00CD6E3E">
        <w:rPr>
          <w:sz w:val="20"/>
          <w:szCs w:val="20"/>
          <w:lang w:val="it-IT"/>
        </w:rPr>
        <w:t>VP8(VGA)-AVC(VGA)</w:t>
      </w:r>
    </w:p>
    <w:p w14:paraId="182CD1C5"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0A782539"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3E38A717" w14:textId="77777777" w:rsidR="00782A2E" w:rsidRPr="004057AF" w:rsidRDefault="00782A2E" w:rsidP="00782A2E">
      <w:pPr>
        <w:rPr>
          <w:bCs/>
          <w:i/>
          <w:sz w:val="20"/>
          <w:szCs w:val="20"/>
        </w:rPr>
      </w:pPr>
    </w:p>
    <w:p w14:paraId="1E6EFDB7" w14:textId="77777777" w:rsidR="00782A2E" w:rsidRPr="004057AF" w:rsidRDefault="00782A2E" w:rsidP="00782A2E">
      <w:pPr>
        <w:rPr>
          <w:bCs/>
          <w:i/>
        </w:rPr>
      </w:pPr>
      <w:r w:rsidRPr="004057AF">
        <w:rPr>
          <w:bCs/>
          <w:i/>
        </w:rPr>
        <w:t xml:space="preserve">Results:  </w:t>
      </w:r>
    </w:p>
    <w:tbl>
      <w:tblPr>
        <w:tblStyle w:val="Grigliatabella2"/>
        <w:tblW w:w="9493" w:type="dxa"/>
        <w:jc w:val="center"/>
        <w:tblLayout w:type="fixed"/>
        <w:tblLook w:val="04A0" w:firstRow="1" w:lastRow="0" w:firstColumn="1" w:lastColumn="0" w:noHBand="0" w:noVBand="1"/>
      </w:tblPr>
      <w:tblGrid>
        <w:gridCol w:w="992"/>
        <w:gridCol w:w="1276"/>
        <w:gridCol w:w="709"/>
        <w:gridCol w:w="846"/>
        <w:gridCol w:w="708"/>
        <w:gridCol w:w="993"/>
        <w:gridCol w:w="1005"/>
        <w:gridCol w:w="993"/>
        <w:gridCol w:w="992"/>
        <w:gridCol w:w="979"/>
      </w:tblGrid>
      <w:tr w:rsidR="00782A2E" w:rsidRPr="004057AF" w14:paraId="498EA210" w14:textId="77777777" w:rsidTr="00B81C8A">
        <w:trPr>
          <w:jc w:val="center"/>
        </w:trPr>
        <w:tc>
          <w:tcPr>
            <w:tcW w:w="992" w:type="dxa"/>
          </w:tcPr>
          <w:p w14:paraId="23081F96" w14:textId="77777777" w:rsidR="00782A2E" w:rsidRPr="00E90208" w:rsidRDefault="00782A2E" w:rsidP="0040182F">
            <w:pPr>
              <w:jc w:val="center"/>
              <w:rPr>
                <w:b/>
                <w:sz w:val="16"/>
                <w:szCs w:val="16"/>
              </w:rPr>
            </w:pPr>
            <w:r w:rsidRPr="00E90208">
              <w:rPr>
                <w:b/>
                <w:sz w:val="16"/>
                <w:szCs w:val="16"/>
              </w:rPr>
              <w:t>NODE TYPE</w:t>
            </w:r>
          </w:p>
        </w:tc>
        <w:tc>
          <w:tcPr>
            <w:tcW w:w="1276" w:type="dxa"/>
          </w:tcPr>
          <w:p w14:paraId="09B0899F" w14:textId="77777777" w:rsidR="00782A2E" w:rsidRPr="00E90208" w:rsidRDefault="00782A2E" w:rsidP="0040182F">
            <w:pPr>
              <w:jc w:val="center"/>
              <w:rPr>
                <w:b/>
                <w:sz w:val="16"/>
                <w:szCs w:val="16"/>
              </w:rPr>
            </w:pPr>
            <w:r w:rsidRPr="00E90208">
              <w:rPr>
                <w:b/>
                <w:sz w:val="16"/>
                <w:szCs w:val="16"/>
              </w:rPr>
              <w:t>TOTAL</w:t>
            </w:r>
          </w:p>
          <w:p w14:paraId="549C6137" w14:textId="77777777" w:rsidR="00782A2E" w:rsidRPr="00E90208" w:rsidRDefault="00782A2E" w:rsidP="0040182F">
            <w:pPr>
              <w:jc w:val="center"/>
              <w:rPr>
                <w:b/>
                <w:sz w:val="16"/>
                <w:szCs w:val="16"/>
              </w:rPr>
            </w:pPr>
            <w:r w:rsidRPr="00E90208">
              <w:rPr>
                <w:b/>
                <w:sz w:val="16"/>
                <w:szCs w:val="16"/>
              </w:rPr>
              <w:t>ACTIVE SESSIONS</w:t>
            </w:r>
          </w:p>
        </w:tc>
        <w:tc>
          <w:tcPr>
            <w:tcW w:w="709" w:type="dxa"/>
          </w:tcPr>
          <w:p w14:paraId="0E4A6DA0" w14:textId="77777777" w:rsidR="00782A2E" w:rsidRPr="00E90208" w:rsidRDefault="00782A2E" w:rsidP="0040182F">
            <w:pPr>
              <w:jc w:val="center"/>
              <w:rPr>
                <w:b/>
                <w:sz w:val="16"/>
                <w:szCs w:val="16"/>
              </w:rPr>
            </w:pPr>
            <w:r w:rsidRPr="00E90208">
              <w:rPr>
                <w:b/>
                <w:sz w:val="16"/>
                <w:szCs w:val="16"/>
              </w:rPr>
              <w:t>CHT</w:t>
            </w:r>
          </w:p>
          <w:p w14:paraId="585C4327" w14:textId="77777777" w:rsidR="00782A2E" w:rsidRPr="00E90208" w:rsidRDefault="00782A2E" w:rsidP="0040182F">
            <w:pPr>
              <w:jc w:val="center"/>
              <w:rPr>
                <w:b/>
                <w:sz w:val="16"/>
                <w:szCs w:val="16"/>
              </w:rPr>
            </w:pPr>
            <w:r w:rsidRPr="00E90208">
              <w:rPr>
                <w:b/>
                <w:sz w:val="16"/>
                <w:szCs w:val="16"/>
              </w:rPr>
              <w:t>[sec]</w:t>
            </w:r>
          </w:p>
        </w:tc>
        <w:tc>
          <w:tcPr>
            <w:tcW w:w="846" w:type="dxa"/>
          </w:tcPr>
          <w:p w14:paraId="66891990" w14:textId="77777777" w:rsidR="00782A2E" w:rsidRPr="00E90208" w:rsidRDefault="00782A2E" w:rsidP="0040182F">
            <w:pPr>
              <w:jc w:val="center"/>
              <w:rPr>
                <w:b/>
                <w:sz w:val="16"/>
                <w:szCs w:val="16"/>
              </w:rPr>
            </w:pPr>
            <w:r w:rsidRPr="00E90208">
              <w:rPr>
                <w:b/>
                <w:sz w:val="16"/>
                <w:szCs w:val="16"/>
              </w:rPr>
              <w:t>CPS</w:t>
            </w:r>
          </w:p>
        </w:tc>
        <w:tc>
          <w:tcPr>
            <w:tcW w:w="708" w:type="dxa"/>
          </w:tcPr>
          <w:p w14:paraId="34A6A6D2" w14:textId="77777777" w:rsidR="00782A2E" w:rsidRPr="00E90208" w:rsidRDefault="00782A2E" w:rsidP="0040182F">
            <w:pPr>
              <w:jc w:val="center"/>
              <w:rPr>
                <w:b/>
                <w:sz w:val="16"/>
                <w:szCs w:val="16"/>
              </w:rPr>
            </w:pPr>
            <w:r w:rsidRPr="00E90208">
              <w:rPr>
                <w:b/>
                <w:sz w:val="16"/>
                <w:szCs w:val="16"/>
              </w:rPr>
              <w:t xml:space="preserve">CPU LOAD </w:t>
            </w:r>
          </w:p>
          <w:p w14:paraId="785A8347" w14:textId="77777777" w:rsidR="00782A2E" w:rsidRPr="00E90208" w:rsidRDefault="00782A2E" w:rsidP="0040182F">
            <w:pPr>
              <w:jc w:val="center"/>
              <w:rPr>
                <w:b/>
                <w:sz w:val="16"/>
                <w:szCs w:val="16"/>
              </w:rPr>
            </w:pPr>
            <w:r w:rsidRPr="00E90208">
              <w:rPr>
                <w:b/>
                <w:sz w:val="16"/>
                <w:szCs w:val="16"/>
              </w:rPr>
              <w:t>[%]</w:t>
            </w:r>
          </w:p>
        </w:tc>
        <w:tc>
          <w:tcPr>
            <w:tcW w:w="993" w:type="dxa"/>
          </w:tcPr>
          <w:p w14:paraId="436B3573" w14:textId="77777777" w:rsidR="00782A2E" w:rsidRPr="00E90208" w:rsidRDefault="00782A2E" w:rsidP="0040182F">
            <w:pPr>
              <w:jc w:val="center"/>
              <w:rPr>
                <w:b/>
                <w:sz w:val="16"/>
                <w:szCs w:val="16"/>
              </w:rPr>
            </w:pPr>
            <w:r w:rsidRPr="00E90208">
              <w:rPr>
                <w:b/>
                <w:sz w:val="16"/>
                <w:szCs w:val="16"/>
              </w:rPr>
              <w:t>MEM</w:t>
            </w:r>
          </w:p>
          <w:p w14:paraId="02EE63F5" w14:textId="77777777" w:rsidR="00782A2E" w:rsidRPr="00E90208" w:rsidRDefault="00782A2E" w:rsidP="0040182F">
            <w:pPr>
              <w:jc w:val="center"/>
              <w:rPr>
                <w:b/>
                <w:sz w:val="16"/>
                <w:szCs w:val="16"/>
              </w:rPr>
            </w:pPr>
            <w:r w:rsidRPr="00E90208">
              <w:rPr>
                <w:b/>
                <w:sz w:val="16"/>
                <w:szCs w:val="16"/>
              </w:rPr>
              <w:t>USAGE</w:t>
            </w:r>
          </w:p>
          <w:p w14:paraId="0E7D660E" w14:textId="77777777" w:rsidR="00782A2E" w:rsidRPr="00E90208" w:rsidRDefault="00782A2E" w:rsidP="0040182F">
            <w:pPr>
              <w:jc w:val="center"/>
              <w:rPr>
                <w:b/>
                <w:sz w:val="16"/>
                <w:szCs w:val="16"/>
              </w:rPr>
            </w:pPr>
            <w:r w:rsidRPr="00E90208">
              <w:rPr>
                <w:b/>
                <w:sz w:val="16"/>
                <w:szCs w:val="16"/>
              </w:rPr>
              <w:t>[GB]</w:t>
            </w:r>
          </w:p>
        </w:tc>
        <w:tc>
          <w:tcPr>
            <w:tcW w:w="1005" w:type="dxa"/>
          </w:tcPr>
          <w:p w14:paraId="7BC0D577" w14:textId="77777777" w:rsidR="00782A2E" w:rsidRPr="00E90208" w:rsidRDefault="00782A2E" w:rsidP="0040182F">
            <w:pPr>
              <w:jc w:val="center"/>
              <w:rPr>
                <w:b/>
                <w:sz w:val="16"/>
                <w:szCs w:val="16"/>
              </w:rPr>
            </w:pPr>
            <w:r w:rsidRPr="00E90208">
              <w:rPr>
                <w:b/>
                <w:sz w:val="16"/>
                <w:szCs w:val="16"/>
              </w:rPr>
              <w:t>THR</w:t>
            </w:r>
          </w:p>
          <w:p w14:paraId="2FCA37C8" w14:textId="77777777" w:rsidR="00782A2E" w:rsidRPr="00E90208" w:rsidRDefault="00782A2E" w:rsidP="0040182F">
            <w:pPr>
              <w:jc w:val="center"/>
              <w:rPr>
                <w:b/>
                <w:sz w:val="16"/>
                <w:szCs w:val="16"/>
              </w:rPr>
            </w:pPr>
            <w:r w:rsidRPr="00E90208">
              <w:rPr>
                <w:b/>
                <w:sz w:val="16"/>
                <w:szCs w:val="16"/>
              </w:rPr>
              <w:t>[bits/sec]</w:t>
            </w:r>
          </w:p>
        </w:tc>
        <w:tc>
          <w:tcPr>
            <w:tcW w:w="993" w:type="dxa"/>
          </w:tcPr>
          <w:p w14:paraId="7BCACFBD" w14:textId="77777777" w:rsidR="00782A2E" w:rsidRPr="00E90208" w:rsidRDefault="00782A2E" w:rsidP="0040182F">
            <w:pPr>
              <w:jc w:val="center"/>
              <w:rPr>
                <w:b/>
                <w:sz w:val="16"/>
                <w:szCs w:val="16"/>
              </w:rPr>
            </w:pPr>
            <w:r w:rsidRPr="00E90208">
              <w:rPr>
                <w:b/>
                <w:sz w:val="16"/>
                <w:szCs w:val="16"/>
              </w:rPr>
              <w:t>TOTAL</w:t>
            </w:r>
          </w:p>
          <w:p w14:paraId="2E908EEE" w14:textId="77777777" w:rsidR="00782A2E" w:rsidRPr="00E90208" w:rsidRDefault="00782A2E" w:rsidP="0040182F">
            <w:pPr>
              <w:jc w:val="center"/>
              <w:rPr>
                <w:b/>
                <w:sz w:val="16"/>
                <w:szCs w:val="16"/>
              </w:rPr>
            </w:pPr>
            <w:r w:rsidRPr="00E90208">
              <w:rPr>
                <w:b/>
                <w:sz w:val="16"/>
                <w:szCs w:val="16"/>
              </w:rPr>
              <w:t>CALLS</w:t>
            </w:r>
          </w:p>
        </w:tc>
        <w:tc>
          <w:tcPr>
            <w:tcW w:w="992" w:type="dxa"/>
          </w:tcPr>
          <w:p w14:paraId="7AC8114E" w14:textId="77777777" w:rsidR="00782A2E" w:rsidRPr="00E90208" w:rsidRDefault="00782A2E" w:rsidP="0040182F">
            <w:pPr>
              <w:jc w:val="center"/>
              <w:rPr>
                <w:b/>
                <w:sz w:val="16"/>
                <w:szCs w:val="16"/>
              </w:rPr>
            </w:pPr>
            <w:r w:rsidRPr="00E90208">
              <w:rPr>
                <w:b/>
                <w:sz w:val="16"/>
                <w:szCs w:val="16"/>
              </w:rPr>
              <w:t>FAILED</w:t>
            </w:r>
          </w:p>
          <w:p w14:paraId="684CDD29" w14:textId="77777777" w:rsidR="00782A2E" w:rsidRPr="00E90208" w:rsidRDefault="00782A2E" w:rsidP="0040182F">
            <w:pPr>
              <w:jc w:val="center"/>
              <w:rPr>
                <w:b/>
                <w:sz w:val="16"/>
                <w:szCs w:val="16"/>
              </w:rPr>
            </w:pPr>
            <w:r w:rsidRPr="00E90208">
              <w:rPr>
                <w:b/>
                <w:sz w:val="16"/>
                <w:szCs w:val="16"/>
              </w:rPr>
              <w:t>CALLS</w:t>
            </w:r>
          </w:p>
        </w:tc>
        <w:tc>
          <w:tcPr>
            <w:tcW w:w="979" w:type="dxa"/>
          </w:tcPr>
          <w:p w14:paraId="67CD6999" w14:textId="77777777" w:rsidR="00782A2E" w:rsidRPr="00E90208" w:rsidRDefault="00782A2E" w:rsidP="0040182F">
            <w:pPr>
              <w:jc w:val="center"/>
              <w:rPr>
                <w:b/>
                <w:sz w:val="16"/>
                <w:szCs w:val="16"/>
              </w:rPr>
            </w:pPr>
            <w:r w:rsidRPr="00E90208">
              <w:rPr>
                <w:b/>
                <w:sz w:val="16"/>
                <w:szCs w:val="16"/>
              </w:rPr>
              <w:t>FAILURE</w:t>
            </w:r>
          </w:p>
          <w:p w14:paraId="4E590E83" w14:textId="77777777" w:rsidR="00782A2E" w:rsidRPr="00E90208" w:rsidRDefault="00782A2E" w:rsidP="0040182F">
            <w:pPr>
              <w:jc w:val="center"/>
              <w:rPr>
                <w:b/>
                <w:sz w:val="16"/>
                <w:szCs w:val="16"/>
              </w:rPr>
            </w:pPr>
            <w:r w:rsidRPr="00E90208">
              <w:rPr>
                <w:b/>
                <w:sz w:val="16"/>
                <w:szCs w:val="16"/>
              </w:rPr>
              <w:t>RATE</w:t>
            </w:r>
          </w:p>
        </w:tc>
      </w:tr>
      <w:tr w:rsidR="00782A2E" w:rsidRPr="004057AF" w14:paraId="00764660" w14:textId="77777777" w:rsidTr="00B81C8A">
        <w:trPr>
          <w:jc w:val="center"/>
        </w:trPr>
        <w:tc>
          <w:tcPr>
            <w:tcW w:w="992" w:type="dxa"/>
            <w:vAlign w:val="center"/>
          </w:tcPr>
          <w:p w14:paraId="7FEC1DEB" w14:textId="77777777" w:rsidR="00782A2E" w:rsidRPr="004057AF" w:rsidRDefault="00782A2E" w:rsidP="0040182F">
            <w:pPr>
              <w:jc w:val="center"/>
              <w:rPr>
                <w:sz w:val="16"/>
                <w:szCs w:val="16"/>
              </w:rPr>
            </w:pPr>
            <w:r w:rsidRPr="00E90208">
              <w:rPr>
                <w:sz w:val="16"/>
                <w:szCs w:val="16"/>
              </w:rPr>
              <w:t>VM1:</w:t>
            </w:r>
          </w:p>
          <w:p w14:paraId="2044C5F8" w14:textId="77777777" w:rsidR="00782A2E" w:rsidRPr="004057AF" w:rsidRDefault="00782A2E" w:rsidP="0040182F">
            <w:pPr>
              <w:jc w:val="center"/>
              <w:rPr>
                <w:sz w:val="16"/>
                <w:szCs w:val="16"/>
              </w:rPr>
            </w:pPr>
            <w:r w:rsidRPr="00E90208">
              <w:rPr>
                <w:sz w:val="16"/>
                <w:szCs w:val="16"/>
              </w:rPr>
              <w:t>FE-LB+</w:t>
            </w:r>
          </w:p>
          <w:p w14:paraId="096B8FD7" w14:textId="77777777" w:rsidR="00782A2E" w:rsidRPr="00E90208" w:rsidRDefault="00782A2E" w:rsidP="0040182F">
            <w:pPr>
              <w:jc w:val="center"/>
              <w:rPr>
                <w:sz w:val="16"/>
                <w:szCs w:val="16"/>
              </w:rPr>
            </w:pPr>
            <w:r w:rsidRPr="00E90208">
              <w:rPr>
                <w:sz w:val="16"/>
                <w:szCs w:val="16"/>
              </w:rPr>
              <w:t>IBCF+OEM</w:t>
            </w:r>
            <w:r w:rsidRPr="00E90208">
              <w:rPr>
                <w:color w:val="000000"/>
                <w:sz w:val="16"/>
                <w:szCs w:val="16"/>
              </w:rPr>
              <w:t xml:space="preserve"> </w:t>
            </w:r>
          </w:p>
        </w:tc>
        <w:tc>
          <w:tcPr>
            <w:tcW w:w="1276" w:type="dxa"/>
            <w:vAlign w:val="center"/>
          </w:tcPr>
          <w:p w14:paraId="7E79EF49" w14:textId="77777777" w:rsidR="00782A2E" w:rsidRPr="00CD6E3E" w:rsidRDefault="00782A2E" w:rsidP="0040182F">
            <w:pPr>
              <w:jc w:val="center"/>
              <w:rPr>
                <w:sz w:val="16"/>
                <w:szCs w:val="16"/>
                <w:lang w:val="it-IT"/>
              </w:rPr>
            </w:pPr>
            <w:r w:rsidRPr="00724A5F">
              <w:rPr>
                <w:sz w:val="16"/>
                <w:szCs w:val="16"/>
                <w:lang w:val="it-IT"/>
              </w:rPr>
              <w:t>500 (398 NAT+100 TU AUDIO +2 TU VIDEO)</w:t>
            </w:r>
          </w:p>
        </w:tc>
        <w:tc>
          <w:tcPr>
            <w:tcW w:w="709" w:type="dxa"/>
            <w:vAlign w:val="center"/>
          </w:tcPr>
          <w:p w14:paraId="26DDCEF7" w14:textId="77777777" w:rsidR="00782A2E" w:rsidRPr="00E90208" w:rsidRDefault="00782A2E" w:rsidP="0040182F">
            <w:pPr>
              <w:jc w:val="center"/>
              <w:rPr>
                <w:sz w:val="16"/>
                <w:szCs w:val="16"/>
              </w:rPr>
            </w:pPr>
            <w:r w:rsidRPr="00E90208">
              <w:rPr>
                <w:sz w:val="16"/>
                <w:szCs w:val="16"/>
              </w:rPr>
              <w:t>120 (NAT and TU AUDIO) 30 (TU VIDEO)</w:t>
            </w:r>
          </w:p>
        </w:tc>
        <w:tc>
          <w:tcPr>
            <w:tcW w:w="846" w:type="dxa"/>
            <w:vAlign w:val="center"/>
          </w:tcPr>
          <w:p w14:paraId="26598E8F" w14:textId="77777777" w:rsidR="00782A2E" w:rsidRPr="00E90208" w:rsidRDefault="00782A2E" w:rsidP="0040182F">
            <w:pPr>
              <w:jc w:val="center"/>
              <w:rPr>
                <w:sz w:val="16"/>
                <w:szCs w:val="16"/>
              </w:rPr>
            </w:pPr>
            <w:r w:rsidRPr="00E90208">
              <w:rPr>
                <w:sz w:val="16"/>
                <w:szCs w:val="16"/>
              </w:rPr>
              <w:t>4,16 (3,31 NAT + 0,83 TU AUDIO +1 every 30 sec. TU VIDEO</w:t>
            </w:r>
          </w:p>
        </w:tc>
        <w:tc>
          <w:tcPr>
            <w:tcW w:w="708" w:type="dxa"/>
            <w:vAlign w:val="center"/>
          </w:tcPr>
          <w:p w14:paraId="54BEB999" w14:textId="77777777" w:rsidR="00782A2E" w:rsidRPr="00E90208" w:rsidRDefault="00782A2E" w:rsidP="0040182F">
            <w:pPr>
              <w:jc w:val="center"/>
              <w:rPr>
                <w:sz w:val="16"/>
                <w:szCs w:val="16"/>
                <w:highlight w:val="yellow"/>
              </w:rPr>
            </w:pPr>
            <w:r w:rsidRPr="00E90208">
              <w:rPr>
                <w:sz w:val="16"/>
                <w:szCs w:val="16"/>
              </w:rPr>
              <w:t>6,22</w:t>
            </w:r>
          </w:p>
        </w:tc>
        <w:tc>
          <w:tcPr>
            <w:tcW w:w="993" w:type="dxa"/>
            <w:vAlign w:val="center"/>
          </w:tcPr>
          <w:p w14:paraId="33E2FE85" w14:textId="77777777" w:rsidR="00782A2E" w:rsidRPr="00E90208" w:rsidRDefault="00782A2E" w:rsidP="0040182F">
            <w:pPr>
              <w:jc w:val="center"/>
              <w:rPr>
                <w:sz w:val="16"/>
                <w:szCs w:val="16"/>
                <w:highlight w:val="yellow"/>
              </w:rPr>
            </w:pPr>
            <w:r w:rsidRPr="00E90208">
              <w:rPr>
                <w:sz w:val="16"/>
                <w:szCs w:val="16"/>
              </w:rPr>
              <w:t>10</w:t>
            </w:r>
          </w:p>
        </w:tc>
        <w:tc>
          <w:tcPr>
            <w:tcW w:w="1005" w:type="dxa"/>
            <w:vAlign w:val="center"/>
          </w:tcPr>
          <w:p w14:paraId="264B0949" w14:textId="77777777" w:rsidR="00782A2E" w:rsidRPr="00E90208" w:rsidRDefault="00782A2E" w:rsidP="0040182F">
            <w:pPr>
              <w:jc w:val="center"/>
              <w:rPr>
                <w:sz w:val="16"/>
                <w:szCs w:val="16"/>
                <w:highlight w:val="yellow"/>
              </w:rPr>
            </w:pPr>
            <w:r w:rsidRPr="00E90208">
              <w:rPr>
                <w:sz w:val="16"/>
                <w:szCs w:val="16"/>
              </w:rPr>
              <w:t>32</w:t>
            </w:r>
          </w:p>
        </w:tc>
        <w:tc>
          <w:tcPr>
            <w:tcW w:w="993" w:type="dxa"/>
            <w:vAlign w:val="center"/>
          </w:tcPr>
          <w:p w14:paraId="27B00E9C" w14:textId="77777777" w:rsidR="00782A2E" w:rsidRPr="00E90208" w:rsidRDefault="00782A2E" w:rsidP="0040182F">
            <w:pPr>
              <w:jc w:val="center"/>
              <w:rPr>
                <w:sz w:val="16"/>
                <w:szCs w:val="16"/>
              </w:rPr>
            </w:pPr>
            <w:r w:rsidRPr="00E90208">
              <w:rPr>
                <w:sz w:val="16"/>
                <w:szCs w:val="16"/>
              </w:rPr>
              <w:t>22883</w:t>
            </w:r>
          </w:p>
        </w:tc>
        <w:tc>
          <w:tcPr>
            <w:tcW w:w="992" w:type="dxa"/>
            <w:vAlign w:val="center"/>
          </w:tcPr>
          <w:p w14:paraId="282D4F64" w14:textId="77777777" w:rsidR="00782A2E" w:rsidRPr="00E90208" w:rsidRDefault="00782A2E" w:rsidP="0040182F">
            <w:pPr>
              <w:jc w:val="center"/>
              <w:rPr>
                <w:sz w:val="16"/>
                <w:szCs w:val="16"/>
              </w:rPr>
            </w:pPr>
            <w:r w:rsidRPr="00E90208">
              <w:rPr>
                <w:sz w:val="16"/>
                <w:szCs w:val="16"/>
              </w:rPr>
              <w:t>0</w:t>
            </w:r>
          </w:p>
        </w:tc>
        <w:tc>
          <w:tcPr>
            <w:tcW w:w="979" w:type="dxa"/>
            <w:vAlign w:val="center"/>
          </w:tcPr>
          <w:p w14:paraId="6D4B6533" w14:textId="77777777" w:rsidR="00782A2E" w:rsidRPr="00E90208" w:rsidRDefault="00782A2E" w:rsidP="0040182F">
            <w:pPr>
              <w:jc w:val="center"/>
              <w:rPr>
                <w:sz w:val="16"/>
                <w:szCs w:val="16"/>
              </w:rPr>
            </w:pPr>
            <w:r w:rsidRPr="00E90208">
              <w:rPr>
                <w:sz w:val="16"/>
                <w:szCs w:val="16"/>
              </w:rPr>
              <w:t>0</w:t>
            </w:r>
          </w:p>
        </w:tc>
      </w:tr>
      <w:tr w:rsidR="00782A2E" w:rsidRPr="004057AF" w14:paraId="424F7ABE" w14:textId="77777777" w:rsidTr="00B81C8A">
        <w:trPr>
          <w:jc w:val="center"/>
        </w:trPr>
        <w:tc>
          <w:tcPr>
            <w:tcW w:w="992" w:type="dxa"/>
            <w:vAlign w:val="center"/>
          </w:tcPr>
          <w:p w14:paraId="54767344" w14:textId="77777777" w:rsidR="00782A2E" w:rsidRPr="00E90208" w:rsidRDefault="00782A2E" w:rsidP="0040182F">
            <w:pPr>
              <w:jc w:val="center"/>
              <w:rPr>
                <w:sz w:val="16"/>
                <w:szCs w:val="16"/>
              </w:rPr>
            </w:pPr>
            <w:r w:rsidRPr="00E90208">
              <w:rPr>
                <w:sz w:val="16"/>
                <w:szCs w:val="16"/>
              </w:rPr>
              <w:t>VM2:</w:t>
            </w:r>
          </w:p>
          <w:p w14:paraId="5F30DFDA" w14:textId="77777777" w:rsidR="00782A2E" w:rsidRPr="00E90208" w:rsidRDefault="00782A2E" w:rsidP="0040182F">
            <w:pPr>
              <w:jc w:val="center"/>
              <w:rPr>
                <w:sz w:val="16"/>
                <w:szCs w:val="16"/>
              </w:rPr>
            </w:pPr>
            <w:r w:rsidRPr="00E90208">
              <w:rPr>
                <w:sz w:val="16"/>
                <w:szCs w:val="16"/>
              </w:rPr>
              <w:t xml:space="preserve"> (VDU2 - BGF1)</w:t>
            </w:r>
          </w:p>
        </w:tc>
        <w:tc>
          <w:tcPr>
            <w:tcW w:w="1276" w:type="dxa"/>
            <w:vAlign w:val="center"/>
          </w:tcPr>
          <w:p w14:paraId="7108A5EE" w14:textId="77777777" w:rsidR="00782A2E" w:rsidRPr="00CD6E3E" w:rsidRDefault="00782A2E" w:rsidP="0040182F">
            <w:pPr>
              <w:jc w:val="center"/>
              <w:rPr>
                <w:sz w:val="16"/>
                <w:szCs w:val="16"/>
                <w:lang w:val="it-IT"/>
              </w:rPr>
            </w:pPr>
            <w:r w:rsidRPr="00724A5F">
              <w:rPr>
                <w:sz w:val="16"/>
                <w:szCs w:val="16"/>
                <w:lang w:val="it-IT"/>
              </w:rPr>
              <w:t>500 (398 NAT+100 TU AUDIO +2 TU VIDEO)</w:t>
            </w:r>
          </w:p>
        </w:tc>
        <w:tc>
          <w:tcPr>
            <w:tcW w:w="709" w:type="dxa"/>
            <w:vAlign w:val="center"/>
          </w:tcPr>
          <w:p w14:paraId="73D27F56" w14:textId="77777777" w:rsidR="00782A2E" w:rsidRPr="00E90208" w:rsidRDefault="00782A2E" w:rsidP="0040182F">
            <w:pPr>
              <w:jc w:val="center"/>
              <w:rPr>
                <w:sz w:val="16"/>
                <w:szCs w:val="16"/>
              </w:rPr>
            </w:pPr>
            <w:r w:rsidRPr="00E90208">
              <w:rPr>
                <w:sz w:val="16"/>
                <w:szCs w:val="16"/>
              </w:rPr>
              <w:t>120</w:t>
            </w:r>
          </w:p>
        </w:tc>
        <w:tc>
          <w:tcPr>
            <w:tcW w:w="846" w:type="dxa"/>
            <w:vAlign w:val="center"/>
          </w:tcPr>
          <w:p w14:paraId="6D6C0B63" w14:textId="77777777" w:rsidR="00782A2E" w:rsidRPr="00E90208" w:rsidRDefault="00782A2E" w:rsidP="0040182F">
            <w:pPr>
              <w:jc w:val="center"/>
              <w:rPr>
                <w:sz w:val="16"/>
                <w:szCs w:val="16"/>
              </w:rPr>
            </w:pPr>
            <w:r w:rsidRPr="00E90208">
              <w:rPr>
                <w:sz w:val="16"/>
                <w:szCs w:val="16"/>
              </w:rPr>
              <w:t>4,16 (3,31 NAT + 0,83 TU AUDIO +1 every 30 sec. TU VIDEO</w:t>
            </w:r>
          </w:p>
        </w:tc>
        <w:tc>
          <w:tcPr>
            <w:tcW w:w="708" w:type="dxa"/>
            <w:vAlign w:val="center"/>
          </w:tcPr>
          <w:p w14:paraId="64FDCCA0" w14:textId="77777777" w:rsidR="00782A2E" w:rsidRPr="00E90208" w:rsidRDefault="00782A2E" w:rsidP="0040182F">
            <w:pPr>
              <w:jc w:val="center"/>
              <w:rPr>
                <w:sz w:val="16"/>
                <w:szCs w:val="16"/>
                <w:highlight w:val="yellow"/>
              </w:rPr>
            </w:pPr>
            <w:r w:rsidRPr="00E90208">
              <w:rPr>
                <w:sz w:val="16"/>
                <w:szCs w:val="16"/>
              </w:rPr>
              <w:t>48,88</w:t>
            </w:r>
          </w:p>
        </w:tc>
        <w:tc>
          <w:tcPr>
            <w:tcW w:w="993" w:type="dxa"/>
            <w:vAlign w:val="center"/>
          </w:tcPr>
          <w:p w14:paraId="779FF31C" w14:textId="77777777" w:rsidR="00782A2E" w:rsidRPr="00E90208" w:rsidRDefault="00782A2E" w:rsidP="0040182F">
            <w:pPr>
              <w:jc w:val="center"/>
              <w:rPr>
                <w:sz w:val="16"/>
                <w:szCs w:val="16"/>
                <w:highlight w:val="yellow"/>
              </w:rPr>
            </w:pPr>
            <w:r w:rsidRPr="00E90208">
              <w:rPr>
                <w:sz w:val="16"/>
                <w:szCs w:val="16"/>
              </w:rPr>
              <w:t>2,4</w:t>
            </w:r>
          </w:p>
        </w:tc>
        <w:tc>
          <w:tcPr>
            <w:tcW w:w="1005" w:type="dxa"/>
            <w:vAlign w:val="center"/>
          </w:tcPr>
          <w:p w14:paraId="4E3E62F8" w14:textId="77777777" w:rsidR="00782A2E" w:rsidRPr="00E90208" w:rsidRDefault="00782A2E" w:rsidP="0040182F">
            <w:pPr>
              <w:jc w:val="center"/>
              <w:rPr>
                <w:sz w:val="16"/>
                <w:szCs w:val="16"/>
                <w:highlight w:val="yellow"/>
              </w:rPr>
            </w:pPr>
            <w:r w:rsidRPr="00E90208">
              <w:rPr>
                <w:sz w:val="16"/>
                <w:szCs w:val="16"/>
              </w:rPr>
              <w:t>21500</w:t>
            </w:r>
          </w:p>
        </w:tc>
        <w:tc>
          <w:tcPr>
            <w:tcW w:w="993" w:type="dxa"/>
            <w:vAlign w:val="center"/>
          </w:tcPr>
          <w:p w14:paraId="4A67B037" w14:textId="77777777" w:rsidR="00782A2E" w:rsidRPr="00E90208" w:rsidRDefault="00782A2E" w:rsidP="0040182F">
            <w:pPr>
              <w:jc w:val="center"/>
              <w:rPr>
                <w:sz w:val="16"/>
                <w:szCs w:val="16"/>
              </w:rPr>
            </w:pPr>
            <w:r w:rsidRPr="00E90208">
              <w:rPr>
                <w:sz w:val="16"/>
                <w:szCs w:val="16"/>
              </w:rPr>
              <w:t>22883</w:t>
            </w:r>
          </w:p>
        </w:tc>
        <w:tc>
          <w:tcPr>
            <w:tcW w:w="992" w:type="dxa"/>
            <w:vAlign w:val="center"/>
          </w:tcPr>
          <w:p w14:paraId="06E00BF2" w14:textId="77777777" w:rsidR="00782A2E" w:rsidRPr="00E90208" w:rsidRDefault="00782A2E" w:rsidP="0040182F">
            <w:pPr>
              <w:jc w:val="center"/>
              <w:rPr>
                <w:sz w:val="16"/>
                <w:szCs w:val="16"/>
              </w:rPr>
            </w:pPr>
            <w:r w:rsidRPr="00E90208">
              <w:rPr>
                <w:sz w:val="16"/>
                <w:szCs w:val="16"/>
              </w:rPr>
              <w:t>0</w:t>
            </w:r>
          </w:p>
        </w:tc>
        <w:tc>
          <w:tcPr>
            <w:tcW w:w="979" w:type="dxa"/>
            <w:vAlign w:val="center"/>
          </w:tcPr>
          <w:p w14:paraId="5C36EDD9" w14:textId="77777777" w:rsidR="00782A2E" w:rsidRPr="00E90208" w:rsidRDefault="00782A2E" w:rsidP="0040182F">
            <w:pPr>
              <w:jc w:val="center"/>
              <w:rPr>
                <w:sz w:val="16"/>
                <w:szCs w:val="16"/>
              </w:rPr>
            </w:pPr>
            <w:r w:rsidRPr="00E90208">
              <w:rPr>
                <w:sz w:val="16"/>
                <w:szCs w:val="16"/>
              </w:rPr>
              <w:t>0</w:t>
            </w:r>
          </w:p>
        </w:tc>
      </w:tr>
    </w:tbl>
    <w:p w14:paraId="7E24ADDA" w14:textId="77777777" w:rsidR="00782A2E" w:rsidRPr="00E90208" w:rsidRDefault="00782A2E" w:rsidP="00782A2E">
      <w:pPr>
        <w:spacing w:after="200"/>
        <w:jc w:val="center"/>
        <w:rPr>
          <w:b/>
          <w:bCs/>
          <w:color w:val="365F91" w:themeColor="accent1" w:themeShade="BF"/>
          <w:sz w:val="20"/>
          <w:szCs w:val="20"/>
        </w:rPr>
      </w:pPr>
      <w:r w:rsidRPr="004057AF">
        <w:rPr>
          <w:b/>
          <w:bCs/>
          <w:color w:val="365F91" w:themeColor="accent1" w:themeShade="BF"/>
          <w:sz w:val="20"/>
          <w:szCs w:val="20"/>
        </w:rPr>
        <w:t xml:space="preserve">Table </w:t>
      </w:r>
      <w:r w:rsidRPr="00CD6E3E">
        <w:rPr>
          <w:b/>
          <w:bCs/>
          <w:color w:val="365F91" w:themeColor="accent1" w:themeShade="BF"/>
          <w:sz w:val="20"/>
          <w:szCs w:val="20"/>
        </w:rPr>
        <w:fldChar w:fldCharType="begin"/>
      </w:r>
      <w:r w:rsidRPr="004057AF">
        <w:rPr>
          <w:b/>
          <w:bCs/>
          <w:color w:val="365F91" w:themeColor="accent1" w:themeShade="BF"/>
          <w:sz w:val="20"/>
          <w:szCs w:val="20"/>
        </w:rPr>
        <w:instrText xml:space="preserve"> SEQ Table \* ARABIC </w:instrText>
      </w:r>
      <w:r w:rsidRPr="00CD6E3E">
        <w:rPr>
          <w:b/>
          <w:bCs/>
          <w:color w:val="365F91" w:themeColor="accent1" w:themeShade="BF"/>
          <w:sz w:val="20"/>
          <w:szCs w:val="20"/>
        </w:rPr>
        <w:fldChar w:fldCharType="separate"/>
      </w:r>
      <w:r w:rsidRPr="004057AF">
        <w:rPr>
          <w:b/>
          <w:bCs/>
          <w:noProof/>
          <w:color w:val="365F91" w:themeColor="accent1" w:themeShade="BF"/>
          <w:sz w:val="20"/>
          <w:szCs w:val="20"/>
        </w:rPr>
        <w:t>17</w:t>
      </w:r>
      <w:r w:rsidRPr="00CD6E3E">
        <w:rPr>
          <w:b/>
          <w:bCs/>
          <w:noProof/>
          <w:color w:val="365F91" w:themeColor="accent1" w:themeShade="BF"/>
          <w:sz w:val="20"/>
          <w:szCs w:val="20"/>
        </w:rPr>
        <w:fldChar w:fldCharType="end"/>
      </w:r>
      <w:r w:rsidRPr="00E90208">
        <w:rPr>
          <w:b/>
          <w:bCs/>
          <w:color w:val="365F91" w:themeColor="accent1" w:themeShade="BF"/>
          <w:sz w:val="20"/>
          <w:szCs w:val="20"/>
        </w:rPr>
        <w:t xml:space="preserve"> – vSBC NAT-TU-Audio-TU-Video-Traffic-500 Active Calls Results</w:t>
      </w:r>
    </w:p>
    <w:p w14:paraId="602E7470" w14:textId="77777777" w:rsidR="00782A2E" w:rsidRPr="00E90208" w:rsidRDefault="00782A2E" w:rsidP="00782A2E">
      <w:pPr>
        <w:spacing w:after="200"/>
        <w:jc w:val="center"/>
        <w:rPr>
          <w:b/>
          <w:bCs/>
          <w:color w:val="365F91" w:themeColor="accent1" w:themeShade="BF"/>
          <w:sz w:val="20"/>
          <w:szCs w:val="20"/>
        </w:rPr>
      </w:pPr>
    </w:p>
    <w:p w14:paraId="7135CA6C" w14:textId="77777777" w:rsidR="00782A2E" w:rsidRPr="00E90208" w:rsidRDefault="00782A2E" w:rsidP="008964F1">
      <w:pPr>
        <w:pStyle w:val="Heading4"/>
      </w:pPr>
      <w:r w:rsidRPr="00E90208">
        <w:t>vSBC-NAT-TU-Audio-TU Video-Traffic-250-Active Calls</w:t>
      </w:r>
    </w:p>
    <w:p w14:paraId="37A373FE" w14:textId="77777777" w:rsidR="00782A2E" w:rsidRPr="004057AF" w:rsidRDefault="00782A2E" w:rsidP="00782A2E">
      <w:pPr>
        <w:ind w:left="2127" w:hanging="2127"/>
        <w:rPr>
          <w:bCs/>
          <w:i/>
          <w:sz w:val="20"/>
          <w:szCs w:val="20"/>
        </w:rPr>
      </w:pPr>
      <w:r w:rsidRPr="004057AF">
        <w:rPr>
          <w:bCs/>
          <w:i/>
          <w:sz w:val="20"/>
          <w:szCs w:val="20"/>
        </w:rPr>
        <w:t>Target:</w:t>
      </w:r>
    </w:p>
    <w:p w14:paraId="14A59A56" w14:textId="77777777" w:rsidR="00782A2E" w:rsidRPr="004057AF" w:rsidRDefault="00782A2E" w:rsidP="00782A2E">
      <w:pPr>
        <w:spacing w:after="0"/>
        <w:jc w:val="left"/>
        <w:rPr>
          <w:sz w:val="20"/>
          <w:szCs w:val="20"/>
        </w:rPr>
      </w:pPr>
      <w:r w:rsidRPr="004057AF">
        <w:rPr>
          <w:sz w:val="20"/>
          <w:szCs w:val="20"/>
        </w:rPr>
        <w:t>Measurement of the basic parameters (cpu load, memory usage and network throughput</w:t>
      </w:r>
      <w:r w:rsidRPr="00E90208">
        <w:rPr>
          <w:b/>
          <w:sz w:val="20"/>
          <w:szCs w:val="20"/>
        </w:rPr>
        <w:t>)</w:t>
      </w:r>
      <w:r w:rsidRPr="004057AF">
        <w:rPr>
          <w:sz w:val="20"/>
          <w:szCs w:val="20"/>
        </w:rPr>
        <w:t xml:space="preserve"> of the vSBC with traffic SIP calls and Media NAT, TU Audio, TU Video traffic with 250 Active Calls.</w:t>
      </w:r>
    </w:p>
    <w:p w14:paraId="301E9E86" w14:textId="77777777" w:rsidR="00782A2E" w:rsidRPr="004057AF" w:rsidRDefault="00782A2E" w:rsidP="00782A2E">
      <w:pPr>
        <w:spacing w:after="0"/>
        <w:rPr>
          <w:sz w:val="20"/>
          <w:szCs w:val="20"/>
        </w:rPr>
      </w:pPr>
    </w:p>
    <w:p w14:paraId="21B446E2" w14:textId="77777777" w:rsidR="00782A2E" w:rsidRPr="004057AF" w:rsidRDefault="00782A2E" w:rsidP="00782A2E">
      <w:pPr>
        <w:rPr>
          <w:bCs/>
          <w:i/>
          <w:sz w:val="20"/>
          <w:szCs w:val="20"/>
        </w:rPr>
      </w:pPr>
      <w:r w:rsidRPr="004057AF">
        <w:rPr>
          <w:bCs/>
          <w:i/>
          <w:sz w:val="20"/>
          <w:szCs w:val="20"/>
        </w:rPr>
        <w:t>Further data:</w:t>
      </w:r>
      <w:r w:rsidRPr="004057AF">
        <w:rPr>
          <w:i/>
          <w:sz w:val="20"/>
          <w:szCs w:val="20"/>
        </w:rPr>
        <w:tab/>
      </w:r>
    </w:p>
    <w:p w14:paraId="1C101B87"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Test Duration</w:t>
      </w:r>
      <w:r w:rsidRPr="004057AF">
        <w:rPr>
          <w:sz w:val="20"/>
          <w:szCs w:val="20"/>
        </w:rPr>
        <w:tab/>
        <w:t>about 1 hour 30 minutes</w:t>
      </w:r>
    </w:p>
    <w:p w14:paraId="30FCD233"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Traffic Type</w:t>
      </w:r>
      <w:r w:rsidRPr="004057AF">
        <w:rPr>
          <w:sz w:val="20"/>
          <w:szCs w:val="20"/>
        </w:rPr>
        <w:tab/>
      </w:r>
      <w:r w:rsidRPr="004057AF">
        <w:rPr>
          <w:sz w:val="20"/>
          <w:szCs w:val="20"/>
        </w:rPr>
        <w:tab/>
        <w:t>TU AUDIO</w:t>
      </w:r>
    </w:p>
    <w:p w14:paraId="6E18C54B"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Codec NAT</w:t>
      </w:r>
      <w:r w:rsidRPr="004057AF">
        <w:rPr>
          <w:sz w:val="20"/>
          <w:szCs w:val="20"/>
        </w:rPr>
        <w:tab/>
      </w:r>
      <w:r w:rsidRPr="004057AF">
        <w:rPr>
          <w:sz w:val="20"/>
          <w:szCs w:val="20"/>
        </w:rPr>
        <w:tab/>
        <w:t>G711-G711</w:t>
      </w:r>
    </w:p>
    <w:p w14:paraId="4755B51F" w14:textId="77777777" w:rsidR="00782A2E" w:rsidRPr="00E90208" w:rsidRDefault="00782A2E" w:rsidP="00782A2E">
      <w:pPr>
        <w:numPr>
          <w:ilvl w:val="0"/>
          <w:numId w:val="58"/>
        </w:numPr>
        <w:tabs>
          <w:tab w:val="num" w:pos="360"/>
          <w:tab w:val="num" w:pos="426"/>
        </w:tabs>
        <w:spacing w:after="0"/>
        <w:ind w:left="426" w:hanging="426"/>
        <w:jc w:val="left"/>
        <w:rPr>
          <w:sz w:val="20"/>
          <w:szCs w:val="20"/>
        </w:rPr>
      </w:pPr>
      <w:r w:rsidRPr="00E90208">
        <w:rPr>
          <w:sz w:val="20"/>
          <w:szCs w:val="20"/>
        </w:rPr>
        <w:t>Codec TU AUDIO</w:t>
      </w:r>
      <w:r w:rsidRPr="00E90208">
        <w:rPr>
          <w:sz w:val="20"/>
          <w:szCs w:val="20"/>
        </w:rPr>
        <w:tab/>
        <w:t>G711-G729</w:t>
      </w:r>
    </w:p>
    <w:p w14:paraId="3E124F3D" w14:textId="77777777" w:rsidR="00782A2E" w:rsidRPr="00CD6E3E" w:rsidRDefault="00782A2E" w:rsidP="00782A2E">
      <w:pPr>
        <w:numPr>
          <w:ilvl w:val="0"/>
          <w:numId w:val="58"/>
        </w:numPr>
        <w:tabs>
          <w:tab w:val="num" w:pos="360"/>
          <w:tab w:val="num" w:pos="426"/>
        </w:tabs>
        <w:spacing w:after="0"/>
        <w:ind w:left="426" w:hanging="426"/>
        <w:jc w:val="left"/>
        <w:rPr>
          <w:sz w:val="20"/>
          <w:szCs w:val="20"/>
          <w:lang w:val="it-IT"/>
        </w:rPr>
      </w:pPr>
      <w:r w:rsidRPr="00724A5F">
        <w:rPr>
          <w:sz w:val="20"/>
          <w:szCs w:val="20"/>
          <w:lang w:val="it-IT"/>
        </w:rPr>
        <w:t>Codec TU VIDEO</w:t>
      </w:r>
      <w:r w:rsidRPr="00724A5F">
        <w:rPr>
          <w:sz w:val="20"/>
          <w:szCs w:val="20"/>
          <w:lang w:val="it-IT"/>
        </w:rPr>
        <w:tab/>
        <w:t>VP8(VGA)-AVC(VGA)</w:t>
      </w:r>
    </w:p>
    <w:p w14:paraId="5F769CFE"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Pack Period</w:t>
      </w:r>
      <w:r w:rsidRPr="004057AF">
        <w:rPr>
          <w:sz w:val="20"/>
          <w:szCs w:val="20"/>
        </w:rPr>
        <w:tab/>
      </w:r>
      <w:r w:rsidRPr="004057AF">
        <w:rPr>
          <w:sz w:val="20"/>
          <w:szCs w:val="20"/>
        </w:rPr>
        <w:tab/>
        <w:t>20 msec</w:t>
      </w:r>
    </w:p>
    <w:p w14:paraId="6471A133" w14:textId="77777777" w:rsidR="00782A2E" w:rsidRPr="004057AF" w:rsidRDefault="00782A2E" w:rsidP="00782A2E">
      <w:pPr>
        <w:numPr>
          <w:ilvl w:val="0"/>
          <w:numId w:val="58"/>
        </w:numPr>
        <w:tabs>
          <w:tab w:val="num" w:pos="360"/>
          <w:tab w:val="num" w:pos="426"/>
        </w:tabs>
        <w:spacing w:after="0"/>
        <w:ind w:left="426" w:hanging="426"/>
        <w:jc w:val="left"/>
        <w:rPr>
          <w:sz w:val="20"/>
          <w:szCs w:val="20"/>
        </w:rPr>
      </w:pPr>
      <w:r w:rsidRPr="004057AF">
        <w:rPr>
          <w:sz w:val="20"/>
          <w:szCs w:val="20"/>
        </w:rPr>
        <w:t>FPS</w:t>
      </w:r>
      <w:r w:rsidRPr="004057AF">
        <w:rPr>
          <w:sz w:val="20"/>
          <w:szCs w:val="20"/>
        </w:rPr>
        <w:tab/>
      </w:r>
      <w:r w:rsidRPr="004057AF">
        <w:rPr>
          <w:sz w:val="20"/>
          <w:szCs w:val="20"/>
        </w:rPr>
        <w:tab/>
      </w:r>
      <w:r w:rsidRPr="004057AF">
        <w:rPr>
          <w:sz w:val="20"/>
          <w:szCs w:val="20"/>
        </w:rPr>
        <w:tab/>
        <w:t>30</w:t>
      </w:r>
    </w:p>
    <w:p w14:paraId="76421510" w14:textId="77777777" w:rsidR="00782A2E" w:rsidRPr="004057AF" w:rsidRDefault="00782A2E" w:rsidP="00782A2E">
      <w:pPr>
        <w:rPr>
          <w:bCs/>
          <w:i/>
          <w:sz w:val="20"/>
          <w:szCs w:val="20"/>
        </w:rPr>
      </w:pPr>
    </w:p>
    <w:p w14:paraId="602F0A76" w14:textId="77777777" w:rsidR="00782A2E" w:rsidRPr="004057AF" w:rsidRDefault="00782A2E" w:rsidP="00782A2E">
      <w:pPr>
        <w:rPr>
          <w:bCs/>
          <w:i/>
        </w:rPr>
      </w:pPr>
      <w:r w:rsidRPr="004057AF">
        <w:rPr>
          <w:bCs/>
          <w:i/>
        </w:rPr>
        <w:t xml:space="preserve">Results:  </w:t>
      </w:r>
    </w:p>
    <w:tbl>
      <w:tblPr>
        <w:tblStyle w:val="Grigliatabella2"/>
        <w:tblW w:w="9493" w:type="dxa"/>
        <w:jc w:val="center"/>
        <w:tblLayout w:type="fixed"/>
        <w:tblLook w:val="04A0" w:firstRow="1" w:lastRow="0" w:firstColumn="1" w:lastColumn="0" w:noHBand="0" w:noVBand="1"/>
      </w:tblPr>
      <w:tblGrid>
        <w:gridCol w:w="992"/>
        <w:gridCol w:w="1276"/>
        <w:gridCol w:w="709"/>
        <w:gridCol w:w="704"/>
        <w:gridCol w:w="580"/>
        <w:gridCol w:w="993"/>
        <w:gridCol w:w="1275"/>
        <w:gridCol w:w="993"/>
        <w:gridCol w:w="992"/>
        <w:gridCol w:w="979"/>
      </w:tblGrid>
      <w:tr w:rsidR="00782A2E" w:rsidRPr="004057AF" w14:paraId="2F2FD389" w14:textId="77777777" w:rsidTr="00B81C8A">
        <w:trPr>
          <w:jc w:val="center"/>
        </w:trPr>
        <w:tc>
          <w:tcPr>
            <w:tcW w:w="992" w:type="dxa"/>
          </w:tcPr>
          <w:p w14:paraId="07B13041" w14:textId="77777777" w:rsidR="00782A2E" w:rsidRPr="00E90208" w:rsidRDefault="00782A2E" w:rsidP="0040182F">
            <w:pPr>
              <w:jc w:val="center"/>
              <w:rPr>
                <w:b/>
                <w:sz w:val="16"/>
                <w:szCs w:val="16"/>
              </w:rPr>
            </w:pPr>
            <w:r w:rsidRPr="00E90208">
              <w:rPr>
                <w:b/>
                <w:sz w:val="16"/>
                <w:szCs w:val="16"/>
              </w:rPr>
              <w:t>NODE TYPE</w:t>
            </w:r>
          </w:p>
        </w:tc>
        <w:tc>
          <w:tcPr>
            <w:tcW w:w="1276" w:type="dxa"/>
          </w:tcPr>
          <w:p w14:paraId="3394E9DB" w14:textId="77777777" w:rsidR="00782A2E" w:rsidRPr="00E90208" w:rsidRDefault="00782A2E" w:rsidP="0040182F">
            <w:pPr>
              <w:jc w:val="center"/>
              <w:rPr>
                <w:b/>
                <w:sz w:val="16"/>
                <w:szCs w:val="16"/>
              </w:rPr>
            </w:pPr>
            <w:r w:rsidRPr="00E90208">
              <w:rPr>
                <w:b/>
                <w:sz w:val="16"/>
                <w:szCs w:val="16"/>
              </w:rPr>
              <w:t>TOTAL</w:t>
            </w:r>
          </w:p>
          <w:p w14:paraId="72DC51E5" w14:textId="77777777" w:rsidR="00782A2E" w:rsidRPr="00E90208" w:rsidRDefault="00782A2E" w:rsidP="0040182F">
            <w:pPr>
              <w:jc w:val="center"/>
              <w:rPr>
                <w:b/>
                <w:sz w:val="16"/>
                <w:szCs w:val="16"/>
              </w:rPr>
            </w:pPr>
            <w:r w:rsidRPr="00E90208">
              <w:rPr>
                <w:b/>
                <w:sz w:val="16"/>
                <w:szCs w:val="16"/>
              </w:rPr>
              <w:t>ACTIVE SESSIONS</w:t>
            </w:r>
          </w:p>
        </w:tc>
        <w:tc>
          <w:tcPr>
            <w:tcW w:w="709" w:type="dxa"/>
          </w:tcPr>
          <w:p w14:paraId="093EA825" w14:textId="77777777" w:rsidR="00782A2E" w:rsidRPr="00E90208" w:rsidRDefault="00782A2E" w:rsidP="0040182F">
            <w:pPr>
              <w:jc w:val="center"/>
              <w:rPr>
                <w:b/>
                <w:sz w:val="16"/>
                <w:szCs w:val="16"/>
              </w:rPr>
            </w:pPr>
            <w:r w:rsidRPr="00E90208">
              <w:rPr>
                <w:b/>
                <w:sz w:val="16"/>
                <w:szCs w:val="16"/>
              </w:rPr>
              <w:t>CHT</w:t>
            </w:r>
          </w:p>
          <w:p w14:paraId="43C540EC" w14:textId="77777777" w:rsidR="00782A2E" w:rsidRPr="00E90208" w:rsidRDefault="00782A2E" w:rsidP="0040182F">
            <w:pPr>
              <w:jc w:val="center"/>
              <w:rPr>
                <w:b/>
                <w:sz w:val="16"/>
                <w:szCs w:val="16"/>
              </w:rPr>
            </w:pPr>
            <w:r w:rsidRPr="00E90208">
              <w:rPr>
                <w:b/>
                <w:sz w:val="16"/>
                <w:szCs w:val="16"/>
              </w:rPr>
              <w:t>[sec]</w:t>
            </w:r>
          </w:p>
        </w:tc>
        <w:tc>
          <w:tcPr>
            <w:tcW w:w="704" w:type="dxa"/>
          </w:tcPr>
          <w:p w14:paraId="01588165" w14:textId="77777777" w:rsidR="00782A2E" w:rsidRPr="00E90208" w:rsidRDefault="00782A2E" w:rsidP="0040182F">
            <w:pPr>
              <w:jc w:val="center"/>
              <w:rPr>
                <w:b/>
                <w:sz w:val="16"/>
                <w:szCs w:val="16"/>
              </w:rPr>
            </w:pPr>
            <w:r w:rsidRPr="00E90208">
              <w:rPr>
                <w:b/>
                <w:sz w:val="16"/>
                <w:szCs w:val="16"/>
              </w:rPr>
              <w:t>CPS</w:t>
            </w:r>
          </w:p>
        </w:tc>
        <w:tc>
          <w:tcPr>
            <w:tcW w:w="580" w:type="dxa"/>
          </w:tcPr>
          <w:p w14:paraId="3B68A322" w14:textId="77777777" w:rsidR="00782A2E" w:rsidRPr="00E90208" w:rsidRDefault="00782A2E" w:rsidP="0040182F">
            <w:pPr>
              <w:jc w:val="center"/>
              <w:rPr>
                <w:b/>
                <w:sz w:val="16"/>
                <w:szCs w:val="16"/>
              </w:rPr>
            </w:pPr>
            <w:r w:rsidRPr="00E90208">
              <w:rPr>
                <w:b/>
                <w:sz w:val="16"/>
                <w:szCs w:val="16"/>
              </w:rPr>
              <w:t xml:space="preserve">CPU LOAD </w:t>
            </w:r>
          </w:p>
          <w:p w14:paraId="384725F8" w14:textId="77777777" w:rsidR="00782A2E" w:rsidRPr="00E90208" w:rsidRDefault="00782A2E" w:rsidP="0040182F">
            <w:pPr>
              <w:jc w:val="center"/>
              <w:rPr>
                <w:b/>
                <w:sz w:val="16"/>
                <w:szCs w:val="16"/>
              </w:rPr>
            </w:pPr>
            <w:r w:rsidRPr="00E90208">
              <w:rPr>
                <w:b/>
                <w:sz w:val="16"/>
                <w:szCs w:val="16"/>
              </w:rPr>
              <w:t>[%]</w:t>
            </w:r>
          </w:p>
        </w:tc>
        <w:tc>
          <w:tcPr>
            <w:tcW w:w="993" w:type="dxa"/>
          </w:tcPr>
          <w:p w14:paraId="1C887F80" w14:textId="77777777" w:rsidR="00782A2E" w:rsidRPr="00E90208" w:rsidRDefault="00782A2E" w:rsidP="0040182F">
            <w:pPr>
              <w:jc w:val="center"/>
              <w:rPr>
                <w:b/>
                <w:sz w:val="16"/>
                <w:szCs w:val="16"/>
              </w:rPr>
            </w:pPr>
            <w:r w:rsidRPr="00E90208">
              <w:rPr>
                <w:b/>
                <w:sz w:val="16"/>
                <w:szCs w:val="16"/>
              </w:rPr>
              <w:t>MEM</w:t>
            </w:r>
          </w:p>
          <w:p w14:paraId="3B901443" w14:textId="77777777" w:rsidR="00782A2E" w:rsidRPr="00E90208" w:rsidRDefault="00782A2E" w:rsidP="0040182F">
            <w:pPr>
              <w:jc w:val="center"/>
              <w:rPr>
                <w:b/>
                <w:sz w:val="16"/>
                <w:szCs w:val="16"/>
              </w:rPr>
            </w:pPr>
            <w:r w:rsidRPr="00E90208">
              <w:rPr>
                <w:b/>
                <w:sz w:val="16"/>
                <w:szCs w:val="16"/>
              </w:rPr>
              <w:t>USAGE</w:t>
            </w:r>
          </w:p>
          <w:p w14:paraId="2166221D" w14:textId="77777777" w:rsidR="00782A2E" w:rsidRPr="00E90208" w:rsidRDefault="00782A2E" w:rsidP="0040182F">
            <w:pPr>
              <w:jc w:val="center"/>
              <w:rPr>
                <w:b/>
                <w:sz w:val="16"/>
                <w:szCs w:val="16"/>
              </w:rPr>
            </w:pPr>
            <w:r w:rsidRPr="00E90208">
              <w:rPr>
                <w:b/>
                <w:sz w:val="16"/>
                <w:szCs w:val="16"/>
              </w:rPr>
              <w:t>[GB]</w:t>
            </w:r>
          </w:p>
        </w:tc>
        <w:tc>
          <w:tcPr>
            <w:tcW w:w="1275" w:type="dxa"/>
          </w:tcPr>
          <w:p w14:paraId="663768DB" w14:textId="77777777" w:rsidR="00782A2E" w:rsidRPr="00E90208" w:rsidRDefault="00782A2E" w:rsidP="0040182F">
            <w:pPr>
              <w:jc w:val="center"/>
              <w:rPr>
                <w:b/>
                <w:sz w:val="16"/>
                <w:szCs w:val="16"/>
              </w:rPr>
            </w:pPr>
            <w:r w:rsidRPr="00E90208">
              <w:rPr>
                <w:b/>
                <w:sz w:val="16"/>
                <w:szCs w:val="16"/>
              </w:rPr>
              <w:t>THR</w:t>
            </w:r>
          </w:p>
          <w:p w14:paraId="76BE8DD8" w14:textId="77777777" w:rsidR="00782A2E" w:rsidRPr="00E90208" w:rsidRDefault="00782A2E" w:rsidP="0040182F">
            <w:pPr>
              <w:jc w:val="center"/>
              <w:rPr>
                <w:b/>
                <w:sz w:val="16"/>
                <w:szCs w:val="16"/>
              </w:rPr>
            </w:pPr>
            <w:r w:rsidRPr="00E90208">
              <w:rPr>
                <w:b/>
                <w:sz w:val="16"/>
                <w:szCs w:val="16"/>
              </w:rPr>
              <w:t>[bits/sec]</w:t>
            </w:r>
          </w:p>
        </w:tc>
        <w:tc>
          <w:tcPr>
            <w:tcW w:w="993" w:type="dxa"/>
          </w:tcPr>
          <w:p w14:paraId="07549414" w14:textId="77777777" w:rsidR="00782A2E" w:rsidRPr="00E90208" w:rsidRDefault="00782A2E" w:rsidP="0040182F">
            <w:pPr>
              <w:jc w:val="center"/>
              <w:rPr>
                <w:b/>
                <w:sz w:val="16"/>
                <w:szCs w:val="16"/>
              </w:rPr>
            </w:pPr>
            <w:r w:rsidRPr="00E90208">
              <w:rPr>
                <w:b/>
                <w:sz w:val="16"/>
                <w:szCs w:val="16"/>
              </w:rPr>
              <w:t>TOTAL</w:t>
            </w:r>
          </w:p>
          <w:p w14:paraId="52C17970" w14:textId="77777777" w:rsidR="00782A2E" w:rsidRPr="00E90208" w:rsidRDefault="00782A2E" w:rsidP="0040182F">
            <w:pPr>
              <w:jc w:val="center"/>
              <w:rPr>
                <w:b/>
                <w:sz w:val="16"/>
                <w:szCs w:val="16"/>
              </w:rPr>
            </w:pPr>
            <w:r w:rsidRPr="00E90208">
              <w:rPr>
                <w:b/>
                <w:sz w:val="16"/>
                <w:szCs w:val="16"/>
              </w:rPr>
              <w:t>CALLS</w:t>
            </w:r>
          </w:p>
        </w:tc>
        <w:tc>
          <w:tcPr>
            <w:tcW w:w="992" w:type="dxa"/>
          </w:tcPr>
          <w:p w14:paraId="635CA40A" w14:textId="77777777" w:rsidR="00782A2E" w:rsidRPr="00E90208" w:rsidRDefault="00782A2E" w:rsidP="0040182F">
            <w:pPr>
              <w:jc w:val="center"/>
              <w:rPr>
                <w:b/>
                <w:sz w:val="16"/>
                <w:szCs w:val="16"/>
              </w:rPr>
            </w:pPr>
            <w:r w:rsidRPr="00E90208">
              <w:rPr>
                <w:b/>
                <w:sz w:val="16"/>
                <w:szCs w:val="16"/>
              </w:rPr>
              <w:t>FAILED</w:t>
            </w:r>
          </w:p>
          <w:p w14:paraId="740DF21D" w14:textId="77777777" w:rsidR="00782A2E" w:rsidRPr="00E90208" w:rsidRDefault="00782A2E" w:rsidP="0040182F">
            <w:pPr>
              <w:jc w:val="center"/>
              <w:rPr>
                <w:b/>
                <w:sz w:val="16"/>
                <w:szCs w:val="16"/>
              </w:rPr>
            </w:pPr>
            <w:r w:rsidRPr="00E90208">
              <w:rPr>
                <w:b/>
                <w:sz w:val="16"/>
                <w:szCs w:val="16"/>
              </w:rPr>
              <w:t>CALLS</w:t>
            </w:r>
          </w:p>
        </w:tc>
        <w:tc>
          <w:tcPr>
            <w:tcW w:w="979" w:type="dxa"/>
          </w:tcPr>
          <w:p w14:paraId="560E449C" w14:textId="77777777" w:rsidR="00782A2E" w:rsidRPr="00E90208" w:rsidRDefault="00782A2E" w:rsidP="0040182F">
            <w:pPr>
              <w:jc w:val="center"/>
              <w:rPr>
                <w:b/>
                <w:sz w:val="16"/>
                <w:szCs w:val="16"/>
              </w:rPr>
            </w:pPr>
            <w:r w:rsidRPr="00E90208">
              <w:rPr>
                <w:b/>
                <w:sz w:val="16"/>
                <w:szCs w:val="16"/>
              </w:rPr>
              <w:t>FAILURE</w:t>
            </w:r>
          </w:p>
          <w:p w14:paraId="7C6AFB18" w14:textId="77777777" w:rsidR="00782A2E" w:rsidRPr="00E90208" w:rsidRDefault="00782A2E" w:rsidP="0040182F">
            <w:pPr>
              <w:jc w:val="center"/>
              <w:rPr>
                <w:b/>
                <w:sz w:val="16"/>
                <w:szCs w:val="16"/>
              </w:rPr>
            </w:pPr>
            <w:r w:rsidRPr="00E90208">
              <w:rPr>
                <w:b/>
                <w:sz w:val="16"/>
                <w:szCs w:val="16"/>
              </w:rPr>
              <w:t>RATE</w:t>
            </w:r>
          </w:p>
        </w:tc>
      </w:tr>
      <w:tr w:rsidR="00782A2E" w:rsidRPr="004057AF" w14:paraId="48B06DA1" w14:textId="77777777" w:rsidTr="00B81C8A">
        <w:trPr>
          <w:jc w:val="center"/>
        </w:trPr>
        <w:tc>
          <w:tcPr>
            <w:tcW w:w="992" w:type="dxa"/>
            <w:vAlign w:val="center"/>
          </w:tcPr>
          <w:p w14:paraId="58D30682" w14:textId="77777777" w:rsidR="00782A2E" w:rsidRPr="004057AF" w:rsidRDefault="00782A2E" w:rsidP="0040182F">
            <w:pPr>
              <w:jc w:val="center"/>
              <w:rPr>
                <w:sz w:val="16"/>
                <w:szCs w:val="16"/>
              </w:rPr>
            </w:pPr>
            <w:r w:rsidRPr="00E90208">
              <w:rPr>
                <w:sz w:val="16"/>
                <w:szCs w:val="16"/>
              </w:rPr>
              <w:lastRenderedPageBreak/>
              <w:t>VM1:</w:t>
            </w:r>
          </w:p>
          <w:p w14:paraId="32AD9DF7" w14:textId="77777777" w:rsidR="00782A2E" w:rsidRPr="004057AF" w:rsidRDefault="00782A2E" w:rsidP="0040182F">
            <w:pPr>
              <w:jc w:val="center"/>
              <w:rPr>
                <w:sz w:val="16"/>
                <w:szCs w:val="16"/>
              </w:rPr>
            </w:pPr>
            <w:r w:rsidRPr="00E90208">
              <w:rPr>
                <w:sz w:val="16"/>
                <w:szCs w:val="16"/>
              </w:rPr>
              <w:t>FE-LB+</w:t>
            </w:r>
          </w:p>
          <w:p w14:paraId="4991E66B" w14:textId="77777777" w:rsidR="00782A2E" w:rsidRPr="00E90208" w:rsidRDefault="00782A2E" w:rsidP="0040182F">
            <w:pPr>
              <w:jc w:val="center"/>
              <w:rPr>
                <w:sz w:val="16"/>
                <w:szCs w:val="16"/>
              </w:rPr>
            </w:pPr>
            <w:r w:rsidRPr="00E90208">
              <w:rPr>
                <w:sz w:val="16"/>
                <w:szCs w:val="16"/>
              </w:rPr>
              <w:t>IBCF+OEM</w:t>
            </w:r>
            <w:r w:rsidRPr="00E90208">
              <w:rPr>
                <w:color w:val="000000"/>
                <w:sz w:val="16"/>
                <w:szCs w:val="16"/>
              </w:rPr>
              <w:t xml:space="preserve"> </w:t>
            </w:r>
          </w:p>
        </w:tc>
        <w:tc>
          <w:tcPr>
            <w:tcW w:w="1276" w:type="dxa"/>
            <w:vAlign w:val="center"/>
          </w:tcPr>
          <w:p w14:paraId="7D4180F7" w14:textId="77777777" w:rsidR="00782A2E" w:rsidRPr="00CD6E3E" w:rsidRDefault="00782A2E" w:rsidP="0040182F">
            <w:pPr>
              <w:jc w:val="center"/>
              <w:rPr>
                <w:sz w:val="16"/>
                <w:szCs w:val="16"/>
                <w:lang w:val="it-IT"/>
              </w:rPr>
            </w:pPr>
            <w:r w:rsidRPr="00724A5F">
              <w:rPr>
                <w:sz w:val="16"/>
                <w:szCs w:val="16"/>
                <w:lang w:val="it-IT"/>
              </w:rPr>
              <w:t>250 (200 NAT+50 TU AUDIO +1 TU VIDEO)</w:t>
            </w:r>
          </w:p>
        </w:tc>
        <w:tc>
          <w:tcPr>
            <w:tcW w:w="709" w:type="dxa"/>
            <w:vAlign w:val="center"/>
          </w:tcPr>
          <w:p w14:paraId="54FD8BB9" w14:textId="77777777" w:rsidR="00782A2E" w:rsidRPr="00E90208" w:rsidRDefault="00782A2E" w:rsidP="0040182F">
            <w:pPr>
              <w:jc w:val="center"/>
              <w:rPr>
                <w:sz w:val="16"/>
                <w:szCs w:val="16"/>
              </w:rPr>
            </w:pPr>
            <w:r w:rsidRPr="00E90208">
              <w:rPr>
                <w:sz w:val="16"/>
                <w:szCs w:val="16"/>
              </w:rPr>
              <w:t>120 (NAT and TU AUDIO) 30 (TU VIDEO)</w:t>
            </w:r>
          </w:p>
        </w:tc>
        <w:tc>
          <w:tcPr>
            <w:tcW w:w="704" w:type="dxa"/>
            <w:vAlign w:val="center"/>
          </w:tcPr>
          <w:p w14:paraId="1DE62C20" w14:textId="77777777" w:rsidR="00782A2E" w:rsidRPr="00E90208" w:rsidRDefault="00782A2E" w:rsidP="0040182F">
            <w:pPr>
              <w:jc w:val="center"/>
              <w:rPr>
                <w:sz w:val="16"/>
                <w:szCs w:val="16"/>
              </w:rPr>
            </w:pPr>
            <w:r w:rsidRPr="00E90208">
              <w:rPr>
                <w:sz w:val="16"/>
                <w:szCs w:val="16"/>
              </w:rPr>
              <w:t>2,08 (1,66 NAT + 0,41 TU AUDIO +1 every 30 sec. TU VIDEO</w:t>
            </w:r>
          </w:p>
        </w:tc>
        <w:tc>
          <w:tcPr>
            <w:tcW w:w="580" w:type="dxa"/>
            <w:vAlign w:val="center"/>
          </w:tcPr>
          <w:p w14:paraId="22377B07" w14:textId="77777777" w:rsidR="00782A2E" w:rsidRPr="00E90208" w:rsidRDefault="00782A2E" w:rsidP="0040182F">
            <w:pPr>
              <w:jc w:val="center"/>
              <w:rPr>
                <w:sz w:val="16"/>
                <w:szCs w:val="16"/>
                <w:highlight w:val="yellow"/>
              </w:rPr>
            </w:pPr>
            <w:r w:rsidRPr="00E90208">
              <w:rPr>
                <w:sz w:val="16"/>
                <w:szCs w:val="16"/>
              </w:rPr>
              <w:t>5,03</w:t>
            </w:r>
          </w:p>
        </w:tc>
        <w:tc>
          <w:tcPr>
            <w:tcW w:w="993" w:type="dxa"/>
            <w:vAlign w:val="center"/>
          </w:tcPr>
          <w:p w14:paraId="4577863F" w14:textId="77777777" w:rsidR="00782A2E" w:rsidRPr="00E90208" w:rsidRDefault="00782A2E" w:rsidP="0040182F">
            <w:pPr>
              <w:jc w:val="center"/>
              <w:rPr>
                <w:sz w:val="16"/>
                <w:szCs w:val="16"/>
                <w:highlight w:val="yellow"/>
              </w:rPr>
            </w:pPr>
            <w:r w:rsidRPr="00E90208">
              <w:rPr>
                <w:sz w:val="16"/>
                <w:szCs w:val="16"/>
              </w:rPr>
              <w:t>10</w:t>
            </w:r>
          </w:p>
        </w:tc>
        <w:tc>
          <w:tcPr>
            <w:tcW w:w="1275" w:type="dxa"/>
            <w:vAlign w:val="center"/>
          </w:tcPr>
          <w:p w14:paraId="1565FC66" w14:textId="77777777" w:rsidR="00782A2E" w:rsidRPr="00E90208" w:rsidRDefault="00782A2E" w:rsidP="0040182F">
            <w:pPr>
              <w:jc w:val="center"/>
              <w:rPr>
                <w:sz w:val="16"/>
                <w:szCs w:val="16"/>
                <w:highlight w:val="yellow"/>
              </w:rPr>
            </w:pPr>
            <w:r w:rsidRPr="00E90208">
              <w:rPr>
                <w:sz w:val="16"/>
                <w:szCs w:val="16"/>
              </w:rPr>
              <w:t>16</w:t>
            </w:r>
          </w:p>
        </w:tc>
        <w:tc>
          <w:tcPr>
            <w:tcW w:w="993" w:type="dxa"/>
            <w:vAlign w:val="center"/>
          </w:tcPr>
          <w:p w14:paraId="0490A2E9" w14:textId="77777777" w:rsidR="00782A2E" w:rsidRPr="00E90208" w:rsidRDefault="00782A2E" w:rsidP="0040182F">
            <w:pPr>
              <w:jc w:val="center"/>
              <w:rPr>
                <w:sz w:val="16"/>
                <w:szCs w:val="16"/>
              </w:rPr>
            </w:pPr>
            <w:r w:rsidRPr="00E90208">
              <w:rPr>
                <w:sz w:val="16"/>
                <w:szCs w:val="16"/>
              </w:rPr>
              <w:t>11827</w:t>
            </w:r>
          </w:p>
        </w:tc>
        <w:tc>
          <w:tcPr>
            <w:tcW w:w="992" w:type="dxa"/>
            <w:vAlign w:val="center"/>
          </w:tcPr>
          <w:p w14:paraId="3BC66D8E" w14:textId="77777777" w:rsidR="00782A2E" w:rsidRPr="00E90208" w:rsidRDefault="00782A2E" w:rsidP="0040182F">
            <w:pPr>
              <w:jc w:val="center"/>
              <w:rPr>
                <w:sz w:val="16"/>
                <w:szCs w:val="16"/>
              </w:rPr>
            </w:pPr>
            <w:r w:rsidRPr="00E90208">
              <w:rPr>
                <w:sz w:val="16"/>
                <w:szCs w:val="16"/>
              </w:rPr>
              <w:t>0</w:t>
            </w:r>
          </w:p>
        </w:tc>
        <w:tc>
          <w:tcPr>
            <w:tcW w:w="979" w:type="dxa"/>
            <w:vAlign w:val="center"/>
          </w:tcPr>
          <w:p w14:paraId="4665C12B" w14:textId="77777777" w:rsidR="00782A2E" w:rsidRPr="00E90208" w:rsidRDefault="00782A2E" w:rsidP="0040182F">
            <w:pPr>
              <w:jc w:val="center"/>
              <w:rPr>
                <w:sz w:val="16"/>
                <w:szCs w:val="16"/>
              </w:rPr>
            </w:pPr>
            <w:r w:rsidRPr="00E90208">
              <w:rPr>
                <w:sz w:val="16"/>
                <w:szCs w:val="16"/>
              </w:rPr>
              <w:t>0</w:t>
            </w:r>
          </w:p>
        </w:tc>
      </w:tr>
      <w:tr w:rsidR="00782A2E" w:rsidRPr="004057AF" w14:paraId="13F53287" w14:textId="77777777" w:rsidTr="00B81C8A">
        <w:trPr>
          <w:jc w:val="center"/>
        </w:trPr>
        <w:tc>
          <w:tcPr>
            <w:tcW w:w="992" w:type="dxa"/>
            <w:vAlign w:val="center"/>
          </w:tcPr>
          <w:p w14:paraId="336A9F9E" w14:textId="77777777" w:rsidR="00782A2E" w:rsidRPr="00E90208" w:rsidRDefault="00782A2E" w:rsidP="0040182F">
            <w:pPr>
              <w:jc w:val="center"/>
              <w:rPr>
                <w:sz w:val="16"/>
                <w:szCs w:val="16"/>
              </w:rPr>
            </w:pPr>
            <w:r w:rsidRPr="00E90208">
              <w:rPr>
                <w:sz w:val="16"/>
                <w:szCs w:val="16"/>
              </w:rPr>
              <w:t>VM2:</w:t>
            </w:r>
          </w:p>
          <w:p w14:paraId="1C7A39FB" w14:textId="77777777" w:rsidR="00782A2E" w:rsidRPr="00E90208" w:rsidRDefault="00782A2E" w:rsidP="0040182F">
            <w:pPr>
              <w:jc w:val="center"/>
              <w:rPr>
                <w:sz w:val="16"/>
                <w:szCs w:val="16"/>
              </w:rPr>
            </w:pPr>
            <w:r w:rsidRPr="00E90208">
              <w:rPr>
                <w:sz w:val="16"/>
                <w:szCs w:val="16"/>
              </w:rPr>
              <w:t xml:space="preserve"> (VDU2 - BGF1)</w:t>
            </w:r>
          </w:p>
        </w:tc>
        <w:tc>
          <w:tcPr>
            <w:tcW w:w="1276" w:type="dxa"/>
            <w:vAlign w:val="center"/>
          </w:tcPr>
          <w:p w14:paraId="180F13E6" w14:textId="77777777" w:rsidR="00782A2E" w:rsidRPr="00CD6E3E" w:rsidRDefault="00782A2E" w:rsidP="0040182F">
            <w:pPr>
              <w:jc w:val="center"/>
              <w:rPr>
                <w:sz w:val="16"/>
                <w:szCs w:val="16"/>
                <w:lang w:val="it-IT"/>
              </w:rPr>
            </w:pPr>
            <w:r w:rsidRPr="00724A5F">
              <w:rPr>
                <w:sz w:val="16"/>
                <w:szCs w:val="16"/>
                <w:lang w:val="it-IT"/>
              </w:rPr>
              <w:t>250 (200 NAT+50 TU AUDIO +1 TU VIDEO)</w:t>
            </w:r>
          </w:p>
        </w:tc>
        <w:tc>
          <w:tcPr>
            <w:tcW w:w="709" w:type="dxa"/>
            <w:vAlign w:val="center"/>
          </w:tcPr>
          <w:p w14:paraId="157B1D7F" w14:textId="77777777" w:rsidR="00782A2E" w:rsidRPr="00E90208" w:rsidRDefault="00782A2E" w:rsidP="0040182F">
            <w:pPr>
              <w:jc w:val="center"/>
              <w:rPr>
                <w:sz w:val="16"/>
                <w:szCs w:val="16"/>
              </w:rPr>
            </w:pPr>
            <w:r w:rsidRPr="00E90208">
              <w:rPr>
                <w:sz w:val="16"/>
                <w:szCs w:val="16"/>
              </w:rPr>
              <w:t>120</w:t>
            </w:r>
          </w:p>
        </w:tc>
        <w:tc>
          <w:tcPr>
            <w:tcW w:w="704" w:type="dxa"/>
            <w:vAlign w:val="center"/>
          </w:tcPr>
          <w:p w14:paraId="2F275ACB" w14:textId="77777777" w:rsidR="00782A2E" w:rsidRPr="00E90208" w:rsidRDefault="00782A2E" w:rsidP="0040182F">
            <w:pPr>
              <w:jc w:val="center"/>
              <w:rPr>
                <w:sz w:val="16"/>
                <w:szCs w:val="16"/>
              </w:rPr>
            </w:pPr>
            <w:r w:rsidRPr="00E90208">
              <w:rPr>
                <w:sz w:val="16"/>
                <w:szCs w:val="16"/>
              </w:rPr>
              <w:t>2,08 (1,66 NAT + 0,41 TU AUDIO +1 every 30 sec. TU VIDEO</w:t>
            </w:r>
          </w:p>
        </w:tc>
        <w:tc>
          <w:tcPr>
            <w:tcW w:w="580" w:type="dxa"/>
            <w:vAlign w:val="center"/>
          </w:tcPr>
          <w:p w14:paraId="13D2E66E" w14:textId="77777777" w:rsidR="00782A2E" w:rsidRPr="00E90208" w:rsidRDefault="00782A2E" w:rsidP="0040182F">
            <w:pPr>
              <w:jc w:val="center"/>
              <w:rPr>
                <w:sz w:val="16"/>
                <w:szCs w:val="16"/>
                <w:highlight w:val="yellow"/>
              </w:rPr>
            </w:pPr>
            <w:r w:rsidRPr="00E90208">
              <w:rPr>
                <w:sz w:val="16"/>
                <w:szCs w:val="16"/>
              </w:rPr>
              <w:t>24,80</w:t>
            </w:r>
          </w:p>
        </w:tc>
        <w:tc>
          <w:tcPr>
            <w:tcW w:w="993" w:type="dxa"/>
            <w:vAlign w:val="center"/>
          </w:tcPr>
          <w:p w14:paraId="1CDEC4C8" w14:textId="77777777" w:rsidR="00782A2E" w:rsidRPr="00E90208" w:rsidRDefault="00782A2E" w:rsidP="0040182F">
            <w:pPr>
              <w:jc w:val="center"/>
              <w:rPr>
                <w:sz w:val="16"/>
                <w:szCs w:val="16"/>
                <w:highlight w:val="yellow"/>
              </w:rPr>
            </w:pPr>
            <w:r w:rsidRPr="00E90208">
              <w:rPr>
                <w:sz w:val="16"/>
                <w:szCs w:val="16"/>
              </w:rPr>
              <w:t>2,4</w:t>
            </w:r>
          </w:p>
        </w:tc>
        <w:tc>
          <w:tcPr>
            <w:tcW w:w="1275" w:type="dxa"/>
            <w:vAlign w:val="center"/>
          </w:tcPr>
          <w:p w14:paraId="292FF6B0" w14:textId="77777777" w:rsidR="00782A2E" w:rsidRPr="00E90208" w:rsidRDefault="00782A2E" w:rsidP="0040182F">
            <w:pPr>
              <w:jc w:val="center"/>
              <w:rPr>
                <w:sz w:val="16"/>
                <w:szCs w:val="16"/>
                <w:highlight w:val="yellow"/>
              </w:rPr>
            </w:pPr>
            <w:r w:rsidRPr="00E90208">
              <w:rPr>
                <w:sz w:val="16"/>
                <w:szCs w:val="16"/>
              </w:rPr>
              <w:t>10800</w:t>
            </w:r>
          </w:p>
        </w:tc>
        <w:tc>
          <w:tcPr>
            <w:tcW w:w="993" w:type="dxa"/>
            <w:vAlign w:val="center"/>
          </w:tcPr>
          <w:p w14:paraId="30178319" w14:textId="77777777" w:rsidR="00782A2E" w:rsidRPr="00E90208" w:rsidRDefault="00782A2E" w:rsidP="0040182F">
            <w:pPr>
              <w:jc w:val="center"/>
              <w:rPr>
                <w:sz w:val="16"/>
                <w:szCs w:val="16"/>
              </w:rPr>
            </w:pPr>
            <w:r w:rsidRPr="00E90208">
              <w:rPr>
                <w:sz w:val="16"/>
                <w:szCs w:val="16"/>
              </w:rPr>
              <w:t>11827</w:t>
            </w:r>
          </w:p>
        </w:tc>
        <w:tc>
          <w:tcPr>
            <w:tcW w:w="992" w:type="dxa"/>
            <w:vAlign w:val="center"/>
          </w:tcPr>
          <w:p w14:paraId="110D22A9" w14:textId="77777777" w:rsidR="00782A2E" w:rsidRPr="00E90208" w:rsidRDefault="00782A2E" w:rsidP="0040182F">
            <w:pPr>
              <w:jc w:val="center"/>
              <w:rPr>
                <w:sz w:val="16"/>
                <w:szCs w:val="16"/>
              </w:rPr>
            </w:pPr>
            <w:r w:rsidRPr="00E90208">
              <w:rPr>
                <w:sz w:val="16"/>
                <w:szCs w:val="16"/>
              </w:rPr>
              <w:t>0</w:t>
            </w:r>
          </w:p>
        </w:tc>
        <w:tc>
          <w:tcPr>
            <w:tcW w:w="979" w:type="dxa"/>
            <w:vAlign w:val="center"/>
          </w:tcPr>
          <w:p w14:paraId="3FF7794C" w14:textId="77777777" w:rsidR="00782A2E" w:rsidRPr="00E90208" w:rsidRDefault="00782A2E" w:rsidP="0040182F">
            <w:pPr>
              <w:jc w:val="center"/>
              <w:rPr>
                <w:sz w:val="16"/>
                <w:szCs w:val="16"/>
              </w:rPr>
            </w:pPr>
            <w:r w:rsidRPr="00E90208">
              <w:rPr>
                <w:sz w:val="16"/>
                <w:szCs w:val="16"/>
              </w:rPr>
              <w:t>0</w:t>
            </w:r>
          </w:p>
        </w:tc>
      </w:tr>
    </w:tbl>
    <w:p w14:paraId="40A01752" w14:textId="77777777" w:rsidR="00782A2E" w:rsidRPr="00E90208" w:rsidRDefault="00782A2E" w:rsidP="00782A2E">
      <w:pPr>
        <w:spacing w:after="200"/>
        <w:jc w:val="center"/>
        <w:rPr>
          <w:b/>
          <w:bCs/>
          <w:color w:val="365F91" w:themeColor="accent1" w:themeShade="BF"/>
          <w:sz w:val="20"/>
          <w:szCs w:val="20"/>
        </w:rPr>
      </w:pPr>
      <w:r w:rsidRPr="004057AF">
        <w:rPr>
          <w:b/>
          <w:bCs/>
          <w:color w:val="365F91" w:themeColor="accent1" w:themeShade="BF"/>
          <w:sz w:val="20"/>
          <w:szCs w:val="20"/>
        </w:rPr>
        <w:t xml:space="preserve">Table </w:t>
      </w:r>
      <w:r w:rsidRPr="00CD6E3E">
        <w:rPr>
          <w:b/>
          <w:bCs/>
          <w:color w:val="365F91" w:themeColor="accent1" w:themeShade="BF"/>
          <w:sz w:val="20"/>
          <w:szCs w:val="20"/>
        </w:rPr>
        <w:fldChar w:fldCharType="begin"/>
      </w:r>
      <w:r w:rsidRPr="004057AF">
        <w:rPr>
          <w:b/>
          <w:bCs/>
          <w:color w:val="365F91" w:themeColor="accent1" w:themeShade="BF"/>
          <w:sz w:val="20"/>
          <w:szCs w:val="20"/>
        </w:rPr>
        <w:instrText xml:space="preserve"> SEQ Table \* ARABIC </w:instrText>
      </w:r>
      <w:r w:rsidRPr="00CD6E3E">
        <w:rPr>
          <w:b/>
          <w:bCs/>
          <w:color w:val="365F91" w:themeColor="accent1" w:themeShade="BF"/>
          <w:sz w:val="20"/>
          <w:szCs w:val="20"/>
        </w:rPr>
        <w:fldChar w:fldCharType="separate"/>
      </w:r>
      <w:r w:rsidRPr="004057AF">
        <w:rPr>
          <w:b/>
          <w:bCs/>
          <w:noProof/>
          <w:color w:val="365F91" w:themeColor="accent1" w:themeShade="BF"/>
          <w:sz w:val="20"/>
          <w:szCs w:val="20"/>
        </w:rPr>
        <w:t>18</w:t>
      </w:r>
      <w:r w:rsidRPr="00CD6E3E">
        <w:rPr>
          <w:b/>
          <w:bCs/>
          <w:noProof/>
          <w:color w:val="365F91" w:themeColor="accent1" w:themeShade="BF"/>
          <w:sz w:val="20"/>
          <w:szCs w:val="20"/>
        </w:rPr>
        <w:fldChar w:fldCharType="end"/>
      </w:r>
      <w:r w:rsidRPr="00E90208">
        <w:rPr>
          <w:b/>
          <w:bCs/>
          <w:color w:val="365F91" w:themeColor="accent1" w:themeShade="BF"/>
          <w:sz w:val="20"/>
          <w:szCs w:val="20"/>
        </w:rPr>
        <w:t xml:space="preserve"> – vSBC NAT-TU-Audio-TU-Video-Traffic-250-Active-Calls Results</w:t>
      </w:r>
    </w:p>
    <w:p w14:paraId="0A517EE2" w14:textId="77777777" w:rsidR="00FD2733" w:rsidRPr="00E90208" w:rsidRDefault="00FD2733" w:rsidP="00FD2733"/>
    <w:p w14:paraId="53803128" w14:textId="72D0DE46" w:rsidR="006D2ACA" w:rsidRPr="00E90208" w:rsidRDefault="006D2ACA" w:rsidP="008964F1">
      <w:pPr>
        <w:pStyle w:val="Heading1"/>
        <w:numPr>
          <w:ilvl w:val="0"/>
          <w:numId w:val="0"/>
        </w:numPr>
      </w:pPr>
    </w:p>
    <w:p w14:paraId="1FD4265A" w14:textId="61FF0DB2" w:rsidR="000C6E08" w:rsidRPr="00E90208" w:rsidRDefault="00DF0D03" w:rsidP="008964F1">
      <w:pPr>
        <w:pStyle w:val="Heading2"/>
      </w:pPr>
      <w:bookmarkStart w:id="318" w:name="_Ref453687277"/>
      <w:bookmarkStart w:id="319" w:name="_Ref453687821"/>
      <w:bookmarkStart w:id="320" w:name="_Toc456088922"/>
      <w:r w:rsidRPr="00E90208">
        <w:t>Analyze The Obtained Results</w:t>
      </w:r>
      <w:bookmarkEnd w:id="318"/>
      <w:bookmarkEnd w:id="319"/>
      <w:bookmarkEnd w:id="320"/>
    </w:p>
    <w:p w14:paraId="77EABB9F" w14:textId="1D64FE8E" w:rsidR="006D2ACA" w:rsidRPr="00E90208" w:rsidRDefault="006D2ACA" w:rsidP="008964F1">
      <w:pPr>
        <w:pStyle w:val="Heading3"/>
      </w:pPr>
      <w:bookmarkStart w:id="321" w:name="_Toc452390018"/>
      <w:bookmarkStart w:id="322" w:name="_Toc456088923"/>
      <w:r w:rsidRPr="00CD6E3E">
        <w:t>vSBC</w:t>
      </w:r>
      <w:bookmarkEnd w:id="321"/>
      <w:r w:rsidR="00DF0D03" w:rsidRPr="00CD6E3E">
        <w:t xml:space="preserve"> scenarios</w:t>
      </w:r>
      <w:bookmarkEnd w:id="322"/>
    </w:p>
    <w:p w14:paraId="032CB8C7" w14:textId="2B6EC797" w:rsidR="006D2ACA" w:rsidRPr="00E90208" w:rsidRDefault="004A225D" w:rsidP="006D2ACA">
      <w:r w:rsidRPr="00E90208">
        <w:t>This paragraph</w:t>
      </w:r>
      <w:r w:rsidR="006D2ACA" w:rsidRPr="00E90208">
        <w:t xml:space="preserve"> contains</w:t>
      </w:r>
      <w:r w:rsidRPr="00E90208">
        <w:t xml:space="preserve"> some examples of</w:t>
      </w:r>
      <w:r w:rsidR="006D2ACA" w:rsidRPr="00E90208">
        <w:t xml:space="preserve"> load curves</w:t>
      </w:r>
      <w:r w:rsidR="00CD600B" w:rsidRPr="00E90208">
        <w:t xml:space="preserve"> related to the CPU and</w:t>
      </w:r>
      <w:r w:rsidRPr="00E90208">
        <w:t xml:space="preserve"> Memory Usage and Network Throughput of the vSBC described in par. </w:t>
      </w:r>
      <w:r w:rsidRPr="00E90208">
        <w:fldChar w:fldCharType="begin"/>
      </w:r>
      <w:r w:rsidRPr="00E90208">
        <w:instrText xml:space="preserve"> REF _Ref452537322 \w \h </w:instrText>
      </w:r>
      <w:r w:rsidR="003B6933" w:rsidRPr="00E90208">
        <w:instrText xml:space="preserve"> \* MERGEFORMAT </w:instrText>
      </w:r>
      <w:r w:rsidRPr="00E90208">
        <w:fldChar w:fldCharType="separate"/>
      </w:r>
      <w:r w:rsidR="00F4646D" w:rsidRPr="00E90208">
        <w:t>5.2</w:t>
      </w:r>
      <w:r w:rsidRPr="00E90208">
        <w:fldChar w:fldCharType="end"/>
      </w:r>
      <w:r w:rsidR="006D2ACA" w:rsidRPr="00E90208">
        <w:t>.</w:t>
      </w:r>
    </w:p>
    <w:p w14:paraId="05731C47" w14:textId="77777777" w:rsidR="00782A2E" w:rsidRPr="00CD6E3E" w:rsidRDefault="00782A2E" w:rsidP="008964F1">
      <w:pPr>
        <w:pStyle w:val="Heading4"/>
      </w:pPr>
      <w:bookmarkStart w:id="323" w:name="_Toc452390019"/>
      <w:r w:rsidRPr="00CD6E3E">
        <w:t>vSBC - CPU Load Curves</w:t>
      </w:r>
    </w:p>
    <w:p w14:paraId="2C1080B9" w14:textId="77777777" w:rsidR="00782A2E" w:rsidRPr="00E90208" w:rsidRDefault="00782A2E" w:rsidP="00782A2E">
      <w:r w:rsidRPr="005B7773">
        <w:rPr>
          <w:noProof/>
          <w:lang w:val="en-US"/>
        </w:rPr>
        <w:drawing>
          <wp:inline distT="0" distB="0" distL="0" distR="0" wp14:anchorId="1F240D53" wp14:editId="451FE7A4">
            <wp:extent cx="5057775" cy="2914650"/>
            <wp:effectExtent l="0" t="0" r="9525" b="0"/>
            <wp:docPr id="241" name="Grafico 2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10270423" w14:textId="06EE2994" w:rsidR="00782A2E" w:rsidRPr="00DF691D" w:rsidRDefault="00782A2E" w:rsidP="00782A2E">
      <w:pPr>
        <w:pStyle w:val="Caption"/>
        <w:rPr>
          <w:b w:val="0"/>
          <w:bCs w:val="0"/>
          <w:szCs w:val="20"/>
        </w:rPr>
      </w:pPr>
      <w:bookmarkStart w:id="324" w:name="_Toc456088986"/>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DE5D4C" w:rsidRPr="00DF691D">
        <w:rPr>
          <w:b w:val="0"/>
          <w:noProof/>
          <w:szCs w:val="20"/>
        </w:rPr>
        <w:t>52</w:t>
      </w:r>
      <w:r w:rsidRPr="00DF691D">
        <w:rPr>
          <w:b w:val="0"/>
          <w:szCs w:val="20"/>
        </w:rPr>
        <w:fldChar w:fldCharType="end"/>
      </w:r>
      <w:r w:rsidRPr="00DF691D">
        <w:rPr>
          <w:b w:val="0"/>
          <w:szCs w:val="20"/>
        </w:rPr>
        <w:t xml:space="preserve"> – CPU Load Curve (audio traffic with NAT)</w:t>
      </w:r>
      <w:bookmarkEnd w:id="324"/>
    </w:p>
    <w:p w14:paraId="43D67EC4" w14:textId="77777777" w:rsidR="00782A2E" w:rsidRPr="00E90208" w:rsidRDefault="00782A2E" w:rsidP="00782A2E">
      <w:pPr>
        <w:spacing w:after="200"/>
        <w:jc w:val="center"/>
        <w:rPr>
          <w:b/>
          <w:bCs/>
          <w:color w:val="365F91" w:themeColor="accent1" w:themeShade="BF"/>
          <w:sz w:val="20"/>
          <w:szCs w:val="18"/>
        </w:rPr>
      </w:pPr>
    </w:p>
    <w:p w14:paraId="16CA0D0E" w14:textId="77777777" w:rsidR="00782A2E" w:rsidRPr="00E90208" w:rsidRDefault="00782A2E" w:rsidP="00782A2E">
      <w:r w:rsidRPr="005B7773">
        <w:rPr>
          <w:noProof/>
          <w:lang w:val="en-US"/>
        </w:rPr>
        <w:drawing>
          <wp:inline distT="0" distB="0" distL="0" distR="0" wp14:anchorId="74066B25" wp14:editId="35497236">
            <wp:extent cx="5048250" cy="2819400"/>
            <wp:effectExtent l="0" t="0" r="0" b="0"/>
            <wp:docPr id="242" name="Grafico 2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6063A27B" w14:textId="4DC3F60E" w:rsidR="00782A2E" w:rsidRPr="00DF691D" w:rsidRDefault="00782A2E" w:rsidP="00782A2E">
      <w:pPr>
        <w:pStyle w:val="Caption"/>
        <w:rPr>
          <w:b w:val="0"/>
          <w:szCs w:val="20"/>
        </w:rPr>
      </w:pPr>
      <w:bookmarkStart w:id="325" w:name="_Toc456088987"/>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DE5D4C" w:rsidRPr="00DF691D">
        <w:rPr>
          <w:b w:val="0"/>
          <w:noProof/>
          <w:szCs w:val="20"/>
        </w:rPr>
        <w:t>53</w:t>
      </w:r>
      <w:r w:rsidRPr="00DF691D">
        <w:rPr>
          <w:b w:val="0"/>
          <w:szCs w:val="20"/>
        </w:rPr>
        <w:fldChar w:fldCharType="end"/>
      </w:r>
      <w:r w:rsidRPr="00DF691D">
        <w:rPr>
          <w:b w:val="0"/>
          <w:szCs w:val="20"/>
        </w:rPr>
        <w:t xml:space="preserve"> – CPU Load Curve (audio traffic with Trascoding)</w:t>
      </w:r>
      <w:bookmarkEnd w:id="325"/>
    </w:p>
    <w:p w14:paraId="695D4510" w14:textId="77777777" w:rsidR="00782A2E" w:rsidRPr="00E90208" w:rsidRDefault="00782A2E" w:rsidP="00782A2E">
      <w:r w:rsidRPr="005B7773">
        <w:rPr>
          <w:noProof/>
          <w:lang w:val="en-US"/>
        </w:rPr>
        <w:lastRenderedPageBreak/>
        <w:drawing>
          <wp:inline distT="0" distB="0" distL="0" distR="0" wp14:anchorId="5DAF608D" wp14:editId="2C17E062">
            <wp:extent cx="5048250" cy="2819400"/>
            <wp:effectExtent l="0" t="0" r="0" b="0"/>
            <wp:docPr id="243" name="Grafico 2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A2F64BC" w14:textId="4D482115" w:rsidR="00782A2E" w:rsidRPr="001A01CF" w:rsidRDefault="00782A2E" w:rsidP="00782A2E">
      <w:pPr>
        <w:pStyle w:val="Caption"/>
        <w:rPr>
          <w:b w:val="0"/>
          <w:bCs w:val="0"/>
          <w:szCs w:val="20"/>
        </w:rPr>
      </w:pPr>
      <w:bookmarkStart w:id="326" w:name="_Toc456088988"/>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DE5D4C" w:rsidRPr="00DF691D">
        <w:rPr>
          <w:b w:val="0"/>
          <w:noProof/>
          <w:szCs w:val="20"/>
        </w:rPr>
        <w:t>54</w:t>
      </w:r>
      <w:r w:rsidRPr="00DF691D">
        <w:rPr>
          <w:b w:val="0"/>
          <w:szCs w:val="20"/>
        </w:rPr>
        <w:fldChar w:fldCharType="end"/>
      </w:r>
      <w:r w:rsidRPr="00DF691D">
        <w:rPr>
          <w:b w:val="0"/>
          <w:szCs w:val="20"/>
        </w:rPr>
        <w:t xml:space="preserve"> – CPU Load Curve (video traffic with Trascoding)</w:t>
      </w:r>
      <w:bookmarkEnd w:id="326"/>
    </w:p>
    <w:p w14:paraId="473845AE" w14:textId="77777777" w:rsidR="00782A2E" w:rsidRPr="00E90208" w:rsidRDefault="00782A2E" w:rsidP="00782A2E"/>
    <w:p w14:paraId="54D605B1" w14:textId="77777777" w:rsidR="00782A2E" w:rsidRPr="00E90208" w:rsidRDefault="00782A2E" w:rsidP="00782A2E">
      <w:r w:rsidRPr="005B7773">
        <w:rPr>
          <w:noProof/>
          <w:lang w:val="en-US"/>
        </w:rPr>
        <w:drawing>
          <wp:anchor distT="0" distB="0" distL="114300" distR="114300" simplePos="0" relativeHeight="251724800" behindDoc="0" locked="0" layoutInCell="1" allowOverlap="1" wp14:anchorId="2B07DD4E" wp14:editId="67C1BAAC">
            <wp:simplePos x="1143000" y="4366260"/>
            <wp:positionH relativeFrom="column">
              <wp:align>left</wp:align>
            </wp:positionH>
            <wp:positionV relativeFrom="paragraph">
              <wp:align>top</wp:align>
            </wp:positionV>
            <wp:extent cx="5048250" cy="2819400"/>
            <wp:effectExtent l="0" t="0" r="0" b="0"/>
            <wp:wrapSquare wrapText="bothSides"/>
            <wp:docPr id="244" name="Grafico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anchor>
        </w:drawing>
      </w:r>
    </w:p>
    <w:p w14:paraId="31A53D34" w14:textId="36F6D8ED" w:rsidR="00782A2E" w:rsidRPr="001A01CF" w:rsidRDefault="00782A2E" w:rsidP="00782A2E">
      <w:pPr>
        <w:pStyle w:val="Caption"/>
        <w:rPr>
          <w:b w:val="0"/>
          <w:bCs w:val="0"/>
          <w:szCs w:val="20"/>
        </w:rPr>
      </w:pPr>
      <w:bookmarkStart w:id="327" w:name="_Toc456088989"/>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C936EA" w:rsidRPr="00DF691D">
        <w:rPr>
          <w:b w:val="0"/>
          <w:noProof/>
          <w:szCs w:val="20"/>
        </w:rPr>
        <w:t>55</w:t>
      </w:r>
      <w:r w:rsidRPr="00DF691D">
        <w:rPr>
          <w:b w:val="0"/>
          <w:szCs w:val="20"/>
        </w:rPr>
        <w:fldChar w:fldCharType="end"/>
      </w:r>
      <w:r w:rsidRPr="00DF691D">
        <w:rPr>
          <w:b w:val="0"/>
          <w:szCs w:val="20"/>
        </w:rPr>
        <w:t xml:space="preserve"> – CPU Load Curve (audio traffic with NAT, audio and video traffic with Trascoding)</w:t>
      </w:r>
      <w:bookmarkEnd w:id="327"/>
    </w:p>
    <w:p w14:paraId="2B29CEEE" w14:textId="77777777" w:rsidR="00782A2E" w:rsidRPr="00E90208" w:rsidRDefault="00782A2E" w:rsidP="00782A2E"/>
    <w:p w14:paraId="7DF44E88" w14:textId="77777777" w:rsidR="00782A2E" w:rsidRPr="00E90208" w:rsidRDefault="00782A2E" w:rsidP="00782A2E">
      <w:pPr>
        <w:spacing w:after="200"/>
        <w:jc w:val="center"/>
        <w:rPr>
          <w:b/>
          <w:bCs/>
          <w:color w:val="365F91" w:themeColor="accent1" w:themeShade="BF"/>
          <w:sz w:val="20"/>
          <w:szCs w:val="18"/>
        </w:rPr>
      </w:pPr>
    </w:p>
    <w:p w14:paraId="2075C1F3" w14:textId="77777777" w:rsidR="00782A2E" w:rsidRPr="00CD6E3E" w:rsidRDefault="00782A2E" w:rsidP="008964F1">
      <w:pPr>
        <w:pStyle w:val="Heading4"/>
      </w:pPr>
      <w:r w:rsidRPr="00CD6E3E">
        <w:lastRenderedPageBreak/>
        <w:t>vSBC - Memory Usage Load Curves</w:t>
      </w:r>
    </w:p>
    <w:p w14:paraId="609E5B92" w14:textId="77777777" w:rsidR="00782A2E" w:rsidRPr="00E90208" w:rsidRDefault="00782A2E" w:rsidP="00782A2E">
      <w:r w:rsidRPr="005B7773">
        <w:rPr>
          <w:noProof/>
          <w:lang w:val="en-US"/>
        </w:rPr>
        <w:drawing>
          <wp:inline distT="0" distB="0" distL="0" distR="0" wp14:anchorId="0E234150" wp14:editId="798D51F5">
            <wp:extent cx="5156835" cy="3007995"/>
            <wp:effectExtent l="0" t="0" r="5715" b="1905"/>
            <wp:docPr id="245" name="Grafico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362BD724" w14:textId="13DC1242" w:rsidR="00782A2E" w:rsidRPr="00DF691D" w:rsidRDefault="00782A2E" w:rsidP="00782A2E">
      <w:pPr>
        <w:pStyle w:val="Caption"/>
        <w:rPr>
          <w:b w:val="0"/>
          <w:szCs w:val="20"/>
        </w:rPr>
      </w:pPr>
      <w:bookmarkStart w:id="328" w:name="_Toc456088990"/>
      <w:r w:rsidRPr="00DF691D">
        <w:rPr>
          <w:b w:val="0"/>
          <w:szCs w:val="20"/>
        </w:rPr>
        <w:t xml:space="preserve">Figure </w:t>
      </w:r>
      <w:r w:rsidRPr="00DF691D">
        <w:rPr>
          <w:b w:val="0"/>
          <w:szCs w:val="20"/>
        </w:rPr>
        <w:fldChar w:fldCharType="begin"/>
      </w:r>
      <w:r w:rsidRPr="00DF691D">
        <w:rPr>
          <w:b w:val="0"/>
          <w:szCs w:val="20"/>
        </w:rPr>
        <w:instrText xml:space="preserve"> SEQ Figure \* ARABIC </w:instrText>
      </w:r>
      <w:r w:rsidRPr="00DF691D">
        <w:rPr>
          <w:b w:val="0"/>
          <w:szCs w:val="20"/>
        </w:rPr>
        <w:fldChar w:fldCharType="separate"/>
      </w:r>
      <w:r w:rsidR="00EF6979" w:rsidRPr="00DF691D">
        <w:rPr>
          <w:b w:val="0"/>
          <w:noProof/>
          <w:szCs w:val="20"/>
        </w:rPr>
        <w:t>56</w:t>
      </w:r>
      <w:r w:rsidRPr="00DF691D">
        <w:rPr>
          <w:b w:val="0"/>
          <w:szCs w:val="20"/>
        </w:rPr>
        <w:fldChar w:fldCharType="end"/>
      </w:r>
      <w:r w:rsidRPr="00DF691D">
        <w:rPr>
          <w:b w:val="0"/>
          <w:szCs w:val="20"/>
        </w:rPr>
        <w:t xml:space="preserve"> – Memory Usage Load Curve (audio traffic with NAT)</w:t>
      </w:r>
      <w:bookmarkEnd w:id="328"/>
    </w:p>
    <w:p w14:paraId="4AE95785" w14:textId="77777777" w:rsidR="00782A2E" w:rsidRPr="004057AF" w:rsidRDefault="00782A2E" w:rsidP="00782A2E">
      <w:pPr>
        <w:pStyle w:val="Caption"/>
      </w:pPr>
    </w:p>
    <w:p w14:paraId="74CF622E" w14:textId="77777777" w:rsidR="00782A2E" w:rsidRPr="004057AF" w:rsidRDefault="00782A2E" w:rsidP="00782A2E">
      <w:r w:rsidRPr="005B7773">
        <w:rPr>
          <w:noProof/>
          <w:lang w:val="en-US"/>
        </w:rPr>
        <w:drawing>
          <wp:inline distT="0" distB="0" distL="0" distR="0" wp14:anchorId="3D8E112D" wp14:editId="0E35B7DA">
            <wp:extent cx="5156835" cy="3007995"/>
            <wp:effectExtent l="0" t="0" r="5715" b="1905"/>
            <wp:docPr id="246" name="Grafico 2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14:paraId="52F668E2" w14:textId="6BBDD98F" w:rsidR="00782A2E" w:rsidRPr="00B44D4E" w:rsidRDefault="00782A2E" w:rsidP="00782A2E">
      <w:pPr>
        <w:pStyle w:val="Caption"/>
        <w:rPr>
          <w:b w:val="0"/>
          <w:szCs w:val="20"/>
        </w:rPr>
      </w:pPr>
      <w:bookmarkStart w:id="329" w:name="_Toc456088991"/>
      <w:r w:rsidRPr="00B44D4E">
        <w:rPr>
          <w:b w:val="0"/>
          <w:szCs w:val="20"/>
        </w:rPr>
        <w:t xml:space="preserve">Figure </w:t>
      </w:r>
      <w:r w:rsidRPr="00B44D4E">
        <w:rPr>
          <w:b w:val="0"/>
          <w:szCs w:val="20"/>
        </w:rPr>
        <w:fldChar w:fldCharType="begin"/>
      </w:r>
      <w:r w:rsidRPr="00B44D4E">
        <w:rPr>
          <w:b w:val="0"/>
          <w:szCs w:val="20"/>
        </w:rPr>
        <w:instrText xml:space="preserve"> SEQ Figure \* ARABIC </w:instrText>
      </w:r>
      <w:r w:rsidRPr="00B44D4E">
        <w:rPr>
          <w:b w:val="0"/>
          <w:szCs w:val="20"/>
        </w:rPr>
        <w:fldChar w:fldCharType="separate"/>
      </w:r>
      <w:r w:rsidR="00EF6979" w:rsidRPr="00B44D4E">
        <w:rPr>
          <w:b w:val="0"/>
          <w:noProof/>
          <w:szCs w:val="20"/>
        </w:rPr>
        <w:t>57</w:t>
      </w:r>
      <w:r w:rsidRPr="00B44D4E">
        <w:rPr>
          <w:b w:val="0"/>
          <w:szCs w:val="20"/>
        </w:rPr>
        <w:fldChar w:fldCharType="end"/>
      </w:r>
      <w:r w:rsidRPr="00B44D4E">
        <w:rPr>
          <w:b w:val="0"/>
          <w:szCs w:val="20"/>
        </w:rPr>
        <w:t xml:space="preserve"> – Memory Usage Load Curve (audio traffic with Transcoding)</w:t>
      </w:r>
      <w:bookmarkEnd w:id="329"/>
    </w:p>
    <w:p w14:paraId="52228EC7" w14:textId="77777777" w:rsidR="00782A2E" w:rsidRPr="00E90208" w:rsidRDefault="00782A2E" w:rsidP="00782A2E"/>
    <w:p w14:paraId="12CC389F" w14:textId="77777777" w:rsidR="00782A2E" w:rsidRPr="004057AF" w:rsidRDefault="00782A2E" w:rsidP="00782A2E">
      <w:r w:rsidRPr="005B7773">
        <w:rPr>
          <w:noProof/>
          <w:lang w:val="en-US"/>
        </w:rPr>
        <w:lastRenderedPageBreak/>
        <w:drawing>
          <wp:inline distT="0" distB="0" distL="0" distR="0" wp14:anchorId="3DDAEB21" wp14:editId="127B2F07">
            <wp:extent cx="5156835" cy="3007995"/>
            <wp:effectExtent l="0" t="0" r="5715" b="1905"/>
            <wp:docPr id="250" name="Grafico 25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3FA4D473" w14:textId="0B193FEC" w:rsidR="00782A2E" w:rsidRPr="00B44D4E" w:rsidRDefault="00782A2E" w:rsidP="00782A2E">
      <w:pPr>
        <w:pStyle w:val="Caption"/>
        <w:rPr>
          <w:b w:val="0"/>
          <w:szCs w:val="20"/>
        </w:rPr>
      </w:pPr>
      <w:bookmarkStart w:id="330" w:name="_Toc456088992"/>
      <w:r w:rsidRPr="00B44D4E">
        <w:rPr>
          <w:b w:val="0"/>
          <w:szCs w:val="20"/>
        </w:rPr>
        <w:t xml:space="preserve">Figure </w:t>
      </w:r>
      <w:r w:rsidRPr="00B44D4E">
        <w:rPr>
          <w:b w:val="0"/>
          <w:szCs w:val="20"/>
        </w:rPr>
        <w:fldChar w:fldCharType="begin"/>
      </w:r>
      <w:r w:rsidRPr="00B44D4E">
        <w:rPr>
          <w:b w:val="0"/>
          <w:szCs w:val="20"/>
        </w:rPr>
        <w:instrText xml:space="preserve"> SEQ Figure \* ARABIC </w:instrText>
      </w:r>
      <w:r w:rsidRPr="00B44D4E">
        <w:rPr>
          <w:b w:val="0"/>
          <w:szCs w:val="20"/>
        </w:rPr>
        <w:fldChar w:fldCharType="separate"/>
      </w:r>
      <w:r w:rsidR="00314821" w:rsidRPr="00B44D4E">
        <w:rPr>
          <w:b w:val="0"/>
          <w:noProof/>
          <w:szCs w:val="20"/>
        </w:rPr>
        <w:t>58</w:t>
      </w:r>
      <w:r w:rsidRPr="00B44D4E">
        <w:rPr>
          <w:b w:val="0"/>
          <w:szCs w:val="20"/>
        </w:rPr>
        <w:fldChar w:fldCharType="end"/>
      </w:r>
      <w:r w:rsidRPr="00B44D4E">
        <w:rPr>
          <w:b w:val="0"/>
          <w:szCs w:val="20"/>
        </w:rPr>
        <w:t xml:space="preserve"> – Memory Usage Load Curve (video traffic with Transcoding)</w:t>
      </w:r>
      <w:bookmarkEnd w:id="330"/>
    </w:p>
    <w:p w14:paraId="31770B75" w14:textId="77777777" w:rsidR="00782A2E" w:rsidRPr="00E90208" w:rsidRDefault="00782A2E" w:rsidP="00782A2E"/>
    <w:p w14:paraId="3EFF4C83" w14:textId="77777777" w:rsidR="00782A2E" w:rsidRPr="004057AF" w:rsidRDefault="00782A2E" w:rsidP="00782A2E">
      <w:r w:rsidRPr="005B7773">
        <w:rPr>
          <w:noProof/>
          <w:lang w:val="en-US"/>
        </w:rPr>
        <w:drawing>
          <wp:inline distT="0" distB="0" distL="0" distR="0" wp14:anchorId="1AC7D173" wp14:editId="7EBADB33">
            <wp:extent cx="5156835" cy="3007995"/>
            <wp:effectExtent l="0" t="0" r="5715" b="1905"/>
            <wp:docPr id="251" name="Grafico 2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63272297" w14:textId="28A8D9E0" w:rsidR="00782A2E" w:rsidRPr="007E1393" w:rsidRDefault="00782A2E" w:rsidP="00782A2E">
      <w:pPr>
        <w:pStyle w:val="Caption"/>
        <w:rPr>
          <w:b w:val="0"/>
          <w:szCs w:val="20"/>
        </w:rPr>
      </w:pPr>
      <w:bookmarkStart w:id="331" w:name="_Toc456088993"/>
      <w:r w:rsidRPr="007E1393">
        <w:rPr>
          <w:b w:val="0"/>
          <w:szCs w:val="20"/>
        </w:rPr>
        <w:t xml:space="preserve">Figure </w:t>
      </w:r>
      <w:r w:rsidRPr="007E1393">
        <w:rPr>
          <w:b w:val="0"/>
          <w:szCs w:val="20"/>
        </w:rPr>
        <w:fldChar w:fldCharType="begin"/>
      </w:r>
      <w:r w:rsidRPr="007E1393">
        <w:rPr>
          <w:b w:val="0"/>
          <w:szCs w:val="20"/>
        </w:rPr>
        <w:instrText xml:space="preserve"> SEQ Figure \* ARABIC </w:instrText>
      </w:r>
      <w:r w:rsidRPr="007E1393">
        <w:rPr>
          <w:b w:val="0"/>
          <w:szCs w:val="20"/>
        </w:rPr>
        <w:fldChar w:fldCharType="separate"/>
      </w:r>
      <w:r w:rsidR="007E1393">
        <w:rPr>
          <w:b w:val="0"/>
          <w:noProof/>
          <w:szCs w:val="20"/>
        </w:rPr>
        <w:t>59</w:t>
      </w:r>
      <w:r w:rsidRPr="007E1393">
        <w:rPr>
          <w:b w:val="0"/>
          <w:szCs w:val="20"/>
        </w:rPr>
        <w:fldChar w:fldCharType="end"/>
      </w:r>
      <w:r w:rsidRPr="007E1393">
        <w:rPr>
          <w:b w:val="0"/>
          <w:szCs w:val="20"/>
        </w:rPr>
        <w:t xml:space="preserve"> – Memory Usage Load Curve (audio traffic with NAT ,video and audio traffic with Transcoding)</w:t>
      </w:r>
      <w:bookmarkEnd w:id="331"/>
    </w:p>
    <w:p w14:paraId="6F66F55C" w14:textId="77777777" w:rsidR="00782A2E" w:rsidRPr="00E90208" w:rsidRDefault="00782A2E" w:rsidP="00782A2E"/>
    <w:p w14:paraId="5BDFC9F3" w14:textId="77777777" w:rsidR="00782A2E" w:rsidRPr="00E90208" w:rsidRDefault="00782A2E" w:rsidP="00782A2E"/>
    <w:p w14:paraId="33534F1D" w14:textId="77777777" w:rsidR="00782A2E" w:rsidRPr="00E90208" w:rsidRDefault="00782A2E" w:rsidP="00782A2E"/>
    <w:p w14:paraId="1E0ECB3A" w14:textId="77777777" w:rsidR="00782A2E" w:rsidRPr="00E90208" w:rsidRDefault="00782A2E" w:rsidP="00782A2E"/>
    <w:p w14:paraId="389732AF" w14:textId="77777777" w:rsidR="00782A2E" w:rsidRPr="00E90208" w:rsidRDefault="00782A2E" w:rsidP="00782A2E"/>
    <w:p w14:paraId="1B802969" w14:textId="77777777" w:rsidR="00782A2E" w:rsidRPr="00E90208" w:rsidRDefault="00782A2E" w:rsidP="00782A2E"/>
    <w:p w14:paraId="1EC15FB6" w14:textId="77777777" w:rsidR="00782A2E" w:rsidRPr="00E90208" w:rsidRDefault="00782A2E" w:rsidP="00782A2E"/>
    <w:p w14:paraId="7B81964A" w14:textId="77777777" w:rsidR="00782A2E" w:rsidRPr="00CD6E3E" w:rsidRDefault="00782A2E" w:rsidP="008964F1">
      <w:pPr>
        <w:pStyle w:val="Heading4"/>
      </w:pPr>
      <w:r w:rsidRPr="00CD6E3E">
        <w:t>vSBC - Network Throughput Load Curves</w:t>
      </w:r>
    </w:p>
    <w:p w14:paraId="356F9888" w14:textId="77777777" w:rsidR="00782A2E" w:rsidRPr="004057AF" w:rsidRDefault="00782A2E" w:rsidP="00782A2E">
      <w:pPr>
        <w:pStyle w:val="Caption"/>
      </w:pPr>
      <w:r w:rsidRPr="005B7773">
        <w:rPr>
          <w:noProof/>
          <w:lang w:val="en-US"/>
        </w:rPr>
        <w:drawing>
          <wp:inline distT="0" distB="0" distL="0" distR="0" wp14:anchorId="61783D18" wp14:editId="5CCCAE70">
            <wp:extent cx="5067300" cy="2895600"/>
            <wp:effectExtent l="0" t="0" r="0" b="0"/>
            <wp:docPr id="252" name="Grafico 25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153B78CB" w14:textId="1956273E" w:rsidR="00782A2E" w:rsidRPr="00B44D4E" w:rsidRDefault="00782A2E" w:rsidP="00782A2E">
      <w:pPr>
        <w:pStyle w:val="Caption"/>
        <w:rPr>
          <w:b w:val="0"/>
          <w:szCs w:val="20"/>
        </w:rPr>
      </w:pPr>
      <w:bookmarkStart w:id="332" w:name="_Toc456088994"/>
      <w:r w:rsidRPr="00B44D4E">
        <w:rPr>
          <w:b w:val="0"/>
          <w:szCs w:val="20"/>
        </w:rPr>
        <w:t xml:space="preserve">Figure </w:t>
      </w:r>
      <w:r w:rsidRPr="00B44D4E">
        <w:rPr>
          <w:b w:val="0"/>
          <w:szCs w:val="20"/>
        </w:rPr>
        <w:fldChar w:fldCharType="begin"/>
      </w:r>
      <w:r w:rsidRPr="00B44D4E">
        <w:rPr>
          <w:b w:val="0"/>
          <w:szCs w:val="20"/>
        </w:rPr>
        <w:instrText xml:space="preserve"> SEQ Figure \* ARABIC </w:instrText>
      </w:r>
      <w:r w:rsidRPr="00B44D4E">
        <w:rPr>
          <w:b w:val="0"/>
          <w:szCs w:val="20"/>
        </w:rPr>
        <w:fldChar w:fldCharType="separate"/>
      </w:r>
      <w:r w:rsidR="00A13667" w:rsidRPr="00B44D4E">
        <w:rPr>
          <w:b w:val="0"/>
          <w:noProof/>
          <w:szCs w:val="20"/>
        </w:rPr>
        <w:t>60</w:t>
      </w:r>
      <w:r w:rsidRPr="00B44D4E">
        <w:rPr>
          <w:b w:val="0"/>
          <w:szCs w:val="20"/>
        </w:rPr>
        <w:fldChar w:fldCharType="end"/>
      </w:r>
      <w:r w:rsidRPr="00B44D4E">
        <w:rPr>
          <w:b w:val="0"/>
          <w:szCs w:val="20"/>
        </w:rPr>
        <w:t xml:space="preserve"> – Network Throughput Load Curve (audio traffic with NAT)</w:t>
      </w:r>
      <w:bookmarkEnd w:id="332"/>
    </w:p>
    <w:p w14:paraId="2595BFFE" w14:textId="77777777" w:rsidR="00782A2E" w:rsidRPr="00E90208" w:rsidRDefault="00782A2E" w:rsidP="00782A2E"/>
    <w:p w14:paraId="7CF3283F" w14:textId="77777777" w:rsidR="00782A2E" w:rsidRPr="00E90208" w:rsidRDefault="00782A2E" w:rsidP="00782A2E">
      <w:pPr>
        <w:pStyle w:val="Caption"/>
      </w:pPr>
      <w:r w:rsidRPr="005B7773">
        <w:rPr>
          <w:noProof/>
          <w:lang w:val="en-US"/>
        </w:rPr>
        <w:drawing>
          <wp:inline distT="0" distB="0" distL="0" distR="0" wp14:anchorId="334CEE08" wp14:editId="29547F9A">
            <wp:extent cx="5038725" cy="2895600"/>
            <wp:effectExtent l="0" t="0" r="9525" b="0"/>
            <wp:docPr id="253" name="Grafico 25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175BE2D7" w14:textId="74E7E1DC" w:rsidR="00782A2E" w:rsidRPr="00B44D4E" w:rsidRDefault="00782A2E" w:rsidP="00782A2E">
      <w:pPr>
        <w:pStyle w:val="Caption"/>
        <w:rPr>
          <w:b w:val="0"/>
          <w:szCs w:val="20"/>
        </w:rPr>
      </w:pPr>
      <w:bookmarkStart w:id="333" w:name="_Toc456088995"/>
      <w:r w:rsidRPr="00B44D4E">
        <w:rPr>
          <w:b w:val="0"/>
          <w:szCs w:val="20"/>
        </w:rPr>
        <w:t xml:space="preserve">Figure </w:t>
      </w:r>
      <w:r w:rsidRPr="00B44D4E">
        <w:rPr>
          <w:b w:val="0"/>
          <w:szCs w:val="20"/>
        </w:rPr>
        <w:fldChar w:fldCharType="begin"/>
      </w:r>
      <w:r w:rsidRPr="00B44D4E">
        <w:rPr>
          <w:b w:val="0"/>
          <w:szCs w:val="20"/>
        </w:rPr>
        <w:instrText xml:space="preserve"> SEQ Figure \* ARABIC </w:instrText>
      </w:r>
      <w:r w:rsidRPr="00B44D4E">
        <w:rPr>
          <w:b w:val="0"/>
          <w:szCs w:val="20"/>
        </w:rPr>
        <w:fldChar w:fldCharType="separate"/>
      </w:r>
      <w:r w:rsidR="00A13667" w:rsidRPr="00B44D4E">
        <w:rPr>
          <w:b w:val="0"/>
          <w:noProof/>
          <w:szCs w:val="20"/>
        </w:rPr>
        <w:t>61</w:t>
      </w:r>
      <w:r w:rsidRPr="00B44D4E">
        <w:rPr>
          <w:b w:val="0"/>
          <w:szCs w:val="20"/>
        </w:rPr>
        <w:fldChar w:fldCharType="end"/>
      </w:r>
      <w:r w:rsidRPr="00B44D4E">
        <w:rPr>
          <w:b w:val="0"/>
          <w:szCs w:val="20"/>
        </w:rPr>
        <w:t xml:space="preserve"> –  Network Throughput Load Curve (audio traffic with Transcoding)</w:t>
      </w:r>
      <w:bookmarkEnd w:id="333"/>
    </w:p>
    <w:p w14:paraId="3B19FF96" w14:textId="77777777" w:rsidR="00782A2E" w:rsidRPr="00E90208" w:rsidRDefault="00782A2E" w:rsidP="00782A2E">
      <w:pPr>
        <w:pStyle w:val="Caption"/>
      </w:pPr>
      <w:r w:rsidRPr="005B7773">
        <w:rPr>
          <w:noProof/>
          <w:lang w:val="en-US"/>
        </w:rPr>
        <w:lastRenderedPageBreak/>
        <w:drawing>
          <wp:inline distT="0" distB="0" distL="0" distR="0" wp14:anchorId="29AFF07E" wp14:editId="5DA9D86E">
            <wp:extent cx="5038725" cy="2895600"/>
            <wp:effectExtent l="0" t="0" r="9525" b="0"/>
            <wp:docPr id="255" name="Grafico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6F6F0125" w14:textId="65F37CE0" w:rsidR="00782A2E" w:rsidRPr="00D5034C" w:rsidRDefault="00782A2E" w:rsidP="00782A2E">
      <w:pPr>
        <w:pStyle w:val="Caption"/>
        <w:rPr>
          <w:b w:val="0"/>
          <w:szCs w:val="20"/>
        </w:rPr>
      </w:pPr>
      <w:bookmarkStart w:id="334" w:name="_Toc456088996"/>
      <w:r w:rsidRPr="00D5034C">
        <w:rPr>
          <w:b w:val="0"/>
          <w:szCs w:val="20"/>
        </w:rPr>
        <w:t xml:space="preserve">Figure </w:t>
      </w:r>
      <w:r w:rsidRPr="00D5034C">
        <w:rPr>
          <w:b w:val="0"/>
          <w:szCs w:val="20"/>
        </w:rPr>
        <w:fldChar w:fldCharType="begin"/>
      </w:r>
      <w:r w:rsidRPr="00D5034C">
        <w:rPr>
          <w:b w:val="0"/>
          <w:szCs w:val="20"/>
        </w:rPr>
        <w:instrText xml:space="preserve"> SEQ Figure \* ARABIC </w:instrText>
      </w:r>
      <w:r w:rsidRPr="00D5034C">
        <w:rPr>
          <w:b w:val="0"/>
          <w:szCs w:val="20"/>
        </w:rPr>
        <w:fldChar w:fldCharType="separate"/>
      </w:r>
      <w:r w:rsidR="00D5034C">
        <w:rPr>
          <w:b w:val="0"/>
          <w:noProof/>
          <w:szCs w:val="20"/>
        </w:rPr>
        <w:t>62</w:t>
      </w:r>
      <w:r w:rsidRPr="00D5034C">
        <w:rPr>
          <w:b w:val="0"/>
          <w:szCs w:val="20"/>
        </w:rPr>
        <w:fldChar w:fldCharType="end"/>
      </w:r>
      <w:r w:rsidRPr="00D5034C">
        <w:rPr>
          <w:b w:val="0"/>
          <w:szCs w:val="20"/>
        </w:rPr>
        <w:t xml:space="preserve"> –  Network Throughput Load Curve (video traffic with Transcoding)</w:t>
      </w:r>
      <w:bookmarkEnd w:id="334"/>
    </w:p>
    <w:p w14:paraId="108BD89D" w14:textId="77777777" w:rsidR="00782A2E" w:rsidRPr="00E90208" w:rsidRDefault="00782A2E" w:rsidP="00782A2E"/>
    <w:p w14:paraId="6001AF5D" w14:textId="77777777" w:rsidR="00782A2E" w:rsidRPr="00E90208" w:rsidRDefault="00782A2E" w:rsidP="00782A2E">
      <w:pPr>
        <w:pStyle w:val="Caption"/>
      </w:pPr>
      <w:r w:rsidRPr="005B7773">
        <w:rPr>
          <w:noProof/>
          <w:lang w:val="en-US"/>
        </w:rPr>
        <w:drawing>
          <wp:inline distT="0" distB="0" distL="0" distR="0" wp14:anchorId="57E0D8D0" wp14:editId="67EA9022">
            <wp:extent cx="5038725" cy="2895600"/>
            <wp:effectExtent l="0" t="0" r="9525" b="0"/>
            <wp:docPr id="43" name="Grafico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3BB162B2" w14:textId="65E7F773" w:rsidR="00782A2E" w:rsidRPr="00D5034C" w:rsidRDefault="00782A2E" w:rsidP="00782A2E">
      <w:pPr>
        <w:pStyle w:val="Caption"/>
        <w:rPr>
          <w:b w:val="0"/>
          <w:szCs w:val="20"/>
        </w:rPr>
      </w:pPr>
      <w:bookmarkStart w:id="335" w:name="_Toc456088997"/>
      <w:r w:rsidRPr="00D5034C">
        <w:rPr>
          <w:b w:val="0"/>
          <w:szCs w:val="20"/>
        </w:rPr>
        <w:t xml:space="preserve">Figure </w:t>
      </w:r>
      <w:r w:rsidRPr="00D5034C">
        <w:rPr>
          <w:b w:val="0"/>
          <w:szCs w:val="20"/>
        </w:rPr>
        <w:fldChar w:fldCharType="begin"/>
      </w:r>
      <w:r w:rsidRPr="00D5034C">
        <w:rPr>
          <w:b w:val="0"/>
          <w:szCs w:val="20"/>
        </w:rPr>
        <w:instrText xml:space="preserve"> SEQ Figure \* ARABIC </w:instrText>
      </w:r>
      <w:r w:rsidRPr="00D5034C">
        <w:rPr>
          <w:b w:val="0"/>
          <w:szCs w:val="20"/>
        </w:rPr>
        <w:fldChar w:fldCharType="separate"/>
      </w:r>
      <w:r w:rsidR="00D5034C">
        <w:rPr>
          <w:b w:val="0"/>
          <w:noProof/>
          <w:szCs w:val="20"/>
        </w:rPr>
        <w:t>63</w:t>
      </w:r>
      <w:r w:rsidRPr="00D5034C">
        <w:rPr>
          <w:b w:val="0"/>
          <w:szCs w:val="20"/>
        </w:rPr>
        <w:fldChar w:fldCharType="end"/>
      </w:r>
      <w:r w:rsidRPr="00D5034C">
        <w:rPr>
          <w:b w:val="0"/>
          <w:szCs w:val="20"/>
        </w:rPr>
        <w:t xml:space="preserve"> –  Network Throughput Load Curve (audio traffic with NAT, video and audio traffic with Transcoding)</w:t>
      </w:r>
      <w:bookmarkEnd w:id="335"/>
    </w:p>
    <w:bookmarkEnd w:id="323"/>
    <w:p w14:paraId="1E50685D" w14:textId="0B75B72C" w:rsidR="00CC32DA" w:rsidRPr="00E90208" w:rsidRDefault="00CC32DA" w:rsidP="00847A9B"/>
    <w:p w14:paraId="4942066A" w14:textId="77777777" w:rsidR="003F1BC2" w:rsidRPr="00E90208" w:rsidRDefault="003F1BC2" w:rsidP="008964F1">
      <w:pPr>
        <w:pStyle w:val="Heading1"/>
      </w:pPr>
      <w:bookmarkStart w:id="336" w:name="_Toc456088924"/>
      <w:r w:rsidRPr="00E90208">
        <w:lastRenderedPageBreak/>
        <w:t>Annex B: vTU performance characterization</w:t>
      </w:r>
      <w:bookmarkEnd w:id="336"/>
    </w:p>
    <w:p w14:paraId="04FCF8E3" w14:textId="77777777" w:rsidR="003F1BC2" w:rsidRPr="00E90208" w:rsidRDefault="003F1BC2" w:rsidP="008964F1">
      <w:pPr>
        <w:pStyle w:val="Heading2"/>
        <w:rPr>
          <w:rStyle w:val="mw-headline"/>
        </w:rPr>
      </w:pPr>
      <w:bookmarkStart w:id="337" w:name="_Toc456088925"/>
      <w:r w:rsidRPr="00E90208">
        <w:rPr>
          <w:rStyle w:val="mw-headline"/>
        </w:rPr>
        <w:t>vTU Test Environment</w:t>
      </w:r>
      <w:bookmarkEnd w:id="337"/>
    </w:p>
    <w:p w14:paraId="77E4D0E9" w14:textId="77777777" w:rsidR="003F1BC2" w:rsidRPr="00E90208" w:rsidRDefault="003F1BC2" w:rsidP="008964F1">
      <w:pPr>
        <w:pStyle w:val="Heading3"/>
        <w:rPr>
          <w:rStyle w:val="mw-headline"/>
          <w:lang w:val="en-GB"/>
        </w:rPr>
      </w:pPr>
      <w:bookmarkStart w:id="338" w:name="_Toc456088926"/>
      <w:r w:rsidRPr="00E90208">
        <w:rPr>
          <w:rStyle w:val="mw-headline"/>
          <w:lang w:val="en-GB"/>
        </w:rPr>
        <w:t>vTU Architecture</w:t>
      </w:r>
      <w:bookmarkEnd w:id="338"/>
    </w:p>
    <w:p w14:paraId="202F808B" w14:textId="77777777" w:rsidR="003F1BC2" w:rsidRPr="00E90208" w:rsidRDefault="003F1BC2" w:rsidP="003F1BC2">
      <w:r w:rsidRPr="00E90208">
        <w:t>The basic architecture of the virtual Transcoding Unit is depicted in the following picture:</w:t>
      </w:r>
    </w:p>
    <w:p w14:paraId="59631EC0" w14:textId="77777777" w:rsidR="003F1BC2" w:rsidRPr="00E90208" w:rsidRDefault="003F1BC2" w:rsidP="003F1BC2">
      <w:r w:rsidRPr="005B7773">
        <w:rPr>
          <w:noProof/>
          <w:lang w:val="en-US"/>
        </w:rPr>
        <w:drawing>
          <wp:inline distT="0" distB="0" distL="0" distR="0" wp14:anchorId="63FCDE39" wp14:editId="76E62451">
            <wp:extent cx="5273040" cy="3535680"/>
            <wp:effectExtent l="0" t="0" r="3810" b="7620"/>
            <wp:docPr id="225" name="Picture 225" descr="C:\Users\User\AppData\Local\Microsoft\Windows\INetCache\Content.Word\v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vTU.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3040" cy="3535680"/>
                    </a:xfrm>
                    <a:prstGeom prst="rect">
                      <a:avLst/>
                    </a:prstGeom>
                    <a:noFill/>
                    <a:ln>
                      <a:noFill/>
                    </a:ln>
                  </pic:spPr>
                </pic:pic>
              </a:graphicData>
            </a:graphic>
          </wp:inline>
        </w:drawing>
      </w:r>
    </w:p>
    <w:p w14:paraId="4A9F85D0" w14:textId="77777777" w:rsidR="003F1BC2" w:rsidRPr="00E90208" w:rsidRDefault="003F1BC2" w:rsidP="003F1BC2">
      <w:r w:rsidRPr="00E90208">
        <w:t>The vTU consist of a single vdu running:</w:t>
      </w:r>
    </w:p>
    <w:p w14:paraId="64DD6323" w14:textId="77777777" w:rsidR="003F1BC2" w:rsidRPr="00E90208" w:rsidRDefault="003F1BC2" w:rsidP="003F1BC2">
      <w:pPr>
        <w:pStyle w:val="ListParagraph"/>
        <w:numPr>
          <w:ilvl w:val="0"/>
          <w:numId w:val="74"/>
        </w:numPr>
      </w:pPr>
      <w:r w:rsidRPr="00E90208">
        <w:t>the web interface, which exposes the user accessible folders and all the monitoring parameters (via Graphana interface);</w:t>
      </w:r>
    </w:p>
    <w:p w14:paraId="1C31291B" w14:textId="77777777" w:rsidR="003F1BC2" w:rsidRPr="00E90208" w:rsidRDefault="003F1BC2" w:rsidP="003F1BC2">
      <w:pPr>
        <w:pStyle w:val="ListParagraph"/>
        <w:numPr>
          <w:ilvl w:val="0"/>
          <w:numId w:val="74"/>
        </w:numPr>
      </w:pPr>
      <w:r w:rsidRPr="00E90208">
        <w:t>the vTUdaemon, which manages the transcoding tasks;</w:t>
      </w:r>
    </w:p>
    <w:p w14:paraId="2502C029" w14:textId="77777777" w:rsidR="003F1BC2" w:rsidRPr="00E90208" w:rsidRDefault="003F1BC2" w:rsidP="003F1BC2">
      <w:pPr>
        <w:pStyle w:val="ListParagraph"/>
        <w:numPr>
          <w:ilvl w:val="0"/>
          <w:numId w:val="74"/>
        </w:numPr>
      </w:pPr>
      <w:r w:rsidRPr="00E90208">
        <w:t>one or more instances of libav’s avconv, the actual transcoder</w:t>
      </w:r>
    </w:p>
    <w:p w14:paraId="7592A614" w14:textId="77777777" w:rsidR="003F1BC2" w:rsidRPr="00E90208" w:rsidRDefault="003F1BC2" w:rsidP="008964F1">
      <w:pPr>
        <w:pStyle w:val="Heading3"/>
        <w:rPr>
          <w:rStyle w:val="mw-headline"/>
          <w:lang w:val="en-GB"/>
        </w:rPr>
      </w:pPr>
      <w:bookmarkStart w:id="339" w:name="_Toc456088927"/>
      <w:r w:rsidRPr="00E90208">
        <w:rPr>
          <w:rStyle w:val="mw-headline"/>
          <w:lang w:val="en-GB"/>
        </w:rPr>
        <w:t>vTU installation server</w:t>
      </w:r>
      <w:bookmarkEnd w:id="339"/>
    </w:p>
    <w:p w14:paraId="15FA4E85" w14:textId="77777777" w:rsidR="003F1BC2" w:rsidRPr="00E90208" w:rsidRDefault="003F1BC2" w:rsidP="003F1BC2">
      <w:r w:rsidRPr="00E90208">
        <w:t>The testbed is composed by a single custom made server having the following specifications:</w:t>
      </w:r>
    </w:p>
    <w:p w14:paraId="3EA30488" w14:textId="77777777" w:rsidR="003F1BC2" w:rsidRPr="00E90208" w:rsidRDefault="003F1BC2" w:rsidP="003F1BC2">
      <w:pPr>
        <w:pStyle w:val="ListParagraph"/>
        <w:numPr>
          <w:ilvl w:val="0"/>
          <w:numId w:val="74"/>
        </w:numPr>
      </w:pPr>
      <w:r w:rsidRPr="00E90208">
        <w:t>motherboard Intel S2600 CW</w:t>
      </w:r>
    </w:p>
    <w:p w14:paraId="0EF1A270" w14:textId="77777777" w:rsidR="003F1BC2" w:rsidRPr="00E90208" w:rsidRDefault="003F1BC2" w:rsidP="003F1BC2">
      <w:pPr>
        <w:pStyle w:val="ListParagraph"/>
        <w:numPr>
          <w:ilvl w:val="0"/>
          <w:numId w:val="74"/>
        </w:numPr>
      </w:pPr>
      <w:r w:rsidRPr="00E90208">
        <w:t>dual Intel Xeon CPU E5-2620 v3 hex-core running at 2.40GHz</w:t>
      </w:r>
    </w:p>
    <w:p w14:paraId="66F14BAC" w14:textId="77777777" w:rsidR="003F1BC2" w:rsidRPr="00E90208" w:rsidRDefault="003F1BC2" w:rsidP="003F1BC2">
      <w:pPr>
        <w:pStyle w:val="ListParagraph"/>
        <w:numPr>
          <w:ilvl w:val="0"/>
          <w:numId w:val="74"/>
        </w:numPr>
      </w:pPr>
      <w:r w:rsidRPr="00E90208">
        <w:t>64GB DDR3 ram</w:t>
      </w:r>
    </w:p>
    <w:p w14:paraId="51F0ED09" w14:textId="77777777" w:rsidR="003F1BC2" w:rsidRPr="00E90208" w:rsidRDefault="003F1BC2" w:rsidP="003F1BC2">
      <w:pPr>
        <w:pStyle w:val="ListParagraph"/>
        <w:numPr>
          <w:ilvl w:val="0"/>
          <w:numId w:val="74"/>
        </w:numPr>
      </w:pPr>
      <w:r w:rsidRPr="00E90208">
        <w:t>NVidia GeForce GTX980 (2480 CUDA cores, 4GB GDDR5 memory)</w:t>
      </w:r>
    </w:p>
    <w:p w14:paraId="22C24D29" w14:textId="77777777" w:rsidR="003F1BC2" w:rsidRPr="00E90208" w:rsidRDefault="003F1BC2" w:rsidP="003F1BC2">
      <w:pPr>
        <w:pStyle w:val="ListParagraph"/>
        <w:numPr>
          <w:ilvl w:val="0"/>
          <w:numId w:val="74"/>
        </w:numPr>
      </w:pPr>
      <w:r w:rsidRPr="00E90208">
        <w:t>Ubuntu Linux 14.04 LTS</w:t>
      </w:r>
    </w:p>
    <w:p w14:paraId="1316DE09" w14:textId="77777777" w:rsidR="003F1BC2" w:rsidRPr="00E90208" w:rsidRDefault="003F1BC2" w:rsidP="008964F1">
      <w:pPr>
        <w:pStyle w:val="Heading3"/>
        <w:rPr>
          <w:rStyle w:val="mw-headline"/>
          <w:lang w:val="en-GB"/>
        </w:rPr>
      </w:pPr>
      <w:bookmarkStart w:id="340" w:name="_Toc456088928"/>
      <w:r w:rsidRPr="00E90208">
        <w:rPr>
          <w:rStyle w:val="mw-headline"/>
          <w:lang w:val="en-GB"/>
        </w:rPr>
        <w:lastRenderedPageBreak/>
        <w:t>vTU resource utilization</w:t>
      </w:r>
      <w:bookmarkEnd w:id="340"/>
    </w:p>
    <w:p w14:paraId="6F50C553" w14:textId="77777777" w:rsidR="003F1BC2" w:rsidRPr="00E90208" w:rsidRDefault="003F1BC2" w:rsidP="003F1BC2">
      <w:r w:rsidRPr="00E90208">
        <w:t>Reference tests have been run without the virtualization layer, in order to fully evaluate the speed-up given by the GPU hardware acceleration. That means that this instance of the vTU has access to all the 12 cores, 64 GB of RAM and gains exclusive access to the only GPU card.</w:t>
      </w:r>
    </w:p>
    <w:p w14:paraId="08AEFAFD" w14:textId="77777777" w:rsidR="003F1BC2" w:rsidRPr="00E90208" w:rsidRDefault="003F1BC2" w:rsidP="003F1BC2">
      <w:r w:rsidRPr="00E90208">
        <w:t>The lack of the virtualization layer does not void the validity of the tests, since it has been proved that performance loss in virtualized environment having KVM as hypervisor is negligible, even for GPU-passthrough configurations.</w:t>
      </w:r>
    </w:p>
    <w:p w14:paraId="3BDF7CE0" w14:textId="77777777" w:rsidR="003F1BC2" w:rsidRPr="00E90208" w:rsidRDefault="003F1BC2" w:rsidP="003F1BC2"/>
    <w:p w14:paraId="07C6635D" w14:textId="77777777" w:rsidR="003F1BC2" w:rsidRPr="00E90208" w:rsidRDefault="003F1BC2" w:rsidP="008964F1">
      <w:pPr>
        <w:pStyle w:val="Heading2"/>
        <w:rPr>
          <w:rStyle w:val="mw-headline"/>
        </w:rPr>
      </w:pPr>
      <w:bookmarkStart w:id="341" w:name="_Toc456088929"/>
      <w:r w:rsidRPr="00E90208">
        <w:rPr>
          <w:rStyle w:val="mw-headline"/>
        </w:rPr>
        <w:t>vTU Acceptance Criteria</w:t>
      </w:r>
      <w:bookmarkEnd w:id="341"/>
    </w:p>
    <w:p w14:paraId="60DE8CEC" w14:textId="77777777" w:rsidR="003F1BC2" w:rsidRPr="00E90208" w:rsidRDefault="003F1BC2" w:rsidP="003F1BC2">
      <w:r w:rsidRPr="00E90208">
        <w:t>Despite being used as basic evaluation parameters for the acceptance criteria in most of the VNFs, it makes little to no sense using cpu load and network throughput as estimators for the vTU performances.</w:t>
      </w:r>
    </w:p>
    <w:p w14:paraId="54D12508" w14:textId="77777777" w:rsidR="003F1BC2" w:rsidRPr="00E90208" w:rsidRDefault="003F1BC2" w:rsidP="003F1BC2">
      <w:r w:rsidRPr="00E90208">
        <w:t xml:space="preserve">Being video transcoding a quite cpu intensive task, while evaluating the vTU performances in non-virtualized environment it has been reported that </w:t>
      </w:r>
      <w:r w:rsidRPr="00E90208">
        <w:rPr>
          <w:b/>
        </w:rPr>
        <w:t>CPU load</w:t>
      </w:r>
      <w:r w:rsidRPr="00E90208">
        <w:t xml:space="preserve"> rarely went below 100%, even for low resolution and low-bitrate video streams.</w:t>
      </w:r>
    </w:p>
    <w:p w14:paraId="768681F0" w14:textId="77777777" w:rsidR="003F1BC2" w:rsidRPr="00E90208" w:rsidRDefault="003F1BC2" w:rsidP="003F1BC2">
      <w:r w:rsidRPr="00E90208">
        <w:t xml:space="preserve">Also, </w:t>
      </w:r>
      <w:r w:rsidRPr="00E90208">
        <w:rPr>
          <w:b/>
        </w:rPr>
        <w:t>network throughput</w:t>
      </w:r>
      <w:r w:rsidRPr="00E90208">
        <w:t xml:space="preserve"> is not a good estimator since transcoding tasks are often performed keeping a constant bitrate which is user-definable, therefore bandwidth requirements may be estimated and known in advance by the user.</w:t>
      </w:r>
    </w:p>
    <w:p w14:paraId="2133D2D2" w14:textId="77777777" w:rsidR="003F1BC2" w:rsidRPr="00E90208" w:rsidRDefault="003F1BC2" w:rsidP="003F1BC2">
      <w:r w:rsidRPr="00E90208">
        <w:t xml:space="preserve">Also, </w:t>
      </w:r>
      <w:r w:rsidRPr="00E90208">
        <w:rPr>
          <w:b/>
        </w:rPr>
        <w:t>memory</w:t>
      </w:r>
      <w:r w:rsidRPr="00E90208">
        <w:t xml:space="preserve"> requirements do not vary between virtualized and non-virtualized environment, since each transcoding task uses a well-defined amount of memory for storing the required framebuffers. The required amount of memory is allocated at the beginning of each transcoding task and does not change while the task is running; moreover, the total amount of required memory is only dependent by the input and output file resolution, therefore may be estimated and known in advance.</w:t>
      </w:r>
    </w:p>
    <w:p w14:paraId="5C2B74DD" w14:textId="77777777" w:rsidR="003F1BC2" w:rsidRPr="00E90208" w:rsidRDefault="003F1BC2" w:rsidP="003F1BC2">
      <w:r w:rsidRPr="00E90208">
        <w:t xml:space="preserve">Instead, in real-time video encoding and transcoding, the peak and/or average </w:t>
      </w:r>
      <w:r w:rsidRPr="00E90208">
        <w:rPr>
          <w:b/>
        </w:rPr>
        <w:t>number of processed frames per second</w:t>
      </w:r>
      <w:r w:rsidRPr="00E90208">
        <w:t xml:space="preserve"> is more meaningful regarding the performance of the task.</w:t>
      </w:r>
    </w:p>
    <w:p w14:paraId="0A2F336E" w14:textId="77777777" w:rsidR="003F1BC2" w:rsidRPr="00E90208" w:rsidRDefault="003F1BC2" w:rsidP="003F1BC2"/>
    <w:p w14:paraId="4FD4C113" w14:textId="77777777" w:rsidR="003F1BC2" w:rsidRPr="00E90208" w:rsidRDefault="003F1BC2" w:rsidP="003F1BC2">
      <w:r w:rsidRPr="00E90208">
        <w:t>In order to evaluate the vTU performance and identify an acceptance ratio for the average processed frames per second, several encodings have been made over increasing number concurrent sessions. We considered the most CPU demanding encoding which also supports the GPU hardware acceleration, that is VP8 encoding from raw YUV to webm (VP8 encoded).</w:t>
      </w:r>
    </w:p>
    <w:p w14:paraId="2FFFE5FF" w14:textId="77777777" w:rsidR="003F1BC2" w:rsidRPr="00E90208" w:rsidRDefault="003F1BC2" w:rsidP="003F1BC2">
      <w:r w:rsidRPr="00E90208">
        <w:t>The avconv used in the vTU is based on version 11, and it is slightly modified in order to exploit the GPU accelerated libvpx VP8/9 encoding / decoding libraries.</w:t>
      </w:r>
    </w:p>
    <w:p w14:paraId="0727374A" w14:textId="77777777" w:rsidR="003F1BC2" w:rsidRPr="00E90208" w:rsidRDefault="003F1BC2" w:rsidP="003F1BC2">
      <w:r w:rsidRPr="00E90208">
        <w:t>Source files were locally stored in order not to introduce latencies due to high bandwidth usage. Also, all the encoding sessions were targeted to obtain the best quality.</w:t>
      </w:r>
    </w:p>
    <w:p w14:paraId="0680C896" w14:textId="77777777" w:rsidR="003F1BC2" w:rsidRPr="00E90208" w:rsidRDefault="003F1BC2" w:rsidP="003F1BC2"/>
    <w:p w14:paraId="159BC689" w14:textId="77777777" w:rsidR="003F1BC2" w:rsidRPr="00E90208" w:rsidRDefault="003F1BC2" w:rsidP="003F1BC2">
      <w:r w:rsidRPr="00E90208">
        <w:lastRenderedPageBreak/>
        <w:t>The following table summarizes the achieved FPS for 7 different encodings; all the concurrent session were single-treaded and pinned on a single core; values in the “total FPS” column are calculated as #frames * “total concurrent sessions” / encoding time. Since only one core performs the concurrent encodings, constant framerate is expected.</w:t>
      </w:r>
    </w:p>
    <w:p w14:paraId="141C3769" w14:textId="77777777" w:rsidR="003F1BC2" w:rsidRPr="00E90208" w:rsidRDefault="003F1BC2" w:rsidP="003F1BC2"/>
    <w:tbl>
      <w:tblPr>
        <w:tblStyle w:val="TableGrid"/>
        <w:tblW w:w="8359" w:type="dxa"/>
        <w:tblLayout w:type="fixed"/>
        <w:tblLook w:val="04A0" w:firstRow="1" w:lastRow="0" w:firstColumn="1" w:lastColumn="0" w:noHBand="0" w:noVBand="1"/>
      </w:tblPr>
      <w:tblGrid>
        <w:gridCol w:w="1696"/>
        <w:gridCol w:w="1701"/>
        <w:gridCol w:w="2127"/>
        <w:gridCol w:w="2835"/>
      </w:tblGrid>
      <w:tr w:rsidR="003F1BC2" w:rsidRPr="004057AF" w14:paraId="520F8AE9" w14:textId="77777777" w:rsidTr="00353138">
        <w:tc>
          <w:tcPr>
            <w:tcW w:w="1696" w:type="dxa"/>
            <w:shd w:val="clear" w:color="auto" w:fill="EEECE1" w:themeFill="background2"/>
          </w:tcPr>
          <w:p w14:paraId="19866F1E" w14:textId="77777777" w:rsidR="003F1BC2" w:rsidRPr="00E90208" w:rsidRDefault="003F1BC2" w:rsidP="00353138">
            <w:pPr>
              <w:jc w:val="center"/>
              <w:rPr>
                <w:b/>
                <w:sz w:val="20"/>
                <w:szCs w:val="20"/>
              </w:rPr>
            </w:pPr>
            <w:r w:rsidRPr="00E90208">
              <w:rPr>
                <w:b/>
                <w:sz w:val="20"/>
                <w:szCs w:val="20"/>
              </w:rPr>
              <w:t>Filename and resolution</w:t>
            </w:r>
          </w:p>
        </w:tc>
        <w:tc>
          <w:tcPr>
            <w:tcW w:w="1701" w:type="dxa"/>
            <w:shd w:val="clear" w:color="auto" w:fill="EEECE1" w:themeFill="background2"/>
          </w:tcPr>
          <w:p w14:paraId="55619FAC" w14:textId="77777777" w:rsidR="003F1BC2" w:rsidRPr="00E90208" w:rsidRDefault="003F1BC2" w:rsidP="00353138">
            <w:pPr>
              <w:jc w:val="center"/>
              <w:rPr>
                <w:b/>
                <w:sz w:val="20"/>
                <w:szCs w:val="20"/>
              </w:rPr>
            </w:pPr>
            <w:r w:rsidRPr="00E90208">
              <w:rPr>
                <w:b/>
                <w:sz w:val="20"/>
                <w:szCs w:val="20"/>
              </w:rPr>
              <w:t>TOTAL CONCURRENT SESSIONS</w:t>
            </w:r>
          </w:p>
        </w:tc>
        <w:tc>
          <w:tcPr>
            <w:tcW w:w="2127" w:type="dxa"/>
            <w:shd w:val="clear" w:color="auto" w:fill="EEECE1" w:themeFill="background2"/>
          </w:tcPr>
          <w:p w14:paraId="1D377828" w14:textId="77777777" w:rsidR="003F1BC2" w:rsidRPr="00E90208" w:rsidRDefault="003F1BC2" w:rsidP="00353138">
            <w:pPr>
              <w:jc w:val="center"/>
              <w:rPr>
                <w:b/>
                <w:sz w:val="20"/>
                <w:szCs w:val="20"/>
              </w:rPr>
            </w:pPr>
            <w:r w:rsidRPr="00E90208">
              <w:rPr>
                <w:b/>
                <w:sz w:val="20"/>
                <w:szCs w:val="20"/>
              </w:rPr>
              <w:t>Total FPS</w:t>
            </w:r>
          </w:p>
          <w:p w14:paraId="740954DE" w14:textId="77777777" w:rsidR="003F1BC2" w:rsidRPr="00E90208" w:rsidRDefault="003F1BC2" w:rsidP="00353138">
            <w:pPr>
              <w:jc w:val="center"/>
              <w:rPr>
                <w:b/>
                <w:sz w:val="20"/>
                <w:szCs w:val="20"/>
              </w:rPr>
            </w:pPr>
            <w:r w:rsidRPr="00E90208">
              <w:rPr>
                <w:b/>
                <w:sz w:val="20"/>
                <w:szCs w:val="20"/>
              </w:rPr>
              <w:t>(CPU only)</w:t>
            </w:r>
          </w:p>
        </w:tc>
        <w:tc>
          <w:tcPr>
            <w:tcW w:w="2835" w:type="dxa"/>
            <w:shd w:val="clear" w:color="auto" w:fill="EEECE1" w:themeFill="background2"/>
          </w:tcPr>
          <w:p w14:paraId="2509CDA6" w14:textId="77777777" w:rsidR="003F1BC2" w:rsidRPr="00E90208" w:rsidRDefault="003F1BC2" w:rsidP="00353138">
            <w:pPr>
              <w:jc w:val="center"/>
              <w:rPr>
                <w:b/>
                <w:sz w:val="20"/>
                <w:szCs w:val="20"/>
              </w:rPr>
            </w:pPr>
            <w:r w:rsidRPr="00E90208">
              <w:rPr>
                <w:b/>
                <w:sz w:val="20"/>
                <w:szCs w:val="20"/>
              </w:rPr>
              <w:t>Total FPS</w:t>
            </w:r>
          </w:p>
          <w:p w14:paraId="04231CAB"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74A12B9F" w14:textId="77777777" w:rsidTr="00353138">
        <w:tc>
          <w:tcPr>
            <w:tcW w:w="1696" w:type="dxa"/>
          </w:tcPr>
          <w:p w14:paraId="3950EEBA" w14:textId="77777777" w:rsidR="003F1BC2" w:rsidRPr="00E90208" w:rsidRDefault="003F1BC2" w:rsidP="00353138">
            <w:pPr>
              <w:jc w:val="center"/>
              <w:rPr>
                <w:sz w:val="18"/>
                <w:szCs w:val="18"/>
              </w:rPr>
            </w:pPr>
            <w:r w:rsidRPr="00E90208">
              <w:rPr>
                <w:sz w:val="18"/>
                <w:szCs w:val="18"/>
              </w:rPr>
              <w:t>Old Town Cross</w:t>
            </w:r>
          </w:p>
          <w:p w14:paraId="70E3267D"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p w14:paraId="55489035" w14:textId="77777777" w:rsidR="003F1BC2" w:rsidRPr="00E90208" w:rsidRDefault="003F1BC2" w:rsidP="00353138">
            <w:pPr>
              <w:jc w:val="center"/>
              <w:rPr>
                <w:sz w:val="18"/>
                <w:szCs w:val="18"/>
              </w:rPr>
            </w:pPr>
            <w:r w:rsidRPr="00E90208">
              <w:rPr>
                <w:sz w:val="18"/>
                <w:szCs w:val="18"/>
              </w:rPr>
              <w:t>100 frames</w:t>
            </w:r>
          </w:p>
        </w:tc>
        <w:tc>
          <w:tcPr>
            <w:tcW w:w="1701" w:type="dxa"/>
          </w:tcPr>
          <w:p w14:paraId="5BD11266"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7EBBC864" w14:textId="77777777" w:rsidR="003F1BC2" w:rsidRPr="00E90208" w:rsidRDefault="003F1BC2" w:rsidP="00353138">
            <w:pPr>
              <w:jc w:val="center"/>
              <w:rPr>
                <w:sz w:val="18"/>
                <w:szCs w:val="18"/>
              </w:rPr>
            </w:pPr>
            <w:r w:rsidRPr="00E90208">
              <w:rPr>
                <w:sz w:val="18"/>
                <w:szCs w:val="18"/>
              </w:rPr>
              <w:t>0.89</w:t>
            </w:r>
            <w:r w:rsidRPr="00E90208">
              <w:rPr>
                <w:sz w:val="18"/>
                <w:szCs w:val="18"/>
              </w:rPr>
              <w:br/>
              <w:t>0.89</w:t>
            </w:r>
            <w:r w:rsidRPr="00E90208">
              <w:rPr>
                <w:sz w:val="18"/>
                <w:szCs w:val="18"/>
              </w:rPr>
              <w:br/>
              <w:t>0.89</w:t>
            </w:r>
            <w:r w:rsidRPr="00E90208">
              <w:rPr>
                <w:sz w:val="18"/>
                <w:szCs w:val="18"/>
              </w:rPr>
              <w:br/>
              <w:t>0.89</w:t>
            </w:r>
            <w:r w:rsidRPr="00E90208">
              <w:rPr>
                <w:sz w:val="18"/>
                <w:szCs w:val="18"/>
              </w:rPr>
              <w:br/>
              <w:t>0.88</w:t>
            </w:r>
            <w:r w:rsidRPr="00E90208">
              <w:rPr>
                <w:sz w:val="18"/>
                <w:szCs w:val="18"/>
              </w:rPr>
              <w:br/>
              <w:t>0.87</w:t>
            </w:r>
            <w:r w:rsidRPr="00E90208">
              <w:rPr>
                <w:sz w:val="18"/>
                <w:szCs w:val="18"/>
              </w:rPr>
              <w:br/>
              <w:t>0.87</w:t>
            </w:r>
            <w:r w:rsidRPr="00E90208">
              <w:rPr>
                <w:sz w:val="18"/>
                <w:szCs w:val="18"/>
              </w:rPr>
              <w:br/>
              <w:t>0.87</w:t>
            </w:r>
            <w:r w:rsidRPr="00E90208">
              <w:rPr>
                <w:sz w:val="18"/>
                <w:szCs w:val="18"/>
              </w:rPr>
              <w:br/>
              <w:t>0.86</w:t>
            </w:r>
          </w:p>
        </w:tc>
        <w:tc>
          <w:tcPr>
            <w:tcW w:w="2835" w:type="dxa"/>
          </w:tcPr>
          <w:p w14:paraId="05038F68" w14:textId="77777777" w:rsidR="003F1BC2" w:rsidRPr="00E90208" w:rsidRDefault="003F1BC2" w:rsidP="00353138">
            <w:pPr>
              <w:jc w:val="center"/>
              <w:rPr>
                <w:sz w:val="18"/>
                <w:szCs w:val="18"/>
              </w:rPr>
            </w:pPr>
            <w:r w:rsidRPr="00E90208">
              <w:rPr>
                <w:sz w:val="18"/>
                <w:szCs w:val="18"/>
              </w:rPr>
              <w:t>1.03</w:t>
            </w:r>
            <w:r w:rsidRPr="00E90208">
              <w:rPr>
                <w:sz w:val="18"/>
                <w:szCs w:val="18"/>
              </w:rPr>
              <w:br/>
              <w:t>1.03</w:t>
            </w:r>
            <w:r w:rsidRPr="00E90208">
              <w:rPr>
                <w:sz w:val="18"/>
                <w:szCs w:val="18"/>
              </w:rPr>
              <w:br/>
              <w:t>1.03</w:t>
            </w:r>
            <w:r w:rsidRPr="00E90208">
              <w:rPr>
                <w:sz w:val="18"/>
                <w:szCs w:val="18"/>
              </w:rPr>
              <w:br/>
              <w:t>1.03</w:t>
            </w:r>
            <w:r w:rsidRPr="00E90208">
              <w:rPr>
                <w:sz w:val="18"/>
                <w:szCs w:val="18"/>
              </w:rPr>
              <w:br/>
              <w:t>1.03</w:t>
            </w:r>
            <w:r w:rsidRPr="00E90208">
              <w:rPr>
                <w:sz w:val="18"/>
                <w:szCs w:val="18"/>
              </w:rPr>
              <w:br/>
              <w:t>1.05</w:t>
            </w:r>
            <w:r w:rsidRPr="00E90208">
              <w:rPr>
                <w:sz w:val="18"/>
                <w:szCs w:val="18"/>
              </w:rPr>
              <w:br/>
              <w:t>1.03</w:t>
            </w:r>
            <w:r w:rsidRPr="00E90208">
              <w:rPr>
                <w:sz w:val="18"/>
                <w:szCs w:val="18"/>
              </w:rPr>
              <w:br/>
              <w:t>1.02</w:t>
            </w:r>
            <w:r w:rsidRPr="00E90208">
              <w:rPr>
                <w:sz w:val="18"/>
                <w:szCs w:val="18"/>
              </w:rPr>
              <w:br/>
              <w:t>1.02</w:t>
            </w:r>
          </w:p>
        </w:tc>
      </w:tr>
      <w:tr w:rsidR="003F1BC2" w:rsidRPr="004057AF" w14:paraId="3670F1C8" w14:textId="77777777" w:rsidTr="00353138">
        <w:tc>
          <w:tcPr>
            <w:tcW w:w="1696" w:type="dxa"/>
          </w:tcPr>
          <w:p w14:paraId="66135E5B" w14:textId="77777777" w:rsidR="003F1BC2" w:rsidRPr="00E90208" w:rsidRDefault="003F1BC2" w:rsidP="00353138">
            <w:pPr>
              <w:jc w:val="center"/>
              <w:rPr>
                <w:sz w:val="18"/>
                <w:szCs w:val="18"/>
              </w:rPr>
            </w:pPr>
            <w:r w:rsidRPr="00E90208">
              <w:rPr>
                <w:sz w:val="18"/>
                <w:szCs w:val="18"/>
              </w:rPr>
              <w:t>Pedestrian</w:t>
            </w:r>
          </w:p>
          <w:p w14:paraId="1017C2F8" w14:textId="77777777" w:rsidR="003F1BC2" w:rsidRPr="00E90208" w:rsidRDefault="003F1BC2" w:rsidP="00353138">
            <w:pPr>
              <w:jc w:val="center"/>
              <w:rPr>
                <w:sz w:val="18"/>
                <w:szCs w:val="18"/>
              </w:rPr>
            </w:pPr>
            <w:r w:rsidRPr="00E90208">
              <w:rPr>
                <w:sz w:val="18"/>
                <w:szCs w:val="18"/>
              </w:rPr>
              <w:t>FullHD</w:t>
            </w:r>
            <w:r w:rsidRPr="00E90208">
              <w:rPr>
                <w:sz w:val="18"/>
                <w:szCs w:val="18"/>
              </w:rPr>
              <w:br/>
              <w:t xml:space="preserve">(1920 x 1080) </w:t>
            </w:r>
          </w:p>
          <w:p w14:paraId="7A9F6BDF" w14:textId="77777777" w:rsidR="003F1BC2" w:rsidRPr="00E90208" w:rsidRDefault="003F1BC2" w:rsidP="00353138">
            <w:pPr>
              <w:jc w:val="center"/>
              <w:rPr>
                <w:sz w:val="18"/>
                <w:szCs w:val="18"/>
              </w:rPr>
            </w:pPr>
            <w:r w:rsidRPr="00E90208">
              <w:rPr>
                <w:sz w:val="18"/>
                <w:szCs w:val="18"/>
              </w:rPr>
              <w:t>100 frames</w:t>
            </w:r>
          </w:p>
        </w:tc>
        <w:tc>
          <w:tcPr>
            <w:tcW w:w="1701" w:type="dxa"/>
          </w:tcPr>
          <w:p w14:paraId="50FA4AAA"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2D0F30F4" w14:textId="77777777" w:rsidR="003F1BC2" w:rsidRPr="00E90208" w:rsidRDefault="003F1BC2" w:rsidP="00353138">
            <w:pPr>
              <w:jc w:val="center"/>
              <w:rPr>
                <w:sz w:val="18"/>
                <w:szCs w:val="18"/>
              </w:rPr>
            </w:pPr>
            <w:r w:rsidRPr="00E90208">
              <w:rPr>
                <w:sz w:val="18"/>
                <w:szCs w:val="18"/>
              </w:rPr>
              <w:t>1.81</w:t>
            </w:r>
            <w:r w:rsidRPr="00E90208">
              <w:rPr>
                <w:sz w:val="18"/>
                <w:szCs w:val="18"/>
              </w:rPr>
              <w:br/>
              <w:t>1.80</w:t>
            </w:r>
            <w:r w:rsidRPr="00E90208">
              <w:rPr>
                <w:sz w:val="18"/>
                <w:szCs w:val="18"/>
              </w:rPr>
              <w:br/>
              <w:t>1.80</w:t>
            </w:r>
            <w:r w:rsidRPr="00E90208">
              <w:rPr>
                <w:sz w:val="18"/>
                <w:szCs w:val="18"/>
              </w:rPr>
              <w:br/>
              <w:t>1.80</w:t>
            </w:r>
            <w:r w:rsidRPr="00E90208">
              <w:rPr>
                <w:sz w:val="18"/>
                <w:szCs w:val="18"/>
              </w:rPr>
              <w:br/>
              <w:t>1.78</w:t>
            </w:r>
            <w:r w:rsidRPr="00E90208">
              <w:rPr>
                <w:sz w:val="18"/>
                <w:szCs w:val="18"/>
              </w:rPr>
              <w:br/>
              <w:t>1.76</w:t>
            </w:r>
            <w:r w:rsidRPr="00E90208">
              <w:rPr>
                <w:sz w:val="18"/>
                <w:szCs w:val="18"/>
              </w:rPr>
              <w:br/>
              <w:t>1.75</w:t>
            </w:r>
            <w:r w:rsidRPr="00E90208">
              <w:rPr>
                <w:sz w:val="18"/>
                <w:szCs w:val="18"/>
              </w:rPr>
              <w:br/>
              <w:t>174</w:t>
            </w:r>
            <w:r w:rsidRPr="00E90208">
              <w:rPr>
                <w:sz w:val="18"/>
                <w:szCs w:val="18"/>
              </w:rPr>
              <w:br/>
              <w:t>1.73</w:t>
            </w:r>
          </w:p>
        </w:tc>
        <w:tc>
          <w:tcPr>
            <w:tcW w:w="2835" w:type="dxa"/>
          </w:tcPr>
          <w:p w14:paraId="3AD5C846" w14:textId="77777777" w:rsidR="003F1BC2" w:rsidRPr="00E90208" w:rsidRDefault="003F1BC2" w:rsidP="00353138">
            <w:pPr>
              <w:jc w:val="center"/>
              <w:rPr>
                <w:sz w:val="18"/>
                <w:szCs w:val="18"/>
              </w:rPr>
            </w:pPr>
            <w:r w:rsidRPr="00E90208">
              <w:rPr>
                <w:sz w:val="18"/>
                <w:szCs w:val="18"/>
              </w:rPr>
              <w:t>2.03</w:t>
            </w:r>
            <w:r w:rsidRPr="00E90208">
              <w:rPr>
                <w:sz w:val="18"/>
                <w:szCs w:val="18"/>
              </w:rPr>
              <w:br/>
              <w:t>2.07</w:t>
            </w:r>
            <w:r w:rsidRPr="00E90208">
              <w:rPr>
                <w:sz w:val="18"/>
                <w:szCs w:val="18"/>
              </w:rPr>
              <w:br/>
              <w:t>2.08</w:t>
            </w:r>
            <w:r w:rsidRPr="00E90208">
              <w:rPr>
                <w:sz w:val="18"/>
                <w:szCs w:val="18"/>
              </w:rPr>
              <w:br/>
              <w:t>2.03</w:t>
            </w:r>
            <w:r w:rsidRPr="00E90208">
              <w:rPr>
                <w:sz w:val="18"/>
                <w:szCs w:val="18"/>
              </w:rPr>
              <w:br/>
              <w:t>2.15</w:t>
            </w:r>
            <w:r w:rsidRPr="00E90208">
              <w:rPr>
                <w:sz w:val="18"/>
                <w:szCs w:val="18"/>
              </w:rPr>
              <w:br/>
              <w:t>2.09</w:t>
            </w:r>
            <w:r w:rsidRPr="00E90208">
              <w:rPr>
                <w:sz w:val="18"/>
                <w:szCs w:val="18"/>
              </w:rPr>
              <w:br/>
              <w:t>2.08</w:t>
            </w:r>
            <w:r w:rsidRPr="00E90208">
              <w:rPr>
                <w:sz w:val="18"/>
                <w:szCs w:val="18"/>
              </w:rPr>
              <w:br/>
              <w:t>2.04</w:t>
            </w:r>
            <w:r w:rsidRPr="00E90208">
              <w:rPr>
                <w:sz w:val="18"/>
                <w:szCs w:val="18"/>
              </w:rPr>
              <w:br/>
              <w:t>2.05</w:t>
            </w:r>
          </w:p>
        </w:tc>
      </w:tr>
      <w:tr w:rsidR="003F1BC2" w:rsidRPr="004057AF" w14:paraId="06BC3CCD" w14:textId="77777777" w:rsidTr="00353138">
        <w:tc>
          <w:tcPr>
            <w:tcW w:w="1696" w:type="dxa"/>
          </w:tcPr>
          <w:p w14:paraId="25F86305" w14:textId="77777777" w:rsidR="003F1BC2" w:rsidRPr="00E90208" w:rsidRDefault="003F1BC2" w:rsidP="00353138">
            <w:pPr>
              <w:jc w:val="center"/>
              <w:rPr>
                <w:sz w:val="18"/>
                <w:szCs w:val="18"/>
              </w:rPr>
            </w:pPr>
            <w:r w:rsidRPr="00E90208">
              <w:rPr>
                <w:sz w:val="18"/>
                <w:szCs w:val="18"/>
              </w:rPr>
              <w:t>Rush Hour</w:t>
            </w:r>
          </w:p>
          <w:p w14:paraId="44FB76BB" w14:textId="77777777" w:rsidR="003F1BC2" w:rsidRPr="00E90208" w:rsidRDefault="003F1BC2" w:rsidP="00353138">
            <w:pPr>
              <w:jc w:val="center"/>
              <w:rPr>
                <w:sz w:val="18"/>
                <w:szCs w:val="18"/>
              </w:rPr>
            </w:pPr>
            <w:r w:rsidRPr="00E90208">
              <w:rPr>
                <w:sz w:val="18"/>
                <w:szCs w:val="18"/>
              </w:rPr>
              <w:t>FullHD</w:t>
            </w:r>
            <w:r w:rsidRPr="00E90208">
              <w:rPr>
                <w:sz w:val="18"/>
                <w:szCs w:val="18"/>
              </w:rPr>
              <w:br/>
              <w:t xml:space="preserve">(1920 x 1080) </w:t>
            </w:r>
          </w:p>
          <w:p w14:paraId="7E06BB72" w14:textId="77777777" w:rsidR="003F1BC2" w:rsidRPr="00E90208" w:rsidRDefault="003F1BC2" w:rsidP="00353138">
            <w:pPr>
              <w:jc w:val="center"/>
              <w:rPr>
                <w:sz w:val="18"/>
                <w:szCs w:val="18"/>
              </w:rPr>
            </w:pPr>
            <w:r w:rsidRPr="00E90208">
              <w:rPr>
                <w:sz w:val="18"/>
                <w:szCs w:val="18"/>
              </w:rPr>
              <w:t>100 frames</w:t>
            </w:r>
          </w:p>
        </w:tc>
        <w:tc>
          <w:tcPr>
            <w:tcW w:w="1701" w:type="dxa"/>
          </w:tcPr>
          <w:p w14:paraId="63520A9C"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5D6DE8CC" w14:textId="77777777" w:rsidR="003F1BC2" w:rsidRPr="00E90208" w:rsidRDefault="003F1BC2" w:rsidP="00353138">
            <w:pPr>
              <w:jc w:val="center"/>
              <w:rPr>
                <w:sz w:val="18"/>
                <w:szCs w:val="18"/>
              </w:rPr>
            </w:pPr>
            <w:r w:rsidRPr="00E90208">
              <w:rPr>
                <w:sz w:val="18"/>
                <w:szCs w:val="18"/>
              </w:rPr>
              <w:t>2.06</w:t>
            </w:r>
            <w:r w:rsidRPr="00E90208">
              <w:rPr>
                <w:sz w:val="18"/>
                <w:szCs w:val="18"/>
              </w:rPr>
              <w:br/>
              <w:t>2.06</w:t>
            </w:r>
            <w:r w:rsidRPr="00E90208">
              <w:rPr>
                <w:sz w:val="18"/>
                <w:szCs w:val="18"/>
              </w:rPr>
              <w:br/>
              <w:t>2.06</w:t>
            </w:r>
            <w:r w:rsidRPr="00E90208">
              <w:rPr>
                <w:sz w:val="18"/>
                <w:szCs w:val="18"/>
              </w:rPr>
              <w:br/>
              <w:t>2.06</w:t>
            </w:r>
            <w:r w:rsidRPr="00E90208">
              <w:rPr>
                <w:sz w:val="18"/>
                <w:szCs w:val="18"/>
              </w:rPr>
              <w:br/>
              <w:t>2.04</w:t>
            </w:r>
            <w:r w:rsidRPr="00E90208">
              <w:rPr>
                <w:sz w:val="18"/>
                <w:szCs w:val="18"/>
              </w:rPr>
              <w:br/>
              <w:t>2.02</w:t>
            </w:r>
            <w:r w:rsidRPr="00E90208">
              <w:rPr>
                <w:sz w:val="18"/>
                <w:szCs w:val="18"/>
              </w:rPr>
              <w:br/>
              <w:t>2.00</w:t>
            </w:r>
            <w:r w:rsidRPr="00E90208">
              <w:rPr>
                <w:sz w:val="18"/>
                <w:szCs w:val="18"/>
              </w:rPr>
              <w:br/>
              <w:t>1.99</w:t>
            </w:r>
            <w:r w:rsidRPr="00E90208">
              <w:rPr>
                <w:sz w:val="18"/>
                <w:szCs w:val="18"/>
              </w:rPr>
              <w:br/>
              <w:t>1.99</w:t>
            </w:r>
          </w:p>
        </w:tc>
        <w:tc>
          <w:tcPr>
            <w:tcW w:w="2835" w:type="dxa"/>
          </w:tcPr>
          <w:p w14:paraId="5C88CA0D" w14:textId="77777777" w:rsidR="003F1BC2" w:rsidRPr="00E90208" w:rsidRDefault="003F1BC2" w:rsidP="00353138">
            <w:pPr>
              <w:jc w:val="center"/>
              <w:rPr>
                <w:sz w:val="18"/>
                <w:szCs w:val="18"/>
              </w:rPr>
            </w:pPr>
            <w:r w:rsidRPr="00E90208">
              <w:rPr>
                <w:sz w:val="18"/>
                <w:szCs w:val="18"/>
              </w:rPr>
              <w:t>2.31</w:t>
            </w:r>
            <w:r w:rsidRPr="00E90208">
              <w:rPr>
                <w:sz w:val="18"/>
                <w:szCs w:val="18"/>
              </w:rPr>
              <w:br/>
              <w:t>2.36</w:t>
            </w:r>
            <w:r w:rsidRPr="00E90208">
              <w:rPr>
                <w:sz w:val="18"/>
                <w:szCs w:val="18"/>
              </w:rPr>
              <w:br/>
              <w:t>2.36</w:t>
            </w:r>
            <w:r w:rsidRPr="00E90208">
              <w:rPr>
                <w:sz w:val="18"/>
                <w:szCs w:val="18"/>
              </w:rPr>
              <w:br/>
              <w:t>2.34</w:t>
            </w:r>
            <w:r w:rsidRPr="00E90208">
              <w:rPr>
                <w:sz w:val="18"/>
                <w:szCs w:val="18"/>
              </w:rPr>
              <w:br/>
              <w:t>2.35</w:t>
            </w:r>
            <w:r w:rsidRPr="00E90208">
              <w:rPr>
                <w:sz w:val="18"/>
                <w:szCs w:val="18"/>
              </w:rPr>
              <w:br/>
              <w:t>2.34</w:t>
            </w:r>
            <w:r w:rsidRPr="00E90208">
              <w:rPr>
                <w:sz w:val="18"/>
                <w:szCs w:val="18"/>
              </w:rPr>
              <w:br/>
              <w:t>2.33</w:t>
            </w:r>
            <w:r w:rsidRPr="00E90208">
              <w:rPr>
                <w:sz w:val="18"/>
                <w:szCs w:val="18"/>
              </w:rPr>
              <w:br/>
              <w:t>2.35</w:t>
            </w:r>
            <w:r w:rsidRPr="00E90208">
              <w:rPr>
                <w:sz w:val="18"/>
                <w:szCs w:val="18"/>
              </w:rPr>
              <w:br/>
              <w:t>2.33</w:t>
            </w:r>
          </w:p>
        </w:tc>
      </w:tr>
      <w:tr w:rsidR="003F1BC2" w:rsidRPr="004057AF" w14:paraId="114DEE2F" w14:textId="77777777" w:rsidTr="00353138">
        <w:tc>
          <w:tcPr>
            <w:tcW w:w="1696" w:type="dxa"/>
          </w:tcPr>
          <w:p w14:paraId="7E754369" w14:textId="77777777" w:rsidR="003F1BC2" w:rsidRPr="00E90208" w:rsidRDefault="003F1BC2" w:rsidP="00353138">
            <w:pPr>
              <w:jc w:val="center"/>
              <w:rPr>
                <w:sz w:val="18"/>
                <w:szCs w:val="18"/>
              </w:rPr>
            </w:pPr>
            <w:r w:rsidRPr="00E90208">
              <w:rPr>
                <w:sz w:val="18"/>
                <w:szCs w:val="18"/>
              </w:rPr>
              <w:t>Tractor</w:t>
            </w:r>
          </w:p>
          <w:p w14:paraId="73A80329" w14:textId="77777777" w:rsidR="003F1BC2" w:rsidRPr="00E90208" w:rsidRDefault="003F1BC2" w:rsidP="00353138">
            <w:pPr>
              <w:jc w:val="center"/>
              <w:rPr>
                <w:sz w:val="18"/>
                <w:szCs w:val="18"/>
              </w:rPr>
            </w:pPr>
            <w:r w:rsidRPr="00E90208">
              <w:rPr>
                <w:sz w:val="18"/>
                <w:szCs w:val="18"/>
              </w:rPr>
              <w:t>FullHD</w:t>
            </w:r>
            <w:r w:rsidRPr="00E90208">
              <w:rPr>
                <w:sz w:val="18"/>
                <w:szCs w:val="18"/>
              </w:rPr>
              <w:br/>
              <w:t xml:space="preserve">(1920 x 1080) </w:t>
            </w:r>
          </w:p>
          <w:p w14:paraId="0F8E2B04" w14:textId="77777777" w:rsidR="003F1BC2" w:rsidRPr="00E90208" w:rsidRDefault="003F1BC2" w:rsidP="00353138">
            <w:pPr>
              <w:jc w:val="center"/>
              <w:rPr>
                <w:sz w:val="18"/>
                <w:szCs w:val="18"/>
              </w:rPr>
            </w:pPr>
            <w:r w:rsidRPr="00E90208">
              <w:rPr>
                <w:sz w:val="18"/>
                <w:szCs w:val="18"/>
              </w:rPr>
              <w:t>100 frames</w:t>
            </w:r>
          </w:p>
        </w:tc>
        <w:tc>
          <w:tcPr>
            <w:tcW w:w="1701" w:type="dxa"/>
          </w:tcPr>
          <w:p w14:paraId="5C14FA50"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2BD3C24E" w14:textId="77777777" w:rsidR="003F1BC2" w:rsidRPr="00E90208" w:rsidRDefault="003F1BC2" w:rsidP="00353138">
            <w:pPr>
              <w:jc w:val="center"/>
              <w:rPr>
                <w:sz w:val="18"/>
                <w:szCs w:val="18"/>
              </w:rPr>
            </w:pPr>
            <w:r w:rsidRPr="00E90208">
              <w:rPr>
                <w:sz w:val="18"/>
                <w:szCs w:val="18"/>
              </w:rPr>
              <w:t>1.52</w:t>
            </w:r>
            <w:r w:rsidRPr="00E90208">
              <w:rPr>
                <w:sz w:val="18"/>
                <w:szCs w:val="18"/>
              </w:rPr>
              <w:br/>
              <w:t>1.52</w:t>
            </w:r>
            <w:r w:rsidRPr="00E90208">
              <w:rPr>
                <w:sz w:val="18"/>
                <w:szCs w:val="18"/>
              </w:rPr>
              <w:br/>
              <w:t>1.51</w:t>
            </w:r>
            <w:r w:rsidRPr="00E90208">
              <w:rPr>
                <w:sz w:val="18"/>
                <w:szCs w:val="18"/>
              </w:rPr>
              <w:br/>
              <w:t>1.49</w:t>
            </w:r>
            <w:r w:rsidRPr="00E90208">
              <w:rPr>
                <w:sz w:val="18"/>
                <w:szCs w:val="18"/>
              </w:rPr>
              <w:br/>
              <w:t>1.48</w:t>
            </w:r>
            <w:r w:rsidRPr="00E90208">
              <w:rPr>
                <w:sz w:val="18"/>
                <w:szCs w:val="18"/>
              </w:rPr>
              <w:br/>
              <w:t>1.47</w:t>
            </w:r>
            <w:r w:rsidRPr="00E90208">
              <w:rPr>
                <w:sz w:val="18"/>
                <w:szCs w:val="18"/>
              </w:rPr>
              <w:br/>
              <w:t>1.47</w:t>
            </w:r>
            <w:r w:rsidRPr="00E90208">
              <w:rPr>
                <w:sz w:val="18"/>
                <w:szCs w:val="18"/>
              </w:rPr>
              <w:br/>
              <w:t>1.46</w:t>
            </w:r>
            <w:r w:rsidRPr="00E90208">
              <w:rPr>
                <w:sz w:val="18"/>
                <w:szCs w:val="18"/>
              </w:rPr>
              <w:br/>
              <w:t>1.46</w:t>
            </w:r>
          </w:p>
        </w:tc>
        <w:tc>
          <w:tcPr>
            <w:tcW w:w="2835" w:type="dxa"/>
          </w:tcPr>
          <w:p w14:paraId="75D1EBBF" w14:textId="77777777" w:rsidR="003F1BC2" w:rsidRPr="00E90208" w:rsidRDefault="003F1BC2" w:rsidP="00353138">
            <w:pPr>
              <w:jc w:val="center"/>
              <w:rPr>
                <w:sz w:val="18"/>
                <w:szCs w:val="18"/>
              </w:rPr>
            </w:pPr>
            <w:r w:rsidRPr="00E90208">
              <w:rPr>
                <w:sz w:val="18"/>
                <w:szCs w:val="18"/>
              </w:rPr>
              <w:t>1.99</w:t>
            </w:r>
            <w:r w:rsidRPr="00E90208">
              <w:rPr>
                <w:sz w:val="18"/>
                <w:szCs w:val="18"/>
              </w:rPr>
              <w:br/>
              <w:t>1.95</w:t>
            </w:r>
            <w:r w:rsidRPr="00E90208">
              <w:rPr>
                <w:sz w:val="18"/>
                <w:szCs w:val="18"/>
              </w:rPr>
              <w:br/>
              <w:t>2.01</w:t>
            </w:r>
            <w:r w:rsidRPr="00E90208">
              <w:rPr>
                <w:sz w:val="18"/>
                <w:szCs w:val="18"/>
              </w:rPr>
              <w:br/>
              <w:t>1.93</w:t>
            </w:r>
            <w:r w:rsidRPr="00E90208">
              <w:rPr>
                <w:sz w:val="18"/>
                <w:szCs w:val="18"/>
              </w:rPr>
              <w:br/>
              <w:t>1.86</w:t>
            </w:r>
            <w:r w:rsidRPr="00E90208">
              <w:rPr>
                <w:sz w:val="18"/>
                <w:szCs w:val="18"/>
              </w:rPr>
              <w:br/>
              <w:t>1.90</w:t>
            </w:r>
            <w:r w:rsidRPr="00E90208">
              <w:rPr>
                <w:sz w:val="18"/>
                <w:szCs w:val="18"/>
              </w:rPr>
              <w:br/>
              <w:t>1.89</w:t>
            </w:r>
            <w:r w:rsidRPr="00E90208">
              <w:rPr>
                <w:sz w:val="18"/>
                <w:szCs w:val="18"/>
              </w:rPr>
              <w:br/>
              <w:t>1.89</w:t>
            </w:r>
            <w:r w:rsidRPr="00E90208">
              <w:rPr>
                <w:sz w:val="18"/>
                <w:szCs w:val="18"/>
              </w:rPr>
              <w:br/>
              <w:t>1.89</w:t>
            </w:r>
          </w:p>
        </w:tc>
      </w:tr>
      <w:tr w:rsidR="003F1BC2" w:rsidRPr="004057AF" w14:paraId="283F695F" w14:textId="77777777" w:rsidTr="00353138">
        <w:tc>
          <w:tcPr>
            <w:tcW w:w="1696" w:type="dxa"/>
          </w:tcPr>
          <w:p w14:paraId="75B734D9" w14:textId="77777777" w:rsidR="003F1BC2" w:rsidRPr="00E90208" w:rsidRDefault="003F1BC2" w:rsidP="00353138">
            <w:pPr>
              <w:jc w:val="center"/>
              <w:rPr>
                <w:sz w:val="18"/>
                <w:szCs w:val="18"/>
              </w:rPr>
            </w:pPr>
            <w:r w:rsidRPr="00E90208">
              <w:rPr>
                <w:sz w:val="18"/>
                <w:szCs w:val="18"/>
              </w:rPr>
              <w:t>Crowd Run</w:t>
            </w:r>
          </w:p>
          <w:p w14:paraId="10735661"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p w14:paraId="33C5904B" w14:textId="77777777" w:rsidR="003F1BC2" w:rsidRPr="00E90208" w:rsidRDefault="003F1BC2" w:rsidP="00353138">
            <w:pPr>
              <w:jc w:val="center"/>
              <w:rPr>
                <w:sz w:val="18"/>
                <w:szCs w:val="18"/>
              </w:rPr>
            </w:pPr>
            <w:r w:rsidRPr="00E90208">
              <w:rPr>
                <w:sz w:val="18"/>
                <w:szCs w:val="18"/>
              </w:rPr>
              <w:t>50 frames</w:t>
            </w:r>
          </w:p>
        </w:tc>
        <w:tc>
          <w:tcPr>
            <w:tcW w:w="1701" w:type="dxa"/>
          </w:tcPr>
          <w:p w14:paraId="3D3D6AE8"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r>
            <w:r w:rsidRPr="00E90208">
              <w:rPr>
                <w:sz w:val="18"/>
                <w:szCs w:val="18"/>
              </w:rPr>
              <w:lastRenderedPageBreak/>
              <w:t>12</w:t>
            </w:r>
            <w:r w:rsidRPr="00E90208">
              <w:rPr>
                <w:sz w:val="18"/>
                <w:szCs w:val="18"/>
              </w:rPr>
              <w:br/>
              <w:t>14</w:t>
            </w:r>
          </w:p>
        </w:tc>
        <w:tc>
          <w:tcPr>
            <w:tcW w:w="2127" w:type="dxa"/>
          </w:tcPr>
          <w:p w14:paraId="783B2211" w14:textId="77777777" w:rsidR="003F1BC2" w:rsidRPr="00E90208" w:rsidRDefault="003F1BC2" w:rsidP="00353138">
            <w:pPr>
              <w:jc w:val="center"/>
              <w:rPr>
                <w:sz w:val="18"/>
                <w:szCs w:val="18"/>
              </w:rPr>
            </w:pPr>
            <w:r w:rsidRPr="00E90208">
              <w:rPr>
                <w:sz w:val="18"/>
                <w:szCs w:val="18"/>
              </w:rPr>
              <w:lastRenderedPageBreak/>
              <w:t>0.59</w:t>
            </w:r>
            <w:r w:rsidRPr="00E90208">
              <w:rPr>
                <w:sz w:val="18"/>
                <w:szCs w:val="18"/>
              </w:rPr>
              <w:br/>
              <w:t>0.59</w:t>
            </w:r>
            <w:r w:rsidRPr="00E90208">
              <w:rPr>
                <w:sz w:val="18"/>
                <w:szCs w:val="18"/>
              </w:rPr>
              <w:br/>
              <w:t>0.58</w:t>
            </w:r>
            <w:r w:rsidRPr="00E90208">
              <w:rPr>
                <w:sz w:val="18"/>
                <w:szCs w:val="18"/>
              </w:rPr>
              <w:br/>
              <w:t>0.58</w:t>
            </w:r>
            <w:r w:rsidRPr="00E90208">
              <w:rPr>
                <w:sz w:val="18"/>
                <w:szCs w:val="18"/>
              </w:rPr>
              <w:br/>
              <w:t>0.57</w:t>
            </w:r>
            <w:r w:rsidRPr="00E90208">
              <w:rPr>
                <w:sz w:val="18"/>
                <w:szCs w:val="18"/>
              </w:rPr>
              <w:br/>
              <w:t>0.56</w:t>
            </w:r>
            <w:r w:rsidRPr="00E90208">
              <w:rPr>
                <w:sz w:val="18"/>
                <w:szCs w:val="18"/>
              </w:rPr>
              <w:br/>
              <w:t>0.56</w:t>
            </w:r>
            <w:r w:rsidRPr="00E90208">
              <w:rPr>
                <w:sz w:val="18"/>
                <w:szCs w:val="18"/>
              </w:rPr>
              <w:br/>
            </w:r>
            <w:r w:rsidRPr="00E90208">
              <w:rPr>
                <w:sz w:val="18"/>
                <w:szCs w:val="18"/>
              </w:rPr>
              <w:lastRenderedPageBreak/>
              <w:t>0.56</w:t>
            </w:r>
            <w:r w:rsidRPr="00E90208">
              <w:rPr>
                <w:sz w:val="18"/>
                <w:szCs w:val="18"/>
              </w:rPr>
              <w:br/>
              <w:t>0.56.</w:t>
            </w:r>
          </w:p>
        </w:tc>
        <w:tc>
          <w:tcPr>
            <w:tcW w:w="2835" w:type="dxa"/>
          </w:tcPr>
          <w:p w14:paraId="0F96D393" w14:textId="77777777" w:rsidR="003F1BC2" w:rsidRPr="00E90208" w:rsidRDefault="003F1BC2" w:rsidP="00353138">
            <w:pPr>
              <w:jc w:val="center"/>
              <w:rPr>
                <w:sz w:val="18"/>
                <w:szCs w:val="18"/>
              </w:rPr>
            </w:pPr>
            <w:r w:rsidRPr="00E90208">
              <w:rPr>
                <w:sz w:val="18"/>
                <w:szCs w:val="18"/>
              </w:rPr>
              <w:lastRenderedPageBreak/>
              <w:t>0.67</w:t>
            </w:r>
            <w:r w:rsidRPr="00E90208">
              <w:rPr>
                <w:sz w:val="18"/>
                <w:szCs w:val="18"/>
              </w:rPr>
              <w:br/>
              <w:t>0.69</w:t>
            </w:r>
            <w:r w:rsidRPr="00E90208">
              <w:rPr>
                <w:sz w:val="18"/>
                <w:szCs w:val="18"/>
              </w:rPr>
              <w:br/>
              <w:t>0.67</w:t>
            </w:r>
            <w:r w:rsidRPr="00E90208">
              <w:rPr>
                <w:sz w:val="18"/>
                <w:szCs w:val="18"/>
              </w:rPr>
              <w:br/>
              <w:t>0.67</w:t>
            </w:r>
            <w:r w:rsidRPr="00E90208">
              <w:rPr>
                <w:sz w:val="18"/>
                <w:szCs w:val="18"/>
              </w:rPr>
              <w:br/>
              <w:t>0.66</w:t>
            </w:r>
            <w:r w:rsidRPr="00E90208">
              <w:rPr>
                <w:sz w:val="18"/>
                <w:szCs w:val="18"/>
              </w:rPr>
              <w:br/>
              <w:t>0.66</w:t>
            </w:r>
            <w:r w:rsidRPr="00E90208">
              <w:rPr>
                <w:sz w:val="18"/>
                <w:szCs w:val="18"/>
              </w:rPr>
              <w:br/>
              <w:t>0.66</w:t>
            </w:r>
            <w:r w:rsidRPr="00E90208">
              <w:rPr>
                <w:sz w:val="18"/>
                <w:szCs w:val="18"/>
              </w:rPr>
              <w:br/>
            </w:r>
            <w:r w:rsidRPr="00E90208">
              <w:rPr>
                <w:sz w:val="18"/>
                <w:szCs w:val="18"/>
              </w:rPr>
              <w:lastRenderedPageBreak/>
              <w:t>0.66</w:t>
            </w:r>
            <w:r w:rsidRPr="00E90208">
              <w:rPr>
                <w:sz w:val="18"/>
                <w:szCs w:val="18"/>
              </w:rPr>
              <w:br/>
              <w:t>0.65</w:t>
            </w:r>
          </w:p>
        </w:tc>
      </w:tr>
      <w:tr w:rsidR="003F1BC2" w:rsidRPr="004057AF" w14:paraId="01F7302D" w14:textId="77777777" w:rsidTr="00353138">
        <w:tc>
          <w:tcPr>
            <w:tcW w:w="1696" w:type="dxa"/>
          </w:tcPr>
          <w:p w14:paraId="23BA397B" w14:textId="77777777" w:rsidR="003F1BC2" w:rsidRPr="00E90208" w:rsidRDefault="003F1BC2" w:rsidP="00353138">
            <w:pPr>
              <w:jc w:val="center"/>
              <w:rPr>
                <w:sz w:val="18"/>
                <w:szCs w:val="18"/>
              </w:rPr>
            </w:pPr>
            <w:r w:rsidRPr="00E90208">
              <w:rPr>
                <w:sz w:val="18"/>
                <w:szCs w:val="18"/>
              </w:rPr>
              <w:lastRenderedPageBreak/>
              <w:t>Ducks Take Off</w:t>
            </w:r>
          </w:p>
          <w:p w14:paraId="3A3BE09A"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p w14:paraId="26244146" w14:textId="77777777" w:rsidR="003F1BC2" w:rsidRPr="00E90208" w:rsidRDefault="003F1BC2" w:rsidP="00353138">
            <w:pPr>
              <w:jc w:val="center"/>
              <w:rPr>
                <w:sz w:val="18"/>
                <w:szCs w:val="18"/>
              </w:rPr>
            </w:pPr>
            <w:r w:rsidRPr="00E90208">
              <w:rPr>
                <w:sz w:val="18"/>
                <w:szCs w:val="18"/>
              </w:rPr>
              <w:t>50 frames</w:t>
            </w:r>
          </w:p>
        </w:tc>
        <w:tc>
          <w:tcPr>
            <w:tcW w:w="1701" w:type="dxa"/>
          </w:tcPr>
          <w:p w14:paraId="57E8DF4A"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1BCAF0F4" w14:textId="77777777" w:rsidR="003F1BC2" w:rsidRPr="00E90208" w:rsidRDefault="003F1BC2" w:rsidP="00353138">
            <w:pPr>
              <w:jc w:val="center"/>
              <w:rPr>
                <w:sz w:val="18"/>
                <w:szCs w:val="18"/>
              </w:rPr>
            </w:pPr>
            <w:r w:rsidRPr="00E90208">
              <w:rPr>
                <w:sz w:val="18"/>
                <w:szCs w:val="18"/>
              </w:rPr>
              <w:t>0.80</w:t>
            </w:r>
            <w:r w:rsidRPr="00E90208">
              <w:rPr>
                <w:sz w:val="18"/>
                <w:szCs w:val="18"/>
              </w:rPr>
              <w:br/>
              <w:t>0.80</w:t>
            </w:r>
            <w:r w:rsidRPr="00E90208">
              <w:rPr>
                <w:sz w:val="18"/>
                <w:szCs w:val="18"/>
              </w:rPr>
              <w:br/>
              <w:t>0.80</w:t>
            </w:r>
            <w:r w:rsidRPr="00E90208">
              <w:rPr>
                <w:sz w:val="18"/>
                <w:szCs w:val="18"/>
              </w:rPr>
              <w:br/>
              <w:t>0.79</w:t>
            </w:r>
            <w:r w:rsidRPr="00E90208">
              <w:rPr>
                <w:sz w:val="18"/>
                <w:szCs w:val="18"/>
              </w:rPr>
              <w:br/>
              <w:t>0.77</w:t>
            </w:r>
            <w:r w:rsidRPr="00E90208">
              <w:rPr>
                <w:sz w:val="18"/>
                <w:szCs w:val="18"/>
              </w:rPr>
              <w:br/>
              <w:t>0.76</w:t>
            </w:r>
            <w:r w:rsidRPr="00E90208">
              <w:rPr>
                <w:sz w:val="18"/>
                <w:szCs w:val="18"/>
              </w:rPr>
              <w:br/>
              <w:t>0.76</w:t>
            </w:r>
            <w:r w:rsidRPr="00E90208">
              <w:rPr>
                <w:sz w:val="18"/>
                <w:szCs w:val="18"/>
              </w:rPr>
              <w:br/>
              <w:t>0.76</w:t>
            </w:r>
            <w:r w:rsidRPr="00E90208">
              <w:rPr>
                <w:sz w:val="18"/>
                <w:szCs w:val="18"/>
              </w:rPr>
              <w:br/>
              <w:t>0.76</w:t>
            </w:r>
          </w:p>
        </w:tc>
        <w:tc>
          <w:tcPr>
            <w:tcW w:w="2835" w:type="dxa"/>
          </w:tcPr>
          <w:p w14:paraId="538A76AA" w14:textId="77777777" w:rsidR="003F1BC2" w:rsidRPr="00E90208" w:rsidRDefault="003F1BC2" w:rsidP="00353138">
            <w:pPr>
              <w:jc w:val="center"/>
              <w:rPr>
                <w:sz w:val="18"/>
                <w:szCs w:val="18"/>
              </w:rPr>
            </w:pPr>
            <w:r w:rsidRPr="00E90208">
              <w:rPr>
                <w:sz w:val="18"/>
                <w:szCs w:val="18"/>
              </w:rPr>
              <w:t>0.97</w:t>
            </w:r>
            <w:r w:rsidRPr="00E90208">
              <w:rPr>
                <w:sz w:val="18"/>
                <w:szCs w:val="18"/>
              </w:rPr>
              <w:br/>
              <w:t>0.98</w:t>
            </w:r>
            <w:r w:rsidRPr="00E90208">
              <w:rPr>
                <w:sz w:val="18"/>
                <w:szCs w:val="18"/>
              </w:rPr>
              <w:br/>
              <w:t>0.98</w:t>
            </w:r>
            <w:r w:rsidRPr="00E90208">
              <w:rPr>
                <w:sz w:val="18"/>
                <w:szCs w:val="18"/>
              </w:rPr>
              <w:br/>
              <w:t>0.98</w:t>
            </w:r>
            <w:r w:rsidRPr="00E90208">
              <w:rPr>
                <w:sz w:val="18"/>
                <w:szCs w:val="18"/>
              </w:rPr>
              <w:br/>
              <w:t>0.96</w:t>
            </w:r>
            <w:r w:rsidRPr="00E90208">
              <w:rPr>
                <w:sz w:val="18"/>
                <w:szCs w:val="18"/>
              </w:rPr>
              <w:br/>
              <w:t>0.96</w:t>
            </w:r>
            <w:r w:rsidRPr="00E90208">
              <w:rPr>
                <w:sz w:val="18"/>
                <w:szCs w:val="18"/>
              </w:rPr>
              <w:br/>
              <w:t>0.95</w:t>
            </w:r>
            <w:r w:rsidRPr="00E90208">
              <w:rPr>
                <w:sz w:val="18"/>
                <w:szCs w:val="18"/>
              </w:rPr>
              <w:br/>
              <w:t>0.95</w:t>
            </w:r>
            <w:r w:rsidRPr="00E90208">
              <w:rPr>
                <w:sz w:val="18"/>
                <w:szCs w:val="18"/>
              </w:rPr>
              <w:br/>
              <w:t>0.95</w:t>
            </w:r>
          </w:p>
        </w:tc>
      </w:tr>
      <w:tr w:rsidR="003F1BC2" w:rsidRPr="004057AF" w14:paraId="10B58A34" w14:textId="77777777" w:rsidTr="00353138">
        <w:tc>
          <w:tcPr>
            <w:tcW w:w="1696" w:type="dxa"/>
          </w:tcPr>
          <w:p w14:paraId="02FFEEB7" w14:textId="77777777" w:rsidR="003F1BC2" w:rsidRPr="00E90208" w:rsidRDefault="003F1BC2" w:rsidP="00353138">
            <w:pPr>
              <w:jc w:val="center"/>
              <w:rPr>
                <w:sz w:val="18"/>
                <w:szCs w:val="18"/>
              </w:rPr>
            </w:pPr>
            <w:r w:rsidRPr="00E90208">
              <w:rPr>
                <w:sz w:val="18"/>
                <w:szCs w:val="18"/>
              </w:rPr>
              <w:t>In To Tree</w:t>
            </w:r>
          </w:p>
          <w:p w14:paraId="2F759715"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p w14:paraId="4D31DEBC" w14:textId="77777777" w:rsidR="003F1BC2" w:rsidRPr="00E90208" w:rsidRDefault="003F1BC2" w:rsidP="00353138">
            <w:pPr>
              <w:jc w:val="center"/>
              <w:rPr>
                <w:sz w:val="18"/>
                <w:szCs w:val="18"/>
              </w:rPr>
            </w:pPr>
            <w:r w:rsidRPr="00E90208">
              <w:rPr>
                <w:sz w:val="18"/>
                <w:szCs w:val="18"/>
              </w:rPr>
              <w:t>50 frames</w:t>
            </w:r>
          </w:p>
        </w:tc>
        <w:tc>
          <w:tcPr>
            <w:tcW w:w="1701" w:type="dxa"/>
          </w:tcPr>
          <w:p w14:paraId="0D3AA9E4"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1E945045" w14:textId="77777777" w:rsidR="003F1BC2" w:rsidRPr="00E90208" w:rsidRDefault="003F1BC2" w:rsidP="00353138">
            <w:pPr>
              <w:jc w:val="center"/>
              <w:rPr>
                <w:sz w:val="18"/>
                <w:szCs w:val="18"/>
              </w:rPr>
            </w:pPr>
            <w:r w:rsidRPr="00E90208">
              <w:rPr>
                <w:sz w:val="18"/>
                <w:szCs w:val="18"/>
              </w:rPr>
              <w:t>0.82</w:t>
            </w:r>
            <w:r w:rsidRPr="00E90208">
              <w:rPr>
                <w:sz w:val="18"/>
                <w:szCs w:val="18"/>
              </w:rPr>
              <w:br/>
              <w:t>0.82</w:t>
            </w:r>
            <w:r w:rsidRPr="00E90208">
              <w:rPr>
                <w:sz w:val="18"/>
                <w:szCs w:val="18"/>
              </w:rPr>
              <w:br/>
              <w:t>0.82</w:t>
            </w:r>
            <w:r w:rsidRPr="00E90208">
              <w:rPr>
                <w:sz w:val="18"/>
                <w:szCs w:val="18"/>
              </w:rPr>
              <w:br/>
              <w:t>0.81</w:t>
            </w:r>
            <w:r w:rsidRPr="00E90208">
              <w:rPr>
                <w:sz w:val="18"/>
                <w:szCs w:val="18"/>
              </w:rPr>
              <w:br/>
              <w:t>0.80</w:t>
            </w:r>
            <w:r w:rsidRPr="00E90208">
              <w:rPr>
                <w:sz w:val="18"/>
                <w:szCs w:val="18"/>
              </w:rPr>
              <w:br/>
              <w:t>0.79</w:t>
            </w:r>
            <w:r w:rsidRPr="00E90208">
              <w:rPr>
                <w:sz w:val="18"/>
                <w:szCs w:val="18"/>
              </w:rPr>
              <w:br/>
              <w:t>0.79</w:t>
            </w:r>
            <w:r w:rsidRPr="00E90208">
              <w:rPr>
                <w:sz w:val="18"/>
                <w:szCs w:val="18"/>
              </w:rPr>
              <w:br/>
              <w:t>0.79</w:t>
            </w:r>
            <w:r w:rsidRPr="00E90208">
              <w:rPr>
                <w:sz w:val="18"/>
                <w:szCs w:val="18"/>
              </w:rPr>
              <w:br/>
              <w:t>0.79</w:t>
            </w:r>
          </w:p>
        </w:tc>
        <w:tc>
          <w:tcPr>
            <w:tcW w:w="2835" w:type="dxa"/>
          </w:tcPr>
          <w:p w14:paraId="3AD822A3" w14:textId="77777777" w:rsidR="003F1BC2" w:rsidRPr="00E90208" w:rsidRDefault="003F1BC2" w:rsidP="00353138">
            <w:pPr>
              <w:jc w:val="center"/>
              <w:rPr>
                <w:sz w:val="18"/>
                <w:szCs w:val="18"/>
              </w:rPr>
            </w:pPr>
            <w:r w:rsidRPr="00E90208">
              <w:rPr>
                <w:sz w:val="18"/>
                <w:szCs w:val="18"/>
              </w:rPr>
              <w:t>1.05</w:t>
            </w:r>
            <w:r w:rsidRPr="00E90208">
              <w:rPr>
                <w:sz w:val="18"/>
                <w:szCs w:val="18"/>
              </w:rPr>
              <w:br/>
              <w:t>1.08</w:t>
            </w:r>
            <w:r w:rsidRPr="00E90208">
              <w:rPr>
                <w:sz w:val="18"/>
                <w:szCs w:val="18"/>
              </w:rPr>
              <w:br/>
              <w:t>1.07</w:t>
            </w:r>
            <w:r w:rsidRPr="00E90208">
              <w:rPr>
                <w:sz w:val="18"/>
                <w:szCs w:val="18"/>
              </w:rPr>
              <w:br/>
              <w:t>1.07</w:t>
            </w:r>
            <w:r w:rsidRPr="00E90208">
              <w:rPr>
                <w:sz w:val="18"/>
                <w:szCs w:val="18"/>
              </w:rPr>
              <w:br/>
              <w:t>1.07</w:t>
            </w:r>
            <w:r w:rsidRPr="00E90208">
              <w:rPr>
                <w:sz w:val="18"/>
                <w:szCs w:val="18"/>
              </w:rPr>
              <w:br/>
              <w:t>1.07</w:t>
            </w:r>
            <w:r w:rsidRPr="00E90208">
              <w:rPr>
                <w:sz w:val="18"/>
                <w:szCs w:val="18"/>
              </w:rPr>
              <w:br/>
              <w:t>1.07</w:t>
            </w:r>
            <w:r w:rsidRPr="00E90208">
              <w:rPr>
                <w:sz w:val="18"/>
                <w:szCs w:val="18"/>
              </w:rPr>
              <w:br/>
              <w:t>1.06</w:t>
            </w:r>
            <w:r w:rsidRPr="00E90208">
              <w:rPr>
                <w:sz w:val="18"/>
                <w:szCs w:val="18"/>
              </w:rPr>
              <w:br/>
              <w:t>1.06</w:t>
            </w:r>
          </w:p>
        </w:tc>
      </w:tr>
    </w:tbl>
    <w:p w14:paraId="1F83AF34" w14:textId="77777777" w:rsidR="003F1BC2" w:rsidRPr="00E90208" w:rsidRDefault="003F1BC2" w:rsidP="003F1BC2"/>
    <w:p w14:paraId="19E52E37" w14:textId="77777777" w:rsidR="003F1BC2" w:rsidRPr="00E90208" w:rsidRDefault="003F1BC2" w:rsidP="003F1BC2"/>
    <w:p w14:paraId="082AC309" w14:textId="77777777" w:rsidR="003F1BC2" w:rsidRPr="00E90208" w:rsidRDefault="003F1BC2" w:rsidP="003F1BC2">
      <w:r w:rsidRPr="00E90208">
        <w:t>The following table summarizes the achieved FPS for same encodings of the previous table; this time, all the concurrent session were single-treaded, but each thread were pinned to a different core, except for the 14 concurrent sessions, due to lack of free cores (tests were run on a dual hex-core system); again, values in the “total FPS” column are calculated as #frames * “total concurrent sessions” / encoding time.</w:t>
      </w:r>
    </w:p>
    <w:p w14:paraId="6B88D595" w14:textId="77777777" w:rsidR="003F1BC2" w:rsidRPr="00E90208" w:rsidRDefault="003F1BC2" w:rsidP="003F1BC2"/>
    <w:tbl>
      <w:tblPr>
        <w:tblStyle w:val="TableGrid"/>
        <w:tblW w:w="8359" w:type="dxa"/>
        <w:tblLayout w:type="fixed"/>
        <w:tblLook w:val="04A0" w:firstRow="1" w:lastRow="0" w:firstColumn="1" w:lastColumn="0" w:noHBand="0" w:noVBand="1"/>
      </w:tblPr>
      <w:tblGrid>
        <w:gridCol w:w="1696"/>
        <w:gridCol w:w="1701"/>
        <w:gridCol w:w="2127"/>
        <w:gridCol w:w="2835"/>
      </w:tblGrid>
      <w:tr w:rsidR="003F1BC2" w:rsidRPr="004057AF" w14:paraId="45673CE2" w14:textId="77777777" w:rsidTr="00353138">
        <w:tc>
          <w:tcPr>
            <w:tcW w:w="1696" w:type="dxa"/>
            <w:shd w:val="clear" w:color="auto" w:fill="EEECE1" w:themeFill="background2"/>
          </w:tcPr>
          <w:p w14:paraId="7B76A07F" w14:textId="77777777" w:rsidR="003F1BC2" w:rsidRPr="00E90208" w:rsidRDefault="003F1BC2" w:rsidP="00353138">
            <w:pPr>
              <w:jc w:val="center"/>
              <w:rPr>
                <w:b/>
                <w:sz w:val="20"/>
                <w:szCs w:val="20"/>
              </w:rPr>
            </w:pPr>
            <w:r w:rsidRPr="00E90208">
              <w:rPr>
                <w:b/>
                <w:sz w:val="20"/>
                <w:szCs w:val="20"/>
              </w:rPr>
              <w:t>Filename and resolution</w:t>
            </w:r>
          </w:p>
        </w:tc>
        <w:tc>
          <w:tcPr>
            <w:tcW w:w="1701" w:type="dxa"/>
            <w:shd w:val="clear" w:color="auto" w:fill="EEECE1" w:themeFill="background2"/>
          </w:tcPr>
          <w:p w14:paraId="10F83395" w14:textId="77777777" w:rsidR="003F1BC2" w:rsidRPr="00E90208" w:rsidRDefault="003F1BC2" w:rsidP="00353138">
            <w:pPr>
              <w:jc w:val="center"/>
              <w:rPr>
                <w:b/>
                <w:sz w:val="20"/>
                <w:szCs w:val="20"/>
              </w:rPr>
            </w:pPr>
            <w:r w:rsidRPr="00E90208">
              <w:rPr>
                <w:b/>
                <w:sz w:val="20"/>
                <w:szCs w:val="20"/>
              </w:rPr>
              <w:t>TOTAL CONCURRENT SESSIONS</w:t>
            </w:r>
          </w:p>
        </w:tc>
        <w:tc>
          <w:tcPr>
            <w:tcW w:w="2127" w:type="dxa"/>
            <w:shd w:val="clear" w:color="auto" w:fill="EEECE1" w:themeFill="background2"/>
          </w:tcPr>
          <w:p w14:paraId="1CDF8FF5" w14:textId="77777777" w:rsidR="003F1BC2" w:rsidRPr="00E90208" w:rsidRDefault="003F1BC2" w:rsidP="00353138">
            <w:pPr>
              <w:jc w:val="center"/>
              <w:rPr>
                <w:b/>
                <w:sz w:val="20"/>
                <w:szCs w:val="20"/>
              </w:rPr>
            </w:pPr>
            <w:r w:rsidRPr="00E90208">
              <w:rPr>
                <w:b/>
                <w:sz w:val="20"/>
                <w:szCs w:val="20"/>
              </w:rPr>
              <w:t>Total FPS</w:t>
            </w:r>
          </w:p>
          <w:p w14:paraId="47A25FA7" w14:textId="77777777" w:rsidR="003F1BC2" w:rsidRPr="00E90208" w:rsidRDefault="003F1BC2" w:rsidP="00353138">
            <w:pPr>
              <w:jc w:val="center"/>
              <w:rPr>
                <w:b/>
                <w:sz w:val="20"/>
                <w:szCs w:val="20"/>
              </w:rPr>
            </w:pPr>
            <w:r w:rsidRPr="00E90208">
              <w:rPr>
                <w:b/>
                <w:sz w:val="20"/>
                <w:szCs w:val="20"/>
              </w:rPr>
              <w:t>(CPU only)</w:t>
            </w:r>
          </w:p>
        </w:tc>
        <w:tc>
          <w:tcPr>
            <w:tcW w:w="2835" w:type="dxa"/>
            <w:shd w:val="clear" w:color="auto" w:fill="EEECE1" w:themeFill="background2"/>
          </w:tcPr>
          <w:p w14:paraId="3B3C659B" w14:textId="77777777" w:rsidR="003F1BC2" w:rsidRPr="00E90208" w:rsidRDefault="003F1BC2" w:rsidP="00353138">
            <w:pPr>
              <w:jc w:val="center"/>
              <w:rPr>
                <w:b/>
                <w:sz w:val="20"/>
                <w:szCs w:val="20"/>
              </w:rPr>
            </w:pPr>
            <w:r w:rsidRPr="00E90208">
              <w:rPr>
                <w:b/>
                <w:sz w:val="20"/>
                <w:szCs w:val="20"/>
              </w:rPr>
              <w:t>Total FPS</w:t>
            </w:r>
          </w:p>
          <w:p w14:paraId="1712C048"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23562B86" w14:textId="77777777" w:rsidTr="00353138">
        <w:tc>
          <w:tcPr>
            <w:tcW w:w="1696" w:type="dxa"/>
          </w:tcPr>
          <w:p w14:paraId="249782D2" w14:textId="77777777" w:rsidR="003F1BC2" w:rsidRPr="00E90208" w:rsidRDefault="003F1BC2" w:rsidP="00353138">
            <w:pPr>
              <w:jc w:val="center"/>
              <w:rPr>
                <w:sz w:val="18"/>
                <w:szCs w:val="18"/>
              </w:rPr>
            </w:pPr>
            <w:r w:rsidRPr="00E90208">
              <w:rPr>
                <w:sz w:val="18"/>
                <w:szCs w:val="18"/>
              </w:rPr>
              <w:t>Old Town Cross</w:t>
            </w:r>
          </w:p>
          <w:p w14:paraId="63826829"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1CE2DDBD"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46616444" w14:textId="77777777" w:rsidR="003F1BC2" w:rsidRPr="00E90208" w:rsidRDefault="003F1BC2" w:rsidP="00353138">
            <w:pPr>
              <w:jc w:val="center"/>
              <w:rPr>
                <w:sz w:val="18"/>
                <w:szCs w:val="18"/>
              </w:rPr>
            </w:pPr>
            <w:r w:rsidRPr="00E90208">
              <w:rPr>
                <w:sz w:val="18"/>
                <w:szCs w:val="18"/>
              </w:rPr>
              <w:t>0,89</w:t>
            </w:r>
            <w:r w:rsidRPr="00E90208">
              <w:rPr>
                <w:sz w:val="18"/>
                <w:szCs w:val="18"/>
              </w:rPr>
              <w:br/>
              <w:t>1,76</w:t>
            </w:r>
            <w:r w:rsidRPr="00E90208">
              <w:rPr>
                <w:sz w:val="18"/>
                <w:szCs w:val="18"/>
              </w:rPr>
              <w:br/>
              <w:t>2,56</w:t>
            </w:r>
            <w:r w:rsidRPr="00E90208">
              <w:rPr>
                <w:sz w:val="18"/>
                <w:szCs w:val="18"/>
              </w:rPr>
              <w:br/>
              <w:t>3,29</w:t>
            </w:r>
            <w:r w:rsidRPr="00E90208">
              <w:rPr>
                <w:sz w:val="18"/>
                <w:szCs w:val="18"/>
              </w:rPr>
              <w:br/>
              <w:t>4,94</w:t>
            </w:r>
            <w:r w:rsidRPr="00E90208">
              <w:rPr>
                <w:sz w:val="18"/>
                <w:szCs w:val="18"/>
              </w:rPr>
              <w:br/>
              <w:t>6,61</w:t>
            </w:r>
            <w:r w:rsidRPr="00E90208">
              <w:rPr>
                <w:sz w:val="18"/>
                <w:szCs w:val="18"/>
              </w:rPr>
              <w:br/>
              <w:t>7,71</w:t>
            </w:r>
            <w:r w:rsidRPr="00E90208">
              <w:rPr>
                <w:sz w:val="18"/>
                <w:szCs w:val="18"/>
              </w:rPr>
              <w:br/>
              <w:t>9,25</w:t>
            </w:r>
            <w:r w:rsidRPr="00E90208">
              <w:rPr>
                <w:sz w:val="18"/>
                <w:szCs w:val="18"/>
              </w:rPr>
              <w:br/>
              <w:t>6,51</w:t>
            </w:r>
          </w:p>
        </w:tc>
        <w:tc>
          <w:tcPr>
            <w:tcW w:w="2835" w:type="dxa"/>
          </w:tcPr>
          <w:p w14:paraId="21505EEB" w14:textId="77777777" w:rsidR="003F1BC2" w:rsidRPr="00E90208" w:rsidRDefault="003F1BC2" w:rsidP="00353138">
            <w:pPr>
              <w:jc w:val="center"/>
              <w:rPr>
                <w:sz w:val="18"/>
                <w:szCs w:val="18"/>
              </w:rPr>
            </w:pPr>
            <w:r w:rsidRPr="00E90208">
              <w:rPr>
                <w:sz w:val="18"/>
                <w:szCs w:val="18"/>
              </w:rPr>
              <w:t>1,03</w:t>
            </w:r>
            <w:r w:rsidRPr="00E90208">
              <w:rPr>
                <w:sz w:val="18"/>
                <w:szCs w:val="18"/>
              </w:rPr>
              <w:br/>
              <w:t>2,01</w:t>
            </w:r>
            <w:r w:rsidRPr="00E90208">
              <w:rPr>
                <w:sz w:val="18"/>
                <w:szCs w:val="18"/>
              </w:rPr>
              <w:br/>
              <w:t>2,66</w:t>
            </w:r>
            <w:r w:rsidRPr="00E90208">
              <w:rPr>
                <w:sz w:val="18"/>
                <w:szCs w:val="18"/>
              </w:rPr>
              <w:br/>
              <w:t>3,51</w:t>
            </w:r>
            <w:r w:rsidRPr="00E90208">
              <w:rPr>
                <w:sz w:val="18"/>
                <w:szCs w:val="18"/>
              </w:rPr>
              <w:br/>
              <w:t>5,30</w:t>
            </w:r>
            <w:r w:rsidRPr="00E90208">
              <w:rPr>
                <w:sz w:val="18"/>
                <w:szCs w:val="18"/>
              </w:rPr>
              <w:br/>
              <w:t>6,97</w:t>
            </w:r>
            <w:r w:rsidRPr="00E90208">
              <w:rPr>
                <w:sz w:val="18"/>
                <w:szCs w:val="18"/>
              </w:rPr>
              <w:br/>
              <w:t>8,23</w:t>
            </w:r>
            <w:r w:rsidRPr="00E90208">
              <w:rPr>
                <w:sz w:val="18"/>
                <w:szCs w:val="18"/>
              </w:rPr>
              <w:br/>
              <w:t>9,66</w:t>
            </w:r>
            <w:r w:rsidRPr="00E90208">
              <w:rPr>
                <w:sz w:val="18"/>
                <w:szCs w:val="18"/>
              </w:rPr>
              <w:br/>
              <w:t>7,34</w:t>
            </w:r>
          </w:p>
        </w:tc>
      </w:tr>
      <w:tr w:rsidR="003F1BC2" w:rsidRPr="004057AF" w14:paraId="6283346C" w14:textId="77777777" w:rsidTr="00353138">
        <w:tc>
          <w:tcPr>
            <w:tcW w:w="1696" w:type="dxa"/>
          </w:tcPr>
          <w:p w14:paraId="3BD07877" w14:textId="77777777" w:rsidR="003F1BC2" w:rsidRPr="00E90208" w:rsidRDefault="003F1BC2" w:rsidP="00353138">
            <w:pPr>
              <w:jc w:val="center"/>
              <w:rPr>
                <w:sz w:val="18"/>
                <w:szCs w:val="18"/>
              </w:rPr>
            </w:pPr>
            <w:r w:rsidRPr="00E90208">
              <w:rPr>
                <w:sz w:val="18"/>
                <w:szCs w:val="18"/>
              </w:rPr>
              <w:t>Pedestrian</w:t>
            </w:r>
          </w:p>
          <w:p w14:paraId="47AA3D54"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68FFA005"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31AADE39" w14:textId="77777777" w:rsidR="003F1BC2" w:rsidRPr="00E90208" w:rsidRDefault="003F1BC2" w:rsidP="00353138">
            <w:pPr>
              <w:jc w:val="center"/>
              <w:rPr>
                <w:sz w:val="18"/>
                <w:szCs w:val="18"/>
              </w:rPr>
            </w:pPr>
            <w:r w:rsidRPr="00E90208">
              <w:rPr>
                <w:sz w:val="18"/>
                <w:szCs w:val="18"/>
              </w:rPr>
              <w:t>1,81</w:t>
            </w:r>
            <w:r w:rsidRPr="00E90208">
              <w:rPr>
                <w:sz w:val="18"/>
                <w:szCs w:val="18"/>
              </w:rPr>
              <w:br/>
              <w:t>3,58</w:t>
            </w:r>
            <w:r w:rsidRPr="00E90208">
              <w:rPr>
                <w:sz w:val="18"/>
                <w:szCs w:val="18"/>
              </w:rPr>
              <w:br/>
              <w:t>5,19</w:t>
            </w:r>
            <w:r w:rsidRPr="00E90208">
              <w:rPr>
                <w:sz w:val="18"/>
                <w:szCs w:val="18"/>
              </w:rPr>
              <w:br/>
              <w:t>6,65</w:t>
            </w:r>
            <w:r w:rsidRPr="00E90208">
              <w:rPr>
                <w:sz w:val="18"/>
                <w:szCs w:val="18"/>
              </w:rPr>
              <w:br/>
              <w:t>10,03</w:t>
            </w:r>
            <w:r w:rsidRPr="00E90208">
              <w:rPr>
                <w:sz w:val="18"/>
                <w:szCs w:val="18"/>
              </w:rPr>
              <w:br/>
              <w:t>13,36</w:t>
            </w:r>
            <w:r w:rsidRPr="00E90208">
              <w:rPr>
                <w:sz w:val="18"/>
                <w:szCs w:val="18"/>
              </w:rPr>
              <w:br/>
              <w:t>15,56</w:t>
            </w:r>
            <w:r w:rsidRPr="00E90208">
              <w:rPr>
                <w:sz w:val="18"/>
                <w:szCs w:val="18"/>
              </w:rPr>
              <w:br/>
              <w:t>18,67</w:t>
            </w:r>
            <w:r w:rsidRPr="00E90208">
              <w:rPr>
                <w:sz w:val="18"/>
                <w:szCs w:val="18"/>
              </w:rPr>
              <w:br/>
              <w:t>13,41</w:t>
            </w:r>
          </w:p>
        </w:tc>
        <w:tc>
          <w:tcPr>
            <w:tcW w:w="2835" w:type="dxa"/>
          </w:tcPr>
          <w:p w14:paraId="031BF499" w14:textId="77777777" w:rsidR="003F1BC2" w:rsidRPr="00E90208" w:rsidRDefault="003F1BC2" w:rsidP="00353138">
            <w:pPr>
              <w:jc w:val="center"/>
              <w:rPr>
                <w:sz w:val="18"/>
                <w:szCs w:val="18"/>
              </w:rPr>
            </w:pPr>
            <w:r w:rsidRPr="00E90208">
              <w:rPr>
                <w:sz w:val="18"/>
                <w:szCs w:val="18"/>
              </w:rPr>
              <w:t>2,04</w:t>
            </w:r>
            <w:r w:rsidRPr="00E90208">
              <w:rPr>
                <w:sz w:val="18"/>
                <w:szCs w:val="18"/>
              </w:rPr>
              <w:br/>
              <w:t>3,98</w:t>
            </w:r>
            <w:r w:rsidRPr="00E90208">
              <w:rPr>
                <w:sz w:val="18"/>
                <w:szCs w:val="18"/>
              </w:rPr>
              <w:br/>
              <w:t>5,26</w:t>
            </w:r>
            <w:r w:rsidRPr="00E90208">
              <w:rPr>
                <w:sz w:val="18"/>
                <w:szCs w:val="18"/>
              </w:rPr>
              <w:br/>
              <w:t>6,90</w:t>
            </w:r>
            <w:r w:rsidRPr="00E90208">
              <w:rPr>
                <w:sz w:val="18"/>
                <w:szCs w:val="18"/>
              </w:rPr>
              <w:br/>
              <w:t>10,46</w:t>
            </w:r>
            <w:r w:rsidRPr="00E90208">
              <w:rPr>
                <w:sz w:val="18"/>
                <w:szCs w:val="18"/>
              </w:rPr>
              <w:br/>
              <w:t>13,27</w:t>
            </w:r>
            <w:r w:rsidRPr="00E90208">
              <w:rPr>
                <w:sz w:val="18"/>
                <w:szCs w:val="18"/>
              </w:rPr>
              <w:br/>
              <w:t>16,35</w:t>
            </w:r>
            <w:r w:rsidRPr="00E90208">
              <w:rPr>
                <w:sz w:val="18"/>
                <w:szCs w:val="18"/>
              </w:rPr>
              <w:br/>
              <w:t>18,82</w:t>
            </w:r>
            <w:r w:rsidRPr="00E90208">
              <w:rPr>
                <w:sz w:val="18"/>
                <w:szCs w:val="18"/>
              </w:rPr>
              <w:br/>
              <w:t>15,01</w:t>
            </w:r>
          </w:p>
        </w:tc>
      </w:tr>
      <w:tr w:rsidR="003F1BC2" w:rsidRPr="004057AF" w14:paraId="7E6F9AC6" w14:textId="77777777" w:rsidTr="00353138">
        <w:tc>
          <w:tcPr>
            <w:tcW w:w="1696" w:type="dxa"/>
          </w:tcPr>
          <w:p w14:paraId="5E7EFED5" w14:textId="77777777" w:rsidR="003F1BC2" w:rsidRPr="00E90208" w:rsidRDefault="003F1BC2" w:rsidP="00353138">
            <w:pPr>
              <w:jc w:val="center"/>
              <w:rPr>
                <w:sz w:val="18"/>
                <w:szCs w:val="18"/>
              </w:rPr>
            </w:pPr>
            <w:r w:rsidRPr="00E90208">
              <w:rPr>
                <w:sz w:val="18"/>
                <w:szCs w:val="18"/>
              </w:rPr>
              <w:lastRenderedPageBreak/>
              <w:t>Rush Hour</w:t>
            </w:r>
          </w:p>
          <w:p w14:paraId="49031BED"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1753382E"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6E9EF175" w14:textId="77777777" w:rsidR="003F1BC2" w:rsidRPr="00E90208" w:rsidRDefault="003F1BC2" w:rsidP="00353138">
            <w:pPr>
              <w:jc w:val="center"/>
              <w:rPr>
                <w:sz w:val="18"/>
                <w:szCs w:val="18"/>
              </w:rPr>
            </w:pPr>
            <w:r w:rsidRPr="00E90208">
              <w:rPr>
                <w:sz w:val="18"/>
                <w:szCs w:val="18"/>
              </w:rPr>
              <w:t>2,07</w:t>
            </w:r>
            <w:r w:rsidRPr="00E90208">
              <w:rPr>
                <w:sz w:val="18"/>
                <w:szCs w:val="18"/>
              </w:rPr>
              <w:br/>
              <w:t>4,08</w:t>
            </w:r>
            <w:r w:rsidRPr="00E90208">
              <w:rPr>
                <w:sz w:val="18"/>
                <w:szCs w:val="18"/>
              </w:rPr>
              <w:br/>
              <w:t>5,92</w:t>
            </w:r>
            <w:r w:rsidRPr="00E90208">
              <w:rPr>
                <w:sz w:val="18"/>
                <w:szCs w:val="18"/>
              </w:rPr>
              <w:br/>
              <w:t>7,60</w:t>
            </w:r>
            <w:r w:rsidRPr="00E90208">
              <w:rPr>
                <w:sz w:val="18"/>
                <w:szCs w:val="18"/>
              </w:rPr>
              <w:br/>
              <w:t>11,43</w:t>
            </w:r>
            <w:r w:rsidRPr="00E90208">
              <w:rPr>
                <w:sz w:val="18"/>
                <w:szCs w:val="18"/>
              </w:rPr>
              <w:br/>
              <w:t>15,28</w:t>
            </w:r>
            <w:r w:rsidRPr="00E90208">
              <w:rPr>
                <w:sz w:val="18"/>
                <w:szCs w:val="18"/>
              </w:rPr>
              <w:br/>
              <w:t>17,75</w:t>
            </w:r>
            <w:r w:rsidRPr="00E90208">
              <w:rPr>
                <w:sz w:val="18"/>
                <w:szCs w:val="18"/>
              </w:rPr>
              <w:br/>
              <w:t>21,17</w:t>
            </w:r>
            <w:r w:rsidRPr="00E90208">
              <w:rPr>
                <w:sz w:val="18"/>
                <w:szCs w:val="18"/>
              </w:rPr>
              <w:br/>
              <w:t>15,64</w:t>
            </w:r>
          </w:p>
        </w:tc>
        <w:tc>
          <w:tcPr>
            <w:tcW w:w="2835" w:type="dxa"/>
          </w:tcPr>
          <w:p w14:paraId="62A210E9" w14:textId="77777777" w:rsidR="003F1BC2" w:rsidRPr="00E90208" w:rsidRDefault="003F1BC2" w:rsidP="00353138">
            <w:pPr>
              <w:jc w:val="center"/>
              <w:rPr>
                <w:sz w:val="18"/>
                <w:szCs w:val="18"/>
              </w:rPr>
            </w:pPr>
            <w:r w:rsidRPr="00E90208">
              <w:rPr>
                <w:sz w:val="18"/>
                <w:szCs w:val="18"/>
              </w:rPr>
              <w:t>2,31</w:t>
            </w:r>
            <w:r w:rsidRPr="00E90208">
              <w:rPr>
                <w:sz w:val="18"/>
                <w:szCs w:val="18"/>
              </w:rPr>
              <w:br/>
              <w:t>4,54</w:t>
            </w:r>
            <w:r w:rsidRPr="00E90208">
              <w:rPr>
                <w:sz w:val="18"/>
                <w:szCs w:val="18"/>
              </w:rPr>
              <w:br/>
              <w:t>6,20</w:t>
            </w:r>
            <w:r w:rsidRPr="00E90208">
              <w:rPr>
                <w:sz w:val="18"/>
                <w:szCs w:val="18"/>
              </w:rPr>
              <w:br/>
              <w:t>8,10</w:t>
            </w:r>
            <w:r w:rsidRPr="00E90208">
              <w:rPr>
                <w:sz w:val="18"/>
                <w:szCs w:val="18"/>
              </w:rPr>
              <w:br/>
              <w:t>11,96</w:t>
            </w:r>
            <w:r w:rsidRPr="00E90208">
              <w:rPr>
                <w:sz w:val="18"/>
                <w:szCs w:val="18"/>
              </w:rPr>
              <w:br/>
              <w:t>15,74</w:t>
            </w:r>
            <w:r w:rsidRPr="00E90208">
              <w:rPr>
                <w:sz w:val="18"/>
                <w:szCs w:val="18"/>
              </w:rPr>
              <w:br/>
              <w:t>18,20</w:t>
            </w:r>
            <w:r w:rsidRPr="00E90208">
              <w:rPr>
                <w:sz w:val="18"/>
                <w:szCs w:val="18"/>
              </w:rPr>
              <w:br/>
              <w:t>21,97</w:t>
            </w:r>
            <w:r w:rsidRPr="00E90208">
              <w:rPr>
                <w:sz w:val="18"/>
                <w:szCs w:val="18"/>
              </w:rPr>
              <w:br/>
              <w:t>16,98</w:t>
            </w:r>
          </w:p>
        </w:tc>
      </w:tr>
      <w:tr w:rsidR="003F1BC2" w:rsidRPr="004057AF" w14:paraId="11DA0412" w14:textId="77777777" w:rsidTr="00353138">
        <w:tc>
          <w:tcPr>
            <w:tcW w:w="1696" w:type="dxa"/>
          </w:tcPr>
          <w:p w14:paraId="1A919FDC" w14:textId="77777777" w:rsidR="003F1BC2" w:rsidRPr="00E90208" w:rsidRDefault="003F1BC2" w:rsidP="00353138">
            <w:pPr>
              <w:jc w:val="center"/>
              <w:rPr>
                <w:sz w:val="18"/>
                <w:szCs w:val="18"/>
              </w:rPr>
            </w:pPr>
            <w:r w:rsidRPr="00E90208">
              <w:rPr>
                <w:sz w:val="18"/>
                <w:szCs w:val="18"/>
              </w:rPr>
              <w:t>Tractor</w:t>
            </w:r>
          </w:p>
          <w:p w14:paraId="5FAE6D32"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41A012CC"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34FDEAB6" w14:textId="77777777" w:rsidR="003F1BC2" w:rsidRPr="00E90208" w:rsidRDefault="003F1BC2" w:rsidP="00353138">
            <w:pPr>
              <w:jc w:val="center"/>
              <w:rPr>
                <w:sz w:val="18"/>
                <w:szCs w:val="18"/>
              </w:rPr>
            </w:pPr>
            <w:r w:rsidRPr="00E90208">
              <w:rPr>
                <w:sz w:val="18"/>
                <w:szCs w:val="18"/>
              </w:rPr>
              <w:t>1,53</w:t>
            </w:r>
            <w:r w:rsidRPr="00E90208">
              <w:rPr>
                <w:sz w:val="18"/>
                <w:szCs w:val="18"/>
              </w:rPr>
              <w:br/>
              <w:t>3,02</w:t>
            </w:r>
            <w:r w:rsidRPr="00E90208">
              <w:rPr>
                <w:sz w:val="18"/>
                <w:szCs w:val="18"/>
              </w:rPr>
              <w:br/>
              <w:t>4,35</w:t>
            </w:r>
            <w:r w:rsidRPr="00E90208">
              <w:rPr>
                <w:sz w:val="18"/>
                <w:szCs w:val="18"/>
              </w:rPr>
              <w:br/>
              <w:t>5,61</w:t>
            </w:r>
            <w:r w:rsidRPr="00E90208">
              <w:rPr>
                <w:sz w:val="18"/>
                <w:szCs w:val="18"/>
              </w:rPr>
              <w:br/>
              <w:t>8,46</w:t>
            </w:r>
            <w:r w:rsidRPr="00E90208">
              <w:rPr>
                <w:sz w:val="18"/>
                <w:szCs w:val="18"/>
              </w:rPr>
              <w:br/>
              <w:t>11,27</w:t>
            </w:r>
            <w:r w:rsidRPr="00E90208">
              <w:rPr>
                <w:sz w:val="18"/>
                <w:szCs w:val="18"/>
              </w:rPr>
              <w:br/>
              <w:t>13,13</w:t>
            </w:r>
            <w:r w:rsidRPr="00E90208">
              <w:rPr>
                <w:sz w:val="18"/>
                <w:szCs w:val="18"/>
              </w:rPr>
              <w:br/>
              <w:t>15,72</w:t>
            </w:r>
            <w:r w:rsidRPr="00E90208">
              <w:rPr>
                <w:sz w:val="18"/>
                <w:szCs w:val="18"/>
              </w:rPr>
              <w:br/>
              <w:t>11,42</w:t>
            </w:r>
          </w:p>
        </w:tc>
        <w:tc>
          <w:tcPr>
            <w:tcW w:w="2835" w:type="dxa"/>
          </w:tcPr>
          <w:p w14:paraId="0C22105A" w14:textId="77777777" w:rsidR="003F1BC2" w:rsidRPr="00E90208" w:rsidRDefault="003F1BC2" w:rsidP="00353138">
            <w:pPr>
              <w:jc w:val="center"/>
              <w:rPr>
                <w:sz w:val="18"/>
                <w:szCs w:val="18"/>
              </w:rPr>
            </w:pPr>
            <w:r w:rsidRPr="00E90208">
              <w:rPr>
                <w:sz w:val="18"/>
                <w:szCs w:val="18"/>
              </w:rPr>
              <w:t>1,99</w:t>
            </w:r>
            <w:r w:rsidRPr="00E90208">
              <w:rPr>
                <w:sz w:val="18"/>
                <w:szCs w:val="18"/>
              </w:rPr>
              <w:br/>
              <w:t>3,87</w:t>
            </w:r>
            <w:r w:rsidRPr="00E90208">
              <w:rPr>
                <w:sz w:val="18"/>
                <w:szCs w:val="18"/>
              </w:rPr>
              <w:br/>
              <w:t>4,78</w:t>
            </w:r>
            <w:r w:rsidRPr="00E90208">
              <w:rPr>
                <w:sz w:val="18"/>
                <w:szCs w:val="18"/>
              </w:rPr>
              <w:br/>
              <w:t>6,27</w:t>
            </w:r>
            <w:r w:rsidRPr="00E90208">
              <w:rPr>
                <w:sz w:val="18"/>
                <w:szCs w:val="18"/>
              </w:rPr>
              <w:br/>
              <w:t>9,12</w:t>
            </w:r>
            <w:r w:rsidRPr="00E90208">
              <w:rPr>
                <w:sz w:val="18"/>
                <w:szCs w:val="18"/>
              </w:rPr>
              <w:br/>
              <w:t>12,01</w:t>
            </w:r>
            <w:r w:rsidRPr="00E90208">
              <w:rPr>
                <w:sz w:val="18"/>
                <w:szCs w:val="18"/>
              </w:rPr>
              <w:br/>
              <w:t>13,99</w:t>
            </w:r>
            <w:r w:rsidRPr="00E90208">
              <w:rPr>
                <w:sz w:val="18"/>
                <w:szCs w:val="18"/>
              </w:rPr>
              <w:br/>
              <w:t>16,72</w:t>
            </w:r>
            <w:r w:rsidRPr="00E90208">
              <w:rPr>
                <w:sz w:val="18"/>
                <w:szCs w:val="18"/>
              </w:rPr>
              <w:br/>
              <w:t>13,13</w:t>
            </w:r>
          </w:p>
        </w:tc>
      </w:tr>
      <w:tr w:rsidR="003F1BC2" w:rsidRPr="004057AF" w14:paraId="34A024DA" w14:textId="77777777" w:rsidTr="00353138">
        <w:tc>
          <w:tcPr>
            <w:tcW w:w="1696" w:type="dxa"/>
          </w:tcPr>
          <w:p w14:paraId="73DAE2EE" w14:textId="77777777" w:rsidR="003F1BC2" w:rsidRPr="00E90208" w:rsidRDefault="003F1BC2" w:rsidP="00353138">
            <w:pPr>
              <w:jc w:val="center"/>
              <w:rPr>
                <w:sz w:val="18"/>
                <w:szCs w:val="18"/>
              </w:rPr>
            </w:pPr>
            <w:r w:rsidRPr="00E90208">
              <w:rPr>
                <w:sz w:val="18"/>
                <w:szCs w:val="18"/>
              </w:rPr>
              <w:t>Crowd Run</w:t>
            </w:r>
          </w:p>
          <w:p w14:paraId="2F40ADBD"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5F55E714"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7D8EC5AD" w14:textId="77777777" w:rsidR="003F1BC2" w:rsidRPr="00E90208" w:rsidRDefault="003F1BC2" w:rsidP="00353138">
            <w:pPr>
              <w:jc w:val="center"/>
              <w:rPr>
                <w:sz w:val="18"/>
                <w:szCs w:val="18"/>
              </w:rPr>
            </w:pPr>
            <w:r w:rsidRPr="00E90208">
              <w:rPr>
                <w:sz w:val="18"/>
                <w:szCs w:val="18"/>
              </w:rPr>
              <w:t>0,59</w:t>
            </w:r>
            <w:r w:rsidRPr="00E90208">
              <w:rPr>
                <w:sz w:val="18"/>
                <w:szCs w:val="18"/>
              </w:rPr>
              <w:br/>
              <w:t>1,16</w:t>
            </w:r>
            <w:r w:rsidRPr="00E90208">
              <w:rPr>
                <w:sz w:val="18"/>
                <w:szCs w:val="18"/>
              </w:rPr>
              <w:br/>
              <w:t>1,67</w:t>
            </w:r>
            <w:r w:rsidRPr="00E90208">
              <w:rPr>
                <w:sz w:val="18"/>
                <w:szCs w:val="18"/>
              </w:rPr>
              <w:br/>
              <w:t>2,13</w:t>
            </w:r>
            <w:r w:rsidRPr="00E90208">
              <w:rPr>
                <w:sz w:val="18"/>
                <w:szCs w:val="18"/>
              </w:rPr>
              <w:br/>
              <w:t>3,22</w:t>
            </w:r>
            <w:r w:rsidRPr="00E90208">
              <w:rPr>
                <w:sz w:val="18"/>
                <w:szCs w:val="18"/>
              </w:rPr>
              <w:br/>
              <w:t>4,30</w:t>
            </w:r>
            <w:r w:rsidRPr="00E90208">
              <w:rPr>
                <w:sz w:val="18"/>
                <w:szCs w:val="18"/>
              </w:rPr>
              <w:br/>
              <w:t>4,99</w:t>
            </w:r>
            <w:r w:rsidRPr="00E90208">
              <w:rPr>
                <w:sz w:val="18"/>
                <w:szCs w:val="18"/>
              </w:rPr>
              <w:br/>
              <w:t>5,99</w:t>
            </w:r>
            <w:r w:rsidRPr="00E90208">
              <w:rPr>
                <w:sz w:val="18"/>
                <w:szCs w:val="18"/>
              </w:rPr>
              <w:br/>
              <w:t>4,38</w:t>
            </w:r>
          </w:p>
        </w:tc>
        <w:tc>
          <w:tcPr>
            <w:tcW w:w="2835" w:type="dxa"/>
          </w:tcPr>
          <w:p w14:paraId="69426EC3" w14:textId="77777777" w:rsidR="003F1BC2" w:rsidRPr="00E90208" w:rsidRDefault="003F1BC2" w:rsidP="00353138">
            <w:pPr>
              <w:jc w:val="center"/>
              <w:rPr>
                <w:sz w:val="18"/>
                <w:szCs w:val="18"/>
              </w:rPr>
            </w:pPr>
            <w:r w:rsidRPr="00E90208">
              <w:rPr>
                <w:sz w:val="18"/>
                <w:szCs w:val="18"/>
              </w:rPr>
              <w:t>0,67</w:t>
            </w:r>
            <w:r w:rsidRPr="00E90208">
              <w:rPr>
                <w:sz w:val="18"/>
                <w:szCs w:val="18"/>
              </w:rPr>
              <w:br/>
              <w:t>1,31</w:t>
            </w:r>
            <w:r w:rsidRPr="00E90208">
              <w:rPr>
                <w:sz w:val="18"/>
                <w:szCs w:val="18"/>
              </w:rPr>
              <w:br/>
              <w:t>1,74</w:t>
            </w:r>
            <w:r w:rsidRPr="00E90208">
              <w:rPr>
                <w:sz w:val="18"/>
                <w:szCs w:val="18"/>
              </w:rPr>
              <w:br/>
              <w:t>2,23</w:t>
            </w:r>
            <w:r w:rsidRPr="00E90208">
              <w:rPr>
                <w:sz w:val="18"/>
                <w:szCs w:val="18"/>
              </w:rPr>
              <w:br/>
              <w:t>3,32</w:t>
            </w:r>
            <w:r w:rsidRPr="00E90208">
              <w:rPr>
                <w:sz w:val="18"/>
                <w:szCs w:val="18"/>
              </w:rPr>
              <w:br/>
              <w:t>4,36</w:t>
            </w:r>
            <w:r w:rsidRPr="00E90208">
              <w:rPr>
                <w:sz w:val="18"/>
                <w:szCs w:val="18"/>
              </w:rPr>
              <w:br/>
              <w:t>5,03</w:t>
            </w:r>
            <w:r w:rsidRPr="00E90208">
              <w:rPr>
                <w:sz w:val="18"/>
                <w:szCs w:val="18"/>
              </w:rPr>
              <w:br/>
              <w:t>5,98</w:t>
            </w:r>
            <w:r w:rsidRPr="00E90208">
              <w:rPr>
                <w:sz w:val="18"/>
                <w:szCs w:val="18"/>
              </w:rPr>
              <w:br/>
              <w:t>4,62</w:t>
            </w:r>
          </w:p>
        </w:tc>
      </w:tr>
      <w:tr w:rsidR="003F1BC2" w:rsidRPr="004057AF" w14:paraId="4AADCB97" w14:textId="77777777" w:rsidTr="00353138">
        <w:tc>
          <w:tcPr>
            <w:tcW w:w="1696" w:type="dxa"/>
          </w:tcPr>
          <w:p w14:paraId="7EB29C41" w14:textId="77777777" w:rsidR="003F1BC2" w:rsidRPr="00E90208" w:rsidRDefault="003F1BC2" w:rsidP="00353138">
            <w:pPr>
              <w:jc w:val="center"/>
              <w:rPr>
                <w:sz w:val="18"/>
                <w:szCs w:val="18"/>
              </w:rPr>
            </w:pPr>
            <w:r w:rsidRPr="00E90208">
              <w:rPr>
                <w:sz w:val="18"/>
                <w:szCs w:val="18"/>
              </w:rPr>
              <w:t>Ducks Take Off</w:t>
            </w:r>
          </w:p>
          <w:p w14:paraId="25215A62"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0B952351"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7378995D" w14:textId="77777777" w:rsidR="003F1BC2" w:rsidRPr="00E90208" w:rsidRDefault="003F1BC2" w:rsidP="00353138">
            <w:pPr>
              <w:jc w:val="center"/>
              <w:rPr>
                <w:sz w:val="18"/>
                <w:szCs w:val="18"/>
              </w:rPr>
            </w:pPr>
            <w:r w:rsidRPr="00E90208">
              <w:rPr>
                <w:sz w:val="18"/>
                <w:szCs w:val="18"/>
              </w:rPr>
              <w:t>0,80</w:t>
            </w:r>
            <w:r w:rsidRPr="00E90208">
              <w:rPr>
                <w:sz w:val="18"/>
                <w:szCs w:val="18"/>
              </w:rPr>
              <w:br/>
              <w:t>1,58</w:t>
            </w:r>
            <w:r w:rsidRPr="00E90208">
              <w:rPr>
                <w:sz w:val="18"/>
                <w:szCs w:val="18"/>
              </w:rPr>
              <w:br/>
              <w:t>2,26</w:t>
            </w:r>
            <w:r w:rsidRPr="00E90208">
              <w:rPr>
                <w:sz w:val="18"/>
                <w:szCs w:val="18"/>
              </w:rPr>
              <w:br/>
              <w:t>2,89</w:t>
            </w:r>
            <w:r w:rsidRPr="00E90208">
              <w:rPr>
                <w:sz w:val="18"/>
                <w:szCs w:val="18"/>
              </w:rPr>
              <w:br/>
              <w:t>4,36</w:t>
            </w:r>
            <w:r w:rsidRPr="00E90208">
              <w:rPr>
                <w:sz w:val="18"/>
                <w:szCs w:val="18"/>
              </w:rPr>
              <w:br/>
              <w:t>5,73</w:t>
            </w:r>
            <w:r w:rsidRPr="00E90208">
              <w:rPr>
                <w:sz w:val="18"/>
                <w:szCs w:val="18"/>
              </w:rPr>
              <w:br/>
              <w:t>6,72</w:t>
            </w:r>
            <w:r w:rsidRPr="00E90208">
              <w:rPr>
                <w:sz w:val="18"/>
                <w:szCs w:val="18"/>
              </w:rPr>
              <w:br/>
              <w:t>8,04</w:t>
            </w:r>
            <w:r w:rsidRPr="00E90208">
              <w:rPr>
                <w:sz w:val="18"/>
                <w:szCs w:val="18"/>
              </w:rPr>
              <w:br/>
              <w:t>5,81</w:t>
            </w:r>
          </w:p>
        </w:tc>
        <w:tc>
          <w:tcPr>
            <w:tcW w:w="2835" w:type="dxa"/>
          </w:tcPr>
          <w:p w14:paraId="74A074CD" w14:textId="77777777" w:rsidR="003F1BC2" w:rsidRPr="00E90208" w:rsidRDefault="003F1BC2" w:rsidP="00353138">
            <w:pPr>
              <w:jc w:val="center"/>
              <w:rPr>
                <w:sz w:val="18"/>
                <w:szCs w:val="18"/>
              </w:rPr>
            </w:pPr>
            <w:r w:rsidRPr="00E90208">
              <w:rPr>
                <w:sz w:val="18"/>
                <w:szCs w:val="18"/>
              </w:rPr>
              <w:t>0,97</w:t>
            </w:r>
            <w:r w:rsidRPr="00E90208">
              <w:rPr>
                <w:sz w:val="18"/>
                <w:szCs w:val="18"/>
              </w:rPr>
              <w:br/>
              <w:t>1,88</w:t>
            </w:r>
            <w:r w:rsidRPr="00E90208">
              <w:rPr>
                <w:sz w:val="18"/>
                <w:szCs w:val="18"/>
              </w:rPr>
              <w:br/>
              <w:t>2,55</w:t>
            </w:r>
            <w:r w:rsidRPr="00E90208">
              <w:rPr>
                <w:sz w:val="18"/>
                <w:szCs w:val="18"/>
              </w:rPr>
              <w:br/>
              <w:t>3,25</w:t>
            </w:r>
            <w:r w:rsidRPr="00E90208">
              <w:rPr>
                <w:sz w:val="18"/>
                <w:szCs w:val="18"/>
              </w:rPr>
              <w:br/>
              <w:t>4,89</w:t>
            </w:r>
            <w:r w:rsidRPr="00E90208">
              <w:rPr>
                <w:sz w:val="18"/>
                <w:szCs w:val="18"/>
              </w:rPr>
              <w:br/>
              <w:t>6,35</w:t>
            </w:r>
            <w:r w:rsidRPr="00E90208">
              <w:rPr>
                <w:sz w:val="18"/>
                <w:szCs w:val="18"/>
              </w:rPr>
              <w:br/>
              <w:t>7,36</w:t>
            </w:r>
            <w:r w:rsidRPr="00E90208">
              <w:rPr>
                <w:sz w:val="18"/>
                <w:szCs w:val="18"/>
              </w:rPr>
              <w:br/>
              <w:t>8,72</w:t>
            </w:r>
            <w:r w:rsidRPr="00E90208">
              <w:rPr>
                <w:sz w:val="18"/>
                <w:szCs w:val="18"/>
              </w:rPr>
              <w:br/>
              <w:t>6,52</w:t>
            </w:r>
          </w:p>
        </w:tc>
      </w:tr>
      <w:tr w:rsidR="003F1BC2" w:rsidRPr="004057AF" w14:paraId="65E644D4" w14:textId="77777777" w:rsidTr="00353138">
        <w:tc>
          <w:tcPr>
            <w:tcW w:w="1696" w:type="dxa"/>
          </w:tcPr>
          <w:p w14:paraId="08684816" w14:textId="77777777" w:rsidR="003F1BC2" w:rsidRPr="00E90208" w:rsidRDefault="003F1BC2" w:rsidP="00353138">
            <w:pPr>
              <w:jc w:val="center"/>
              <w:rPr>
                <w:sz w:val="18"/>
                <w:szCs w:val="18"/>
              </w:rPr>
            </w:pPr>
            <w:r w:rsidRPr="00E90208">
              <w:rPr>
                <w:sz w:val="18"/>
                <w:szCs w:val="18"/>
              </w:rPr>
              <w:t>In To Tree</w:t>
            </w:r>
          </w:p>
          <w:p w14:paraId="23A21A82"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1CDFAEA4"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t>6</w:t>
            </w:r>
            <w:r w:rsidRPr="00E90208">
              <w:rPr>
                <w:sz w:val="18"/>
                <w:szCs w:val="18"/>
              </w:rPr>
              <w:br/>
              <w:t>8</w:t>
            </w:r>
            <w:r w:rsidRPr="00E90208">
              <w:rPr>
                <w:sz w:val="18"/>
                <w:szCs w:val="18"/>
              </w:rPr>
              <w:br/>
              <w:t>10</w:t>
            </w:r>
            <w:r w:rsidRPr="00E90208">
              <w:rPr>
                <w:sz w:val="18"/>
                <w:szCs w:val="18"/>
              </w:rPr>
              <w:br/>
              <w:t>12</w:t>
            </w:r>
            <w:r w:rsidRPr="00E90208">
              <w:rPr>
                <w:sz w:val="18"/>
                <w:szCs w:val="18"/>
              </w:rPr>
              <w:br/>
              <w:t>14</w:t>
            </w:r>
          </w:p>
        </w:tc>
        <w:tc>
          <w:tcPr>
            <w:tcW w:w="2127" w:type="dxa"/>
          </w:tcPr>
          <w:p w14:paraId="4C3B9302" w14:textId="77777777" w:rsidR="003F1BC2" w:rsidRPr="00E90208" w:rsidRDefault="003F1BC2" w:rsidP="00353138">
            <w:pPr>
              <w:jc w:val="center"/>
              <w:rPr>
                <w:sz w:val="18"/>
                <w:szCs w:val="18"/>
              </w:rPr>
            </w:pPr>
            <w:r w:rsidRPr="00E90208">
              <w:rPr>
                <w:sz w:val="18"/>
                <w:szCs w:val="18"/>
              </w:rPr>
              <w:t>0,41</w:t>
            </w:r>
            <w:r w:rsidRPr="00E90208">
              <w:rPr>
                <w:sz w:val="18"/>
                <w:szCs w:val="18"/>
              </w:rPr>
              <w:br/>
              <w:t>0,81</w:t>
            </w:r>
            <w:r w:rsidRPr="00E90208">
              <w:rPr>
                <w:sz w:val="18"/>
                <w:szCs w:val="18"/>
              </w:rPr>
              <w:br/>
              <w:t>1,17</w:t>
            </w:r>
            <w:r w:rsidRPr="00E90208">
              <w:rPr>
                <w:sz w:val="18"/>
                <w:szCs w:val="18"/>
              </w:rPr>
              <w:br/>
              <w:t>1,49</w:t>
            </w:r>
            <w:r w:rsidRPr="00E90208">
              <w:rPr>
                <w:sz w:val="18"/>
                <w:szCs w:val="18"/>
              </w:rPr>
              <w:br/>
              <w:t>2,25</w:t>
            </w:r>
            <w:r w:rsidRPr="00E90208">
              <w:rPr>
                <w:sz w:val="18"/>
                <w:szCs w:val="18"/>
              </w:rPr>
              <w:br/>
              <w:t>3,00</w:t>
            </w:r>
            <w:r w:rsidRPr="00E90208">
              <w:rPr>
                <w:sz w:val="18"/>
                <w:szCs w:val="18"/>
              </w:rPr>
              <w:br/>
              <w:t>3,49</w:t>
            </w:r>
            <w:r w:rsidRPr="00E90208">
              <w:rPr>
                <w:sz w:val="18"/>
                <w:szCs w:val="18"/>
              </w:rPr>
              <w:br/>
              <w:t>4,18</w:t>
            </w:r>
            <w:r w:rsidRPr="00E90208">
              <w:rPr>
                <w:sz w:val="18"/>
                <w:szCs w:val="18"/>
              </w:rPr>
              <w:br/>
              <w:t>3,03</w:t>
            </w:r>
          </w:p>
        </w:tc>
        <w:tc>
          <w:tcPr>
            <w:tcW w:w="2835" w:type="dxa"/>
          </w:tcPr>
          <w:p w14:paraId="24838DDE" w14:textId="77777777" w:rsidR="003F1BC2" w:rsidRPr="00E90208" w:rsidRDefault="003F1BC2" w:rsidP="00353138">
            <w:pPr>
              <w:jc w:val="center"/>
              <w:rPr>
                <w:sz w:val="18"/>
                <w:szCs w:val="18"/>
              </w:rPr>
            </w:pPr>
            <w:r w:rsidRPr="00E90208">
              <w:rPr>
                <w:sz w:val="18"/>
                <w:szCs w:val="18"/>
              </w:rPr>
              <w:t>0,52</w:t>
            </w:r>
            <w:r w:rsidRPr="00E90208">
              <w:rPr>
                <w:sz w:val="18"/>
                <w:szCs w:val="18"/>
              </w:rPr>
              <w:br/>
              <w:t>1,03</w:t>
            </w:r>
            <w:r w:rsidRPr="00E90208">
              <w:rPr>
                <w:sz w:val="18"/>
                <w:szCs w:val="18"/>
              </w:rPr>
              <w:br/>
              <w:t>1,41</w:t>
            </w:r>
            <w:r w:rsidRPr="00E90208">
              <w:rPr>
                <w:sz w:val="18"/>
                <w:szCs w:val="18"/>
              </w:rPr>
              <w:br/>
              <w:t>1,80</w:t>
            </w:r>
            <w:r w:rsidRPr="00E90208">
              <w:rPr>
                <w:sz w:val="18"/>
                <w:szCs w:val="18"/>
              </w:rPr>
              <w:br/>
              <w:t>2,70</w:t>
            </w:r>
            <w:r w:rsidRPr="00E90208">
              <w:rPr>
                <w:sz w:val="18"/>
                <w:szCs w:val="18"/>
              </w:rPr>
              <w:br/>
              <w:t>3,56</w:t>
            </w:r>
            <w:r w:rsidRPr="00E90208">
              <w:rPr>
                <w:sz w:val="18"/>
                <w:szCs w:val="18"/>
              </w:rPr>
              <w:br/>
              <w:t>4,02</w:t>
            </w:r>
            <w:r w:rsidRPr="00E90208">
              <w:rPr>
                <w:sz w:val="18"/>
                <w:szCs w:val="18"/>
              </w:rPr>
              <w:br/>
              <w:t>4,81</w:t>
            </w:r>
            <w:r w:rsidRPr="00E90208">
              <w:rPr>
                <w:sz w:val="18"/>
                <w:szCs w:val="18"/>
              </w:rPr>
              <w:br/>
              <w:t>3,74</w:t>
            </w:r>
          </w:p>
        </w:tc>
      </w:tr>
    </w:tbl>
    <w:p w14:paraId="4DEB6849" w14:textId="77777777" w:rsidR="003F1BC2" w:rsidRPr="00E90208" w:rsidRDefault="003F1BC2" w:rsidP="003F1BC2"/>
    <w:p w14:paraId="5B0C883E" w14:textId="77777777" w:rsidR="003F1BC2" w:rsidRPr="00E90208" w:rsidRDefault="003F1BC2" w:rsidP="003F1BC2">
      <w:r w:rsidRPr="00E90208">
        <w:t>The acceptance rate will be the 90% of minimum FPS per core achieved on the tests.</w:t>
      </w:r>
    </w:p>
    <w:p w14:paraId="0AD3968E" w14:textId="77777777" w:rsidR="003F1BC2" w:rsidRPr="00E90208" w:rsidRDefault="003F1BC2" w:rsidP="003F1BC2"/>
    <w:p w14:paraId="72438BDE" w14:textId="77777777" w:rsidR="003F1BC2" w:rsidRPr="00E90208" w:rsidRDefault="003F1BC2" w:rsidP="008964F1">
      <w:pPr>
        <w:pStyle w:val="Heading2"/>
      </w:pPr>
      <w:bookmarkStart w:id="342" w:name="_Toc456088930"/>
      <w:r w:rsidRPr="00E90208">
        <w:rPr>
          <w:rStyle w:val="mw-headline"/>
        </w:rPr>
        <w:t>vTU Plan and Design Test</w:t>
      </w:r>
      <w:bookmarkEnd w:id="342"/>
    </w:p>
    <w:p w14:paraId="2459AC07" w14:textId="77777777" w:rsidR="003F1BC2" w:rsidRPr="00E90208" w:rsidRDefault="003F1BC2" w:rsidP="003F1BC2">
      <w:r w:rsidRPr="00E90208">
        <w:t xml:space="preserve">Test in virtualized environment were designed to match at the best of our possibility the non-virtualized experiment run on non-virtualized machine. The same version of </w:t>
      </w:r>
      <w:r w:rsidRPr="00E90208">
        <w:lastRenderedPageBreak/>
        <w:t>the vTU and os (including the same NVidia video driver version) were used, as well as the same batch of input video files.</w:t>
      </w:r>
    </w:p>
    <w:p w14:paraId="1F293D12" w14:textId="77777777" w:rsidR="003F1BC2" w:rsidRPr="00E90208" w:rsidRDefault="003F1BC2" w:rsidP="003F1BC2">
      <w:r w:rsidRPr="00E90208">
        <w:t>The following table summarizes the test performed in the Demokritos testbed:</w:t>
      </w:r>
    </w:p>
    <w:tbl>
      <w:tblPr>
        <w:tblStyle w:val="TableGrid"/>
        <w:tblW w:w="8359" w:type="dxa"/>
        <w:tblLayout w:type="fixed"/>
        <w:tblLook w:val="04A0" w:firstRow="1" w:lastRow="0" w:firstColumn="1" w:lastColumn="0" w:noHBand="0" w:noVBand="1"/>
      </w:tblPr>
      <w:tblGrid>
        <w:gridCol w:w="1696"/>
        <w:gridCol w:w="1134"/>
        <w:gridCol w:w="2268"/>
        <w:gridCol w:w="1560"/>
        <w:gridCol w:w="1701"/>
      </w:tblGrid>
      <w:tr w:rsidR="003F1BC2" w:rsidRPr="004057AF" w14:paraId="217B2D27" w14:textId="77777777" w:rsidTr="00353138">
        <w:tc>
          <w:tcPr>
            <w:tcW w:w="1696" w:type="dxa"/>
            <w:shd w:val="clear" w:color="auto" w:fill="EEECE1" w:themeFill="background2"/>
          </w:tcPr>
          <w:p w14:paraId="0C189BAE" w14:textId="77777777" w:rsidR="003F1BC2" w:rsidRPr="00E90208" w:rsidRDefault="003F1BC2" w:rsidP="00353138">
            <w:pPr>
              <w:jc w:val="center"/>
              <w:rPr>
                <w:b/>
                <w:sz w:val="20"/>
                <w:szCs w:val="20"/>
              </w:rPr>
            </w:pPr>
            <w:r w:rsidRPr="00E90208">
              <w:rPr>
                <w:b/>
                <w:sz w:val="20"/>
                <w:szCs w:val="20"/>
              </w:rPr>
              <w:t>Filename and resolution</w:t>
            </w:r>
          </w:p>
        </w:tc>
        <w:tc>
          <w:tcPr>
            <w:tcW w:w="1134" w:type="dxa"/>
            <w:shd w:val="clear" w:color="auto" w:fill="EEECE1" w:themeFill="background2"/>
          </w:tcPr>
          <w:p w14:paraId="27192845" w14:textId="77777777" w:rsidR="003F1BC2" w:rsidRPr="00E90208" w:rsidRDefault="003F1BC2" w:rsidP="00353138">
            <w:pPr>
              <w:jc w:val="center"/>
              <w:rPr>
                <w:b/>
                <w:sz w:val="20"/>
                <w:szCs w:val="20"/>
              </w:rPr>
            </w:pPr>
            <w:r w:rsidRPr="00E90208">
              <w:rPr>
                <w:b/>
                <w:sz w:val="20"/>
                <w:szCs w:val="20"/>
              </w:rPr>
              <w:t>Assigned VCPUs</w:t>
            </w:r>
          </w:p>
        </w:tc>
        <w:tc>
          <w:tcPr>
            <w:tcW w:w="2268" w:type="dxa"/>
            <w:shd w:val="clear" w:color="auto" w:fill="EEECE1" w:themeFill="background2"/>
          </w:tcPr>
          <w:p w14:paraId="0B2AB28A" w14:textId="77777777" w:rsidR="003F1BC2" w:rsidRPr="00E90208" w:rsidRDefault="003F1BC2" w:rsidP="00353138">
            <w:pPr>
              <w:jc w:val="center"/>
              <w:rPr>
                <w:b/>
                <w:sz w:val="20"/>
                <w:szCs w:val="20"/>
              </w:rPr>
            </w:pPr>
            <w:r w:rsidRPr="00E90208">
              <w:rPr>
                <w:b/>
                <w:sz w:val="20"/>
                <w:szCs w:val="20"/>
              </w:rPr>
              <w:t>TOTAL CONCURRENT SESSIONS</w:t>
            </w:r>
          </w:p>
        </w:tc>
        <w:tc>
          <w:tcPr>
            <w:tcW w:w="1560" w:type="dxa"/>
            <w:shd w:val="clear" w:color="auto" w:fill="EEECE1" w:themeFill="background2"/>
          </w:tcPr>
          <w:p w14:paraId="001018F3" w14:textId="77777777" w:rsidR="003F1BC2" w:rsidRPr="00E90208" w:rsidRDefault="003F1BC2" w:rsidP="00353138">
            <w:pPr>
              <w:jc w:val="center"/>
              <w:rPr>
                <w:b/>
                <w:sz w:val="20"/>
                <w:szCs w:val="20"/>
              </w:rPr>
            </w:pPr>
            <w:r w:rsidRPr="00E90208">
              <w:rPr>
                <w:b/>
                <w:sz w:val="20"/>
                <w:szCs w:val="20"/>
              </w:rPr>
              <w:t>Total FPS</w:t>
            </w:r>
          </w:p>
          <w:p w14:paraId="0499DA54" w14:textId="77777777" w:rsidR="003F1BC2" w:rsidRPr="00E90208" w:rsidRDefault="003F1BC2" w:rsidP="00353138">
            <w:pPr>
              <w:jc w:val="center"/>
              <w:rPr>
                <w:b/>
                <w:sz w:val="20"/>
                <w:szCs w:val="20"/>
              </w:rPr>
            </w:pPr>
            <w:r w:rsidRPr="00E90208">
              <w:rPr>
                <w:b/>
                <w:sz w:val="20"/>
                <w:szCs w:val="20"/>
              </w:rPr>
              <w:t>(CPU only)</w:t>
            </w:r>
          </w:p>
        </w:tc>
        <w:tc>
          <w:tcPr>
            <w:tcW w:w="1701" w:type="dxa"/>
            <w:shd w:val="clear" w:color="auto" w:fill="EEECE1" w:themeFill="background2"/>
          </w:tcPr>
          <w:p w14:paraId="1D5976E6" w14:textId="77777777" w:rsidR="003F1BC2" w:rsidRPr="00E90208" w:rsidRDefault="003F1BC2" w:rsidP="00353138">
            <w:pPr>
              <w:jc w:val="center"/>
              <w:rPr>
                <w:b/>
                <w:sz w:val="20"/>
                <w:szCs w:val="20"/>
              </w:rPr>
            </w:pPr>
            <w:r w:rsidRPr="00E90208">
              <w:rPr>
                <w:b/>
                <w:sz w:val="20"/>
                <w:szCs w:val="20"/>
              </w:rPr>
              <w:t>Total FPS</w:t>
            </w:r>
          </w:p>
          <w:p w14:paraId="0C332766" w14:textId="77777777" w:rsidR="003F1BC2" w:rsidRPr="00E90208" w:rsidRDefault="003F1BC2" w:rsidP="00353138">
            <w:pPr>
              <w:jc w:val="center"/>
              <w:rPr>
                <w:sz w:val="20"/>
                <w:szCs w:val="20"/>
              </w:rPr>
            </w:pPr>
            <w:r w:rsidRPr="00E90208">
              <w:rPr>
                <w:b/>
                <w:sz w:val="20"/>
                <w:szCs w:val="20"/>
              </w:rPr>
              <w:t>(CPU + GPU)</w:t>
            </w:r>
          </w:p>
        </w:tc>
      </w:tr>
      <w:tr w:rsidR="003F1BC2" w:rsidRPr="004057AF" w14:paraId="7B6DEC4B" w14:textId="77777777" w:rsidTr="00353138">
        <w:tc>
          <w:tcPr>
            <w:tcW w:w="1696" w:type="dxa"/>
          </w:tcPr>
          <w:p w14:paraId="0D7FF462" w14:textId="77777777" w:rsidR="003F1BC2" w:rsidRPr="00E90208" w:rsidRDefault="003F1BC2" w:rsidP="00353138">
            <w:pPr>
              <w:jc w:val="center"/>
              <w:rPr>
                <w:sz w:val="18"/>
                <w:szCs w:val="18"/>
              </w:rPr>
            </w:pPr>
            <w:r w:rsidRPr="00E90208">
              <w:rPr>
                <w:sz w:val="18"/>
                <w:szCs w:val="18"/>
              </w:rPr>
              <w:t>All of the above</w:t>
            </w:r>
          </w:p>
        </w:tc>
        <w:tc>
          <w:tcPr>
            <w:tcW w:w="1134" w:type="dxa"/>
          </w:tcPr>
          <w:p w14:paraId="00CF0476" w14:textId="77777777" w:rsidR="003F1BC2" w:rsidRPr="00E90208" w:rsidRDefault="003F1BC2" w:rsidP="00353138">
            <w:pPr>
              <w:jc w:val="center"/>
              <w:rPr>
                <w:sz w:val="18"/>
                <w:szCs w:val="18"/>
              </w:rPr>
            </w:pPr>
            <w:r w:rsidRPr="00E90208">
              <w:rPr>
                <w:sz w:val="18"/>
                <w:szCs w:val="18"/>
              </w:rPr>
              <w:t>1</w:t>
            </w:r>
          </w:p>
        </w:tc>
        <w:tc>
          <w:tcPr>
            <w:tcW w:w="2268" w:type="dxa"/>
          </w:tcPr>
          <w:p w14:paraId="20EAC077"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r>
          </w:p>
        </w:tc>
        <w:tc>
          <w:tcPr>
            <w:tcW w:w="1560" w:type="dxa"/>
          </w:tcPr>
          <w:p w14:paraId="68E66567" w14:textId="77777777" w:rsidR="003F1BC2" w:rsidRPr="00E90208" w:rsidRDefault="003F1BC2" w:rsidP="00353138">
            <w:pPr>
              <w:jc w:val="center"/>
              <w:rPr>
                <w:sz w:val="18"/>
                <w:szCs w:val="18"/>
              </w:rPr>
            </w:pPr>
            <w:r w:rsidRPr="00E90208">
              <w:rPr>
                <w:sz w:val="18"/>
                <w:szCs w:val="18"/>
              </w:rPr>
              <w:t>To be collected</w:t>
            </w:r>
          </w:p>
        </w:tc>
        <w:tc>
          <w:tcPr>
            <w:tcW w:w="1701" w:type="dxa"/>
          </w:tcPr>
          <w:p w14:paraId="69CD1365" w14:textId="77777777" w:rsidR="003F1BC2" w:rsidRPr="00E90208" w:rsidRDefault="003F1BC2" w:rsidP="00353138">
            <w:pPr>
              <w:jc w:val="center"/>
              <w:rPr>
                <w:sz w:val="18"/>
                <w:szCs w:val="18"/>
              </w:rPr>
            </w:pPr>
            <w:r w:rsidRPr="00E90208">
              <w:rPr>
                <w:sz w:val="18"/>
                <w:szCs w:val="18"/>
              </w:rPr>
              <w:t>To be collected</w:t>
            </w:r>
          </w:p>
        </w:tc>
      </w:tr>
      <w:tr w:rsidR="003F1BC2" w:rsidRPr="004057AF" w14:paraId="5F3169F7" w14:textId="77777777" w:rsidTr="00353138">
        <w:tc>
          <w:tcPr>
            <w:tcW w:w="1696" w:type="dxa"/>
          </w:tcPr>
          <w:p w14:paraId="430EFAF2" w14:textId="77777777" w:rsidR="003F1BC2" w:rsidRPr="00E90208" w:rsidRDefault="003F1BC2" w:rsidP="00353138">
            <w:pPr>
              <w:jc w:val="center"/>
              <w:rPr>
                <w:sz w:val="18"/>
                <w:szCs w:val="18"/>
              </w:rPr>
            </w:pPr>
            <w:r w:rsidRPr="00E90208">
              <w:rPr>
                <w:sz w:val="18"/>
                <w:szCs w:val="18"/>
              </w:rPr>
              <w:t>All of the above</w:t>
            </w:r>
          </w:p>
        </w:tc>
        <w:tc>
          <w:tcPr>
            <w:tcW w:w="1134" w:type="dxa"/>
          </w:tcPr>
          <w:p w14:paraId="30BDFFF0" w14:textId="77777777" w:rsidR="003F1BC2" w:rsidRPr="00E90208" w:rsidRDefault="003F1BC2" w:rsidP="00353138">
            <w:pPr>
              <w:jc w:val="center"/>
              <w:rPr>
                <w:sz w:val="18"/>
                <w:szCs w:val="18"/>
              </w:rPr>
            </w:pPr>
            <w:r w:rsidRPr="00E90208">
              <w:rPr>
                <w:sz w:val="18"/>
                <w:szCs w:val="18"/>
              </w:rPr>
              <w:t>2</w:t>
            </w:r>
          </w:p>
        </w:tc>
        <w:tc>
          <w:tcPr>
            <w:tcW w:w="2268" w:type="dxa"/>
          </w:tcPr>
          <w:p w14:paraId="041074DB"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r>
          </w:p>
        </w:tc>
        <w:tc>
          <w:tcPr>
            <w:tcW w:w="1560" w:type="dxa"/>
          </w:tcPr>
          <w:p w14:paraId="065FA0CC" w14:textId="77777777" w:rsidR="003F1BC2" w:rsidRPr="00E90208" w:rsidRDefault="003F1BC2" w:rsidP="00353138">
            <w:pPr>
              <w:jc w:val="center"/>
              <w:rPr>
                <w:sz w:val="18"/>
                <w:szCs w:val="18"/>
              </w:rPr>
            </w:pPr>
            <w:r w:rsidRPr="00E90208">
              <w:rPr>
                <w:sz w:val="18"/>
                <w:szCs w:val="18"/>
              </w:rPr>
              <w:t>To be collected</w:t>
            </w:r>
          </w:p>
        </w:tc>
        <w:tc>
          <w:tcPr>
            <w:tcW w:w="1701" w:type="dxa"/>
          </w:tcPr>
          <w:p w14:paraId="1DA85E2B" w14:textId="77777777" w:rsidR="003F1BC2" w:rsidRPr="00E90208" w:rsidRDefault="003F1BC2" w:rsidP="00353138">
            <w:pPr>
              <w:jc w:val="center"/>
              <w:rPr>
                <w:sz w:val="18"/>
                <w:szCs w:val="18"/>
              </w:rPr>
            </w:pPr>
            <w:r w:rsidRPr="00E90208">
              <w:rPr>
                <w:sz w:val="18"/>
                <w:szCs w:val="18"/>
              </w:rPr>
              <w:t>To be collected</w:t>
            </w:r>
          </w:p>
        </w:tc>
      </w:tr>
      <w:tr w:rsidR="003F1BC2" w:rsidRPr="004057AF" w14:paraId="0A09ED54" w14:textId="77777777" w:rsidTr="00353138">
        <w:tc>
          <w:tcPr>
            <w:tcW w:w="1696" w:type="dxa"/>
          </w:tcPr>
          <w:p w14:paraId="05BB1A7A" w14:textId="77777777" w:rsidR="003F1BC2" w:rsidRPr="00E90208" w:rsidRDefault="003F1BC2" w:rsidP="00353138">
            <w:pPr>
              <w:jc w:val="center"/>
              <w:rPr>
                <w:sz w:val="18"/>
                <w:szCs w:val="18"/>
              </w:rPr>
            </w:pPr>
            <w:r w:rsidRPr="00E90208">
              <w:rPr>
                <w:sz w:val="18"/>
                <w:szCs w:val="18"/>
              </w:rPr>
              <w:t>All of the above</w:t>
            </w:r>
          </w:p>
        </w:tc>
        <w:tc>
          <w:tcPr>
            <w:tcW w:w="1134" w:type="dxa"/>
          </w:tcPr>
          <w:p w14:paraId="75F36374" w14:textId="77777777" w:rsidR="003F1BC2" w:rsidRPr="00E90208" w:rsidRDefault="003F1BC2" w:rsidP="00353138">
            <w:pPr>
              <w:jc w:val="center"/>
              <w:rPr>
                <w:sz w:val="18"/>
                <w:szCs w:val="18"/>
              </w:rPr>
            </w:pPr>
            <w:r w:rsidRPr="00E90208">
              <w:rPr>
                <w:sz w:val="18"/>
                <w:szCs w:val="18"/>
              </w:rPr>
              <w:t>3</w:t>
            </w:r>
          </w:p>
        </w:tc>
        <w:tc>
          <w:tcPr>
            <w:tcW w:w="2268" w:type="dxa"/>
          </w:tcPr>
          <w:p w14:paraId="153B4EA2"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r>
          </w:p>
        </w:tc>
        <w:tc>
          <w:tcPr>
            <w:tcW w:w="1560" w:type="dxa"/>
          </w:tcPr>
          <w:p w14:paraId="1F444923" w14:textId="77777777" w:rsidR="003F1BC2" w:rsidRPr="00E90208" w:rsidRDefault="003F1BC2" w:rsidP="00353138">
            <w:pPr>
              <w:jc w:val="center"/>
              <w:rPr>
                <w:sz w:val="18"/>
                <w:szCs w:val="18"/>
              </w:rPr>
            </w:pPr>
            <w:r w:rsidRPr="00E90208">
              <w:rPr>
                <w:sz w:val="18"/>
                <w:szCs w:val="18"/>
              </w:rPr>
              <w:t>To be collected</w:t>
            </w:r>
          </w:p>
        </w:tc>
        <w:tc>
          <w:tcPr>
            <w:tcW w:w="1701" w:type="dxa"/>
          </w:tcPr>
          <w:p w14:paraId="19B6849B" w14:textId="77777777" w:rsidR="003F1BC2" w:rsidRPr="00E90208" w:rsidRDefault="003F1BC2" w:rsidP="00353138">
            <w:pPr>
              <w:jc w:val="center"/>
              <w:rPr>
                <w:sz w:val="18"/>
                <w:szCs w:val="18"/>
              </w:rPr>
            </w:pPr>
            <w:r w:rsidRPr="00E90208">
              <w:rPr>
                <w:sz w:val="18"/>
                <w:szCs w:val="18"/>
              </w:rPr>
              <w:t>To be collected</w:t>
            </w:r>
          </w:p>
        </w:tc>
      </w:tr>
      <w:tr w:rsidR="003F1BC2" w:rsidRPr="004057AF" w14:paraId="3225FCA9" w14:textId="77777777" w:rsidTr="00353138">
        <w:tc>
          <w:tcPr>
            <w:tcW w:w="1696" w:type="dxa"/>
          </w:tcPr>
          <w:p w14:paraId="39E259C7" w14:textId="77777777" w:rsidR="003F1BC2" w:rsidRPr="00E90208" w:rsidRDefault="003F1BC2" w:rsidP="00353138">
            <w:pPr>
              <w:jc w:val="center"/>
              <w:rPr>
                <w:sz w:val="18"/>
                <w:szCs w:val="18"/>
              </w:rPr>
            </w:pPr>
            <w:r w:rsidRPr="00E90208">
              <w:rPr>
                <w:sz w:val="18"/>
                <w:szCs w:val="18"/>
              </w:rPr>
              <w:t>All of the above</w:t>
            </w:r>
          </w:p>
        </w:tc>
        <w:tc>
          <w:tcPr>
            <w:tcW w:w="1134" w:type="dxa"/>
          </w:tcPr>
          <w:p w14:paraId="3B9AEBDA" w14:textId="77777777" w:rsidR="003F1BC2" w:rsidRPr="00E90208" w:rsidRDefault="003F1BC2" w:rsidP="00353138">
            <w:pPr>
              <w:jc w:val="center"/>
              <w:rPr>
                <w:sz w:val="18"/>
                <w:szCs w:val="18"/>
              </w:rPr>
            </w:pPr>
            <w:r w:rsidRPr="00E90208">
              <w:rPr>
                <w:sz w:val="18"/>
                <w:szCs w:val="18"/>
              </w:rPr>
              <w:t>4</w:t>
            </w:r>
          </w:p>
        </w:tc>
        <w:tc>
          <w:tcPr>
            <w:tcW w:w="2268" w:type="dxa"/>
          </w:tcPr>
          <w:p w14:paraId="4156EBC1"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r w:rsidRPr="00E90208">
              <w:rPr>
                <w:sz w:val="18"/>
                <w:szCs w:val="18"/>
              </w:rPr>
              <w:br/>
            </w:r>
          </w:p>
        </w:tc>
        <w:tc>
          <w:tcPr>
            <w:tcW w:w="1560" w:type="dxa"/>
          </w:tcPr>
          <w:p w14:paraId="3E9F119F" w14:textId="77777777" w:rsidR="003F1BC2" w:rsidRPr="00E90208" w:rsidRDefault="003F1BC2" w:rsidP="00353138">
            <w:pPr>
              <w:jc w:val="center"/>
              <w:rPr>
                <w:sz w:val="18"/>
                <w:szCs w:val="18"/>
              </w:rPr>
            </w:pPr>
            <w:r w:rsidRPr="00E90208">
              <w:rPr>
                <w:sz w:val="18"/>
                <w:szCs w:val="18"/>
              </w:rPr>
              <w:t>To be collected</w:t>
            </w:r>
          </w:p>
        </w:tc>
        <w:tc>
          <w:tcPr>
            <w:tcW w:w="1701" w:type="dxa"/>
          </w:tcPr>
          <w:p w14:paraId="7773D7AD" w14:textId="77777777" w:rsidR="003F1BC2" w:rsidRPr="00E90208" w:rsidRDefault="003F1BC2" w:rsidP="00353138">
            <w:pPr>
              <w:jc w:val="center"/>
              <w:rPr>
                <w:sz w:val="18"/>
                <w:szCs w:val="18"/>
              </w:rPr>
            </w:pPr>
            <w:r w:rsidRPr="00E90208">
              <w:rPr>
                <w:sz w:val="18"/>
                <w:szCs w:val="18"/>
              </w:rPr>
              <w:t>To be collected</w:t>
            </w:r>
          </w:p>
        </w:tc>
      </w:tr>
    </w:tbl>
    <w:p w14:paraId="765AC020" w14:textId="77777777" w:rsidR="003F1BC2" w:rsidRPr="00E90208" w:rsidRDefault="003F1BC2" w:rsidP="003F1BC2"/>
    <w:p w14:paraId="12897893" w14:textId="77777777" w:rsidR="003F1BC2" w:rsidRPr="00E90208" w:rsidRDefault="003F1BC2" w:rsidP="008964F1">
      <w:pPr>
        <w:pStyle w:val="Heading2"/>
        <w:rPr>
          <w:rStyle w:val="mw-headline"/>
        </w:rPr>
      </w:pPr>
      <w:bookmarkStart w:id="343" w:name="_Toc456088931"/>
      <w:r w:rsidRPr="00E90208">
        <w:rPr>
          <w:rStyle w:val="mw-headline"/>
        </w:rPr>
        <w:t>vTU Test Enviroments</w:t>
      </w:r>
      <w:bookmarkEnd w:id="343"/>
    </w:p>
    <w:p w14:paraId="3EE35713" w14:textId="77777777" w:rsidR="003F1BC2" w:rsidRPr="00E90208" w:rsidRDefault="003F1BC2" w:rsidP="003F1BC2">
      <w:r w:rsidRPr="00E90208">
        <w:t>Hardware configuration of the host machine in the Demokritos testbed is slightly different than the server used in the first experiments:</w:t>
      </w:r>
    </w:p>
    <w:p w14:paraId="32904C2B" w14:textId="77777777" w:rsidR="003F1BC2" w:rsidRPr="00E90208" w:rsidRDefault="003F1BC2" w:rsidP="003F1BC2">
      <w:pPr>
        <w:pStyle w:val="ListParagraph"/>
        <w:numPr>
          <w:ilvl w:val="0"/>
          <w:numId w:val="74"/>
        </w:numPr>
      </w:pPr>
      <w:r w:rsidRPr="00E90208">
        <w:t>Intel i7-4790 quad-core running at 3.60GHz</w:t>
      </w:r>
    </w:p>
    <w:p w14:paraId="64C6E669" w14:textId="77777777" w:rsidR="003F1BC2" w:rsidRPr="00E90208" w:rsidRDefault="003F1BC2" w:rsidP="003F1BC2">
      <w:pPr>
        <w:pStyle w:val="ListParagraph"/>
        <w:numPr>
          <w:ilvl w:val="0"/>
          <w:numId w:val="74"/>
        </w:numPr>
      </w:pPr>
      <w:r w:rsidRPr="00E90208">
        <w:t>16GB DDR3 memory</w:t>
      </w:r>
    </w:p>
    <w:p w14:paraId="3D822D5A" w14:textId="77777777" w:rsidR="003F1BC2" w:rsidRPr="00CD6E3E" w:rsidRDefault="003F1BC2" w:rsidP="003F1BC2">
      <w:pPr>
        <w:pStyle w:val="ListParagraph"/>
        <w:numPr>
          <w:ilvl w:val="0"/>
          <w:numId w:val="74"/>
        </w:numPr>
        <w:rPr>
          <w:lang w:val="it-IT"/>
        </w:rPr>
      </w:pPr>
      <w:r w:rsidRPr="00724A5F">
        <w:rPr>
          <w:lang w:val="it-IT"/>
        </w:rPr>
        <w:t>NVidia Quadro M4000 (1664 CUDA cores, 8GB GDDR5 memory)</w:t>
      </w:r>
    </w:p>
    <w:p w14:paraId="46129C0E" w14:textId="77777777" w:rsidR="003F1BC2" w:rsidRPr="00E90208" w:rsidRDefault="003F1BC2" w:rsidP="003F1BC2">
      <w:pPr>
        <w:pStyle w:val="ListParagraph"/>
        <w:numPr>
          <w:ilvl w:val="0"/>
          <w:numId w:val="74"/>
        </w:numPr>
      </w:pPr>
      <w:r w:rsidRPr="00E90208">
        <w:t>Ubuntu Linux 14.05 LTS</w:t>
      </w:r>
    </w:p>
    <w:p w14:paraId="52F98E11" w14:textId="77777777" w:rsidR="003F1BC2" w:rsidRPr="00E90208" w:rsidRDefault="003F1BC2" w:rsidP="003F1BC2">
      <w:pPr>
        <w:pStyle w:val="ListParagraph"/>
        <w:numPr>
          <w:ilvl w:val="0"/>
          <w:numId w:val="74"/>
        </w:numPr>
      </w:pPr>
      <w:r w:rsidRPr="00E90208">
        <w:t>KVM Hypervisor</w:t>
      </w:r>
    </w:p>
    <w:p w14:paraId="4ACBF8DE" w14:textId="77777777" w:rsidR="003F1BC2" w:rsidRPr="00E90208" w:rsidRDefault="003F1BC2" w:rsidP="003F1BC2">
      <w:pPr>
        <w:pStyle w:val="ListParagraph"/>
        <w:numPr>
          <w:ilvl w:val="0"/>
          <w:numId w:val="74"/>
        </w:numPr>
      </w:pPr>
      <w:r w:rsidRPr="00E90208">
        <w:t>Openstack</w:t>
      </w:r>
    </w:p>
    <w:p w14:paraId="0E173C8F" w14:textId="77777777" w:rsidR="003F1BC2" w:rsidRPr="00E90208" w:rsidRDefault="003F1BC2" w:rsidP="003F1BC2">
      <w:pPr>
        <w:pStyle w:val="ListParagraph"/>
        <w:numPr>
          <w:ilvl w:val="0"/>
          <w:numId w:val="74"/>
        </w:numPr>
      </w:pPr>
      <w:r w:rsidRPr="00E90208">
        <w:t>VM: variable number of vCPU, 4GB RAM, 20GB Hdd, PCI pass-through enabled for bypassing the virtualization layer while accessing the graphic accelerator</w:t>
      </w:r>
    </w:p>
    <w:p w14:paraId="2C7B009C" w14:textId="77777777" w:rsidR="003F1BC2" w:rsidRPr="00E90208" w:rsidRDefault="003F1BC2" w:rsidP="003F1BC2"/>
    <w:p w14:paraId="05D31F2A" w14:textId="77777777" w:rsidR="003F1BC2" w:rsidRPr="00E90208" w:rsidRDefault="003F1BC2" w:rsidP="008964F1">
      <w:pPr>
        <w:pStyle w:val="Heading2"/>
        <w:rPr>
          <w:rStyle w:val="mw-headline"/>
        </w:rPr>
      </w:pPr>
      <w:bookmarkStart w:id="344" w:name="_Toc456088932"/>
      <w:r w:rsidRPr="00E90208">
        <w:rPr>
          <w:rStyle w:val="mw-headline"/>
        </w:rPr>
        <w:t>vTU Test Execution</w:t>
      </w:r>
      <w:bookmarkEnd w:id="344"/>
    </w:p>
    <w:p w14:paraId="0F5F5478" w14:textId="77777777" w:rsidR="003F1BC2" w:rsidRPr="00E90208" w:rsidRDefault="003F1BC2" w:rsidP="003F1BC2">
      <w:r w:rsidRPr="00E90208">
        <w:t>Below, the summary of the test execution:</w:t>
      </w:r>
    </w:p>
    <w:p w14:paraId="57383AA3" w14:textId="77777777" w:rsidR="003F1BC2" w:rsidRPr="00E90208" w:rsidRDefault="003F1BC2" w:rsidP="003F1BC2"/>
    <w:tbl>
      <w:tblPr>
        <w:tblStyle w:val="TableGrid"/>
        <w:tblW w:w="8784" w:type="dxa"/>
        <w:tblLayout w:type="fixed"/>
        <w:tblLook w:val="04A0" w:firstRow="1" w:lastRow="0" w:firstColumn="1" w:lastColumn="0" w:noHBand="0" w:noVBand="1"/>
      </w:tblPr>
      <w:tblGrid>
        <w:gridCol w:w="1696"/>
        <w:gridCol w:w="1701"/>
        <w:gridCol w:w="1701"/>
        <w:gridCol w:w="1843"/>
        <w:gridCol w:w="1843"/>
      </w:tblGrid>
      <w:tr w:rsidR="003F1BC2" w:rsidRPr="004057AF" w14:paraId="3F62BC53" w14:textId="77777777" w:rsidTr="00353138">
        <w:tc>
          <w:tcPr>
            <w:tcW w:w="1696" w:type="dxa"/>
            <w:shd w:val="clear" w:color="auto" w:fill="EEECE1" w:themeFill="background2"/>
          </w:tcPr>
          <w:p w14:paraId="232E5E27" w14:textId="77777777" w:rsidR="003F1BC2" w:rsidRPr="00E90208" w:rsidRDefault="003F1BC2" w:rsidP="00353138">
            <w:pPr>
              <w:jc w:val="center"/>
              <w:rPr>
                <w:b/>
                <w:sz w:val="20"/>
                <w:szCs w:val="20"/>
              </w:rPr>
            </w:pPr>
            <w:r w:rsidRPr="00E90208">
              <w:rPr>
                <w:b/>
                <w:sz w:val="20"/>
                <w:szCs w:val="20"/>
              </w:rPr>
              <w:lastRenderedPageBreak/>
              <w:t>Filename and resolution</w:t>
            </w:r>
          </w:p>
        </w:tc>
        <w:tc>
          <w:tcPr>
            <w:tcW w:w="1701" w:type="dxa"/>
            <w:shd w:val="clear" w:color="auto" w:fill="EEECE1" w:themeFill="background2"/>
          </w:tcPr>
          <w:p w14:paraId="44DEB6F7" w14:textId="77777777" w:rsidR="003F1BC2" w:rsidRPr="00E90208" w:rsidRDefault="003F1BC2" w:rsidP="00353138">
            <w:pPr>
              <w:jc w:val="center"/>
              <w:rPr>
                <w:b/>
                <w:sz w:val="20"/>
                <w:szCs w:val="20"/>
              </w:rPr>
            </w:pPr>
            <w:r w:rsidRPr="00E90208">
              <w:rPr>
                <w:b/>
                <w:sz w:val="20"/>
                <w:szCs w:val="20"/>
              </w:rPr>
              <w:t>Assigned VCPUs</w:t>
            </w:r>
          </w:p>
        </w:tc>
        <w:tc>
          <w:tcPr>
            <w:tcW w:w="1701" w:type="dxa"/>
            <w:shd w:val="clear" w:color="auto" w:fill="EEECE1" w:themeFill="background2"/>
          </w:tcPr>
          <w:p w14:paraId="2F1DEF6F" w14:textId="77777777" w:rsidR="003F1BC2" w:rsidRPr="00E90208" w:rsidRDefault="003F1BC2" w:rsidP="00353138">
            <w:pPr>
              <w:jc w:val="center"/>
              <w:rPr>
                <w:b/>
                <w:sz w:val="20"/>
                <w:szCs w:val="20"/>
              </w:rPr>
            </w:pPr>
            <w:r w:rsidRPr="00E90208">
              <w:rPr>
                <w:b/>
                <w:sz w:val="20"/>
                <w:szCs w:val="20"/>
              </w:rPr>
              <w:t>TOTAL CONCURRENT SESSIONS</w:t>
            </w:r>
          </w:p>
        </w:tc>
        <w:tc>
          <w:tcPr>
            <w:tcW w:w="1843" w:type="dxa"/>
            <w:shd w:val="clear" w:color="auto" w:fill="EEECE1" w:themeFill="background2"/>
          </w:tcPr>
          <w:p w14:paraId="2A7736AA" w14:textId="77777777" w:rsidR="003F1BC2" w:rsidRPr="00E90208" w:rsidRDefault="003F1BC2" w:rsidP="00353138">
            <w:pPr>
              <w:jc w:val="center"/>
              <w:rPr>
                <w:b/>
                <w:sz w:val="20"/>
                <w:szCs w:val="20"/>
              </w:rPr>
            </w:pPr>
            <w:r w:rsidRPr="00E90208">
              <w:rPr>
                <w:b/>
                <w:sz w:val="20"/>
                <w:szCs w:val="20"/>
              </w:rPr>
              <w:t>Total FPS</w:t>
            </w:r>
          </w:p>
          <w:p w14:paraId="3A78DA38" w14:textId="77777777" w:rsidR="003F1BC2" w:rsidRPr="00E90208" w:rsidRDefault="003F1BC2" w:rsidP="00353138">
            <w:pPr>
              <w:jc w:val="center"/>
              <w:rPr>
                <w:b/>
                <w:sz w:val="20"/>
                <w:szCs w:val="20"/>
              </w:rPr>
            </w:pPr>
            <w:r w:rsidRPr="00E90208">
              <w:rPr>
                <w:b/>
                <w:sz w:val="20"/>
                <w:szCs w:val="20"/>
              </w:rPr>
              <w:t>(CPU only)</w:t>
            </w:r>
          </w:p>
        </w:tc>
        <w:tc>
          <w:tcPr>
            <w:tcW w:w="1843" w:type="dxa"/>
            <w:shd w:val="clear" w:color="auto" w:fill="EEECE1" w:themeFill="background2"/>
          </w:tcPr>
          <w:p w14:paraId="4958749A" w14:textId="77777777" w:rsidR="003F1BC2" w:rsidRPr="00E90208" w:rsidRDefault="003F1BC2" w:rsidP="00353138">
            <w:pPr>
              <w:jc w:val="center"/>
              <w:rPr>
                <w:b/>
                <w:sz w:val="20"/>
                <w:szCs w:val="20"/>
              </w:rPr>
            </w:pPr>
            <w:r w:rsidRPr="00E90208">
              <w:rPr>
                <w:b/>
                <w:sz w:val="20"/>
                <w:szCs w:val="20"/>
              </w:rPr>
              <w:t>Total FPS</w:t>
            </w:r>
          </w:p>
          <w:p w14:paraId="617E251D"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30D623AD" w14:textId="77777777" w:rsidTr="00353138">
        <w:tc>
          <w:tcPr>
            <w:tcW w:w="1696" w:type="dxa"/>
          </w:tcPr>
          <w:p w14:paraId="49DFA07B" w14:textId="77777777" w:rsidR="003F1BC2" w:rsidRPr="00E90208" w:rsidRDefault="003F1BC2" w:rsidP="00353138">
            <w:pPr>
              <w:jc w:val="center"/>
              <w:rPr>
                <w:sz w:val="18"/>
                <w:szCs w:val="18"/>
              </w:rPr>
            </w:pPr>
            <w:r w:rsidRPr="00E90208">
              <w:rPr>
                <w:sz w:val="18"/>
                <w:szCs w:val="18"/>
              </w:rPr>
              <w:t>Old Town Cross</w:t>
            </w:r>
          </w:p>
          <w:p w14:paraId="231C70D7"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1521C000" w14:textId="77777777" w:rsidR="003F1BC2" w:rsidRPr="00E90208" w:rsidRDefault="003F1BC2" w:rsidP="00353138">
            <w:pPr>
              <w:jc w:val="center"/>
              <w:rPr>
                <w:sz w:val="18"/>
                <w:szCs w:val="18"/>
              </w:rPr>
            </w:pPr>
            <w:r w:rsidRPr="00E90208">
              <w:rPr>
                <w:sz w:val="18"/>
                <w:szCs w:val="18"/>
              </w:rPr>
              <w:t>1</w:t>
            </w:r>
          </w:p>
        </w:tc>
        <w:tc>
          <w:tcPr>
            <w:tcW w:w="1701" w:type="dxa"/>
          </w:tcPr>
          <w:p w14:paraId="4ACF75F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3ECBCBA" w14:textId="77777777" w:rsidR="003F1BC2" w:rsidRPr="00E90208" w:rsidRDefault="003F1BC2" w:rsidP="00353138">
            <w:pPr>
              <w:jc w:val="center"/>
              <w:rPr>
                <w:sz w:val="18"/>
                <w:szCs w:val="18"/>
              </w:rPr>
            </w:pPr>
            <w:r w:rsidRPr="00E90208">
              <w:rPr>
                <w:sz w:val="18"/>
                <w:szCs w:val="18"/>
              </w:rPr>
              <w:t>1.14</w:t>
            </w:r>
            <w:r w:rsidRPr="00E90208">
              <w:rPr>
                <w:sz w:val="18"/>
                <w:szCs w:val="18"/>
              </w:rPr>
              <w:br/>
              <w:t>1.16</w:t>
            </w:r>
            <w:r w:rsidRPr="00E90208">
              <w:rPr>
                <w:sz w:val="18"/>
                <w:szCs w:val="18"/>
              </w:rPr>
              <w:br/>
              <w:t>1.15</w:t>
            </w:r>
            <w:r w:rsidRPr="00E90208">
              <w:rPr>
                <w:sz w:val="18"/>
                <w:szCs w:val="18"/>
              </w:rPr>
              <w:br/>
              <w:t>1.16</w:t>
            </w:r>
          </w:p>
        </w:tc>
        <w:tc>
          <w:tcPr>
            <w:tcW w:w="1843" w:type="dxa"/>
          </w:tcPr>
          <w:p w14:paraId="7C10F00D" w14:textId="77777777" w:rsidR="003F1BC2" w:rsidRPr="00E90208" w:rsidRDefault="003F1BC2" w:rsidP="00353138">
            <w:pPr>
              <w:jc w:val="center"/>
              <w:rPr>
                <w:sz w:val="18"/>
                <w:szCs w:val="18"/>
              </w:rPr>
            </w:pPr>
            <w:r w:rsidRPr="00E90208">
              <w:rPr>
                <w:sz w:val="18"/>
                <w:szCs w:val="18"/>
              </w:rPr>
              <w:t>1.23</w:t>
            </w:r>
            <w:r w:rsidRPr="00E90208">
              <w:rPr>
                <w:sz w:val="18"/>
                <w:szCs w:val="18"/>
              </w:rPr>
              <w:br/>
              <w:t>1.30</w:t>
            </w:r>
            <w:r w:rsidRPr="00E90208">
              <w:rPr>
                <w:sz w:val="18"/>
                <w:szCs w:val="18"/>
              </w:rPr>
              <w:br/>
              <w:t>1.29</w:t>
            </w:r>
            <w:r w:rsidRPr="00E90208">
              <w:rPr>
                <w:sz w:val="18"/>
                <w:szCs w:val="18"/>
              </w:rPr>
              <w:br/>
              <w:t>1.28</w:t>
            </w:r>
          </w:p>
        </w:tc>
      </w:tr>
      <w:tr w:rsidR="003F1BC2" w:rsidRPr="004057AF" w14:paraId="457C8F1A" w14:textId="77777777" w:rsidTr="00353138">
        <w:tc>
          <w:tcPr>
            <w:tcW w:w="1696" w:type="dxa"/>
          </w:tcPr>
          <w:p w14:paraId="22236E8E" w14:textId="77777777" w:rsidR="003F1BC2" w:rsidRPr="00E90208" w:rsidRDefault="003F1BC2" w:rsidP="00353138">
            <w:pPr>
              <w:jc w:val="center"/>
              <w:rPr>
                <w:sz w:val="18"/>
                <w:szCs w:val="18"/>
              </w:rPr>
            </w:pPr>
            <w:r w:rsidRPr="00E90208">
              <w:rPr>
                <w:sz w:val="18"/>
                <w:szCs w:val="18"/>
              </w:rPr>
              <w:t>Pedestrian</w:t>
            </w:r>
          </w:p>
          <w:p w14:paraId="4454F4BC"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0A3D9E27" w14:textId="77777777" w:rsidR="003F1BC2" w:rsidRPr="00E90208" w:rsidRDefault="003F1BC2" w:rsidP="00353138">
            <w:pPr>
              <w:jc w:val="center"/>
              <w:rPr>
                <w:sz w:val="18"/>
                <w:szCs w:val="18"/>
              </w:rPr>
            </w:pPr>
            <w:r w:rsidRPr="00E90208">
              <w:rPr>
                <w:sz w:val="18"/>
                <w:szCs w:val="18"/>
              </w:rPr>
              <w:t>1</w:t>
            </w:r>
          </w:p>
        </w:tc>
        <w:tc>
          <w:tcPr>
            <w:tcW w:w="1701" w:type="dxa"/>
          </w:tcPr>
          <w:p w14:paraId="78E8E71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9F5CADA" w14:textId="77777777" w:rsidR="003F1BC2" w:rsidRPr="00E90208" w:rsidRDefault="003F1BC2" w:rsidP="00353138">
            <w:pPr>
              <w:jc w:val="center"/>
              <w:rPr>
                <w:sz w:val="18"/>
                <w:szCs w:val="18"/>
              </w:rPr>
            </w:pPr>
            <w:r w:rsidRPr="00E90208">
              <w:rPr>
                <w:sz w:val="18"/>
                <w:szCs w:val="18"/>
              </w:rPr>
              <w:t>2.19</w:t>
            </w:r>
            <w:r w:rsidRPr="00E90208">
              <w:rPr>
                <w:sz w:val="18"/>
                <w:szCs w:val="18"/>
              </w:rPr>
              <w:br/>
              <w:t>2.22</w:t>
            </w:r>
            <w:r w:rsidRPr="00E90208">
              <w:rPr>
                <w:sz w:val="18"/>
                <w:szCs w:val="18"/>
              </w:rPr>
              <w:br/>
              <w:t>2.33</w:t>
            </w:r>
            <w:r w:rsidRPr="00E90208">
              <w:rPr>
                <w:sz w:val="18"/>
                <w:szCs w:val="18"/>
              </w:rPr>
              <w:br/>
              <w:t>2.30</w:t>
            </w:r>
          </w:p>
        </w:tc>
        <w:tc>
          <w:tcPr>
            <w:tcW w:w="1843" w:type="dxa"/>
          </w:tcPr>
          <w:p w14:paraId="0573C5EC" w14:textId="77777777" w:rsidR="003F1BC2" w:rsidRPr="00E90208" w:rsidRDefault="003F1BC2" w:rsidP="00353138">
            <w:pPr>
              <w:jc w:val="center"/>
              <w:rPr>
                <w:sz w:val="18"/>
                <w:szCs w:val="18"/>
              </w:rPr>
            </w:pPr>
            <w:r w:rsidRPr="00E90208">
              <w:rPr>
                <w:sz w:val="18"/>
                <w:szCs w:val="18"/>
              </w:rPr>
              <w:t>2.57</w:t>
            </w:r>
            <w:r w:rsidRPr="00E90208">
              <w:rPr>
                <w:sz w:val="18"/>
                <w:szCs w:val="18"/>
              </w:rPr>
              <w:br/>
              <w:t>2.58</w:t>
            </w:r>
            <w:r w:rsidRPr="00E90208">
              <w:rPr>
                <w:sz w:val="18"/>
                <w:szCs w:val="18"/>
              </w:rPr>
              <w:br/>
              <w:t>2.58</w:t>
            </w:r>
            <w:r w:rsidRPr="00E90208">
              <w:rPr>
                <w:sz w:val="18"/>
                <w:szCs w:val="18"/>
              </w:rPr>
              <w:br/>
              <w:t>2.64</w:t>
            </w:r>
          </w:p>
        </w:tc>
      </w:tr>
      <w:tr w:rsidR="003F1BC2" w:rsidRPr="004057AF" w14:paraId="030D5EBF" w14:textId="77777777" w:rsidTr="00353138">
        <w:tc>
          <w:tcPr>
            <w:tcW w:w="1696" w:type="dxa"/>
          </w:tcPr>
          <w:p w14:paraId="568AC444" w14:textId="77777777" w:rsidR="003F1BC2" w:rsidRPr="00E90208" w:rsidRDefault="003F1BC2" w:rsidP="00353138">
            <w:pPr>
              <w:jc w:val="center"/>
              <w:rPr>
                <w:sz w:val="18"/>
                <w:szCs w:val="18"/>
              </w:rPr>
            </w:pPr>
            <w:r w:rsidRPr="00E90208">
              <w:rPr>
                <w:sz w:val="18"/>
                <w:szCs w:val="18"/>
              </w:rPr>
              <w:t>Rush Hour</w:t>
            </w:r>
          </w:p>
          <w:p w14:paraId="24984D28"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01D4B2F4" w14:textId="77777777" w:rsidR="003F1BC2" w:rsidRPr="00E90208" w:rsidRDefault="003F1BC2" w:rsidP="00353138">
            <w:pPr>
              <w:jc w:val="center"/>
              <w:rPr>
                <w:sz w:val="18"/>
                <w:szCs w:val="18"/>
              </w:rPr>
            </w:pPr>
            <w:r w:rsidRPr="00E90208">
              <w:rPr>
                <w:sz w:val="18"/>
                <w:szCs w:val="18"/>
              </w:rPr>
              <w:t>1</w:t>
            </w:r>
          </w:p>
        </w:tc>
        <w:tc>
          <w:tcPr>
            <w:tcW w:w="1701" w:type="dxa"/>
          </w:tcPr>
          <w:p w14:paraId="57E1EFB0"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1B523DC" w14:textId="77777777" w:rsidR="003F1BC2" w:rsidRPr="00E90208" w:rsidRDefault="003F1BC2" w:rsidP="00353138">
            <w:pPr>
              <w:jc w:val="center"/>
              <w:rPr>
                <w:sz w:val="18"/>
                <w:szCs w:val="18"/>
              </w:rPr>
            </w:pPr>
            <w:r w:rsidRPr="00E90208">
              <w:rPr>
                <w:sz w:val="18"/>
                <w:szCs w:val="18"/>
              </w:rPr>
              <w:t>2.48</w:t>
            </w:r>
            <w:r w:rsidRPr="00E90208">
              <w:rPr>
                <w:sz w:val="18"/>
                <w:szCs w:val="18"/>
              </w:rPr>
              <w:br/>
              <w:t>2.65</w:t>
            </w:r>
            <w:r w:rsidRPr="00E90208">
              <w:rPr>
                <w:sz w:val="18"/>
                <w:szCs w:val="18"/>
              </w:rPr>
              <w:br/>
              <w:t>2.64</w:t>
            </w:r>
            <w:r w:rsidRPr="00E90208">
              <w:rPr>
                <w:sz w:val="18"/>
                <w:szCs w:val="18"/>
              </w:rPr>
              <w:br/>
              <w:t>2.64</w:t>
            </w:r>
          </w:p>
        </w:tc>
        <w:tc>
          <w:tcPr>
            <w:tcW w:w="1843" w:type="dxa"/>
          </w:tcPr>
          <w:p w14:paraId="6D2D6F22" w14:textId="77777777" w:rsidR="003F1BC2" w:rsidRPr="00E90208" w:rsidRDefault="003F1BC2" w:rsidP="00353138">
            <w:pPr>
              <w:jc w:val="center"/>
              <w:rPr>
                <w:sz w:val="18"/>
                <w:szCs w:val="18"/>
              </w:rPr>
            </w:pPr>
            <w:r w:rsidRPr="00E90208">
              <w:rPr>
                <w:sz w:val="18"/>
                <w:szCs w:val="18"/>
              </w:rPr>
              <w:t>2.72</w:t>
            </w:r>
            <w:r w:rsidRPr="00E90208">
              <w:rPr>
                <w:sz w:val="18"/>
                <w:szCs w:val="18"/>
              </w:rPr>
              <w:br/>
              <w:t>2.86</w:t>
            </w:r>
            <w:r w:rsidRPr="00E90208">
              <w:rPr>
                <w:sz w:val="18"/>
                <w:szCs w:val="18"/>
              </w:rPr>
              <w:br/>
              <w:t>2.97</w:t>
            </w:r>
            <w:r w:rsidRPr="00E90208">
              <w:rPr>
                <w:sz w:val="18"/>
                <w:szCs w:val="18"/>
              </w:rPr>
              <w:br/>
              <w:t>2.84</w:t>
            </w:r>
          </w:p>
        </w:tc>
      </w:tr>
      <w:tr w:rsidR="003F1BC2" w:rsidRPr="004057AF" w14:paraId="00EB0061" w14:textId="77777777" w:rsidTr="00353138">
        <w:tc>
          <w:tcPr>
            <w:tcW w:w="1696" w:type="dxa"/>
          </w:tcPr>
          <w:p w14:paraId="32F86E60" w14:textId="77777777" w:rsidR="003F1BC2" w:rsidRPr="00E90208" w:rsidRDefault="003F1BC2" w:rsidP="00353138">
            <w:pPr>
              <w:jc w:val="center"/>
              <w:rPr>
                <w:sz w:val="18"/>
                <w:szCs w:val="18"/>
              </w:rPr>
            </w:pPr>
            <w:r w:rsidRPr="00E90208">
              <w:rPr>
                <w:sz w:val="18"/>
                <w:szCs w:val="18"/>
              </w:rPr>
              <w:t>Tractor</w:t>
            </w:r>
          </w:p>
          <w:p w14:paraId="7FAF1A10"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7B87C9B3" w14:textId="77777777" w:rsidR="003F1BC2" w:rsidRPr="00E90208" w:rsidRDefault="003F1BC2" w:rsidP="00353138">
            <w:pPr>
              <w:jc w:val="center"/>
              <w:rPr>
                <w:sz w:val="18"/>
                <w:szCs w:val="18"/>
              </w:rPr>
            </w:pPr>
            <w:r w:rsidRPr="00E90208">
              <w:rPr>
                <w:sz w:val="18"/>
                <w:szCs w:val="18"/>
              </w:rPr>
              <w:t>1</w:t>
            </w:r>
          </w:p>
        </w:tc>
        <w:tc>
          <w:tcPr>
            <w:tcW w:w="1701" w:type="dxa"/>
          </w:tcPr>
          <w:p w14:paraId="2351DBD4"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66B1AFA" w14:textId="77777777" w:rsidR="003F1BC2" w:rsidRPr="00E90208" w:rsidRDefault="003F1BC2" w:rsidP="00353138">
            <w:pPr>
              <w:jc w:val="center"/>
              <w:rPr>
                <w:sz w:val="18"/>
                <w:szCs w:val="18"/>
              </w:rPr>
            </w:pPr>
            <w:r w:rsidRPr="00E90208">
              <w:rPr>
                <w:sz w:val="18"/>
                <w:szCs w:val="18"/>
              </w:rPr>
              <w:t>1.88</w:t>
            </w:r>
            <w:r w:rsidRPr="00E90208">
              <w:rPr>
                <w:sz w:val="18"/>
                <w:szCs w:val="18"/>
              </w:rPr>
              <w:br/>
              <w:t>2.00</w:t>
            </w:r>
            <w:r w:rsidRPr="00E90208">
              <w:rPr>
                <w:sz w:val="18"/>
                <w:szCs w:val="18"/>
              </w:rPr>
              <w:br/>
              <w:t>1.93</w:t>
            </w:r>
            <w:r w:rsidRPr="00E90208">
              <w:rPr>
                <w:sz w:val="18"/>
                <w:szCs w:val="18"/>
              </w:rPr>
              <w:br/>
              <w:t>1.95</w:t>
            </w:r>
          </w:p>
        </w:tc>
        <w:tc>
          <w:tcPr>
            <w:tcW w:w="1843" w:type="dxa"/>
          </w:tcPr>
          <w:p w14:paraId="25F69CD3" w14:textId="77777777" w:rsidR="003F1BC2" w:rsidRPr="00E90208" w:rsidRDefault="003F1BC2" w:rsidP="00353138">
            <w:pPr>
              <w:jc w:val="center"/>
              <w:rPr>
                <w:sz w:val="18"/>
                <w:szCs w:val="18"/>
              </w:rPr>
            </w:pPr>
            <w:r w:rsidRPr="00E90208">
              <w:rPr>
                <w:sz w:val="18"/>
                <w:szCs w:val="18"/>
              </w:rPr>
              <w:t>2.21</w:t>
            </w:r>
            <w:r w:rsidRPr="00E90208">
              <w:rPr>
                <w:sz w:val="18"/>
                <w:szCs w:val="18"/>
              </w:rPr>
              <w:br/>
              <w:t>2.43</w:t>
            </w:r>
            <w:r w:rsidRPr="00E90208">
              <w:rPr>
                <w:sz w:val="18"/>
                <w:szCs w:val="18"/>
              </w:rPr>
              <w:br/>
              <w:t>2.32</w:t>
            </w:r>
            <w:r w:rsidRPr="00E90208">
              <w:rPr>
                <w:sz w:val="18"/>
                <w:szCs w:val="18"/>
              </w:rPr>
              <w:br/>
              <w:t>2.32</w:t>
            </w:r>
          </w:p>
        </w:tc>
      </w:tr>
      <w:tr w:rsidR="003F1BC2" w:rsidRPr="004057AF" w14:paraId="0D1A3044" w14:textId="77777777" w:rsidTr="00353138">
        <w:tc>
          <w:tcPr>
            <w:tcW w:w="1696" w:type="dxa"/>
          </w:tcPr>
          <w:p w14:paraId="527A45C8" w14:textId="77777777" w:rsidR="003F1BC2" w:rsidRPr="00E90208" w:rsidRDefault="003F1BC2" w:rsidP="00353138">
            <w:pPr>
              <w:jc w:val="center"/>
              <w:rPr>
                <w:sz w:val="18"/>
                <w:szCs w:val="18"/>
              </w:rPr>
            </w:pPr>
            <w:r w:rsidRPr="00E90208">
              <w:rPr>
                <w:sz w:val="18"/>
                <w:szCs w:val="18"/>
              </w:rPr>
              <w:t>Crowd Run</w:t>
            </w:r>
          </w:p>
          <w:p w14:paraId="37D3DA82"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55726BCA" w14:textId="77777777" w:rsidR="003F1BC2" w:rsidRPr="00E90208" w:rsidRDefault="003F1BC2" w:rsidP="00353138">
            <w:pPr>
              <w:jc w:val="center"/>
              <w:rPr>
                <w:sz w:val="18"/>
                <w:szCs w:val="18"/>
              </w:rPr>
            </w:pPr>
            <w:r w:rsidRPr="00E90208">
              <w:rPr>
                <w:sz w:val="18"/>
                <w:szCs w:val="18"/>
              </w:rPr>
              <w:t>1</w:t>
            </w:r>
          </w:p>
        </w:tc>
        <w:tc>
          <w:tcPr>
            <w:tcW w:w="1701" w:type="dxa"/>
          </w:tcPr>
          <w:p w14:paraId="219E17ED"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9089605" w14:textId="77777777" w:rsidR="003F1BC2" w:rsidRPr="00E90208" w:rsidRDefault="003F1BC2" w:rsidP="00353138">
            <w:pPr>
              <w:jc w:val="center"/>
              <w:rPr>
                <w:sz w:val="18"/>
                <w:szCs w:val="18"/>
              </w:rPr>
            </w:pPr>
            <w:r w:rsidRPr="00E90208">
              <w:rPr>
                <w:sz w:val="18"/>
                <w:szCs w:val="18"/>
              </w:rPr>
              <w:t>0.70</w:t>
            </w:r>
            <w:r w:rsidRPr="00E90208">
              <w:rPr>
                <w:sz w:val="18"/>
                <w:szCs w:val="18"/>
              </w:rPr>
              <w:br/>
              <w:t>0.72</w:t>
            </w:r>
            <w:r w:rsidRPr="00E90208">
              <w:rPr>
                <w:sz w:val="18"/>
                <w:szCs w:val="18"/>
              </w:rPr>
              <w:br/>
              <w:t>0.72</w:t>
            </w:r>
            <w:r w:rsidRPr="00E90208">
              <w:rPr>
                <w:sz w:val="18"/>
                <w:szCs w:val="18"/>
              </w:rPr>
              <w:br/>
              <w:t>0.63</w:t>
            </w:r>
          </w:p>
        </w:tc>
        <w:tc>
          <w:tcPr>
            <w:tcW w:w="1843" w:type="dxa"/>
          </w:tcPr>
          <w:p w14:paraId="69701D1F" w14:textId="77777777" w:rsidR="003F1BC2" w:rsidRPr="00E90208" w:rsidRDefault="003F1BC2" w:rsidP="00353138">
            <w:pPr>
              <w:jc w:val="center"/>
              <w:rPr>
                <w:sz w:val="18"/>
                <w:szCs w:val="18"/>
              </w:rPr>
            </w:pPr>
            <w:r w:rsidRPr="00E90208">
              <w:rPr>
                <w:sz w:val="18"/>
                <w:szCs w:val="18"/>
              </w:rPr>
              <w:t>0.75</w:t>
            </w:r>
            <w:r w:rsidRPr="00E90208">
              <w:rPr>
                <w:sz w:val="18"/>
                <w:szCs w:val="18"/>
              </w:rPr>
              <w:br/>
              <w:t>0.79</w:t>
            </w:r>
            <w:r w:rsidRPr="00E90208">
              <w:rPr>
                <w:sz w:val="18"/>
                <w:szCs w:val="18"/>
              </w:rPr>
              <w:br/>
              <w:t>0.80</w:t>
            </w:r>
            <w:r w:rsidRPr="00E90208">
              <w:rPr>
                <w:sz w:val="18"/>
                <w:szCs w:val="18"/>
              </w:rPr>
              <w:br/>
              <w:t>0.81</w:t>
            </w:r>
          </w:p>
        </w:tc>
      </w:tr>
      <w:tr w:rsidR="003F1BC2" w:rsidRPr="004057AF" w14:paraId="5564EC52" w14:textId="77777777" w:rsidTr="00353138">
        <w:tc>
          <w:tcPr>
            <w:tcW w:w="1696" w:type="dxa"/>
          </w:tcPr>
          <w:p w14:paraId="40BA59CC" w14:textId="77777777" w:rsidR="003F1BC2" w:rsidRPr="00E90208" w:rsidRDefault="003F1BC2" w:rsidP="00353138">
            <w:pPr>
              <w:jc w:val="center"/>
              <w:rPr>
                <w:sz w:val="18"/>
                <w:szCs w:val="18"/>
              </w:rPr>
            </w:pPr>
            <w:r w:rsidRPr="00E90208">
              <w:rPr>
                <w:sz w:val="18"/>
                <w:szCs w:val="18"/>
              </w:rPr>
              <w:t>Ducks Take Off</w:t>
            </w:r>
          </w:p>
          <w:p w14:paraId="4813D0AF"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3B39A0CB" w14:textId="77777777" w:rsidR="003F1BC2" w:rsidRPr="00E90208" w:rsidRDefault="003F1BC2" w:rsidP="00353138">
            <w:pPr>
              <w:jc w:val="center"/>
              <w:rPr>
                <w:sz w:val="18"/>
                <w:szCs w:val="18"/>
              </w:rPr>
            </w:pPr>
            <w:r w:rsidRPr="00E90208">
              <w:rPr>
                <w:sz w:val="18"/>
                <w:szCs w:val="18"/>
              </w:rPr>
              <w:t>1</w:t>
            </w:r>
          </w:p>
        </w:tc>
        <w:tc>
          <w:tcPr>
            <w:tcW w:w="1701" w:type="dxa"/>
          </w:tcPr>
          <w:p w14:paraId="2CDA4FB5"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E30A2ED" w14:textId="77777777" w:rsidR="003F1BC2" w:rsidRPr="00E90208" w:rsidRDefault="003F1BC2" w:rsidP="00353138">
            <w:pPr>
              <w:jc w:val="center"/>
              <w:rPr>
                <w:sz w:val="18"/>
                <w:szCs w:val="18"/>
              </w:rPr>
            </w:pPr>
            <w:r w:rsidRPr="00E90208">
              <w:rPr>
                <w:sz w:val="18"/>
                <w:szCs w:val="18"/>
              </w:rPr>
              <w:t>0.91</w:t>
            </w:r>
            <w:r w:rsidRPr="00E90208">
              <w:rPr>
                <w:sz w:val="18"/>
                <w:szCs w:val="18"/>
              </w:rPr>
              <w:br/>
              <w:t>0.95</w:t>
            </w:r>
            <w:r w:rsidRPr="00E90208">
              <w:rPr>
                <w:sz w:val="18"/>
                <w:szCs w:val="18"/>
              </w:rPr>
              <w:br/>
              <w:t>0.90</w:t>
            </w:r>
            <w:r w:rsidRPr="00E90208">
              <w:rPr>
                <w:sz w:val="18"/>
                <w:szCs w:val="18"/>
              </w:rPr>
              <w:br/>
              <w:t>0.95</w:t>
            </w:r>
          </w:p>
        </w:tc>
        <w:tc>
          <w:tcPr>
            <w:tcW w:w="1843" w:type="dxa"/>
          </w:tcPr>
          <w:p w14:paraId="3AE74593" w14:textId="77777777" w:rsidR="003F1BC2" w:rsidRPr="00E90208" w:rsidRDefault="003F1BC2" w:rsidP="00353138">
            <w:pPr>
              <w:jc w:val="center"/>
              <w:rPr>
                <w:sz w:val="18"/>
                <w:szCs w:val="18"/>
              </w:rPr>
            </w:pPr>
            <w:r w:rsidRPr="00E90208">
              <w:rPr>
                <w:sz w:val="18"/>
                <w:szCs w:val="18"/>
              </w:rPr>
              <w:t>1.10</w:t>
            </w:r>
            <w:r w:rsidRPr="00E90208">
              <w:rPr>
                <w:sz w:val="18"/>
                <w:szCs w:val="18"/>
              </w:rPr>
              <w:br/>
              <w:t>1.15</w:t>
            </w:r>
            <w:r w:rsidRPr="00E90208">
              <w:rPr>
                <w:sz w:val="18"/>
                <w:szCs w:val="18"/>
              </w:rPr>
              <w:br/>
              <w:t>1.12</w:t>
            </w:r>
            <w:r w:rsidRPr="00E90208">
              <w:rPr>
                <w:sz w:val="18"/>
                <w:szCs w:val="18"/>
              </w:rPr>
              <w:br/>
              <w:t>1.18</w:t>
            </w:r>
          </w:p>
        </w:tc>
      </w:tr>
      <w:tr w:rsidR="003F1BC2" w:rsidRPr="004057AF" w14:paraId="6522D191" w14:textId="77777777" w:rsidTr="00353138">
        <w:tc>
          <w:tcPr>
            <w:tcW w:w="1696" w:type="dxa"/>
          </w:tcPr>
          <w:p w14:paraId="1BCAF06A" w14:textId="77777777" w:rsidR="003F1BC2" w:rsidRPr="00E90208" w:rsidRDefault="003F1BC2" w:rsidP="00353138">
            <w:pPr>
              <w:jc w:val="center"/>
              <w:rPr>
                <w:sz w:val="18"/>
                <w:szCs w:val="18"/>
              </w:rPr>
            </w:pPr>
            <w:r w:rsidRPr="00E90208">
              <w:rPr>
                <w:sz w:val="18"/>
                <w:szCs w:val="18"/>
              </w:rPr>
              <w:t>In To Tree</w:t>
            </w:r>
          </w:p>
          <w:p w14:paraId="5375D831"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6AF3A6CA" w14:textId="77777777" w:rsidR="003F1BC2" w:rsidRPr="00E90208" w:rsidRDefault="003F1BC2" w:rsidP="00353138">
            <w:pPr>
              <w:jc w:val="center"/>
              <w:rPr>
                <w:sz w:val="18"/>
                <w:szCs w:val="18"/>
              </w:rPr>
            </w:pPr>
            <w:r w:rsidRPr="00E90208">
              <w:rPr>
                <w:sz w:val="18"/>
                <w:szCs w:val="18"/>
              </w:rPr>
              <w:t>1</w:t>
            </w:r>
          </w:p>
        </w:tc>
        <w:tc>
          <w:tcPr>
            <w:tcW w:w="1701" w:type="dxa"/>
          </w:tcPr>
          <w:p w14:paraId="20528F2B"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A4B1ACC" w14:textId="77777777" w:rsidR="003F1BC2" w:rsidRPr="00E90208" w:rsidRDefault="003F1BC2" w:rsidP="00353138">
            <w:pPr>
              <w:jc w:val="center"/>
              <w:rPr>
                <w:sz w:val="18"/>
                <w:szCs w:val="18"/>
              </w:rPr>
            </w:pPr>
            <w:r w:rsidRPr="00E90208">
              <w:rPr>
                <w:sz w:val="18"/>
                <w:szCs w:val="18"/>
              </w:rPr>
              <w:t>0.50</w:t>
            </w:r>
            <w:r w:rsidRPr="00E90208">
              <w:rPr>
                <w:sz w:val="18"/>
                <w:szCs w:val="18"/>
              </w:rPr>
              <w:br/>
              <w:t>0.52</w:t>
            </w:r>
            <w:r w:rsidRPr="00E90208">
              <w:rPr>
                <w:sz w:val="18"/>
                <w:szCs w:val="18"/>
              </w:rPr>
              <w:br/>
              <w:t>0.52</w:t>
            </w:r>
            <w:r w:rsidRPr="00E90208">
              <w:rPr>
                <w:sz w:val="18"/>
                <w:szCs w:val="18"/>
              </w:rPr>
              <w:br/>
              <w:t>0.51</w:t>
            </w:r>
          </w:p>
        </w:tc>
        <w:tc>
          <w:tcPr>
            <w:tcW w:w="1843" w:type="dxa"/>
          </w:tcPr>
          <w:p w14:paraId="4E4FC419" w14:textId="77777777" w:rsidR="003F1BC2" w:rsidRPr="00E90208" w:rsidRDefault="003F1BC2" w:rsidP="00353138">
            <w:pPr>
              <w:jc w:val="center"/>
              <w:rPr>
                <w:sz w:val="18"/>
                <w:szCs w:val="18"/>
              </w:rPr>
            </w:pPr>
            <w:r w:rsidRPr="00E90208">
              <w:rPr>
                <w:sz w:val="18"/>
                <w:szCs w:val="18"/>
              </w:rPr>
              <w:t>0.60</w:t>
            </w:r>
            <w:r w:rsidRPr="00E90208">
              <w:rPr>
                <w:sz w:val="18"/>
                <w:szCs w:val="18"/>
              </w:rPr>
              <w:br/>
              <w:t>0.64</w:t>
            </w:r>
            <w:r w:rsidRPr="00E90208">
              <w:rPr>
                <w:sz w:val="18"/>
                <w:szCs w:val="18"/>
              </w:rPr>
              <w:br/>
              <w:t>0.65</w:t>
            </w:r>
            <w:r w:rsidRPr="00E90208">
              <w:rPr>
                <w:sz w:val="18"/>
                <w:szCs w:val="18"/>
              </w:rPr>
              <w:br/>
              <w:t>0.66</w:t>
            </w:r>
          </w:p>
        </w:tc>
      </w:tr>
    </w:tbl>
    <w:p w14:paraId="03CE8364" w14:textId="77777777" w:rsidR="003F1BC2" w:rsidRPr="00E90208" w:rsidRDefault="003F1BC2" w:rsidP="003F1BC2"/>
    <w:tbl>
      <w:tblPr>
        <w:tblStyle w:val="TableGrid"/>
        <w:tblW w:w="8784" w:type="dxa"/>
        <w:tblLayout w:type="fixed"/>
        <w:tblLook w:val="04A0" w:firstRow="1" w:lastRow="0" w:firstColumn="1" w:lastColumn="0" w:noHBand="0" w:noVBand="1"/>
      </w:tblPr>
      <w:tblGrid>
        <w:gridCol w:w="1696"/>
        <w:gridCol w:w="1701"/>
        <w:gridCol w:w="1701"/>
        <w:gridCol w:w="1843"/>
        <w:gridCol w:w="1843"/>
      </w:tblGrid>
      <w:tr w:rsidR="003F1BC2" w:rsidRPr="004057AF" w14:paraId="5C3D52A8" w14:textId="77777777" w:rsidTr="00353138">
        <w:tc>
          <w:tcPr>
            <w:tcW w:w="1696" w:type="dxa"/>
            <w:shd w:val="clear" w:color="auto" w:fill="EEECE1" w:themeFill="background2"/>
          </w:tcPr>
          <w:p w14:paraId="24935365" w14:textId="77777777" w:rsidR="003F1BC2" w:rsidRPr="00E90208" w:rsidRDefault="003F1BC2" w:rsidP="00353138">
            <w:pPr>
              <w:jc w:val="center"/>
              <w:rPr>
                <w:b/>
                <w:sz w:val="20"/>
                <w:szCs w:val="20"/>
              </w:rPr>
            </w:pPr>
            <w:r w:rsidRPr="00E90208">
              <w:rPr>
                <w:b/>
                <w:sz w:val="20"/>
                <w:szCs w:val="20"/>
              </w:rPr>
              <w:t>Filename and resolution</w:t>
            </w:r>
          </w:p>
        </w:tc>
        <w:tc>
          <w:tcPr>
            <w:tcW w:w="1701" w:type="dxa"/>
            <w:shd w:val="clear" w:color="auto" w:fill="EEECE1" w:themeFill="background2"/>
          </w:tcPr>
          <w:p w14:paraId="42F308C8" w14:textId="77777777" w:rsidR="003F1BC2" w:rsidRPr="00E90208" w:rsidRDefault="003F1BC2" w:rsidP="00353138">
            <w:pPr>
              <w:jc w:val="center"/>
              <w:rPr>
                <w:b/>
                <w:sz w:val="20"/>
                <w:szCs w:val="20"/>
              </w:rPr>
            </w:pPr>
            <w:r w:rsidRPr="00E90208">
              <w:rPr>
                <w:b/>
                <w:sz w:val="20"/>
                <w:szCs w:val="20"/>
              </w:rPr>
              <w:t>Assigned VCPUs</w:t>
            </w:r>
          </w:p>
        </w:tc>
        <w:tc>
          <w:tcPr>
            <w:tcW w:w="1701" w:type="dxa"/>
            <w:shd w:val="clear" w:color="auto" w:fill="EEECE1" w:themeFill="background2"/>
          </w:tcPr>
          <w:p w14:paraId="00A4B840" w14:textId="77777777" w:rsidR="003F1BC2" w:rsidRPr="00E90208" w:rsidRDefault="003F1BC2" w:rsidP="00353138">
            <w:pPr>
              <w:jc w:val="center"/>
              <w:rPr>
                <w:b/>
                <w:sz w:val="20"/>
                <w:szCs w:val="20"/>
              </w:rPr>
            </w:pPr>
            <w:r w:rsidRPr="00E90208">
              <w:rPr>
                <w:b/>
                <w:sz w:val="20"/>
                <w:szCs w:val="20"/>
              </w:rPr>
              <w:t>TOTAL CONCURRENT SESSIONS</w:t>
            </w:r>
          </w:p>
        </w:tc>
        <w:tc>
          <w:tcPr>
            <w:tcW w:w="1843" w:type="dxa"/>
            <w:shd w:val="clear" w:color="auto" w:fill="EEECE1" w:themeFill="background2"/>
          </w:tcPr>
          <w:p w14:paraId="4A3D2FB0" w14:textId="77777777" w:rsidR="003F1BC2" w:rsidRPr="00E90208" w:rsidRDefault="003F1BC2" w:rsidP="00353138">
            <w:pPr>
              <w:jc w:val="center"/>
              <w:rPr>
                <w:b/>
                <w:sz w:val="20"/>
                <w:szCs w:val="20"/>
              </w:rPr>
            </w:pPr>
            <w:r w:rsidRPr="00E90208">
              <w:rPr>
                <w:b/>
                <w:sz w:val="20"/>
                <w:szCs w:val="20"/>
              </w:rPr>
              <w:t>Total FPS</w:t>
            </w:r>
          </w:p>
          <w:p w14:paraId="285B54DF" w14:textId="77777777" w:rsidR="003F1BC2" w:rsidRPr="00E90208" w:rsidRDefault="003F1BC2" w:rsidP="00353138">
            <w:pPr>
              <w:jc w:val="center"/>
              <w:rPr>
                <w:b/>
                <w:sz w:val="20"/>
                <w:szCs w:val="20"/>
              </w:rPr>
            </w:pPr>
            <w:r w:rsidRPr="00E90208">
              <w:rPr>
                <w:b/>
                <w:sz w:val="20"/>
                <w:szCs w:val="20"/>
              </w:rPr>
              <w:t>(CPU only)</w:t>
            </w:r>
          </w:p>
        </w:tc>
        <w:tc>
          <w:tcPr>
            <w:tcW w:w="1843" w:type="dxa"/>
            <w:shd w:val="clear" w:color="auto" w:fill="EEECE1" w:themeFill="background2"/>
          </w:tcPr>
          <w:p w14:paraId="52D3BD76" w14:textId="77777777" w:rsidR="003F1BC2" w:rsidRPr="00E90208" w:rsidRDefault="003F1BC2" w:rsidP="00353138">
            <w:pPr>
              <w:jc w:val="center"/>
              <w:rPr>
                <w:b/>
                <w:sz w:val="20"/>
                <w:szCs w:val="20"/>
              </w:rPr>
            </w:pPr>
            <w:r w:rsidRPr="00E90208">
              <w:rPr>
                <w:b/>
                <w:sz w:val="20"/>
                <w:szCs w:val="20"/>
              </w:rPr>
              <w:t>Total FPS</w:t>
            </w:r>
          </w:p>
          <w:p w14:paraId="20183887"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58047927" w14:textId="77777777" w:rsidTr="00353138">
        <w:tc>
          <w:tcPr>
            <w:tcW w:w="1696" w:type="dxa"/>
          </w:tcPr>
          <w:p w14:paraId="3798D90A" w14:textId="77777777" w:rsidR="003F1BC2" w:rsidRPr="00E90208" w:rsidRDefault="003F1BC2" w:rsidP="00353138">
            <w:pPr>
              <w:jc w:val="center"/>
              <w:rPr>
                <w:sz w:val="18"/>
                <w:szCs w:val="18"/>
              </w:rPr>
            </w:pPr>
            <w:r w:rsidRPr="00E90208">
              <w:rPr>
                <w:sz w:val="18"/>
                <w:szCs w:val="18"/>
              </w:rPr>
              <w:t>Old Town Cross</w:t>
            </w:r>
          </w:p>
          <w:p w14:paraId="7DCB1E95"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7461450B" w14:textId="77777777" w:rsidR="003F1BC2" w:rsidRPr="00E90208" w:rsidRDefault="003F1BC2" w:rsidP="00353138">
            <w:pPr>
              <w:jc w:val="center"/>
              <w:rPr>
                <w:sz w:val="18"/>
                <w:szCs w:val="18"/>
              </w:rPr>
            </w:pPr>
            <w:r w:rsidRPr="00E90208">
              <w:rPr>
                <w:sz w:val="18"/>
                <w:szCs w:val="18"/>
              </w:rPr>
              <w:t>2</w:t>
            </w:r>
          </w:p>
        </w:tc>
        <w:tc>
          <w:tcPr>
            <w:tcW w:w="1701" w:type="dxa"/>
          </w:tcPr>
          <w:p w14:paraId="52A2AE35"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60200CB" w14:textId="77777777" w:rsidR="003F1BC2" w:rsidRPr="00E90208" w:rsidRDefault="003F1BC2" w:rsidP="00353138">
            <w:pPr>
              <w:jc w:val="center"/>
              <w:rPr>
                <w:sz w:val="18"/>
                <w:szCs w:val="18"/>
              </w:rPr>
            </w:pPr>
            <w:r w:rsidRPr="00E90208">
              <w:rPr>
                <w:sz w:val="18"/>
                <w:szCs w:val="18"/>
              </w:rPr>
              <w:t>1.14</w:t>
            </w:r>
            <w:r w:rsidRPr="00E90208">
              <w:rPr>
                <w:sz w:val="18"/>
                <w:szCs w:val="18"/>
              </w:rPr>
              <w:br/>
              <w:t>2.24</w:t>
            </w:r>
            <w:r w:rsidRPr="00E90208">
              <w:rPr>
                <w:sz w:val="18"/>
                <w:szCs w:val="18"/>
              </w:rPr>
              <w:br/>
              <w:t>2.04</w:t>
            </w:r>
            <w:r w:rsidRPr="00E90208">
              <w:rPr>
                <w:sz w:val="18"/>
                <w:szCs w:val="18"/>
              </w:rPr>
              <w:br/>
              <w:t>2.10</w:t>
            </w:r>
          </w:p>
        </w:tc>
        <w:tc>
          <w:tcPr>
            <w:tcW w:w="1843" w:type="dxa"/>
          </w:tcPr>
          <w:p w14:paraId="55E547E8" w14:textId="77777777" w:rsidR="003F1BC2" w:rsidRPr="00E90208" w:rsidRDefault="003F1BC2" w:rsidP="00353138">
            <w:pPr>
              <w:jc w:val="center"/>
              <w:rPr>
                <w:sz w:val="18"/>
                <w:szCs w:val="18"/>
              </w:rPr>
            </w:pPr>
            <w:r w:rsidRPr="00E90208">
              <w:rPr>
                <w:sz w:val="18"/>
                <w:szCs w:val="18"/>
              </w:rPr>
              <w:t>1.23</w:t>
            </w:r>
            <w:r w:rsidRPr="00E90208">
              <w:rPr>
                <w:sz w:val="18"/>
                <w:szCs w:val="18"/>
              </w:rPr>
              <w:br/>
              <w:t>2.35</w:t>
            </w:r>
            <w:r w:rsidRPr="00E90208">
              <w:rPr>
                <w:sz w:val="18"/>
                <w:szCs w:val="18"/>
              </w:rPr>
              <w:br/>
              <w:t>2.42</w:t>
            </w:r>
            <w:r w:rsidRPr="00E90208">
              <w:rPr>
                <w:sz w:val="18"/>
                <w:szCs w:val="18"/>
              </w:rPr>
              <w:br/>
              <w:t>2.41</w:t>
            </w:r>
          </w:p>
        </w:tc>
      </w:tr>
      <w:tr w:rsidR="003F1BC2" w:rsidRPr="004057AF" w14:paraId="3AF08BF9" w14:textId="77777777" w:rsidTr="00353138">
        <w:tc>
          <w:tcPr>
            <w:tcW w:w="1696" w:type="dxa"/>
          </w:tcPr>
          <w:p w14:paraId="3EA8C042" w14:textId="77777777" w:rsidR="003F1BC2" w:rsidRPr="00E90208" w:rsidRDefault="003F1BC2" w:rsidP="00353138">
            <w:pPr>
              <w:jc w:val="center"/>
              <w:rPr>
                <w:sz w:val="18"/>
                <w:szCs w:val="18"/>
              </w:rPr>
            </w:pPr>
            <w:r w:rsidRPr="00E90208">
              <w:rPr>
                <w:sz w:val="18"/>
                <w:szCs w:val="18"/>
              </w:rPr>
              <w:t>Pedestrian</w:t>
            </w:r>
          </w:p>
          <w:p w14:paraId="6AE47DD0"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5ABB8C99" w14:textId="77777777" w:rsidR="003F1BC2" w:rsidRPr="00E90208" w:rsidRDefault="003F1BC2" w:rsidP="00353138">
            <w:pPr>
              <w:jc w:val="center"/>
              <w:rPr>
                <w:sz w:val="18"/>
                <w:szCs w:val="18"/>
              </w:rPr>
            </w:pPr>
            <w:r w:rsidRPr="00E90208">
              <w:rPr>
                <w:sz w:val="18"/>
                <w:szCs w:val="18"/>
              </w:rPr>
              <w:t>2</w:t>
            </w:r>
          </w:p>
        </w:tc>
        <w:tc>
          <w:tcPr>
            <w:tcW w:w="1701" w:type="dxa"/>
          </w:tcPr>
          <w:p w14:paraId="680DA31F"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6E37B86C" w14:textId="77777777" w:rsidR="003F1BC2" w:rsidRPr="00E90208" w:rsidRDefault="003F1BC2" w:rsidP="00353138">
            <w:pPr>
              <w:jc w:val="center"/>
              <w:rPr>
                <w:sz w:val="18"/>
                <w:szCs w:val="18"/>
              </w:rPr>
            </w:pPr>
            <w:r w:rsidRPr="00E90208">
              <w:rPr>
                <w:sz w:val="18"/>
                <w:szCs w:val="18"/>
              </w:rPr>
              <w:t>2.19</w:t>
            </w:r>
            <w:r w:rsidRPr="00E90208">
              <w:rPr>
                <w:sz w:val="18"/>
                <w:szCs w:val="18"/>
              </w:rPr>
              <w:br/>
              <w:t>4.01</w:t>
            </w:r>
            <w:r w:rsidRPr="00E90208">
              <w:rPr>
                <w:sz w:val="18"/>
                <w:szCs w:val="18"/>
              </w:rPr>
              <w:br/>
              <w:t>4.37</w:t>
            </w:r>
            <w:r w:rsidRPr="00E90208">
              <w:rPr>
                <w:sz w:val="18"/>
                <w:szCs w:val="18"/>
              </w:rPr>
              <w:br/>
              <w:t>4.44</w:t>
            </w:r>
          </w:p>
        </w:tc>
        <w:tc>
          <w:tcPr>
            <w:tcW w:w="1843" w:type="dxa"/>
          </w:tcPr>
          <w:p w14:paraId="6AAAF11B" w14:textId="77777777" w:rsidR="003F1BC2" w:rsidRPr="00E90208" w:rsidRDefault="003F1BC2" w:rsidP="00353138">
            <w:pPr>
              <w:jc w:val="center"/>
              <w:rPr>
                <w:sz w:val="18"/>
                <w:szCs w:val="18"/>
              </w:rPr>
            </w:pPr>
            <w:r w:rsidRPr="00E90208">
              <w:rPr>
                <w:sz w:val="18"/>
                <w:szCs w:val="18"/>
              </w:rPr>
              <w:t>2.57</w:t>
            </w:r>
            <w:r w:rsidRPr="00E90208">
              <w:rPr>
                <w:sz w:val="18"/>
                <w:szCs w:val="18"/>
              </w:rPr>
              <w:br/>
              <w:t>4.81</w:t>
            </w:r>
            <w:r w:rsidRPr="00E90208">
              <w:rPr>
                <w:sz w:val="18"/>
                <w:szCs w:val="18"/>
              </w:rPr>
              <w:br/>
              <w:t>4.83</w:t>
            </w:r>
            <w:r w:rsidRPr="00E90208">
              <w:rPr>
                <w:sz w:val="18"/>
                <w:szCs w:val="18"/>
              </w:rPr>
              <w:br/>
              <w:t>4.93</w:t>
            </w:r>
          </w:p>
        </w:tc>
      </w:tr>
      <w:tr w:rsidR="003F1BC2" w:rsidRPr="004057AF" w14:paraId="2530FB57" w14:textId="77777777" w:rsidTr="00353138">
        <w:tc>
          <w:tcPr>
            <w:tcW w:w="1696" w:type="dxa"/>
          </w:tcPr>
          <w:p w14:paraId="3936B044" w14:textId="77777777" w:rsidR="003F1BC2" w:rsidRPr="00E90208" w:rsidRDefault="003F1BC2" w:rsidP="00353138">
            <w:pPr>
              <w:jc w:val="center"/>
              <w:rPr>
                <w:sz w:val="18"/>
                <w:szCs w:val="18"/>
              </w:rPr>
            </w:pPr>
            <w:r w:rsidRPr="00E90208">
              <w:rPr>
                <w:sz w:val="18"/>
                <w:szCs w:val="18"/>
              </w:rPr>
              <w:t>Rush Hour</w:t>
            </w:r>
          </w:p>
          <w:p w14:paraId="0214EE42"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78050D60" w14:textId="77777777" w:rsidR="003F1BC2" w:rsidRPr="00E90208" w:rsidRDefault="003F1BC2" w:rsidP="00353138">
            <w:pPr>
              <w:jc w:val="center"/>
              <w:rPr>
                <w:sz w:val="18"/>
                <w:szCs w:val="18"/>
              </w:rPr>
            </w:pPr>
            <w:r w:rsidRPr="00E90208">
              <w:rPr>
                <w:sz w:val="18"/>
                <w:szCs w:val="18"/>
              </w:rPr>
              <w:t>2</w:t>
            </w:r>
          </w:p>
        </w:tc>
        <w:tc>
          <w:tcPr>
            <w:tcW w:w="1701" w:type="dxa"/>
          </w:tcPr>
          <w:p w14:paraId="74DF0CF1"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2C006E11" w14:textId="77777777" w:rsidR="003F1BC2" w:rsidRPr="00E90208" w:rsidRDefault="003F1BC2" w:rsidP="00353138">
            <w:pPr>
              <w:jc w:val="center"/>
              <w:rPr>
                <w:sz w:val="18"/>
                <w:szCs w:val="18"/>
              </w:rPr>
            </w:pPr>
            <w:r w:rsidRPr="00E90208">
              <w:rPr>
                <w:sz w:val="18"/>
                <w:szCs w:val="18"/>
              </w:rPr>
              <w:t>2.48</w:t>
            </w:r>
            <w:r w:rsidRPr="00E90208">
              <w:rPr>
                <w:sz w:val="18"/>
                <w:szCs w:val="18"/>
              </w:rPr>
              <w:br/>
              <w:t>4.97</w:t>
            </w:r>
            <w:r w:rsidRPr="00E90208">
              <w:rPr>
                <w:sz w:val="18"/>
                <w:szCs w:val="18"/>
              </w:rPr>
              <w:br/>
              <w:t>5.13</w:t>
            </w:r>
            <w:r w:rsidRPr="00E90208">
              <w:rPr>
                <w:sz w:val="18"/>
                <w:szCs w:val="18"/>
              </w:rPr>
              <w:br/>
              <w:t>4.93</w:t>
            </w:r>
          </w:p>
        </w:tc>
        <w:tc>
          <w:tcPr>
            <w:tcW w:w="1843" w:type="dxa"/>
          </w:tcPr>
          <w:p w14:paraId="278B4709" w14:textId="77777777" w:rsidR="003F1BC2" w:rsidRPr="00E90208" w:rsidRDefault="003F1BC2" w:rsidP="00353138">
            <w:pPr>
              <w:jc w:val="center"/>
              <w:rPr>
                <w:sz w:val="18"/>
                <w:szCs w:val="18"/>
              </w:rPr>
            </w:pPr>
            <w:r w:rsidRPr="00E90208">
              <w:rPr>
                <w:sz w:val="18"/>
                <w:szCs w:val="18"/>
              </w:rPr>
              <w:t>2.72</w:t>
            </w:r>
            <w:r w:rsidRPr="00E90208">
              <w:rPr>
                <w:sz w:val="18"/>
                <w:szCs w:val="18"/>
              </w:rPr>
              <w:br/>
              <w:t>5.41</w:t>
            </w:r>
            <w:r w:rsidRPr="00E90208">
              <w:rPr>
                <w:sz w:val="18"/>
                <w:szCs w:val="18"/>
              </w:rPr>
              <w:br/>
              <w:t>5.52</w:t>
            </w:r>
            <w:r w:rsidRPr="00E90208">
              <w:rPr>
                <w:sz w:val="18"/>
                <w:szCs w:val="18"/>
              </w:rPr>
              <w:br/>
              <w:t>5.76</w:t>
            </w:r>
          </w:p>
        </w:tc>
      </w:tr>
      <w:tr w:rsidR="003F1BC2" w:rsidRPr="004057AF" w14:paraId="361BAB8C" w14:textId="77777777" w:rsidTr="00353138">
        <w:tc>
          <w:tcPr>
            <w:tcW w:w="1696" w:type="dxa"/>
          </w:tcPr>
          <w:p w14:paraId="6326EEA0" w14:textId="77777777" w:rsidR="003F1BC2" w:rsidRPr="00E90208" w:rsidRDefault="003F1BC2" w:rsidP="00353138">
            <w:pPr>
              <w:jc w:val="center"/>
              <w:rPr>
                <w:sz w:val="18"/>
                <w:szCs w:val="18"/>
              </w:rPr>
            </w:pPr>
            <w:r w:rsidRPr="00E90208">
              <w:rPr>
                <w:sz w:val="18"/>
                <w:szCs w:val="18"/>
              </w:rPr>
              <w:t>Tractor</w:t>
            </w:r>
          </w:p>
          <w:p w14:paraId="679D6EE7" w14:textId="77777777" w:rsidR="003F1BC2" w:rsidRPr="00E90208" w:rsidRDefault="003F1BC2" w:rsidP="00353138">
            <w:pPr>
              <w:jc w:val="center"/>
              <w:rPr>
                <w:sz w:val="18"/>
                <w:szCs w:val="18"/>
              </w:rPr>
            </w:pPr>
            <w:r w:rsidRPr="00E90208">
              <w:rPr>
                <w:sz w:val="18"/>
                <w:szCs w:val="18"/>
              </w:rPr>
              <w:lastRenderedPageBreak/>
              <w:t>FullHD</w:t>
            </w:r>
            <w:r w:rsidRPr="00E90208">
              <w:rPr>
                <w:sz w:val="18"/>
                <w:szCs w:val="18"/>
              </w:rPr>
              <w:br/>
              <w:t>(1920 x 1080)</w:t>
            </w:r>
          </w:p>
        </w:tc>
        <w:tc>
          <w:tcPr>
            <w:tcW w:w="1701" w:type="dxa"/>
          </w:tcPr>
          <w:p w14:paraId="1DB47AA6" w14:textId="77777777" w:rsidR="003F1BC2" w:rsidRPr="00E90208" w:rsidRDefault="003F1BC2" w:rsidP="00353138">
            <w:pPr>
              <w:jc w:val="center"/>
              <w:rPr>
                <w:sz w:val="18"/>
                <w:szCs w:val="18"/>
              </w:rPr>
            </w:pPr>
            <w:r w:rsidRPr="00E90208">
              <w:rPr>
                <w:sz w:val="18"/>
                <w:szCs w:val="18"/>
              </w:rPr>
              <w:lastRenderedPageBreak/>
              <w:t>2</w:t>
            </w:r>
          </w:p>
        </w:tc>
        <w:tc>
          <w:tcPr>
            <w:tcW w:w="1701" w:type="dxa"/>
          </w:tcPr>
          <w:p w14:paraId="2FD1E6E8"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r>
            <w:r w:rsidRPr="00E90208">
              <w:rPr>
                <w:sz w:val="18"/>
                <w:szCs w:val="18"/>
              </w:rPr>
              <w:lastRenderedPageBreak/>
              <w:t>3</w:t>
            </w:r>
            <w:r w:rsidRPr="00E90208">
              <w:rPr>
                <w:sz w:val="18"/>
                <w:szCs w:val="18"/>
              </w:rPr>
              <w:br/>
              <w:t>4</w:t>
            </w:r>
          </w:p>
        </w:tc>
        <w:tc>
          <w:tcPr>
            <w:tcW w:w="1843" w:type="dxa"/>
          </w:tcPr>
          <w:p w14:paraId="22941964" w14:textId="77777777" w:rsidR="003F1BC2" w:rsidRPr="00E90208" w:rsidRDefault="003F1BC2" w:rsidP="00353138">
            <w:pPr>
              <w:jc w:val="center"/>
              <w:rPr>
                <w:sz w:val="18"/>
                <w:szCs w:val="18"/>
              </w:rPr>
            </w:pPr>
            <w:r w:rsidRPr="00E90208">
              <w:rPr>
                <w:sz w:val="18"/>
                <w:szCs w:val="18"/>
              </w:rPr>
              <w:lastRenderedPageBreak/>
              <w:t>1.88</w:t>
            </w:r>
            <w:r w:rsidRPr="00E90208">
              <w:rPr>
                <w:sz w:val="18"/>
                <w:szCs w:val="18"/>
              </w:rPr>
              <w:br/>
              <w:t>3.47</w:t>
            </w:r>
            <w:r w:rsidRPr="00E90208">
              <w:rPr>
                <w:sz w:val="18"/>
                <w:szCs w:val="18"/>
              </w:rPr>
              <w:br/>
            </w:r>
            <w:r w:rsidRPr="00E90208">
              <w:rPr>
                <w:sz w:val="18"/>
                <w:szCs w:val="18"/>
              </w:rPr>
              <w:lastRenderedPageBreak/>
              <w:t>3.43</w:t>
            </w:r>
            <w:r w:rsidRPr="00E90208">
              <w:rPr>
                <w:sz w:val="18"/>
                <w:szCs w:val="18"/>
              </w:rPr>
              <w:br/>
              <w:t>3.66</w:t>
            </w:r>
          </w:p>
        </w:tc>
        <w:tc>
          <w:tcPr>
            <w:tcW w:w="1843" w:type="dxa"/>
          </w:tcPr>
          <w:p w14:paraId="269ED344" w14:textId="77777777" w:rsidR="003F1BC2" w:rsidRPr="00E90208" w:rsidRDefault="003F1BC2" w:rsidP="00353138">
            <w:pPr>
              <w:jc w:val="center"/>
              <w:rPr>
                <w:sz w:val="18"/>
                <w:szCs w:val="18"/>
              </w:rPr>
            </w:pPr>
            <w:r w:rsidRPr="00E90208">
              <w:rPr>
                <w:sz w:val="18"/>
                <w:szCs w:val="18"/>
              </w:rPr>
              <w:lastRenderedPageBreak/>
              <w:t>2.21</w:t>
            </w:r>
            <w:r w:rsidRPr="00E90208">
              <w:rPr>
                <w:sz w:val="18"/>
                <w:szCs w:val="18"/>
              </w:rPr>
              <w:br/>
              <w:t>4.20</w:t>
            </w:r>
            <w:r w:rsidRPr="00E90208">
              <w:rPr>
                <w:sz w:val="18"/>
                <w:szCs w:val="18"/>
              </w:rPr>
              <w:br/>
            </w:r>
            <w:r w:rsidRPr="00E90208">
              <w:rPr>
                <w:sz w:val="18"/>
                <w:szCs w:val="18"/>
              </w:rPr>
              <w:lastRenderedPageBreak/>
              <w:t>4.38</w:t>
            </w:r>
            <w:r w:rsidRPr="00E90208">
              <w:rPr>
                <w:sz w:val="18"/>
                <w:szCs w:val="18"/>
              </w:rPr>
              <w:br/>
              <w:t>4.09</w:t>
            </w:r>
          </w:p>
        </w:tc>
      </w:tr>
      <w:tr w:rsidR="003F1BC2" w:rsidRPr="004057AF" w14:paraId="699998F5" w14:textId="77777777" w:rsidTr="00353138">
        <w:tc>
          <w:tcPr>
            <w:tcW w:w="1696" w:type="dxa"/>
          </w:tcPr>
          <w:p w14:paraId="5E90FD83" w14:textId="77777777" w:rsidR="003F1BC2" w:rsidRPr="00E90208" w:rsidRDefault="003F1BC2" w:rsidP="00353138">
            <w:pPr>
              <w:jc w:val="center"/>
              <w:rPr>
                <w:sz w:val="18"/>
                <w:szCs w:val="18"/>
              </w:rPr>
            </w:pPr>
            <w:r w:rsidRPr="00E90208">
              <w:rPr>
                <w:sz w:val="18"/>
                <w:szCs w:val="18"/>
              </w:rPr>
              <w:lastRenderedPageBreak/>
              <w:t>Crowd Run</w:t>
            </w:r>
          </w:p>
          <w:p w14:paraId="7B5A7AC1"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59243B18" w14:textId="77777777" w:rsidR="003F1BC2" w:rsidRPr="00E90208" w:rsidRDefault="003F1BC2" w:rsidP="00353138">
            <w:pPr>
              <w:jc w:val="center"/>
              <w:rPr>
                <w:sz w:val="18"/>
                <w:szCs w:val="18"/>
              </w:rPr>
            </w:pPr>
            <w:r w:rsidRPr="00E90208">
              <w:rPr>
                <w:sz w:val="18"/>
                <w:szCs w:val="18"/>
              </w:rPr>
              <w:t>2</w:t>
            </w:r>
          </w:p>
        </w:tc>
        <w:tc>
          <w:tcPr>
            <w:tcW w:w="1701" w:type="dxa"/>
          </w:tcPr>
          <w:p w14:paraId="5DFBE0A8"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22E67E2D" w14:textId="77777777" w:rsidR="003F1BC2" w:rsidRPr="00E90208" w:rsidRDefault="003F1BC2" w:rsidP="00353138">
            <w:pPr>
              <w:jc w:val="center"/>
              <w:rPr>
                <w:sz w:val="18"/>
                <w:szCs w:val="18"/>
              </w:rPr>
            </w:pPr>
            <w:r w:rsidRPr="00E90208">
              <w:rPr>
                <w:sz w:val="18"/>
                <w:szCs w:val="18"/>
              </w:rPr>
              <w:t>0.70</w:t>
            </w:r>
            <w:r w:rsidRPr="00E90208">
              <w:rPr>
                <w:sz w:val="18"/>
                <w:szCs w:val="18"/>
              </w:rPr>
              <w:br/>
              <w:t>1.39</w:t>
            </w:r>
            <w:r w:rsidRPr="00E90208">
              <w:rPr>
                <w:sz w:val="18"/>
                <w:szCs w:val="18"/>
              </w:rPr>
              <w:br/>
              <w:t>1.39</w:t>
            </w:r>
            <w:r w:rsidRPr="00E90208">
              <w:rPr>
                <w:sz w:val="18"/>
                <w:szCs w:val="18"/>
              </w:rPr>
              <w:br/>
              <w:t>1.38</w:t>
            </w:r>
          </w:p>
        </w:tc>
        <w:tc>
          <w:tcPr>
            <w:tcW w:w="1843" w:type="dxa"/>
          </w:tcPr>
          <w:p w14:paraId="7F834276" w14:textId="77777777" w:rsidR="003F1BC2" w:rsidRPr="00E90208" w:rsidRDefault="003F1BC2" w:rsidP="00353138">
            <w:pPr>
              <w:jc w:val="center"/>
              <w:rPr>
                <w:sz w:val="18"/>
                <w:szCs w:val="18"/>
              </w:rPr>
            </w:pPr>
            <w:r w:rsidRPr="00E90208">
              <w:rPr>
                <w:sz w:val="18"/>
                <w:szCs w:val="18"/>
              </w:rPr>
              <w:t>0.75</w:t>
            </w:r>
            <w:r w:rsidRPr="00E90208">
              <w:rPr>
                <w:sz w:val="18"/>
                <w:szCs w:val="18"/>
              </w:rPr>
              <w:br/>
              <w:t>1.40</w:t>
            </w:r>
            <w:r w:rsidRPr="00E90208">
              <w:rPr>
                <w:sz w:val="18"/>
                <w:szCs w:val="18"/>
              </w:rPr>
              <w:br/>
              <w:t>1.42</w:t>
            </w:r>
            <w:r w:rsidRPr="00E90208">
              <w:rPr>
                <w:sz w:val="18"/>
                <w:szCs w:val="18"/>
              </w:rPr>
              <w:br/>
              <w:t>1.47</w:t>
            </w:r>
          </w:p>
        </w:tc>
      </w:tr>
      <w:tr w:rsidR="003F1BC2" w:rsidRPr="004057AF" w14:paraId="4F903F49" w14:textId="77777777" w:rsidTr="00353138">
        <w:tc>
          <w:tcPr>
            <w:tcW w:w="1696" w:type="dxa"/>
          </w:tcPr>
          <w:p w14:paraId="448DE504" w14:textId="77777777" w:rsidR="003F1BC2" w:rsidRPr="00E90208" w:rsidRDefault="003F1BC2" w:rsidP="00353138">
            <w:pPr>
              <w:jc w:val="center"/>
              <w:rPr>
                <w:sz w:val="18"/>
                <w:szCs w:val="18"/>
              </w:rPr>
            </w:pPr>
            <w:r w:rsidRPr="00E90208">
              <w:rPr>
                <w:sz w:val="18"/>
                <w:szCs w:val="18"/>
              </w:rPr>
              <w:t>Ducks Take Off</w:t>
            </w:r>
          </w:p>
          <w:p w14:paraId="1297A784"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5F023D5B" w14:textId="77777777" w:rsidR="003F1BC2" w:rsidRPr="00E90208" w:rsidRDefault="003F1BC2" w:rsidP="00353138">
            <w:pPr>
              <w:jc w:val="center"/>
              <w:rPr>
                <w:sz w:val="18"/>
                <w:szCs w:val="18"/>
              </w:rPr>
            </w:pPr>
            <w:r w:rsidRPr="00E90208">
              <w:rPr>
                <w:sz w:val="18"/>
                <w:szCs w:val="18"/>
              </w:rPr>
              <w:t>2</w:t>
            </w:r>
          </w:p>
        </w:tc>
        <w:tc>
          <w:tcPr>
            <w:tcW w:w="1701" w:type="dxa"/>
          </w:tcPr>
          <w:p w14:paraId="73F8B40E"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272081C9" w14:textId="77777777" w:rsidR="003F1BC2" w:rsidRPr="00E90208" w:rsidRDefault="003F1BC2" w:rsidP="00353138">
            <w:pPr>
              <w:jc w:val="center"/>
              <w:rPr>
                <w:sz w:val="18"/>
                <w:szCs w:val="18"/>
              </w:rPr>
            </w:pPr>
            <w:r w:rsidRPr="00E90208">
              <w:rPr>
                <w:sz w:val="18"/>
                <w:szCs w:val="18"/>
              </w:rPr>
              <w:t>0.91</w:t>
            </w:r>
            <w:r w:rsidRPr="00E90208">
              <w:rPr>
                <w:sz w:val="18"/>
                <w:szCs w:val="18"/>
              </w:rPr>
              <w:br/>
              <w:t>1.92</w:t>
            </w:r>
            <w:r w:rsidRPr="00E90208">
              <w:rPr>
                <w:sz w:val="18"/>
                <w:szCs w:val="18"/>
              </w:rPr>
              <w:br/>
              <w:t>1.81</w:t>
            </w:r>
            <w:r w:rsidRPr="00E90208">
              <w:rPr>
                <w:sz w:val="18"/>
                <w:szCs w:val="18"/>
              </w:rPr>
              <w:br/>
              <w:t>1.81</w:t>
            </w:r>
          </w:p>
        </w:tc>
        <w:tc>
          <w:tcPr>
            <w:tcW w:w="1843" w:type="dxa"/>
          </w:tcPr>
          <w:p w14:paraId="251FC9DF" w14:textId="77777777" w:rsidR="003F1BC2" w:rsidRPr="00E90208" w:rsidRDefault="003F1BC2" w:rsidP="00353138">
            <w:pPr>
              <w:jc w:val="center"/>
              <w:rPr>
                <w:sz w:val="18"/>
                <w:szCs w:val="18"/>
              </w:rPr>
            </w:pPr>
            <w:r w:rsidRPr="00E90208">
              <w:rPr>
                <w:sz w:val="18"/>
                <w:szCs w:val="18"/>
              </w:rPr>
              <w:t>1.10</w:t>
            </w:r>
            <w:r w:rsidRPr="00E90208">
              <w:rPr>
                <w:sz w:val="18"/>
                <w:szCs w:val="18"/>
              </w:rPr>
              <w:br/>
              <w:t>2.05</w:t>
            </w:r>
            <w:r w:rsidRPr="00E90208">
              <w:rPr>
                <w:sz w:val="18"/>
                <w:szCs w:val="18"/>
              </w:rPr>
              <w:br/>
              <w:t>2.12</w:t>
            </w:r>
            <w:r w:rsidRPr="00E90208">
              <w:rPr>
                <w:sz w:val="18"/>
                <w:szCs w:val="18"/>
              </w:rPr>
              <w:br/>
              <w:t>2.17</w:t>
            </w:r>
          </w:p>
        </w:tc>
      </w:tr>
      <w:tr w:rsidR="003F1BC2" w:rsidRPr="004057AF" w14:paraId="6A3A9455" w14:textId="77777777" w:rsidTr="00353138">
        <w:tc>
          <w:tcPr>
            <w:tcW w:w="1696" w:type="dxa"/>
          </w:tcPr>
          <w:p w14:paraId="6BD8B41A" w14:textId="77777777" w:rsidR="003F1BC2" w:rsidRPr="00E90208" w:rsidRDefault="003F1BC2" w:rsidP="00353138">
            <w:pPr>
              <w:jc w:val="center"/>
              <w:rPr>
                <w:sz w:val="18"/>
                <w:szCs w:val="18"/>
              </w:rPr>
            </w:pPr>
            <w:r w:rsidRPr="00E90208">
              <w:rPr>
                <w:sz w:val="18"/>
                <w:szCs w:val="18"/>
              </w:rPr>
              <w:t>In To Tree</w:t>
            </w:r>
          </w:p>
          <w:p w14:paraId="73822874"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6356D044" w14:textId="77777777" w:rsidR="003F1BC2" w:rsidRPr="00E90208" w:rsidRDefault="003F1BC2" w:rsidP="00353138">
            <w:pPr>
              <w:jc w:val="center"/>
              <w:rPr>
                <w:sz w:val="18"/>
                <w:szCs w:val="18"/>
              </w:rPr>
            </w:pPr>
            <w:r w:rsidRPr="00E90208">
              <w:rPr>
                <w:sz w:val="18"/>
                <w:szCs w:val="18"/>
              </w:rPr>
              <w:t>2</w:t>
            </w:r>
          </w:p>
        </w:tc>
        <w:tc>
          <w:tcPr>
            <w:tcW w:w="1701" w:type="dxa"/>
          </w:tcPr>
          <w:p w14:paraId="1480B0B9"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280871E4" w14:textId="77777777" w:rsidR="003F1BC2" w:rsidRPr="00E90208" w:rsidRDefault="003F1BC2" w:rsidP="00353138">
            <w:pPr>
              <w:jc w:val="center"/>
              <w:rPr>
                <w:sz w:val="18"/>
                <w:szCs w:val="18"/>
              </w:rPr>
            </w:pPr>
            <w:r w:rsidRPr="00E90208">
              <w:rPr>
                <w:sz w:val="18"/>
                <w:szCs w:val="18"/>
              </w:rPr>
              <w:t>0.50</w:t>
            </w:r>
            <w:r w:rsidRPr="00E90208">
              <w:rPr>
                <w:sz w:val="18"/>
                <w:szCs w:val="18"/>
              </w:rPr>
              <w:br/>
              <w:t>1.00</w:t>
            </w:r>
            <w:r w:rsidRPr="00E90208">
              <w:rPr>
                <w:sz w:val="18"/>
                <w:szCs w:val="18"/>
              </w:rPr>
              <w:br/>
              <w:t>0.99</w:t>
            </w:r>
            <w:r w:rsidRPr="00E90208">
              <w:rPr>
                <w:sz w:val="18"/>
                <w:szCs w:val="18"/>
              </w:rPr>
              <w:br/>
              <w:t>0.99</w:t>
            </w:r>
          </w:p>
        </w:tc>
        <w:tc>
          <w:tcPr>
            <w:tcW w:w="1843" w:type="dxa"/>
          </w:tcPr>
          <w:p w14:paraId="6705F2A5" w14:textId="77777777" w:rsidR="003F1BC2" w:rsidRPr="00E90208" w:rsidRDefault="003F1BC2" w:rsidP="00353138">
            <w:pPr>
              <w:jc w:val="center"/>
              <w:rPr>
                <w:sz w:val="18"/>
                <w:szCs w:val="18"/>
              </w:rPr>
            </w:pPr>
            <w:r w:rsidRPr="00E90208">
              <w:rPr>
                <w:sz w:val="18"/>
                <w:szCs w:val="18"/>
              </w:rPr>
              <w:t>0.60</w:t>
            </w:r>
            <w:r w:rsidRPr="00E90208">
              <w:rPr>
                <w:sz w:val="18"/>
                <w:szCs w:val="18"/>
              </w:rPr>
              <w:br/>
              <w:t>0.64</w:t>
            </w:r>
            <w:r w:rsidRPr="00E90208">
              <w:rPr>
                <w:sz w:val="18"/>
                <w:szCs w:val="18"/>
              </w:rPr>
              <w:br/>
              <w:t>1.11</w:t>
            </w:r>
            <w:r w:rsidRPr="00E90208">
              <w:rPr>
                <w:sz w:val="18"/>
                <w:szCs w:val="18"/>
              </w:rPr>
              <w:br/>
              <w:t>1.21</w:t>
            </w:r>
          </w:p>
        </w:tc>
      </w:tr>
    </w:tbl>
    <w:p w14:paraId="64596C66" w14:textId="77777777" w:rsidR="003F1BC2" w:rsidRPr="00E90208" w:rsidRDefault="003F1BC2" w:rsidP="003F1BC2"/>
    <w:tbl>
      <w:tblPr>
        <w:tblStyle w:val="TableGrid"/>
        <w:tblW w:w="8784" w:type="dxa"/>
        <w:tblLayout w:type="fixed"/>
        <w:tblLook w:val="04A0" w:firstRow="1" w:lastRow="0" w:firstColumn="1" w:lastColumn="0" w:noHBand="0" w:noVBand="1"/>
      </w:tblPr>
      <w:tblGrid>
        <w:gridCol w:w="1696"/>
        <w:gridCol w:w="1701"/>
        <w:gridCol w:w="1701"/>
        <w:gridCol w:w="1843"/>
        <w:gridCol w:w="1843"/>
      </w:tblGrid>
      <w:tr w:rsidR="003F1BC2" w:rsidRPr="004057AF" w14:paraId="3664016F" w14:textId="77777777" w:rsidTr="00353138">
        <w:tc>
          <w:tcPr>
            <w:tcW w:w="1696" w:type="dxa"/>
            <w:shd w:val="clear" w:color="auto" w:fill="EEECE1" w:themeFill="background2"/>
          </w:tcPr>
          <w:p w14:paraId="55A077FE" w14:textId="77777777" w:rsidR="003F1BC2" w:rsidRPr="00E90208" w:rsidRDefault="003F1BC2" w:rsidP="00353138">
            <w:pPr>
              <w:jc w:val="center"/>
              <w:rPr>
                <w:b/>
                <w:sz w:val="20"/>
                <w:szCs w:val="20"/>
              </w:rPr>
            </w:pPr>
            <w:r w:rsidRPr="00E90208">
              <w:rPr>
                <w:b/>
                <w:sz w:val="20"/>
                <w:szCs w:val="20"/>
              </w:rPr>
              <w:t>Filename and resolution</w:t>
            </w:r>
          </w:p>
        </w:tc>
        <w:tc>
          <w:tcPr>
            <w:tcW w:w="1701" w:type="dxa"/>
            <w:shd w:val="clear" w:color="auto" w:fill="EEECE1" w:themeFill="background2"/>
          </w:tcPr>
          <w:p w14:paraId="08283D8B" w14:textId="77777777" w:rsidR="003F1BC2" w:rsidRPr="00E90208" w:rsidRDefault="003F1BC2" w:rsidP="00353138">
            <w:pPr>
              <w:jc w:val="center"/>
              <w:rPr>
                <w:b/>
                <w:sz w:val="20"/>
                <w:szCs w:val="20"/>
              </w:rPr>
            </w:pPr>
            <w:r w:rsidRPr="00E90208">
              <w:rPr>
                <w:b/>
                <w:sz w:val="20"/>
                <w:szCs w:val="20"/>
              </w:rPr>
              <w:t>Assigned VCPUs</w:t>
            </w:r>
          </w:p>
        </w:tc>
        <w:tc>
          <w:tcPr>
            <w:tcW w:w="1701" w:type="dxa"/>
            <w:shd w:val="clear" w:color="auto" w:fill="EEECE1" w:themeFill="background2"/>
          </w:tcPr>
          <w:p w14:paraId="0ACDB10D" w14:textId="77777777" w:rsidR="003F1BC2" w:rsidRPr="00E90208" w:rsidRDefault="003F1BC2" w:rsidP="00353138">
            <w:pPr>
              <w:jc w:val="center"/>
              <w:rPr>
                <w:b/>
                <w:sz w:val="20"/>
                <w:szCs w:val="20"/>
              </w:rPr>
            </w:pPr>
            <w:r w:rsidRPr="00E90208">
              <w:rPr>
                <w:b/>
                <w:sz w:val="20"/>
                <w:szCs w:val="20"/>
              </w:rPr>
              <w:t>TOTAL CONCURRENT SESSIONS</w:t>
            </w:r>
          </w:p>
        </w:tc>
        <w:tc>
          <w:tcPr>
            <w:tcW w:w="1843" w:type="dxa"/>
            <w:shd w:val="clear" w:color="auto" w:fill="EEECE1" w:themeFill="background2"/>
          </w:tcPr>
          <w:p w14:paraId="100DF201" w14:textId="77777777" w:rsidR="003F1BC2" w:rsidRPr="00E90208" w:rsidRDefault="003F1BC2" w:rsidP="00353138">
            <w:pPr>
              <w:jc w:val="center"/>
              <w:rPr>
                <w:b/>
                <w:sz w:val="20"/>
                <w:szCs w:val="20"/>
              </w:rPr>
            </w:pPr>
            <w:r w:rsidRPr="00E90208">
              <w:rPr>
                <w:b/>
                <w:sz w:val="20"/>
                <w:szCs w:val="20"/>
              </w:rPr>
              <w:t>Total FPS</w:t>
            </w:r>
          </w:p>
          <w:p w14:paraId="0209BF46" w14:textId="77777777" w:rsidR="003F1BC2" w:rsidRPr="00E90208" w:rsidRDefault="003F1BC2" w:rsidP="00353138">
            <w:pPr>
              <w:jc w:val="center"/>
              <w:rPr>
                <w:b/>
                <w:sz w:val="20"/>
                <w:szCs w:val="20"/>
              </w:rPr>
            </w:pPr>
            <w:r w:rsidRPr="00E90208">
              <w:rPr>
                <w:b/>
                <w:sz w:val="20"/>
                <w:szCs w:val="20"/>
              </w:rPr>
              <w:t>(CPU only)</w:t>
            </w:r>
          </w:p>
        </w:tc>
        <w:tc>
          <w:tcPr>
            <w:tcW w:w="1843" w:type="dxa"/>
            <w:shd w:val="clear" w:color="auto" w:fill="EEECE1" w:themeFill="background2"/>
          </w:tcPr>
          <w:p w14:paraId="4AFB88AA" w14:textId="77777777" w:rsidR="003F1BC2" w:rsidRPr="00E90208" w:rsidRDefault="003F1BC2" w:rsidP="00353138">
            <w:pPr>
              <w:jc w:val="center"/>
              <w:rPr>
                <w:b/>
                <w:sz w:val="20"/>
                <w:szCs w:val="20"/>
              </w:rPr>
            </w:pPr>
            <w:r w:rsidRPr="00E90208">
              <w:rPr>
                <w:b/>
                <w:sz w:val="20"/>
                <w:szCs w:val="20"/>
              </w:rPr>
              <w:t>Total FPS</w:t>
            </w:r>
          </w:p>
          <w:p w14:paraId="2EB6D05B"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1E7F68FF" w14:textId="77777777" w:rsidTr="00353138">
        <w:tc>
          <w:tcPr>
            <w:tcW w:w="1696" w:type="dxa"/>
          </w:tcPr>
          <w:p w14:paraId="3597D904" w14:textId="77777777" w:rsidR="003F1BC2" w:rsidRPr="00E90208" w:rsidRDefault="003F1BC2" w:rsidP="00353138">
            <w:pPr>
              <w:jc w:val="center"/>
              <w:rPr>
                <w:sz w:val="18"/>
                <w:szCs w:val="18"/>
              </w:rPr>
            </w:pPr>
            <w:r w:rsidRPr="00E90208">
              <w:rPr>
                <w:sz w:val="18"/>
                <w:szCs w:val="18"/>
              </w:rPr>
              <w:t>Old Town Cross</w:t>
            </w:r>
          </w:p>
          <w:p w14:paraId="1D6D3231"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012B3D13" w14:textId="77777777" w:rsidR="003F1BC2" w:rsidRPr="00E90208" w:rsidRDefault="003F1BC2" w:rsidP="00353138">
            <w:pPr>
              <w:jc w:val="center"/>
              <w:rPr>
                <w:sz w:val="18"/>
                <w:szCs w:val="18"/>
              </w:rPr>
            </w:pPr>
            <w:r w:rsidRPr="00E90208">
              <w:rPr>
                <w:sz w:val="18"/>
                <w:szCs w:val="18"/>
              </w:rPr>
              <w:t>3</w:t>
            </w:r>
          </w:p>
        </w:tc>
        <w:tc>
          <w:tcPr>
            <w:tcW w:w="1701" w:type="dxa"/>
          </w:tcPr>
          <w:p w14:paraId="72D2A90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6AAD141" w14:textId="77777777" w:rsidR="003F1BC2" w:rsidRPr="00E90208" w:rsidRDefault="003F1BC2" w:rsidP="00353138">
            <w:pPr>
              <w:jc w:val="center"/>
              <w:rPr>
                <w:sz w:val="18"/>
                <w:szCs w:val="18"/>
              </w:rPr>
            </w:pPr>
            <w:r w:rsidRPr="00E90208">
              <w:rPr>
                <w:sz w:val="18"/>
                <w:szCs w:val="18"/>
              </w:rPr>
              <w:t>1.14</w:t>
            </w:r>
            <w:r w:rsidRPr="00E90208">
              <w:rPr>
                <w:sz w:val="18"/>
                <w:szCs w:val="18"/>
              </w:rPr>
              <w:br/>
              <w:t>2.24</w:t>
            </w:r>
            <w:r w:rsidRPr="00E90208">
              <w:rPr>
                <w:sz w:val="18"/>
                <w:szCs w:val="18"/>
              </w:rPr>
              <w:br/>
              <w:t>3.12</w:t>
            </w:r>
            <w:r w:rsidRPr="00E90208">
              <w:rPr>
                <w:sz w:val="18"/>
                <w:szCs w:val="18"/>
              </w:rPr>
              <w:br/>
              <w:t>2.19</w:t>
            </w:r>
          </w:p>
        </w:tc>
        <w:tc>
          <w:tcPr>
            <w:tcW w:w="1843" w:type="dxa"/>
          </w:tcPr>
          <w:p w14:paraId="322A5EB1" w14:textId="77777777" w:rsidR="003F1BC2" w:rsidRPr="00E90208" w:rsidRDefault="003F1BC2" w:rsidP="00353138">
            <w:pPr>
              <w:jc w:val="center"/>
              <w:rPr>
                <w:sz w:val="18"/>
                <w:szCs w:val="18"/>
              </w:rPr>
            </w:pPr>
            <w:r w:rsidRPr="00E90208">
              <w:rPr>
                <w:sz w:val="18"/>
                <w:szCs w:val="18"/>
              </w:rPr>
              <w:t>1.23</w:t>
            </w:r>
            <w:r w:rsidRPr="00E90208">
              <w:rPr>
                <w:sz w:val="18"/>
                <w:szCs w:val="18"/>
              </w:rPr>
              <w:br/>
              <w:t>2.35</w:t>
            </w:r>
            <w:r w:rsidRPr="00E90208">
              <w:rPr>
                <w:sz w:val="18"/>
                <w:szCs w:val="18"/>
              </w:rPr>
              <w:br/>
              <w:t>3.20</w:t>
            </w:r>
            <w:r w:rsidRPr="00E90208">
              <w:rPr>
                <w:sz w:val="18"/>
                <w:szCs w:val="18"/>
              </w:rPr>
              <w:br/>
              <w:t>2.44</w:t>
            </w:r>
          </w:p>
        </w:tc>
      </w:tr>
      <w:tr w:rsidR="003F1BC2" w:rsidRPr="004057AF" w14:paraId="7BFC6724" w14:textId="77777777" w:rsidTr="00353138">
        <w:tc>
          <w:tcPr>
            <w:tcW w:w="1696" w:type="dxa"/>
          </w:tcPr>
          <w:p w14:paraId="18EBB70F" w14:textId="77777777" w:rsidR="003F1BC2" w:rsidRPr="00E90208" w:rsidRDefault="003F1BC2" w:rsidP="00353138">
            <w:pPr>
              <w:jc w:val="center"/>
              <w:rPr>
                <w:sz w:val="18"/>
                <w:szCs w:val="18"/>
              </w:rPr>
            </w:pPr>
            <w:r w:rsidRPr="00E90208">
              <w:rPr>
                <w:sz w:val="18"/>
                <w:szCs w:val="18"/>
              </w:rPr>
              <w:t>Pedestrian</w:t>
            </w:r>
          </w:p>
          <w:p w14:paraId="25DA8BAC"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4C2D1B6D" w14:textId="77777777" w:rsidR="003F1BC2" w:rsidRPr="00E90208" w:rsidRDefault="003F1BC2" w:rsidP="00353138">
            <w:pPr>
              <w:jc w:val="center"/>
              <w:rPr>
                <w:sz w:val="18"/>
                <w:szCs w:val="18"/>
              </w:rPr>
            </w:pPr>
            <w:r w:rsidRPr="00E90208">
              <w:rPr>
                <w:sz w:val="18"/>
                <w:szCs w:val="18"/>
              </w:rPr>
              <w:t>3</w:t>
            </w:r>
          </w:p>
        </w:tc>
        <w:tc>
          <w:tcPr>
            <w:tcW w:w="1701" w:type="dxa"/>
          </w:tcPr>
          <w:p w14:paraId="79820B8C"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0D01E9BB" w14:textId="77777777" w:rsidR="003F1BC2" w:rsidRPr="00E90208" w:rsidRDefault="003F1BC2" w:rsidP="00353138">
            <w:pPr>
              <w:jc w:val="center"/>
              <w:rPr>
                <w:sz w:val="18"/>
                <w:szCs w:val="18"/>
              </w:rPr>
            </w:pPr>
            <w:r w:rsidRPr="00E90208">
              <w:rPr>
                <w:sz w:val="18"/>
                <w:szCs w:val="18"/>
              </w:rPr>
              <w:t>2.19</w:t>
            </w:r>
            <w:r w:rsidRPr="00E90208">
              <w:rPr>
                <w:sz w:val="18"/>
                <w:szCs w:val="18"/>
              </w:rPr>
              <w:br/>
              <w:t>4.01</w:t>
            </w:r>
            <w:r w:rsidRPr="00E90208">
              <w:rPr>
                <w:sz w:val="18"/>
                <w:szCs w:val="18"/>
              </w:rPr>
              <w:br/>
              <w:t>5.89</w:t>
            </w:r>
            <w:r w:rsidRPr="00E90208">
              <w:rPr>
                <w:sz w:val="18"/>
                <w:szCs w:val="18"/>
              </w:rPr>
              <w:br/>
              <w:t>4.31</w:t>
            </w:r>
          </w:p>
        </w:tc>
        <w:tc>
          <w:tcPr>
            <w:tcW w:w="1843" w:type="dxa"/>
          </w:tcPr>
          <w:p w14:paraId="1D7065C1" w14:textId="77777777" w:rsidR="003F1BC2" w:rsidRPr="00E90208" w:rsidRDefault="003F1BC2" w:rsidP="00353138">
            <w:pPr>
              <w:jc w:val="center"/>
              <w:rPr>
                <w:sz w:val="18"/>
                <w:szCs w:val="18"/>
              </w:rPr>
            </w:pPr>
            <w:r w:rsidRPr="00E90208">
              <w:rPr>
                <w:sz w:val="18"/>
                <w:szCs w:val="18"/>
              </w:rPr>
              <w:t>2.57</w:t>
            </w:r>
            <w:r w:rsidRPr="00E90208">
              <w:rPr>
                <w:sz w:val="18"/>
                <w:szCs w:val="18"/>
              </w:rPr>
              <w:br/>
              <w:t>4.81</w:t>
            </w:r>
            <w:r w:rsidRPr="00E90208">
              <w:rPr>
                <w:sz w:val="18"/>
                <w:szCs w:val="18"/>
              </w:rPr>
              <w:br/>
              <w:t>6.15</w:t>
            </w:r>
            <w:r w:rsidRPr="00E90208">
              <w:rPr>
                <w:sz w:val="18"/>
                <w:szCs w:val="18"/>
              </w:rPr>
              <w:br/>
              <w:t>4.61</w:t>
            </w:r>
          </w:p>
        </w:tc>
      </w:tr>
      <w:tr w:rsidR="003F1BC2" w:rsidRPr="004057AF" w14:paraId="66D5F78D" w14:textId="77777777" w:rsidTr="00353138">
        <w:tc>
          <w:tcPr>
            <w:tcW w:w="1696" w:type="dxa"/>
          </w:tcPr>
          <w:p w14:paraId="1D0DBB9A" w14:textId="77777777" w:rsidR="003F1BC2" w:rsidRPr="00E90208" w:rsidRDefault="003F1BC2" w:rsidP="00353138">
            <w:pPr>
              <w:jc w:val="center"/>
              <w:rPr>
                <w:sz w:val="18"/>
                <w:szCs w:val="18"/>
              </w:rPr>
            </w:pPr>
            <w:r w:rsidRPr="00E90208">
              <w:rPr>
                <w:sz w:val="18"/>
                <w:szCs w:val="18"/>
              </w:rPr>
              <w:t>Rush Hour</w:t>
            </w:r>
          </w:p>
          <w:p w14:paraId="32E2CF99"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4242F374" w14:textId="77777777" w:rsidR="003F1BC2" w:rsidRPr="00E90208" w:rsidRDefault="003F1BC2" w:rsidP="00353138">
            <w:pPr>
              <w:jc w:val="center"/>
              <w:rPr>
                <w:sz w:val="18"/>
                <w:szCs w:val="18"/>
              </w:rPr>
            </w:pPr>
            <w:r w:rsidRPr="00E90208">
              <w:rPr>
                <w:sz w:val="18"/>
                <w:szCs w:val="18"/>
              </w:rPr>
              <w:t>3</w:t>
            </w:r>
          </w:p>
        </w:tc>
        <w:tc>
          <w:tcPr>
            <w:tcW w:w="1701" w:type="dxa"/>
          </w:tcPr>
          <w:p w14:paraId="1D827EF0"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324C6FD7" w14:textId="77777777" w:rsidR="003F1BC2" w:rsidRPr="00E90208" w:rsidRDefault="003F1BC2" w:rsidP="00353138">
            <w:pPr>
              <w:jc w:val="center"/>
              <w:rPr>
                <w:sz w:val="18"/>
                <w:szCs w:val="18"/>
              </w:rPr>
            </w:pPr>
            <w:r w:rsidRPr="00E90208">
              <w:rPr>
                <w:sz w:val="18"/>
                <w:szCs w:val="18"/>
              </w:rPr>
              <w:t>2.48</w:t>
            </w:r>
            <w:r w:rsidRPr="00E90208">
              <w:rPr>
                <w:sz w:val="18"/>
                <w:szCs w:val="18"/>
              </w:rPr>
              <w:br/>
              <w:t>4.97</w:t>
            </w:r>
            <w:r w:rsidRPr="00E90208">
              <w:rPr>
                <w:sz w:val="18"/>
                <w:szCs w:val="18"/>
              </w:rPr>
              <w:br/>
              <w:t>6.85</w:t>
            </w:r>
            <w:r w:rsidRPr="00E90208">
              <w:rPr>
                <w:sz w:val="18"/>
                <w:szCs w:val="18"/>
              </w:rPr>
              <w:br/>
              <w:t>4.89</w:t>
            </w:r>
          </w:p>
        </w:tc>
        <w:tc>
          <w:tcPr>
            <w:tcW w:w="1843" w:type="dxa"/>
          </w:tcPr>
          <w:p w14:paraId="396B5CDA" w14:textId="77777777" w:rsidR="003F1BC2" w:rsidRPr="00E90208" w:rsidRDefault="003F1BC2" w:rsidP="00353138">
            <w:pPr>
              <w:jc w:val="center"/>
              <w:rPr>
                <w:sz w:val="18"/>
                <w:szCs w:val="18"/>
              </w:rPr>
            </w:pPr>
            <w:r w:rsidRPr="00E90208">
              <w:rPr>
                <w:sz w:val="18"/>
                <w:szCs w:val="18"/>
              </w:rPr>
              <w:t>2.72</w:t>
            </w:r>
            <w:r w:rsidRPr="00E90208">
              <w:rPr>
                <w:sz w:val="18"/>
                <w:szCs w:val="18"/>
              </w:rPr>
              <w:br/>
              <w:t>5.41</w:t>
            </w:r>
            <w:r w:rsidRPr="00E90208">
              <w:rPr>
                <w:sz w:val="18"/>
                <w:szCs w:val="18"/>
              </w:rPr>
              <w:br/>
              <w:t>7.60</w:t>
            </w:r>
            <w:r w:rsidRPr="00E90208">
              <w:rPr>
                <w:sz w:val="18"/>
                <w:szCs w:val="18"/>
              </w:rPr>
              <w:br/>
              <w:t>5.89</w:t>
            </w:r>
          </w:p>
        </w:tc>
      </w:tr>
      <w:tr w:rsidR="003F1BC2" w:rsidRPr="004057AF" w14:paraId="46B27E74" w14:textId="77777777" w:rsidTr="00353138">
        <w:tc>
          <w:tcPr>
            <w:tcW w:w="1696" w:type="dxa"/>
          </w:tcPr>
          <w:p w14:paraId="3986CCB1" w14:textId="77777777" w:rsidR="003F1BC2" w:rsidRPr="00E90208" w:rsidRDefault="003F1BC2" w:rsidP="00353138">
            <w:pPr>
              <w:jc w:val="center"/>
              <w:rPr>
                <w:sz w:val="18"/>
                <w:szCs w:val="18"/>
              </w:rPr>
            </w:pPr>
            <w:r w:rsidRPr="00E90208">
              <w:rPr>
                <w:sz w:val="18"/>
                <w:szCs w:val="18"/>
              </w:rPr>
              <w:t>Tractor</w:t>
            </w:r>
          </w:p>
          <w:p w14:paraId="03676E6F"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32043A6B" w14:textId="77777777" w:rsidR="003F1BC2" w:rsidRPr="00E90208" w:rsidRDefault="003F1BC2" w:rsidP="00353138">
            <w:pPr>
              <w:jc w:val="center"/>
              <w:rPr>
                <w:sz w:val="18"/>
                <w:szCs w:val="18"/>
              </w:rPr>
            </w:pPr>
            <w:r w:rsidRPr="00E90208">
              <w:rPr>
                <w:sz w:val="18"/>
                <w:szCs w:val="18"/>
              </w:rPr>
              <w:t>3</w:t>
            </w:r>
          </w:p>
        </w:tc>
        <w:tc>
          <w:tcPr>
            <w:tcW w:w="1701" w:type="dxa"/>
          </w:tcPr>
          <w:p w14:paraId="6741E725"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664D7332" w14:textId="77777777" w:rsidR="003F1BC2" w:rsidRPr="00E90208" w:rsidRDefault="003F1BC2" w:rsidP="00353138">
            <w:pPr>
              <w:jc w:val="center"/>
              <w:rPr>
                <w:sz w:val="18"/>
                <w:szCs w:val="18"/>
              </w:rPr>
            </w:pPr>
            <w:r w:rsidRPr="00E90208">
              <w:rPr>
                <w:sz w:val="18"/>
                <w:szCs w:val="18"/>
              </w:rPr>
              <w:t>1.88</w:t>
            </w:r>
            <w:r w:rsidRPr="00E90208">
              <w:rPr>
                <w:sz w:val="18"/>
                <w:szCs w:val="18"/>
              </w:rPr>
              <w:br/>
              <w:t>3.47</w:t>
            </w:r>
            <w:r w:rsidRPr="00E90208">
              <w:rPr>
                <w:sz w:val="18"/>
                <w:szCs w:val="18"/>
              </w:rPr>
              <w:br/>
              <w:t>5.14</w:t>
            </w:r>
            <w:r w:rsidRPr="00E90208">
              <w:rPr>
                <w:sz w:val="18"/>
                <w:szCs w:val="18"/>
              </w:rPr>
              <w:br/>
              <w:t>3.81</w:t>
            </w:r>
          </w:p>
        </w:tc>
        <w:tc>
          <w:tcPr>
            <w:tcW w:w="1843" w:type="dxa"/>
          </w:tcPr>
          <w:p w14:paraId="44492F90" w14:textId="77777777" w:rsidR="003F1BC2" w:rsidRPr="00E90208" w:rsidRDefault="003F1BC2" w:rsidP="00353138">
            <w:pPr>
              <w:jc w:val="center"/>
              <w:rPr>
                <w:sz w:val="18"/>
                <w:szCs w:val="18"/>
              </w:rPr>
            </w:pPr>
            <w:r w:rsidRPr="00E90208">
              <w:rPr>
                <w:sz w:val="18"/>
                <w:szCs w:val="18"/>
              </w:rPr>
              <w:t>2.21</w:t>
            </w:r>
            <w:r w:rsidRPr="00E90208">
              <w:rPr>
                <w:sz w:val="18"/>
                <w:szCs w:val="18"/>
              </w:rPr>
              <w:br/>
              <w:t>4.20</w:t>
            </w:r>
            <w:r w:rsidRPr="00E90208">
              <w:rPr>
                <w:sz w:val="18"/>
                <w:szCs w:val="18"/>
              </w:rPr>
              <w:br/>
              <w:t>5.95</w:t>
            </w:r>
            <w:r w:rsidRPr="00E90208">
              <w:rPr>
                <w:sz w:val="18"/>
                <w:szCs w:val="18"/>
              </w:rPr>
              <w:br/>
              <w:t>4.56</w:t>
            </w:r>
          </w:p>
        </w:tc>
      </w:tr>
      <w:tr w:rsidR="003F1BC2" w:rsidRPr="004057AF" w14:paraId="6F01E743" w14:textId="77777777" w:rsidTr="00353138">
        <w:tc>
          <w:tcPr>
            <w:tcW w:w="1696" w:type="dxa"/>
          </w:tcPr>
          <w:p w14:paraId="48AA0B7F" w14:textId="77777777" w:rsidR="003F1BC2" w:rsidRPr="00E90208" w:rsidRDefault="003F1BC2" w:rsidP="00353138">
            <w:pPr>
              <w:jc w:val="center"/>
              <w:rPr>
                <w:sz w:val="18"/>
                <w:szCs w:val="18"/>
              </w:rPr>
            </w:pPr>
            <w:r w:rsidRPr="00E90208">
              <w:rPr>
                <w:sz w:val="18"/>
                <w:szCs w:val="18"/>
              </w:rPr>
              <w:t>Crowd Run</w:t>
            </w:r>
          </w:p>
          <w:p w14:paraId="3E87DB6E"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7CF9F20F" w14:textId="77777777" w:rsidR="003F1BC2" w:rsidRPr="00E90208" w:rsidRDefault="003F1BC2" w:rsidP="00353138">
            <w:pPr>
              <w:jc w:val="center"/>
              <w:rPr>
                <w:sz w:val="18"/>
                <w:szCs w:val="18"/>
              </w:rPr>
            </w:pPr>
            <w:r w:rsidRPr="00E90208">
              <w:rPr>
                <w:sz w:val="18"/>
                <w:szCs w:val="18"/>
              </w:rPr>
              <w:t>3</w:t>
            </w:r>
          </w:p>
        </w:tc>
        <w:tc>
          <w:tcPr>
            <w:tcW w:w="1701" w:type="dxa"/>
          </w:tcPr>
          <w:p w14:paraId="1BC82742"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6896C18D" w14:textId="77777777" w:rsidR="003F1BC2" w:rsidRPr="00E90208" w:rsidRDefault="003F1BC2" w:rsidP="00353138">
            <w:pPr>
              <w:jc w:val="center"/>
              <w:rPr>
                <w:sz w:val="18"/>
                <w:szCs w:val="18"/>
              </w:rPr>
            </w:pPr>
            <w:r w:rsidRPr="00E90208">
              <w:rPr>
                <w:sz w:val="18"/>
                <w:szCs w:val="18"/>
              </w:rPr>
              <w:t>0.70</w:t>
            </w:r>
            <w:r w:rsidRPr="00E90208">
              <w:rPr>
                <w:sz w:val="18"/>
                <w:szCs w:val="18"/>
              </w:rPr>
              <w:br/>
              <w:t>1.39</w:t>
            </w:r>
            <w:r w:rsidRPr="00E90208">
              <w:rPr>
                <w:sz w:val="18"/>
                <w:szCs w:val="18"/>
              </w:rPr>
              <w:br/>
              <w:t>1.73</w:t>
            </w:r>
            <w:r w:rsidRPr="00E90208">
              <w:rPr>
                <w:sz w:val="18"/>
                <w:szCs w:val="18"/>
              </w:rPr>
              <w:br/>
              <w:t>1.39</w:t>
            </w:r>
          </w:p>
        </w:tc>
        <w:tc>
          <w:tcPr>
            <w:tcW w:w="1843" w:type="dxa"/>
          </w:tcPr>
          <w:p w14:paraId="7A8C2F5C" w14:textId="77777777" w:rsidR="003F1BC2" w:rsidRPr="00E90208" w:rsidRDefault="003F1BC2" w:rsidP="00353138">
            <w:pPr>
              <w:jc w:val="center"/>
              <w:rPr>
                <w:sz w:val="18"/>
                <w:szCs w:val="18"/>
              </w:rPr>
            </w:pPr>
            <w:r w:rsidRPr="00E90208">
              <w:rPr>
                <w:sz w:val="18"/>
                <w:szCs w:val="18"/>
              </w:rPr>
              <w:t>0.75</w:t>
            </w:r>
            <w:r w:rsidRPr="00E90208">
              <w:rPr>
                <w:sz w:val="18"/>
                <w:szCs w:val="18"/>
              </w:rPr>
              <w:br/>
              <w:t>1.40</w:t>
            </w:r>
            <w:r w:rsidRPr="00E90208">
              <w:rPr>
                <w:sz w:val="18"/>
                <w:szCs w:val="18"/>
              </w:rPr>
              <w:br/>
              <w:t>1.90</w:t>
            </w:r>
            <w:r w:rsidRPr="00E90208">
              <w:rPr>
                <w:sz w:val="18"/>
                <w:szCs w:val="18"/>
              </w:rPr>
              <w:br/>
              <w:t>2.19</w:t>
            </w:r>
          </w:p>
        </w:tc>
      </w:tr>
      <w:tr w:rsidR="003F1BC2" w:rsidRPr="004057AF" w14:paraId="5E5994AC" w14:textId="77777777" w:rsidTr="00353138">
        <w:tc>
          <w:tcPr>
            <w:tcW w:w="1696" w:type="dxa"/>
          </w:tcPr>
          <w:p w14:paraId="3711E582" w14:textId="77777777" w:rsidR="003F1BC2" w:rsidRPr="00E90208" w:rsidRDefault="003F1BC2" w:rsidP="00353138">
            <w:pPr>
              <w:jc w:val="center"/>
              <w:rPr>
                <w:sz w:val="18"/>
                <w:szCs w:val="18"/>
              </w:rPr>
            </w:pPr>
            <w:r w:rsidRPr="00E90208">
              <w:rPr>
                <w:sz w:val="18"/>
                <w:szCs w:val="18"/>
              </w:rPr>
              <w:t>Ducks Take Off</w:t>
            </w:r>
          </w:p>
          <w:p w14:paraId="449E82EB"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10115148" w14:textId="77777777" w:rsidR="003F1BC2" w:rsidRPr="00E90208" w:rsidRDefault="003F1BC2" w:rsidP="00353138">
            <w:pPr>
              <w:jc w:val="center"/>
              <w:rPr>
                <w:sz w:val="18"/>
                <w:szCs w:val="18"/>
              </w:rPr>
            </w:pPr>
            <w:r w:rsidRPr="00E90208">
              <w:rPr>
                <w:sz w:val="18"/>
                <w:szCs w:val="18"/>
              </w:rPr>
              <w:t>3</w:t>
            </w:r>
          </w:p>
        </w:tc>
        <w:tc>
          <w:tcPr>
            <w:tcW w:w="1701" w:type="dxa"/>
          </w:tcPr>
          <w:p w14:paraId="0367FDD1"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780F96A" w14:textId="77777777" w:rsidR="003F1BC2" w:rsidRPr="00E90208" w:rsidRDefault="003F1BC2" w:rsidP="00353138">
            <w:pPr>
              <w:jc w:val="center"/>
              <w:rPr>
                <w:sz w:val="18"/>
                <w:szCs w:val="18"/>
              </w:rPr>
            </w:pPr>
            <w:r w:rsidRPr="00E90208">
              <w:rPr>
                <w:sz w:val="18"/>
                <w:szCs w:val="18"/>
              </w:rPr>
              <w:t>0.91</w:t>
            </w:r>
            <w:r w:rsidRPr="00E90208">
              <w:rPr>
                <w:sz w:val="18"/>
                <w:szCs w:val="18"/>
              </w:rPr>
              <w:br/>
              <w:t>1.92</w:t>
            </w:r>
            <w:r w:rsidRPr="00E90208">
              <w:rPr>
                <w:sz w:val="18"/>
                <w:szCs w:val="18"/>
              </w:rPr>
              <w:br/>
              <w:t>2.28</w:t>
            </w:r>
            <w:r w:rsidRPr="00E90208">
              <w:rPr>
                <w:sz w:val="18"/>
                <w:szCs w:val="18"/>
              </w:rPr>
              <w:br/>
              <w:t>1.87</w:t>
            </w:r>
          </w:p>
        </w:tc>
        <w:tc>
          <w:tcPr>
            <w:tcW w:w="1843" w:type="dxa"/>
          </w:tcPr>
          <w:p w14:paraId="39ED4414" w14:textId="77777777" w:rsidR="003F1BC2" w:rsidRPr="00E90208" w:rsidRDefault="003F1BC2" w:rsidP="00353138">
            <w:pPr>
              <w:jc w:val="center"/>
              <w:rPr>
                <w:sz w:val="18"/>
                <w:szCs w:val="18"/>
              </w:rPr>
            </w:pPr>
            <w:r w:rsidRPr="00E90208">
              <w:rPr>
                <w:sz w:val="18"/>
                <w:szCs w:val="18"/>
              </w:rPr>
              <w:t>1.10</w:t>
            </w:r>
            <w:r w:rsidRPr="00E90208">
              <w:rPr>
                <w:sz w:val="18"/>
                <w:szCs w:val="18"/>
              </w:rPr>
              <w:br/>
              <w:t>2.05</w:t>
            </w:r>
            <w:r w:rsidRPr="00E90208">
              <w:rPr>
                <w:sz w:val="18"/>
                <w:szCs w:val="18"/>
              </w:rPr>
              <w:br/>
              <w:t>2.88</w:t>
            </w:r>
            <w:r w:rsidRPr="00E90208">
              <w:rPr>
                <w:sz w:val="18"/>
                <w:szCs w:val="18"/>
              </w:rPr>
              <w:br/>
              <w:t>2.08</w:t>
            </w:r>
          </w:p>
        </w:tc>
      </w:tr>
      <w:tr w:rsidR="003F1BC2" w:rsidRPr="004057AF" w14:paraId="3AF56B24" w14:textId="77777777" w:rsidTr="00353138">
        <w:tc>
          <w:tcPr>
            <w:tcW w:w="1696" w:type="dxa"/>
          </w:tcPr>
          <w:p w14:paraId="2DA9696C" w14:textId="77777777" w:rsidR="003F1BC2" w:rsidRPr="00E90208" w:rsidRDefault="003F1BC2" w:rsidP="00353138">
            <w:pPr>
              <w:jc w:val="center"/>
              <w:rPr>
                <w:sz w:val="18"/>
                <w:szCs w:val="18"/>
              </w:rPr>
            </w:pPr>
            <w:r w:rsidRPr="00E90208">
              <w:rPr>
                <w:sz w:val="18"/>
                <w:szCs w:val="18"/>
              </w:rPr>
              <w:t>In To Tree</w:t>
            </w:r>
          </w:p>
          <w:p w14:paraId="573E0D07"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0286B99C" w14:textId="77777777" w:rsidR="003F1BC2" w:rsidRPr="00E90208" w:rsidRDefault="003F1BC2" w:rsidP="00353138">
            <w:pPr>
              <w:jc w:val="center"/>
              <w:rPr>
                <w:sz w:val="18"/>
                <w:szCs w:val="18"/>
              </w:rPr>
            </w:pPr>
            <w:r w:rsidRPr="00E90208">
              <w:rPr>
                <w:sz w:val="18"/>
                <w:szCs w:val="18"/>
              </w:rPr>
              <w:t>3</w:t>
            </w:r>
          </w:p>
        </w:tc>
        <w:tc>
          <w:tcPr>
            <w:tcW w:w="1701" w:type="dxa"/>
          </w:tcPr>
          <w:p w14:paraId="058B570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D95D08E" w14:textId="77777777" w:rsidR="003F1BC2" w:rsidRPr="00E90208" w:rsidRDefault="003F1BC2" w:rsidP="00353138">
            <w:pPr>
              <w:jc w:val="center"/>
              <w:rPr>
                <w:sz w:val="18"/>
                <w:szCs w:val="18"/>
              </w:rPr>
            </w:pPr>
            <w:r w:rsidRPr="00E90208">
              <w:rPr>
                <w:sz w:val="18"/>
                <w:szCs w:val="18"/>
              </w:rPr>
              <w:t>0.50</w:t>
            </w:r>
            <w:r w:rsidRPr="00E90208">
              <w:rPr>
                <w:sz w:val="18"/>
                <w:szCs w:val="18"/>
              </w:rPr>
              <w:br/>
              <w:t>1.00</w:t>
            </w:r>
            <w:r w:rsidRPr="00E90208">
              <w:rPr>
                <w:sz w:val="18"/>
                <w:szCs w:val="18"/>
              </w:rPr>
              <w:br/>
              <w:t>1.40</w:t>
            </w:r>
            <w:r w:rsidRPr="00E90208">
              <w:rPr>
                <w:sz w:val="18"/>
                <w:szCs w:val="18"/>
              </w:rPr>
              <w:br/>
              <w:t>0.95</w:t>
            </w:r>
          </w:p>
        </w:tc>
        <w:tc>
          <w:tcPr>
            <w:tcW w:w="1843" w:type="dxa"/>
          </w:tcPr>
          <w:p w14:paraId="076EA67B" w14:textId="77777777" w:rsidR="003F1BC2" w:rsidRPr="00E90208" w:rsidRDefault="003F1BC2" w:rsidP="00353138">
            <w:pPr>
              <w:jc w:val="center"/>
              <w:rPr>
                <w:sz w:val="18"/>
                <w:szCs w:val="18"/>
              </w:rPr>
            </w:pPr>
            <w:r w:rsidRPr="00E90208">
              <w:rPr>
                <w:sz w:val="18"/>
                <w:szCs w:val="18"/>
              </w:rPr>
              <w:t>0.60</w:t>
            </w:r>
            <w:r w:rsidRPr="00E90208">
              <w:rPr>
                <w:sz w:val="18"/>
                <w:szCs w:val="18"/>
              </w:rPr>
              <w:br/>
              <w:t>0.64</w:t>
            </w:r>
            <w:r w:rsidRPr="00E90208">
              <w:rPr>
                <w:sz w:val="18"/>
                <w:szCs w:val="18"/>
              </w:rPr>
              <w:br/>
              <w:t>1.56</w:t>
            </w:r>
            <w:r w:rsidRPr="00E90208">
              <w:rPr>
                <w:sz w:val="18"/>
                <w:szCs w:val="18"/>
              </w:rPr>
              <w:br/>
              <w:t>1.18</w:t>
            </w:r>
          </w:p>
        </w:tc>
      </w:tr>
    </w:tbl>
    <w:p w14:paraId="741C0F3A" w14:textId="77777777" w:rsidR="003F1BC2" w:rsidRPr="00E90208" w:rsidRDefault="003F1BC2" w:rsidP="003F1BC2"/>
    <w:tbl>
      <w:tblPr>
        <w:tblStyle w:val="TableGrid"/>
        <w:tblW w:w="8784" w:type="dxa"/>
        <w:tblLayout w:type="fixed"/>
        <w:tblLook w:val="04A0" w:firstRow="1" w:lastRow="0" w:firstColumn="1" w:lastColumn="0" w:noHBand="0" w:noVBand="1"/>
      </w:tblPr>
      <w:tblGrid>
        <w:gridCol w:w="1696"/>
        <w:gridCol w:w="1701"/>
        <w:gridCol w:w="1701"/>
        <w:gridCol w:w="1843"/>
        <w:gridCol w:w="1843"/>
      </w:tblGrid>
      <w:tr w:rsidR="003F1BC2" w:rsidRPr="004057AF" w14:paraId="201AB023" w14:textId="77777777" w:rsidTr="00353138">
        <w:tc>
          <w:tcPr>
            <w:tcW w:w="1696" w:type="dxa"/>
            <w:shd w:val="clear" w:color="auto" w:fill="EEECE1" w:themeFill="background2"/>
          </w:tcPr>
          <w:p w14:paraId="73812B63" w14:textId="77777777" w:rsidR="003F1BC2" w:rsidRPr="00E90208" w:rsidRDefault="003F1BC2" w:rsidP="00353138">
            <w:pPr>
              <w:jc w:val="center"/>
              <w:rPr>
                <w:b/>
                <w:sz w:val="20"/>
                <w:szCs w:val="20"/>
              </w:rPr>
            </w:pPr>
            <w:r w:rsidRPr="00E90208">
              <w:rPr>
                <w:b/>
                <w:sz w:val="20"/>
                <w:szCs w:val="20"/>
              </w:rPr>
              <w:lastRenderedPageBreak/>
              <w:t>Filename and resolution</w:t>
            </w:r>
          </w:p>
        </w:tc>
        <w:tc>
          <w:tcPr>
            <w:tcW w:w="1701" w:type="dxa"/>
            <w:shd w:val="clear" w:color="auto" w:fill="EEECE1" w:themeFill="background2"/>
          </w:tcPr>
          <w:p w14:paraId="3D6A76F7" w14:textId="77777777" w:rsidR="003F1BC2" w:rsidRPr="00E90208" w:rsidRDefault="003F1BC2" w:rsidP="00353138">
            <w:pPr>
              <w:jc w:val="center"/>
              <w:rPr>
                <w:b/>
                <w:sz w:val="20"/>
                <w:szCs w:val="20"/>
              </w:rPr>
            </w:pPr>
            <w:r w:rsidRPr="00E90208">
              <w:rPr>
                <w:b/>
                <w:sz w:val="20"/>
                <w:szCs w:val="20"/>
              </w:rPr>
              <w:t>Assigned VCPUs</w:t>
            </w:r>
          </w:p>
        </w:tc>
        <w:tc>
          <w:tcPr>
            <w:tcW w:w="1701" w:type="dxa"/>
            <w:shd w:val="clear" w:color="auto" w:fill="EEECE1" w:themeFill="background2"/>
          </w:tcPr>
          <w:p w14:paraId="3862C144" w14:textId="77777777" w:rsidR="003F1BC2" w:rsidRPr="00E90208" w:rsidRDefault="003F1BC2" w:rsidP="00353138">
            <w:pPr>
              <w:jc w:val="center"/>
              <w:rPr>
                <w:b/>
                <w:sz w:val="20"/>
                <w:szCs w:val="20"/>
              </w:rPr>
            </w:pPr>
            <w:r w:rsidRPr="00E90208">
              <w:rPr>
                <w:b/>
                <w:sz w:val="20"/>
                <w:szCs w:val="20"/>
              </w:rPr>
              <w:t>TOTAL CONCURRENT SESSIONS</w:t>
            </w:r>
          </w:p>
        </w:tc>
        <w:tc>
          <w:tcPr>
            <w:tcW w:w="1843" w:type="dxa"/>
            <w:shd w:val="clear" w:color="auto" w:fill="EEECE1" w:themeFill="background2"/>
          </w:tcPr>
          <w:p w14:paraId="3F9D17E2" w14:textId="77777777" w:rsidR="003F1BC2" w:rsidRPr="00E90208" w:rsidRDefault="003F1BC2" w:rsidP="00353138">
            <w:pPr>
              <w:jc w:val="center"/>
              <w:rPr>
                <w:b/>
                <w:sz w:val="20"/>
                <w:szCs w:val="20"/>
              </w:rPr>
            </w:pPr>
            <w:r w:rsidRPr="00E90208">
              <w:rPr>
                <w:b/>
                <w:sz w:val="20"/>
                <w:szCs w:val="20"/>
              </w:rPr>
              <w:t>Total FPS</w:t>
            </w:r>
          </w:p>
          <w:p w14:paraId="08AA0C33" w14:textId="77777777" w:rsidR="003F1BC2" w:rsidRPr="00E90208" w:rsidRDefault="003F1BC2" w:rsidP="00353138">
            <w:pPr>
              <w:jc w:val="center"/>
              <w:rPr>
                <w:b/>
                <w:sz w:val="20"/>
                <w:szCs w:val="20"/>
              </w:rPr>
            </w:pPr>
            <w:r w:rsidRPr="00E90208">
              <w:rPr>
                <w:b/>
                <w:sz w:val="20"/>
                <w:szCs w:val="20"/>
              </w:rPr>
              <w:t>(CPU only)</w:t>
            </w:r>
          </w:p>
        </w:tc>
        <w:tc>
          <w:tcPr>
            <w:tcW w:w="1843" w:type="dxa"/>
            <w:shd w:val="clear" w:color="auto" w:fill="EEECE1" w:themeFill="background2"/>
          </w:tcPr>
          <w:p w14:paraId="7EA2C4DC" w14:textId="77777777" w:rsidR="003F1BC2" w:rsidRPr="00E90208" w:rsidRDefault="003F1BC2" w:rsidP="00353138">
            <w:pPr>
              <w:jc w:val="center"/>
              <w:rPr>
                <w:b/>
                <w:sz w:val="20"/>
                <w:szCs w:val="20"/>
              </w:rPr>
            </w:pPr>
            <w:r w:rsidRPr="00E90208">
              <w:rPr>
                <w:b/>
                <w:sz w:val="20"/>
                <w:szCs w:val="20"/>
              </w:rPr>
              <w:t>Total FPS</w:t>
            </w:r>
          </w:p>
          <w:p w14:paraId="45671EF0" w14:textId="77777777" w:rsidR="003F1BC2" w:rsidRPr="00E90208" w:rsidRDefault="003F1BC2" w:rsidP="00353138">
            <w:pPr>
              <w:jc w:val="center"/>
              <w:rPr>
                <w:b/>
                <w:sz w:val="20"/>
                <w:szCs w:val="20"/>
              </w:rPr>
            </w:pPr>
            <w:r w:rsidRPr="00E90208">
              <w:rPr>
                <w:b/>
                <w:sz w:val="20"/>
                <w:szCs w:val="20"/>
              </w:rPr>
              <w:t>(CPU and GPU)</w:t>
            </w:r>
          </w:p>
        </w:tc>
      </w:tr>
      <w:tr w:rsidR="003F1BC2" w:rsidRPr="004057AF" w14:paraId="637A350D" w14:textId="77777777" w:rsidTr="00353138">
        <w:tc>
          <w:tcPr>
            <w:tcW w:w="1696" w:type="dxa"/>
          </w:tcPr>
          <w:p w14:paraId="3AE3E51D" w14:textId="77777777" w:rsidR="003F1BC2" w:rsidRPr="00E90208" w:rsidRDefault="003F1BC2" w:rsidP="00353138">
            <w:pPr>
              <w:jc w:val="center"/>
              <w:rPr>
                <w:sz w:val="18"/>
                <w:szCs w:val="18"/>
              </w:rPr>
            </w:pPr>
            <w:r w:rsidRPr="00E90208">
              <w:rPr>
                <w:sz w:val="18"/>
                <w:szCs w:val="18"/>
              </w:rPr>
              <w:t>Old Town Cross</w:t>
            </w:r>
          </w:p>
          <w:p w14:paraId="53D95E6E"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55087415" w14:textId="77777777" w:rsidR="003F1BC2" w:rsidRPr="00E90208" w:rsidRDefault="003F1BC2" w:rsidP="00353138">
            <w:pPr>
              <w:jc w:val="center"/>
              <w:rPr>
                <w:sz w:val="18"/>
                <w:szCs w:val="18"/>
              </w:rPr>
            </w:pPr>
            <w:r w:rsidRPr="00E90208">
              <w:rPr>
                <w:sz w:val="18"/>
                <w:szCs w:val="18"/>
              </w:rPr>
              <w:t>4</w:t>
            </w:r>
          </w:p>
        </w:tc>
        <w:tc>
          <w:tcPr>
            <w:tcW w:w="1701" w:type="dxa"/>
          </w:tcPr>
          <w:p w14:paraId="405A2677"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5D827F17" w14:textId="77777777" w:rsidR="003F1BC2" w:rsidRPr="00E90208" w:rsidRDefault="003F1BC2" w:rsidP="00353138">
            <w:pPr>
              <w:jc w:val="center"/>
              <w:rPr>
                <w:sz w:val="18"/>
                <w:szCs w:val="18"/>
              </w:rPr>
            </w:pPr>
            <w:r w:rsidRPr="00E90208">
              <w:rPr>
                <w:sz w:val="18"/>
                <w:szCs w:val="18"/>
              </w:rPr>
              <w:t>1.14</w:t>
            </w:r>
            <w:r w:rsidRPr="00E90208">
              <w:rPr>
                <w:sz w:val="18"/>
                <w:szCs w:val="18"/>
              </w:rPr>
              <w:br/>
              <w:t>2.24</w:t>
            </w:r>
            <w:r w:rsidRPr="00E90208">
              <w:rPr>
                <w:sz w:val="18"/>
                <w:szCs w:val="18"/>
              </w:rPr>
              <w:br/>
              <w:t>3.12</w:t>
            </w:r>
            <w:r w:rsidRPr="00E90208">
              <w:rPr>
                <w:sz w:val="18"/>
                <w:szCs w:val="18"/>
              </w:rPr>
              <w:br/>
              <w:t>3.04</w:t>
            </w:r>
          </w:p>
        </w:tc>
        <w:tc>
          <w:tcPr>
            <w:tcW w:w="1843" w:type="dxa"/>
          </w:tcPr>
          <w:p w14:paraId="725289B7" w14:textId="77777777" w:rsidR="003F1BC2" w:rsidRPr="00E90208" w:rsidRDefault="003F1BC2" w:rsidP="00353138">
            <w:pPr>
              <w:jc w:val="center"/>
              <w:rPr>
                <w:sz w:val="18"/>
                <w:szCs w:val="18"/>
              </w:rPr>
            </w:pPr>
            <w:r w:rsidRPr="00E90208">
              <w:rPr>
                <w:sz w:val="18"/>
                <w:szCs w:val="18"/>
              </w:rPr>
              <w:t>1.23</w:t>
            </w:r>
            <w:r w:rsidRPr="00E90208">
              <w:rPr>
                <w:sz w:val="18"/>
                <w:szCs w:val="18"/>
              </w:rPr>
              <w:br/>
              <w:t>2.35</w:t>
            </w:r>
            <w:r w:rsidRPr="00E90208">
              <w:rPr>
                <w:sz w:val="18"/>
                <w:szCs w:val="18"/>
              </w:rPr>
              <w:br/>
              <w:t>3.20</w:t>
            </w:r>
            <w:r w:rsidRPr="00E90208">
              <w:rPr>
                <w:sz w:val="18"/>
                <w:szCs w:val="18"/>
              </w:rPr>
              <w:br/>
              <w:t>3.73</w:t>
            </w:r>
          </w:p>
        </w:tc>
      </w:tr>
      <w:tr w:rsidR="003F1BC2" w:rsidRPr="004057AF" w14:paraId="488CA74D" w14:textId="77777777" w:rsidTr="00353138">
        <w:tc>
          <w:tcPr>
            <w:tcW w:w="1696" w:type="dxa"/>
          </w:tcPr>
          <w:p w14:paraId="6252326D" w14:textId="77777777" w:rsidR="003F1BC2" w:rsidRPr="00E90208" w:rsidRDefault="003F1BC2" w:rsidP="00353138">
            <w:pPr>
              <w:jc w:val="center"/>
              <w:rPr>
                <w:sz w:val="18"/>
                <w:szCs w:val="18"/>
              </w:rPr>
            </w:pPr>
            <w:r w:rsidRPr="00E90208">
              <w:rPr>
                <w:sz w:val="18"/>
                <w:szCs w:val="18"/>
              </w:rPr>
              <w:t>Pedestrian</w:t>
            </w:r>
          </w:p>
          <w:p w14:paraId="06655F5C"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7A080524" w14:textId="77777777" w:rsidR="003F1BC2" w:rsidRPr="00E90208" w:rsidRDefault="003F1BC2" w:rsidP="00353138">
            <w:pPr>
              <w:jc w:val="center"/>
              <w:rPr>
                <w:sz w:val="18"/>
                <w:szCs w:val="18"/>
              </w:rPr>
            </w:pPr>
            <w:r w:rsidRPr="00E90208">
              <w:rPr>
                <w:sz w:val="18"/>
                <w:szCs w:val="18"/>
              </w:rPr>
              <w:t>4</w:t>
            </w:r>
          </w:p>
        </w:tc>
        <w:tc>
          <w:tcPr>
            <w:tcW w:w="1701" w:type="dxa"/>
          </w:tcPr>
          <w:p w14:paraId="20BA232D"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1FE43ACF" w14:textId="77777777" w:rsidR="003F1BC2" w:rsidRPr="00E90208" w:rsidRDefault="003F1BC2" w:rsidP="00353138">
            <w:pPr>
              <w:jc w:val="center"/>
              <w:rPr>
                <w:sz w:val="18"/>
                <w:szCs w:val="18"/>
              </w:rPr>
            </w:pPr>
            <w:r w:rsidRPr="00E90208">
              <w:rPr>
                <w:sz w:val="18"/>
                <w:szCs w:val="18"/>
              </w:rPr>
              <w:t>2.19</w:t>
            </w:r>
            <w:r w:rsidRPr="00E90208">
              <w:rPr>
                <w:sz w:val="18"/>
                <w:szCs w:val="18"/>
              </w:rPr>
              <w:br/>
              <w:t>4.01</w:t>
            </w:r>
            <w:r w:rsidRPr="00E90208">
              <w:rPr>
                <w:sz w:val="18"/>
                <w:szCs w:val="18"/>
              </w:rPr>
              <w:br/>
              <w:t>5.89</w:t>
            </w:r>
            <w:r w:rsidRPr="00E90208">
              <w:rPr>
                <w:sz w:val="18"/>
                <w:szCs w:val="18"/>
              </w:rPr>
              <w:br/>
              <w:t>6.78</w:t>
            </w:r>
          </w:p>
        </w:tc>
        <w:tc>
          <w:tcPr>
            <w:tcW w:w="1843" w:type="dxa"/>
          </w:tcPr>
          <w:p w14:paraId="11B0D94A" w14:textId="77777777" w:rsidR="003F1BC2" w:rsidRPr="00E90208" w:rsidRDefault="003F1BC2" w:rsidP="00353138">
            <w:pPr>
              <w:jc w:val="center"/>
              <w:rPr>
                <w:sz w:val="18"/>
                <w:szCs w:val="18"/>
              </w:rPr>
            </w:pPr>
            <w:r w:rsidRPr="00E90208">
              <w:rPr>
                <w:sz w:val="18"/>
                <w:szCs w:val="18"/>
              </w:rPr>
              <w:t>2.57</w:t>
            </w:r>
            <w:r w:rsidRPr="00E90208">
              <w:rPr>
                <w:sz w:val="18"/>
                <w:szCs w:val="18"/>
              </w:rPr>
              <w:br/>
              <w:t>4.81</w:t>
            </w:r>
            <w:r w:rsidRPr="00E90208">
              <w:rPr>
                <w:sz w:val="18"/>
                <w:szCs w:val="18"/>
              </w:rPr>
              <w:br/>
              <w:t>6.15</w:t>
            </w:r>
            <w:r w:rsidRPr="00E90208">
              <w:rPr>
                <w:sz w:val="18"/>
                <w:szCs w:val="18"/>
              </w:rPr>
              <w:br/>
              <w:t>7.92</w:t>
            </w:r>
          </w:p>
        </w:tc>
      </w:tr>
      <w:tr w:rsidR="003F1BC2" w:rsidRPr="004057AF" w14:paraId="37BCDE48" w14:textId="77777777" w:rsidTr="00353138">
        <w:tc>
          <w:tcPr>
            <w:tcW w:w="1696" w:type="dxa"/>
          </w:tcPr>
          <w:p w14:paraId="56FB1062" w14:textId="77777777" w:rsidR="003F1BC2" w:rsidRPr="00E90208" w:rsidRDefault="003F1BC2" w:rsidP="00353138">
            <w:pPr>
              <w:jc w:val="center"/>
              <w:rPr>
                <w:sz w:val="18"/>
                <w:szCs w:val="18"/>
              </w:rPr>
            </w:pPr>
            <w:r w:rsidRPr="00E90208">
              <w:rPr>
                <w:sz w:val="18"/>
                <w:szCs w:val="18"/>
              </w:rPr>
              <w:t>Rush Hour</w:t>
            </w:r>
          </w:p>
          <w:p w14:paraId="78B07084"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23D96DE4" w14:textId="77777777" w:rsidR="003F1BC2" w:rsidRPr="00E90208" w:rsidRDefault="003F1BC2" w:rsidP="00353138">
            <w:pPr>
              <w:jc w:val="center"/>
              <w:rPr>
                <w:sz w:val="18"/>
                <w:szCs w:val="18"/>
              </w:rPr>
            </w:pPr>
            <w:r w:rsidRPr="00E90208">
              <w:rPr>
                <w:sz w:val="18"/>
                <w:szCs w:val="18"/>
              </w:rPr>
              <w:t>4</w:t>
            </w:r>
          </w:p>
        </w:tc>
        <w:tc>
          <w:tcPr>
            <w:tcW w:w="1701" w:type="dxa"/>
          </w:tcPr>
          <w:p w14:paraId="67599A12"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737880FF" w14:textId="77777777" w:rsidR="003F1BC2" w:rsidRPr="00E90208" w:rsidRDefault="003F1BC2" w:rsidP="00353138">
            <w:pPr>
              <w:jc w:val="center"/>
              <w:rPr>
                <w:sz w:val="18"/>
                <w:szCs w:val="18"/>
              </w:rPr>
            </w:pPr>
            <w:r w:rsidRPr="00E90208">
              <w:rPr>
                <w:sz w:val="18"/>
                <w:szCs w:val="18"/>
              </w:rPr>
              <w:t>2.48</w:t>
            </w:r>
            <w:r w:rsidRPr="00E90208">
              <w:rPr>
                <w:sz w:val="18"/>
                <w:szCs w:val="18"/>
              </w:rPr>
              <w:br/>
              <w:t>4.97</w:t>
            </w:r>
            <w:r w:rsidRPr="00E90208">
              <w:rPr>
                <w:sz w:val="18"/>
                <w:szCs w:val="18"/>
              </w:rPr>
              <w:br/>
              <w:t>6.85</w:t>
            </w:r>
            <w:r w:rsidRPr="00E90208">
              <w:rPr>
                <w:sz w:val="18"/>
                <w:szCs w:val="18"/>
              </w:rPr>
              <w:br/>
              <w:t>7.76</w:t>
            </w:r>
          </w:p>
        </w:tc>
        <w:tc>
          <w:tcPr>
            <w:tcW w:w="1843" w:type="dxa"/>
          </w:tcPr>
          <w:p w14:paraId="70F9BC62" w14:textId="77777777" w:rsidR="003F1BC2" w:rsidRPr="00E90208" w:rsidRDefault="003F1BC2" w:rsidP="00353138">
            <w:pPr>
              <w:jc w:val="center"/>
              <w:rPr>
                <w:sz w:val="18"/>
                <w:szCs w:val="18"/>
              </w:rPr>
            </w:pPr>
            <w:r w:rsidRPr="00E90208">
              <w:rPr>
                <w:sz w:val="18"/>
                <w:szCs w:val="18"/>
              </w:rPr>
              <w:t>2.72</w:t>
            </w:r>
            <w:r w:rsidRPr="00E90208">
              <w:rPr>
                <w:sz w:val="18"/>
                <w:szCs w:val="18"/>
              </w:rPr>
              <w:br/>
              <w:t>5.41</w:t>
            </w:r>
            <w:r w:rsidRPr="00E90208">
              <w:rPr>
                <w:sz w:val="18"/>
                <w:szCs w:val="18"/>
              </w:rPr>
              <w:br/>
              <w:t>7.60</w:t>
            </w:r>
            <w:r w:rsidRPr="00E90208">
              <w:rPr>
                <w:sz w:val="18"/>
                <w:szCs w:val="18"/>
              </w:rPr>
              <w:br/>
              <w:t>9.09</w:t>
            </w:r>
          </w:p>
        </w:tc>
      </w:tr>
      <w:tr w:rsidR="003F1BC2" w:rsidRPr="004057AF" w14:paraId="181A03C2" w14:textId="77777777" w:rsidTr="00353138">
        <w:tc>
          <w:tcPr>
            <w:tcW w:w="1696" w:type="dxa"/>
          </w:tcPr>
          <w:p w14:paraId="63A85289" w14:textId="77777777" w:rsidR="003F1BC2" w:rsidRPr="00E90208" w:rsidRDefault="003F1BC2" w:rsidP="00353138">
            <w:pPr>
              <w:jc w:val="center"/>
              <w:rPr>
                <w:sz w:val="18"/>
                <w:szCs w:val="18"/>
              </w:rPr>
            </w:pPr>
            <w:r w:rsidRPr="00E90208">
              <w:rPr>
                <w:sz w:val="18"/>
                <w:szCs w:val="18"/>
              </w:rPr>
              <w:t>Tractor</w:t>
            </w:r>
          </w:p>
          <w:p w14:paraId="4B733E91" w14:textId="77777777" w:rsidR="003F1BC2" w:rsidRPr="00E90208" w:rsidRDefault="003F1BC2" w:rsidP="00353138">
            <w:pPr>
              <w:jc w:val="center"/>
              <w:rPr>
                <w:sz w:val="18"/>
                <w:szCs w:val="18"/>
              </w:rPr>
            </w:pPr>
            <w:r w:rsidRPr="00E90208">
              <w:rPr>
                <w:sz w:val="18"/>
                <w:szCs w:val="18"/>
              </w:rPr>
              <w:t>FullHD</w:t>
            </w:r>
            <w:r w:rsidRPr="00E90208">
              <w:rPr>
                <w:sz w:val="18"/>
                <w:szCs w:val="18"/>
              </w:rPr>
              <w:br/>
              <w:t>(1920 x 1080)</w:t>
            </w:r>
          </w:p>
        </w:tc>
        <w:tc>
          <w:tcPr>
            <w:tcW w:w="1701" w:type="dxa"/>
          </w:tcPr>
          <w:p w14:paraId="1F3410A0" w14:textId="77777777" w:rsidR="003F1BC2" w:rsidRPr="00E90208" w:rsidRDefault="003F1BC2" w:rsidP="00353138">
            <w:pPr>
              <w:jc w:val="center"/>
              <w:rPr>
                <w:sz w:val="18"/>
                <w:szCs w:val="18"/>
              </w:rPr>
            </w:pPr>
            <w:r w:rsidRPr="00E90208">
              <w:rPr>
                <w:sz w:val="18"/>
                <w:szCs w:val="18"/>
              </w:rPr>
              <w:t>4</w:t>
            </w:r>
          </w:p>
        </w:tc>
        <w:tc>
          <w:tcPr>
            <w:tcW w:w="1701" w:type="dxa"/>
          </w:tcPr>
          <w:p w14:paraId="2B6E9CB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D7E38F2" w14:textId="77777777" w:rsidR="003F1BC2" w:rsidRPr="00E90208" w:rsidRDefault="003F1BC2" w:rsidP="00353138">
            <w:pPr>
              <w:jc w:val="center"/>
              <w:rPr>
                <w:sz w:val="18"/>
                <w:szCs w:val="18"/>
              </w:rPr>
            </w:pPr>
            <w:r w:rsidRPr="00E90208">
              <w:rPr>
                <w:sz w:val="18"/>
                <w:szCs w:val="18"/>
              </w:rPr>
              <w:t>1.88</w:t>
            </w:r>
            <w:r w:rsidRPr="00E90208">
              <w:rPr>
                <w:sz w:val="18"/>
                <w:szCs w:val="18"/>
              </w:rPr>
              <w:br/>
              <w:t>3.47</w:t>
            </w:r>
            <w:r w:rsidRPr="00E90208">
              <w:rPr>
                <w:sz w:val="18"/>
                <w:szCs w:val="18"/>
              </w:rPr>
              <w:br/>
              <w:t>5.14</w:t>
            </w:r>
            <w:r w:rsidRPr="00E90208">
              <w:rPr>
                <w:sz w:val="18"/>
                <w:szCs w:val="18"/>
              </w:rPr>
              <w:br/>
              <w:t>5.99</w:t>
            </w:r>
          </w:p>
        </w:tc>
        <w:tc>
          <w:tcPr>
            <w:tcW w:w="1843" w:type="dxa"/>
          </w:tcPr>
          <w:p w14:paraId="7E5B8569" w14:textId="77777777" w:rsidR="003F1BC2" w:rsidRPr="00E90208" w:rsidRDefault="003F1BC2" w:rsidP="00353138">
            <w:pPr>
              <w:jc w:val="center"/>
              <w:rPr>
                <w:sz w:val="18"/>
                <w:szCs w:val="18"/>
              </w:rPr>
            </w:pPr>
            <w:r w:rsidRPr="00E90208">
              <w:rPr>
                <w:sz w:val="18"/>
                <w:szCs w:val="18"/>
              </w:rPr>
              <w:t>2.21</w:t>
            </w:r>
            <w:r w:rsidRPr="00E90208">
              <w:rPr>
                <w:sz w:val="18"/>
                <w:szCs w:val="18"/>
              </w:rPr>
              <w:br/>
              <w:t>4.20</w:t>
            </w:r>
            <w:r w:rsidRPr="00E90208">
              <w:rPr>
                <w:sz w:val="18"/>
                <w:szCs w:val="18"/>
              </w:rPr>
              <w:br/>
              <w:t>5.95</w:t>
            </w:r>
            <w:r w:rsidRPr="00E90208">
              <w:rPr>
                <w:sz w:val="18"/>
                <w:szCs w:val="18"/>
              </w:rPr>
              <w:br/>
              <w:t>6.27</w:t>
            </w:r>
          </w:p>
        </w:tc>
      </w:tr>
      <w:tr w:rsidR="003F1BC2" w:rsidRPr="004057AF" w14:paraId="3EF006B4" w14:textId="77777777" w:rsidTr="00353138">
        <w:tc>
          <w:tcPr>
            <w:tcW w:w="1696" w:type="dxa"/>
          </w:tcPr>
          <w:p w14:paraId="390EF1A2" w14:textId="77777777" w:rsidR="003F1BC2" w:rsidRPr="00E90208" w:rsidRDefault="003F1BC2" w:rsidP="00353138">
            <w:pPr>
              <w:jc w:val="center"/>
              <w:rPr>
                <w:sz w:val="18"/>
                <w:szCs w:val="18"/>
              </w:rPr>
            </w:pPr>
            <w:r w:rsidRPr="00E90208">
              <w:rPr>
                <w:sz w:val="18"/>
                <w:szCs w:val="18"/>
              </w:rPr>
              <w:t>Crowd Run</w:t>
            </w:r>
          </w:p>
          <w:p w14:paraId="0D58AA9F"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1D965647" w14:textId="77777777" w:rsidR="003F1BC2" w:rsidRPr="00E90208" w:rsidRDefault="003F1BC2" w:rsidP="00353138">
            <w:pPr>
              <w:jc w:val="center"/>
              <w:rPr>
                <w:sz w:val="18"/>
                <w:szCs w:val="18"/>
              </w:rPr>
            </w:pPr>
            <w:r w:rsidRPr="00E90208">
              <w:rPr>
                <w:sz w:val="18"/>
                <w:szCs w:val="18"/>
              </w:rPr>
              <w:t>4</w:t>
            </w:r>
          </w:p>
        </w:tc>
        <w:tc>
          <w:tcPr>
            <w:tcW w:w="1701" w:type="dxa"/>
          </w:tcPr>
          <w:p w14:paraId="2B78A455"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4E450FBE" w14:textId="77777777" w:rsidR="003F1BC2" w:rsidRPr="00E90208" w:rsidRDefault="003F1BC2" w:rsidP="00353138">
            <w:pPr>
              <w:jc w:val="center"/>
              <w:rPr>
                <w:sz w:val="18"/>
                <w:szCs w:val="18"/>
              </w:rPr>
            </w:pPr>
            <w:r w:rsidRPr="00E90208">
              <w:rPr>
                <w:sz w:val="18"/>
                <w:szCs w:val="18"/>
              </w:rPr>
              <w:t>0.70</w:t>
            </w:r>
            <w:r w:rsidRPr="00E90208">
              <w:rPr>
                <w:sz w:val="18"/>
                <w:szCs w:val="18"/>
              </w:rPr>
              <w:br/>
              <w:t>1.39</w:t>
            </w:r>
            <w:r w:rsidRPr="00E90208">
              <w:rPr>
                <w:sz w:val="18"/>
                <w:szCs w:val="18"/>
              </w:rPr>
              <w:br/>
              <w:t>1.73</w:t>
            </w:r>
            <w:r w:rsidRPr="00E90208">
              <w:rPr>
                <w:sz w:val="18"/>
                <w:szCs w:val="18"/>
              </w:rPr>
              <w:br/>
              <w:t>1.85</w:t>
            </w:r>
          </w:p>
        </w:tc>
        <w:tc>
          <w:tcPr>
            <w:tcW w:w="1843" w:type="dxa"/>
          </w:tcPr>
          <w:p w14:paraId="4A79D513" w14:textId="77777777" w:rsidR="003F1BC2" w:rsidRPr="00E90208" w:rsidRDefault="003F1BC2" w:rsidP="00353138">
            <w:pPr>
              <w:jc w:val="center"/>
              <w:rPr>
                <w:sz w:val="18"/>
                <w:szCs w:val="18"/>
              </w:rPr>
            </w:pPr>
            <w:r w:rsidRPr="00E90208">
              <w:rPr>
                <w:sz w:val="18"/>
                <w:szCs w:val="18"/>
              </w:rPr>
              <w:t>0.75</w:t>
            </w:r>
            <w:r w:rsidRPr="00E90208">
              <w:rPr>
                <w:sz w:val="18"/>
                <w:szCs w:val="18"/>
              </w:rPr>
              <w:br/>
              <w:t>1.40</w:t>
            </w:r>
            <w:r w:rsidRPr="00E90208">
              <w:rPr>
                <w:sz w:val="18"/>
                <w:szCs w:val="18"/>
              </w:rPr>
              <w:br/>
              <w:t>1.90</w:t>
            </w:r>
            <w:r w:rsidRPr="00E90208">
              <w:rPr>
                <w:sz w:val="18"/>
                <w:szCs w:val="18"/>
              </w:rPr>
              <w:br/>
              <w:t>2.02</w:t>
            </w:r>
          </w:p>
        </w:tc>
      </w:tr>
      <w:tr w:rsidR="003F1BC2" w:rsidRPr="004057AF" w14:paraId="68AA85C6" w14:textId="77777777" w:rsidTr="00353138">
        <w:tc>
          <w:tcPr>
            <w:tcW w:w="1696" w:type="dxa"/>
          </w:tcPr>
          <w:p w14:paraId="193E0833" w14:textId="77777777" w:rsidR="003F1BC2" w:rsidRPr="00E90208" w:rsidRDefault="003F1BC2" w:rsidP="00353138">
            <w:pPr>
              <w:jc w:val="center"/>
              <w:rPr>
                <w:sz w:val="18"/>
                <w:szCs w:val="18"/>
              </w:rPr>
            </w:pPr>
            <w:r w:rsidRPr="00E90208">
              <w:rPr>
                <w:sz w:val="18"/>
                <w:szCs w:val="18"/>
              </w:rPr>
              <w:t>Ducks Take Off</w:t>
            </w:r>
          </w:p>
          <w:p w14:paraId="7BCD5A13"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10058B08" w14:textId="77777777" w:rsidR="003F1BC2" w:rsidRPr="00E90208" w:rsidRDefault="003F1BC2" w:rsidP="00353138">
            <w:pPr>
              <w:jc w:val="center"/>
              <w:rPr>
                <w:sz w:val="18"/>
                <w:szCs w:val="18"/>
              </w:rPr>
            </w:pPr>
            <w:r w:rsidRPr="00E90208">
              <w:rPr>
                <w:sz w:val="18"/>
                <w:szCs w:val="18"/>
              </w:rPr>
              <w:t>4</w:t>
            </w:r>
          </w:p>
        </w:tc>
        <w:tc>
          <w:tcPr>
            <w:tcW w:w="1701" w:type="dxa"/>
          </w:tcPr>
          <w:p w14:paraId="3FB37CC3"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63C609EC" w14:textId="77777777" w:rsidR="003F1BC2" w:rsidRPr="00E90208" w:rsidRDefault="003F1BC2" w:rsidP="00353138">
            <w:pPr>
              <w:jc w:val="center"/>
              <w:rPr>
                <w:sz w:val="18"/>
                <w:szCs w:val="18"/>
              </w:rPr>
            </w:pPr>
            <w:r w:rsidRPr="00E90208">
              <w:rPr>
                <w:sz w:val="18"/>
                <w:szCs w:val="18"/>
              </w:rPr>
              <w:t>0.91</w:t>
            </w:r>
            <w:r w:rsidRPr="00E90208">
              <w:rPr>
                <w:sz w:val="18"/>
                <w:szCs w:val="18"/>
              </w:rPr>
              <w:br/>
              <w:t>1.92</w:t>
            </w:r>
            <w:r w:rsidRPr="00E90208">
              <w:rPr>
                <w:sz w:val="18"/>
                <w:szCs w:val="18"/>
              </w:rPr>
              <w:br/>
              <w:t>2.28</w:t>
            </w:r>
            <w:r w:rsidRPr="00E90208">
              <w:rPr>
                <w:sz w:val="18"/>
                <w:szCs w:val="18"/>
              </w:rPr>
              <w:br/>
              <w:t>2.91</w:t>
            </w:r>
          </w:p>
        </w:tc>
        <w:tc>
          <w:tcPr>
            <w:tcW w:w="1843" w:type="dxa"/>
          </w:tcPr>
          <w:p w14:paraId="3F778EB5" w14:textId="77777777" w:rsidR="003F1BC2" w:rsidRPr="00E90208" w:rsidRDefault="003F1BC2" w:rsidP="00353138">
            <w:pPr>
              <w:jc w:val="center"/>
              <w:rPr>
                <w:sz w:val="18"/>
                <w:szCs w:val="18"/>
              </w:rPr>
            </w:pPr>
            <w:r w:rsidRPr="00E90208">
              <w:rPr>
                <w:sz w:val="18"/>
                <w:szCs w:val="18"/>
              </w:rPr>
              <w:t>1.10</w:t>
            </w:r>
            <w:r w:rsidRPr="00E90208">
              <w:rPr>
                <w:sz w:val="18"/>
                <w:szCs w:val="18"/>
              </w:rPr>
              <w:br/>
              <w:t>2.05</w:t>
            </w:r>
            <w:r w:rsidRPr="00E90208">
              <w:rPr>
                <w:sz w:val="18"/>
                <w:szCs w:val="18"/>
              </w:rPr>
              <w:br/>
              <w:t>2.88</w:t>
            </w:r>
            <w:r w:rsidRPr="00E90208">
              <w:rPr>
                <w:sz w:val="18"/>
                <w:szCs w:val="18"/>
              </w:rPr>
              <w:br/>
              <w:t>3.13</w:t>
            </w:r>
          </w:p>
        </w:tc>
      </w:tr>
      <w:tr w:rsidR="003F1BC2" w:rsidRPr="004057AF" w14:paraId="3706E278" w14:textId="77777777" w:rsidTr="00353138">
        <w:tc>
          <w:tcPr>
            <w:tcW w:w="1696" w:type="dxa"/>
          </w:tcPr>
          <w:p w14:paraId="70DAFCD4" w14:textId="77777777" w:rsidR="003F1BC2" w:rsidRPr="00E90208" w:rsidRDefault="003F1BC2" w:rsidP="00353138">
            <w:pPr>
              <w:jc w:val="center"/>
              <w:rPr>
                <w:sz w:val="18"/>
                <w:szCs w:val="18"/>
              </w:rPr>
            </w:pPr>
            <w:r w:rsidRPr="00E90208">
              <w:rPr>
                <w:sz w:val="18"/>
                <w:szCs w:val="18"/>
              </w:rPr>
              <w:t>In To Tree</w:t>
            </w:r>
          </w:p>
          <w:p w14:paraId="1C22538B" w14:textId="77777777" w:rsidR="003F1BC2" w:rsidRPr="00E90208" w:rsidRDefault="003F1BC2" w:rsidP="00353138">
            <w:pPr>
              <w:jc w:val="center"/>
              <w:rPr>
                <w:sz w:val="18"/>
                <w:szCs w:val="18"/>
              </w:rPr>
            </w:pPr>
            <w:r w:rsidRPr="00E90208">
              <w:rPr>
                <w:sz w:val="18"/>
                <w:szCs w:val="18"/>
              </w:rPr>
              <w:t>4K</w:t>
            </w:r>
            <w:r w:rsidRPr="00E90208">
              <w:rPr>
                <w:sz w:val="18"/>
                <w:szCs w:val="18"/>
              </w:rPr>
              <w:br/>
              <w:t>(3860 x 2140)</w:t>
            </w:r>
          </w:p>
        </w:tc>
        <w:tc>
          <w:tcPr>
            <w:tcW w:w="1701" w:type="dxa"/>
          </w:tcPr>
          <w:p w14:paraId="6BEBBF27" w14:textId="77777777" w:rsidR="003F1BC2" w:rsidRPr="00E90208" w:rsidRDefault="003F1BC2" w:rsidP="00353138">
            <w:pPr>
              <w:jc w:val="center"/>
              <w:rPr>
                <w:sz w:val="18"/>
                <w:szCs w:val="18"/>
              </w:rPr>
            </w:pPr>
            <w:r w:rsidRPr="00E90208">
              <w:rPr>
                <w:sz w:val="18"/>
                <w:szCs w:val="18"/>
              </w:rPr>
              <w:t>4</w:t>
            </w:r>
          </w:p>
        </w:tc>
        <w:tc>
          <w:tcPr>
            <w:tcW w:w="1701" w:type="dxa"/>
          </w:tcPr>
          <w:p w14:paraId="4E113C32" w14:textId="77777777" w:rsidR="003F1BC2" w:rsidRPr="00E90208" w:rsidRDefault="003F1BC2" w:rsidP="00353138">
            <w:pPr>
              <w:jc w:val="center"/>
              <w:rPr>
                <w:sz w:val="18"/>
                <w:szCs w:val="18"/>
              </w:rPr>
            </w:pPr>
            <w:r w:rsidRPr="00E90208">
              <w:rPr>
                <w:sz w:val="18"/>
                <w:szCs w:val="18"/>
              </w:rPr>
              <w:t>1</w:t>
            </w:r>
            <w:r w:rsidRPr="00E90208">
              <w:rPr>
                <w:sz w:val="18"/>
                <w:szCs w:val="18"/>
              </w:rPr>
              <w:br/>
              <w:t>2</w:t>
            </w:r>
            <w:r w:rsidRPr="00E90208">
              <w:rPr>
                <w:sz w:val="18"/>
                <w:szCs w:val="18"/>
              </w:rPr>
              <w:br/>
              <w:t>3</w:t>
            </w:r>
            <w:r w:rsidRPr="00E90208">
              <w:rPr>
                <w:sz w:val="18"/>
                <w:szCs w:val="18"/>
              </w:rPr>
              <w:br/>
              <w:t>4</w:t>
            </w:r>
          </w:p>
        </w:tc>
        <w:tc>
          <w:tcPr>
            <w:tcW w:w="1843" w:type="dxa"/>
          </w:tcPr>
          <w:p w14:paraId="063F1BEA" w14:textId="77777777" w:rsidR="003F1BC2" w:rsidRPr="00E90208" w:rsidRDefault="003F1BC2" w:rsidP="00353138">
            <w:pPr>
              <w:jc w:val="center"/>
              <w:rPr>
                <w:sz w:val="18"/>
                <w:szCs w:val="18"/>
              </w:rPr>
            </w:pPr>
            <w:r w:rsidRPr="00E90208">
              <w:rPr>
                <w:sz w:val="18"/>
                <w:szCs w:val="18"/>
              </w:rPr>
              <w:t>0.50</w:t>
            </w:r>
            <w:r w:rsidRPr="00E90208">
              <w:rPr>
                <w:sz w:val="18"/>
                <w:szCs w:val="18"/>
              </w:rPr>
              <w:br/>
              <w:t>1.00</w:t>
            </w:r>
            <w:r w:rsidRPr="00E90208">
              <w:rPr>
                <w:sz w:val="18"/>
                <w:szCs w:val="18"/>
              </w:rPr>
              <w:br/>
              <w:t>1.40</w:t>
            </w:r>
            <w:r w:rsidRPr="00E90208">
              <w:rPr>
                <w:sz w:val="18"/>
                <w:szCs w:val="18"/>
              </w:rPr>
              <w:br/>
              <w:t>1.67</w:t>
            </w:r>
          </w:p>
        </w:tc>
        <w:tc>
          <w:tcPr>
            <w:tcW w:w="1843" w:type="dxa"/>
          </w:tcPr>
          <w:p w14:paraId="3E1E9A01" w14:textId="77777777" w:rsidR="003F1BC2" w:rsidRPr="00E90208" w:rsidRDefault="003F1BC2" w:rsidP="00353138">
            <w:pPr>
              <w:jc w:val="center"/>
              <w:rPr>
                <w:sz w:val="18"/>
                <w:szCs w:val="18"/>
              </w:rPr>
            </w:pPr>
            <w:r w:rsidRPr="00E90208">
              <w:rPr>
                <w:sz w:val="18"/>
                <w:szCs w:val="18"/>
              </w:rPr>
              <w:t>0.60</w:t>
            </w:r>
            <w:r w:rsidRPr="00E90208">
              <w:rPr>
                <w:sz w:val="18"/>
                <w:szCs w:val="18"/>
              </w:rPr>
              <w:br/>
              <w:t>0.64</w:t>
            </w:r>
            <w:r w:rsidRPr="00E90208">
              <w:rPr>
                <w:sz w:val="18"/>
                <w:szCs w:val="18"/>
              </w:rPr>
              <w:br/>
              <w:t>1.56</w:t>
            </w:r>
            <w:r w:rsidRPr="00E90208">
              <w:rPr>
                <w:sz w:val="18"/>
                <w:szCs w:val="18"/>
              </w:rPr>
              <w:br/>
              <w:t>1.71</w:t>
            </w:r>
          </w:p>
        </w:tc>
      </w:tr>
    </w:tbl>
    <w:p w14:paraId="1E2AE1B9" w14:textId="77777777" w:rsidR="003F1BC2" w:rsidRPr="00E90208" w:rsidRDefault="003F1BC2" w:rsidP="003F1BC2"/>
    <w:p w14:paraId="6E223EA9" w14:textId="77777777" w:rsidR="003F1BC2" w:rsidRPr="00E90208" w:rsidRDefault="003F1BC2" w:rsidP="008964F1">
      <w:pPr>
        <w:pStyle w:val="Heading2"/>
      </w:pPr>
      <w:bookmarkStart w:id="345" w:name="_Toc456088933"/>
      <w:r w:rsidRPr="00E90208">
        <w:rPr>
          <w:rStyle w:val="mw-headline"/>
        </w:rPr>
        <w:t>vTU Results</w:t>
      </w:r>
      <w:bookmarkEnd w:id="345"/>
    </w:p>
    <w:p w14:paraId="32CACC09" w14:textId="77777777" w:rsidR="003F1BC2" w:rsidRPr="00E90208" w:rsidRDefault="003F1BC2" w:rsidP="003F1BC2">
      <w:r w:rsidRPr="00E90208">
        <w:t>Below the curve of the average achievable FPS per core for each video resolution:</w:t>
      </w:r>
    </w:p>
    <w:p w14:paraId="29024BD0" w14:textId="77777777" w:rsidR="003F1BC2" w:rsidRPr="00E90208" w:rsidRDefault="003F1BC2" w:rsidP="003F1BC2">
      <w:pPr>
        <w:jc w:val="center"/>
      </w:pPr>
      <w:r w:rsidRPr="005B7773">
        <w:rPr>
          <w:noProof/>
          <w:lang w:val="en-US"/>
        </w:rPr>
        <w:lastRenderedPageBreak/>
        <w:drawing>
          <wp:inline distT="0" distB="0" distL="0" distR="0" wp14:anchorId="760C420A" wp14:editId="4F4E7B55">
            <wp:extent cx="4572000" cy="2743200"/>
            <wp:effectExtent l="0" t="0" r="0" b="0"/>
            <wp:docPr id="226" name="Chart 2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58233C88" w14:textId="77777777" w:rsidR="003F1BC2" w:rsidRPr="00E90208" w:rsidRDefault="003F1BC2" w:rsidP="003F1BC2"/>
    <w:p w14:paraId="5AD622AB" w14:textId="77777777" w:rsidR="003F1BC2" w:rsidRPr="00E90208" w:rsidRDefault="003F1BC2" w:rsidP="003F1BC2">
      <w:pPr>
        <w:jc w:val="center"/>
      </w:pPr>
      <w:r w:rsidRPr="005B7773">
        <w:rPr>
          <w:noProof/>
          <w:lang w:val="en-US"/>
        </w:rPr>
        <w:drawing>
          <wp:inline distT="0" distB="0" distL="0" distR="0" wp14:anchorId="10DE55E8" wp14:editId="3C925995">
            <wp:extent cx="4572000" cy="2743200"/>
            <wp:effectExtent l="0" t="0" r="0" b="0"/>
            <wp:docPr id="228" name="Chart 2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2"/>
              </a:graphicData>
            </a:graphic>
          </wp:inline>
        </w:drawing>
      </w:r>
    </w:p>
    <w:p w14:paraId="44F08D4B" w14:textId="19C1129C" w:rsidR="00E66269" w:rsidRDefault="00E66269">
      <w:pPr>
        <w:spacing w:after="200" w:line="276" w:lineRule="auto"/>
        <w:jc w:val="left"/>
        <w:rPr>
          <w:rFonts w:eastAsiaTheme="majorEastAsia" w:cstheme="majorBidi"/>
          <w:b/>
          <w:bCs/>
          <w:smallCaps/>
          <w:color w:val="17365D" w:themeColor="text2" w:themeShade="BF"/>
          <w:sz w:val="36"/>
          <w:szCs w:val="28"/>
        </w:rPr>
      </w:pPr>
      <w:r>
        <w:br w:type="page"/>
      </w:r>
    </w:p>
    <w:p w14:paraId="1EF39A67" w14:textId="26E59FDE" w:rsidR="00E6761F" w:rsidRDefault="00770621" w:rsidP="008964F1">
      <w:pPr>
        <w:pStyle w:val="Heading1"/>
      </w:pPr>
      <w:bookmarkStart w:id="346" w:name="_Toc456088934"/>
      <w:r>
        <w:lastRenderedPageBreak/>
        <w:t>VNF Descriptor Examples</w:t>
      </w:r>
      <w:bookmarkEnd w:id="346"/>
      <w:r>
        <w:t xml:space="preserve"> </w:t>
      </w:r>
    </w:p>
    <w:p w14:paraId="17619F17" w14:textId="0BCBAA5C" w:rsidR="00770621" w:rsidRPr="005B7773" w:rsidRDefault="00770621" w:rsidP="00E90208">
      <w:r>
        <w:t xml:space="preserve">The example below provides the case of a single VNF, composed of one VNFC(VDU). The VNF functionality is basically a PROXY server with content filtering and user groups support. </w:t>
      </w:r>
    </w:p>
    <w:p w14:paraId="410E891E" w14:textId="77777777" w:rsidR="00770621" w:rsidRDefault="00770621" w:rsidP="00E90208">
      <w:pPr>
        <w:spacing w:after="0"/>
      </w:pPr>
      <w:r>
        <w:t>{</w:t>
      </w:r>
    </w:p>
    <w:p w14:paraId="65AF157E" w14:textId="77777777" w:rsidR="00770621" w:rsidRDefault="00770621" w:rsidP="00E90208">
      <w:pPr>
        <w:spacing w:after="0"/>
      </w:pPr>
      <w:r>
        <w:t xml:space="preserve">  "provider_id": 4,</w:t>
      </w:r>
    </w:p>
    <w:p w14:paraId="08D87B90" w14:textId="77777777" w:rsidR="00770621" w:rsidRDefault="00770621" w:rsidP="00E90208">
      <w:pPr>
        <w:spacing w:after="0"/>
      </w:pPr>
      <w:r>
        <w:t xml:space="preserve">  "vdu": [</w:t>
      </w:r>
    </w:p>
    <w:p w14:paraId="7408EF4B" w14:textId="77777777" w:rsidR="00770621" w:rsidRDefault="00770621" w:rsidP="00E90208">
      <w:pPr>
        <w:spacing w:after="0"/>
      </w:pPr>
      <w:r>
        <w:t xml:space="preserve">    {</w:t>
      </w:r>
    </w:p>
    <w:p w14:paraId="15D101FD" w14:textId="77777777" w:rsidR="00770621" w:rsidRDefault="00770621" w:rsidP="00E90208">
      <w:pPr>
        <w:spacing w:after="0"/>
      </w:pPr>
      <w:r>
        <w:t xml:space="preserve">      "resource_requirements": {</w:t>
      </w:r>
    </w:p>
    <w:p w14:paraId="0E461690" w14:textId="77777777" w:rsidR="00770621" w:rsidRDefault="00770621" w:rsidP="00E90208">
      <w:pPr>
        <w:spacing w:after="0"/>
      </w:pPr>
      <w:r>
        <w:t xml:space="preserve">        "network_interface_bandwidth_unit": "",</w:t>
      </w:r>
    </w:p>
    <w:p w14:paraId="31DC4903" w14:textId="77777777" w:rsidR="00770621" w:rsidRDefault="00770621" w:rsidP="00E90208">
      <w:pPr>
        <w:spacing w:after="0"/>
      </w:pPr>
      <w:r>
        <w:t xml:space="preserve">        "hypervisor_parameters": {</w:t>
      </w:r>
    </w:p>
    <w:p w14:paraId="6AE9C27E" w14:textId="77777777" w:rsidR="00770621" w:rsidRDefault="00770621" w:rsidP="00E90208">
      <w:pPr>
        <w:spacing w:after="0"/>
      </w:pPr>
      <w:r>
        <w:t xml:space="preserve">          "version": "10002|12001|2.6.32-358.el6.x86_64",</w:t>
      </w:r>
    </w:p>
    <w:p w14:paraId="24D743C7" w14:textId="77777777" w:rsidR="00770621" w:rsidRDefault="00770621" w:rsidP="00E90208">
      <w:pPr>
        <w:spacing w:after="0"/>
      </w:pPr>
      <w:r>
        <w:t xml:space="preserve">          "type": "QEMU-KVM"</w:t>
      </w:r>
    </w:p>
    <w:p w14:paraId="714FE143" w14:textId="77777777" w:rsidR="00770621" w:rsidRDefault="00770621" w:rsidP="00E90208">
      <w:pPr>
        <w:spacing w:after="0"/>
      </w:pPr>
      <w:r>
        <w:t xml:space="preserve">        },</w:t>
      </w:r>
    </w:p>
    <w:p w14:paraId="2081BB7B" w14:textId="77777777" w:rsidR="00770621" w:rsidRDefault="00770621" w:rsidP="00E90208">
      <w:pPr>
        <w:spacing w:after="0"/>
      </w:pPr>
      <w:r>
        <w:t xml:space="preserve">        "memory_unit": "GB",</w:t>
      </w:r>
    </w:p>
    <w:p w14:paraId="2C022624" w14:textId="77777777" w:rsidR="00770621" w:rsidRDefault="00770621" w:rsidP="00E90208">
      <w:pPr>
        <w:spacing w:after="0"/>
      </w:pPr>
      <w:r>
        <w:t xml:space="preserve">        "network_interface_card_capabilities": {</w:t>
      </w:r>
    </w:p>
    <w:p w14:paraId="697DFF5A" w14:textId="77777777" w:rsidR="00770621" w:rsidRDefault="00770621" w:rsidP="00E90208">
      <w:pPr>
        <w:spacing w:after="0"/>
      </w:pPr>
      <w:r>
        <w:t xml:space="preserve">          "SR-IOV": true,</w:t>
      </w:r>
    </w:p>
    <w:p w14:paraId="21BA1C74" w14:textId="77777777" w:rsidR="00770621" w:rsidRDefault="00770621" w:rsidP="00E90208">
      <w:pPr>
        <w:spacing w:after="0"/>
      </w:pPr>
      <w:r>
        <w:t xml:space="preserve">          "mirroring": false</w:t>
      </w:r>
    </w:p>
    <w:p w14:paraId="7BE2522C" w14:textId="77777777" w:rsidR="00770621" w:rsidRDefault="00770621" w:rsidP="00E90208">
      <w:pPr>
        <w:spacing w:after="0"/>
      </w:pPr>
      <w:r>
        <w:t xml:space="preserve">        },</w:t>
      </w:r>
    </w:p>
    <w:p w14:paraId="34775F7E" w14:textId="77777777" w:rsidR="00770621" w:rsidRDefault="00770621" w:rsidP="00E90208">
      <w:pPr>
        <w:spacing w:after="0"/>
      </w:pPr>
      <w:r>
        <w:t xml:space="preserve">        "storage": {</w:t>
      </w:r>
    </w:p>
    <w:p w14:paraId="629721D7" w14:textId="77777777" w:rsidR="00770621" w:rsidRDefault="00770621" w:rsidP="00E90208">
      <w:pPr>
        <w:spacing w:after="0"/>
      </w:pPr>
      <w:r>
        <w:t xml:space="preserve">          "size_unit": "GB",</w:t>
      </w:r>
    </w:p>
    <w:p w14:paraId="5AFA105E" w14:textId="77777777" w:rsidR="00770621" w:rsidRDefault="00770621" w:rsidP="00E90208">
      <w:pPr>
        <w:spacing w:after="0"/>
      </w:pPr>
      <w:r>
        <w:t xml:space="preserve">          "persistence": false,</w:t>
      </w:r>
    </w:p>
    <w:p w14:paraId="4652C921" w14:textId="77777777" w:rsidR="00770621" w:rsidRDefault="00770621" w:rsidP="00E90208">
      <w:pPr>
        <w:spacing w:after="0"/>
      </w:pPr>
      <w:r>
        <w:t xml:space="preserve">          "size": 32</w:t>
      </w:r>
    </w:p>
    <w:p w14:paraId="70FACECD" w14:textId="77777777" w:rsidR="00770621" w:rsidRDefault="00770621" w:rsidP="00E90208">
      <w:pPr>
        <w:spacing w:after="0"/>
      </w:pPr>
      <w:r>
        <w:t xml:space="preserve">        },</w:t>
      </w:r>
    </w:p>
    <w:p w14:paraId="60DC8A2D" w14:textId="77777777" w:rsidR="00770621" w:rsidRDefault="00770621" w:rsidP="00E90208">
      <w:pPr>
        <w:spacing w:after="0"/>
      </w:pPr>
      <w:r>
        <w:t xml:space="preserve">        "network_interface_bandwidth": "",</w:t>
      </w:r>
    </w:p>
    <w:p w14:paraId="07ADDC5C" w14:textId="77777777" w:rsidR="00770621" w:rsidRDefault="00770621" w:rsidP="00E90208">
      <w:pPr>
        <w:spacing w:after="0"/>
      </w:pPr>
      <w:r>
        <w:t xml:space="preserve">        "platform_pcie_parameters": {</w:t>
      </w:r>
    </w:p>
    <w:p w14:paraId="33EB5A23" w14:textId="77777777" w:rsidR="00770621" w:rsidRDefault="00770621" w:rsidP="00E90208">
      <w:pPr>
        <w:spacing w:after="0"/>
      </w:pPr>
      <w:r>
        <w:t xml:space="preserve">          "SR-IOV": true,</w:t>
      </w:r>
    </w:p>
    <w:p w14:paraId="66EDCAB4" w14:textId="77777777" w:rsidR="00770621" w:rsidRDefault="00770621" w:rsidP="00E90208">
      <w:pPr>
        <w:spacing w:after="0"/>
      </w:pPr>
      <w:r>
        <w:t xml:space="preserve">          "device_pass_through": true</w:t>
      </w:r>
    </w:p>
    <w:p w14:paraId="4B863B00" w14:textId="77777777" w:rsidR="00770621" w:rsidRDefault="00770621" w:rsidP="00E90208">
      <w:pPr>
        <w:spacing w:after="0"/>
      </w:pPr>
      <w:r>
        <w:t xml:space="preserve">        },</w:t>
      </w:r>
    </w:p>
    <w:p w14:paraId="77924025" w14:textId="77777777" w:rsidR="00770621" w:rsidRDefault="00770621" w:rsidP="00E90208">
      <w:pPr>
        <w:spacing w:after="0"/>
      </w:pPr>
      <w:r>
        <w:t xml:space="preserve">        "vcpus": 1,</w:t>
      </w:r>
    </w:p>
    <w:p w14:paraId="40B3C0C8" w14:textId="77777777" w:rsidR="00770621" w:rsidRDefault="00770621" w:rsidP="00E90208">
      <w:pPr>
        <w:spacing w:after="0"/>
      </w:pPr>
      <w:r>
        <w:t xml:space="preserve">        "vswitch_capabilities": {</w:t>
      </w:r>
    </w:p>
    <w:p w14:paraId="4AF77D84" w14:textId="77777777" w:rsidR="00770621" w:rsidRDefault="00770621" w:rsidP="00E90208">
      <w:pPr>
        <w:spacing w:after="0"/>
      </w:pPr>
      <w:r>
        <w:t xml:space="preserve">          "version": "2.0",</w:t>
      </w:r>
    </w:p>
    <w:p w14:paraId="13970806" w14:textId="77777777" w:rsidR="00770621" w:rsidRDefault="00770621" w:rsidP="00E90208">
      <w:pPr>
        <w:spacing w:after="0"/>
      </w:pPr>
      <w:r>
        <w:t xml:space="preserve">          "type": "ovs",</w:t>
      </w:r>
    </w:p>
    <w:p w14:paraId="241B8434" w14:textId="77777777" w:rsidR="00770621" w:rsidRDefault="00770621" w:rsidP="00E90208">
      <w:pPr>
        <w:spacing w:after="0"/>
      </w:pPr>
      <w:r>
        <w:t xml:space="preserve">          "overlay_tunnel": "GRE"</w:t>
      </w:r>
    </w:p>
    <w:p w14:paraId="4EAB974E" w14:textId="77777777" w:rsidR="00770621" w:rsidRDefault="00770621" w:rsidP="00E90208">
      <w:pPr>
        <w:spacing w:after="0"/>
      </w:pPr>
      <w:r>
        <w:t xml:space="preserve">        },</w:t>
      </w:r>
    </w:p>
    <w:p w14:paraId="27D87210" w14:textId="77777777" w:rsidR="00770621" w:rsidRDefault="00770621" w:rsidP="00E90208">
      <w:pPr>
        <w:spacing w:after="0"/>
      </w:pPr>
      <w:r>
        <w:t xml:space="preserve">        "data_processing_acceleration_library": "",</w:t>
      </w:r>
    </w:p>
    <w:p w14:paraId="359CAAC7" w14:textId="77777777" w:rsidR="00770621" w:rsidRDefault="00770621" w:rsidP="00E90208">
      <w:pPr>
        <w:spacing w:after="0"/>
      </w:pPr>
      <w:r>
        <w:t xml:space="preserve">        "memory": 1,</w:t>
      </w:r>
    </w:p>
    <w:p w14:paraId="56505B66" w14:textId="77777777" w:rsidR="00770621" w:rsidRDefault="00770621" w:rsidP="00E90208">
      <w:pPr>
        <w:spacing w:after="0"/>
      </w:pPr>
      <w:r>
        <w:t xml:space="preserve">        "memory_parameters": {</w:t>
      </w:r>
    </w:p>
    <w:p w14:paraId="63CF405A" w14:textId="77777777" w:rsidR="00770621" w:rsidRDefault="00770621" w:rsidP="00E90208">
      <w:pPr>
        <w:spacing w:after="0"/>
      </w:pPr>
      <w:r>
        <w:t xml:space="preserve">          "large_pages_required": false,</w:t>
      </w:r>
    </w:p>
    <w:p w14:paraId="20E4B6E8" w14:textId="77777777" w:rsidR="00770621" w:rsidRDefault="00770621" w:rsidP="00E90208">
      <w:pPr>
        <w:spacing w:after="0"/>
      </w:pPr>
      <w:r>
        <w:t xml:space="preserve">          "numa_allocation_policy": ""</w:t>
      </w:r>
    </w:p>
    <w:p w14:paraId="01499F94" w14:textId="77777777" w:rsidR="00770621" w:rsidRDefault="00770621" w:rsidP="00E90208">
      <w:pPr>
        <w:spacing w:after="0"/>
      </w:pPr>
      <w:r>
        <w:t xml:space="preserve">        },</w:t>
      </w:r>
    </w:p>
    <w:p w14:paraId="007B9436" w14:textId="77777777" w:rsidR="00770621" w:rsidRDefault="00770621" w:rsidP="00E90208">
      <w:pPr>
        <w:spacing w:after="0"/>
      </w:pPr>
      <w:r>
        <w:t xml:space="preserve">        "cpu_support_accelerator": "AES-NI"</w:t>
      </w:r>
    </w:p>
    <w:p w14:paraId="1FF18BE0" w14:textId="77777777" w:rsidR="00770621" w:rsidRDefault="00770621" w:rsidP="00E90208">
      <w:pPr>
        <w:spacing w:after="0"/>
      </w:pPr>
      <w:r>
        <w:t xml:space="preserve">      },</w:t>
      </w:r>
    </w:p>
    <w:p w14:paraId="108FCE74" w14:textId="77777777" w:rsidR="00770621" w:rsidRDefault="00770621" w:rsidP="00E90208">
      <w:pPr>
        <w:spacing w:after="0"/>
      </w:pPr>
      <w:r>
        <w:t xml:space="preserve">      "vm_image": "http://10.10.1.167:8080/NFS/files/PXaaS-180216.qcow2",</w:t>
      </w:r>
    </w:p>
    <w:p w14:paraId="77EFFA90" w14:textId="77777777" w:rsidR="00770621" w:rsidRDefault="00770621" w:rsidP="00E90208">
      <w:pPr>
        <w:spacing w:after="0"/>
      </w:pPr>
      <w:r>
        <w:t xml:space="preserve">      "vm_image_format": "qcow2",</w:t>
      </w:r>
    </w:p>
    <w:p w14:paraId="4C6C5445" w14:textId="77777777" w:rsidR="00770621" w:rsidRDefault="00770621" w:rsidP="00E90208">
      <w:pPr>
        <w:spacing w:after="0"/>
      </w:pPr>
      <w:r>
        <w:lastRenderedPageBreak/>
        <w:t xml:space="preserve">      "networking_resources": "",</w:t>
      </w:r>
    </w:p>
    <w:p w14:paraId="72E9B727" w14:textId="77777777" w:rsidR="00770621" w:rsidRDefault="00770621" w:rsidP="00E90208">
      <w:pPr>
        <w:spacing w:after="0"/>
      </w:pPr>
      <w:r>
        <w:t xml:space="preserve">      "monitoring_parameters_specific": [</w:t>
      </w:r>
    </w:p>
    <w:p w14:paraId="0B243614" w14:textId="77777777" w:rsidR="00770621" w:rsidRDefault="00770621" w:rsidP="00E90208">
      <w:pPr>
        <w:spacing w:after="0"/>
      </w:pPr>
      <w:r>
        <w:t xml:space="preserve">        {</w:t>
      </w:r>
    </w:p>
    <w:p w14:paraId="073B47C1" w14:textId="77777777" w:rsidR="00770621" w:rsidRDefault="00770621" w:rsidP="00E90208">
      <w:pPr>
        <w:spacing w:after="0"/>
      </w:pPr>
      <w:r>
        <w:t xml:space="preserve">          "metric": "httpnum",</w:t>
      </w:r>
    </w:p>
    <w:p w14:paraId="083C6A38" w14:textId="77777777" w:rsidR="00770621" w:rsidRDefault="00770621" w:rsidP="00E90208">
      <w:pPr>
        <w:spacing w:after="0"/>
      </w:pPr>
      <w:r>
        <w:t xml:space="preserve">          "unit": "INT",</w:t>
      </w:r>
    </w:p>
    <w:p w14:paraId="10C3952D" w14:textId="77777777" w:rsidR="00770621" w:rsidRDefault="00770621" w:rsidP="00E90208">
      <w:pPr>
        <w:spacing w:after="0"/>
      </w:pPr>
      <w:r>
        <w:t xml:space="preserve">          "desc": "Number of HTTP requests received by Squid"</w:t>
      </w:r>
    </w:p>
    <w:p w14:paraId="3A3EA6FB" w14:textId="77777777" w:rsidR="00770621" w:rsidRDefault="00770621" w:rsidP="00E90208">
      <w:pPr>
        <w:spacing w:after="0"/>
      </w:pPr>
      <w:r>
        <w:t xml:space="preserve">        },</w:t>
      </w:r>
    </w:p>
    <w:p w14:paraId="1098B78A" w14:textId="77777777" w:rsidR="00770621" w:rsidRDefault="00770621" w:rsidP="00E90208">
      <w:pPr>
        <w:spacing w:after="0"/>
      </w:pPr>
      <w:r>
        <w:t xml:space="preserve">        {</w:t>
      </w:r>
    </w:p>
    <w:p w14:paraId="4DC5E021" w14:textId="77777777" w:rsidR="00770621" w:rsidRDefault="00770621" w:rsidP="00E90208">
      <w:pPr>
        <w:spacing w:after="0"/>
      </w:pPr>
      <w:r>
        <w:t xml:space="preserve">          "metric": "hits",</w:t>
      </w:r>
    </w:p>
    <w:p w14:paraId="3B343844" w14:textId="77777777" w:rsidR="00770621" w:rsidRDefault="00770621" w:rsidP="00E90208">
      <w:pPr>
        <w:spacing w:after="0"/>
      </w:pPr>
      <w:r>
        <w:t xml:space="preserve">          "unit": "%",</w:t>
      </w:r>
    </w:p>
    <w:p w14:paraId="5D5F6038" w14:textId="77777777" w:rsidR="00770621" w:rsidRDefault="00770621" w:rsidP="00E90208">
      <w:pPr>
        <w:spacing w:after="0"/>
      </w:pPr>
      <w:r>
        <w:t xml:space="preserve">          "desc": "Cache hits percentage of all requests for the last 5 minutes"</w:t>
      </w:r>
    </w:p>
    <w:p w14:paraId="2EFB242E" w14:textId="77777777" w:rsidR="00770621" w:rsidRDefault="00770621" w:rsidP="00E90208">
      <w:pPr>
        <w:spacing w:after="0"/>
      </w:pPr>
      <w:r>
        <w:t xml:space="preserve">        },</w:t>
      </w:r>
    </w:p>
    <w:p w14:paraId="73A7B866" w14:textId="77777777" w:rsidR="00770621" w:rsidRDefault="00770621" w:rsidP="00E90208">
      <w:pPr>
        <w:spacing w:after="0"/>
      </w:pPr>
      <w:r>
        <w:t xml:space="preserve">        {</w:t>
      </w:r>
    </w:p>
    <w:p w14:paraId="045A0A08" w14:textId="77777777" w:rsidR="00770621" w:rsidRDefault="00770621" w:rsidP="00E90208">
      <w:pPr>
        <w:spacing w:after="0"/>
      </w:pPr>
      <w:r>
        <w:t xml:space="preserve">          "metric": "hits_bytes",</w:t>
      </w:r>
    </w:p>
    <w:p w14:paraId="0D3F9AD1" w14:textId="77777777" w:rsidR="00770621" w:rsidRDefault="00770621" w:rsidP="00E90208">
      <w:pPr>
        <w:spacing w:after="0"/>
      </w:pPr>
      <w:r>
        <w:t xml:space="preserve">          "unit": "%",</w:t>
      </w:r>
    </w:p>
    <w:p w14:paraId="5C230975" w14:textId="77777777" w:rsidR="00770621" w:rsidRDefault="00770621" w:rsidP="00E90208">
      <w:pPr>
        <w:spacing w:after="0"/>
      </w:pPr>
      <w:r>
        <w:t xml:space="preserve">          "desc": "Cache hits percentage of bytes sent for the last 5 minutes"</w:t>
      </w:r>
    </w:p>
    <w:p w14:paraId="472EBCEC" w14:textId="77777777" w:rsidR="00770621" w:rsidRDefault="00770621" w:rsidP="00E90208">
      <w:pPr>
        <w:spacing w:after="0"/>
      </w:pPr>
      <w:r>
        <w:t xml:space="preserve">        },</w:t>
      </w:r>
    </w:p>
    <w:p w14:paraId="67128765" w14:textId="77777777" w:rsidR="00770621" w:rsidRDefault="00770621" w:rsidP="00E90208">
      <w:pPr>
        <w:spacing w:after="0"/>
      </w:pPr>
      <w:r>
        <w:t xml:space="preserve">        {</w:t>
      </w:r>
    </w:p>
    <w:p w14:paraId="4CE1097A" w14:textId="77777777" w:rsidR="00770621" w:rsidRDefault="00770621" w:rsidP="00E90208">
      <w:pPr>
        <w:spacing w:after="0"/>
      </w:pPr>
      <w:r>
        <w:t xml:space="preserve">          "metric": "memoryhits",</w:t>
      </w:r>
    </w:p>
    <w:p w14:paraId="70357AB7" w14:textId="77777777" w:rsidR="00770621" w:rsidRDefault="00770621" w:rsidP="00E90208">
      <w:pPr>
        <w:spacing w:after="0"/>
      </w:pPr>
      <w:r>
        <w:t xml:space="preserve">          "unit": "%",</w:t>
      </w:r>
    </w:p>
    <w:p w14:paraId="4EB19FD0" w14:textId="77777777" w:rsidR="00770621" w:rsidRDefault="00770621" w:rsidP="00E90208">
      <w:pPr>
        <w:spacing w:after="0"/>
      </w:pPr>
      <w:r>
        <w:t xml:space="preserve">          "desc": "Memory hits percentage for the last 5 minutes (hits that are logged as TCP_MEM_HIT)"</w:t>
      </w:r>
    </w:p>
    <w:p w14:paraId="0F4CC69B" w14:textId="77777777" w:rsidR="00770621" w:rsidRDefault="00770621" w:rsidP="00E90208">
      <w:pPr>
        <w:spacing w:after="0"/>
      </w:pPr>
      <w:r>
        <w:t xml:space="preserve">        },</w:t>
      </w:r>
    </w:p>
    <w:p w14:paraId="0F6BEC32" w14:textId="77777777" w:rsidR="00770621" w:rsidRDefault="00770621" w:rsidP="00E90208">
      <w:pPr>
        <w:spacing w:after="0"/>
      </w:pPr>
      <w:r>
        <w:t xml:space="preserve">        {</w:t>
      </w:r>
    </w:p>
    <w:p w14:paraId="3A51035F" w14:textId="77777777" w:rsidR="00770621" w:rsidRDefault="00770621" w:rsidP="00E90208">
      <w:pPr>
        <w:spacing w:after="0"/>
      </w:pPr>
      <w:r>
        <w:t xml:space="preserve">          "metric": "diskhits",</w:t>
      </w:r>
    </w:p>
    <w:p w14:paraId="50FB18BF" w14:textId="77777777" w:rsidR="00770621" w:rsidRDefault="00770621" w:rsidP="00E90208">
      <w:pPr>
        <w:spacing w:after="0"/>
      </w:pPr>
      <w:r>
        <w:t xml:space="preserve">          "unit": "%",</w:t>
      </w:r>
    </w:p>
    <w:p w14:paraId="4BF12AEE" w14:textId="77777777" w:rsidR="00770621" w:rsidRDefault="00770621" w:rsidP="00E90208">
      <w:pPr>
        <w:spacing w:after="0"/>
      </w:pPr>
      <w:r>
        <w:t xml:space="preserve">          "desc": "Disk hits percentage for the last 5 minutes (hits that are logged as TCP_HIT)"</w:t>
      </w:r>
    </w:p>
    <w:p w14:paraId="7E08DA9A" w14:textId="77777777" w:rsidR="00770621" w:rsidRDefault="00770621" w:rsidP="00E90208">
      <w:pPr>
        <w:spacing w:after="0"/>
      </w:pPr>
      <w:r>
        <w:t xml:space="preserve">        },</w:t>
      </w:r>
    </w:p>
    <w:p w14:paraId="34B74699" w14:textId="77777777" w:rsidR="00770621" w:rsidRDefault="00770621" w:rsidP="00E90208">
      <w:pPr>
        <w:spacing w:after="0"/>
      </w:pPr>
      <w:r>
        <w:t xml:space="preserve">        {</w:t>
      </w:r>
    </w:p>
    <w:p w14:paraId="761C30C6" w14:textId="77777777" w:rsidR="00770621" w:rsidRDefault="00770621" w:rsidP="00E90208">
      <w:pPr>
        <w:spacing w:after="0"/>
      </w:pPr>
      <w:r>
        <w:t xml:space="preserve">          "metric": "cachediskutilization",</w:t>
      </w:r>
    </w:p>
    <w:p w14:paraId="328809ED" w14:textId="77777777" w:rsidR="00770621" w:rsidRDefault="00770621" w:rsidP="00E90208">
      <w:pPr>
        <w:spacing w:after="0"/>
      </w:pPr>
      <w:r>
        <w:t xml:space="preserve">          "unit": "%",</w:t>
      </w:r>
    </w:p>
    <w:p w14:paraId="27F19574" w14:textId="77777777" w:rsidR="00770621" w:rsidRDefault="00770621" w:rsidP="00E90208">
      <w:pPr>
        <w:spacing w:after="0"/>
      </w:pPr>
      <w:r>
        <w:t xml:space="preserve">          "desc": "Cache disk utilization"</w:t>
      </w:r>
    </w:p>
    <w:p w14:paraId="79FF3A23" w14:textId="77777777" w:rsidR="00770621" w:rsidRDefault="00770621" w:rsidP="00E90208">
      <w:pPr>
        <w:spacing w:after="0"/>
      </w:pPr>
      <w:r>
        <w:t xml:space="preserve">        },</w:t>
      </w:r>
    </w:p>
    <w:p w14:paraId="4F6636FE" w14:textId="77777777" w:rsidR="00770621" w:rsidRDefault="00770621" w:rsidP="00E90208">
      <w:pPr>
        <w:spacing w:after="0"/>
      </w:pPr>
      <w:r>
        <w:t xml:space="preserve">        {</w:t>
      </w:r>
    </w:p>
    <w:p w14:paraId="1F5885DE" w14:textId="77777777" w:rsidR="00770621" w:rsidRDefault="00770621" w:rsidP="00E90208">
      <w:pPr>
        <w:spacing w:after="0"/>
      </w:pPr>
      <w:r>
        <w:t xml:space="preserve">          "metric": "cachememkutilization",</w:t>
      </w:r>
    </w:p>
    <w:p w14:paraId="22145617" w14:textId="77777777" w:rsidR="00770621" w:rsidRDefault="00770621" w:rsidP="00E90208">
      <w:pPr>
        <w:spacing w:after="0"/>
      </w:pPr>
      <w:r>
        <w:t xml:space="preserve">          "unit": "%",</w:t>
      </w:r>
    </w:p>
    <w:p w14:paraId="01376BED" w14:textId="77777777" w:rsidR="00770621" w:rsidRDefault="00770621" w:rsidP="00E90208">
      <w:pPr>
        <w:spacing w:after="0"/>
      </w:pPr>
      <w:r>
        <w:t xml:space="preserve">          "desc": "Cache memory utilization"</w:t>
      </w:r>
    </w:p>
    <w:p w14:paraId="46342615" w14:textId="77777777" w:rsidR="00770621" w:rsidRDefault="00770621" w:rsidP="00E90208">
      <w:pPr>
        <w:spacing w:after="0"/>
      </w:pPr>
      <w:r>
        <w:t xml:space="preserve">        },</w:t>
      </w:r>
    </w:p>
    <w:p w14:paraId="59A5DC4E" w14:textId="77777777" w:rsidR="00770621" w:rsidRDefault="00770621" w:rsidP="00E90208">
      <w:pPr>
        <w:spacing w:after="0"/>
      </w:pPr>
      <w:r>
        <w:t xml:space="preserve">        {</w:t>
      </w:r>
    </w:p>
    <w:p w14:paraId="4B01781F" w14:textId="77777777" w:rsidR="00770621" w:rsidRDefault="00770621" w:rsidP="00E90208">
      <w:pPr>
        <w:spacing w:after="0"/>
      </w:pPr>
      <w:r>
        <w:t xml:space="preserve">          "metric": "usernum",</w:t>
      </w:r>
    </w:p>
    <w:p w14:paraId="126A2AA9" w14:textId="77777777" w:rsidR="00770621" w:rsidRDefault="00770621" w:rsidP="00E90208">
      <w:pPr>
        <w:spacing w:after="0"/>
      </w:pPr>
      <w:r>
        <w:t xml:space="preserve">          "unit": "INT",</w:t>
      </w:r>
    </w:p>
    <w:p w14:paraId="0DF3505E" w14:textId="77777777" w:rsidR="00770621" w:rsidRDefault="00770621" w:rsidP="00E90208">
      <w:pPr>
        <w:spacing w:after="0"/>
      </w:pPr>
      <w:r>
        <w:t xml:space="preserve">          "desc": "Number of users accessing the proxy"</w:t>
      </w:r>
    </w:p>
    <w:p w14:paraId="4A5ED7C0" w14:textId="77777777" w:rsidR="00770621" w:rsidRDefault="00770621" w:rsidP="00E90208">
      <w:pPr>
        <w:spacing w:after="0"/>
      </w:pPr>
      <w:r>
        <w:t xml:space="preserve">        },</w:t>
      </w:r>
    </w:p>
    <w:p w14:paraId="3387C408" w14:textId="77777777" w:rsidR="00770621" w:rsidRDefault="00770621" w:rsidP="00E90208">
      <w:pPr>
        <w:spacing w:after="0"/>
      </w:pPr>
      <w:r>
        <w:t xml:space="preserve">        {</w:t>
      </w:r>
    </w:p>
    <w:p w14:paraId="7A78343B" w14:textId="77777777" w:rsidR="00770621" w:rsidRDefault="00770621" w:rsidP="00E90208">
      <w:pPr>
        <w:spacing w:after="0"/>
      </w:pPr>
      <w:r>
        <w:t xml:space="preserve">          "metric": "cpuusage",</w:t>
      </w:r>
    </w:p>
    <w:p w14:paraId="7078A6A7" w14:textId="77777777" w:rsidR="00770621" w:rsidRDefault="00770621" w:rsidP="00E90208">
      <w:pPr>
        <w:spacing w:after="0"/>
      </w:pPr>
      <w:r>
        <w:t xml:space="preserve">          "unit": "%",</w:t>
      </w:r>
    </w:p>
    <w:p w14:paraId="5F9E522C" w14:textId="77777777" w:rsidR="00770621" w:rsidRDefault="00770621" w:rsidP="00E90208">
      <w:pPr>
        <w:spacing w:after="0"/>
      </w:pPr>
      <w:r>
        <w:lastRenderedPageBreak/>
        <w:t xml:space="preserve">          "desc": "CPU consumed by Squid for the last 5 minutes"</w:t>
      </w:r>
    </w:p>
    <w:p w14:paraId="57C3456A" w14:textId="77777777" w:rsidR="00770621" w:rsidRDefault="00770621" w:rsidP="00E90208">
      <w:pPr>
        <w:spacing w:after="0"/>
      </w:pPr>
      <w:r>
        <w:t xml:space="preserve">        }</w:t>
      </w:r>
    </w:p>
    <w:p w14:paraId="794ACEC4" w14:textId="77777777" w:rsidR="00770621" w:rsidRDefault="00770621" w:rsidP="00E90208">
      <w:pPr>
        <w:spacing w:after="0"/>
      </w:pPr>
      <w:r>
        <w:t xml:space="preserve">      ],</w:t>
      </w:r>
    </w:p>
    <w:p w14:paraId="45EB3E8C" w14:textId="77777777" w:rsidR="00770621" w:rsidRDefault="00770621" w:rsidP="00E90208">
      <w:pPr>
        <w:spacing w:after="0"/>
      </w:pPr>
      <w:r>
        <w:t xml:space="preserve">      "id": "vdu0",</w:t>
      </w:r>
    </w:p>
    <w:p w14:paraId="6CCB58BF" w14:textId="77777777" w:rsidR="00770621" w:rsidRDefault="00770621" w:rsidP="00E90208">
      <w:pPr>
        <w:spacing w:after="0"/>
      </w:pPr>
      <w:r>
        <w:t xml:space="preserve">      "alias": "proxy",</w:t>
      </w:r>
    </w:p>
    <w:p w14:paraId="50189A10" w14:textId="77777777" w:rsidR="00770621" w:rsidRDefault="00770621" w:rsidP="00E90208">
      <w:pPr>
        <w:spacing w:after="0"/>
      </w:pPr>
      <w:r>
        <w:t xml:space="preserve">      "controller": true,</w:t>
      </w:r>
    </w:p>
    <w:p w14:paraId="5ADB2942" w14:textId="77777777" w:rsidR="00770621" w:rsidRDefault="00770621" w:rsidP="00E90208">
      <w:pPr>
        <w:spacing w:after="0"/>
      </w:pPr>
      <w:r>
        <w:t xml:space="preserve">      "connection_points": [</w:t>
      </w:r>
    </w:p>
    <w:p w14:paraId="24CAB3D4" w14:textId="77777777" w:rsidR="00770621" w:rsidRDefault="00770621" w:rsidP="00E90208">
      <w:pPr>
        <w:spacing w:after="0"/>
      </w:pPr>
      <w:r>
        <w:t xml:space="preserve">        {</w:t>
      </w:r>
    </w:p>
    <w:p w14:paraId="0F61803E" w14:textId="77777777" w:rsidR="00770621" w:rsidRDefault="00770621" w:rsidP="00E90208">
      <w:pPr>
        <w:spacing w:after="0"/>
      </w:pPr>
      <w:r>
        <w:t xml:space="preserve">          "vlink_ref": "vl0",</w:t>
      </w:r>
    </w:p>
    <w:p w14:paraId="2A819527" w14:textId="77777777" w:rsidR="00770621" w:rsidRDefault="00770621" w:rsidP="00E90208">
      <w:pPr>
        <w:spacing w:after="0"/>
      </w:pPr>
      <w:r>
        <w:t xml:space="preserve">          "id": "CPzc4j"</w:t>
      </w:r>
    </w:p>
    <w:p w14:paraId="4843CFB6" w14:textId="77777777" w:rsidR="00770621" w:rsidRDefault="00770621" w:rsidP="00E90208">
      <w:pPr>
        <w:spacing w:after="0"/>
      </w:pPr>
      <w:r>
        <w:t xml:space="preserve">        },</w:t>
      </w:r>
    </w:p>
    <w:p w14:paraId="6C844B16" w14:textId="77777777" w:rsidR="00770621" w:rsidRDefault="00770621" w:rsidP="00E90208">
      <w:pPr>
        <w:spacing w:after="0"/>
      </w:pPr>
      <w:r>
        <w:t xml:space="preserve">        {</w:t>
      </w:r>
    </w:p>
    <w:p w14:paraId="2A418042" w14:textId="77777777" w:rsidR="00770621" w:rsidRDefault="00770621" w:rsidP="00E90208">
      <w:pPr>
        <w:spacing w:after="0"/>
      </w:pPr>
      <w:r>
        <w:t xml:space="preserve">          "vlink_ref": "vl1",</w:t>
      </w:r>
    </w:p>
    <w:p w14:paraId="2DE221CB" w14:textId="77777777" w:rsidR="00770621" w:rsidRDefault="00770621" w:rsidP="00E90208">
      <w:pPr>
        <w:spacing w:after="0"/>
      </w:pPr>
      <w:r>
        <w:t xml:space="preserve">          "id": "CPv41w"</w:t>
      </w:r>
    </w:p>
    <w:p w14:paraId="57373CF7" w14:textId="77777777" w:rsidR="00770621" w:rsidRDefault="00770621" w:rsidP="00E90208">
      <w:pPr>
        <w:spacing w:after="0"/>
      </w:pPr>
      <w:r>
        <w:t xml:space="preserve">        },</w:t>
      </w:r>
    </w:p>
    <w:p w14:paraId="7D2AAFDC" w14:textId="77777777" w:rsidR="00770621" w:rsidRDefault="00770621" w:rsidP="00E90208">
      <w:pPr>
        <w:spacing w:after="0"/>
      </w:pPr>
      <w:r>
        <w:t xml:space="preserve">        {</w:t>
      </w:r>
    </w:p>
    <w:p w14:paraId="69A98CD8" w14:textId="77777777" w:rsidR="00770621" w:rsidRDefault="00770621" w:rsidP="00E90208">
      <w:pPr>
        <w:spacing w:after="0"/>
      </w:pPr>
      <w:r>
        <w:t xml:space="preserve">          "vlink_ref": "vl2",</w:t>
      </w:r>
    </w:p>
    <w:p w14:paraId="288D3979" w14:textId="77777777" w:rsidR="00770621" w:rsidRDefault="00770621" w:rsidP="00E90208">
      <w:pPr>
        <w:spacing w:after="0"/>
      </w:pPr>
      <w:r>
        <w:t xml:space="preserve">          "id": "CP796o"</w:t>
      </w:r>
    </w:p>
    <w:p w14:paraId="4CE2AC3A" w14:textId="77777777" w:rsidR="00770621" w:rsidRDefault="00770621" w:rsidP="00E90208">
      <w:pPr>
        <w:spacing w:after="0"/>
      </w:pPr>
      <w:r>
        <w:t xml:space="preserve">        }</w:t>
      </w:r>
    </w:p>
    <w:p w14:paraId="2EF5FBAC" w14:textId="77777777" w:rsidR="00770621" w:rsidRDefault="00770621" w:rsidP="00E90208">
      <w:pPr>
        <w:spacing w:after="0"/>
      </w:pPr>
      <w:r>
        <w:t xml:space="preserve">      ],</w:t>
      </w:r>
    </w:p>
    <w:p w14:paraId="2DC4BDB7" w14:textId="77777777" w:rsidR="00770621" w:rsidRDefault="00770621" w:rsidP="00E90208">
      <w:pPr>
        <w:spacing w:after="0"/>
      </w:pPr>
      <w:r>
        <w:t xml:space="preserve">      "monitoring_parameters": [</w:t>
      </w:r>
    </w:p>
    <w:p w14:paraId="6FAEF337" w14:textId="77777777" w:rsidR="00770621" w:rsidRDefault="00770621" w:rsidP="00E90208">
      <w:pPr>
        <w:spacing w:after="0"/>
      </w:pPr>
      <w:r>
        <w:t xml:space="preserve">        {</w:t>
      </w:r>
    </w:p>
    <w:p w14:paraId="25B567BD" w14:textId="77777777" w:rsidR="00770621" w:rsidRDefault="00770621" w:rsidP="00E90208">
      <w:pPr>
        <w:spacing w:after="0"/>
      </w:pPr>
      <w:r>
        <w:t xml:space="preserve">          "metric": "httpnum",</w:t>
      </w:r>
    </w:p>
    <w:p w14:paraId="3B5980B9" w14:textId="77777777" w:rsidR="00770621" w:rsidRDefault="00770621" w:rsidP="00E90208">
      <w:pPr>
        <w:spacing w:after="0"/>
      </w:pPr>
      <w:r>
        <w:t xml:space="preserve">          "unit": "INT",</w:t>
      </w:r>
    </w:p>
    <w:p w14:paraId="73AC027C" w14:textId="77777777" w:rsidR="00770621" w:rsidRDefault="00770621" w:rsidP="00E90208">
      <w:pPr>
        <w:spacing w:after="0"/>
      </w:pPr>
      <w:r>
        <w:t xml:space="preserve">          "desc": "Number of HTTP requests received by Squid"</w:t>
      </w:r>
    </w:p>
    <w:p w14:paraId="28E8419D" w14:textId="77777777" w:rsidR="00770621" w:rsidRDefault="00770621" w:rsidP="00E90208">
      <w:pPr>
        <w:spacing w:after="0"/>
      </w:pPr>
      <w:r>
        <w:t xml:space="preserve">        },</w:t>
      </w:r>
    </w:p>
    <w:p w14:paraId="7129F388" w14:textId="77777777" w:rsidR="00770621" w:rsidRDefault="00770621" w:rsidP="00E90208">
      <w:pPr>
        <w:spacing w:after="0"/>
      </w:pPr>
      <w:r>
        <w:t xml:space="preserve">        {</w:t>
      </w:r>
    </w:p>
    <w:p w14:paraId="71709DE4" w14:textId="77777777" w:rsidR="00770621" w:rsidRDefault="00770621" w:rsidP="00E90208">
      <w:pPr>
        <w:spacing w:after="0"/>
      </w:pPr>
      <w:r>
        <w:t xml:space="preserve">          "metric": "hits",</w:t>
      </w:r>
    </w:p>
    <w:p w14:paraId="08662CD7" w14:textId="77777777" w:rsidR="00770621" w:rsidRDefault="00770621" w:rsidP="00E90208">
      <w:pPr>
        <w:spacing w:after="0"/>
      </w:pPr>
      <w:r>
        <w:t xml:space="preserve">          "unit": "%",</w:t>
      </w:r>
    </w:p>
    <w:p w14:paraId="52D2F511" w14:textId="77777777" w:rsidR="00770621" w:rsidRDefault="00770621" w:rsidP="00E90208">
      <w:pPr>
        <w:spacing w:after="0"/>
      </w:pPr>
      <w:r>
        <w:t xml:space="preserve">          "desc": "Cache hits percentage of all requests for the last 5 minutes"</w:t>
      </w:r>
    </w:p>
    <w:p w14:paraId="02107987" w14:textId="77777777" w:rsidR="00770621" w:rsidRDefault="00770621" w:rsidP="00E90208">
      <w:pPr>
        <w:spacing w:after="0"/>
      </w:pPr>
      <w:r>
        <w:t xml:space="preserve">        },</w:t>
      </w:r>
    </w:p>
    <w:p w14:paraId="4D12D62E" w14:textId="77777777" w:rsidR="00770621" w:rsidRDefault="00770621" w:rsidP="00E90208">
      <w:pPr>
        <w:spacing w:after="0"/>
      </w:pPr>
      <w:r>
        <w:t xml:space="preserve">        {</w:t>
      </w:r>
    </w:p>
    <w:p w14:paraId="66AF8E02" w14:textId="77777777" w:rsidR="00770621" w:rsidRDefault="00770621" w:rsidP="00E90208">
      <w:pPr>
        <w:spacing w:after="0"/>
      </w:pPr>
      <w:r>
        <w:t xml:space="preserve">          "metric": "hits_bytes",</w:t>
      </w:r>
    </w:p>
    <w:p w14:paraId="77E7D7C3" w14:textId="77777777" w:rsidR="00770621" w:rsidRDefault="00770621" w:rsidP="00E90208">
      <w:pPr>
        <w:spacing w:after="0"/>
      </w:pPr>
      <w:r>
        <w:t xml:space="preserve">          "unit": "%",</w:t>
      </w:r>
    </w:p>
    <w:p w14:paraId="144D4968" w14:textId="77777777" w:rsidR="00770621" w:rsidRDefault="00770621" w:rsidP="00E90208">
      <w:pPr>
        <w:spacing w:after="0"/>
      </w:pPr>
      <w:r>
        <w:t xml:space="preserve">          "desc": "Cache hits percentage of bytes sent for the last 5 minutes"</w:t>
      </w:r>
    </w:p>
    <w:p w14:paraId="7405CE1B" w14:textId="77777777" w:rsidR="00770621" w:rsidRDefault="00770621" w:rsidP="00E90208">
      <w:pPr>
        <w:spacing w:after="0"/>
      </w:pPr>
      <w:r>
        <w:t xml:space="preserve">        },</w:t>
      </w:r>
    </w:p>
    <w:p w14:paraId="1DC0CBE9" w14:textId="77777777" w:rsidR="00770621" w:rsidRDefault="00770621" w:rsidP="00E90208">
      <w:pPr>
        <w:spacing w:after="0"/>
      </w:pPr>
      <w:r>
        <w:t xml:space="preserve">        {</w:t>
      </w:r>
    </w:p>
    <w:p w14:paraId="085B64EB" w14:textId="77777777" w:rsidR="00770621" w:rsidRDefault="00770621" w:rsidP="00E90208">
      <w:pPr>
        <w:spacing w:after="0"/>
      </w:pPr>
      <w:r>
        <w:t xml:space="preserve">          "metric": "memoryhits",</w:t>
      </w:r>
    </w:p>
    <w:p w14:paraId="353B327C" w14:textId="77777777" w:rsidR="00770621" w:rsidRDefault="00770621" w:rsidP="00E90208">
      <w:pPr>
        <w:spacing w:after="0"/>
      </w:pPr>
      <w:r>
        <w:t xml:space="preserve">          "unit": "%",</w:t>
      </w:r>
    </w:p>
    <w:p w14:paraId="3B0C91D8" w14:textId="77777777" w:rsidR="00770621" w:rsidRDefault="00770621" w:rsidP="00E90208">
      <w:pPr>
        <w:spacing w:after="0"/>
      </w:pPr>
      <w:r>
        <w:t xml:space="preserve">          "desc": "Memory hits percentage for the last 5 minutes (hits that are logged as TCP_MEM_HIT)"</w:t>
      </w:r>
    </w:p>
    <w:p w14:paraId="6C43DA4A" w14:textId="77777777" w:rsidR="00770621" w:rsidRDefault="00770621" w:rsidP="00E90208">
      <w:pPr>
        <w:spacing w:after="0"/>
      </w:pPr>
      <w:r>
        <w:t xml:space="preserve">        },</w:t>
      </w:r>
    </w:p>
    <w:p w14:paraId="021A4C63" w14:textId="77777777" w:rsidR="00770621" w:rsidRDefault="00770621" w:rsidP="00E90208">
      <w:pPr>
        <w:spacing w:after="0"/>
      </w:pPr>
      <w:r>
        <w:t xml:space="preserve">        {</w:t>
      </w:r>
    </w:p>
    <w:p w14:paraId="45F11D0C" w14:textId="77777777" w:rsidR="00770621" w:rsidRDefault="00770621" w:rsidP="00E90208">
      <w:pPr>
        <w:spacing w:after="0"/>
      </w:pPr>
      <w:r>
        <w:t xml:space="preserve">          "metric": "diskhits",</w:t>
      </w:r>
    </w:p>
    <w:p w14:paraId="4DF44035" w14:textId="77777777" w:rsidR="00770621" w:rsidRDefault="00770621" w:rsidP="00E90208">
      <w:pPr>
        <w:spacing w:after="0"/>
      </w:pPr>
      <w:r>
        <w:t xml:space="preserve">          "unit": "%",</w:t>
      </w:r>
    </w:p>
    <w:p w14:paraId="2E5022D9" w14:textId="77777777" w:rsidR="00770621" w:rsidRDefault="00770621" w:rsidP="00E90208">
      <w:pPr>
        <w:spacing w:after="0"/>
      </w:pPr>
      <w:r>
        <w:t xml:space="preserve">          "desc": "Disk hits percentage for the last 5 minutes (hits that are logged as TCP_HIT)"</w:t>
      </w:r>
    </w:p>
    <w:p w14:paraId="5355A065" w14:textId="77777777" w:rsidR="00770621" w:rsidRDefault="00770621" w:rsidP="00E90208">
      <w:pPr>
        <w:spacing w:after="0"/>
      </w:pPr>
      <w:r>
        <w:lastRenderedPageBreak/>
        <w:t xml:space="preserve">        },</w:t>
      </w:r>
    </w:p>
    <w:p w14:paraId="16F71A10" w14:textId="77777777" w:rsidR="00770621" w:rsidRDefault="00770621" w:rsidP="00E90208">
      <w:pPr>
        <w:spacing w:after="0"/>
      </w:pPr>
      <w:r>
        <w:t xml:space="preserve">        {</w:t>
      </w:r>
    </w:p>
    <w:p w14:paraId="20AF8359" w14:textId="77777777" w:rsidR="00770621" w:rsidRDefault="00770621" w:rsidP="00E90208">
      <w:pPr>
        <w:spacing w:after="0"/>
      </w:pPr>
      <w:r>
        <w:t xml:space="preserve">          "metric": "cachediskutilization",</w:t>
      </w:r>
    </w:p>
    <w:p w14:paraId="084EB544" w14:textId="77777777" w:rsidR="00770621" w:rsidRDefault="00770621" w:rsidP="00E90208">
      <w:pPr>
        <w:spacing w:after="0"/>
      </w:pPr>
      <w:r>
        <w:t xml:space="preserve">          "unit": "%",</w:t>
      </w:r>
    </w:p>
    <w:p w14:paraId="4E8CB391" w14:textId="77777777" w:rsidR="00770621" w:rsidRDefault="00770621" w:rsidP="00E90208">
      <w:pPr>
        <w:spacing w:after="0"/>
      </w:pPr>
      <w:r>
        <w:t xml:space="preserve">          "desc": "Cache disk utilization"</w:t>
      </w:r>
    </w:p>
    <w:p w14:paraId="06D18E8E" w14:textId="77777777" w:rsidR="00770621" w:rsidRDefault="00770621" w:rsidP="00E90208">
      <w:pPr>
        <w:spacing w:after="0"/>
      </w:pPr>
      <w:r>
        <w:t xml:space="preserve">        },</w:t>
      </w:r>
    </w:p>
    <w:p w14:paraId="30569F00" w14:textId="77777777" w:rsidR="00770621" w:rsidRDefault="00770621" w:rsidP="00E90208">
      <w:pPr>
        <w:spacing w:after="0"/>
      </w:pPr>
      <w:r>
        <w:t xml:space="preserve">        {</w:t>
      </w:r>
    </w:p>
    <w:p w14:paraId="061E8C6F" w14:textId="77777777" w:rsidR="00770621" w:rsidRDefault="00770621" w:rsidP="00E90208">
      <w:pPr>
        <w:spacing w:after="0"/>
      </w:pPr>
      <w:r>
        <w:t xml:space="preserve">          "metric": "cachememkutilization",</w:t>
      </w:r>
    </w:p>
    <w:p w14:paraId="5CFE3219" w14:textId="77777777" w:rsidR="00770621" w:rsidRDefault="00770621" w:rsidP="00E90208">
      <w:pPr>
        <w:spacing w:after="0"/>
      </w:pPr>
      <w:r>
        <w:t xml:space="preserve">          "unit": "%",</w:t>
      </w:r>
    </w:p>
    <w:p w14:paraId="1ED4D6A1" w14:textId="77777777" w:rsidR="00770621" w:rsidRDefault="00770621" w:rsidP="00E90208">
      <w:pPr>
        <w:spacing w:after="0"/>
      </w:pPr>
      <w:r>
        <w:t xml:space="preserve">          "desc": "Cache memory utilization"</w:t>
      </w:r>
    </w:p>
    <w:p w14:paraId="663AA764" w14:textId="77777777" w:rsidR="00770621" w:rsidRDefault="00770621" w:rsidP="00E90208">
      <w:pPr>
        <w:spacing w:after="0"/>
      </w:pPr>
      <w:r>
        <w:t xml:space="preserve">        },</w:t>
      </w:r>
    </w:p>
    <w:p w14:paraId="73349D6A" w14:textId="77777777" w:rsidR="00770621" w:rsidRDefault="00770621" w:rsidP="00E90208">
      <w:pPr>
        <w:spacing w:after="0"/>
      </w:pPr>
      <w:r>
        <w:t xml:space="preserve">        {</w:t>
      </w:r>
    </w:p>
    <w:p w14:paraId="4487CF8A" w14:textId="77777777" w:rsidR="00770621" w:rsidRDefault="00770621" w:rsidP="00E90208">
      <w:pPr>
        <w:spacing w:after="0"/>
      </w:pPr>
      <w:r>
        <w:t xml:space="preserve">          "metric": "usernum",</w:t>
      </w:r>
    </w:p>
    <w:p w14:paraId="2931A77E" w14:textId="77777777" w:rsidR="00770621" w:rsidRDefault="00770621" w:rsidP="00E90208">
      <w:pPr>
        <w:spacing w:after="0"/>
      </w:pPr>
      <w:r>
        <w:t xml:space="preserve">          "unit": "INT",</w:t>
      </w:r>
    </w:p>
    <w:p w14:paraId="70F355C0" w14:textId="77777777" w:rsidR="00770621" w:rsidRDefault="00770621" w:rsidP="00E90208">
      <w:pPr>
        <w:spacing w:after="0"/>
      </w:pPr>
      <w:r>
        <w:t xml:space="preserve">          "desc": "Number of users accessing the proxy"</w:t>
      </w:r>
    </w:p>
    <w:p w14:paraId="422DA3CE" w14:textId="77777777" w:rsidR="00770621" w:rsidRDefault="00770621" w:rsidP="00E90208">
      <w:pPr>
        <w:spacing w:after="0"/>
      </w:pPr>
      <w:r>
        <w:t xml:space="preserve">        },</w:t>
      </w:r>
    </w:p>
    <w:p w14:paraId="6BF1F5D1" w14:textId="77777777" w:rsidR="00770621" w:rsidRDefault="00770621" w:rsidP="00E90208">
      <w:pPr>
        <w:spacing w:after="0"/>
      </w:pPr>
      <w:r>
        <w:t xml:space="preserve">        {</w:t>
      </w:r>
    </w:p>
    <w:p w14:paraId="3C7046EA" w14:textId="77777777" w:rsidR="00770621" w:rsidRDefault="00770621" w:rsidP="00E90208">
      <w:pPr>
        <w:spacing w:after="0"/>
      </w:pPr>
      <w:r>
        <w:t xml:space="preserve">          "metric": "cpuusage",</w:t>
      </w:r>
    </w:p>
    <w:p w14:paraId="3A5D5FBE" w14:textId="77777777" w:rsidR="00770621" w:rsidRDefault="00770621" w:rsidP="00E90208">
      <w:pPr>
        <w:spacing w:after="0"/>
      </w:pPr>
      <w:r>
        <w:t xml:space="preserve">          "unit": "%",</w:t>
      </w:r>
    </w:p>
    <w:p w14:paraId="2B2EC29C" w14:textId="77777777" w:rsidR="00770621" w:rsidRDefault="00770621" w:rsidP="00E90208">
      <w:pPr>
        <w:spacing w:after="0"/>
      </w:pPr>
      <w:r>
        <w:t xml:space="preserve">          "desc": "CPU consumed by Squid for the last 5 minutes"</w:t>
      </w:r>
    </w:p>
    <w:p w14:paraId="3BEC9232" w14:textId="77777777" w:rsidR="00770621" w:rsidRDefault="00770621" w:rsidP="00E90208">
      <w:pPr>
        <w:spacing w:after="0"/>
      </w:pPr>
      <w:r>
        <w:t xml:space="preserve">        },</w:t>
      </w:r>
    </w:p>
    <w:p w14:paraId="7DB1527D" w14:textId="77777777" w:rsidR="00770621" w:rsidRDefault="00770621" w:rsidP="00E90208">
      <w:pPr>
        <w:spacing w:after="0"/>
      </w:pPr>
      <w:r>
        <w:t xml:space="preserve">        {</w:t>
      </w:r>
    </w:p>
    <w:p w14:paraId="16B68CCF" w14:textId="77777777" w:rsidR="00770621" w:rsidRDefault="00770621" w:rsidP="00E90208">
      <w:pPr>
        <w:spacing w:after="0"/>
      </w:pPr>
      <w:r>
        <w:t xml:space="preserve">          "metric": "processes_blocked",</w:t>
      </w:r>
    </w:p>
    <w:p w14:paraId="74449D5D" w14:textId="77777777" w:rsidR="00770621" w:rsidRDefault="00770621" w:rsidP="00E90208">
      <w:pPr>
        <w:spacing w:after="0"/>
      </w:pPr>
      <w:r>
        <w:t xml:space="preserve">          "unit": "INT",</w:t>
      </w:r>
    </w:p>
    <w:p w14:paraId="0755F386" w14:textId="77777777" w:rsidR="00770621" w:rsidRDefault="00770621" w:rsidP="00E90208">
      <w:pPr>
        <w:spacing w:after="0"/>
      </w:pPr>
      <w:r>
        <w:t xml:space="preserve">          "desc": "Blocked Processes"</w:t>
      </w:r>
    </w:p>
    <w:p w14:paraId="076BFD2D" w14:textId="77777777" w:rsidR="00770621" w:rsidRDefault="00770621" w:rsidP="00E90208">
      <w:pPr>
        <w:spacing w:after="0"/>
      </w:pPr>
      <w:r>
        <w:t xml:space="preserve">        },</w:t>
      </w:r>
    </w:p>
    <w:p w14:paraId="54DC623E" w14:textId="77777777" w:rsidR="00770621" w:rsidRDefault="00770621" w:rsidP="00E90208">
      <w:pPr>
        <w:spacing w:after="0"/>
      </w:pPr>
      <w:r>
        <w:t xml:space="preserve">        {</w:t>
      </w:r>
    </w:p>
    <w:p w14:paraId="25B1B586" w14:textId="77777777" w:rsidR="00770621" w:rsidRDefault="00770621" w:rsidP="00E90208">
      <w:pPr>
        <w:spacing w:after="0"/>
      </w:pPr>
      <w:r>
        <w:t xml:space="preserve">          "metric": "processes_paging",</w:t>
      </w:r>
    </w:p>
    <w:p w14:paraId="2D8D96B8" w14:textId="77777777" w:rsidR="00770621" w:rsidRDefault="00770621" w:rsidP="00E90208">
      <w:pPr>
        <w:spacing w:after="0"/>
      </w:pPr>
      <w:r>
        <w:t xml:space="preserve">          "unit": "INT",</w:t>
      </w:r>
    </w:p>
    <w:p w14:paraId="2BDBDDCC" w14:textId="77777777" w:rsidR="00770621" w:rsidRDefault="00770621" w:rsidP="00E90208">
      <w:pPr>
        <w:spacing w:after="0"/>
      </w:pPr>
      <w:r>
        <w:t xml:space="preserve">          "desc": "Paging Processes"</w:t>
      </w:r>
    </w:p>
    <w:p w14:paraId="2CD8A37E" w14:textId="77777777" w:rsidR="00770621" w:rsidRDefault="00770621" w:rsidP="00E90208">
      <w:pPr>
        <w:spacing w:after="0"/>
      </w:pPr>
      <w:r>
        <w:t xml:space="preserve">        },</w:t>
      </w:r>
    </w:p>
    <w:p w14:paraId="0E04DE16" w14:textId="77777777" w:rsidR="00770621" w:rsidRDefault="00770621" w:rsidP="00E90208">
      <w:pPr>
        <w:spacing w:after="0"/>
      </w:pPr>
      <w:r>
        <w:t xml:space="preserve">        {</w:t>
      </w:r>
    </w:p>
    <w:p w14:paraId="6BC8A624" w14:textId="77777777" w:rsidR="00770621" w:rsidRDefault="00770621" w:rsidP="00E90208">
      <w:pPr>
        <w:spacing w:after="0"/>
      </w:pPr>
      <w:r>
        <w:t xml:space="preserve">          "metric": "processes_running",</w:t>
      </w:r>
    </w:p>
    <w:p w14:paraId="0B9A9D1B" w14:textId="77777777" w:rsidR="00770621" w:rsidRDefault="00770621" w:rsidP="00E90208">
      <w:pPr>
        <w:spacing w:after="0"/>
      </w:pPr>
      <w:r>
        <w:t xml:space="preserve">          "unit": "INT",</w:t>
      </w:r>
    </w:p>
    <w:p w14:paraId="4589C92F" w14:textId="77777777" w:rsidR="00770621" w:rsidRDefault="00770621" w:rsidP="00E90208">
      <w:pPr>
        <w:spacing w:after="0"/>
      </w:pPr>
      <w:r>
        <w:t xml:space="preserve">          "desc": "Running Processes"</w:t>
      </w:r>
    </w:p>
    <w:p w14:paraId="51F7E8A4" w14:textId="77777777" w:rsidR="00770621" w:rsidRDefault="00770621" w:rsidP="00E90208">
      <w:pPr>
        <w:spacing w:after="0"/>
      </w:pPr>
      <w:r>
        <w:t xml:space="preserve">        },</w:t>
      </w:r>
    </w:p>
    <w:p w14:paraId="2EA4A9E1" w14:textId="77777777" w:rsidR="00770621" w:rsidRDefault="00770621" w:rsidP="00E90208">
      <w:pPr>
        <w:spacing w:after="0"/>
      </w:pPr>
      <w:r>
        <w:t xml:space="preserve">        {</w:t>
      </w:r>
    </w:p>
    <w:p w14:paraId="7E15EF75" w14:textId="77777777" w:rsidR="00770621" w:rsidRDefault="00770621" w:rsidP="00E90208">
      <w:pPr>
        <w:spacing w:after="0"/>
      </w:pPr>
      <w:r>
        <w:t xml:space="preserve">          "metric": "processes_sleeping",</w:t>
      </w:r>
    </w:p>
    <w:p w14:paraId="2A9049BA" w14:textId="77777777" w:rsidR="00770621" w:rsidRDefault="00770621" w:rsidP="00E90208">
      <w:pPr>
        <w:spacing w:after="0"/>
      </w:pPr>
      <w:r>
        <w:t xml:space="preserve">          "unit": "INT",</w:t>
      </w:r>
    </w:p>
    <w:p w14:paraId="7C691F89" w14:textId="77777777" w:rsidR="00770621" w:rsidRDefault="00770621" w:rsidP="00E90208">
      <w:pPr>
        <w:spacing w:after="0"/>
      </w:pPr>
      <w:r>
        <w:t xml:space="preserve">          "desc": "Sleeping Processes"</w:t>
      </w:r>
    </w:p>
    <w:p w14:paraId="67EBC919" w14:textId="77777777" w:rsidR="00770621" w:rsidRDefault="00770621" w:rsidP="00E90208">
      <w:pPr>
        <w:spacing w:after="0"/>
      </w:pPr>
      <w:r>
        <w:t xml:space="preserve">        },</w:t>
      </w:r>
    </w:p>
    <w:p w14:paraId="5B8EA783" w14:textId="77777777" w:rsidR="00770621" w:rsidRDefault="00770621" w:rsidP="00E90208">
      <w:pPr>
        <w:spacing w:after="0"/>
      </w:pPr>
      <w:r>
        <w:t xml:space="preserve">        {</w:t>
      </w:r>
    </w:p>
    <w:p w14:paraId="0ABD27DB" w14:textId="77777777" w:rsidR="00770621" w:rsidRDefault="00770621" w:rsidP="00E90208">
      <w:pPr>
        <w:spacing w:after="0"/>
      </w:pPr>
      <w:r>
        <w:t xml:space="preserve">          "metric": "processes_stopped",</w:t>
      </w:r>
    </w:p>
    <w:p w14:paraId="15AEB92E" w14:textId="77777777" w:rsidR="00770621" w:rsidRDefault="00770621" w:rsidP="00E90208">
      <w:pPr>
        <w:spacing w:after="0"/>
      </w:pPr>
      <w:r>
        <w:t xml:space="preserve">          "unit": "INT",</w:t>
      </w:r>
    </w:p>
    <w:p w14:paraId="6B02CB29" w14:textId="77777777" w:rsidR="00770621" w:rsidRDefault="00770621" w:rsidP="00E90208">
      <w:pPr>
        <w:spacing w:after="0"/>
      </w:pPr>
      <w:r>
        <w:t xml:space="preserve">          "desc": "Stopped Processes"</w:t>
      </w:r>
    </w:p>
    <w:p w14:paraId="6538DF99" w14:textId="77777777" w:rsidR="00770621" w:rsidRDefault="00770621" w:rsidP="00E90208">
      <w:pPr>
        <w:spacing w:after="0"/>
      </w:pPr>
      <w:r>
        <w:t xml:space="preserve">        },</w:t>
      </w:r>
    </w:p>
    <w:p w14:paraId="51E6EC96" w14:textId="77777777" w:rsidR="00770621" w:rsidRDefault="00770621" w:rsidP="00E90208">
      <w:pPr>
        <w:spacing w:after="0"/>
      </w:pPr>
      <w:r>
        <w:t xml:space="preserve">        {</w:t>
      </w:r>
    </w:p>
    <w:p w14:paraId="230F27F0" w14:textId="77777777" w:rsidR="00770621" w:rsidRDefault="00770621" w:rsidP="00E90208">
      <w:pPr>
        <w:spacing w:after="0"/>
      </w:pPr>
      <w:r>
        <w:lastRenderedPageBreak/>
        <w:t xml:space="preserve">          "metric": "processes_zombie",</w:t>
      </w:r>
    </w:p>
    <w:p w14:paraId="177BD5D1" w14:textId="77777777" w:rsidR="00770621" w:rsidRDefault="00770621" w:rsidP="00E90208">
      <w:pPr>
        <w:spacing w:after="0"/>
      </w:pPr>
      <w:r>
        <w:t xml:space="preserve">          "unit": "INT",</w:t>
      </w:r>
    </w:p>
    <w:p w14:paraId="04C66C2D" w14:textId="77777777" w:rsidR="00770621" w:rsidRDefault="00770621" w:rsidP="00E90208">
      <w:pPr>
        <w:spacing w:after="0"/>
      </w:pPr>
      <w:r>
        <w:t xml:space="preserve">          "desc": "Zombie Processes"</w:t>
      </w:r>
    </w:p>
    <w:p w14:paraId="4B30A522" w14:textId="77777777" w:rsidR="00770621" w:rsidRDefault="00770621" w:rsidP="00E90208">
      <w:pPr>
        <w:spacing w:after="0"/>
      </w:pPr>
      <w:r>
        <w:t xml:space="preserve">        }</w:t>
      </w:r>
    </w:p>
    <w:p w14:paraId="243BD854" w14:textId="77777777" w:rsidR="00770621" w:rsidRDefault="00770621" w:rsidP="00E90208">
      <w:pPr>
        <w:spacing w:after="0"/>
      </w:pPr>
      <w:r>
        <w:t xml:space="preserve">      ],</w:t>
      </w:r>
    </w:p>
    <w:p w14:paraId="26E6D33A" w14:textId="77777777" w:rsidR="00770621" w:rsidRDefault="00770621" w:rsidP="00E90208">
      <w:pPr>
        <w:spacing w:after="0"/>
      </w:pPr>
      <w:r>
        <w:t xml:space="preserve">      "vm_image_md5": "90f23ff2b1146e0a6a088ac1a96b7975",</w:t>
      </w:r>
    </w:p>
    <w:p w14:paraId="00422134" w14:textId="77777777" w:rsidR="00770621" w:rsidRDefault="00770621" w:rsidP="00E90208">
      <w:pPr>
        <w:spacing w:after="0"/>
      </w:pPr>
      <w:r>
        <w:t xml:space="preserve">      "scale_in_out": {</w:t>
      </w:r>
    </w:p>
    <w:p w14:paraId="04008629" w14:textId="77777777" w:rsidR="00770621" w:rsidRDefault="00770621" w:rsidP="00E90208">
      <w:pPr>
        <w:spacing w:after="0"/>
      </w:pPr>
      <w:r>
        <w:t xml:space="preserve">        "minimum": 1,</w:t>
      </w:r>
    </w:p>
    <w:p w14:paraId="23278433" w14:textId="77777777" w:rsidR="00770621" w:rsidRDefault="00770621" w:rsidP="00E90208">
      <w:pPr>
        <w:spacing w:after="0"/>
      </w:pPr>
      <w:r>
        <w:t xml:space="preserve">        "maximum": 1</w:t>
      </w:r>
    </w:p>
    <w:p w14:paraId="3E076E4E" w14:textId="77777777" w:rsidR="00770621" w:rsidRDefault="00770621" w:rsidP="00E90208">
      <w:pPr>
        <w:spacing w:after="0"/>
      </w:pPr>
      <w:r>
        <w:t xml:space="preserve">      }</w:t>
      </w:r>
    </w:p>
    <w:p w14:paraId="3E1F8ED3" w14:textId="77777777" w:rsidR="00770621" w:rsidRDefault="00770621" w:rsidP="00E90208">
      <w:pPr>
        <w:spacing w:after="0"/>
      </w:pPr>
      <w:r>
        <w:t xml:space="preserve">    }</w:t>
      </w:r>
    </w:p>
    <w:p w14:paraId="5BB706C6" w14:textId="77777777" w:rsidR="00770621" w:rsidRDefault="00770621" w:rsidP="00E90208">
      <w:pPr>
        <w:spacing w:after="0"/>
      </w:pPr>
      <w:r>
        <w:t xml:space="preserve">  ],</w:t>
      </w:r>
    </w:p>
    <w:p w14:paraId="178BB6C5" w14:textId="77777777" w:rsidR="00770621" w:rsidRDefault="00770621" w:rsidP="00E90208">
      <w:pPr>
        <w:spacing w:after="0"/>
      </w:pPr>
      <w:r>
        <w:t xml:space="preserve">  "name": "PXaaS",</w:t>
      </w:r>
    </w:p>
    <w:p w14:paraId="65EF5910" w14:textId="77777777" w:rsidR="00770621" w:rsidRDefault="00770621" w:rsidP="00E90208">
      <w:pPr>
        <w:spacing w:after="0"/>
      </w:pPr>
      <w:r>
        <w:t xml:space="preserve">  "created_at": "2016-03-09T09:55:14Z",</w:t>
      </w:r>
    </w:p>
    <w:p w14:paraId="2A38AF2E" w14:textId="77777777" w:rsidR="00770621" w:rsidRDefault="00770621" w:rsidP="00E90208">
      <w:pPr>
        <w:spacing w:after="0"/>
      </w:pPr>
      <w:r>
        <w:t xml:space="preserve">  "modified_at": "2016-03-09T09:55:14Z",</w:t>
      </w:r>
    </w:p>
    <w:p w14:paraId="5BA52E8F" w14:textId="77777777" w:rsidR="00770621" w:rsidRDefault="00770621" w:rsidP="00E90208">
      <w:pPr>
        <w:spacing w:after="0"/>
      </w:pPr>
      <w:r>
        <w:t xml:space="preserve">  "vlinks": [</w:t>
      </w:r>
    </w:p>
    <w:p w14:paraId="6AF7FC4A" w14:textId="77777777" w:rsidR="00770621" w:rsidRDefault="00770621" w:rsidP="00E90208">
      <w:pPr>
        <w:spacing w:after="0"/>
      </w:pPr>
      <w:r>
        <w:t xml:space="preserve">    {</w:t>
      </w:r>
    </w:p>
    <w:p w14:paraId="469682A4" w14:textId="77777777" w:rsidR="00770621" w:rsidRDefault="00770621" w:rsidP="00E90208">
      <w:pPr>
        <w:spacing w:after="0"/>
      </w:pPr>
      <w:r>
        <w:t xml:space="preserve">      "leaf_requirement": "Unlimited",</w:t>
      </w:r>
    </w:p>
    <w:p w14:paraId="171EACD1" w14:textId="77777777" w:rsidR="00770621" w:rsidRDefault="00770621" w:rsidP="00E90208">
      <w:pPr>
        <w:spacing w:after="0"/>
      </w:pPr>
      <w:r>
        <w:t xml:space="preserve">      "connectivity_type": "E-LAN",</w:t>
      </w:r>
    </w:p>
    <w:p w14:paraId="0ED87C3C" w14:textId="77777777" w:rsidR="00770621" w:rsidRDefault="00770621" w:rsidP="00E90208">
      <w:pPr>
        <w:spacing w:after="0"/>
      </w:pPr>
      <w:r>
        <w:t xml:space="preserve">      "vdu_reference": [</w:t>
      </w:r>
    </w:p>
    <w:p w14:paraId="2222C704" w14:textId="77777777" w:rsidR="00770621" w:rsidRDefault="00770621" w:rsidP="00E90208">
      <w:pPr>
        <w:spacing w:after="0"/>
      </w:pPr>
      <w:r>
        <w:t xml:space="preserve">        "vdu0"</w:t>
      </w:r>
    </w:p>
    <w:p w14:paraId="2B39A74A" w14:textId="77777777" w:rsidR="00770621" w:rsidRDefault="00770621" w:rsidP="00E90208">
      <w:pPr>
        <w:spacing w:after="0"/>
      </w:pPr>
      <w:r>
        <w:t xml:space="preserve">      ],</w:t>
      </w:r>
    </w:p>
    <w:p w14:paraId="5DD39C9F" w14:textId="77777777" w:rsidR="00770621" w:rsidRDefault="00770621" w:rsidP="00E90208">
      <w:pPr>
        <w:spacing w:after="0"/>
      </w:pPr>
      <w:r>
        <w:t xml:space="preserve">      "external_access": true,</w:t>
      </w:r>
    </w:p>
    <w:p w14:paraId="1A2C5854" w14:textId="77777777" w:rsidR="00770621" w:rsidRDefault="00770621" w:rsidP="00E90208">
      <w:pPr>
        <w:spacing w:after="0"/>
      </w:pPr>
      <w:r>
        <w:t xml:space="preserve">      "connection_points_reference": [</w:t>
      </w:r>
    </w:p>
    <w:p w14:paraId="32455CD1" w14:textId="77777777" w:rsidR="00770621" w:rsidRDefault="00770621" w:rsidP="00E90208">
      <w:pPr>
        <w:spacing w:after="0"/>
      </w:pPr>
      <w:r>
        <w:t xml:space="preserve">        "CPzc4j",</w:t>
      </w:r>
    </w:p>
    <w:p w14:paraId="2A0690A6" w14:textId="77777777" w:rsidR="00770621" w:rsidRDefault="00770621" w:rsidP="00E90208">
      <w:pPr>
        <w:spacing w:after="0"/>
      </w:pPr>
      <w:r>
        <w:t xml:space="preserve">        "CPzc4j"</w:t>
      </w:r>
    </w:p>
    <w:p w14:paraId="58E7F829" w14:textId="77777777" w:rsidR="00770621" w:rsidRDefault="00770621" w:rsidP="00E90208">
      <w:pPr>
        <w:spacing w:after="0"/>
      </w:pPr>
      <w:r>
        <w:t xml:space="preserve">      ],</w:t>
      </w:r>
    </w:p>
    <w:p w14:paraId="56281E27" w14:textId="77777777" w:rsidR="00770621" w:rsidRDefault="00770621" w:rsidP="00E90208">
      <w:pPr>
        <w:spacing w:after="0"/>
      </w:pPr>
      <w:r>
        <w:t xml:space="preserve">      "access": true,</w:t>
      </w:r>
    </w:p>
    <w:p w14:paraId="5C198F2A" w14:textId="77777777" w:rsidR="00770621" w:rsidRDefault="00770621" w:rsidP="00E90208">
      <w:pPr>
        <w:spacing w:after="0"/>
      </w:pPr>
      <w:r>
        <w:t xml:space="preserve">      "alias": "management",</w:t>
      </w:r>
    </w:p>
    <w:p w14:paraId="5B9625A8" w14:textId="77777777" w:rsidR="00770621" w:rsidRDefault="00770621" w:rsidP="00E90208">
      <w:pPr>
        <w:spacing w:after="0"/>
      </w:pPr>
      <w:r>
        <w:t xml:space="preserve">      "root_requirement": "Unlimited",</w:t>
      </w:r>
    </w:p>
    <w:p w14:paraId="2A2F9159" w14:textId="77777777" w:rsidR="00770621" w:rsidRDefault="00770621" w:rsidP="00E90208">
      <w:pPr>
        <w:spacing w:after="0"/>
      </w:pPr>
      <w:r>
        <w:t xml:space="preserve">      "dhcp": true,</w:t>
      </w:r>
    </w:p>
    <w:p w14:paraId="7DE7CBB6" w14:textId="77777777" w:rsidR="00770621" w:rsidRDefault="00770621" w:rsidP="00E90208">
      <w:pPr>
        <w:spacing w:after="0"/>
      </w:pPr>
      <w:r>
        <w:t xml:space="preserve">      "id": "vl0",</w:t>
      </w:r>
    </w:p>
    <w:p w14:paraId="407EF0CA" w14:textId="77777777" w:rsidR="00770621" w:rsidRDefault="00770621" w:rsidP="00E90208">
      <w:pPr>
        <w:spacing w:after="0"/>
      </w:pPr>
      <w:r>
        <w:t xml:space="preserve">      "qos": ""</w:t>
      </w:r>
    </w:p>
    <w:p w14:paraId="60E84FF8" w14:textId="77777777" w:rsidR="00770621" w:rsidRDefault="00770621" w:rsidP="00E90208">
      <w:pPr>
        <w:spacing w:after="0"/>
      </w:pPr>
      <w:r>
        <w:t xml:space="preserve">    },</w:t>
      </w:r>
    </w:p>
    <w:p w14:paraId="4B50CE16" w14:textId="77777777" w:rsidR="00770621" w:rsidRDefault="00770621" w:rsidP="00E90208">
      <w:pPr>
        <w:spacing w:after="0"/>
      </w:pPr>
      <w:r>
        <w:t xml:space="preserve">    {</w:t>
      </w:r>
    </w:p>
    <w:p w14:paraId="75FEF888" w14:textId="77777777" w:rsidR="00770621" w:rsidRDefault="00770621" w:rsidP="00E90208">
      <w:pPr>
        <w:spacing w:after="0"/>
      </w:pPr>
      <w:r>
        <w:t xml:space="preserve">      "leaf_requirement": "Unlimited",</w:t>
      </w:r>
    </w:p>
    <w:p w14:paraId="519171BE" w14:textId="77777777" w:rsidR="00770621" w:rsidRDefault="00770621" w:rsidP="00E90208">
      <w:pPr>
        <w:spacing w:after="0"/>
      </w:pPr>
      <w:r>
        <w:t xml:space="preserve">      "connectivity_type": "E-LINE",</w:t>
      </w:r>
    </w:p>
    <w:p w14:paraId="53C55512" w14:textId="77777777" w:rsidR="00770621" w:rsidRDefault="00770621" w:rsidP="00E90208">
      <w:pPr>
        <w:spacing w:after="0"/>
      </w:pPr>
      <w:r>
        <w:t xml:space="preserve">      "vdu_reference": [</w:t>
      </w:r>
    </w:p>
    <w:p w14:paraId="545D8594" w14:textId="77777777" w:rsidR="00770621" w:rsidRDefault="00770621" w:rsidP="00E90208">
      <w:pPr>
        <w:spacing w:after="0"/>
      </w:pPr>
      <w:r>
        <w:t xml:space="preserve">        "vdu0"</w:t>
      </w:r>
    </w:p>
    <w:p w14:paraId="22DA6A24" w14:textId="77777777" w:rsidR="00770621" w:rsidRDefault="00770621" w:rsidP="00E90208">
      <w:pPr>
        <w:spacing w:after="0"/>
      </w:pPr>
      <w:r>
        <w:t xml:space="preserve">      ],</w:t>
      </w:r>
    </w:p>
    <w:p w14:paraId="3026A5B8" w14:textId="77777777" w:rsidR="00770621" w:rsidRDefault="00770621" w:rsidP="00E90208">
      <w:pPr>
        <w:spacing w:after="0"/>
      </w:pPr>
      <w:r>
        <w:t xml:space="preserve">      "external_access": true,</w:t>
      </w:r>
    </w:p>
    <w:p w14:paraId="55B057FD" w14:textId="77777777" w:rsidR="00770621" w:rsidRDefault="00770621" w:rsidP="00E90208">
      <w:pPr>
        <w:spacing w:after="0"/>
      </w:pPr>
      <w:r>
        <w:t xml:space="preserve">      "connection_points_reference": [</w:t>
      </w:r>
    </w:p>
    <w:p w14:paraId="692C5E13" w14:textId="77777777" w:rsidR="00770621" w:rsidRDefault="00770621" w:rsidP="00E90208">
      <w:pPr>
        <w:spacing w:after="0"/>
      </w:pPr>
      <w:r>
        <w:t xml:space="preserve">        "CPv41w",</w:t>
      </w:r>
    </w:p>
    <w:p w14:paraId="6621DE95" w14:textId="77777777" w:rsidR="00770621" w:rsidRDefault="00770621" w:rsidP="00E90208">
      <w:pPr>
        <w:spacing w:after="0"/>
      </w:pPr>
      <w:r>
        <w:t xml:space="preserve">        "CPv41w"</w:t>
      </w:r>
    </w:p>
    <w:p w14:paraId="3C64F89C" w14:textId="77777777" w:rsidR="00770621" w:rsidRDefault="00770621" w:rsidP="00E90208">
      <w:pPr>
        <w:spacing w:after="0"/>
      </w:pPr>
      <w:r>
        <w:t xml:space="preserve">      ],</w:t>
      </w:r>
    </w:p>
    <w:p w14:paraId="08A24387" w14:textId="77777777" w:rsidR="00770621" w:rsidRDefault="00770621" w:rsidP="00E90208">
      <w:pPr>
        <w:spacing w:after="0"/>
      </w:pPr>
      <w:r>
        <w:t xml:space="preserve">      "access": false,</w:t>
      </w:r>
    </w:p>
    <w:p w14:paraId="54055720" w14:textId="77777777" w:rsidR="00770621" w:rsidRDefault="00770621" w:rsidP="00E90208">
      <w:pPr>
        <w:spacing w:after="0"/>
      </w:pPr>
      <w:r>
        <w:t xml:space="preserve">      "alias": "data_in",</w:t>
      </w:r>
    </w:p>
    <w:p w14:paraId="6BEC5298" w14:textId="77777777" w:rsidR="00770621" w:rsidRDefault="00770621" w:rsidP="00E90208">
      <w:pPr>
        <w:spacing w:after="0"/>
      </w:pPr>
      <w:r>
        <w:lastRenderedPageBreak/>
        <w:t xml:space="preserve">      "root_requirement": "Unlimited",</w:t>
      </w:r>
    </w:p>
    <w:p w14:paraId="6429879B" w14:textId="77777777" w:rsidR="00770621" w:rsidRDefault="00770621" w:rsidP="00E90208">
      <w:pPr>
        <w:spacing w:after="0"/>
      </w:pPr>
      <w:r>
        <w:t xml:space="preserve">      "dhcp": false,</w:t>
      </w:r>
    </w:p>
    <w:p w14:paraId="28441EDA" w14:textId="77777777" w:rsidR="00770621" w:rsidRDefault="00770621" w:rsidP="00E90208">
      <w:pPr>
        <w:spacing w:after="0"/>
      </w:pPr>
      <w:r>
        <w:t xml:space="preserve">      "id": "vl1",</w:t>
      </w:r>
    </w:p>
    <w:p w14:paraId="586046FE" w14:textId="77777777" w:rsidR="00770621" w:rsidRDefault="00770621" w:rsidP="00E90208">
      <w:pPr>
        <w:spacing w:after="0"/>
      </w:pPr>
      <w:r>
        <w:t xml:space="preserve">      "qos": ""</w:t>
      </w:r>
    </w:p>
    <w:p w14:paraId="00906827" w14:textId="77777777" w:rsidR="00770621" w:rsidRDefault="00770621" w:rsidP="00E90208">
      <w:pPr>
        <w:spacing w:after="0"/>
      </w:pPr>
      <w:r>
        <w:t xml:space="preserve">    },</w:t>
      </w:r>
    </w:p>
    <w:p w14:paraId="3EF84688" w14:textId="77777777" w:rsidR="00770621" w:rsidRDefault="00770621" w:rsidP="00E90208">
      <w:pPr>
        <w:spacing w:after="0"/>
      </w:pPr>
      <w:r>
        <w:t xml:space="preserve">    {</w:t>
      </w:r>
    </w:p>
    <w:p w14:paraId="55B6A93F" w14:textId="77777777" w:rsidR="00770621" w:rsidRDefault="00770621" w:rsidP="00E90208">
      <w:pPr>
        <w:spacing w:after="0"/>
      </w:pPr>
      <w:r>
        <w:t xml:space="preserve">      "leaf_requirement": "Unlimited",</w:t>
      </w:r>
    </w:p>
    <w:p w14:paraId="5B87B305" w14:textId="77777777" w:rsidR="00770621" w:rsidRDefault="00770621" w:rsidP="00E90208">
      <w:pPr>
        <w:spacing w:after="0"/>
      </w:pPr>
      <w:r>
        <w:t xml:space="preserve">      "connectivity_type": "E-LINE",</w:t>
      </w:r>
    </w:p>
    <w:p w14:paraId="7FEBBE8C" w14:textId="77777777" w:rsidR="00770621" w:rsidRDefault="00770621" w:rsidP="00E90208">
      <w:pPr>
        <w:spacing w:after="0"/>
      </w:pPr>
      <w:r>
        <w:t xml:space="preserve">      "vdu_reference": [</w:t>
      </w:r>
    </w:p>
    <w:p w14:paraId="11FA0B1B" w14:textId="77777777" w:rsidR="00770621" w:rsidRDefault="00770621" w:rsidP="00E90208">
      <w:pPr>
        <w:spacing w:after="0"/>
      </w:pPr>
      <w:r>
        <w:t xml:space="preserve">        "vdu0"</w:t>
      </w:r>
    </w:p>
    <w:p w14:paraId="4088C33B" w14:textId="77777777" w:rsidR="00770621" w:rsidRDefault="00770621" w:rsidP="00E90208">
      <w:pPr>
        <w:spacing w:after="0"/>
      </w:pPr>
      <w:r>
        <w:t xml:space="preserve">      ],</w:t>
      </w:r>
    </w:p>
    <w:p w14:paraId="59B67FA8" w14:textId="77777777" w:rsidR="00770621" w:rsidRDefault="00770621" w:rsidP="00E90208">
      <w:pPr>
        <w:spacing w:after="0"/>
      </w:pPr>
      <w:r>
        <w:t xml:space="preserve">      "external_access": true,</w:t>
      </w:r>
    </w:p>
    <w:p w14:paraId="494C25F9" w14:textId="77777777" w:rsidR="00770621" w:rsidRDefault="00770621" w:rsidP="00E90208">
      <w:pPr>
        <w:spacing w:after="0"/>
      </w:pPr>
      <w:r>
        <w:t xml:space="preserve">      "connection_points_reference": [</w:t>
      </w:r>
    </w:p>
    <w:p w14:paraId="0959A86A" w14:textId="77777777" w:rsidR="00770621" w:rsidRDefault="00770621" w:rsidP="00E90208">
      <w:pPr>
        <w:spacing w:after="0"/>
      </w:pPr>
      <w:r>
        <w:t xml:space="preserve">        "CP796o",</w:t>
      </w:r>
    </w:p>
    <w:p w14:paraId="4F9E8DA6" w14:textId="77777777" w:rsidR="00770621" w:rsidRDefault="00770621" w:rsidP="00E90208">
      <w:pPr>
        <w:spacing w:after="0"/>
      </w:pPr>
      <w:r>
        <w:t xml:space="preserve">        "CP796o"</w:t>
      </w:r>
    </w:p>
    <w:p w14:paraId="10ACFA6A" w14:textId="77777777" w:rsidR="00770621" w:rsidRDefault="00770621" w:rsidP="00E90208">
      <w:pPr>
        <w:spacing w:after="0"/>
      </w:pPr>
      <w:r>
        <w:t xml:space="preserve">      ],</w:t>
      </w:r>
    </w:p>
    <w:p w14:paraId="570F7791" w14:textId="77777777" w:rsidR="00770621" w:rsidRDefault="00770621" w:rsidP="00E90208">
      <w:pPr>
        <w:spacing w:after="0"/>
      </w:pPr>
      <w:r>
        <w:t xml:space="preserve">      "access": false,</w:t>
      </w:r>
    </w:p>
    <w:p w14:paraId="076AE553" w14:textId="77777777" w:rsidR="00770621" w:rsidRDefault="00770621" w:rsidP="00E90208">
      <w:pPr>
        <w:spacing w:after="0"/>
      </w:pPr>
      <w:r>
        <w:t xml:space="preserve">      "alias": "data_out",</w:t>
      </w:r>
    </w:p>
    <w:p w14:paraId="2AEC46FE" w14:textId="77777777" w:rsidR="00770621" w:rsidRDefault="00770621" w:rsidP="00E90208">
      <w:pPr>
        <w:spacing w:after="0"/>
      </w:pPr>
      <w:r>
        <w:t xml:space="preserve">      "root_requirement": "Unlimited",</w:t>
      </w:r>
    </w:p>
    <w:p w14:paraId="456C4DB3" w14:textId="77777777" w:rsidR="00770621" w:rsidRDefault="00770621" w:rsidP="00E90208">
      <w:pPr>
        <w:spacing w:after="0"/>
      </w:pPr>
      <w:r>
        <w:t xml:space="preserve">      "dhcp": false,</w:t>
      </w:r>
    </w:p>
    <w:p w14:paraId="66ED942E" w14:textId="77777777" w:rsidR="00770621" w:rsidRDefault="00770621" w:rsidP="00E90208">
      <w:pPr>
        <w:spacing w:after="0"/>
      </w:pPr>
      <w:r>
        <w:t xml:space="preserve">      "id": "vl2",</w:t>
      </w:r>
    </w:p>
    <w:p w14:paraId="435AA5D7" w14:textId="77777777" w:rsidR="00770621" w:rsidRDefault="00770621" w:rsidP="00E90208">
      <w:pPr>
        <w:spacing w:after="0"/>
      </w:pPr>
      <w:r>
        <w:t xml:space="preserve">      "qos": ""</w:t>
      </w:r>
    </w:p>
    <w:p w14:paraId="07990FFC" w14:textId="77777777" w:rsidR="00770621" w:rsidRDefault="00770621" w:rsidP="00E90208">
      <w:pPr>
        <w:spacing w:after="0"/>
      </w:pPr>
      <w:r>
        <w:t xml:space="preserve">    }</w:t>
      </w:r>
    </w:p>
    <w:p w14:paraId="1606F916" w14:textId="77777777" w:rsidR="00770621" w:rsidRDefault="00770621" w:rsidP="00E90208">
      <w:pPr>
        <w:spacing w:after="0"/>
      </w:pPr>
      <w:r>
        <w:t xml:space="preserve">  ],</w:t>
      </w:r>
    </w:p>
    <w:p w14:paraId="248E7FDC" w14:textId="77777777" w:rsidR="00770621" w:rsidRDefault="00770621" w:rsidP="00E90208">
      <w:pPr>
        <w:spacing w:after="0"/>
      </w:pPr>
      <w:r>
        <w:t xml:space="preserve">  "trade": true,</w:t>
      </w:r>
    </w:p>
    <w:p w14:paraId="09CBDD9D" w14:textId="77777777" w:rsidR="00770621" w:rsidRDefault="00770621" w:rsidP="00E90208">
      <w:pPr>
        <w:spacing w:after="0"/>
      </w:pPr>
      <w:r>
        <w:t xml:space="preserve">  "descriptor_version": "1",</w:t>
      </w:r>
    </w:p>
    <w:p w14:paraId="6D017679" w14:textId="77777777" w:rsidR="00770621" w:rsidRDefault="00770621" w:rsidP="00E90208">
      <w:pPr>
        <w:spacing w:after="0"/>
      </w:pPr>
      <w:r>
        <w:t xml:space="preserve">  "deployment_flavours": [</w:t>
      </w:r>
    </w:p>
    <w:p w14:paraId="6C2AE0C3" w14:textId="77777777" w:rsidR="00770621" w:rsidRDefault="00770621" w:rsidP="00E90208">
      <w:pPr>
        <w:spacing w:after="0"/>
      </w:pPr>
      <w:r>
        <w:t xml:space="preserve">    {</w:t>
      </w:r>
    </w:p>
    <w:p w14:paraId="43FD8CC1" w14:textId="77777777" w:rsidR="00770621" w:rsidRDefault="00770621" w:rsidP="00E90208">
      <w:pPr>
        <w:spacing w:after="0"/>
      </w:pPr>
      <w:r>
        <w:t xml:space="preserve">      "vdu_reference": [</w:t>
      </w:r>
    </w:p>
    <w:p w14:paraId="710DA1F3" w14:textId="77777777" w:rsidR="00770621" w:rsidRDefault="00770621" w:rsidP="00E90208">
      <w:pPr>
        <w:spacing w:after="0"/>
      </w:pPr>
      <w:r>
        <w:t xml:space="preserve">        "vdu0"</w:t>
      </w:r>
    </w:p>
    <w:p w14:paraId="330ADF50" w14:textId="77777777" w:rsidR="00770621" w:rsidRDefault="00770621" w:rsidP="00E90208">
      <w:pPr>
        <w:spacing w:after="0"/>
      </w:pPr>
      <w:r>
        <w:t xml:space="preserve">      ],</w:t>
      </w:r>
    </w:p>
    <w:p w14:paraId="4325D99A" w14:textId="77777777" w:rsidR="00770621" w:rsidRDefault="00770621" w:rsidP="00E90208">
      <w:pPr>
        <w:spacing w:after="0"/>
      </w:pPr>
      <w:r>
        <w:t xml:space="preserve">      "constraint": "",</w:t>
      </w:r>
    </w:p>
    <w:p w14:paraId="1E19C51C" w14:textId="77777777" w:rsidR="00770621" w:rsidRDefault="00770621" w:rsidP="00E90208">
      <w:pPr>
        <w:spacing w:after="0"/>
      </w:pPr>
      <w:r>
        <w:t xml:space="preserve">      "flavour_key": "gold",</w:t>
      </w:r>
    </w:p>
    <w:p w14:paraId="5DAB86AE" w14:textId="77777777" w:rsidR="00770621" w:rsidRDefault="00770621" w:rsidP="00E90208">
      <w:pPr>
        <w:spacing w:after="0"/>
      </w:pPr>
      <w:r>
        <w:t xml:space="preserve">      "vlink_reference": [</w:t>
      </w:r>
    </w:p>
    <w:p w14:paraId="185AB44E" w14:textId="77777777" w:rsidR="00770621" w:rsidRDefault="00770621" w:rsidP="00E90208">
      <w:pPr>
        <w:spacing w:after="0"/>
      </w:pPr>
      <w:r>
        <w:t xml:space="preserve">        "vl0",</w:t>
      </w:r>
    </w:p>
    <w:p w14:paraId="6AC3C7CF" w14:textId="77777777" w:rsidR="00770621" w:rsidRDefault="00770621" w:rsidP="00E90208">
      <w:pPr>
        <w:spacing w:after="0"/>
      </w:pPr>
      <w:r>
        <w:t xml:space="preserve">        "vl1",</w:t>
      </w:r>
    </w:p>
    <w:p w14:paraId="73D5483B" w14:textId="77777777" w:rsidR="00770621" w:rsidRDefault="00770621" w:rsidP="00E90208">
      <w:pPr>
        <w:spacing w:after="0"/>
      </w:pPr>
      <w:r>
        <w:t xml:space="preserve">        "vl2"</w:t>
      </w:r>
    </w:p>
    <w:p w14:paraId="5840FF2F" w14:textId="77777777" w:rsidR="00770621" w:rsidRDefault="00770621" w:rsidP="00E90208">
      <w:pPr>
        <w:spacing w:after="0"/>
      </w:pPr>
      <w:r>
        <w:t xml:space="preserve">      ],</w:t>
      </w:r>
    </w:p>
    <w:p w14:paraId="508AA2BD" w14:textId="77777777" w:rsidR="00770621" w:rsidRDefault="00770621" w:rsidP="00E90208">
      <w:pPr>
        <w:spacing w:after="0"/>
      </w:pPr>
      <w:r>
        <w:t xml:space="preserve">      "id": "flavor0",</w:t>
      </w:r>
    </w:p>
    <w:p w14:paraId="7191FF61" w14:textId="77777777" w:rsidR="00770621" w:rsidRDefault="00770621" w:rsidP="00E90208">
      <w:pPr>
        <w:spacing w:after="0"/>
      </w:pPr>
      <w:r>
        <w:t xml:space="preserve">      "assurance_parameters": [</w:t>
      </w:r>
    </w:p>
    <w:p w14:paraId="08FF1A76" w14:textId="77777777" w:rsidR="00770621" w:rsidRDefault="00770621" w:rsidP="00E90208">
      <w:pPr>
        <w:spacing w:after="0"/>
      </w:pPr>
      <w:r>
        <w:t xml:space="preserve">        {</w:t>
      </w:r>
    </w:p>
    <w:p w14:paraId="3DA6DBD6" w14:textId="77777777" w:rsidR="00770621" w:rsidRDefault="00770621" w:rsidP="00E90208">
      <w:pPr>
        <w:spacing w:after="0"/>
      </w:pPr>
      <w:r>
        <w:t xml:space="preserve">          "violation": [</w:t>
      </w:r>
    </w:p>
    <w:p w14:paraId="454C78B5" w14:textId="77777777" w:rsidR="00770621" w:rsidRDefault="00770621" w:rsidP="00E90208">
      <w:pPr>
        <w:spacing w:after="0"/>
      </w:pPr>
      <w:r>
        <w:t xml:space="preserve">            {</w:t>
      </w:r>
    </w:p>
    <w:p w14:paraId="21BF9B09" w14:textId="77777777" w:rsidR="00770621" w:rsidRDefault="00770621" w:rsidP="00E90208">
      <w:pPr>
        <w:spacing w:after="0"/>
      </w:pPr>
      <w:r>
        <w:t xml:space="preserve">              "interval": 360,</w:t>
      </w:r>
    </w:p>
    <w:p w14:paraId="4EAB7598" w14:textId="77777777" w:rsidR="00770621" w:rsidRDefault="00770621" w:rsidP="00E90208">
      <w:pPr>
        <w:spacing w:after="0"/>
      </w:pPr>
      <w:r>
        <w:t xml:space="preserve">              "breaches_count": 2</w:t>
      </w:r>
    </w:p>
    <w:p w14:paraId="22CB3371" w14:textId="77777777" w:rsidR="00770621" w:rsidRDefault="00770621" w:rsidP="00E90208">
      <w:pPr>
        <w:spacing w:after="0"/>
      </w:pPr>
      <w:r>
        <w:t xml:space="preserve">            }</w:t>
      </w:r>
    </w:p>
    <w:p w14:paraId="68814D1E" w14:textId="77777777" w:rsidR="00770621" w:rsidRDefault="00770621" w:rsidP="00E90208">
      <w:pPr>
        <w:spacing w:after="0"/>
      </w:pPr>
      <w:r>
        <w:t xml:space="preserve">          ],</w:t>
      </w:r>
    </w:p>
    <w:p w14:paraId="43785449" w14:textId="77777777" w:rsidR="00770621" w:rsidRDefault="00770621" w:rsidP="00E90208">
      <w:pPr>
        <w:spacing w:after="0"/>
      </w:pPr>
      <w:r>
        <w:lastRenderedPageBreak/>
        <w:t xml:space="preserve">          "value": 100,</w:t>
      </w:r>
    </w:p>
    <w:p w14:paraId="7A464CEF" w14:textId="77777777" w:rsidR="00770621" w:rsidRDefault="00770621" w:rsidP="00E90208">
      <w:pPr>
        <w:spacing w:after="0"/>
      </w:pPr>
      <w:r>
        <w:t xml:space="preserve">          "penalty": {</w:t>
      </w:r>
    </w:p>
    <w:p w14:paraId="7602538C" w14:textId="77777777" w:rsidR="00770621" w:rsidRDefault="00770621" w:rsidP="00E90208">
      <w:pPr>
        <w:spacing w:after="0"/>
      </w:pPr>
      <w:r>
        <w:t xml:space="preserve">            "type": "Discount",</w:t>
      </w:r>
    </w:p>
    <w:p w14:paraId="524C2342" w14:textId="77777777" w:rsidR="00770621" w:rsidRDefault="00770621" w:rsidP="00E90208">
      <w:pPr>
        <w:spacing w:after="0"/>
      </w:pPr>
      <w:r>
        <w:t xml:space="preserve">            "expression": 20,</w:t>
      </w:r>
    </w:p>
    <w:p w14:paraId="4DF18F7D" w14:textId="77777777" w:rsidR="00770621" w:rsidRDefault="00770621" w:rsidP="00E90208">
      <w:pPr>
        <w:spacing w:after="0"/>
      </w:pPr>
      <w:r>
        <w:t xml:space="preserve">            "validity": "P1D",</w:t>
      </w:r>
    </w:p>
    <w:p w14:paraId="471A998F" w14:textId="77777777" w:rsidR="00770621" w:rsidRDefault="00770621" w:rsidP="00E90208">
      <w:pPr>
        <w:spacing w:after="0"/>
      </w:pPr>
      <w:r>
        <w:t xml:space="preserve">            "unit": "INT"</w:t>
      </w:r>
    </w:p>
    <w:p w14:paraId="6281D30C" w14:textId="77777777" w:rsidR="00770621" w:rsidRDefault="00770621" w:rsidP="00E90208">
      <w:pPr>
        <w:spacing w:after="0"/>
      </w:pPr>
      <w:r>
        <w:t xml:space="preserve">          },</w:t>
      </w:r>
    </w:p>
    <w:p w14:paraId="298A53DE" w14:textId="77777777" w:rsidR="00770621" w:rsidRDefault="00770621" w:rsidP="00E90208">
      <w:pPr>
        <w:spacing w:after="0"/>
      </w:pPr>
      <w:r>
        <w:t xml:space="preserve">          "formula": "httpnum GT 100",</w:t>
      </w:r>
    </w:p>
    <w:p w14:paraId="3AC043B1" w14:textId="77777777" w:rsidR="00770621" w:rsidRDefault="00770621" w:rsidP="00E90208">
      <w:pPr>
        <w:spacing w:after="0"/>
      </w:pPr>
      <w:r>
        <w:t xml:space="preserve">          "rel_id": "param0",</w:t>
      </w:r>
    </w:p>
    <w:p w14:paraId="7CF1A12F" w14:textId="77777777" w:rsidR="00770621" w:rsidRDefault="00770621" w:rsidP="00E90208">
      <w:pPr>
        <w:spacing w:after="0"/>
      </w:pPr>
      <w:r>
        <w:t xml:space="preserve">          "id": "httpnum",</w:t>
      </w:r>
    </w:p>
    <w:p w14:paraId="5CC177A4" w14:textId="77777777" w:rsidR="00770621" w:rsidRDefault="00770621" w:rsidP="00E90208">
      <w:pPr>
        <w:spacing w:after="0"/>
      </w:pPr>
      <w:r>
        <w:t xml:space="preserve">          "unit": "INT"</w:t>
      </w:r>
    </w:p>
    <w:p w14:paraId="0517BA41" w14:textId="77777777" w:rsidR="00770621" w:rsidRDefault="00770621" w:rsidP="00E90208">
      <w:pPr>
        <w:spacing w:after="0"/>
      </w:pPr>
      <w:r>
        <w:t xml:space="preserve">        }</w:t>
      </w:r>
    </w:p>
    <w:p w14:paraId="7A5103C3" w14:textId="77777777" w:rsidR="00770621" w:rsidRDefault="00770621" w:rsidP="00E90208">
      <w:pPr>
        <w:spacing w:after="0"/>
      </w:pPr>
      <w:r>
        <w:t xml:space="preserve">      ]</w:t>
      </w:r>
    </w:p>
    <w:p w14:paraId="110A39DE" w14:textId="77777777" w:rsidR="00770621" w:rsidRDefault="00770621" w:rsidP="00E90208">
      <w:pPr>
        <w:spacing w:after="0"/>
      </w:pPr>
      <w:r>
        <w:t xml:space="preserve">    }</w:t>
      </w:r>
    </w:p>
    <w:p w14:paraId="505AAE06" w14:textId="77777777" w:rsidR="00770621" w:rsidRDefault="00770621" w:rsidP="00E90208">
      <w:pPr>
        <w:spacing w:after="0"/>
      </w:pPr>
      <w:r>
        <w:t xml:space="preserve">  ],</w:t>
      </w:r>
    </w:p>
    <w:p w14:paraId="41D2F4BF" w14:textId="77777777" w:rsidR="00770621" w:rsidRDefault="00770621" w:rsidP="00E90208">
      <w:pPr>
        <w:spacing w:after="0"/>
      </w:pPr>
      <w:r>
        <w:t xml:space="preserve">  "version": "1",</w:t>
      </w:r>
    </w:p>
    <w:p w14:paraId="550411B0" w14:textId="77777777" w:rsidR="00770621" w:rsidRDefault="00770621" w:rsidP="00E90208">
      <w:pPr>
        <w:spacing w:after="0"/>
      </w:pPr>
      <w:r>
        <w:t xml:space="preserve">  "vnf_lifecycle_events": [</w:t>
      </w:r>
    </w:p>
    <w:p w14:paraId="18275FA9" w14:textId="77777777" w:rsidR="00770621" w:rsidRDefault="00770621" w:rsidP="00E90208">
      <w:pPr>
        <w:spacing w:after="0"/>
      </w:pPr>
      <w:r>
        <w:t xml:space="preserve">    {</w:t>
      </w:r>
    </w:p>
    <w:p w14:paraId="398D9E40" w14:textId="77777777" w:rsidR="00770621" w:rsidRDefault="00770621" w:rsidP="00E90208">
      <w:pPr>
        <w:spacing w:after="0"/>
      </w:pPr>
      <w:r>
        <w:t xml:space="preserve">      "authentication_username": "root",</w:t>
      </w:r>
    </w:p>
    <w:p w14:paraId="08FCDE83" w14:textId="77777777" w:rsidR="00770621" w:rsidRDefault="00770621" w:rsidP="00E90208">
      <w:pPr>
        <w:spacing w:after="0"/>
      </w:pPr>
      <w:r>
        <w:t xml:space="preserve">      "authentication": "AAAAB3NzaC1yc2EAAAABIwAAAQEAklOUpkDHrfHY17SbrmTIpNLTGK9Tjom/BWDSU\nGPl+nafzlHDTYW7hdI4yZ5ew18JH4JW9jbhUFrviQzM7xlELEVf4h9lFX5QVkbPppSwg0cda3\nPbv7kOdJ/MTyBlWXFCR+HAo3FXRitBqxiX1nKhXpHAZsMciLq8V6RjsNAQwdsdMFvSlVK/7XA\nt3FaoJoAsncM1Q9x5+3V0Ww68/eIFmb1zuUFljQJKprrX88XypNDvjYNby6vw/Pb0rwert/En\nmZ+AW4OZPnTPI89ZPmVMLuayrD2cE86Z/il8b+gw3r3+1nKatmIkjn2so1d01QraTlMqVSsbx\nNrRFi9wrf+M7Q==",</w:t>
      </w:r>
    </w:p>
    <w:p w14:paraId="67F0F239" w14:textId="77777777" w:rsidR="00770621" w:rsidRDefault="00770621" w:rsidP="00E90208">
      <w:pPr>
        <w:spacing w:after="0"/>
      </w:pPr>
      <w:r>
        <w:t xml:space="preserve">      "authentication_port": 22,</w:t>
      </w:r>
    </w:p>
    <w:p w14:paraId="21895C1C" w14:textId="77777777" w:rsidR="00770621" w:rsidRDefault="00770621" w:rsidP="00E90208">
      <w:pPr>
        <w:spacing w:after="0"/>
      </w:pPr>
      <w:r>
        <w:t xml:space="preserve">      "vnf_container": "/opt/proxy",</w:t>
      </w:r>
    </w:p>
    <w:p w14:paraId="2D9F6B20" w14:textId="77777777" w:rsidR="00770621" w:rsidRDefault="00770621" w:rsidP="00E90208">
      <w:pPr>
        <w:spacing w:after="0"/>
      </w:pPr>
      <w:r>
        <w:t xml:space="preserve">      "events": {</w:t>
      </w:r>
    </w:p>
    <w:p w14:paraId="57DD7301" w14:textId="77777777" w:rsidR="00770621" w:rsidRDefault="00770621" w:rsidP="00E90208">
      <w:pPr>
        <w:spacing w:after="0"/>
      </w:pPr>
      <w:r>
        <w:t xml:space="preserve">        "start": {</w:t>
      </w:r>
    </w:p>
    <w:p w14:paraId="6591D909" w14:textId="77777777" w:rsidR="00770621" w:rsidRDefault="00770621" w:rsidP="00E90208">
      <w:pPr>
        <w:spacing w:after="0"/>
      </w:pPr>
      <w:r>
        <w:t xml:space="preserve">          "command": "service proxy start",</w:t>
      </w:r>
    </w:p>
    <w:p w14:paraId="274008C9" w14:textId="77777777" w:rsidR="00770621" w:rsidRDefault="00770621" w:rsidP="00E90208">
      <w:pPr>
        <w:spacing w:after="0"/>
      </w:pPr>
      <w:r>
        <w:t xml:space="preserve">          "template_file": "{}",</w:t>
      </w:r>
    </w:p>
    <w:p w14:paraId="5E9DCAAE" w14:textId="77777777" w:rsidR="00770621" w:rsidRDefault="00770621" w:rsidP="00E90208">
      <w:pPr>
        <w:spacing w:after="0"/>
      </w:pPr>
      <w:r>
        <w:t xml:space="preserve">          "template_file_format": "JSON"</w:t>
      </w:r>
    </w:p>
    <w:p w14:paraId="66754FDF" w14:textId="77777777" w:rsidR="00770621" w:rsidRDefault="00770621" w:rsidP="00E90208">
      <w:pPr>
        <w:spacing w:after="0"/>
      </w:pPr>
      <w:r>
        <w:t xml:space="preserve">        },</w:t>
      </w:r>
    </w:p>
    <w:p w14:paraId="3D8615F9" w14:textId="77777777" w:rsidR="00770621" w:rsidRDefault="00770621" w:rsidP="00E90208">
      <w:pPr>
        <w:spacing w:after="0"/>
      </w:pPr>
      <w:r>
        <w:t xml:space="preserve">        "stop": {</w:t>
      </w:r>
    </w:p>
    <w:p w14:paraId="5C05C3E0" w14:textId="77777777" w:rsidR="00770621" w:rsidRDefault="00770621" w:rsidP="00E90208">
      <w:pPr>
        <w:spacing w:after="0"/>
      </w:pPr>
      <w:r>
        <w:t xml:space="preserve">          "command": "service proxy stop",</w:t>
      </w:r>
    </w:p>
    <w:p w14:paraId="64386115" w14:textId="77777777" w:rsidR="00770621" w:rsidRDefault="00770621" w:rsidP="00E90208">
      <w:pPr>
        <w:spacing w:after="0"/>
      </w:pPr>
      <w:r>
        <w:t xml:space="preserve">          "template_file": "{}",</w:t>
      </w:r>
    </w:p>
    <w:p w14:paraId="61F1545E" w14:textId="77777777" w:rsidR="00770621" w:rsidRDefault="00770621" w:rsidP="00E90208">
      <w:pPr>
        <w:spacing w:after="0"/>
      </w:pPr>
      <w:r>
        <w:t xml:space="preserve">          "template_file_format": "JSON"</w:t>
      </w:r>
    </w:p>
    <w:p w14:paraId="023E9004" w14:textId="77777777" w:rsidR="00770621" w:rsidRDefault="00770621" w:rsidP="00E90208">
      <w:pPr>
        <w:spacing w:after="0"/>
      </w:pPr>
      <w:r>
        <w:t xml:space="preserve">        }</w:t>
      </w:r>
    </w:p>
    <w:p w14:paraId="35279237" w14:textId="77777777" w:rsidR="00770621" w:rsidRDefault="00770621" w:rsidP="00E90208">
      <w:pPr>
        <w:spacing w:after="0"/>
      </w:pPr>
      <w:r>
        <w:t xml:space="preserve">      },</w:t>
      </w:r>
    </w:p>
    <w:p w14:paraId="4A211AA1" w14:textId="77777777" w:rsidR="00770621" w:rsidRDefault="00770621" w:rsidP="00E90208">
      <w:pPr>
        <w:spacing w:after="0"/>
      </w:pPr>
      <w:r>
        <w:t xml:space="preserve">      "flavor_id_ref": "flavor0"</w:t>
      </w:r>
    </w:p>
    <w:p w14:paraId="73076A60" w14:textId="77777777" w:rsidR="00770621" w:rsidRDefault="00770621" w:rsidP="00E90208">
      <w:pPr>
        <w:spacing w:after="0"/>
      </w:pPr>
      <w:r>
        <w:t xml:space="preserve">    }</w:t>
      </w:r>
    </w:p>
    <w:p w14:paraId="7E88E78C" w14:textId="77777777" w:rsidR="00770621" w:rsidRDefault="00770621" w:rsidP="00E90208">
      <w:pPr>
        <w:spacing w:after="0"/>
      </w:pPr>
      <w:r>
        <w:t xml:space="preserve">  ],</w:t>
      </w:r>
    </w:p>
    <w:p w14:paraId="6527DDAB" w14:textId="77777777" w:rsidR="00770621" w:rsidRDefault="00770621" w:rsidP="00E90208">
      <w:pPr>
        <w:spacing w:after="0"/>
      </w:pPr>
      <w:r>
        <w:t xml:space="preserve">  "billing_model": {</w:t>
      </w:r>
    </w:p>
    <w:p w14:paraId="456FD40B" w14:textId="77777777" w:rsidR="00770621" w:rsidRDefault="00770621" w:rsidP="00E90208">
      <w:pPr>
        <w:spacing w:after="0"/>
      </w:pPr>
      <w:r>
        <w:t xml:space="preserve">    "price": {</w:t>
      </w:r>
    </w:p>
    <w:p w14:paraId="6E268B8D" w14:textId="77777777" w:rsidR="00770621" w:rsidRDefault="00770621" w:rsidP="00E90208">
      <w:pPr>
        <w:spacing w:after="0"/>
      </w:pPr>
      <w:r>
        <w:t xml:space="preserve">      "min_per_period": 10,</w:t>
      </w:r>
    </w:p>
    <w:p w14:paraId="57C48D18" w14:textId="77777777" w:rsidR="00770621" w:rsidRDefault="00770621" w:rsidP="00E90208">
      <w:pPr>
        <w:spacing w:after="0"/>
      </w:pPr>
      <w:r>
        <w:t xml:space="preserve">      "max_per_period": 20,</w:t>
      </w:r>
    </w:p>
    <w:p w14:paraId="2A65A8B6" w14:textId="77777777" w:rsidR="00770621" w:rsidRDefault="00770621" w:rsidP="00E90208">
      <w:pPr>
        <w:spacing w:after="0"/>
      </w:pPr>
      <w:r>
        <w:lastRenderedPageBreak/>
        <w:t xml:space="preserve">      "setup": 20,</w:t>
      </w:r>
    </w:p>
    <w:p w14:paraId="1906238A" w14:textId="77777777" w:rsidR="00770621" w:rsidRDefault="00770621" w:rsidP="00E90208">
      <w:pPr>
        <w:spacing w:after="0"/>
      </w:pPr>
      <w:r>
        <w:t xml:space="preserve">      "unit": "EUR"</w:t>
      </w:r>
    </w:p>
    <w:p w14:paraId="1B8E1B4F" w14:textId="77777777" w:rsidR="00770621" w:rsidRDefault="00770621" w:rsidP="00E90208">
      <w:pPr>
        <w:spacing w:after="0"/>
      </w:pPr>
      <w:r>
        <w:t xml:space="preserve">    },</w:t>
      </w:r>
    </w:p>
    <w:p w14:paraId="35BA65B0" w14:textId="77777777" w:rsidR="00770621" w:rsidRDefault="00770621" w:rsidP="00E90208">
      <w:pPr>
        <w:spacing w:after="0"/>
      </w:pPr>
      <w:r>
        <w:t xml:space="preserve">    "model": "PAYG",</w:t>
      </w:r>
    </w:p>
    <w:p w14:paraId="4ADBEF6C" w14:textId="77777777" w:rsidR="00770621" w:rsidRDefault="00770621" w:rsidP="00E90208">
      <w:pPr>
        <w:spacing w:after="0"/>
      </w:pPr>
      <w:r>
        <w:t xml:space="preserve">    "period": "P7D"</w:t>
      </w:r>
    </w:p>
    <w:p w14:paraId="727CDDF2" w14:textId="77777777" w:rsidR="00770621" w:rsidRDefault="00770621" w:rsidP="00E90208">
      <w:pPr>
        <w:spacing w:after="0"/>
      </w:pPr>
      <w:r>
        <w:t xml:space="preserve">  },</w:t>
      </w:r>
    </w:p>
    <w:p w14:paraId="3B5B7357" w14:textId="77777777" w:rsidR="00770621" w:rsidRDefault="00770621" w:rsidP="00E90208">
      <w:pPr>
        <w:spacing w:after="0"/>
      </w:pPr>
      <w:r>
        <w:t xml:space="preserve">  "provider": "TEIC",</w:t>
      </w:r>
    </w:p>
    <w:p w14:paraId="3E64B622" w14:textId="77777777" w:rsidR="00770621" w:rsidRDefault="00770621" w:rsidP="00E90208">
      <w:pPr>
        <w:spacing w:after="0"/>
      </w:pPr>
      <w:r>
        <w:t xml:space="preserve">  "release": "T-NOVA",</w:t>
      </w:r>
    </w:p>
    <w:p w14:paraId="38AC14E9" w14:textId="77777777" w:rsidR="00770621" w:rsidRDefault="00770621" w:rsidP="00E90208">
      <w:pPr>
        <w:spacing w:after="0"/>
      </w:pPr>
      <w:r>
        <w:t xml:space="preserve">  "type": "vPXAAS",</w:t>
      </w:r>
    </w:p>
    <w:p w14:paraId="3CAB1153" w14:textId="77777777" w:rsidR="00770621" w:rsidRDefault="00770621" w:rsidP="00E90208">
      <w:pPr>
        <w:spacing w:after="0"/>
      </w:pPr>
      <w:r>
        <w:t xml:space="preserve">  "id": 1004,</w:t>
      </w:r>
    </w:p>
    <w:p w14:paraId="09C47F76" w14:textId="77777777" w:rsidR="00770621" w:rsidRDefault="00770621" w:rsidP="00E90208">
      <w:pPr>
        <w:spacing w:after="0"/>
      </w:pPr>
      <w:r>
        <w:t xml:space="preserve">  "description": "PXaaS Desc"</w:t>
      </w:r>
    </w:p>
    <w:p w14:paraId="468C61AE" w14:textId="525A9155" w:rsidR="00770621" w:rsidRPr="005B7773" w:rsidRDefault="00770621" w:rsidP="007B0843">
      <w:pPr>
        <w:spacing w:after="0"/>
      </w:pPr>
      <w:r>
        <w:t>}</w:t>
      </w:r>
    </w:p>
    <w:p w14:paraId="45983525" w14:textId="60930E16" w:rsidR="00770621" w:rsidRPr="005C055F" w:rsidRDefault="00770621" w:rsidP="005C055F"/>
    <w:sectPr w:rsidR="00770621" w:rsidRPr="005C055F" w:rsidSect="00E20784">
      <w:pgSz w:w="11906" w:h="16838"/>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46EE9A" w14:textId="77777777" w:rsidR="00334F98" w:rsidRDefault="00334F98" w:rsidP="00CB4CC7">
      <w:r>
        <w:separator/>
      </w:r>
    </w:p>
  </w:endnote>
  <w:endnote w:type="continuationSeparator" w:id="0">
    <w:p w14:paraId="7C7374AD" w14:textId="77777777" w:rsidR="00334F98" w:rsidRDefault="00334F98" w:rsidP="00CB4C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id w:val="-497190946"/>
      <w:docPartObj>
        <w:docPartGallery w:val="Page Numbers (Bottom of Page)"/>
        <w:docPartUnique/>
      </w:docPartObj>
    </w:sdtPr>
    <w:sdtContent>
      <w:p w14:paraId="349ED45A" w14:textId="4DA8BCFC" w:rsidR="00580430" w:rsidRPr="00017872" w:rsidRDefault="00580430" w:rsidP="00CB4CC7">
        <w:pPr>
          <w:pStyle w:val="Footer"/>
          <w:rPr>
            <w:color w:val="7F7F7F" w:themeColor="text1" w:themeTint="80"/>
          </w:rPr>
        </w:pPr>
        <w:r w:rsidRPr="00017872">
          <w:rPr>
            <w:noProof/>
            <w:color w:val="7F7F7F" w:themeColor="text1" w:themeTint="80"/>
            <w:lang w:val="en-US"/>
          </w:rPr>
          <mc:AlternateContent>
            <mc:Choice Requires="wps">
              <w:drawing>
                <wp:anchor distT="0" distB="0" distL="114300" distR="114300" simplePos="0" relativeHeight="251659264" behindDoc="0" locked="0" layoutInCell="1" allowOverlap="1" wp14:anchorId="50A3BE21" wp14:editId="34C1CAB6">
                  <wp:simplePos x="0" y="0"/>
                  <wp:positionH relativeFrom="rightMargin">
                    <wp:align>center</wp:align>
                  </wp:positionH>
                  <wp:positionV relativeFrom="bottomMargin">
                    <wp:align>center</wp:align>
                  </wp:positionV>
                  <wp:extent cx="565785" cy="191770"/>
                  <wp:effectExtent l="0" t="0" r="0" b="0"/>
                  <wp:wrapNone/>
                  <wp:docPr id="650" name="Rectangle 6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98A6FFA" w14:textId="7EAC58A6" w:rsidR="00580430" w:rsidRPr="00017872" w:rsidRDefault="00580430">
                              <w:pPr>
                                <w:pBdr>
                                  <w:top w:val="single" w:sz="4" w:space="1" w:color="7F7F7F" w:themeColor="background1" w:themeShade="7F"/>
                                </w:pBdr>
                                <w:jc w:val="center"/>
                                <w:rPr>
                                  <w:color w:val="7F7F7F" w:themeColor="text1" w:themeTint="80"/>
                                </w:rPr>
                              </w:pPr>
                              <w:r w:rsidRPr="00017872">
                                <w:rPr>
                                  <w:color w:val="7F7F7F" w:themeColor="text1" w:themeTint="80"/>
                                </w:rPr>
                                <w:fldChar w:fldCharType="begin"/>
                              </w:r>
                              <w:r w:rsidRPr="00017872">
                                <w:rPr>
                                  <w:color w:val="7F7F7F" w:themeColor="text1" w:themeTint="80"/>
                                </w:rPr>
                                <w:instrText xml:space="preserve"> PAGE   \* MERGEFORMAT </w:instrText>
                              </w:r>
                              <w:r w:rsidRPr="00017872">
                                <w:rPr>
                                  <w:color w:val="7F7F7F" w:themeColor="text1" w:themeTint="80"/>
                                </w:rPr>
                                <w:fldChar w:fldCharType="separate"/>
                              </w:r>
                              <w:r w:rsidR="00667E70">
                                <w:rPr>
                                  <w:noProof/>
                                  <w:color w:val="7F7F7F" w:themeColor="text1" w:themeTint="80"/>
                                </w:rPr>
                                <w:t>4</w:t>
                              </w:r>
                              <w:r w:rsidRPr="00017872">
                                <w:rPr>
                                  <w:noProof/>
                                  <w:color w:val="7F7F7F" w:themeColor="text1" w:themeTint="8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0A3BE21" id="Rectangle 650" o:spid="_x0000_s1063" style="position:absolute;left:0;text-align:left;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" filled="f" fillcolor="#c0504d" stroked="f" strokecolor="#5c83b4" strokeweight="2.25pt">
                  <v:textbox inset=",0,,0">
                    <w:txbxContent>
                      <w:p w14:paraId="098A6FFA" w14:textId="7EAC58A6" w:rsidR="00580430" w:rsidRPr="00017872" w:rsidRDefault="00580430">
                        <w:pPr>
                          <w:pBdr>
                            <w:top w:val="single" w:sz="4" w:space="1" w:color="7F7F7F" w:themeColor="background1" w:themeShade="7F"/>
                          </w:pBdr>
                          <w:jc w:val="center"/>
                          <w:rPr>
                            <w:color w:val="7F7F7F" w:themeColor="text1" w:themeTint="80"/>
                          </w:rPr>
                        </w:pPr>
                        <w:r w:rsidRPr="00017872">
                          <w:rPr>
                            <w:color w:val="7F7F7F" w:themeColor="text1" w:themeTint="80"/>
                          </w:rPr>
                          <w:fldChar w:fldCharType="begin"/>
                        </w:r>
                        <w:r w:rsidRPr="00017872">
                          <w:rPr>
                            <w:color w:val="7F7F7F" w:themeColor="text1" w:themeTint="80"/>
                          </w:rPr>
                          <w:instrText xml:space="preserve"> PAGE   \* MERGEFORMAT </w:instrText>
                        </w:r>
                        <w:r w:rsidRPr="00017872">
                          <w:rPr>
                            <w:color w:val="7F7F7F" w:themeColor="text1" w:themeTint="80"/>
                          </w:rPr>
                          <w:fldChar w:fldCharType="separate"/>
                        </w:r>
                        <w:r w:rsidR="00667E70">
                          <w:rPr>
                            <w:noProof/>
                            <w:color w:val="7F7F7F" w:themeColor="text1" w:themeTint="80"/>
                          </w:rPr>
                          <w:t>4</w:t>
                        </w:r>
                        <w:r w:rsidRPr="00017872">
                          <w:rPr>
                            <w:noProof/>
                            <w:color w:val="7F7F7F" w:themeColor="text1" w:themeTint="80"/>
                          </w:rPr>
                          <w:fldChar w:fldCharType="end"/>
                        </w:r>
                      </w:p>
                    </w:txbxContent>
                  </v:textbox>
                  <w10:wrap anchorx="margin" anchory="margin"/>
                </v:rect>
              </w:pict>
            </mc:Fallback>
          </mc:AlternateContent>
        </w:r>
        <w:r w:rsidRPr="00017872">
          <w:rPr>
            <w:color w:val="7F7F7F" w:themeColor="text1" w:themeTint="80"/>
            <w:lang w:val="en-US"/>
          </w:rPr>
          <w:t xml:space="preserve">© </w:t>
        </w:r>
        <w:r>
          <w:rPr>
            <w:color w:val="7F7F7F" w:themeColor="text1" w:themeTint="80"/>
            <w:lang w:val="en-US"/>
          </w:rPr>
          <w:t>T-NOVA</w:t>
        </w:r>
        <w:r w:rsidRPr="00017872">
          <w:rPr>
            <w:color w:val="7F7F7F" w:themeColor="text1" w:themeTint="80"/>
            <w:lang w:val="en-US"/>
          </w:rPr>
          <w:t xml:space="preserve"> Consortium</w: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text1" w:themeTint="80"/>
      </w:rPr>
      <w:id w:val="400331381"/>
      <w:docPartObj>
        <w:docPartGallery w:val="Page Numbers (Bottom of Page)"/>
        <w:docPartUnique/>
      </w:docPartObj>
    </w:sdtPr>
    <w:sdtContent>
      <w:p w14:paraId="04A92B4A" w14:textId="77777777" w:rsidR="00580430" w:rsidRPr="00017872" w:rsidRDefault="00580430" w:rsidP="00E20784">
        <w:pPr>
          <w:pStyle w:val="Footer"/>
          <w:rPr>
            <w:color w:val="7F7F7F" w:themeColor="text1" w:themeTint="80"/>
          </w:rPr>
        </w:pPr>
        <w:r w:rsidRPr="00017872">
          <w:rPr>
            <w:noProof/>
            <w:color w:val="7F7F7F" w:themeColor="text1" w:themeTint="80"/>
            <w:lang w:val="en-US"/>
          </w:rPr>
          <mc:AlternateContent>
            <mc:Choice Requires="wps">
              <w:drawing>
                <wp:anchor distT="0" distB="0" distL="114300" distR="114300" simplePos="0" relativeHeight="251661312" behindDoc="0" locked="0" layoutInCell="1" allowOverlap="1" wp14:anchorId="68EE60AA" wp14:editId="1BFF4F19">
                  <wp:simplePos x="0" y="0"/>
                  <wp:positionH relativeFrom="rightMargin">
                    <wp:align>center</wp:align>
                  </wp:positionH>
                  <wp:positionV relativeFrom="bottomMargin">
                    <wp:align>center</wp:align>
                  </wp:positionV>
                  <wp:extent cx="565785" cy="191770"/>
                  <wp:effectExtent l="0" t="0" r="0" b="0"/>
                  <wp:wrapNone/>
                  <wp:docPr id="9"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78F8AB2D" w14:textId="77777777" w:rsidR="00580430" w:rsidRPr="00017872" w:rsidRDefault="00580430" w:rsidP="00E20784">
                              <w:pPr>
                                <w:pBdr>
                                  <w:top w:val="single" w:sz="4" w:space="1" w:color="7F7F7F" w:themeColor="background1" w:themeShade="7F"/>
                                </w:pBdr>
                                <w:jc w:val="center"/>
                                <w:rPr>
                                  <w:color w:val="7F7F7F" w:themeColor="text1" w:themeTint="80"/>
                                </w:rPr>
                              </w:pPr>
                              <w:r w:rsidRPr="00017872">
                                <w:rPr>
                                  <w:color w:val="7F7F7F" w:themeColor="text1" w:themeTint="80"/>
                                </w:rPr>
                                <w:fldChar w:fldCharType="begin"/>
                              </w:r>
                              <w:r w:rsidRPr="00017872">
                                <w:rPr>
                                  <w:color w:val="7F7F7F" w:themeColor="text1" w:themeTint="80"/>
                                </w:rPr>
                                <w:instrText xml:space="preserve"> PAGE   \* MERGEFORMAT </w:instrText>
                              </w:r>
                              <w:r w:rsidRPr="00017872">
                                <w:rPr>
                                  <w:color w:val="7F7F7F" w:themeColor="text1" w:themeTint="80"/>
                                </w:rPr>
                                <w:fldChar w:fldCharType="separate"/>
                              </w:r>
                              <w:r w:rsidR="00667E70">
                                <w:rPr>
                                  <w:noProof/>
                                  <w:color w:val="7F7F7F" w:themeColor="text1" w:themeTint="80"/>
                                </w:rPr>
                                <w:t>1</w:t>
                              </w:r>
                              <w:r w:rsidRPr="00017872">
                                <w:rPr>
                                  <w:noProof/>
                                  <w:color w:val="7F7F7F" w:themeColor="text1" w:themeTint="8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68EE60AA" id="Rectangle 9" o:spid="_x0000_s1064" style="position:absolute;left:0;text-align:left;margin-left:0;margin-top:0;width:44.55pt;height:15.1pt;rotation:180;flip:x;z-index:251661312;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" filled="f" fillcolor="#c0504d" stroked="f" strokecolor="#5c83b4" strokeweight="2.25pt">
                  <v:textbox inset=",0,,0">
                    <w:txbxContent>
                      <w:p w14:paraId="78F8AB2D" w14:textId="77777777" w:rsidR="00580430" w:rsidRPr="00017872" w:rsidRDefault="00580430" w:rsidP="00E20784">
                        <w:pPr>
                          <w:pBdr>
                            <w:top w:val="single" w:sz="4" w:space="1" w:color="7F7F7F" w:themeColor="background1" w:themeShade="7F"/>
                          </w:pBdr>
                          <w:jc w:val="center"/>
                          <w:rPr>
                            <w:color w:val="7F7F7F" w:themeColor="text1" w:themeTint="80"/>
                          </w:rPr>
                        </w:pPr>
                        <w:r w:rsidRPr="00017872">
                          <w:rPr>
                            <w:color w:val="7F7F7F" w:themeColor="text1" w:themeTint="80"/>
                          </w:rPr>
                          <w:fldChar w:fldCharType="begin"/>
                        </w:r>
                        <w:r w:rsidRPr="00017872">
                          <w:rPr>
                            <w:color w:val="7F7F7F" w:themeColor="text1" w:themeTint="80"/>
                          </w:rPr>
                          <w:instrText xml:space="preserve"> PAGE   \* MERGEFORMAT </w:instrText>
                        </w:r>
                        <w:r w:rsidRPr="00017872">
                          <w:rPr>
                            <w:color w:val="7F7F7F" w:themeColor="text1" w:themeTint="80"/>
                          </w:rPr>
                          <w:fldChar w:fldCharType="separate"/>
                        </w:r>
                        <w:r w:rsidR="00667E70">
                          <w:rPr>
                            <w:noProof/>
                            <w:color w:val="7F7F7F" w:themeColor="text1" w:themeTint="80"/>
                          </w:rPr>
                          <w:t>1</w:t>
                        </w:r>
                        <w:r w:rsidRPr="00017872">
                          <w:rPr>
                            <w:noProof/>
                            <w:color w:val="7F7F7F" w:themeColor="text1" w:themeTint="80"/>
                          </w:rPr>
                          <w:fldChar w:fldCharType="end"/>
                        </w:r>
                      </w:p>
                    </w:txbxContent>
                  </v:textbox>
                  <w10:wrap anchorx="margin" anchory="margin"/>
                </v:rect>
              </w:pict>
            </mc:Fallback>
          </mc:AlternateContent>
        </w:r>
        <w:r w:rsidRPr="00017872">
          <w:rPr>
            <w:color w:val="7F7F7F" w:themeColor="text1" w:themeTint="80"/>
            <w:lang w:val="en-US"/>
          </w:rPr>
          <w:t xml:space="preserve">© </w:t>
        </w:r>
        <w:r>
          <w:rPr>
            <w:color w:val="7F7F7F" w:themeColor="text1" w:themeTint="80"/>
            <w:lang w:val="en-US"/>
          </w:rPr>
          <w:t>T-NOVA</w:t>
        </w:r>
        <w:r w:rsidRPr="00017872">
          <w:rPr>
            <w:color w:val="7F7F7F" w:themeColor="text1" w:themeTint="80"/>
            <w:lang w:val="en-US"/>
          </w:rPr>
          <w:t xml:space="preserve"> Consortium</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5D8DD" w14:textId="77777777" w:rsidR="00334F98" w:rsidRDefault="00334F98" w:rsidP="00CB4CC7">
      <w:r>
        <w:separator/>
      </w:r>
    </w:p>
  </w:footnote>
  <w:footnote w:type="continuationSeparator" w:id="0">
    <w:p w14:paraId="217C8A66" w14:textId="77777777" w:rsidR="00334F98" w:rsidRDefault="00334F98" w:rsidP="00CB4CC7">
      <w:r>
        <w:continuationSeparator/>
      </w:r>
    </w:p>
  </w:footnote>
  <w:footnote w:id="1">
    <w:p w14:paraId="46E3C6A3" w14:textId="64183B68" w:rsidR="00580430" w:rsidRDefault="00580430" w:rsidP="00EE440F">
      <w:pPr>
        <w:spacing w:after="0"/>
        <w:rPr>
          <w:lang w:val="en"/>
        </w:rPr>
      </w:pPr>
      <w:r>
        <w:rPr>
          <w:rStyle w:val="FootnoteReference"/>
        </w:rPr>
        <w:footnoteRef/>
      </w:r>
      <w:r w:rsidRPr="00F62B3A">
        <w:rPr>
          <w:lang w:val="en-US"/>
        </w:rPr>
        <w:t xml:space="preserve"> </w:t>
      </w:r>
      <w:r>
        <w:rPr>
          <w:lang w:val="en-US"/>
        </w:rPr>
        <w:t xml:space="preserve"> </w:t>
      </w:r>
      <w:r w:rsidRPr="00D41364">
        <w:rPr>
          <w:lang w:val="en"/>
        </w:rPr>
        <w:t>Note:  this lifecycle event will be handled in an immediate or graceful mode according to a specific vSBC internal data.</w:t>
      </w:r>
      <w:r>
        <w:rPr>
          <w:lang w:val="en"/>
        </w:rPr>
        <w:t xml:space="preserve"> </w:t>
      </w:r>
    </w:p>
    <w:p w14:paraId="5E67D6A6" w14:textId="0704314B" w:rsidR="00580430" w:rsidRPr="00E134A6" w:rsidRDefault="00580430">
      <w:pPr>
        <w:pStyle w:val="FootnoteText"/>
        <w:rPr>
          <w:lang w:val="en-US"/>
        </w:rPr>
      </w:pPr>
    </w:p>
  </w:footnote>
  <w:footnote w:id="2">
    <w:p w14:paraId="46C954D9" w14:textId="77777777" w:rsidR="00580430" w:rsidRDefault="00580430" w:rsidP="00A83AD8">
      <w:pPr>
        <w:pStyle w:val="FootnoteText"/>
        <w:rPr>
          <w:lang w:val="en-US"/>
        </w:rPr>
      </w:pPr>
      <w:r>
        <w:rPr>
          <w:rStyle w:val="FootnoteReference"/>
        </w:rPr>
        <w:footnoteRef/>
      </w:r>
      <w:r>
        <w:rPr>
          <w:lang w:val="en-US"/>
        </w:rPr>
        <w:t xml:space="preserve"> https://coreos.com/docs/</w:t>
      </w:r>
    </w:p>
  </w:footnote>
  <w:footnote w:id="3">
    <w:p w14:paraId="34C8E931" w14:textId="77777777" w:rsidR="00580430" w:rsidRPr="00047902" w:rsidRDefault="00580430" w:rsidP="00A83AD8">
      <w:pPr>
        <w:pStyle w:val="FootnoteText"/>
        <w:rPr>
          <w:lang w:val="en-US"/>
        </w:rPr>
      </w:pPr>
      <w:r>
        <w:rPr>
          <w:rStyle w:val="FootnoteReference"/>
        </w:rPr>
        <w:footnoteRef/>
      </w:r>
      <w:r>
        <w:rPr>
          <w:lang w:val="en-US"/>
        </w:rPr>
        <w:t xml:space="preserve"> https://en.wikipedia.org/wiki/Salt_%28software%29</w:t>
      </w:r>
    </w:p>
  </w:footnote>
  <w:footnote w:id="4">
    <w:p w14:paraId="0C98F910" w14:textId="77777777" w:rsidR="00580430" w:rsidRPr="00A516B9" w:rsidRDefault="00580430" w:rsidP="00AF6DD7">
      <w:pPr>
        <w:rPr>
          <w:rFonts w:eastAsia="Times New Roman" w:cstheme="minorHAnsi"/>
          <w:lang w:val="en-US"/>
        </w:rPr>
      </w:pPr>
      <w:r>
        <w:rPr>
          <w:rStyle w:val="FootnoteReference"/>
        </w:rPr>
        <w:footnoteRef/>
      </w:r>
      <w:r w:rsidRPr="00895F64">
        <w:rPr>
          <w:lang w:val="en-US"/>
        </w:rPr>
        <w:t xml:space="preserve"> </w:t>
      </w:r>
      <w:r>
        <w:rPr>
          <w:lang w:val="en-US"/>
        </w:rPr>
        <w:t xml:space="preserve"> </w:t>
      </w:r>
      <w:r w:rsidRPr="006A03B5">
        <w:rPr>
          <w:lang w:val="en-US"/>
        </w:rPr>
        <w:t xml:space="preserve">Cloud init is a UNIX package, supported by multiple cloud providers, that allows developers to initialize cloud instance at boot time. </w:t>
      </w:r>
      <w:r w:rsidRPr="00A516B9">
        <w:rPr>
          <w:lang w:val="en-US"/>
        </w:rPr>
        <w:t>It is installed in the </w:t>
      </w:r>
      <w:hyperlink r:id="rId1" w:history="1">
        <w:r w:rsidRPr="00A516B9">
          <w:rPr>
            <w:lang w:val="en-US"/>
          </w:rPr>
          <w:t>Ubuntu Cloud Images</w:t>
        </w:r>
      </w:hyperlink>
      <w:r w:rsidRPr="00A516B9">
        <w:rPr>
          <w:lang w:val="en-US"/>
        </w:rPr>
        <w:t>, and also in the official Ubuntu images available on EC2.</w:t>
      </w:r>
      <w:r w:rsidRPr="00A516B9">
        <w:rPr>
          <w:rFonts w:cs="Arial"/>
          <w:shd w:val="clear" w:color="auto" w:fill="FFFFFF"/>
          <w:lang w:val="en-US"/>
        </w:rPr>
        <w:t xml:space="preserve"> It is needed in arch “Linux” images that are built with the intention of being launched in cloud (like</w:t>
      </w:r>
      <w:r w:rsidRPr="00B41270">
        <w:rPr>
          <w:rStyle w:val="apple-converted-space"/>
          <w:rFonts w:cs="Arial"/>
          <w:shd w:val="clear" w:color="auto" w:fill="FFFFFF"/>
          <w:lang w:val="en-US"/>
        </w:rPr>
        <w:t> </w:t>
      </w:r>
      <w:hyperlink r:id="rId2" w:tooltip="OpenStack" w:history="1">
        <w:r w:rsidRPr="00A516B9">
          <w:rPr>
            <w:rStyle w:val="Hyperlink"/>
            <w:rFonts w:cs="Arial"/>
            <w:bCs/>
            <w:shd w:val="clear" w:color="auto" w:fill="FFFFFF"/>
            <w:lang w:val="en-US"/>
          </w:rPr>
          <w:t>OpenStack</w:t>
        </w:r>
      </w:hyperlink>
      <w:r w:rsidRPr="00A516B9">
        <w:rPr>
          <w:lang w:val="en-US"/>
        </w:rPr>
        <w:t>)</w:t>
      </w:r>
      <w:r w:rsidRPr="00A516B9">
        <w:rPr>
          <w:rFonts w:cs="Arial"/>
          <w:shd w:val="clear" w:color="auto" w:fill="FFFFFF"/>
          <w:lang w:val="en-US"/>
        </w:rPr>
        <w:t>.</w:t>
      </w:r>
    </w:p>
    <w:p w14:paraId="639789DE" w14:textId="77777777" w:rsidR="00580430" w:rsidRPr="00C3761B" w:rsidRDefault="00580430" w:rsidP="00AF6DD7">
      <w:pPr>
        <w:rPr>
          <w:lang w:val="en-US"/>
        </w:rPr>
      </w:pPr>
    </w:p>
    <w:p w14:paraId="4790E62F" w14:textId="77777777" w:rsidR="00580430" w:rsidRDefault="00580430" w:rsidP="00AF6DD7">
      <w:pPr>
        <w:pStyle w:val="ListParagraph"/>
        <w:ind w:left="360"/>
        <w:rPr>
          <w:lang w:val="en"/>
        </w:rPr>
      </w:pPr>
    </w:p>
    <w:p w14:paraId="1CDB7F6E" w14:textId="77777777" w:rsidR="00580430" w:rsidRPr="002065D5" w:rsidRDefault="00580430" w:rsidP="00AF6DD7">
      <w:pPr>
        <w:shd w:val="clear" w:color="auto" w:fill="FFFFFF"/>
        <w:textAlignment w:val="baseline"/>
        <w:rPr>
          <w:rFonts w:cs="Arial"/>
          <w:color w:val="222222"/>
          <w:highlight w:val="cyan"/>
          <w:shd w:val="clear" w:color="auto" w:fill="FFFFFF"/>
          <w:lang w:val="en-US"/>
        </w:rPr>
      </w:pPr>
    </w:p>
    <w:p w14:paraId="2BB45715" w14:textId="77777777" w:rsidR="00580430" w:rsidRPr="00C3761B" w:rsidRDefault="00580430" w:rsidP="00AF6DD7">
      <w:pPr>
        <w:pStyle w:val="ListParagraph"/>
        <w:ind w:left="360"/>
        <w:rPr>
          <w:lang w:val="en-US"/>
        </w:rPr>
      </w:pPr>
    </w:p>
    <w:p w14:paraId="407D9C57" w14:textId="77777777" w:rsidR="00580430" w:rsidRPr="00895F64" w:rsidRDefault="00580430" w:rsidP="00AF6DD7">
      <w:pPr>
        <w:pStyle w:val="FootnoteText"/>
        <w:rPr>
          <w:lang w:val="en"/>
        </w:rPr>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0E6DDF" w14:textId="5EEF3630" w:rsidR="00580430" w:rsidRPr="005A1BCE" w:rsidRDefault="00580430" w:rsidP="005A1BCE">
    <w:pPr>
      <w:pStyle w:val="Header"/>
      <w:rPr>
        <w:color w:val="7F7F7F" w:themeColor="text1" w:themeTint="80"/>
        <w:lang w:val="en-US"/>
      </w:rPr>
    </w:pPr>
    <w:r>
      <w:rPr>
        <w:color w:val="7F7F7F" w:themeColor="text1" w:themeTint="80"/>
        <w:lang w:val="en-US"/>
      </w:rPr>
      <w:t>T-NOVA</w:t>
    </w:r>
    <w:r w:rsidRPr="005A1BCE">
      <w:rPr>
        <w:color w:val="7F7F7F" w:themeColor="text1" w:themeTint="80"/>
        <w:lang w:val="en-US"/>
      </w:rPr>
      <w:t xml:space="preserve"> | Deliverable D</w:t>
    </w:r>
    <w:r>
      <w:rPr>
        <w:color w:val="7F7F7F" w:themeColor="text1" w:themeTint="80"/>
        <w:lang w:val="en-US"/>
      </w:rPr>
      <w:t xml:space="preserve">5.32   </w:t>
    </w:r>
    <w:r>
      <w:rPr>
        <w:color w:val="7F7F7F" w:themeColor="text1" w:themeTint="80"/>
        <w:lang w:val="en-US"/>
      </w:rPr>
      <w:tab/>
    </w:r>
    <w:r w:rsidRPr="006A4152">
      <w:rPr>
        <w:color w:val="7F7F7F" w:themeColor="text1" w:themeTint="80"/>
        <w:lang w:val="en-US"/>
      </w:rPr>
      <w:t xml:space="preserve">Network Functions Implementation and Testing - </w:t>
    </w:r>
    <w:r>
      <w:rPr>
        <w:color w:val="7F7F7F" w:themeColor="text1" w:themeTint="80"/>
        <w:lang w:val="en-US"/>
      </w:rPr>
      <w:t>Final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8"/>
    <w:multiLevelType w:val="multilevel"/>
    <w:tmpl w:val="00000008"/>
    <w:name w:val="WW8Num8"/>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 w15:restartNumberingAfterBreak="0">
    <w:nsid w:val="0000000C"/>
    <w:multiLevelType w:val="multilevel"/>
    <w:tmpl w:val="0000000C"/>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3091AE3"/>
    <w:multiLevelType w:val="hybridMultilevel"/>
    <w:tmpl w:val="5432560A"/>
    <w:lvl w:ilvl="0" w:tplc="A2EA7A0A">
      <w:start w:val="1"/>
      <w:numFmt w:val="bullet"/>
      <w:lvlText w:val="-"/>
      <w:lvlJc w:val="left"/>
      <w:pPr>
        <w:ind w:left="720" w:hanging="360"/>
      </w:pPr>
      <w:rPr>
        <w:rFonts w:ascii="Segoe UI" w:eastAsiaTheme="minorHAnsi" w:hAnsi="Segoe UI" w:cs="Segoe U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38E7D66"/>
    <w:multiLevelType w:val="hybridMultilevel"/>
    <w:tmpl w:val="F672F87C"/>
    <w:lvl w:ilvl="0" w:tplc="24C02B54">
      <w:start w:val="1"/>
      <w:numFmt w:val="bullet"/>
      <w:lvlText w:val="­"/>
      <w:lvlJc w:val="left"/>
      <w:pPr>
        <w:ind w:left="360" w:hanging="360"/>
      </w:pPr>
      <w:rPr>
        <w:rFonts w:ascii="Courier New" w:hAnsi="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 w15:restartNumberingAfterBreak="0">
    <w:nsid w:val="04571A21"/>
    <w:multiLevelType w:val="hybridMultilevel"/>
    <w:tmpl w:val="477E13AC"/>
    <w:lvl w:ilvl="0" w:tplc="52C251A2">
      <w:start w:val="1"/>
      <w:numFmt w:val="decimal"/>
      <w:lvlText w:val="%1."/>
      <w:lvlJc w:val="left"/>
      <w:pPr>
        <w:ind w:left="36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5B11947"/>
    <w:multiLevelType w:val="multilevel"/>
    <w:tmpl w:val="FF4E17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5C054B2"/>
    <w:multiLevelType w:val="hybridMultilevel"/>
    <w:tmpl w:val="F6ACB584"/>
    <w:lvl w:ilvl="0" w:tplc="24C02B54">
      <w:start w:val="1"/>
      <w:numFmt w:val="bullet"/>
      <w:lvlText w:val="­"/>
      <w:lvlJc w:val="left"/>
      <w:pPr>
        <w:ind w:left="360" w:hanging="360"/>
      </w:pPr>
      <w:rPr>
        <w:rFonts w:ascii="Courier New" w:hAnsi="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 w15:restartNumberingAfterBreak="0">
    <w:nsid w:val="08566B4F"/>
    <w:multiLevelType w:val="hybridMultilevel"/>
    <w:tmpl w:val="E3B65882"/>
    <w:lvl w:ilvl="0" w:tplc="24C02B54">
      <w:start w:val="1"/>
      <w:numFmt w:val="bullet"/>
      <w:lvlText w:val="­"/>
      <w:lvlJc w:val="left"/>
      <w:pPr>
        <w:ind w:left="1068" w:hanging="360"/>
      </w:pPr>
      <w:rPr>
        <w:rFonts w:ascii="Courier New" w:hAnsi="Courier New" w:hint="default"/>
      </w:rPr>
    </w:lvl>
    <w:lvl w:ilvl="1" w:tplc="04100003" w:tentative="1">
      <w:start w:val="1"/>
      <w:numFmt w:val="bullet"/>
      <w:lvlText w:val="o"/>
      <w:lvlJc w:val="left"/>
      <w:pPr>
        <w:ind w:left="1788" w:hanging="360"/>
      </w:pPr>
      <w:rPr>
        <w:rFonts w:ascii="Courier New" w:hAnsi="Courier New" w:cs="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8" w15:restartNumberingAfterBreak="0">
    <w:nsid w:val="0A47017F"/>
    <w:multiLevelType w:val="hybridMultilevel"/>
    <w:tmpl w:val="0D5CDD06"/>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0B9B6A72"/>
    <w:multiLevelType w:val="hybridMultilevel"/>
    <w:tmpl w:val="E25A10FC"/>
    <w:lvl w:ilvl="0" w:tplc="24C02B54">
      <w:start w:val="1"/>
      <w:numFmt w:val="bullet"/>
      <w:lvlText w:val="­"/>
      <w:lvlJc w:val="left"/>
      <w:pPr>
        <w:tabs>
          <w:tab w:val="num" w:pos="1146"/>
        </w:tabs>
        <w:ind w:left="1146" w:hanging="360"/>
      </w:pPr>
      <w:rPr>
        <w:rFonts w:ascii="Courier New" w:hAnsi="Courier New" w:hint="default"/>
        <w:color w:val="auto"/>
      </w:rPr>
    </w:lvl>
    <w:lvl w:ilvl="1" w:tplc="FFFFFFFF">
      <w:start w:val="1"/>
      <w:numFmt w:val="decimal"/>
      <w:lvlText w:val="%2."/>
      <w:lvlJc w:val="left"/>
      <w:pPr>
        <w:tabs>
          <w:tab w:val="num" w:pos="1506"/>
        </w:tabs>
        <w:ind w:left="1506" w:hanging="360"/>
      </w:pPr>
    </w:lvl>
    <w:lvl w:ilvl="2" w:tplc="FFFFFFFF">
      <w:start w:val="1"/>
      <w:numFmt w:val="bullet"/>
      <w:lvlText w:val=""/>
      <w:lvlJc w:val="left"/>
      <w:pPr>
        <w:tabs>
          <w:tab w:val="num" w:pos="2226"/>
        </w:tabs>
        <w:ind w:left="2226" w:hanging="360"/>
      </w:pPr>
      <w:rPr>
        <w:rFonts w:ascii="Wingdings" w:hAnsi="Wingdings" w:hint="default"/>
      </w:rPr>
    </w:lvl>
    <w:lvl w:ilvl="3" w:tplc="FFFFFFFF" w:tentative="1">
      <w:start w:val="1"/>
      <w:numFmt w:val="bullet"/>
      <w:lvlText w:val=""/>
      <w:lvlJc w:val="left"/>
      <w:pPr>
        <w:tabs>
          <w:tab w:val="num" w:pos="2946"/>
        </w:tabs>
        <w:ind w:left="2946" w:hanging="360"/>
      </w:pPr>
      <w:rPr>
        <w:rFonts w:ascii="Symbol" w:hAnsi="Symbol" w:hint="default"/>
      </w:rPr>
    </w:lvl>
    <w:lvl w:ilvl="4" w:tplc="FFFFFFFF" w:tentative="1">
      <w:start w:val="1"/>
      <w:numFmt w:val="bullet"/>
      <w:lvlText w:val="o"/>
      <w:lvlJc w:val="left"/>
      <w:pPr>
        <w:tabs>
          <w:tab w:val="num" w:pos="3666"/>
        </w:tabs>
        <w:ind w:left="3666" w:hanging="360"/>
      </w:pPr>
      <w:rPr>
        <w:rFonts w:ascii="Courier New" w:hAnsi="Courier New" w:hint="default"/>
      </w:rPr>
    </w:lvl>
    <w:lvl w:ilvl="5" w:tplc="FFFFFFFF" w:tentative="1">
      <w:start w:val="1"/>
      <w:numFmt w:val="bullet"/>
      <w:lvlText w:val=""/>
      <w:lvlJc w:val="left"/>
      <w:pPr>
        <w:tabs>
          <w:tab w:val="num" w:pos="4386"/>
        </w:tabs>
        <w:ind w:left="4386" w:hanging="360"/>
      </w:pPr>
      <w:rPr>
        <w:rFonts w:ascii="Wingdings" w:hAnsi="Wingdings" w:hint="default"/>
      </w:rPr>
    </w:lvl>
    <w:lvl w:ilvl="6" w:tplc="FFFFFFFF" w:tentative="1">
      <w:start w:val="1"/>
      <w:numFmt w:val="bullet"/>
      <w:lvlText w:val=""/>
      <w:lvlJc w:val="left"/>
      <w:pPr>
        <w:tabs>
          <w:tab w:val="num" w:pos="5106"/>
        </w:tabs>
        <w:ind w:left="5106" w:hanging="360"/>
      </w:pPr>
      <w:rPr>
        <w:rFonts w:ascii="Symbol" w:hAnsi="Symbol" w:hint="default"/>
      </w:rPr>
    </w:lvl>
    <w:lvl w:ilvl="7" w:tplc="FFFFFFFF" w:tentative="1">
      <w:start w:val="1"/>
      <w:numFmt w:val="bullet"/>
      <w:lvlText w:val="o"/>
      <w:lvlJc w:val="left"/>
      <w:pPr>
        <w:tabs>
          <w:tab w:val="num" w:pos="5826"/>
        </w:tabs>
        <w:ind w:left="5826" w:hanging="360"/>
      </w:pPr>
      <w:rPr>
        <w:rFonts w:ascii="Courier New" w:hAnsi="Courier New" w:hint="default"/>
      </w:rPr>
    </w:lvl>
    <w:lvl w:ilvl="8" w:tplc="FFFFFFFF" w:tentative="1">
      <w:start w:val="1"/>
      <w:numFmt w:val="bullet"/>
      <w:lvlText w:val=""/>
      <w:lvlJc w:val="left"/>
      <w:pPr>
        <w:tabs>
          <w:tab w:val="num" w:pos="6546"/>
        </w:tabs>
        <w:ind w:left="6546" w:hanging="360"/>
      </w:pPr>
      <w:rPr>
        <w:rFonts w:ascii="Wingdings" w:hAnsi="Wingdings" w:hint="default"/>
      </w:rPr>
    </w:lvl>
  </w:abstractNum>
  <w:abstractNum w:abstractNumId="10" w15:restartNumberingAfterBreak="0">
    <w:nsid w:val="0D2A3F26"/>
    <w:multiLevelType w:val="hybridMultilevel"/>
    <w:tmpl w:val="CAC8EF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D5405A6"/>
    <w:multiLevelType w:val="hybridMultilevel"/>
    <w:tmpl w:val="6706F122"/>
    <w:lvl w:ilvl="0" w:tplc="B718850E">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E365D3B"/>
    <w:multiLevelType w:val="multilevel"/>
    <w:tmpl w:val="D60C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BC02BF"/>
    <w:multiLevelType w:val="hybridMultilevel"/>
    <w:tmpl w:val="039E13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0F236E41"/>
    <w:multiLevelType w:val="multilevel"/>
    <w:tmpl w:val="F120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942240"/>
    <w:multiLevelType w:val="multilevel"/>
    <w:tmpl w:val="6666AE4E"/>
    <w:lvl w:ilvl="0">
      <w:start w:val="1"/>
      <w:numFmt w:val="decimal"/>
      <w:pStyle w:val="Heading1"/>
      <w:suff w:val="space"/>
      <w:lvlText w:val="%1."/>
      <w:lvlJc w:val="left"/>
      <w:pPr>
        <w:ind w:left="2694"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3403" w:firstLine="0"/>
      </w:pPr>
      <w:rPr>
        <w:rFonts w:hint="default"/>
        <w:lang w:val="en-US"/>
      </w:rPr>
    </w:lvl>
    <w:lvl w:ilvl="3">
      <w:start w:val="1"/>
      <w:numFmt w:val="decimal"/>
      <w:pStyle w:val="Heading4"/>
      <w:suff w:val="space"/>
      <w:lvlText w:val="%1.%2.%3.%4. "/>
      <w:lvlJc w:val="left"/>
      <w:pPr>
        <w:ind w:left="7514"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6" w15:restartNumberingAfterBreak="0">
    <w:nsid w:val="121F5A17"/>
    <w:multiLevelType w:val="multilevel"/>
    <w:tmpl w:val="D4FE8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4F0FA7"/>
    <w:multiLevelType w:val="hybridMultilevel"/>
    <w:tmpl w:val="7DC0CFD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130D10F4"/>
    <w:multiLevelType w:val="hybridMultilevel"/>
    <w:tmpl w:val="42E47442"/>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14565E3B"/>
    <w:multiLevelType w:val="hybridMultilevel"/>
    <w:tmpl w:val="8F7CF166"/>
    <w:lvl w:ilvl="0" w:tplc="0409000F">
      <w:start w:val="1"/>
      <w:numFmt w:val="decimal"/>
      <w:lvlText w:val="%1."/>
      <w:lvlJc w:val="left"/>
      <w:pPr>
        <w:ind w:left="78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15284812"/>
    <w:multiLevelType w:val="hybridMultilevel"/>
    <w:tmpl w:val="0E60B3A4"/>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1" w15:restartNumberingAfterBreak="0">
    <w:nsid w:val="15EE0C15"/>
    <w:multiLevelType w:val="multilevel"/>
    <w:tmpl w:val="662AE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BA20CC"/>
    <w:multiLevelType w:val="hybridMultilevel"/>
    <w:tmpl w:val="F5F66620"/>
    <w:lvl w:ilvl="0" w:tplc="24C02B54">
      <w:start w:val="1"/>
      <w:numFmt w:val="bullet"/>
      <w:lvlText w:val="­"/>
      <w:lvlJc w:val="left"/>
      <w:pPr>
        <w:ind w:left="720" w:hanging="360"/>
      </w:pPr>
      <w:rPr>
        <w:rFonts w:ascii="Courier New" w:hAnsi="Courier New"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182F6AF2"/>
    <w:multiLevelType w:val="multilevel"/>
    <w:tmpl w:val="2A289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16185C"/>
    <w:multiLevelType w:val="hybridMultilevel"/>
    <w:tmpl w:val="5E7056FC"/>
    <w:lvl w:ilvl="0" w:tplc="24C02B54">
      <w:start w:val="1"/>
      <w:numFmt w:val="bullet"/>
      <w:lvlText w:val="­"/>
      <w:lvlJc w:val="left"/>
      <w:pPr>
        <w:tabs>
          <w:tab w:val="num" w:pos="1068"/>
        </w:tabs>
        <w:ind w:left="1068" w:hanging="360"/>
      </w:pPr>
      <w:rPr>
        <w:rFonts w:ascii="Courier New" w:hAnsi="Courier New" w:hint="default"/>
        <w:color w:val="auto"/>
      </w:rPr>
    </w:lvl>
    <w:lvl w:ilvl="1" w:tplc="FFFFFFFF">
      <w:start w:val="1"/>
      <w:numFmt w:val="decimal"/>
      <w:lvlText w:val="%2."/>
      <w:lvlJc w:val="left"/>
      <w:pPr>
        <w:tabs>
          <w:tab w:val="num" w:pos="1428"/>
        </w:tabs>
        <w:ind w:left="1428" w:hanging="360"/>
      </w:pPr>
    </w:lvl>
    <w:lvl w:ilvl="2" w:tplc="FFFFFFFF">
      <w:start w:val="1"/>
      <w:numFmt w:val="bullet"/>
      <w:lvlText w:val=""/>
      <w:lvlJc w:val="left"/>
      <w:pPr>
        <w:tabs>
          <w:tab w:val="num" w:pos="2148"/>
        </w:tabs>
        <w:ind w:left="2148" w:hanging="360"/>
      </w:pPr>
      <w:rPr>
        <w:rFonts w:ascii="Wingdings" w:hAnsi="Wingdings" w:hint="default"/>
      </w:rPr>
    </w:lvl>
    <w:lvl w:ilvl="3" w:tplc="FFFFFFFF" w:tentative="1">
      <w:start w:val="1"/>
      <w:numFmt w:val="bullet"/>
      <w:lvlText w:val=""/>
      <w:lvlJc w:val="left"/>
      <w:pPr>
        <w:tabs>
          <w:tab w:val="num" w:pos="2868"/>
        </w:tabs>
        <w:ind w:left="2868" w:hanging="360"/>
      </w:pPr>
      <w:rPr>
        <w:rFonts w:ascii="Symbol" w:hAnsi="Symbol" w:hint="default"/>
      </w:rPr>
    </w:lvl>
    <w:lvl w:ilvl="4" w:tplc="FFFFFFFF" w:tentative="1">
      <w:start w:val="1"/>
      <w:numFmt w:val="bullet"/>
      <w:lvlText w:val="o"/>
      <w:lvlJc w:val="left"/>
      <w:pPr>
        <w:tabs>
          <w:tab w:val="num" w:pos="3588"/>
        </w:tabs>
        <w:ind w:left="3588" w:hanging="360"/>
      </w:pPr>
      <w:rPr>
        <w:rFonts w:ascii="Courier New" w:hAnsi="Courier New" w:hint="default"/>
      </w:rPr>
    </w:lvl>
    <w:lvl w:ilvl="5" w:tplc="FFFFFFFF" w:tentative="1">
      <w:start w:val="1"/>
      <w:numFmt w:val="bullet"/>
      <w:lvlText w:val=""/>
      <w:lvlJc w:val="left"/>
      <w:pPr>
        <w:tabs>
          <w:tab w:val="num" w:pos="4308"/>
        </w:tabs>
        <w:ind w:left="4308" w:hanging="360"/>
      </w:pPr>
      <w:rPr>
        <w:rFonts w:ascii="Wingdings" w:hAnsi="Wingdings" w:hint="default"/>
      </w:rPr>
    </w:lvl>
    <w:lvl w:ilvl="6" w:tplc="FFFFFFFF" w:tentative="1">
      <w:start w:val="1"/>
      <w:numFmt w:val="bullet"/>
      <w:lvlText w:val=""/>
      <w:lvlJc w:val="left"/>
      <w:pPr>
        <w:tabs>
          <w:tab w:val="num" w:pos="5028"/>
        </w:tabs>
        <w:ind w:left="5028" w:hanging="360"/>
      </w:pPr>
      <w:rPr>
        <w:rFonts w:ascii="Symbol" w:hAnsi="Symbol" w:hint="default"/>
      </w:rPr>
    </w:lvl>
    <w:lvl w:ilvl="7" w:tplc="FFFFFFFF" w:tentative="1">
      <w:start w:val="1"/>
      <w:numFmt w:val="bullet"/>
      <w:lvlText w:val="o"/>
      <w:lvlJc w:val="left"/>
      <w:pPr>
        <w:tabs>
          <w:tab w:val="num" w:pos="5748"/>
        </w:tabs>
        <w:ind w:left="5748" w:hanging="360"/>
      </w:pPr>
      <w:rPr>
        <w:rFonts w:ascii="Courier New" w:hAnsi="Courier New" w:hint="default"/>
      </w:rPr>
    </w:lvl>
    <w:lvl w:ilvl="8" w:tplc="FFFFFFFF" w:tentative="1">
      <w:start w:val="1"/>
      <w:numFmt w:val="bullet"/>
      <w:lvlText w:val=""/>
      <w:lvlJc w:val="left"/>
      <w:pPr>
        <w:tabs>
          <w:tab w:val="num" w:pos="6468"/>
        </w:tabs>
        <w:ind w:left="6468" w:hanging="360"/>
      </w:pPr>
      <w:rPr>
        <w:rFonts w:ascii="Wingdings" w:hAnsi="Wingdings" w:hint="default"/>
      </w:rPr>
    </w:lvl>
  </w:abstractNum>
  <w:abstractNum w:abstractNumId="25" w15:restartNumberingAfterBreak="0">
    <w:nsid w:val="1A5619C9"/>
    <w:multiLevelType w:val="hybridMultilevel"/>
    <w:tmpl w:val="E2265CDE"/>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6" w15:restartNumberingAfterBreak="0">
    <w:nsid w:val="1BAC52F0"/>
    <w:multiLevelType w:val="hybridMultilevel"/>
    <w:tmpl w:val="35240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D46E80"/>
    <w:multiLevelType w:val="hybridMultilevel"/>
    <w:tmpl w:val="DAC085F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241745C7"/>
    <w:multiLevelType w:val="hybridMultilevel"/>
    <w:tmpl w:val="5B6CC03A"/>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9" w15:restartNumberingAfterBreak="0">
    <w:nsid w:val="25FF5ED9"/>
    <w:multiLevelType w:val="multilevel"/>
    <w:tmpl w:val="E9D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4656B4"/>
    <w:multiLevelType w:val="hybridMultilevel"/>
    <w:tmpl w:val="1D023EA8"/>
    <w:lvl w:ilvl="0" w:tplc="04100005">
      <w:start w:val="1"/>
      <w:numFmt w:val="bullet"/>
      <w:lvlText w:val=""/>
      <w:lvlJc w:val="left"/>
      <w:pPr>
        <w:ind w:left="360" w:hanging="360"/>
      </w:pPr>
      <w:rPr>
        <w:rFonts w:ascii="Wingdings" w:hAnsi="Wingdings"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1" w15:restartNumberingAfterBreak="0">
    <w:nsid w:val="28492CB5"/>
    <w:multiLevelType w:val="multilevel"/>
    <w:tmpl w:val="8A845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432EEC"/>
    <w:multiLevelType w:val="hybridMultilevel"/>
    <w:tmpl w:val="9036C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B075FFE"/>
    <w:multiLevelType w:val="hybridMultilevel"/>
    <w:tmpl w:val="CC880DD0"/>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2BC8636F"/>
    <w:multiLevelType w:val="hybridMultilevel"/>
    <w:tmpl w:val="76B68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2C3A6167"/>
    <w:multiLevelType w:val="hybridMultilevel"/>
    <w:tmpl w:val="04CA37F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6" w15:restartNumberingAfterBreak="0">
    <w:nsid w:val="2D793B43"/>
    <w:multiLevelType w:val="hybridMultilevel"/>
    <w:tmpl w:val="6BC4C3FA"/>
    <w:lvl w:ilvl="0" w:tplc="24C02B54">
      <w:start w:val="1"/>
      <w:numFmt w:val="bullet"/>
      <w:lvlText w:val="­"/>
      <w:lvlJc w:val="left"/>
      <w:pPr>
        <w:ind w:left="1068" w:hanging="360"/>
      </w:pPr>
      <w:rPr>
        <w:rFonts w:ascii="Courier New" w:hAnsi="Courier New" w:hint="default"/>
      </w:rPr>
    </w:lvl>
    <w:lvl w:ilvl="1" w:tplc="24C02B54">
      <w:start w:val="1"/>
      <w:numFmt w:val="bullet"/>
      <w:lvlText w:val="­"/>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37" w15:restartNumberingAfterBreak="0">
    <w:nsid w:val="311F3575"/>
    <w:multiLevelType w:val="multilevel"/>
    <w:tmpl w:val="FA6E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1B82B2D"/>
    <w:multiLevelType w:val="hybridMultilevel"/>
    <w:tmpl w:val="2A94FD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3572184A"/>
    <w:multiLevelType w:val="hybridMultilevel"/>
    <w:tmpl w:val="02D2697A"/>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0" w15:restartNumberingAfterBreak="0">
    <w:nsid w:val="361E64DD"/>
    <w:multiLevelType w:val="hybridMultilevel"/>
    <w:tmpl w:val="07B4F8FC"/>
    <w:lvl w:ilvl="0" w:tplc="24C02B54">
      <w:start w:val="1"/>
      <w:numFmt w:val="bullet"/>
      <w:lvlText w:val="­"/>
      <w:lvlJc w:val="left"/>
      <w:pPr>
        <w:ind w:left="360" w:hanging="360"/>
      </w:pPr>
      <w:rPr>
        <w:rFonts w:ascii="Courier New" w:hAnsi="Courier New" w:hint="default"/>
      </w:rPr>
    </w:lvl>
    <w:lvl w:ilvl="1" w:tplc="24C02B54">
      <w:start w:val="1"/>
      <w:numFmt w:val="bullet"/>
      <w:lvlText w:val="­"/>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1" w15:restartNumberingAfterBreak="0">
    <w:nsid w:val="37671D1A"/>
    <w:multiLevelType w:val="multilevel"/>
    <w:tmpl w:val="68948E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3A8C5427"/>
    <w:multiLevelType w:val="hybridMultilevel"/>
    <w:tmpl w:val="C35E6F76"/>
    <w:lvl w:ilvl="0" w:tplc="04100011">
      <w:start w:val="1"/>
      <w:numFmt w:val="decimal"/>
      <w:lvlText w:val="%1)"/>
      <w:lvlJc w:val="left"/>
      <w:pPr>
        <w:ind w:left="360" w:hanging="360"/>
      </w:pPr>
      <w:rPr>
        <w:rFonts w:hint="default"/>
      </w:rPr>
    </w:lvl>
    <w:lvl w:ilvl="1" w:tplc="24C02B54">
      <w:start w:val="1"/>
      <w:numFmt w:val="bullet"/>
      <w:lvlText w:val="­"/>
      <w:lvlJc w:val="left"/>
      <w:pPr>
        <w:ind w:left="1080" w:hanging="360"/>
      </w:pPr>
      <w:rPr>
        <w:rFonts w:ascii="Courier New" w:hAnsi="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3" w15:restartNumberingAfterBreak="0">
    <w:nsid w:val="3AA874E4"/>
    <w:multiLevelType w:val="hybridMultilevel"/>
    <w:tmpl w:val="22AEBCBE"/>
    <w:lvl w:ilvl="0" w:tplc="0410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C0308E9"/>
    <w:multiLevelType w:val="hybridMultilevel"/>
    <w:tmpl w:val="C35E6F76"/>
    <w:lvl w:ilvl="0" w:tplc="04100011">
      <w:start w:val="1"/>
      <w:numFmt w:val="decimal"/>
      <w:lvlText w:val="%1)"/>
      <w:lvlJc w:val="left"/>
      <w:pPr>
        <w:ind w:left="720" w:hanging="360"/>
      </w:pPr>
      <w:rPr>
        <w:rFonts w:hint="default"/>
      </w:rPr>
    </w:lvl>
    <w:lvl w:ilvl="1" w:tplc="24C02B5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5" w15:restartNumberingAfterBreak="0">
    <w:nsid w:val="3C9A1F50"/>
    <w:multiLevelType w:val="multilevel"/>
    <w:tmpl w:val="82D82E7A"/>
    <w:lvl w:ilvl="0">
      <w:start w:val="1"/>
      <w:numFmt w:val="decimal"/>
      <w:pStyle w:val="Canale"/>
      <w:lvlText w:val="Canale %1"/>
      <w:lvlJc w:val="left"/>
      <w:pPr>
        <w:tabs>
          <w:tab w:val="num" w:pos="1701"/>
        </w:tabs>
        <w:ind w:left="1701" w:hanging="1701"/>
      </w:pPr>
      <w:rPr>
        <w:rFonts w:ascii="Times New Roman" w:hAnsi="Times New Roman" w:hint="default"/>
        <w:b/>
        <w:i w:val="0"/>
        <w:sz w:val="24"/>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6" w15:restartNumberingAfterBreak="0">
    <w:nsid w:val="3D3275E7"/>
    <w:multiLevelType w:val="hybridMultilevel"/>
    <w:tmpl w:val="C9D807AE"/>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7" w15:restartNumberingAfterBreak="0">
    <w:nsid w:val="408319E6"/>
    <w:multiLevelType w:val="hybridMultilevel"/>
    <w:tmpl w:val="2DC8A820"/>
    <w:lvl w:ilvl="0" w:tplc="24C02B54">
      <w:start w:val="1"/>
      <w:numFmt w:val="bullet"/>
      <w:lvlText w:val="­"/>
      <w:lvlJc w:val="left"/>
      <w:pPr>
        <w:ind w:left="1080" w:hanging="360"/>
      </w:pPr>
      <w:rPr>
        <w:rFonts w:ascii="Courier New" w:hAnsi="Courier New" w:hint="default"/>
      </w:rPr>
    </w:lvl>
    <w:lvl w:ilvl="1" w:tplc="24C02B54">
      <w:start w:val="1"/>
      <w:numFmt w:val="bullet"/>
      <w:lvlText w:val="­"/>
      <w:lvlJc w:val="left"/>
      <w:pPr>
        <w:ind w:left="1800" w:hanging="360"/>
      </w:pPr>
      <w:rPr>
        <w:rFonts w:ascii="Courier New" w:hAnsi="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8" w15:restartNumberingAfterBreak="0">
    <w:nsid w:val="42190276"/>
    <w:multiLevelType w:val="hybridMultilevel"/>
    <w:tmpl w:val="2FD0BCB8"/>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49" w15:restartNumberingAfterBreak="0">
    <w:nsid w:val="43E14964"/>
    <w:multiLevelType w:val="hybridMultilevel"/>
    <w:tmpl w:val="F0603AC6"/>
    <w:lvl w:ilvl="0" w:tplc="04100011">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0" w15:restartNumberingAfterBreak="0">
    <w:nsid w:val="4410693C"/>
    <w:multiLevelType w:val="hybridMultilevel"/>
    <w:tmpl w:val="B936CF9E"/>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1" w15:restartNumberingAfterBreak="0">
    <w:nsid w:val="45657850"/>
    <w:multiLevelType w:val="hybridMultilevel"/>
    <w:tmpl w:val="300CA226"/>
    <w:lvl w:ilvl="0" w:tplc="04100011">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BBF26C5"/>
    <w:multiLevelType w:val="multilevel"/>
    <w:tmpl w:val="F53EF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C75A2C"/>
    <w:multiLevelType w:val="hybridMultilevel"/>
    <w:tmpl w:val="2E304C3A"/>
    <w:lvl w:ilvl="0" w:tplc="24C02B54">
      <w:start w:val="1"/>
      <w:numFmt w:val="bullet"/>
      <w:lvlText w:val="­"/>
      <w:lvlJc w:val="left"/>
      <w:pPr>
        <w:tabs>
          <w:tab w:val="num" w:pos="1068"/>
        </w:tabs>
        <w:ind w:left="1068" w:hanging="360"/>
      </w:pPr>
      <w:rPr>
        <w:rFonts w:ascii="Courier New" w:hAnsi="Courier New" w:hint="default"/>
        <w:color w:val="auto"/>
      </w:rPr>
    </w:lvl>
    <w:lvl w:ilvl="1" w:tplc="FFFFFFFF">
      <w:start w:val="1"/>
      <w:numFmt w:val="decimal"/>
      <w:lvlText w:val="%2."/>
      <w:lvlJc w:val="left"/>
      <w:pPr>
        <w:tabs>
          <w:tab w:val="num" w:pos="1428"/>
        </w:tabs>
        <w:ind w:left="1428" w:hanging="360"/>
      </w:pPr>
    </w:lvl>
    <w:lvl w:ilvl="2" w:tplc="FFFFFFFF">
      <w:start w:val="1"/>
      <w:numFmt w:val="bullet"/>
      <w:lvlText w:val=""/>
      <w:lvlJc w:val="left"/>
      <w:pPr>
        <w:tabs>
          <w:tab w:val="num" w:pos="2148"/>
        </w:tabs>
        <w:ind w:left="2148" w:hanging="360"/>
      </w:pPr>
      <w:rPr>
        <w:rFonts w:ascii="Wingdings" w:hAnsi="Wingdings" w:hint="default"/>
      </w:rPr>
    </w:lvl>
    <w:lvl w:ilvl="3" w:tplc="FFFFFFFF" w:tentative="1">
      <w:start w:val="1"/>
      <w:numFmt w:val="bullet"/>
      <w:lvlText w:val=""/>
      <w:lvlJc w:val="left"/>
      <w:pPr>
        <w:tabs>
          <w:tab w:val="num" w:pos="2868"/>
        </w:tabs>
        <w:ind w:left="2868" w:hanging="360"/>
      </w:pPr>
      <w:rPr>
        <w:rFonts w:ascii="Symbol" w:hAnsi="Symbol" w:hint="default"/>
      </w:rPr>
    </w:lvl>
    <w:lvl w:ilvl="4" w:tplc="FFFFFFFF" w:tentative="1">
      <w:start w:val="1"/>
      <w:numFmt w:val="bullet"/>
      <w:lvlText w:val="o"/>
      <w:lvlJc w:val="left"/>
      <w:pPr>
        <w:tabs>
          <w:tab w:val="num" w:pos="3588"/>
        </w:tabs>
        <w:ind w:left="3588" w:hanging="360"/>
      </w:pPr>
      <w:rPr>
        <w:rFonts w:ascii="Courier New" w:hAnsi="Courier New" w:hint="default"/>
      </w:rPr>
    </w:lvl>
    <w:lvl w:ilvl="5" w:tplc="FFFFFFFF" w:tentative="1">
      <w:start w:val="1"/>
      <w:numFmt w:val="bullet"/>
      <w:lvlText w:val=""/>
      <w:lvlJc w:val="left"/>
      <w:pPr>
        <w:tabs>
          <w:tab w:val="num" w:pos="4308"/>
        </w:tabs>
        <w:ind w:left="4308" w:hanging="360"/>
      </w:pPr>
      <w:rPr>
        <w:rFonts w:ascii="Wingdings" w:hAnsi="Wingdings" w:hint="default"/>
      </w:rPr>
    </w:lvl>
    <w:lvl w:ilvl="6" w:tplc="FFFFFFFF" w:tentative="1">
      <w:start w:val="1"/>
      <w:numFmt w:val="bullet"/>
      <w:lvlText w:val=""/>
      <w:lvlJc w:val="left"/>
      <w:pPr>
        <w:tabs>
          <w:tab w:val="num" w:pos="5028"/>
        </w:tabs>
        <w:ind w:left="5028" w:hanging="360"/>
      </w:pPr>
      <w:rPr>
        <w:rFonts w:ascii="Symbol" w:hAnsi="Symbol" w:hint="default"/>
      </w:rPr>
    </w:lvl>
    <w:lvl w:ilvl="7" w:tplc="FFFFFFFF" w:tentative="1">
      <w:start w:val="1"/>
      <w:numFmt w:val="bullet"/>
      <w:lvlText w:val="o"/>
      <w:lvlJc w:val="left"/>
      <w:pPr>
        <w:tabs>
          <w:tab w:val="num" w:pos="5748"/>
        </w:tabs>
        <w:ind w:left="5748" w:hanging="360"/>
      </w:pPr>
      <w:rPr>
        <w:rFonts w:ascii="Courier New" w:hAnsi="Courier New" w:hint="default"/>
      </w:rPr>
    </w:lvl>
    <w:lvl w:ilvl="8" w:tplc="FFFFFFFF" w:tentative="1">
      <w:start w:val="1"/>
      <w:numFmt w:val="bullet"/>
      <w:lvlText w:val=""/>
      <w:lvlJc w:val="left"/>
      <w:pPr>
        <w:tabs>
          <w:tab w:val="num" w:pos="6468"/>
        </w:tabs>
        <w:ind w:left="6468" w:hanging="360"/>
      </w:pPr>
      <w:rPr>
        <w:rFonts w:ascii="Wingdings" w:hAnsi="Wingdings" w:hint="default"/>
      </w:rPr>
    </w:lvl>
  </w:abstractNum>
  <w:abstractNum w:abstractNumId="54" w15:restartNumberingAfterBreak="0">
    <w:nsid w:val="4D225FCF"/>
    <w:multiLevelType w:val="multilevel"/>
    <w:tmpl w:val="BDEC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E8768DF"/>
    <w:multiLevelType w:val="multilevel"/>
    <w:tmpl w:val="DC6EF6AC"/>
    <w:lvl w:ilvl="0">
      <w:start w:val="1"/>
      <w:numFmt w:val="bullet"/>
      <w:lvlText w:val="­"/>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123ADD"/>
    <w:multiLevelType w:val="hybridMultilevel"/>
    <w:tmpl w:val="D926440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7" w15:restartNumberingAfterBreak="0">
    <w:nsid w:val="51CB1E9F"/>
    <w:multiLevelType w:val="hybridMultilevel"/>
    <w:tmpl w:val="07B28D38"/>
    <w:lvl w:ilvl="0" w:tplc="24C02B54">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E61FEC"/>
    <w:multiLevelType w:val="hybridMultilevel"/>
    <w:tmpl w:val="194CF92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9" w15:restartNumberingAfterBreak="0">
    <w:nsid w:val="566114BE"/>
    <w:multiLevelType w:val="hybridMultilevel"/>
    <w:tmpl w:val="C46E4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0" w15:restartNumberingAfterBreak="0">
    <w:nsid w:val="57440873"/>
    <w:multiLevelType w:val="hybridMultilevel"/>
    <w:tmpl w:val="B0E6DFF6"/>
    <w:lvl w:ilvl="0" w:tplc="24C02B54">
      <w:start w:val="1"/>
      <w:numFmt w:val="bullet"/>
      <w:lvlText w:val="­"/>
      <w:lvlJc w:val="left"/>
      <w:pPr>
        <w:ind w:left="1068" w:hanging="360"/>
      </w:pPr>
      <w:rPr>
        <w:rFonts w:ascii="Courier New" w:hAnsi="Courier New" w:hint="default"/>
      </w:rPr>
    </w:lvl>
    <w:lvl w:ilvl="1" w:tplc="24C02B54">
      <w:start w:val="1"/>
      <w:numFmt w:val="bullet"/>
      <w:lvlText w:val="­"/>
      <w:lvlJc w:val="left"/>
      <w:pPr>
        <w:ind w:left="1788" w:hanging="360"/>
      </w:pPr>
      <w:rPr>
        <w:rFonts w:ascii="Courier New" w:hAnsi="Courier New" w:hint="default"/>
      </w:rPr>
    </w:lvl>
    <w:lvl w:ilvl="2" w:tplc="04100005" w:tentative="1">
      <w:start w:val="1"/>
      <w:numFmt w:val="bullet"/>
      <w:lvlText w:val=""/>
      <w:lvlJc w:val="left"/>
      <w:pPr>
        <w:ind w:left="2508" w:hanging="360"/>
      </w:pPr>
      <w:rPr>
        <w:rFonts w:ascii="Wingdings" w:hAnsi="Wingdings" w:hint="default"/>
      </w:rPr>
    </w:lvl>
    <w:lvl w:ilvl="3" w:tplc="04100001" w:tentative="1">
      <w:start w:val="1"/>
      <w:numFmt w:val="bullet"/>
      <w:lvlText w:val=""/>
      <w:lvlJc w:val="left"/>
      <w:pPr>
        <w:ind w:left="3228" w:hanging="360"/>
      </w:pPr>
      <w:rPr>
        <w:rFonts w:ascii="Symbol" w:hAnsi="Symbol" w:hint="default"/>
      </w:rPr>
    </w:lvl>
    <w:lvl w:ilvl="4" w:tplc="04100003" w:tentative="1">
      <w:start w:val="1"/>
      <w:numFmt w:val="bullet"/>
      <w:lvlText w:val="o"/>
      <w:lvlJc w:val="left"/>
      <w:pPr>
        <w:ind w:left="3948" w:hanging="360"/>
      </w:pPr>
      <w:rPr>
        <w:rFonts w:ascii="Courier New" w:hAnsi="Courier New" w:cs="Courier New" w:hint="default"/>
      </w:rPr>
    </w:lvl>
    <w:lvl w:ilvl="5" w:tplc="04100005" w:tentative="1">
      <w:start w:val="1"/>
      <w:numFmt w:val="bullet"/>
      <w:lvlText w:val=""/>
      <w:lvlJc w:val="left"/>
      <w:pPr>
        <w:ind w:left="4668" w:hanging="360"/>
      </w:pPr>
      <w:rPr>
        <w:rFonts w:ascii="Wingdings" w:hAnsi="Wingdings" w:hint="default"/>
      </w:rPr>
    </w:lvl>
    <w:lvl w:ilvl="6" w:tplc="04100001" w:tentative="1">
      <w:start w:val="1"/>
      <w:numFmt w:val="bullet"/>
      <w:lvlText w:val=""/>
      <w:lvlJc w:val="left"/>
      <w:pPr>
        <w:ind w:left="5388" w:hanging="360"/>
      </w:pPr>
      <w:rPr>
        <w:rFonts w:ascii="Symbol" w:hAnsi="Symbol" w:hint="default"/>
      </w:rPr>
    </w:lvl>
    <w:lvl w:ilvl="7" w:tplc="04100003" w:tentative="1">
      <w:start w:val="1"/>
      <w:numFmt w:val="bullet"/>
      <w:lvlText w:val="o"/>
      <w:lvlJc w:val="left"/>
      <w:pPr>
        <w:ind w:left="6108" w:hanging="360"/>
      </w:pPr>
      <w:rPr>
        <w:rFonts w:ascii="Courier New" w:hAnsi="Courier New" w:cs="Courier New" w:hint="default"/>
      </w:rPr>
    </w:lvl>
    <w:lvl w:ilvl="8" w:tplc="04100005" w:tentative="1">
      <w:start w:val="1"/>
      <w:numFmt w:val="bullet"/>
      <w:lvlText w:val=""/>
      <w:lvlJc w:val="left"/>
      <w:pPr>
        <w:ind w:left="6828" w:hanging="360"/>
      </w:pPr>
      <w:rPr>
        <w:rFonts w:ascii="Wingdings" w:hAnsi="Wingdings" w:hint="default"/>
      </w:rPr>
    </w:lvl>
  </w:abstractNum>
  <w:abstractNum w:abstractNumId="61" w15:restartNumberingAfterBreak="0">
    <w:nsid w:val="59236090"/>
    <w:multiLevelType w:val="hybridMultilevel"/>
    <w:tmpl w:val="5A5AB40E"/>
    <w:lvl w:ilvl="0" w:tplc="24C02B54">
      <w:start w:val="1"/>
      <w:numFmt w:val="bullet"/>
      <w:lvlText w:val="­"/>
      <w:lvlJc w:val="left"/>
      <w:pPr>
        <w:ind w:left="720" w:hanging="360"/>
      </w:pPr>
      <w:rPr>
        <w:rFonts w:ascii="Courier New" w:hAnsi="Courier New" w:hint="default"/>
      </w:rPr>
    </w:lvl>
    <w:lvl w:ilvl="1" w:tplc="24C02B54">
      <w:start w:val="1"/>
      <w:numFmt w:val="bullet"/>
      <w:lvlText w:val="­"/>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5A246F0D"/>
    <w:multiLevelType w:val="multilevel"/>
    <w:tmpl w:val="4CA8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D66535"/>
    <w:multiLevelType w:val="hybridMultilevel"/>
    <w:tmpl w:val="8B76B9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4" w15:restartNumberingAfterBreak="0">
    <w:nsid w:val="6416594D"/>
    <w:multiLevelType w:val="hybridMultilevel"/>
    <w:tmpl w:val="4C8E3B38"/>
    <w:lvl w:ilvl="0" w:tplc="0410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659667D4"/>
    <w:multiLevelType w:val="hybridMultilevel"/>
    <w:tmpl w:val="DD220582"/>
    <w:lvl w:ilvl="0" w:tplc="04100005">
      <w:start w:val="1"/>
      <w:numFmt w:val="bullet"/>
      <w:lvlText w:val=""/>
      <w:lvlJc w:val="left"/>
      <w:pPr>
        <w:ind w:left="360" w:hanging="360"/>
      </w:pPr>
      <w:rPr>
        <w:rFonts w:ascii="Wingdings" w:hAnsi="Wingdings"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6" w15:restartNumberingAfterBreak="0">
    <w:nsid w:val="65FF258F"/>
    <w:multiLevelType w:val="hybridMultilevel"/>
    <w:tmpl w:val="2130931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6A1C7B70"/>
    <w:multiLevelType w:val="hybridMultilevel"/>
    <w:tmpl w:val="9C5C205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68" w15:restartNumberingAfterBreak="0">
    <w:nsid w:val="6A2B4DC2"/>
    <w:multiLevelType w:val="hybridMultilevel"/>
    <w:tmpl w:val="95624C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9" w15:restartNumberingAfterBreak="0">
    <w:nsid w:val="6A977B46"/>
    <w:multiLevelType w:val="hybridMultilevel"/>
    <w:tmpl w:val="E6A03B38"/>
    <w:lvl w:ilvl="0" w:tplc="24C02B54">
      <w:start w:val="1"/>
      <w:numFmt w:val="bullet"/>
      <w:lvlText w:val="­"/>
      <w:lvlJc w:val="left"/>
      <w:pPr>
        <w:ind w:left="360" w:hanging="360"/>
      </w:pPr>
      <w:rPr>
        <w:rFonts w:ascii="Courier New" w:hAnsi="Courier New"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0" w15:restartNumberingAfterBreak="0">
    <w:nsid w:val="6ABA3FB2"/>
    <w:multiLevelType w:val="multilevel"/>
    <w:tmpl w:val="BD6684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3F57EB"/>
    <w:multiLevelType w:val="hybridMultilevel"/>
    <w:tmpl w:val="2AD21E5A"/>
    <w:lvl w:ilvl="0" w:tplc="B718850E">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ED07EA9"/>
    <w:multiLevelType w:val="multilevel"/>
    <w:tmpl w:val="F87E8CC0"/>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3" w15:restartNumberingAfterBreak="0">
    <w:nsid w:val="70507211"/>
    <w:multiLevelType w:val="hybridMultilevel"/>
    <w:tmpl w:val="8A9AA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3DE601E"/>
    <w:multiLevelType w:val="hybridMultilevel"/>
    <w:tmpl w:val="6CFC6DF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5" w15:restartNumberingAfterBreak="0">
    <w:nsid w:val="750060F6"/>
    <w:multiLevelType w:val="multilevel"/>
    <w:tmpl w:val="ED42872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6" w15:restartNumberingAfterBreak="0">
    <w:nsid w:val="78757CD2"/>
    <w:multiLevelType w:val="hybridMultilevel"/>
    <w:tmpl w:val="AD58A5CE"/>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7" w15:restartNumberingAfterBreak="0">
    <w:nsid w:val="78D43998"/>
    <w:multiLevelType w:val="hybridMultilevel"/>
    <w:tmpl w:val="9A0E70FC"/>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78" w15:restartNumberingAfterBreak="0">
    <w:nsid w:val="79311B29"/>
    <w:multiLevelType w:val="hybridMultilevel"/>
    <w:tmpl w:val="56C63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B954F0D"/>
    <w:multiLevelType w:val="multilevel"/>
    <w:tmpl w:val="D158A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D911F0"/>
    <w:multiLevelType w:val="hybridMultilevel"/>
    <w:tmpl w:val="AF90A622"/>
    <w:lvl w:ilvl="0" w:tplc="24C02B54">
      <w:start w:val="1"/>
      <w:numFmt w:val="bullet"/>
      <w:lvlText w:val="­"/>
      <w:lvlJc w:val="left"/>
      <w:pPr>
        <w:ind w:left="720" w:hanging="360"/>
      </w:pPr>
      <w:rPr>
        <w:rFonts w:ascii="Courier New" w:hAnsi="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1" w15:restartNumberingAfterBreak="0">
    <w:nsid w:val="7F0C433B"/>
    <w:multiLevelType w:val="hybridMultilevel"/>
    <w:tmpl w:val="F0AC9084"/>
    <w:lvl w:ilvl="0" w:tplc="FFFFFFFF">
      <w:start w:val="1"/>
      <w:numFmt w:val="bullet"/>
      <w:lvlText w:val=""/>
      <w:lvlJc w:val="left"/>
      <w:pPr>
        <w:tabs>
          <w:tab w:val="num" w:pos="1068"/>
        </w:tabs>
        <w:ind w:left="1068" w:hanging="360"/>
      </w:pPr>
      <w:rPr>
        <w:rFonts w:ascii="Symbol" w:hAnsi="Symbol" w:hint="default"/>
        <w:color w:val="auto"/>
      </w:rPr>
    </w:lvl>
    <w:lvl w:ilvl="1" w:tplc="FFFFFFFF">
      <w:start w:val="1"/>
      <w:numFmt w:val="decimal"/>
      <w:lvlText w:val="%2."/>
      <w:lvlJc w:val="left"/>
      <w:pPr>
        <w:tabs>
          <w:tab w:val="num" w:pos="1428"/>
        </w:tabs>
        <w:ind w:left="1428" w:hanging="360"/>
      </w:pPr>
    </w:lvl>
    <w:lvl w:ilvl="2" w:tplc="FFFFFFFF">
      <w:start w:val="1"/>
      <w:numFmt w:val="bullet"/>
      <w:lvlText w:val=""/>
      <w:lvlJc w:val="left"/>
      <w:pPr>
        <w:tabs>
          <w:tab w:val="num" w:pos="2148"/>
        </w:tabs>
        <w:ind w:left="2148" w:hanging="360"/>
      </w:pPr>
      <w:rPr>
        <w:rFonts w:ascii="Wingdings" w:hAnsi="Wingdings" w:hint="default"/>
      </w:rPr>
    </w:lvl>
    <w:lvl w:ilvl="3" w:tplc="FFFFFFFF" w:tentative="1">
      <w:start w:val="1"/>
      <w:numFmt w:val="bullet"/>
      <w:lvlText w:val=""/>
      <w:lvlJc w:val="left"/>
      <w:pPr>
        <w:tabs>
          <w:tab w:val="num" w:pos="2868"/>
        </w:tabs>
        <w:ind w:left="2868" w:hanging="360"/>
      </w:pPr>
      <w:rPr>
        <w:rFonts w:ascii="Symbol" w:hAnsi="Symbol" w:hint="default"/>
      </w:rPr>
    </w:lvl>
    <w:lvl w:ilvl="4" w:tplc="FFFFFFFF" w:tentative="1">
      <w:start w:val="1"/>
      <w:numFmt w:val="bullet"/>
      <w:lvlText w:val="o"/>
      <w:lvlJc w:val="left"/>
      <w:pPr>
        <w:tabs>
          <w:tab w:val="num" w:pos="3588"/>
        </w:tabs>
        <w:ind w:left="3588" w:hanging="360"/>
      </w:pPr>
      <w:rPr>
        <w:rFonts w:ascii="Courier New" w:hAnsi="Courier New" w:hint="default"/>
      </w:rPr>
    </w:lvl>
    <w:lvl w:ilvl="5" w:tplc="FFFFFFFF" w:tentative="1">
      <w:start w:val="1"/>
      <w:numFmt w:val="bullet"/>
      <w:lvlText w:val=""/>
      <w:lvlJc w:val="left"/>
      <w:pPr>
        <w:tabs>
          <w:tab w:val="num" w:pos="4308"/>
        </w:tabs>
        <w:ind w:left="4308" w:hanging="360"/>
      </w:pPr>
      <w:rPr>
        <w:rFonts w:ascii="Wingdings" w:hAnsi="Wingdings" w:hint="default"/>
      </w:rPr>
    </w:lvl>
    <w:lvl w:ilvl="6" w:tplc="FFFFFFFF" w:tentative="1">
      <w:start w:val="1"/>
      <w:numFmt w:val="bullet"/>
      <w:lvlText w:val=""/>
      <w:lvlJc w:val="left"/>
      <w:pPr>
        <w:tabs>
          <w:tab w:val="num" w:pos="5028"/>
        </w:tabs>
        <w:ind w:left="5028" w:hanging="360"/>
      </w:pPr>
      <w:rPr>
        <w:rFonts w:ascii="Symbol" w:hAnsi="Symbol" w:hint="default"/>
      </w:rPr>
    </w:lvl>
    <w:lvl w:ilvl="7" w:tplc="FFFFFFFF" w:tentative="1">
      <w:start w:val="1"/>
      <w:numFmt w:val="bullet"/>
      <w:lvlText w:val="o"/>
      <w:lvlJc w:val="left"/>
      <w:pPr>
        <w:tabs>
          <w:tab w:val="num" w:pos="5748"/>
        </w:tabs>
        <w:ind w:left="5748" w:hanging="360"/>
      </w:pPr>
      <w:rPr>
        <w:rFonts w:ascii="Courier New" w:hAnsi="Courier New" w:hint="default"/>
      </w:rPr>
    </w:lvl>
    <w:lvl w:ilvl="8" w:tplc="FFFFFFFF" w:tentative="1">
      <w:start w:val="1"/>
      <w:numFmt w:val="bullet"/>
      <w:lvlText w:val=""/>
      <w:lvlJc w:val="left"/>
      <w:pPr>
        <w:tabs>
          <w:tab w:val="num" w:pos="6468"/>
        </w:tabs>
        <w:ind w:left="6468" w:hanging="360"/>
      </w:pPr>
      <w:rPr>
        <w:rFonts w:ascii="Wingdings" w:hAnsi="Wingdings" w:hint="default"/>
      </w:rPr>
    </w:lvl>
  </w:abstractNum>
  <w:num w:numId="1">
    <w:abstractNumId w:val="15"/>
  </w:num>
  <w:num w:numId="2">
    <w:abstractNumId w:val="5"/>
  </w:num>
  <w:num w:numId="3">
    <w:abstractNumId w:val="62"/>
  </w:num>
  <w:num w:numId="4">
    <w:abstractNumId w:val="12"/>
  </w:num>
  <w:num w:numId="5">
    <w:abstractNumId w:val="23"/>
  </w:num>
  <w:num w:numId="6">
    <w:abstractNumId w:val="79"/>
  </w:num>
  <w:num w:numId="7">
    <w:abstractNumId w:val="21"/>
  </w:num>
  <w:num w:numId="8">
    <w:abstractNumId w:val="29"/>
  </w:num>
  <w:num w:numId="9">
    <w:abstractNumId w:val="54"/>
  </w:num>
  <w:num w:numId="10">
    <w:abstractNumId w:val="14"/>
  </w:num>
  <w:num w:numId="11">
    <w:abstractNumId w:val="16"/>
  </w:num>
  <w:num w:numId="12">
    <w:abstractNumId w:val="70"/>
  </w:num>
  <w:num w:numId="13">
    <w:abstractNumId w:val="31"/>
  </w:num>
  <w:num w:numId="14">
    <w:abstractNumId w:val="59"/>
  </w:num>
  <w:num w:numId="15">
    <w:abstractNumId w:val="68"/>
  </w:num>
  <w:num w:numId="16">
    <w:abstractNumId w:val="77"/>
  </w:num>
  <w:num w:numId="17">
    <w:abstractNumId w:val="32"/>
  </w:num>
  <w:num w:numId="18">
    <w:abstractNumId w:val="35"/>
  </w:num>
  <w:num w:numId="19">
    <w:abstractNumId w:val="37"/>
  </w:num>
  <w:num w:numId="20">
    <w:abstractNumId w:val="27"/>
  </w:num>
  <w:num w:numId="21">
    <w:abstractNumId w:val="67"/>
  </w:num>
  <w:num w:numId="22">
    <w:abstractNumId w:val="72"/>
  </w:num>
  <w:num w:numId="23">
    <w:abstractNumId w:val="41"/>
  </w:num>
  <w:num w:numId="24">
    <w:abstractNumId w:val="26"/>
  </w:num>
  <w:num w:numId="25">
    <w:abstractNumId w:val="78"/>
  </w:num>
  <w:num w:numId="26">
    <w:abstractNumId w:val="1"/>
  </w:num>
  <w:num w:numId="27">
    <w:abstractNumId w:val="38"/>
  </w:num>
  <w:num w:numId="28">
    <w:abstractNumId w:val="73"/>
  </w:num>
  <w:num w:numId="29">
    <w:abstractNumId w:val="19"/>
  </w:num>
  <w:num w:numId="30">
    <w:abstractNumId w:val="66"/>
  </w:num>
  <w:num w:numId="31">
    <w:abstractNumId w:val="51"/>
  </w:num>
  <w:num w:numId="32">
    <w:abstractNumId w:val="64"/>
  </w:num>
  <w:num w:numId="33">
    <w:abstractNumId w:val="43"/>
  </w:num>
  <w:num w:numId="34">
    <w:abstractNumId w:val="10"/>
  </w:num>
  <w:num w:numId="35">
    <w:abstractNumId w:val="74"/>
  </w:num>
  <w:num w:numId="36">
    <w:abstractNumId w:val="56"/>
  </w:num>
  <w:num w:numId="37">
    <w:abstractNumId w:val="61"/>
  </w:num>
  <w:num w:numId="38">
    <w:abstractNumId w:val="22"/>
  </w:num>
  <w:num w:numId="39">
    <w:abstractNumId w:val="40"/>
  </w:num>
  <w:num w:numId="40">
    <w:abstractNumId w:val="69"/>
  </w:num>
  <w:num w:numId="41">
    <w:abstractNumId w:val="7"/>
  </w:num>
  <w:num w:numId="42">
    <w:abstractNumId w:val="3"/>
  </w:num>
  <w:num w:numId="43">
    <w:abstractNumId w:val="6"/>
  </w:num>
  <w:num w:numId="44">
    <w:abstractNumId w:val="76"/>
  </w:num>
  <w:num w:numId="45">
    <w:abstractNumId w:val="80"/>
  </w:num>
  <w:num w:numId="46">
    <w:abstractNumId w:val="44"/>
  </w:num>
  <w:num w:numId="47">
    <w:abstractNumId w:val="60"/>
  </w:num>
  <w:num w:numId="48">
    <w:abstractNumId w:val="36"/>
  </w:num>
  <w:num w:numId="49">
    <w:abstractNumId w:val="42"/>
  </w:num>
  <w:num w:numId="50">
    <w:abstractNumId w:val="25"/>
  </w:num>
  <w:num w:numId="51">
    <w:abstractNumId w:val="39"/>
  </w:num>
  <w:num w:numId="52">
    <w:abstractNumId w:val="52"/>
  </w:num>
  <w:num w:numId="53">
    <w:abstractNumId w:val="50"/>
  </w:num>
  <w:num w:numId="54">
    <w:abstractNumId w:val="13"/>
  </w:num>
  <w:num w:numId="55">
    <w:abstractNumId w:val="63"/>
  </w:num>
  <w:num w:numId="56">
    <w:abstractNumId w:val="34"/>
  </w:num>
  <w:num w:numId="57">
    <w:abstractNumId w:val="17"/>
  </w:num>
  <w:num w:numId="58">
    <w:abstractNumId w:val="81"/>
  </w:num>
  <w:num w:numId="59">
    <w:abstractNumId w:val="45"/>
  </w:num>
  <w:num w:numId="60">
    <w:abstractNumId w:val="20"/>
  </w:num>
  <w:num w:numId="61">
    <w:abstractNumId w:val="58"/>
  </w:num>
  <w:num w:numId="62">
    <w:abstractNumId w:val="4"/>
  </w:num>
  <w:num w:numId="63">
    <w:abstractNumId w:val="53"/>
  </w:num>
  <w:num w:numId="64">
    <w:abstractNumId w:val="9"/>
  </w:num>
  <w:num w:numId="65">
    <w:abstractNumId w:val="24"/>
  </w:num>
  <w:num w:numId="66">
    <w:abstractNumId w:val="48"/>
  </w:num>
  <w:num w:numId="67">
    <w:abstractNumId w:val="18"/>
  </w:num>
  <w:num w:numId="68">
    <w:abstractNumId w:val="75"/>
  </w:num>
  <w:num w:numId="69">
    <w:abstractNumId w:val="55"/>
  </w:num>
  <w:num w:numId="70">
    <w:abstractNumId w:val="28"/>
  </w:num>
  <w:num w:numId="71">
    <w:abstractNumId w:val="8"/>
  </w:num>
  <w:num w:numId="72">
    <w:abstractNumId w:val="33"/>
  </w:num>
  <w:num w:numId="73">
    <w:abstractNumId w:val="0"/>
  </w:num>
  <w:num w:numId="74">
    <w:abstractNumId w:val="2"/>
  </w:num>
  <w:num w:numId="75">
    <w:abstractNumId w:val="49"/>
  </w:num>
  <w:num w:numId="76">
    <w:abstractNumId w:val="30"/>
  </w:num>
  <w:num w:numId="77">
    <w:abstractNumId w:val="46"/>
  </w:num>
  <w:num w:numId="78">
    <w:abstractNumId w:val="57"/>
  </w:num>
  <w:num w:numId="79">
    <w:abstractNumId w:val="65"/>
  </w:num>
  <w:num w:numId="80">
    <w:abstractNumId w:val="47"/>
  </w:num>
  <w:num w:numId="81">
    <w:abstractNumId w:val="11"/>
  </w:num>
  <w:num w:numId="82">
    <w:abstractNumId w:val="71"/>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20"/>
  <w:hyphenationZone w:val="283"/>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4E0A"/>
    <w:rsid w:val="00004E07"/>
    <w:rsid w:val="00007AF8"/>
    <w:rsid w:val="00007DDE"/>
    <w:rsid w:val="0001079C"/>
    <w:rsid w:val="00013C3A"/>
    <w:rsid w:val="0001412C"/>
    <w:rsid w:val="00014724"/>
    <w:rsid w:val="000166DC"/>
    <w:rsid w:val="00017724"/>
    <w:rsid w:val="00017872"/>
    <w:rsid w:val="0002110E"/>
    <w:rsid w:val="000227A0"/>
    <w:rsid w:val="00023EDA"/>
    <w:rsid w:val="0002445F"/>
    <w:rsid w:val="00025BD3"/>
    <w:rsid w:val="000269CF"/>
    <w:rsid w:val="0003309A"/>
    <w:rsid w:val="0003429F"/>
    <w:rsid w:val="00034FDA"/>
    <w:rsid w:val="00037A4D"/>
    <w:rsid w:val="000418B9"/>
    <w:rsid w:val="000458E1"/>
    <w:rsid w:val="00046E6A"/>
    <w:rsid w:val="00051904"/>
    <w:rsid w:val="000535E3"/>
    <w:rsid w:val="00054350"/>
    <w:rsid w:val="000545CD"/>
    <w:rsid w:val="0005587F"/>
    <w:rsid w:val="000570B7"/>
    <w:rsid w:val="00060F9B"/>
    <w:rsid w:val="00061401"/>
    <w:rsid w:val="00061595"/>
    <w:rsid w:val="00062BAB"/>
    <w:rsid w:val="00063CDD"/>
    <w:rsid w:val="0007077A"/>
    <w:rsid w:val="000716E7"/>
    <w:rsid w:val="00077842"/>
    <w:rsid w:val="00077DF1"/>
    <w:rsid w:val="00081CCA"/>
    <w:rsid w:val="00082751"/>
    <w:rsid w:val="000852DD"/>
    <w:rsid w:val="00086F80"/>
    <w:rsid w:val="00087791"/>
    <w:rsid w:val="000911AE"/>
    <w:rsid w:val="00091BC2"/>
    <w:rsid w:val="00092DFF"/>
    <w:rsid w:val="000949A1"/>
    <w:rsid w:val="00094AA9"/>
    <w:rsid w:val="00095725"/>
    <w:rsid w:val="00095A46"/>
    <w:rsid w:val="00097BA5"/>
    <w:rsid w:val="000B0928"/>
    <w:rsid w:val="000B1AEC"/>
    <w:rsid w:val="000C1A67"/>
    <w:rsid w:val="000C6680"/>
    <w:rsid w:val="000C6E08"/>
    <w:rsid w:val="000D0BD9"/>
    <w:rsid w:val="000D214F"/>
    <w:rsid w:val="000D355E"/>
    <w:rsid w:val="000D4938"/>
    <w:rsid w:val="000D4AAE"/>
    <w:rsid w:val="000D58CB"/>
    <w:rsid w:val="000E0794"/>
    <w:rsid w:val="000E3B6D"/>
    <w:rsid w:val="000E4FCA"/>
    <w:rsid w:val="000E70D8"/>
    <w:rsid w:val="000F0E9B"/>
    <w:rsid w:val="000F3744"/>
    <w:rsid w:val="000F4460"/>
    <w:rsid w:val="000F657C"/>
    <w:rsid w:val="00103A64"/>
    <w:rsid w:val="00103F6A"/>
    <w:rsid w:val="0010538D"/>
    <w:rsid w:val="00107ED5"/>
    <w:rsid w:val="00112C26"/>
    <w:rsid w:val="00112FE7"/>
    <w:rsid w:val="0011447B"/>
    <w:rsid w:val="00116AD1"/>
    <w:rsid w:val="001173C9"/>
    <w:rsid w:val="0012765D"/>
    <w:rsid w:val="00127A50"/>
    <w:rsid w:val="00134038"/>
    <w:rsid w:val="00134068"/>
    <w:rsid w:val="00134840"/>
    <w:rsid w:val="00137DFD"/>
    <w:rsid w:val="00141D93"/>
    <w:rsid w:val="00142007"/>
    <w:rsid w:val="001437BE"/>
    <w:rsid w:val="00144058"/>
    <w:rsid w:val="00144065"/>
    <w:rsid w:val="001445A9"/>
    <w:rsid w:val="00146177"/>
    <w:rsid w:val="0014721B"/>
    <w:rsid w:val="00147AEC"/>
    <w:rsid w:val="00147ED9"/>
    <w:rsid w:val="00154B3C"/>
    <w:rsid w:val="001562AA"/>
    <w:rsid w:val="00157486"/>
    <w:rsid w:val="00157E89"/>
    <w:rsid w:val="00160747"/>
    <w:rsid w:val="00161966"/>
    <w:rsid w:val="001670BA"/>
    <w:rsid w:val="00167739"/>
    <w:rsid w:val="001723B0"/>
    <w:rsid w:val="00173991"/>
    <w:rsid w:val="00173F91"/>
    <w:rsid w:val="001754C2"/>
    <w:rsid w:val="0017695C"/>
    <w:rsid w:val="0017705B"/>
    <w:rsid w:val="001779C8"/>
    <w:rsid w:val="001838E4"/>
    <w:rsid w:val="00184C7E"/>
    <w:rsid w:val="00184DA4"/>
    <w:rsid w:val="001A01CF"/>
    <w:rsid w:val="001A16A9"/>
    <w:rsid w:val="001A2A83"/>
    <w:rsid w:val="001A40BA"/>
    <w:rsid w:val="001A439F"/>
    <w:rsid w:val="001A4981"/>
    <w:rsid w:val="001B12C3"/>
    <w:rsid w:val="001B2BCA"/>
    <w:rsid w:val="001B3A76"/>
    <w:rsid w:val="001B4067"/>
    <w:rsid w:val="001B4125"/>
    <w:rsid w:val="001B426F"/>
    <w:rsid w:val="001B54ED"/>
    <w:rsid w:val="001B6955"/>
    <w:rsid w:val="001B6B63"/>
    <w:rsid w:val="001C0085"/>
    <w:rsid w:val="001C0CB2"/>
    <w:rsid w:val="001C19B6"/>
    <w:rsid w:val="001C2D68"/>
    <w:rsid w:val="001C2F31"/>
    <w:rsid w:val="001C3D7C"/>
    <w:rsid w:val="001C67CF"/>
    <w:rsid w:val="001D10E2"/>
    <w:rsid w:val="001D1817"/>
    <w:rsid w:val="001D18A9"/>
    <w:rsid w:val="001D1D49"/>
    <w:rsid w:val="001D3A21"/>
    <w:rsid w:val="001D3EDE"/>
    <w:rsid w:val="001E1473"/>
    <w:rsid w:val="001E4E56"/>
    <w:rsid w:val="001E6FA5"/>
    <w:rsid w:val="001F46D6"/>
    <w:rsid w:val="001F665C"/>
    <w:rsid w:val="00200AEC"/>
    <w:rsid w:val="00200C39"/>
    <w:rsid w:val="00201697"/>
    <w:rsid w:val="00204DA2"/>
    <w:rsid w:val="00204DD9"/>
    <w:rsid w:val="0020583E"/>
    <w:rsid w:val="002067ED"/>
    <w:rsid w:val="00207E73"/>
    <w:rsid w:val="00210130"/>
    <w:rsid w:val="00214CEE"/>
    <w:rsid w:val="00214F16"/>
    <w:rsid w:val="0021708F"/>
    <w:rsid w:val="00217A10"/>
    <w:rsid w:val="00232F33"/>
    <w:rsid w:val="00234B39"/>
    <w:rsid w:val="00234C6A"/>
    <w:rsid w:val="00235D51"/>
    <w:rsid w:val="002374A1"/>
    <w:rsid w:val="00237593"/>
    <w:rsid w:val="002426AA"/>
    <w:rsid w:val="00242BC8"/>
    <w:rsid w:val="00242D75"/>
    <w:rsid w:val="0024436A"/>
    <w:rsid w:val="00245C90"/>
    <w:rsid w:val="00251543"/>
    <w:rsid w:val="00251EA8"/>
    <w:rsid w:val="00251F21"/>
    <w:rsid w:val="0025634F"/>
    <w:rsid w:val="0025784E"/>
    <w:rsid w:val="00257B9E"/>
    <w:rsid w:val="00264B8A"/>
    <w:rsid w:val="00266257"/>
    <w:rsid w:val="00270390"/>
    <w:rsid w:val="00271D8B"/>
    <w:rsid w:val="00273038"/>
    <w:rsid w:val="002734C0"/>
    <w:rsid w:val="00274A88"/>
    <w:rsid w:val="00275371"/>
    <w:rsid w:val="00277577"/>
    <w:rsid w:val="00277741"/>
    <w:rsid w:val="002811DD"/>
    <w:rsid w:val="002829EE"/>
    <w:rsid w:val="002922FE"/>
    <w:rsid w:val="00293F16"/>
    <w:rsid w:val="00293FD0"/>
    <w:rsid w:val="00294C05"/>
    <w:rsid w:val="00294FF1"/>
    <w:rsid w:val="0029628F"/>
    <w:rsid w:val="00296AAE"/>
    <w:rsid w:val="002A31A5"/>
    <w:rsid w:val="002A327D"/>
    <w:rsid w:val="002A3AAF"/>
    <w:rsid w:val="002A523C"/>
    <w:rsid w:val="002A784A"/>
    <w:rsid w:val="002B000E"/>
    <w:rsid w:val="002B31CA"/>
    <w:rsid w:val="002B39CE"/>
    <w:rsid w:val="002B4C4F"/>
    <w:rsid w:val="002B62E0"/>
    <w:rsid w:val="002C1637"/>
    <w:rsid w:val="002C2E16"/>
    <w:rsid w:val="002C45A8"/>
    <w:rsid w:val="002C4FF5"/>
    <w:rsid w:val="002D1E8D"/>
    <w:rsid w:val="002D5C1B"/>
    <w:rsid w:val="002D7CF9"/>
    <w:rsid w:val="002E0C5C"/>
    <w:rsid w:val="002E6883"/>
    <w:rsid w:val="002F0384"/>
    <w:rsid w:val="002F1A1E"/>
    <w:rsid w:val="002F6930"/>
    <w:rsid w:val="002F728C"/>
    <w:rsid w:val="00300224"/>
    <w:rsid w:val="00300C3C"/>
    <w:rsid w:val="00301539"/>
    <w:rsid w:val="003018BE"/>
    <w:rsid w:val="00304110"/>
    <w:rsid w:val="00304BFE"/>
    <w:rsid w:val="003052D9"/>
    <w:rsid w:val="00306D4C"/>
    <w:rsid w:val="00307CFD"/>
    <w:rsid w:val="00307E59"/>
    <w:rsid w:val="0031064C"/>
    <w:rsid w:val="003106F8"/>
    <w:rsid w:val="00310AF7"/>
    <w:rsid w:val="003143C3"/>
    <w:rsid w:val="00314821"/>
    <w:rsid w:val="00316B5B"/>
    <w:rsid w:val="00321A49"/>
    <w:rsid w:val="00322339"/>
    <w:rsid w:val="003235C2"/>
    <w:rsid w:val="00324FD7"/>
    <w:rsid w:val="00332AB2"/>
    <w:rsid w:val="00334432"/>
    <w:rsid w:val="00334A5A"/>
    <w:rsid w:val="00334F98"/>
    <w:rsid w:val="00336C89"/>
    <w:rsid w:val="00340A84"/>
    <w:rsid w:val="00341F92"/>
    <w:rsid w:val="00345DCB"/>
    <w:rsid w:val="0034642E"/>
    <w:rsid w:val="00346703"/>
    <w:rsid w:val="00352AA0"/>
    <w:rsid w:val="00353138"/>
    <w:rsid w:val="0035361F"/>
    <w:rsid w:val="00353964"/>
    <w:rsid w:val="00354761"/>
    <w:rsid w:val="0035523C"/>
    <w:rsid w:val="00360FBB"/>
    <w:rsid w:val="003630BF"/>
    <w:rsid w:val="003636D4"/>
    <w:rsid w:val="00365382"/>
    <w:rsid w:val="00367E3B"/>
    <w:rsid w:val="00367E8B"/>
    <w:rsid w:val="00373739"/>
    <w:rsid w:val="00373F41"/>
    <w:rsid w:val="00382928"/>
    <w:rsid w:val="003830F8"/>
    <w:rsid w:val="0038572C"/>
    <w:rsid w:val="00386512"/>
    <w:rsid w:val="00393854"/>
    <w:rsid w:val="00397DF0"/>
    <w:rsid w:val="003A35CD"/>
    <w:rsid w:val="003A7749"/>
    <w:rsid w:val="003B078E"/>
    <w:rsid w:val="003B41F5"/>
    <w:rsid w:val="003B4F34"/>
    <w:rsid w:val="003B670B"/>
    <w:rsid w:val="003B6933"/>
    <w:rsid w:val="003B7364"/>
    <w:rsid w:val="003C5C23"/>
    <w:rsid w:val="003C6D26"/>
    <w:rsid w:val="003C7083"/>
    <w:rsid w:val="003C7647"/>
    <w:rsid w:val="003C7D4D"/>
    <w:rsid w:val="003D15A5"/>
    <w:rsid w:val="003D5D97"/>
    <w:rsid w:val="003D5FEE"/>
    <w:rsid w:val="003D6ABA"/>
    <w:rsid w:val="003E1CD0"/>
    <w:rsid w:val="003E24BC"/>
    <w:rsid w:val="003E2590"/>
    <w:rsid w:val="003E3C4A"/>
    <w:rsid w:val="003E4FCC"/>
    <w:rsid w:val="003E50F1"/>
    <w:rsid w:val="003E69AB"/>
    <w:rsid w:val="003F1157"/>
    <w:rsid w:val="003F180B"/>
    <w:rsid w:val="003F1BC2"/>
    <w:rsid w:val="003F249B"/>
    <w:rsid w:val="003F461C"/>
    <w:rsid w:val="003F4ABA"/>
    <w:rsid w:val="003F5361"/>
    <w:rsid w:val="003F6453"/>
    <w:rsid w:val="003F6789"/>
    <w:rsid w:val="003F6CFD"/>
    <w:rsid w:val="0040182F"/>
    <w:rsid w:val="0040225E"/>
    <w:rsid w:val="00403256"/>
    <w:rsid w:val="00403814"/>
    <w:rsid w:val="004040FD"/>
    <w:rsid w:val="004057AF"/>
    <w:rsid w:val="00407378"/>
    <w:rsid w:val="00410C29"/>
    <w:rsid w:val="00412301"/>
    <w:rsid w:val="004124FD"/>
    <w:rsid w:val="0041288C"/>
    <w:rsid w:val="0041343A"/>
    <w:rsid w:val="0041794A"/>
    <w:rsid w:val="00420E7B"/>
    <w:rsid w:val="004230E0"/>
    <w:rsid w:val="004235CD"/>
    <w:rsid w:val="00426836"/>
    <w:rsid w:val="00430AC9"/>
    <w:rsid w:val="004324E1"/>
    <w:rsid w:val="00437E4F"/>
    <w:rsid w:val="00440AA5"/>
    <w:rsid w:val="00441FD4"/>
    <w:rsid w:val="00442742"/>
    <w:rsid w:val="00443594"/>
    <w:rsid w:val="004456C5"/>
    <w:rsid w:val="00446A4F"/>
    <w:rsid w:val="00447EC6"/>
    <w:rsid w:val="00451508"/>
    <w:rsid w:val="00451569"/>
    <w:rsid w:val="0045320E"/>
    <w:rsid w:val="0045714C"/>
    <w:rsid w:val="00457AF3"/>
    <w:rsid w:val="00462D52"/>
    <w:rsid w:val="00471266"/>
    <w:rsid w:val="00472345"/>
    <w:rsid w:val="00473411"/>
    <w:rsid w:val="00477492"/>
    <w:rsid w:val="00477CF6"/>
    <w:rsid w:val="00477DBB"/>
    <w:rsid w:val="0048233C"/>
    <w:rsid w:val="00484B17"/>
    <w:rsid w:val="00490A1C"/>
    <w:rsid w:val="00492655"/>
    <w:rsid w:val="00492F06"/>
    <w:rsid w:val="00494447"/>
    <w:rsid w:val="00495130"/>
    <w:rsid w:val="004953C7"/>
    <w:rsid w:val="00495B8E"/>
    <w:rsid w:val="00495C32"/>
    <w:rsid w:val="004A05E0"/>
    <w:rsid w:val="004A1C02"/>
    <w:rsid w:val="004A225D"/>
    <w:rsid w:val="004A4CEF"/>
    <w:rsid w:val="004A7EC5"/>
    <w:rsid w:val="004B1D2F"/>
    <w:rsid w:val="004B2277"/>
    <w:rsid w:val="004B31DC"/>
    <w:rsid w:val="004B4ECC"/>
    <w:rsid w:val="004B5694"/>
    <w:rsid w:val="004B6AF8"/>
    <w:rsid w:val="004B6CE7"/>
    <w:rsid w:val="004C0994"/>
    <w:rsid w:val="004C1729"/>
    <w:rsid w:val="004D2223"/>
    <w:rsid w:val="004D3E5B"/>
    <w:rsid w:val="004D4D67"/>
    <w:rsid w:val="004D6ADB"/>
    <w:rsid w:val="004E0C8A"/>
    <w:rsid w:val="004E2385"/>
    <w:rsid w:val="004E29D0"/>
    <w:rsid w:val="004E4B49"/>
    <w:rsid w:val="004E52EF"/>
    <w:rsid w:val="004E61CC"/>
    <w:rsid w:val="004E6781"/>
    <w:rsid w:val="004F143E"/>
    <w:rsid w:val="004F14D4"/>
    <w:rsid w:val="004F1FEB"/>
    <w:rsid w:val="004F2078"/>
    <w:rsid w:val="004F2C93"/>
    <w:rsid w:val="004F389F"/>
    <w:rsid w:val="004F3F05"/>
    <w:rsid w:val="004F4D4C"/>
    <w:rsid w:val="004F4F3D"/>
    <w:rsid w:val="004F7AE3"/>
    <w:rsid w:val="00500C61"/>
    <w:rsid w:val="00503089"/>
    <w:rsid w:val="005034B4"/>
    <w:rsid w:val="0050559F"/>
    <w:rsid w:val="005068CC"/>
    <w:rsid w:val="00507201"/>
    <w:rsid w:val="005113CD"/>
    <w:rsid w:val="0051175D"/>
    <w:rsid w:val="00511D68"/>
    <w:rsid w:val="00512140"/>
    <w:rsid w:val="0051313D"/>
    <w:rsid w:val="005207BB"/>
    <w:rsid w:val="00522F98"/>
    <w:rsid w:val="00524B99"/>
    <w:rsid w:val="005278B5"/>
    <w:rsid w:val="00530D15"/>
    <w:rsid w:val="005320E8"/>
    <w:rsid w:val="00536808"/>
    <w:rsid w:val="00537337"/>
    <w:rsid w:val="00537FF2"/>
    <w:rsid w:val="005401DF"/>
    <w:rsid w:val="00542952"/>
    <w:rsid w:val="005454DE"/>
    <w:rsid w:val="00546EFE"/>
    <w:rsid w:val="005502B4"/>
    <w:rsid w:val="005531BD"/>
    <w:rsid w:val="00554D91"/>
    <w:rsid w:val="00555CDF"/>
    <w:rsid w:val="00557493"/>
    <w:rsid w:val="00560757"/>
    <w:rsid w:val="00560897"/>
    <w:rsid w:val="00561EEC"/>
    <w:rsid w:val="00562BB3"/>
    <w:rsid w:val="005650FA"/>
    <w:rsid w:val="005665DA"/>
    <w:rsid w:val="00570868"/>
    <w:rsid w:val="0057364C"/>
    <w:rsid w:val="0057458A"/>
    <w:rsid w:val="00574E0D"/>
    <w:rsid w:val="00575953"/>
    <w:rsid w:val="00580430"/>
    <w:rsid w:val="00582785"/>
    <w:rsid w:val="00583778"/>
    <w:rsid w:val="00584D50"/>
    <w:rsid w:val="005855E4"/>
    <w:rsid w:val="00587833"/>
    <w:rsid w:val="00587BCF"/>
    <w:rsid w:val="00592B3A"/>
    <w:rsid w:val="00594AF9"/>
    <w:rsid w:val="00595509"/>
    <w:rsid w:val="005A0635"/>
    <w:rsid w:val="005A1BCE"/>
    <w:rsid w:val="005A478C"/>
    <w:rsid w:val="005A4C4B"/>
    <w:rsid w:val="005A4F6F"/>
    <w:rsid w:val="005A51E7"/>
    <w:rsid w:val="005B109F"/>
    <w:rsid w:val="005B1671"/>
    <w:rsid w:val="005B2C72"/>
    <w:rsid w:val="005B2F71"/>
    <w:rsid w:val="005B3AD2"/>
    <w:rsid w:val="005B7773"/>
    <w:rsid w:val="005C055F"/>
    <w:rsid w:val="005C4A65"/>
    <w:rsid w:val="005D2FF2"/>
    <w:rsid w:val="005E01C2"/>
    <w:rsid w:val="005E6F9A"/>
    <w:rsid w:val="005F0881"/>
    <w:rsid w:val="005F24F8"/>
    <w:rsid w:val="005F3309"/>
    <w:rsid w:val="005F5448"/>
    <w:rsid w:val="0060078A"/>
    <w:rsid w:val="00601583"/>
    <w:rsid w:val="00602A48"/>
    <w:rsid w:val="00611B86"/>
    <w:rsid w:val="006135FC"/>
    <w:rsid w:val="006138A6"/>
    <w:rsid w:val="00613A98"/>
    <w:rsid w:val="00613C29"/>
    <w:rsid w:val="00614B39"/>
    <w:rsid w:val="00621E0B"/>
    <w:rsid w:val="00624BBE"/>
    <w:rsid w:val="00626AB8"/>
    <w:rsid w:val="00627E06"/>
    <w:rsid w:val="00630083"/>
    <w:rsid w:val="00630347"/>
    <w:rsid w:val="006307EE"/>
    <w:rsid w:val="00632726"/>
    <w:rsid w:val="00632C8C"/>
    <w:rsid w:val="00634FCD"/>
    <w:rsid w:val="00635533"/>
    <w:rsid w:val="006371E0"/>
    <w:rsid w:val="00637EE5"/>
    <w:rsid w:val="0064089B"/>
    <w:rsid w:val="006445A4"/>
    <w:rsid w:val="006463FD"/>
    <w:rsid w:val="006466B2"/>
    <w:rsid w:val="00652348"/>
    <w:rsid w:val="00652CCD"/>
    <w:rsid w:val="00652E05"/>
    <w:rsid w:val="00652F81"/>
    <w:rsid w:val="00654641"/>
    <w:rsid w:val="006572A5"/>
    <w:rsid w:val="00662CA4"/>
    <w:rsid w:val="00667E70"/>
    <w:rsid w:val="006702E0"/>
    <w:rsid w:val="00670DBA"/>
    <w:rsid w:val="00673CB5"/>
    <w:rsid w:val="00674462"/>
    <w:rsid w:val="00675226"/>
    <w:rsid w:val="00675A3A"/>
    <w:rsid w:val="006828FD"/>
    <w:rsid w:val="00691B8B"/>
    <w:rsid w:val="00695DA8"/>
    <w:rsid w:val="00696798"/>
    <w:rsid w:val="006A1B88"/>
    <w:rsid w:val="006A2020"/>
    <w:rsid w:val="006A3265"/>
    <w:rsid w:val="006A4152"/>
    <w:rsid w:val="006A632B"/>
    <w:rsid w:val="006A65A9"/>
    <w:rsid w:val="006B0315"/>
    <w:rsid w:val="006B03F5"/>
    <w:rsid w:val="006B15EE"/>
    <w:rsid w:val="006B738D"/>
    <w:rsid w:val="006B7B11"/>
    <w:rsid w:val="006C0683"/>
    <w:rsid w:val="006C363A"/>
    <w:rsid w:val="006C521A"/>
    <w:rsid w:val="006C59E7"/>
    <w:rsid w:val="006C6621"/>
    <w:rsid w:val="006C6CEB"/>
    <w:rsid w:val="006C7656"/>
    <w:rsid w:val="006D0462"/>
    <w:rsid w:val="006D1C4B"/>
    <w:rsid w:val="006D2ACA"/>
    <w:rsid w:val="006D3E2C"/>
    <w:rsid w:val="006D4691"/>
    <w:rsid w:val="006E0D48"/>
    <w:rsid w:val="006E1196"/>
    <w:rsid w:val="006E4859"/>
    <w:rsid w:val="006F2671"/>
    <w:rsid w:val="006F2759"/>
    <w:rsid w:val="006F401E"/>
    <w:rsid w:val="00702A73"/>
    <w:rsid w:val="0070444B"/>
    <w:rsid w:val="00706C4F"/>
    <w:rsid w:val="00707F19"/>
    <w:rsid w:val="0071170E"/>
    <w:rsid w:val="00711F51"/>
    <w:rsid w:val="00713F7A"/>
    <w:rsid w:val="007158B4"/>
    <w:rsid w:val="0071680E"/>
    <w:rsid w:val="007168B1"/>
    <w:rsid w:val="0072064C"/>
    <w:rsid w:val="00721159"/>
    <w:rsid w:val="00724A5F"/>
    <w:rsid w:val="00724CF5"/>
    <w:rsid w:val="0072583A"/>
    <w:rsid w:val="00727A76"/>
    <w:rsid w:val="00727C3D"/>
    <w:rsid w:val="007315AC"/>
    <w:rsid w:val="00733B08"/>
    <w:rsid w:val="007358AF"/>
    <w:rsid w:val="00735C14"/>
    <w:rsid w:val="00740D61"/>
    <w:rsid w:val="0074246B"/>
    <w:rsid w:val="00745A5B"/>
    <w:rsid w:val="007476AF"/>
    <w:rsid w:val="00747DB3"/>
    <w:rsid w:val="00751065"/>
    <w:rsid w:val="00751248"/>
    <w:rsid w:val="00751504"/>
    <w:rsid w:val="00752FC6"/>
    <w:rsid w:val="007538B3"/>
    <w:rsid w:val="00753F13"/>
    <w:rsid w:val="00754F38"/>
    <w:rsid w:val="00754FB6"/>
    <w:rsid w:val="0075696A"/>
    <w:rsid w:val="00762829"/>
    <w:rsid w:val="00762B7F"/>
    <w:rsid w:val="00764A61"/>
    <w:rsid w:val="007655A7"/>
    <w:rsid w:val="00770621"/>
    <w:rsid w:val="00770844"/>
    <w:rsid w:val="00771CB0"/>
    <w:rsid w:val="00773EE3"/>
    <w:rsid w:val="0077674A"/>
    <w:rsid w:val="00782A2E"/>
    <w:rsid w:val="00783751"/>
    <w:rsid w:val="007913EC"/>
    <w:rsid w:val="0079170F"/>
    <w:rsid w:val="0079341A"/>
    <w:rsid w:val="00795C86"/>
    <w:rsid w:val="007A2178"/>
    <w:rsid w:val="007A5AA4"/>
    <w:rsid w:val="007A5EEF"/>
    <w:rsid w:val="007B0843"/>
    <w:rsid w:val="007B211D"/>
    <w:rsid w:val="007B2B3D"/>
    <w:rsid w:val="007B30A6"/>
    <w:rsid w:val="007B3679"/>
    <w:rsid w:val="007B3832"/>
    <w:rsid w:val="007B3E3F"/>
    <w:rsid w:val="007B3EBB"/>
    <w:rsid w:val="007B4F95"/>
    <w:rsid w:val="007B67BB"/>
    <w:rsid w:val="007B7697"/>
    <w:rsid w:val="007C089F"/>
    <w:rsid w:val="007C114A"/>
    <w:rsid w:val="007C35B8"/>
    <w:rsid w:val="007C36BC"/>
    <w:rsid w:val="007C3D59"/>
    <w:rsid w:val="007C738D"/>
    <w:rsid w:val="007D3D96"/>
    <w:rsid w:val="007D59FC"/>
    <w:rsid w:val="007D5C5F"/>
    <w:rsid w:val="007D6560"/>
    <w:rsid w:val="007E1393"/>
    <w:rsid w:val="007E3F47"/>
    <w:rsid w:val="007E681B"/>
    <w:rsid w:val="007F126C"/>
    <w:rsid w:val="007F1872"/>
    <w:rsid w:val="007F24D3"/>
    <w:rsid w:val="007F487A"/>
    <w:rsid w:val="007F4D04"/>
    <w:rsid w:val="007F63D1"/>
    <w:rsid w:val="007F6ED9"/>
    <w:rsid w:val="007F74C8"/>
    <w:rsid w:val="0080452A"/>
    <w:rsid w:val="00805A59"/>
    <w:rsid w:val="00805D7B"/>
    <w:rsid w:val="00805ECA"/>
    <w:rsid w:val="008105A0"/>
    <w:rsid w:val="0081070B"/>
    <w:rsid w:val="00812FBD"/>
    <w:rsid w:val="008146FF"/>
    <w:rsid w:val="008153AA"/>
    <w:rsid w:val="00816939"/>
    <w:rsid w:val="008200FB"/>
    <w:rsid w:val="00820330"/>
    <w:rsid w:val="008205D1"/>
    <w:rsid w:val="00820D14"/>
    <w:rsid w:val="0082164A"/>
    <w:rsid w:val="00822EFF"/>
    <w:rsid w:val="00826F7B"/>
    <w:rsid w:val="008274C0"/>
    <w:rsid w:val="008276AF"/>
    <w:rsid w:val="00834B38"/>
    <w:rsid w:val="008404A9"/>
    <w:rsid w:val="008422F3"/>
    <w:rsid w:val="00842F3E"/>
    <w:rsid w:val="0084363C"/>
    <w:rsid w:val="00843948"/>
    <w:rsid w:val="00844A9B"/>
    <w:rsid w:val="00844D18"/>
    <w:rsid w:val="00845918"/>
    <w:rsid w:val="00846F74"/>
    <w:rsid w:val="00847A9B"/>
    <w:rsid w:val="0085112E"/>
    <w:rsid w:val="00851A9B"/>
    <w:rsid w:val="00852B7C"/>
    <w:rsid w:val="00855386"/>
    <w:rsid w:val="0086143C"/>
    <w:rsid w:val="008615D4"/>
    <w:rsid w:val="00863B7B"/>
    <w:rsid w:val="008672B1"/>
    <w:rsid w:val="00872F0F"/>
    <w:rsid w:val="00873D64"/>
    <w:rsid w:val="008801B2"/>
    <w:rsid w:val="00882330"/>
    <w:rsid w:val="00886DC4"/>
    <w:rsid w:val="00890183"/>
    <w:rsid w:val="00891C65"/>
    <w:rsid w:val="008927CE"/>
    <w:rsid w:val="00893192"/>
    <w:rsid w:val="008964F1"/>
    <w:rsid w:val="00896764"/>
    <w:rsid w:val="00897045"/>
    <w:rsid w:val="008978C8"/>
    <w:rsid w:val="008A170D"/>
    <w:rsid w:val="008A3464"/>
    <w:rsid w:val="008A44D3"/>
    <w:rsid w:val="008A47D4"/>
    <w:rsid w:val="008B1DDD"/>
    <w:rsid w:val="008B23BF"/>
    <w:rsid w:val="008B3C73"/>
    <w:rsid w:val="008B65A1"/>
    <w:rsid w:val="008C0857"/>
    <w:rsid w:val="008C7F86"/>
    <w:rsid w:val="008D030B"/>
    <w:rsid w:val="008D062C"/>
    <w:rsid w:val="008D1300"/>
    <w:rsid w:val="008D4B62"/>
    <w:rsid w:val="008D62FA"/>
    <w:rsid w:val="008D6EE0"/>
    <w:rsid w:val="008D7A61"/>
    <w:rsid w:val="008E003B"/>
    <w:rsid w:val="008E6064"/>
    <w:rsid w:val="008F043B"/>
    <w:rsid w:val="008F19EE"/>
    <w:rsid w:val="008F1E7C"/>
    <w:rsid w:val="008F2339"/>
    <w:rsid w:val="008F2B67"/>
    <w:rsid w:val="008F4F1A"/>
    <w:rsid w:val="008F6002"/>
    <w:rsid w:val="008F67CA"/>
    <w:rsid w:val="009002E1"/>
    <w:rsid w:val="00904D50"/>
    <w:rsid w:val="00910DE0"/>
    <w:rsid w:val="00911BF4"/>
    <w:rsid w:val="00912857"/>
    <w:rsid w:val="00913428"/>
    <w:rsid w:val="0091654B"/>
    <w:rsid w:val="00916938"/>
    <w:rsid w:val="0092425B"/>
    <w:rsid w:val="0092489C"/>
    <w:rsid w:val="009251CF"/>
    <w:rsid w:val="00931DC3"/>
    <w:rsid w:val="00932447"/>
    <w:rsid w:val="00940102"/>
    <w:rsid w:val="009413FA"/>
    <w:rsid w:val="009417CF"/>
    <w:rsid w:val="00942E86"/>
    <w:rsid w:val="009458F4"/>
    <w:rsid w:val="0094706A"/>
    <w:rsid w:val="0095237D"/>
    <w:rsid w:val="009523AC"/>
    <w:rsid w:val="00955FA6"/>
    <w:rsid w:val="00960AB4"/>
    <w:rsid w:val="00967697"/>
    <w:rsid w:val="00971E2D"/>
    <w:rsid w:val="009730BB"/>
    <w:rsid w:val="009742D4"/>
    <w:rsid w:val="00974577"/>
    <w:rsid w:val="00974F3C"/>
    <w:rsid w:val="00977107"/>
    <w:rsid w:val="009772F5"/>
    <w:rsid w:val="00977A35"/>
    <w:rsid w:val="009859C2"/>
    <w:rsid w:val="00986C1B"/>
    <w:rsid w:val="00987E05"/>
    <w:rsid w:val="00991516"/>
    <w:rsid w:val="009916F5"/>
    <w:rsid w:val="009927F4"/>
    <w:rsid w:val="009953C6"/>
    <w:rsid w:val="00997B43"/>
    <w:rsid w:val="009A0791"/>
    <w:rsid w:val="009A10C3"/>
    <w:rsid w:val="009A3673"/>
    <w:rsid w:val="009A3A49"/>
    <w:rsid w:val="009A41A8"/>
    <w:rsid w:val="009A42F7"/>
    <w:rsid w:val="009A43C0"/>
    <w:rsid w:val="009A6F30"/>
    <w:rsid w:val="009A7F8E"/>
    <w:rsid w:val="009B03E7"/>
    <w:rsid w:val="009B2F63"/>
    <w:rsid w:val="009B6FDA"/>
    <w:rsid w:val="009B7E04"/>
    <w:rsid w:val="009C59C4"/>
    <w:rsid w:val="009C68C9"/>
    <w:rsid w:val="009D0500"/>
    <w:rsid w:val="009D27BE"/>
    <w:rsid w:val="009D2E6E"/>
    <w:rsid w:val="009D3E06"/>
    <w:rsid w:val="009D4376"/>
    <w:rsid w:val="009D43C5"/>
    <w:rsid w:val="009D61F7"/>
    <w:rsid w:val="009D6AB1"/>
    <w:rsid w:val="009E33A7"/>
    <w:rsid w:val="009E3908"/>
    <w:rsid w:val="009E6FF3"/>
    <w:rsid w:val="009F20B2"/>
    <w:rsid w:val="009F2A7D"/>
    <w:rsid w:val="009F2BE3"/>
    <w:rsid w:val="009F61D4"/>
    <w:rsid w:val="009F70C2"/>
    <w:rsid w:val="009F73CA"/>
    <w:rsid w:val="009F7422"/>
    <w:rsid w:val="009F7839"/>
    <w:rsid w:val="00A00D98"/>
    <w:rsid w:val="00A010DD"/>
    <w:rsid w:val="00A01690"/>
    <w:rsid w:val="00A024D4"/>
    <w:rsid w:val="00A0399E"/>
    <w:rsid w:val="00A0608D"/>
    <w:rsid w:val="00A10DF7"/>
    <w:rsid w:val="00A12F3F"/>
    <w:rsid w:val="00A13667"/>
    <w:rsid w:val="00A13CCF"/>
    <w:rsid w:val="00A13F78"/>
    <w:rsid w:val="00A140D9"/>
    <w:rsid w:val="00A151EC"/>
    <w:rsid w:val="00A23582"/>
    <w:rsid w:val="00A24281"/>
    <w:rsid w:val="00A261FC"/>
    <w:rsid w:val="00A262B9"/>
    <w:rsid w:val="00A27028"/>
    <w:rsid w:val="00A274E7"/>
    <w:rsid w:val="00A31702"/>
    <w:rsid w:val="00A326C7"/>
    <w:rsid w:val="00A34DB0"/>
    <w:rsid w:val="00A36139"/>
    <w:rsid w:val="00A364FF"/>
    <w:rsid w:val="00A36A01"/>
    <w:rsid w:val="00A3717D"/>
    <w:rsid w:val="00A404C2"/>
    <w:rsid w:val="00A4175C"/>
    <w:rsid w:val="00A41AA4"/>
    <w:rsid w:val="00A43484"/>
    <w:rsid w:val="00A5124D"/>
    <w:rsid w:val="00A5247C"/>
    <w:rsid w:val="00A52F8C"/>
    <w:rsid w:val="00A546D2"/>
    <w:rsid w:val="00A5776B"/>
    <w:rsid w:val="00A61D17"/>
    <w:rsid w:val="00A65254"/>
    <w:rsid w:val="00A669FC"/>
    <w:rsid w:val="00A72951"/>
    <w:rsid w:val="00A769E9"/>
    <w:rsid w:val="00A77E31"/>
    <w:rsid w:val="00A82FE5"/>
    <w:rsid w:val="00A83AD8"/>
    <w:rsid w:val="00A83C62"/>
    <w:rsid w:val="00A84003"/>
    <w:rsid w:val="00A84F21"/>
    <w:rsid w:val="00A902C9"/>
    <w:rsid w:val="00A90353"/>
    <w:rsid w:val="00A91042"/>
    <w:rsid w:val="00A935F3"/>
    <w:rsid w:val="00A97F88"/>
    <w:rsid w:val="00AA01B4"/>
    <w:rsid w:val="00AA09AD"/>
    <w:rsid w:val="00AA0C37"/>
    <w:rsid w:val="00AA0F6D"/>
    <w:rsid w:val="00AA2C6B"/>
    <w:rsid w:val="00AA32E5"/>
    <w:rsid w:val="00AA3AF6"/>
    <w:rsid w:val="00AA6458"/>
    <w:rsid w:val="00AA6558"/>
    <w:rsid w:val="00AA735C"/>
    <w:rsid w:val="00AB0360"/>
    <w:rsid w:val="00AB0834"/>
    <w:rsid w:val="00AB15C7"/>
    <w:rsid w:val="00AB3404"/>
    <w:rsid w:val="00AB40F9"/>
    <w:rsid w:val="00AB5113"/>
    <w:rsid w:val="00AB5A05"/>
    <w:rsid w:val="00AB6B36"/>
    <w:rsid w:val="00AB7323"/>
    <w:rsid w:val="00AC155E"/>
    <w:rsid w:val="00AC1CC2"/>
    <w:rsid w:val="00AC3278"/>
    <w:rsid w:val="00AC450B"/>
    <w:rsid w:val="00AC798A"/>
    <w:rsid w:val="00AD0062"/>
    <w:rsid w:val="00AD0913"/>
    <w:rsid w:val="00AD198D"/>
    <w:rsid w:val="00AD68F9"/>
    <w:rsid w:val="00AD757A"/>
    <w:rsid w:val="00AE133F"/>
    <w:rsid w:val="00AE64D9"/>
    <w:rsid w:val="00AF0154"/>
    <w:rsid w:val="00AF0975"/>
    <w:rsid w:val="00AF1AA0"/>
    <w:rsid w:val="00AF1B34"/>
    <w:rsid w:val="00AF6A5D"/>
    <w:rsid w:val="00AF6DD7"/>
    <w:rsid w:val="00AF7BCD"/>
    <w:rsid w:val="00B0148C"/>
    <w:rsid w:val="00B01BA7"/>
    <w:rsid w:val="00B02663"/>
    <w:rsid w:val="00B06067"/>
    <w:rsid w:val="00B0789A"/>
    <w:rsid w:val="00B1163C"/>
    <w:rsid w:val="00B13E2B"/>
    <w:rsid w:val="00B14BD1"/>
    <w:rsid w:val="00B1594D"/>
    <w:rsid w:val="00B16135"/>
    <w:rsid w:val="00B17FD9"/>
    <w:rsid w:val="00B22045"/>
    <w:rsid w:val="00B22947"/>
    <w:rsid w:val="00B24300"/>
    <w:rsid w:val="00B24A70"/>
    <w:rsid w:val="00B277D9"/>
    <w:rsid w:val="00B342B9"/>
    <w:rsid w:val="00B41270"/>
    <w:rsid w:val="00B44D4E"/>
    <w:rsid w:val="00B53029"/>
    <w:rsid w:val="00B53275"/>
    <w:rsid w:val="00B536FF"/>
    <w:rsid w:val="00B56486"/>
    <w:rsid w:val="00B57689"/>
    <w:rsid w:val="00B61D26"/>
    <w:rsid w:val="00B65349"/>
    <w:rsid w:val="00B6593E"/>
    <w:rsid w:val="00B67569"/>
    <w:rsid w:val="00B70284"/>
    <w:rsid w:val="00B711B2"/>
    <w:rsid w:val="00B734E0"/>
    <w:rsid w:val="00B81B6E"/>
    <w:rsid w:val="00B81C8A"/>
    <w:rsid w:val="00B82031"/>
    <w:rsid w:val="00B825AB"/>
    <w:rsid w:val="00B85053"/>
    <w:rsid w:val="00B86543"/>
    <w:rsid w:val="00B86DA6"/>
    <w:rsid w:val="00B87705"/>
    <w:rsid w:val="00B92F53"/>
    <w:rsid w:val="00B93C4D"/>
    <w:rsid w:val="00B956A3"/>
    <w:rsid w:val="00B956E3"/>
    <w:rsid w:val="00BA0346"/>
    <w:rsid w:val="00BA3689"/>
    <w:rsid w:val="00BA4D4B"/>
    <w:rsid w:val="00BB001D"/>
    <w:rsid w:val="00BB1DCC"/>
    <w:rsid w:val="00BB5E60"/>
    <w:rsid w:val="00BB7261"/>
    <w:rsid w:val="00BB7F00"/>
    <w:rsid w:val="00BC008F"/>
    <w:rsid w:val="00BC0708"/>
    <w:rsid w:val="00BC0CDD"/>
    <w:rsid w:val="00BC491E"/>
    <w:rsid w:val="00BC6AFA"/>
    <w:rsid w:val="00BC7189"/>
    <w:rsid w:val="00BD1832"/>
    <w:rsid w:val="00BD3328"/>
    <w:rsid w:val="00BD5AF4"/>
    <w:rsid w:val="00BD77A0"/>
    <w:rsid w:val="00BE0067"/>
    <w:rsid w:val="00BE0E87"/>
    <w:rsid w:val="00BE14C2"/>
    <w:rsid w:val="00BE689C"/>
    <w:rsid w:val="00BF1749"/>
    <w:rsid w:val="00BF3E73"/>
    <w:rsid w:val="00BF48BB"/>
    <w:rsid w:val="00BF4C5B"/>
    <w:rsid w:val="00BF716C"/>
    <w:rsid w:val="00C0183A"/>
    <w:rsid w:val="00C02ABD"/>
    <w:rsid w:val="00C03578"/>
    <w:rsid w:val="00C04004"/>
    <w:rsid w:val="00C04CAE"/>
    <w:rsid w:val="00C05575"/>
    <w:rsid w:val="00C07DF5"/>
    <w:rsid w:val="00C10865"/>
    <w:rsid w:val="00C116D3"/>
    <w:rsid w:val="00C134F4"/>
    <w:rsid w:val="00C139E5"/>
    <w:rsid w:val="00C14DD8"/>
    <w:rsid w:val="00C1623A"/>
    <w:rsid w:val="00C16533"/>
    <w:rsid w:val="00C17AB0"/>
    <w:rsid w:val="00C17BF1"/>
    <w:rsid w:val="00C2125F"/>
    <w:rsid w:val="00C23908"/>
    <w:rsid w:val="00C35E09"/>
    <w:rsid w:val="00C36098"/>
    <w:rsid w:val="00C364F1"/>
    <w:rsid w:val="00C36AB4"/>
    <w:rsid w:val="00C3797E"/>
    <w:rsid w:val="00C41E17"/>
    <w:rsid w:val="00C50ACC"/>
    <w:rsid w:val="00C52279"/>
    <w:rsid w:val="00C52C14"/>
    <w:rsid w:val="00C54499"/>
    <w:rsid w:val="00C551AC"/>
    <w:rsid w:val="00C576D6"/>
    <w:rsid w:val="00C60C5B"/>
    <w:rsid w:val="00C66107"/>
    <w:rsid w:val="00C663F6"/>
    <w:rsid w:val="00C67423"/>
    <w:rsid w:val="00C7233D"/>
    <w:rsid w:val="00C74786"/>
    <w:rsid w:val="00C75720"/>
    <w:rsid w:val="00C75D1F"/>
    <w:rsid w:val="00C77196"/>
    <w:rsid w:val="00C82E3B"/>
    <w:rsid w:val="00C85FCB"/>
    <w:rsid w:val="00C862B2"/>
    <w:rsid w:val="00C871B3"/>
    <w:rsid w:val="00C91CB8"/>
    <w:rsid w:val="00C91CDA"/>
    <w:rsid w:val="00C921EC"/>
    <w:rsid w:val="00C930F7"/>
    <w:rsid w:val="00C936EA"/>
    <w:rsid w:val="00CA0B54"/>
    <w:rsid w:val="00CA5737"/>
    <w:rsid w:val="00CA5BFF"/>
    <w:rsid w:val="00CA5D9A"/>
    <w:rsid w:val="00CA66F0"/>
    <w:rsid w:val="00CA68E3"/>
    <w:rsid w:val="00CB0E9B"/>
    <w:rsid w:val="00CB42FA"/>
    <w:rsid w:val="00CB4CC7"/>
    <w:rsid w:val="00CB6E54"/>
    <w:rsid w:val="00CC0F3F"/>
    <w:rsid w:val="00CC1DCD"/>
    <w:rsid w:val="00CC2028"/>
    <w:rsid w:val="00CC32DA"/>
    <w:rsid w:val="00CC4010"/>
    <w:rsid w:val="00CC42E2"/>
    <w:rsid w:val="00CC5218"/>
    <w:rsid w:val="00CC6AC6"/>
    <w:rsid w:val="00CC6D45"/>
    <w:rsid w:val="00CD2C4B"/>
    <w:rsid w:val="00CD600B"/>
    <w:rsid w:val="00CD6E3E"/>
    <w:rsid w:val="00CE223A"/>
    <w:rsid w:val="00CE236B"/>
    <w:rsid w:val="00CE2D99"/>
    <w:rsid w:val="00CE32F4"/>
    <w:rsid w:val="00CE3BB9"/>
    <w:rsid w:val="00CE40D6"/>
    <w:rsid w:val="00CE6401"/>
    <w:rsid w:val="00CE7974"/>
    <w:rsid w:val="00CF1022"/>
    <w:rsid w:val="00CF276E"/>
    <w:rsid w:val="00CF311A"/>
    <w:rsid w:val="00CF5AA5"/>
    <w:rsid w:val="00CF6481"/>
    <w:rsid w:val="00D00DF3"/>
    <w:rsid w:val="00D01016"/>
    <w:rsid w:val="00D02A07"/>
    <w:rsid w:val="00D05547"/>
    <w:rsid w:val="00D0782B"/>
    <w:rsid w:val="00D07AC2"/>
    <w:rsid w:val="00D07F7C"/>
    <w:rsid w:val="00D109EF"/>
    <w:rsid w:val="00D10B72"/>
    <w:rsid w:val="00D10E48"/>
    <w:rsid w:val="00D1110F"/>
    <w:rsid w:val="00D123A5"/>
    <w:rsid w:val="00D138ED"/>
    <w:rsid w:val="00D17E08"/>
    <w:rsid w:val="00D23172"/>
    <w:rsid w:val="00D2391D"/>
    <w:rsid w:val="00D23AAB"/>
    <w:rsid w:val="00D2541A"/>
    <w:rsid w:val="00D25F6D"/>
    <w:rsid w:val="00D33855"/>
    <w:rsid w:val="00D339AB"/>
    <w:rsid w:val="00D341A7"/>
    <w:rsid w:val="00D37A63"/>
    <w:rsid w:val="00D41364"/>
    <w:rsid w:val="00D4164E"/>
    <w:rsid w:val="00D43C21"/>
    <w:rsid w:val="00D44544"/>
    <w:rsid w:val="00D46A0E"/>
    <w:rsid w:val="00D47EDC"/>
    <w:rsid w:val="00D5034C"/>
    <w:rsid w:val="00D50EE5"/>
    <w:rsid w:val="00D54D02"/>
    <w:rsid w:val="00D619BE"/>
    <w:rsid w:val="00D6520C"/>
    <w:rsid w:val="00D655B1"/>
    <w:rsid w:val="00D65680"/>
    <w:rsid w:val="00D66469"/>
    <w:rsid w:val="00D67CDE"/>
    <w:rsid w:val="00D70BFD"/>
    <w:rsid w:val="00D712D9"/>
    <w:rsid w:val="00D718A2"/>
    <w:rsid w:val="00D71D9C"/>
    <w:rsid w:val="00D7201A"/>
    <w:rsid w:val="00D75EC2"/>
    <w:rsid w:val="00D81427"/>
    <w:rsid w:val="00D82685"/>
    <w:rsid w:val="00D86B20"/>
    <w:rsid w:val="00D87729"/>
    <w:rsid w:val="00D90B17"/>
    <w:rsid w:val="00D9163A"/>
    <w:rsid w:val="00D93679"/>
    <w:rsid w:val="00DA2DC7"/>
    <w:rsid w:val="00DA4DC1"/>
    <w:rsid w:val="00DB504D"/>
    <w:rsid w:val="00DB5160"/>
    <w:rsid w:val="00DB558F"/>
    <w:rsid w:val="00DC0E84"/>
    <w:rsid w:val="00DC1740"/>
    <w:rsid w:val="00DC39C3"/>
    <w:rsid w:val="00DC5435"/>
    <w:rsid w:val="00DC551E"/>
    <w:rsid w:val="00DC5769"/>
    <w:rsid w:val="00DC740B"/>
    <w:rsid w:val="00DC7479"/>
    <w:rsid w:val="00DC7911"/>
    <w:rsid w:val="00DD013F"/>
    <w:rsid w:val="00DD3036"/>
    <w:rsid w:val="00DD3FDC"/>
    <w:rsid w:val="00DD52F8"/>
    <w:rsid w:val="00DD54C2"/>
    <w:rsid w:val="00DE021B"/>
    <w:rsid w:val="00DE0433"/>
    <w:rsid w:val="00DE09F7"/>
    <w:rsid w:val="00DE1235"/>
    <w:rsid w:val="00DE4658"/>
    <w:rsid w:val="00DE5D4C"/>
    <w:rsid w:val="00DE6706"/>
    <w:rsid w:val="00DF0D03"/>
    <w:rsid w:val="00DF131D"/>
    <w:rsid w:val="00DF28EE"/>
    <w:rsid w:val="00DF5070"/>
    <w:rsid w:val="00DF62D4"/>
    <w:rsid w:val="00DF6887"/>
    <w:rsid w:val="00DF691D"/>
    <w:rsid w:val="00DF7BF9"/>
    <w:rsid w:val="00E06733"/>
    <w:rsid w:val="00E106CC"/>
    <w:rsid w:val="00E10757"/>
    <w:rsid w:val="00E11D7F"/>
    <w:rsid w:val="00E13369"/>
    <w:rsid w:val="00E134A6"/>
    <w:rsid w:val="00E14593"/>
    <w:rsid w:val="00E16572"/>
    <w:rsid w:val="00E20784"/>
    <w:rsid w:val="00E208BB"/>
    <w:rsid w:val="00E2113D"/>
    <w:rsid w:val="00E221AA"/>
    <w:rsid w:val="00E2312C"/>
    <w:rsid w:val="00E24200"/>
    <w:rsid w:val="00E2511F"/>
    <w:rsid w:val="00E312E9"/>
    <w:rsid w:val="00E31B1A"/>
    <w:rsid w:val="00E323E4"/>
    <w:rsid w:val="00E33FF7"/>
    <w:rsid w:val="00E360D3"/>
    <w:rsid w:val="00E36699"/>
    <w:rsid w:val="00E407FA"/>
    <w:rsid w:val="00E42410"/>
    <w:rsid w:val="00E44244"/>
    <w:rsid w:val="00E4486E"/>
    <w:rsid w:val="00E455B7"/>
    <w:rsid w:val="00E45D15"/>
    <w:rsid w:val="00E514D0"/>
    <w:rsid w:val="00E523FE"/>
    <w:rsid w:val="00E5336D"/>
    <w:rsid w:val="00E53CBB"/>
    <w:rsid w:val="00E60E0B"/>
    <w:rsid w:val="00E61BDA"/>
    <w:rsid w:val="00E6443C"/>
    <w:rsid w:val="00E65B98"/>
    <w:rsid w:val="00E66269"/>
    <w:rsid w:val="00E668EE"/>
    <w:rsid w:val="00E6761F"/>
    <w:rsid w:val="00E700ED"/>
    <w:rsid w:val="00E712EE"/>
    <w:rsid w:val="00E716ED"/>
    <w:rsid w:val="00E7195A"/>
    <w:rsid w:val="00E722DC"/>
    <w:rsid w:val="00E72CEF"/>
    <w:rsid w:val="00E7301C"/>
    <w:rsid w:val="00E74DC4"/>
    <w:rsid w:val="00E752D4"/>
    <w:rsid w:val="00E7593E"/>
    <w:rsid w:val="00E80D97"/>
    <w:rsid w:val="00E8104E"/>
    <w:rsid w:val="00E815F5"/>
    <w:rsid w:val="00E816B6"/>
    <w:rsid w:val="00E834B8"/>
    <w:rsid w:val="00E84601"/>
    <w:rsid w:val="00E85C7A"/>
    <w:rsid w:val="00E86159"/>
    <w:rsid w:val="00E90208"/>
    <w:rsid w:val="00EA13AA"/>
    <w:rsid w:val="00EA2D66"/>
    <w:rsid w:val="00EB0DCF"/>
    <w:rsid w:val="00EB2A49"/>
    <w:rsid w:val="00EB35F7"/>
    <w:rsid w:val="00EB3892"/>
    <w:rsid w:val="00EB528E"/>
    <w:rsid w:val="00EB568B"/>
    <w:rsid w:val="00EB69A9"/>
    <w:rsid w:val="00EC16D1"/>
    <w:rsid w:val="00EC1919"/>
    <w:rsid w:val="00EC262F"/>
    <w:rsid w:val="00EC432D"/>
    <w:rsid w:val="00EC454E"/>
    <w:rsid w:val="00EC5129"/>
    <w:rsid w:val="00ED134C"/>
    <w:rsid w:val="00ED1AB5"/>
    <w:rsid w:val="00ED26AE"/>
    <w:rsid w:val="00ED387C"/>
    <w:rsid w:val="00ED4E0A"/>
    <w:rsid w:val="00ED5AF1"/>
    <w:rsid w:val="00ED72B8"/>
    <w:rsid w:val="00EE440F"/>
    <w:rsid w:val="00EE4D3E"/>
    <w:rsid w:val="00EF0470"/>
    <w:rsid w:val="00EF20FE"/>
    <w:rsid w:val="00EF3E91"/>
    <w:rsid w:val="00EF3FA8"/>
    <w:rsid w:val="00EF6979"/>
    <w:rsid w:val="00EF6A47"/>
    <w:rsid w:val="00F00704"/>
    <w:rsid w:val="00F02D3B"/>
    <w:rsid w:val="00F04783"/>
    <w:rsid w:val="00F05F7C"/>
    <w:rsid w:val="00F069A4"/>
    <w:rsid w:val="00F07CCB"/>
    <w:rsid w:val="00F1001C"/>
    <w:rsid w:val="00F117F3"/>
    <w:rsid w:val="00F11A05"/>
    <w:rsid w:val="00F14294"/>
    <w:rsid w:val="00F150A9"/>
    <w:rsid w:val="00F167C2"/>
    <w:rsid w:val="00F20B18"/>
    <w:rsid w:val="00F21C7B"/>
    <w:rsid w:val="00F21DFD"/>
    <w:rsid w:val="00F2576B"/>
    <w:rsid w:val="00F26877"/>
    <w:rsid w:val="00F30FFE"/>
    <w:rsid w:val="00F315BD"/>
    <w:rsid w:val="00F31A39"/>
    <w:rsid w:val="00F32194"/>
    <w:rsid w:val="00F35500"/>
    <w:rsid w:val="00F362A5"/>
    <w:rsid w:val="00F363D6"/>
    <w:rsid w:val="00F401DC"/>
    <w:rsid w:val="00F4040A"/>
    <w:rsid w:val="00F404B7"/>
    <w:rsid w:val="00F411AC"/>
    <w:rsid w:val="00F43660"/>
    <w:rsid w:val="00F459E9"/>
    <w:rsid w:val="00F4646D"/>
    <w:rsid w:val="00F47DD3"/>
    <w:rsid w:val="00F501CE"/>
    <w:rsid w:val="00F50A1C"/>
    <w:rsid w:val="00F50CEF"/>
    <w:rsid w:val="00F52FBD"/>
    <w:rsid w:val="00F53B69"/>
    <w:rsid w:val="00F53F3F"/>
    <w:rsid w:val="00F55E67"/>
    <w:rsid w:val="00F573F0"/>
    <w:rsid w:val="00F61ECF"/>
    <w:rsid w:val="00F62B3A"/>
    <w:rsid w:val="00F65776"/>
    <w:rsid w:val="00F66334"/>
    <w:rsid w:val="00F66429"/>
    <w:rsid w:val="00F66D68"/>
    <w:rsid w:val="00F66E79"/>
    <w:rsid w:val="00F70625"/>
    <w:rsid w:val="00F752CC"/>
    <w:rsid w:val="00F809B6"/>
    <w:rsid w:val="00F828E3"/>
    <w:rsid w:val="00F844F8"/>
    <w:rsid w:val="00F86666"/>
    <w:rsid w:val="00F866E8"/>
    <w:rsid w:val="00F87F6C"/>
    <w:rsid w:val="00F90DE4"/>
    <w:rsid w:val="00F92A96"/>
    <w:rsid w:val="00F936E5"/>
    <w:rsid w:val="00F93E78"/>
    <w:rsid w:val="00FA0670"/>
    <w:rsid w:val="00FA2137"/>
    <w:rsid w:val="00FA545B"/>
    <w:rsid w:val="00FB1DCC"/>
    <w:rsid w:val="00FB3280"/>
    <w:rsid w:val="00FB3BB1"/>
    <w:rsid w:val="00FB492A"/>
    <w:rsid w:val="00FB573A"/>
    <w:rsid w:val="00FC1517"/>
    <w:rsid w:val="00FC26CA"/>
    <w:rsid w:val="00FC2C02"/>
    <w:rsid w:val="00FC3080"/>
    <w:rsid w:val="00FC326F"/>
    <w:rsid w:val="00FC5FDA"/>
    <w:rsid w:val="00FC7246"/>
    <w:rsid w:val="00FC78CE"/>
    <w:rsid w:val="00FC7CC4"/>
    <w:rsid w:val="00FD2733"/>
    <w:rsid w:val="00FD4F19"/>
    <w:rsid w:val="00FD5CC2"/>
    <w:rsid w:val="00FE15A2"/>
    <w:rsid w:val="00FE2D0E"/>
    <w:rsid w:val="00FE4974"/>
    <w:rsid w:val="00FE58B0"/>
    <w:rsid w:val="00FF0561"/>
    <w:rsid w:val="00FF36AB"/>
    <w:rsid w:val="00FF6F8D"/>
    <w:rsid w:val="00FF6F96"/>
  </w:rsids>
  <m:mathPr>
    <m:mathFont m:val="Cambria Math"/>
    <m:brkBin m:val="before"/>
    <m:brkBinSub m:val="--"/>
    <m:smallFrac m:val="0"/>
    <m:dispDef/>
    <m:lMargin m:val="0"/>
    <m:rMargin m:val="0"/>
    <m:defJc m:val="centerGroup"/>
    <m:wrapIndent m:val="1440"/>
    <m:intLim m:val="subSup"/>
    <m:naryLim m:val="undOvr"/>
  </m:mathPr>
  <w:themeFontLang w:val="el-G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F081229"/>
  <w15:docId w15:val="{282D14D3-A697-42B3-81B6-D4AFF274F6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l-G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qFormat="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TNOVA_Normal"/>
    <w:qFormat/>
    <w:rsid w:val="00CA68E3"/>
    <w:pPr>
      <w:spacing w:after="120" w:line="240" w:lineRule="auto"/>
      <w:jc w:val="both"/>
    </w:pPr>
    <w:rPr>
      <w:rFonts w:ascii="Segoe UI" w:hAnsi="Segoe UI"/>
      <w:lang w:val="en-GB"/>
    </w:rPr>
  </w:style>
  <w:style w:type="paragraph" w:styleId="Heading1">
    <w:name w:val="heading 1"/>
    <w:aliases w:val="TNOVA_H1"/>
    <w:basedOn w:val="Normal"/>
    <w:next w:val="Normal"/>
    <w:link w:val="Heading1Char"/>
    <w:autoRedefine/>
    <w:uiPriority w:val="9"/>
    <w:qFormat/>
    <w:rsid w:val="008964F1"/>
    <w:pPr>
      <w:keepNext/>
      <w:keepLines/>
      <w:pageBreakBefore/>
      <w:numPr>
        <w:numId w:val="1"/>
      </w:numPr>
      <w:spacing w:before="480" w:after="360"/>
      <w:ind w:left="0"/>
      <w:jc w:val="left"/>
      <w:outlineLvl w:val="0"/>
    </w:pPr>
    <w:rPr>
      <w:rFonts w:eastAsiaTheme="majorEastAsia" w:cstheme="majorBidi"/>
      <w:b/>
      <w:bCs/>
      <w:smallCaps/>
      <w:color w:val="17365D" w:themeColor="text2" w:themeShade="BF"/>
      <w:sz w:val="36"/>
      <w:szCs w:val="28"/>
    </w:rPr>
  </w:style>
  <w:style w:type="paragraph" w:styleId="Heading2">
    <w:name w:val="heading 2"/>
    <w:aliases w:val="TNOVA_H2"/>
    <w:basedOn w:val="Heading1"/>
    <w:next w:val="Normal"/>
    <w:link w:val="Heading2Char"/>
    <w:uiPriority w:val="9"/>
    <w:unhideWhenUsed/>
    <w:qFormat/>
    <w:rsid w:val="00DC740B"/>
    <w:pPr>
      <w:pageBreakBefore w:val="0"/>
      <w:numPr>
        <w:ilvl w:val="1"/>
      </w:numPr>
      <w:spacing w:before="200" w:after="240"/>
      <w:outlineLvl w:val="1"/>
    </w:pPr>
    <w:rPr>
      <w:bCs w:val="0"/>
      <w:smallCaps w:val="0"/>
      <w:sz w:val="28"/>
      <w:szCs w:val="26"/>
    </w:rPr>
  </w:style>
  <w:style w:type="paragraph" w:styleId="Heading3">
    <w:name w:val="heading 3"/>
    <w:aliases w:val="TNOVA_H3"/>
    <w:basedOn w:val="Heading2"/>
    <w:next w:val="Normal"/>
    <w:link w:val="Heading3Char"/>
    <w:autoRedefine/>
    <w:uiPriority w:val="9"/>
    <w:unhideWhenUsed/>
    <w:qFormat/>
    <w:rsid w:val="00E90208"/>
    <w:pPr>
      <w:numPr>
        <w:ilvl w:val="2"/>
      </w:numPr>
      <w:ind w:left="0"/>
      <w:outlineLvl w:val="2"/>
    </w:pPr>
    <w:rPr>
      <w:b w:val="0"/>
      <w:bCs/>
      <w:lang w:val="en-US"/>
    </w:rPr>
  </w:style>
  <w:style w:type="paragraph" w:styleId="Heading4">
    <w:name w:val="heading 4"/>
    <w:aliases w:val="TNOVA_H4"/>
    <w:basedOn w:val="Heading3"/>
    <w:next w:val="Normal"/>
    <w:link w:val="Heading4Char"/>
    <w:autoRedefine/>
    <w:uiPriority w:val="9"/>
    <w:unhideWhenUsed/>
    <w:qFormat/>
    <w:rsid w:val="00E90208"/>
    <w:pPr>
      <w:numPr>
        <w:ilvl w:val="3"/>
      </w:numPr>
      <w:ind w:left="0"/>
      <w:outlineLvl w:val="3"/>
    </w:pPr>
    <w:rPr>
      <w:bCs w:val="0"/>
      <w:iCs/>
      <w:sz w:val="24"/>
    </w:rPr>
  </w:style>
  <w:style w:type="paragraph" w:styleId="Heading5">
    <w:name w:val="heading 5"/>
    <w:basedOn w:val="Normal"/>
    <w:next w:val="Normal"/>
    <w:link w:val="Heading5Char"/>
    <w:uiPriority w:val="9"/>
    <w:unhideWhenUsed/>
    <w:qFormat/>
    <w:rsid w:val="00FE2D0E"/>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rsid w:val="005454DE"/>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5454DE"/>
    <w:rPr>
      <w:rFonts w:eastAsiaTheme="minorEastAsia"/>
      <w:lang w:val="en-US" w:eastAsia="ja-JP"/>
    </w:rPr>
  </w:style>
  <w:style w:type="paragraph" w:styleId="BalloonText">
    <w:name w:val="Balloon Text"/>
    <w:basedOn w:val="Normal"/>
    <w:link w:val="BalloonTextChar"/>
    <w:uiPriority w:val="99"/>
    <w:semiHidden/>
    <w:unhideWhenUsed/>
    <w:rsid w:val="005454D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54DE"/>
    <w:rPr>
      <w:rFonts w:ascii="Tahoma" w:hAnsi="Tahoma" w:cs="Tahoma"/>
      <w:sz w:val="16"/>
      <w:szCs w:val="16"/>
    </w:rPr>
  </w:style>
  <w:style w:type="paragraph" w:styleId="Header">
    <w:name w:val="header"/>
    <w:basedOn w:val="Normal"/>
    <w:link w:val="HeaderChar"/>
    <w:uiPriority w:val="99"/>
    <w:unhideWhenUsed/>
    <w:rsid w:val="004E6781"/>
    <w:pPr>
      <w:tabs>
        <w:tab w:val="center" w:pos="4153"/>
        <w:tab w:val="right" w:pos="8306"/>
      </w:tabs>
      <w:spacing w:after="0"/>
    </w:pPr>
  </w:style>
  <w:style w:type="character" w:customStyle="1" w:styleId="HeaderChar">
    <w:name w:val="Header Char"/>
    <w:basedOn w:val="DefaultParagraphFont"/>
    <w:link w:val="Header"/>
    <w:uiPriority w:val="99"/>
    <w:rsid w:val="004E6781"/>
  </w:style>
  <w:style w:type="paragraph" w:styleId="Footer">
    <w:name w:val="footer"/>
    <w:basedOn w:val="Normal"/>
    <w:link w:val="FooterChar"/>
    <w:uiPriority w:val="99"/>
    <w:unhideWhenUsed/>
    <w:rsid w:val="004E6781"/>
    <w:pPr>
      <w:tabs>
        <w:tab w:val="center" w:pos="4153"/>
        <w:tab w:val="right" w:pos="8306"/>
      </w:tabs>
      <w:spacing w:after="0"/>
    </w:pPr>
  </w:style>
  <w:style w:type="character" w:customStyle="1" w:styleId="FooterChar">
    <w:name w:val="Footer Char"/>
    <w:basedOn w:val="DefaultParagraphFont"/>
    <w:link w:val="Footer"/>
    <w:uiPriority w:val="99"/>
    <w:rsid w:val="004E6781"/>
  </w:style>
  <w:style w:type="table" w:styleId="TableGrid">
    <w:name w:val="Table Grid"/>
    <w:basedOn w:val="TableNormal"/>
    <w:uiPriority w:val="59"/>
    <w:rsid w:val="005F3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TNOVA_H1 Char"/>
    <w:basedOn w:val="DefaultParagraphFont"/>
    <w:link w:val="Heading1"/>
    <w:uiPriority w:val="9"/>
    <w:rsid w:val="008964F1"/>
    <w:rPr>
      <w:rFonts w:ascii="Segoe UI" w:eastAsiaTheme="majorEastAsia" w:hAnsi="Segoe UI" w:cstheme="majorBidi"/>
      <w:b/>
      <w:bCs/>
      <w:smallCaps/>
      <w:color w:val="17365D" w:themeColor="text2" w:themeShade="BF"/>
      <w:sz w:val="36"/>
      <w:szCs w:val="28"/>
      <w:lang w:val="en-GB"/>
    </w:rPr>
  </w:style>
  <w:style w:type="paragraph" w:styleId="TOCHeading">
    <w:name w:val="TOC Heading"/>
    <w:basedOn w:val="Heading1"/>
    <w:next w:val="Normal"/>
    <w:uiPriority w:val="39"/>
    <w:semiHidden/>
    <w:unhideWhenUsed/>
    <w:qFormat/>
    <w:rsid w:val="00754FB6"/>
    <w:pPr>
      <w:spacing w:line="276" w:lineRule="auto"/>
      <w:outlineLvl w:val="9"/>
    </w:pPr>
    <w:rPr>
      <w:lang w:val="en-US" w:eastAsia="ja-JP"/>
    </w:rPr>
  </w:style>
  <w:style w:type="character" w:customStyle="1" w:styleId="Heading2Char">
    <w:name w:val="Heading 2 Char"/>
    <w:aliases w:val="TNOVA_H2 Char"/>
    <w:basedOn w:val="DefaultParagraphFont"/>
    <w:link w:val="Heading2"/>
    <w:uiPriority w:val="9"/>
    <w:rsid w:val="00DC740B"/>
    <w:rPr>
      <w:rFonts w:ascii="Segoe UI" w:eastAsiaTheme="majorEastAsia" w:hAnsi="Segoe UI" w:cstheme="majorBidi"/>
      <w:b/>
      <w:color w:val="17365D" w:themeColor="text2" w:themeShade="BF"/>
      <w:sz w:val="28"/>
      <w:szCs w:val="26"/>
    </w:rPr>
  </w:style>
  <w:style w:type="character" w:customStyle="1" w:styleId="Heading3Char">
    <w:name w:val="Heading 3 Char"/>
    <w:aliases w:val="TNOVA_H3 Char"/>
    <w:basedOn w:val="DefaultParagraphFont"/>
    <w:link w:val="Heading3"/>
    <w:uiPriority w:val="9"/>
    <w:rsid w:val="00E90208"/>
    <w:rPr>
      <w:rFonts w:ascii="Segoe UI" w:eastAsiaTheme="majorEastAsia" w:hAnsi="Segoe UI" w:cstheme="majorBidi"/>
      <w:bCs/>
      <w:color w:val="17365D" w:themeColor="text2" w:themeShade="BF"/>
      <w:sz w:val="28"/>
      <w:szCs w:val="26"/>
      <w:lang w:val="en-US"/>
    </w:rPr>
  </w:style>
  <w:style w:type="paragraph" w:customStyle="1" w:styleId="TNOVAHUnnumbered">
    <w:name w:val="TNOVA_H_Unnumbered"/>
    <w:basedOn w:val="Normal"/>
    <w:link w:val="TNOVAHUnnumberedChar"/>
    <w:qFormat/>
    <w:rsid w:val="00C2125F"/>
    <w:pPr>
      <w:spacing w:after="360"/>
    </w:pPr>
    <w:rPr>
      <w:b/>
      <w:color w:val="365F91" w:themeColor="accent1" w:themeShade="BF"/>
      <w:sz w:val="32"/>
      <w:szCs w:val="32"/>
    </w:rPr>
  </w:style>
  <w:style w:type="character" w:customStyle="1" w:styleId="Heading4Char">
    <w:name w:val="Heading 4 Char"/>
    <w:aliases w:val="TNOVA_H4 Char"/>
    <w:basedOn w:val="DefaultParagraphFont"/>
    <w:link w:val="Heading4"/>
    <w:uiPriority w:val="9"/>
    <w:rsid w:val="00E90208"/>
    <w:rPr>
      <w:rFonts w:ascii="Segoe UI" w:eastAsiaTheme="majorEastAsia" w:hAnsi="Segoe UI" w:cstheme="majorBidi"/>
      <w:iCs/>
      <w:color w:val="17365D" w:themeColor="text2" w:themeShade="BF"/>
      <w:sz w:val="24"/>
      <w:szCs w:val="26"/>
      <w:lang w:val="en-US"/>
    </w:rPr>
  </w:style>
  <w:style w:type="character" w:customStyle="1" w:styleId="TNOVAHUnnumberedChar">
    <w:name w:val="TNOVA_H_Unnumbered Char"/>
    <w:basedOn w:val="DefaultParagraphFont"/>
    <w:link w:val="TNOVAHUnnumbered"/>
    <w:rsid w:val="00C2125F"/>
    <w:rPr>
      <w:b/>
      <w:color w:val="365F91" w:themeColor="accent1" w:themeShade="BF"/>
      <w:sz w:val="32"/>
      <w:szCs w:val="32"/>
    </w:rPr>
  </w:style>
  <w:style w:type="paragraph" w:styleId="TOC1">
    <w:name w:val="toc 1"/>
    <w:basedOn w:val="Normal"/>
    <w:next w:val="Normal"/>
    <w:autoRedefine/>
    <w:uiPriority w:val="39"/>
    <w:unhideWhenUsed/>
    <w:rsid w:val="00B44D4E"/>
    <w:pPr>
      <w:tabs>
        <w:tab w:val="right" w:leader="dot" w:pos="8296"/>
      </w:tabs>
      <w:spacing w:before="120"/>
      <w:jc w:val="left"/>
    </w:pPr>
    <w:rPr>
      <w:rFonts w:cstheme="minorHAnsi"/>
      <w:b/>
      <w:bCs/>
      <w:caps/>
      <w:szCs w:val="20"/>
    </w:rPr>
  </w:style>
  <w:style w:type="paragraph" w:styleId="TOC2">
    <w:name w:val="toc 2"/>
    <w:basedOn w:val="Normal"/>
    <w:next w:val="Normal"/>
    <w:autoRedefine/>
    <w:uiPriority w:val="39"/>
    <w:unhideWhenUsed/>
    <w:rsid w:val="00F459E9"/>
    <w:pPr>
      <w:tabs>
        <w:tab w:val="right" w:leader="dot" w:pos="8296"/>
      </w:tabs>
      <w:spacing w:after="0"/>
      <w:ind w:left="220"/>
      <w:jc w:val="left"/>
    </w:pPr>
    <w:rPr>
      <w:rFonts w:cstheme="minorHAnsi"/>
      <w:smallCaps/>
      <w:szCs w:val="20"/>
    </w:rPr>
  </w:style>
  <w:style w:type="paragraph" w:styleId="TOC3">
    <w:name w:val="toc 3"/>
    <w:basedOn w:val="Normal"/>
    <w:next w:val="Normal"/>
    <w:autoRedefine/>
    <w:uiPriority w:val="39"/>
    <w:unhideWhenUsed/>
    <w:rsid w:val="00F459E9"/>
    <w:pPr>
      <w:tabs>
        <w:tab w:val="right" w:leader="dot" w:pos="8296"/>
      </w:tabs>
      <w:spacing w:after="0"/>
      <w:ind w:left="440"/>
      <w:jc w:val="left"/>
    </w:pPr>
    <w:rPr>
      <w:rFonts w:cstheme="minorHAnsi"/>
      <w:i/>
      <w:iCs/>
      <w:szCs w:val="20"/>
    </w:rPr>
  </w:style>
  <w:style w:type="character" w:styleId="Hyperlink">
    <w:name w:val="Hyperlink"/>
    <w:basedOn w:val="DefaultParagraphFont"/>
    <w:uiPriority w:val="99"/>
    <w:unhideWhenUsed/>
    <w:rsid w:val="00494447"/>
    <w:rPr>
      <w:color w:val="0000FF" w:themeColor="hyperlink"/>
      <w:u w:val="single"/>
    </w:rPr>
  </w:style>
  <w:style w:type="paragraph" w:styleId="TOC4">
    <w:name w:val="toc 4"/>
    <w:basedOn w:val="Normal"/>
    <w:next w:val="Normal"/>
    <w:autoRedefine/>
    <w:uiPriority w:val="39"/>
    <w:unhideWhenUsed/>
    <w:rsid w:val="00494447"/>
    <w:pPr>
      <w:spacing w:after="0"/>
      <w:ind w:left="660"/>
      <w:jc w:val="left"/>
    </w:pPr>
    <w:rPr>
      <w:rFonts w:cstheme="minorHAnsi"/>
      <w:sz w:val="18"/>
      <w:szCs w:val="18"/>
    </w:rPr>
  </w:style>
  <w:style w:type="paragraph" w:styleId="Caption">
    <w:name w:val="caption"/>
    <w:aliases w:val="TNOVA_Caption"/>
    <w:basedOn w:val="Normal"/>
    <w:next w:val="Normal"/>
    <w:unhideWhenUsed/>
    <w:qFormat/>
    <w:rsid w:val="00E323E4"/>
    <w:pPr>
      <w:spacing w:after="200"/>
      <w:jc w:val="center"/>
    </w:pPr>
    <w:rPr>
      <w:b/>
      <w:bCs/>
      <w:color w:val="365F91" w:themeColor="accent1" w:themeShade="BF"/>
      <w:sz w:val="20"/>
      <w:szCs w:val="18"/>
    </w:rPr>
  </w:style>
  <w:style w:type="paragraph" w:styleId="TOC5">
    <w:name w:val="toc 5"/>
    <w:basedOn w:val="Normal"/>
    <w:next w:val="Normal"/>
    <w:autoRedefine/>
    <w:uiPriority w:val="39"/>
    <w:unhideWhenUsed/>
    <w:rsid w:val="00C2125F"/>
    <w:pPr>
      <w:spacing w:after="0"/>
      <w:ind w:left="880"/>
      <w:jc w:val="left"/>
    </w:pPr>
    <w:rPr>
      <w:rFonts w:cstheme="minorHAnsi"/>
      <w:sz w:val="18"/>
      <w:szCs w:val="18"/>
    </w:rPr>
  </w:style>
  <w:style w:type="paragraph" w:styleId="TOC6">
    <w:name w:val="toc 6"/>
    <w:basedOn w:val="Normal"/>
    <w:next w:val="Normal"/>
    <w:autoRedefine/>
    <w:uiPriority w:val="39"/>
    <w:unhideWhenUsed/>
    <w:rsid w:val="00C2125F"/>
    <w:pPr>
      <w:spacing w:after="0"/>
      <w:ind w:left="1100"/>
      <w:jc w:val="left"/>
    </w:pPr>
    <w:rPr>
      <w:rFonts w:cstheme="minorHAnsi"/>
      <w:sz w:val="18"/>
      <w:szCs w:val="18"/>
    </w:rPr>
  </w:style>
  <w:style w:type="paragraph" w:styleId="TOC7">
    <w:name w:val="toc 7"/>
    <w:basedOn w:val="Normal"/>
    <w:next w:val="Normal"/>
    <w:autoRedefine/>
    <w:uiPriority w:val="39"/>
    <w:unhideWhenUsed/>
    <w:rsid w:val="00C2125F"/>
    <w:pPr>
      <w:spacing w:after="0"/>
      <w:ind w:left="1320"/>
      <w:jc w:val="left"/>
    </w:pPr>
    <w:rPr>
      <w:rFonts w:cstheme="minorHAnsi"/>
      <w:sz w:val="18"/>
      <w:szCs w:val="18"/>
    </w:rPr>
  </w:style>
  <w:style w:type="paragraph" w:styleId="TOC8">
    <w:name w:val="toc 8"/>
    <w:basedOn w:val="Normal"/>
    <w:next w:val="Normal"/>
    <w:autoRedefine/>
    <w:uiPriority w:val="39"/>
    <w:unhideWhenUsed/>
    <w:rsid w:val="00C2125F"/>
    <w:pPr>
      <w:spacing w:after="0"/>
      <w:ind w:left="1540"/>
      <w:jc w:val="left"/>
    </w:pPr>
    <w:rPr>
      <w:rFonts w:cstheme="minorHAnsi"/>
      <w:sz w:val="18"/>
      <w:szCs w:val="18"/>
    </w:rPr>
  </w:style>
  <w:style w:type="paragraph" w:styleId="TOC9">
    <w:name w:val="toc 9"/>
    <w:basedOn w:val="Normal"/>
    <w:next w:val="Normal"/>
    <w:autoRedefine/>
    <w:uiPriority w:val="39"/>
    <w:unhideWhenUsed/>
    <w:rsid w:val="00C2125F"/>
    <w:pPr>
      <w:spacing w:after="0"/>
      <w:ind w:left="1760"/>
      <w:jc w:val="left"/>
    </w:pPr>
    <w:rPr>
      <w:rFonts w:cstheme="minorHAnsi"/>
      <w:sz w:val="18"/>
      <w:szCs w:val="18"/>
    </w:rPr>
  </w:style>
  <w:style w:type="paragraph" w:styleId="ListParagraph">
    <w:name w:val="List Paragraph"/>
    <w:aliases w:val="Paragraph with List"/>
    <w:basedOn w:val="Normal"/>
    <w:link w:val="ListParagraphChar1"/>
    <w:uiPriority w:val="34"/>
    <w:qFormat/>
    <w:rsid w:val="00CA68E3"/>
    <w:pPr>
      <w:ind w:left="720"/>
      <w:contextualSpacing/>
    </w:pPr>
  </w:style>
  <w:style w:type="paragraph" w:styleId="Title">
    <w:name w:val="Title"/>
    <w:basedOn w:val="Normal"/>
    <w:next w:val="Normal"/>
    <w:link w:val="TitleChar"/>
    <w:uiPriority w:val="10"/>
    <w:qFormat/>
    <w:rsid w:val="00CA68E3"/>
    <w:pPr>
      <w:pBdr>
        <w:bottom w:val="single" w:sz="8" w:space="4" w:color="4F81BD" w:themeColor="accent1"/>
      </w:pBdr>
      <w:spacing w:after="300"/>
      <w:contextualSpacing/>
      <w:jc w:val="left"/>
    </w:pPr>
    <w:rPr>
      <w:rFonts w:asciiTheme="majorHAnsi" w:eastAsiaTheme="majorEastAsia" w:hAnsiTheme="majorHAnsi" w:cstheme="majorBidi"/>
      <w:color w:val="17365D" w:themeColor="text2" w:themeShade="BF"/>
      <w:spacing w:val="5"/>
      <w:kern w:val="28"/>
      <w:sz w:val="52"/>
      <w:szCs w:val="52"/>
      <w:lang w:eastAsia="el-GR"/>
    </w:rPr>
  </w:style>
  <w:style w:type="character" w:customStyle="1" w:styleId="TitleChar">
    <w:name w:val="Title Char"/>
    <w:basedOn w:val="DefaultParagraphFont"/>
    <w:link w:val="Title"/>
    <w:uiPriority w:val="10"/>
    <w:rsid w:val="00CA68E3"/>
    <w:rPr>
      <w:rFonts w:asciiTheme="majorHAnsi" w:eastAsiaTheme="majorEastAsia" w:hAnsiTheme="majorHAnsi" w:cstheme="majorBidi"/>
      <w:color w:val="17365D" w:themeColor="text2" w:themeShade="BF"/>
      <w:spacing w:val="5"/>
      <w:kern w:val="28"/>
      <w:sz w:val="52"/>
      <w:szCs w:val="52"/>
      <w:lang w:eastAsia="el-GR"/>
    </w:rPr>
  </w:style>
  <w:style w:type="paragraph" w:styleId="Subtitle">
    <w:name w:val="Subtitle"/>
    <w:basedOn w:val="Normal"/>
    <w:next w:val="Normal"/>
    <w:link w:val="SubtitleChar"/>
    <w:uiPriority w:val="11"/>
    <w:qFormat/>
    <w:rsid w:val="00CA68E3"/>
    <w:pPr>
      <w:numPr>
        <w:ilvl w:val="1"/>
      </w:numPr>
      <w:spacing w:after="200" w:line="276" w:lineRule="auto"/>
      <w:jc w:val="left"/>
    </w:pPr>
    <w:rPr>
      <w:rFonts w:asciiTheme="majorHAnsi" w:eastAsiaTheme="majorEastAsia" w:hAnsiTheme="majorHAnsi" w:cstheme="majorBidi"/>
      <w:i/>
      <w:iCs/>
      <w:color w:val="4F81BD" w:themeColor="accent1"/>
      <w:spacing w:val="15"/>
      <w:sz w:val="24"/>
      <w:szCs w:val="24"/>
      <w:lang w:eastAsia="el-GR"/>
    </w:rPr>
  </w:style>
  <w:style w:type="character" w:customStyle="1" w:styleId="SubtitleChar">
    <w:name w:val="Subtitle Char"/>
    <w:basedOn w:val="DefaultParagraphFont"/>
    <w:link w:val="Subtitle"/>
    <w:uiPriority w:val="11"/>
    <w:qFormat/>
    <w:rsid w:val="00CA68E3"/>
    <w:rPr>
      <w:rFonts w:asciiTheme="majorHAnsi" w:eastAsiaTheme="majorEastAsia" w:hAnsiTheme="majorHAnsi" w:cstheme="majorBidi"/>
      <w:i/>
      <w:iCs/>
      <w:color w:val="4F81BD" w:themeColor="accent1"/>
      <w:spacing w:val="15"/>
      <w:sz w:val="24"/>
      <w:szCs w:val="24"/>
      <w:lang w:eastAsia="el-GR"/>
    </w:rPr>
  </w:style>
  <w:style w:type="character" w:customStyle="1" w:styleId="Heading5Char">
    <w:name w:val="Heading 5 Char"/>
    <w:basedOn w:val="DefaultParagraphFont"/>
    <w:link w:val="Heading5"/>
    <w:uiPriority w:val="9"/>
    <w:rsid w:val="00FE2D0E"/>
    <w:rPr>
      <w:rFonts w:asciiTheme="majorHAnsi" w:eastAsiaTheme="majorEastAsia" w:hAnsiTheme="majorHAnsi" w:cstheme="majorBidi"/>
      <w:color w:val="243F60" w:themeColor="accent1" w:themeShade="7F"/>
    </w:rPr>
  </w:style>
  <w:style w:type="character" w:customStyle="1" w:styleId="subpages">
    <w:name w:val="subpages"/>
    <w:basedOn w:val="DefaultParagraphFont"/>
    <w:rsid w:val="00FE2D0E"/>
  </w:style>
  <w:style w:type="character" w:styleId="FollowedHyperlink">
    <w:name w:val="FollowedHyperlink"/>
    <w:basedOn w:val="DefaultParagraphFont"/>
    <w:uiPriority w:val="99"/>
    <w:semiHidden/>
    <w:unhideWhenUsed/>
    <w:rsid w:val="00FE2D0E"/>
    <w:rPr>
      <w:color w:val="800080"/>
      <w:u w:val="single"/>
    </w:rPr>
  </w:style>
  <w:style w:type="character" w:customStyle="1" w:styleId="mw-headline">
    <w:name w:val="mw-headline"/>
    <w:basedOn w:val="DefaultParagraphFont"/>
    <w:rsid w:val="00FE2D0E"/>
  </w:style>
  <w:style w:type="paragraph" w:styleId="NormalWeb">
    <w:name w:val="Normal (Web)"/>
    <w:basedOn w:val="Normal"/>
    <w:uiPriority w:val="99"/>
    <w:unhideWhenUsed/>
    <w:rsid w:val="00FE2D0E"/>
    <w:pPr>
      <w:spacing w:before="100" w:beforeAutospacing="1" w:after="100" w:afterAutospacing="1"/>
      <w:jc w:val="left"/>
    </w:pPr>
    <w:rPr>
      <w:rFonts w:ascii="Times New Roman" w:eastAsia="Times New Roman" w:hAnsi="Times New Roman" w:cs="Times New Roman"/>
      <w:sz w:val="24"/>
      <w:szCs w:val="24"/>
      <w:lang w:val="it-IT" w:eastAsia="it-IT"/>
    </w:rPr>
  </w:style>
  <w:style w:type="paragraph" w:styleId="HTMLPreformatted">
    <w:name w:val="HTML Preformatted"/>
    <w:basedOn w:val="Normal"/>
    <w:link w:val="HTMLPreformattedChar"/>
    <w:uiPriority w:val="99"/>
    <w:unhideWhenUsed/>
    <w:rsid w:val="00FE2D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rsid w:val="00FE2D0E"/>
    <w:rPr>
      <w:rFonts w:ascii="Courier New" w:eastAsia="Times New Roman" w:hAnsi="Courier New" w:cs="Courier New"/>
      <w:sz w:val="20"/>
      <w:szCs w:val="20"/>
      <w:lang w:val="it-IT" w:eastAsia="it-IT"/>
    </w:rPr>
  </w:style>
  <w:style w:type="character" w:styleId="CommentReference">
    <w:name w:val="annotation reference"/>
    <w:basedOn w:val="DefaultParagraphFont"/>
    <w:uiPriority w:val="99"/>
    <w:unhideWhenUsed/>
    <w:qFormat/>
    <w:rsid w:val="00B53029"/>
    <w:rPr>
      <w:sz w:val="16"/>
      <w:szCs w:val="16"/>
    </w:rPr>
  </w:style>
  <w:style w:type="paragraph" w:styleId="CommentText">
    <w:name w:val="annotation text"/>
    <w:basedOn w:val="Normal"/>
    <w:link w:val="CommentTextChar"/>
    <w:uiPriority w:val="99"/>
    <w:unhideWhenUsed/>
    <w:qFormat/>
    <w:rsid w:val="00B53029"/>
    <w:rPr>
      <w:sz w:val="20"/>
      <w:szCs w:val="20"/>
    </w:rPr>
  </w:style>
  <w:style w:type="character" w:customStyle="1" w:styleId="CommentTextChar">
    <w:name w:val="Comment Text Char"/>
    <w:basedOn w:val="DefaultParagraphFont"/>
    <w:link w:val="CommentText"/>
    <w:uiPriority w:val="99"/>
    <w:qFormat/>
    <w:rsid w:val="00B53029"/>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B53029"/>
    <w:rPr>
      <w:b/>
      <w:bCs/>
    </w:rPr>
  </w:style>
  <w:style w:type="character" w:customStyle="1" w:styleId="CommentSubjectChar">
    <w:name w:val="Comment Subject Char"/>
    <w:basedOn w:val="CommentTextChar"/>
    <w:link w:val="CommentSubject"/>
    <w:uiPriority w:val="99"/>
    <w:semiHidden/>
    <w:rsid w:val="00B53029"/>
    <w:rPr>
      <w:rFonts w:ascii="Segoe UI" w:hAnsi="Segoe UI"/>
      <w:b/>
      <w:bCs/>
      <w:sz w:val="20"/>
      <w:szCs w:val="20"/>
    </w:rPr>
  </w:style>
  <w:style w:type="paragraph" w:styleId="TableofFigures">
    <w:name w:val="table of figures"/>
    <w:basedOn w:val="Normal"/>
    <w:next w:val="Normal"/>
    <w:uiPriority w:val="99"/>
    <w:unhideWhenUsed/>
    <w:rsid w:val="00CE236B"/>
    <w:pPr>
      <w:spacing w:after="0"/>
    </w:pPr>
  </w:style>
  <w:style w:type="paragraph" w:styleId="Revision">
    <w:name w:val="Revision"/>
    <w:hidden/>
    <w:uiPriority w:val="99"/>
    <w:semiHidden/>
    <w:rsid w:val="00D10E48"/>
    <w:pPr>
      <w:spacing w:after="0" w:line="240" w:lineRule="auto"/>
    </w:pPr>
    <w:rPr>
      <w:rFonts w:ascii="Segoe UI" w:hAnsi="Segoe UI"/>
    </w:rPr>
  </w:style>
  <w:style w:type="paragraph" w:styleId="FootnoteText">
    <w:name w:val="footnote text"/>
    <w:basedOn w:val="Normal"/>
    <w:link w:val="FootnoteTextChar"/>
    <w:unhideWhenUsed/>
    <w:qFormat/>
    <w:rsid w:val="00974F3C"/>
    <w:pPr>
      <w:spacing w:after="0"/>
    </w:pPr>
    <w:rPr>
      <w:sz w:val="20"/>
      <w:szCs w:val="20"/>
    </w:rPr>
  </w:style>
  <w:style w:type="character" w:customStyle="1" w:styleId="FootnoteTextChar">
    <w:name w:val="Footnote Text Char"/>
    <w:basedOn w:val="DefaultParagraphFont"/>
    <w:link w:val="FootnoteText"/>
    <w:qFormat/>
    <w:rsid w:val="00974F3C"/>
    <w:rPr>
      <w:rFonts w:ascii="Segoe UI" w:hAnsi="Segoe UI"/>
      <w:sz w:val="20"/>
      <w:szCs w:val="20"/>
    </w:rPr>
  </w:style>
  <w:style w:type="character" w:styleId="FootnoteReference">
    <w:name w:val="footnote reference"/>
    <w:basedOn w:val="DefaultParagraphFont"/>
    <w:uiPriority w:val="99"/>
    <w:unhideWhenUsed/>
    <w:qFormat/>
    <w:rsid w:val="00974F3C"/>
    <w:rPr>
      <w:vertAlign w:val="superscript"/>
    </w:rPr>
  </w:style>
  <w:style w:type="character" w:styleId="Emphasis">
    <w:name w:val="Emphasis"/>
    <w:basedOn w:val="DefaultParagraphFont"/>
    <w:uiPriority w:val="20"/>
    <w:qFormat/>
    <w:rsid w:val="00D109EF"/>
    <w:rPr>
      <w:i/>
      <w:iCs/>
    </w:rPr>
  </w:style>
  <w:style w:type="character" w:customStyle="1" w:styleId="ListParagraphChar1">
    <w:name w:val="List Paragraph Char1"/>
    <w:aliases w:val="Paragraph with List Char"/>
    <w:basedOn w:val="DefaultParagraphFont"/>
    <w:link w:val="ListParagraph"/>
    <w:uiPriority w:val="34"/>
    <w:locked/>
    <w:rsid w:val="00702A73"/>
    <w:rPr>
      <w:rFonts w:ascii="Segoe UI" w:hAnsi="Segoe UI"/>
    </w:rPr>
  </w:style>
  <w:style w:type="table" w:customStyle="1" w:styleId="GridTable1Light-Accent21">
    <w:name w:val="Grid Table 1 Light - Accent 21"/>
    <w:basedOn w:val="TableNormal"/>
    <w:uiPriority w:val="46"/>
    <w:rsid w:val="00702A73"/>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character" w:customStyle="1" w:styleId="st">
    <w:name w:val="st"/>
    <w:basedOn w:val="DefaultParagraphFont"/>
    <w:rsid w:val="00702A73"/>
  </w:style>
  <w:style w:type="table" w:customStyle="1" w:styleId="TableauGrille1Clair-Accentuation21">
    <w:name w:val="Tableau Grille 1 Clair - Accentuation 21"/>
    <w:basedOn w:val="TableNormal"/>
    <w:uiPriority w:val="46"/>
    <w:rsid w:val="00EB528E"/>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LightList-Accent1">
    <w:name w:val="Light List Accent 1"/>
    <w:basedOn w:val="TableNormal"/>
    <w:uiPriority w:val="61"/>
    <w:rsid w:val="0084363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Grid-Accent1">
    <w:name w:val="Light Grid Accent 1"/>
    <w:basedOn w:val="TableNormal"/>
    <w:uiPriority w:val="62"/>
    <w:rsid w:val="0084363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84363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styleId="HTMLCode">
    <w:name w:val="HTML Code"/>
    <w:basedOn w:val="DefaultParagraphFont"/>
    <w:uiPriority w:val="99"/>
    <w:unhideWhenUsed/>
    <w:rsid w:val="00C1623A"/>
    <w:rPr>
      <w:rFonts w:ascii="Courier" w:hAnsi="Courier"/>
      <w:sz w:val="20"/>
      <w:szCs w:val="20"/>
    </w:rPr>
  </w:style>
  <w:style w:type="paragraph" w:customStyle="1" w:styleId="CodeBox">
    <w:name w:val="CodeBox"/>
    <w:basedOn w:val="HTMLPreformatted"/>
    <w:qFormat/>
    <w:rsid w:val="00C1623A"/>
    <w:pPr>
      <w:framePr w:hSpace="181" w:vSpace="181" w:wrap="notBeside" w:vAnchor="text" w:hAnchor="text" w:y="1"/>
    </w:pPr>
  </w:style>
  <w:style w:type="character" w:customStyle="1" w:styleId="apple-converted-space">
    <w:name w:val="apple-converted-space"/>
    <w:basedOn w:val="DefaultParagraphFont"/>
    <w:qFormat/>
    <w:rsid w:val="00B22045"/>
  </w:style>
  <w:style w:type="character" w:styleId="Strong">
    <w:name w:val="Strong"/>
    <w:basedOn w:val="DefaultParagraphFont"/>
    <w:uiPriority w:val="22"/>
    <w:qFormat/>
    <w:rsid w:val="00B22045"/>
    <w:rPr>
      <w:b/>
      <w:bCs/>
    </w:rPr>
  </w:style>
  <w:style w:type="paragraph" w:customStyle="1" w:styleId="ITALTELnormal">
    <w:name w:val="ITALTEL normal"/>
    <w:basedOn w:val="Normal"/>
    <w:link w:val="ITALTELnormalChar"/>
    <w:qFormat/>
    <w:rsid w:val="00B22045"/>
    <w:pPr>
      <w:widowControl w:val="0"/>
      <w:spacing w:before="120"/>
    </w:pPr>
    <w:rPr>
      <w:rFonts w:ascii="Arial" w:eastAsia="Times New Roman" w:hAnsi="Arial" w:cs="Times New Roman"/>
      <w:lang w:eastAsia="it-IT"/>
    </w:rPr>
  </w:style>
  <w:style w:type="character" w:customStyle="1" w:styleId="ITALTELnormalChar">
    <w:name w:val="ITALTEL normal Char"/>
    <w:basedOn w:val="DefaultParagraphFont"/>
    <w:link w:val="ITALTELnormal"/>
    <w:rsid w:val="00B22045"/>
    <w:rPr>
      <w:rFonts w:ascii="Arial" w:eastAsia="Times New Roman" w:hAnsi="Arial" w:cs="Times New Roman"/>
      <w:lang w:val="en-GB" w:eastAsia="it-IT"/>
    </w:rPr>
  </w:style>
  <w:style w:type="paragraph" w:customStyle="1" w:styleId="Canale">
    <w:name w:val="Canale"/>
    <w:basedOn w:val="Normal"/>
    <w:next w:val="Normal"/>
    <w:rsid w:val="00B22045"/>
    <w:pPr>
      <w:keepLines/>
      <w:widowControl w:val="0"/>
      <w:numPr>
        <w:numId w:val="59"/>
      </w:numPr>
      <w:tabs>
        <w:tab w:val="left" w:pos="2835"/>
        <w:tab w:val="left" w:pos="3969"/>
        <w:tab w:val="left" w:pos="5103"/>
      </w:tabs>
      <w:spacing w:after="0" w:line="280" w:lineRule="atLeast"/>
      <w:jc w:val="left"/>
      <w:outlineLvl w:val="0"/>
    </w:pPr>
    <w:rPr>
      <w:rFonts w:ascii="Times New Roman" w:eastAsia="Times New Roman" w:hAnsi="Times New Roman" w:cs="Times New Roman"/>
      <w:b/>
      <w:sz w:val="24"/>
      <w:szCs w:val="24"/>
      <w:lang w:val="it-IT" w:eastAsia="it-IT"/>
    </w:rPr>
  </w:style>
  <w:style w:type="table" w:customStyle="1" w:styleId="Grigliatabella1">
    <w:name w:val="Griglia tabella1"/>
    <w:basedOn w:val="TableNormal"/>
    <w:next w:val="TableGrid"/>
    <w:uiPriority w:val="59"/>
    <w:rsid w:val="001C2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11">
    <w:name w:val="Griglia tabella11"/>
    <w:basedOn w:val="TableNormal"/>
    <w:next w:val="TableGrid"/>
    <w:uiPriority w:val="59"/>
    <w:rsid w:val="001C2D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essunelenco1">
    <w:name w:val="Nessun elenco1"/>
    <w:next w:val="NoList"/>
    <w:uiPriority w:val="99"/>
    <w:semiHidden/>
    <w:unhideWhenUsed/>
    <w:rsid w:val="00FD2733"/>
  </w:style>
  <w:style w:type="table" w:customStyle="1" w:styleId="Grigliatabella2">
    <w:name w:val="Griglia tabella2"/>
    <w:basedOn w:val="TableNormal"/>
    <w:next w:val="TableGrid"/>
    <w:uiPriority w:val="59"/>
    <w:rsid w:val="00FD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211">
    <w:name w:val="Grid Table 1 Light - Accent 211"/>
    <w:basedOn w:val="TableNormal"/>
    <w:uiPriority w:val="46"/>
    <w:rsid w:val="00FD2733"/>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TableauGrille1Clair-Accentuation211">
    <w:name w:val="Tableau Grille 1 Clair - Accentuation 211"/>
    <w:basedOn w:val="TableNormal"/>
    <w:uiPriority w:val="46"/>
    <w:rsid w:val="00FD2733"/>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customStyle="1" w:styleId="Elencochiaro-Colore11">
    <w:name w:val="Elenco chiaro - Colore 11"/>
    <w:basedOn w:val="TableNormal"/>
    <w:next w:val="LightList-Accent1"/>
    <w:uiPriority w:val="61"/>
    <w:rsid w:val="00FD273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Grigliachiara-Colore11">
    <w:name w:val="Griglia chiara - Colore 11"/>
    <w:basedOn w:val="TableNormal"/>
    <w:next w:val="LightGrid-Accent1"/>
    <w:uiPriority w:val="62"/>
    <w:rsid w:val="00FD273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Sfondomedio1-Colore11">
    <w:name w:val="Sfondo medio 1 - Colore 11"/>
    <w:basedOn w:val="TableNormal"/>
    <w:next w:val="MediumShading1-Accent1"/>
    <w:uiPriority w:val="63"/>
    <w:rsid w:val="00FD2733"/>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Grigliatabella12">
    <w:name w:val="Griglia tabella12"/>
    <w:basedOn w:val="TableNormal"/>
    <w:next w:val="TableGrid"/>
    <w:uiPriority w:val="59"/>
    <w:rsid w:val="00FD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3">
    <w:name w:val="Griglia tabella3"/>
    <w:basedOn w:val="TableNormal"/>
    <w:next w:val="TableGrid"/>
    <w:uiPriority w:val="59"/>
    <w:rsid w:val="00FD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4">
    <w:name w:val="Griglia tabella4"/>
    <w:basedOn w:val="TableNormal"/>
    <w:next w:val="TableGrid"/>
    <w:uiPriority w:val="59"/>
    <w:rsid w:val="00FD27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gliatabella5">
    <w:name w:val="Griglia tabella5"/>
    <w:basedOn w:val="TableNormal"/>
    <w:next w:val="TableGrid"/>
    <w:uiPriority w:val="59"/>
    <w:rsid w:val="00931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KeinLeerraum1">
    <w:name w:val="Kein Leerraum1"/>
    <w:rsid w:val="00FB3BB1"/>
    <w:pPr>
      <w:suppressAutoHyphens/>
      <w:spacing w:after="0" w:line="240" w:lineRule="auto"/>
      <w:jc w:val="both"/>
    </w:pPr>
    <w:rPr>
      <w:rFonts w:ascii="Times New Roman" w:eastAsia="Times New Roman" w:hAnsi="Times New Roman" w:cs="Times New Roman"/>
      <w:color w:val="000000"/>
      <w:sz w:val="24"/>
      <w:szCs w:val="20"/>
      <w:lang w:val="it-IT" w:eastAsia="zh-CN"/>
    </w:rPr>
  </w:style>
  <w:style w:type="character" w:styleId="HTMLTypewriter">
    <w:name w:val="HTML Typewriter"/>
    <w:basedOn w:val="DefaultParagraphFont"/>
    <w:uiPriority w:val="99"/>
    <w:semiHidden/>
    <w:unhideWhenUsed/>
    <w:rsid w:val="00E31B1A"/>
    <w:rPr>
      <w:rFonts w:ascii="Courier New" w:eastAsia="Times New Roman" w:hAnsi="Courier New" w:cs="Courier New" w:hint="default"/>
      <w:sz w:val="20"/>
      <w:szCs w:val="20"/>
    </w:rPr>
  </w:style>
  <w:style w:type="paragraph" w:customStyle="1" w:styleId="Paragrafoelenco1">
    <w:name w:val="Paragrafo elenco1"/>
    <w:basedOn w:val="Normal"/>
    <w:link w:val="ListParagraphChar"/>
    <w:uiPriority w:val="34"/>
    <w:qFormat/>
    <w:rsid w:val="009F73CA"/>
    <w:pPr>
      <w:ind w:left="720"/>
      <w:contextualSpacing/>
    </w:pPr>
  </w:style>
  <w:style w:type="character" w:customStyle="1" w:styleId="ListParagraphChar">
    <w:name w:val="List Paragraph Char"/>
    <w:basedOn w:val="DefaultParagraphFont"/>
    <w:link w:val="Paragrafoelenco1"/>
    <w:uiPriority w:val="34"/>
    <w:qFormat/>
    <w:locked/>
    <w:rsid w:val="009F73CA"/>
    <w:rPr>
      <w:rFonts w:ascii="Segoe UI" w:hAnsi="Segoe UI"/>
    </w:rPr>
  </w:style>
  <w:style w:type="paragraph" w:customStyle="1" w:styleId="ListParagraph1">
    <w:name w:val="List Paragraph1"/>
    <w:basedOn w:val="Normal"/>
    <w:uiPriority w:val="34"/>
    <w:qFormat/>
    <w:rsid w:val="00A83AD8"/>
    <w:pPr>
      <w:ind w:left="720"/>
      <w:contextualSpacing/>
    </w:pPr>
    <w:rPr>
      <w:rFonts w:eastAsia="Calibri" w:cs="Times New Roman"/>
    </w:rPr>
  </w:style>
  <w:style w:type="paragraph" w:styleId="DocumentMap">
    <w:name w:val="Document Map"/>
    <w:basedOn w:val="Normal"/>
    <w:link w:val="DocumentMapChar"/>
    <w:uiPriority w:val="99"/>
    <w:semiHidden/>
    <w:unhideWhenUsed/>
    <w:rsid w:val="00592B3A"/>
    <w:pPr>
      <w:spacing w:after="0"/>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592B3A"/>
    <w:rPr>
      <w:rFonts w:ascii="Times New Roman" w:hAnsi="Times New Roman" w:cs="Times New Roman"/>
      <w:sz w:val="24"/>
      <w:szCs w:val="24"/>
    </w:rPr>
  </w:style>
  <w:style w:type="table" w:styleId="GridTable5Dark-Accent1">
    <w:name w:val="Grid Table 5 Dark Accent 1"/>
    <w:basedOn w:val="TableNormal"/>
    <w:uiPriority w:val="50"/>
    <w:rsid w:val="00A23582"/>
    <w:pPr>
      <w:spacing w:after="0" w:line="240" w:lineRule="auto"/>
    </w:pPr>
    <w:rPr>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422">
      <w:bodyDiv w:val="1"/>
      <w:marLeft w:val="0"/>
      <w:marRight w:val="0"/>
      <w:marTop w:val="0"/>
      <w:marBottom w:val="0"/>
      <w:divBdr>
        <w:top w:val="none" w:sz="0" w:space="0" w:color="auto"/>
        <w:left w:val="none" w:sz="0" w:space="0" w:color="auto"/>
        <w:bottom w:val="none" w:sz="0" w:space="0" w:color="auto"/>
        <w:right w:val="none" w:sz="0" w:space="0" w:color="auto"/>
      </w:divBdr>
    </w:div>
    <w:div w:id="112604023">
      <w:bodyDiv w:val="1"/>
      <w:marLeft w:val="0"/>
      <w:marRight w:val="0"/>
      <w:marTop w:val="0"/>
      <w:marBottom w:val="0"/>
      <w:divBdr>
        <w:top w:val="none" w:sz="0" w:space="0" w:color="auto"/>
        <w:left w:val="none" w:sz="0" w:space="0" w:color="auto"/>
        <w:bottom w:val="none" w:sz="0" w:space="0" w:color="auto"/>
        <w:right w:val="none" w:sz="0" w:space="0" w:color="auto"/>
      </w:divBdr>
    </w:div>
    <w:div w:id="113328740">
      <w:bodyDiv w:val="1"/>
      <w:marLeft w:val="0"/>
      <w:marRight w:val="0"/>
      <w:marTop w:val="0"/>
      <w:marBottom w:val="0"/>
      <w:divBdr>
        <w:top w:val="none" w:sz="0" w:space="0" w:color="auto"/>
        <w:left w:val="none" w:sz="0" w:space="0" w:color="auto"/>
        <w:bottom w:val="none" w:sz="0" w:space="0" w:color="auto"/>
        <w:right w:val="none" w:sz="0" w:space="0" w:color="auto"/>
      </w:divBdr>
    </w:div>
    <w:div w:id="272330097">
      <w:bodyDiv w:val="1"/>
      <w:marLeft w:val="0"/>
      <w:marRight w:val="0"/>
      <w:marTop w:val="0"/>
      <w:marBottom w:val="0"/>
      <w:divBdr>
        <w:top w:val="none" w:sz="0" w:space="0" w:color="auto"/>
        <w:left w:val="none" w:sz="0" w:space="0" w:color="auto"/>
        <w:bottom w:val="none" w:sz="0" w:space="0" w:color="auto"/>
        <w:right w:val="none" w:sz="0" w:space="0" w:color="auto"/>
      </w:divBdr>
    </w:div>
    <w:div w:id="353307051">
      <w:bodyDiv w:val="1"/>
      <w:marLeft w:val="0"/>
      <w:marRight w:val="0"/>
      <w:marTop w:val="0"/>
      <w:marBottom w:val="0"/>
      <w:divBdr>
        <w:top w:val="none" w:sz="0" w:space="0" w:color="auto"/>
        <w:left w:val="none" w:sz="0" w:space="0" w:color="auto"/>
        <w:bottom w:val="none" w:sz="0" w:space="0" w:color="auto"/>
        <w:right w:val="none" w:sz="0" w:space="0" w:color="auto"/>
      </w:divBdr>
    </w:div>
    <w:div w:id="375742110">
      <w:bodyDiv w:val="1"/>
      <w:marLeft w:val="0"/>
      <w:marRight w:val="0"/>
      <w:marTop w:val="0"/>
      <w:marBottom w:val="0"/>
      <w:divBdr>
        <w:top w:val="none" w:sz="0" w:space="0" w:color="auto"/>
        <w:left w:val="none" w:sz="0" w:space="0" w:color="auto"/>
        <w:bottom w:val="none" w:sz="0" w:space="0" w:color="auto"/>
        <w:right w:val="none" w:sz="0" w:space="0" w:color="auto"/>
      </w:divBdr>
    </w:div>
    <w:div w:id="409547049">
      <w:bodyDiv w:val="1"/>
      <w:marLeft w:val="0"/>
      <w:marRight w:val="0"/>
      <w:marTop w:val="0"/>
      <w:marBottom w:val="0"/>
      <w:divBdr>
        <w:top w:val="none" w:sz="0" w:space="0" w:color="auto"/>
        <w:left w:val="none" w:sz="0" w:space="0" w:color="auto"/>
        <w:bottom w:val="none" w:sz="0" w:space="0" w:color="auto"/>
        <w:right w:val="none" w:sz="0" w:space="0" w:color="auto"/>
      </w:divBdr>
    </w:div>
    <w:div w:id="493762508">
      <w:bodyDiv w:val="1"/>
      <w:marLeft w:val="0"/>
      <w:marRight w:val="0"/>
      <w:marTop w:val="0"/>
      <w:marBottom w:val="0"/>
      <w:divBdr>
        <w:top w:val="none" w:sz="0" w:space="0" w:color="auto"/>
        <w:left w:val="none" w:sz="0" w:space="0" w:color="auto"/>
        <w:bottom w:val="none" w:sz="0" w:space="0" w:color="auto"/>
        <w:right w:val="none" w:sz="0" w:space="0" w:color="auto"/>
      </w:divBdr>
      <w:divsChild>
        <w:div w:id="383796793">
          <w:marLeft w:val="0"/>
          <w:marRight w:val="0"/>
          <w:marTop w:val="0"/>
          <w:marBottom w:val="0"/>
          <w:divBdr>
            <w:top w:val="none" w:sz="0" w:space="0" w:color="auto"/>
            <w:left w:val="none" w:sz="0" w:space="0" w:color="auto"/>
            <w:bottom w:val="none" w:sz="0" w:space="0" w:color="auto"/>
            <w:right w:val="none" w:sz="0" w:space="0" w:color="auto"/>
          </w:divBdr>
          <w:divsChild>
            <w:div w:id="2110346568">
              <w:marLeft w:val="0"/>
              <w:marRight w:val="0"/>
              <w:marTop w:val="0"/>
              <w:marBottom w:val="0"/>
              <w:divBdr>
                <w:top w:val="none" w:sz="0" w:space="0" w:color="auto"/>
                <w:left w:val="none" w:sz="0" w:space="0" w:color="auto"/>
                <w:bottom w:val="none" w:sz="0" w:space="0" w:color="auto"/>
                <w:right w:val="none" w:sz="0" w:space="0" w:color="auto"/>
              </w:divBdr>
              <w:divsChild>
                <w:div w:id="1439791222">
                  <w:marLeft w:val="0"/>
                  <w:marRight w:val="0"/>
                  <w:marTop w:val="0"/>
                  <w:marBottom w:val="0"/>
                  <w:divBdr>
                    <w:top w:val="none" w:sz="0" w:space="0" w:color="auto"/>
                    <w:left w:val="none" w:sz="0" w:space="0" w:color="auto"/>
                    <w:bottom w:val="none" w:sz="0" w:space="0" w:color="auto"/>
                    <w:right w:val="none" w:sz="0" w:space="0" w:color="auto"/>
                  </w:divBdr>
                  <w:divsChild>
                    <w:div w:id="255132788">
                      <w:marLeft w:val="0"/>
                      <w:marRight w:val="0"/>
                      <w:marTop w:val="0"/>
                      <w:marBottom w:val="0"/>
                      <w:divBdr>
                        <w:top w:val="none" w:sz="0" w:space="0" w:color="auto"/>
                        <w:left w:val="none" w:sz="0" w:space="0" w:color="auto"/>
                        <w:bottom w:val="none" w:sz="0" w:space="0" w:color="auto"/>
                        <w:right w:val="none" w:sz="0" w:space="0" w:color="auto"/>
                      </w:divBdr>
                      <w:divsChild>
                        <w:div w:id="2078087305">
                          <w:marLeft w:val="0"/>
                          <w:marRight w:val="0"/>
                          <w:marTop w:val="0"/>
                          <w:marBottom w:val="0"/>
                          <w:divBdr>
                            <w:top w:val="none" w:sz="0" w:space="0" w:color="auto"/>
                            <w:left w:val="none" w:sz="0" w:space="0" w:color="auto"/>
                            <w:bottom w:val="none" w:sz="0" w:space="0" w:color="auto"/>
                            <w:right w:val="none" w:sz="0" w:space="0" w:color="auto"/>
                          </w:divBdr>
                        </w:div>
                        <w:div w:id="1586986787">
                          <w:marLeft w:val="0"/>
                          <w:marRight w:val="0"/>
                          <w:marTop w:val="0"/>
                          <w:marBottom w:val="0"/>
                          <w:divBdr>
                            <w:top w:val="none" w:sz="0" w:space="0" w:color="auto"/>
                            <w:left w:val="none" w:sz="0" w:space="0" w:color="auto"/>
                            <w:bottom w:val="none" w:sz="0" w:space="0" w:color="auto"/>
                            <w:right w:val="none" w:sz="0" w:space="0" w:color="auto"/>
                          </w:divBdr>
                        </w:div>
                        <w:div w:id="696084270">
                          <w:marLeft w:val="0"/>
                          <w:marRight w:val="0"/>
                          <w:marTop w:val="0"/>
                          <w:marBottom w:val="0"/>
                          <w:divBdr>
                            <w:top w:val="none" w:sz="0" w:space="0" w:color="auto"/>
                            <w:left w:val="none" w:sz="0" w:space="0" w:color="auto"/>
                            <w:bottom w:val="none" w:sz="0" w:space="0" w:color="auto"/>
                            <w:right w:val="none" w:sz="0" w:space="0" w:color="auto"/>
                          </w:divBdr>
                          <w:divsChild>
                            <w:div w:id="2107266012">
                              <w:marLeft w:val="0"/>
                              <w:marRight w:val="0"/>
                              <w:marTop w:val="0"/>
                              <w:marBottom w:val="0"/>
                              <w:divBdr>
                                <w:top w:val="none" w:sz="0" w:space="0" w:color="auto"/>
                                <w:left w:val="none" w:sz="0" w:space="0" w:color="auto"/>
                                <w:bottom w:val="none" w:sz="0" w:space="0" w:color="auto"/>
                                <w:right w:val="none" w:sz="0" w:space="0" w:color="auto"/>
                              </w:divBdr>
                              <w:divsChild>
                                <w:div w:id="1178621781">
                                  <w:marLeft w:val="0"/>
                                  <w:marRight w:val="0"/>
                                  <w:marTop w:val="0"/>
                                  <w:marBottom w:val="0"/>
                                  <w:divBdr>
                                    <w:top w:val="none" w:sz="0" w:space="0" w:color="auto"/>
                                    <w:left w:val="none" w:sz="0" w:space="0" w:color="auto"/>
                                    <w:bottom w:val="none" w:sz="0" w:space="0" w:color="auto"/>
                                    <w:right w:val="none" w:sz="0" w:space="0" w:color="auto"/>
                                  </w:divBdr>
                                </w:div>
                              </w:divsChild>
                            </w:div>
                            <w:div w:id="388766907">
                              <w:marLeft w:val="0"/>
                              <w:marRight w:val="0"/>
                              <w:marTop w:val="0"/>
                              <w:marBottom w:val="0"/>
                              <w:divBdr>
                                <w:top w:val="none" w:sz="0" w:space="0" w:color="auto"/>
                                <w:left w:val="none" w:sz="0" w:space="0" w:color="auto"/>
                                <w:bottom w:val="none" w:sz="0" w:space="0" w:color="auto"/>
                                <w:right w:val="none" w:sz="0" w:space="0" w:color="auto"/>
                              </w:divBdr>
                              <w:divsChild>
                                <w:div w:id="121412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3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288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362032">
      <w:bodyDiv w:val="1"/>
      <w:marLeft w:val="0"/>
      <w:marRight w:val="0"/>
      <w:marTop w:val="0"/>
      <w:marBottom w:val="0"/>
      <w:divBdr>
        <w:top w:val="none" w:sz="0" w:space="0" w:color="auto"/>
        <w:left w:val="none" w:sz="0" w:space="0" w:color="auto"/>
        <w:bottom w:val="none" w:sz="0" w:space="0" w:color="auto"/>
        <w:right w:val="none" w:sz="0" w:space="0" w:color="auto"/>
      </w:divBdr>
    </w:div>
    <w:div w:id="717823065">
      <w:bodyDiv w:val="1"/>
      <w:marLeft w:val="0"/>
      <w:marRight w:val="0"/>
      <w:marTop w:val="0"/>
      <w:marBottom w:val="0"/>
      <w:divBdr>
        <w:top w:val="none" w:sz="0" w:space="0" w:color="auto"/>
        <w:left w:val="none" w:sz="0" w:space="0" w:color="auto"/>
        <w:bottom w:val="none" w:sz="0" w:space="0" w:color="auto"/>
        <w:right w:val="none" w:sz="0" w:space="0" w:color="auto"/>
      </w:divBdr>
    </w:div>
    <w:div w:id="823935579">
      <w:bodyDiv w:val="1"/>
      <w:marLeft w:val="0"/>
      <w:marRight w:val="0"/>
      <w:marTop w:val="0"/>
      <w:marBottom w:val="0"/>
      <w:divBdr>
        <w:top w:val="none" w:sz="0" w:space="0" w:color="auto"/>
        <w:left w:val="none" w:sz="0" w:space="0" w:color="auto"/>
        <w:bottom w:val="none" w:sz="0" w:space="0" w:color="auto"/>
        <w:right w:val="none" w:sz="0" w:space="0" w:color="auto"/>
      </w:divBdr>
    </w:div>
    <w:div w:id="827986795">
      <w:bodyDiv w:val="1"/>
      <w:marLeft w:val="0"/>
      <w:marRight w:val="0"/>
      <w:marTop w:val="0"/>
      <w:marBottom w:val="0"/>
      <w:divBdr>
        <w:top w:val="none" w:sz="0" w:space="0" w:color="auto"/>
        <w:left w:val="none" w:sz="0" w:space="0" w:color="auto"/>
        <w:bottom w:val="none" w:sz="0" w:space="0" w:color="auto"/>
        <w:right w:val="none" w:sz="0" w:space="0" w:color="auto"/>
      </w:divBdr>
    </w:div>
    <w:div w:id="954095072">
      <w:bodyDiv w:val="1"/>
      <w:marLeft w:val="0"/>
      <w:marRight w:val="0"/>
      <w:marTop w:val="0"/>
      <w:marBottom w:val="0"/>
      <w:divBdr>
        <w:top w:val="none" w:sz="0" w:space="0" w:color="auto"/>
        <w:left w:val="none" w:sz="0" w:space="0" w:color="auto"/>
        <w:bottom w:val="none" w:sz="0" w:space="0" w:color="auto"/>
        <w:right w:val="none" w:sz="0" w:space="0" w:color="auto"/>
      </w:divBdr>
    </w:div>
    <w:div w:id="984511645">
      <w:bodyDiv w:val="1"/>
      <w:marLeft w:val="0"/>
      <w:marRight w:val="0"/>
      <w:marTop w:val="0"/>
      <w:marBottom w:val="0"/>
      <w:divBdr>
        <w:top w:val="none" w:sz="0" w:space="0" w:color="auto"/>
        <w:left w:val="none" w:sz="0" w:space="0" w:color="auto"/>
        <w:bottom w:val="none" w:sz="0" w:space="0" w:color="auto"/>
        <w:right w:val="none" w:sz="0" w:space="0" w:color="auto"/>
      </w:divBdr>
    </w:div>
    <w:div w:id="1262564732">
      <w:bodyDiv w:val="1"/>
      <w:marLeft w:val="0"/>
      <w:marRight w:val="0"/>
      <w:marTop w:val="0"/>
      <w:marBottom w:val="0"/>
      <w:divBdr>
        <w:top w:val="none" w:sz="0" w:space="0" w:color="auto"/>
        <w:left w:val="none" w:sz="0" w:space="0" w:color="auto"/>
        <w:bottom w:val="none" w:sz="0" w:space="0" w:color="auto"/>
        <w:right w:val="none" w:sz="0" w:space="0" w:color="auto"/>
      </w:divBdr>
    </w:div>
    <w:div w:id="1266114179">
      <w:bodyDiv w:val="1"/>
      <w:marLeft w:val="0"/>
      <w:marRight w:val="0"/>
      <w:marTop w:val="0"/>
      <w:marBottom w:val="0"/>
      <w:divBdr>
        <w:top w:val="none" w:sz="0" w:space="0" w:color="auto"/>
        <w:left w:val="none" w:sz="0" w:space="0" w:color="auto"/>
        <w:bottom w:val="none" w:sz="0" w:space="0" w:color="auto"/>
        <w:right w:val="none" w:sz="0" w:space="0" w:color="auto"/>
      </w:divBdr>
    </w:div>
    <w:div w:id="1383560106">
      <w:bodyDiv w:val="1"/>
      <w:marLeft w:val="0"/>
      <w:marRight w:val="0"/>
      <w:marTop w:val="0"/>
      <w:marBottom w:val="0"/>
      <w:divBdr>
        <w:top w:val="none" w:sz="0" w:space="0" w:color="auto"/>
        <w:left w:val="none" w:sz="0" w:space="0" w:color="auto"/>
        <w:bottom w:val="none" w:sz="0" w:space="0" w:color="auto"/>
        <w:right w:val="none" w:sz="0" w:space="0" w:color="auto"/>
      </w:divBdr>
    </w:div>
    <w:div w:id="1464153073">
      <w:bodyDiv w:val="1"/>
      <w:marLeft w:val="0"/>
      <w:marRight w:val="0"/>
      <w:marTop w:val="0"/>
      <w:marBottom w:val="0"/>
      <w:divBdr>
        <w:top w:val="none" w:sz="0" w:space="0" w:color="auto"/>
        <w:left w:val="none" w:sz="0" w:space="0" w:color="auto"/>
        <w:bottom w:val="none" w:sz="0" w:space="0" w:color="auto"/>
        <w:right w:val="none" w:sz="0" w:space="0" w:color="auto"/>
      </w:divBdr>
    </w:div>
    <w:div w:id="1513102024">
      <w:bodyDiv w:val="1"/>
      <w:marLeft w:val="0"/>
      <w:marRight w:val="0"/>
      <w:marTop w:val="0"/>
      <w:marBottom w:val="0"/>
      <w:divBdr>
        <w:top w:val="none" w:sz="0" w:space="0" w:color="auto"/>
        <w:left w:val="none" w:sz="0" w:space="0" w:color="auto"/>
        <w:bottom w:val="none" w:sz="0" w:space="0" w:color="auto"/>
        <w:right w:val="none" w:sz="0" w:space="0" w:color="auto"/>
      </w:divBdr>
    </w:div>
    <w:div w:id="1521898517">
      <w:bodyDiv w:val="1"/>
      <w:marLeft w:val="0"/>
      <w:marRight w:val="0"/>
      <w:marTop w:val="0"/>
      <w:marBottom w:val="0"/>
      <w:divBdr>
        <w:top w:val="none" w:sz="0" w:space="0" w:color="auto"/>
        <w:left w:val="none" w:sz="0" w:space="0" w:color="auto"/>
        <w:bottom w:val="none" w:sz="0" w:space="0" w:color="auto"/>
        <w:right w:val="none" w:sz="0" w:space="0" w:color="auto"/>
      </w:divBdr>
    </w:div>
    <w:div w:id="1674332281">
      <w:bodyDiv w:val="1"/>
      <w:marLeft w:val="0"/>
      <w:marRight w:val="0"/>
      <w:marTop w:val="0"/>
      <w:marBottom w:val="0"/>
      <w:divBdr>
        <w:top w:val="none" w:sz="0" w:space="0" w:color="auto"/>
        <w:left w:val="none" w:sz="0" w:space="0" w:color="auto"/>
        <w:bottom w:val="none" w:sz="0" w:space="0" w:color="auto"/>
        <w:right w:val="none" w:sz="0" w:space="0" w:color="auto"/>
      </w:divBdr>
    </w:div>
    <w:div w:id="1844738261">
      <w:bodyDiv w:val="1"/>
      <w:marLeft w:val="0"/>
      <w:marRight w:val="0"/>
      <w:marTop w:val="0"/>
      <w:marBottom w:val="0"/>
      <w:divBdr>
        <w:top w:val="none" w:sz="0" w:space="0" w:color="auto"/>
        <w:left w:val="none" w:sz="0" w:space="0" w:color="auto"/>
        <w:bottom w:val="none" w:sz="0" w:space="0" w:color="auto"/>
        <w:right w:val="none" w:sz="0" w:space="0" w:color="auto"/>
      </w:divBdr>
    </w:div>
    <w:div w:id="1937592523">
      <w:bodyDiv w:val="1"/>
      <w:marLeft w:val="0"/>
      <w:marRight w:val="0"/>
      <w:marTop w:val="0"/>
      <w:marBottom w:val="0"/>
      <w:divBdr>
        <w:top w:val="none" w:sz="0" w:space="0" w:color="auto"/>
        <w:left w:val="none" w:sz="0" w:space="0" w:color="auto"/>
        <w:bottom w:val="none" w:sz="0" w:space="0" w:color="auto"/>
        <w:right w:val="none" w:sz="0" w:space="0" w:color="auto"/>
      </w:divBdr>
    </w:div>
    <w:div w:id="1945839250">
      <w:bodyDiv w:val="1"/>
      <w:marLeft w:val="0"/>
      <w:marRight w:val="0"/>
      <w:marTop w:val="0"/>
      <w:marBottom w:val="0"/>
      <w:divBdr>
        <w:top w:val="none" w:sz="0" w:space="0" w:color="auto"/>
        <w:left w:val="none" w:sz="0" w:space="0" w:color="auto"/>
        <w:bottom w:val="none" w:sz="0" w:space="0" w:color="auto"/>
        <w:right w:val="none" w:sz="0" w:space="0" w:color="auto"/>
      </w:divBdr>
    </w:div>
    <w:div w:id="1952472108">
      <w:bodyDiv w:val="1"/>
      <w:marLeft w:val="0"/>
      <w:marRight w:val="0"/>
      <w:marTop w:val="0"/>
      <w:marBottom w:val="0"/>
      <w:divBdr>
        <w:top w:val="none" w:sz="0" w:space="0" w:color="auto"/>
        <w:left w:val="none" w:sz="0" w:space="0" w:color="auto"/>
        <w:bottom w:val="none" w:sz="0" w:space="0" w:color="auto"/>
        <w:right w:val="none" w:sz="0" w:space="0" w:color="auto"/>
      </w:divBdr>
      <w:divsChild>
        <w:div w:id="209339886">
          <w:marLeft w:val="0"/>
          <w:marRight w:val="0"/>
          <w:marTop w:val="180"/>
          <w:marBottom w:val="180"/>
          <w:divBdr>
            <w:top w:val="none" w:sz="0" w:space="0" w:color="auto"/>
            <w:left w:val="none" w:sz="0" w:space="0" w:color="auto"/>
            <w:bottom w:val="none" w:sz="0" w:space="0" w:color="auto"/>
            <w:right w:val="none" w:sz="0" w:space="0" w:color="auto"/>
          </w:divBdr>
        </w:div>
        <w:div w:id="1941911140">
          <w:marLeft w:val="0"/>
          <w:marRight w:val="0"/>
          <w:marTop w:val="180"/>
          <w:marBottom w:val="180"/>
          <w:divBdr>
            <w:top w:val="none" w:sz="0" w:space="0" w:color="auto"/>
            <w:left w:val="none" w:sz="0" w:space="0" w:color="auto"/>
            <w:bottom w:val="none" w:sz="0" w:space="0" w:color="auto"/>
            <w:right w:val="none" w:sz="0" w:space="0" w:color="auto"/>
          </w:divBdr>
        </w:div>
        <w:div w:id="649477343">
          <w:marLeft w:val="0"/>
          <w:marRight w:val="0"/>
          <w:marTop w:val="180"/>
          <w:marBottom w:val="180"/>
          <w:divBdr>
            <w:top w:val="none" w:sz="0" w:space="0" w:color="auto"/>
            <w:left w:val="none" w:sz="0" w:space="0" w:color="auto"/>
            <w:bottom w:val="none" w:sz="0" w:space="0" w:color="auto"/>
            <w:right w:val="none" w:sz="0" w:space="0" w:color="auto"/>
          </w:divBdr>
        </w:div>
        <w:div w:id="652608877">
          <w:marLeft w:val="0"/>
          <w:marRight w:val="0"/>
          <w:marTop w:val="180"/>
          <w:marBottom w:val="180"/>
          <w:divBdr>
            <w:top w:val="none" w:sz="0" w:space="0" w:color="auto"/>
            <w:left w:val="none" w:sz="0" w:space="0" w:color="auto"/>
            <w:bottom w:val="none" w:sz="0" w:space="0" w:color="auto"/>
            <w:right w:val="none" w:sz="0" w:space="0" w:color="auto"/>
          </w:divBdr>
        </w:div>
        <w:div w:id="1912621079">
          <w:marLeft w:val="0"/>
          <w:marRight w:val="0"/>
          <w:marTop w:val="180"/>
          <w:marBottom w:val="180"/>
          <w:divBdr>
            <w:top w:val="none" w:sz="0" w:space="0" w:color="auto"/>
            <w:left w:val="none" w:sz="0" w:space="0" w:color="auto"/>
            <w:bottom w:val="none" w:sz="0" w:space="0" w:color="auto"/>
            <w:right w:val="none" w:sz="0" w:space="0" w:color="auto"/>
          </w:divBdr>
        </w:div>
        <w:div w:id="1451123575">
          <w:marLeft w:val="0"/>
          <w:marRight w:val="0"/>
          <w:marTop w:val="180"/>
          <w:marBottom w:val="180"/>
          <w:divBdr>
            <w:top w:val="none" w:sz="0" w:space="0" w:color="auto"/>
            <w:left w:val="none" w:sz="0" w:space="0" w:color="auto"/>
            <w:bottom w:val="none" w:sz="0" w:space="0" w:color="auto"/>
            <w:right w:val="none" w:sz="0" w:space="0" w:color="auto"/>
          </w:divBdr>
        </w:div>
      </w:divsChild>
    </w:div>
    <w:div w:id="1956329315">
      <w:bodyDiv w:val="1"/>
      <w:marLeft w:val="0"/>
      <w:marRight w:val="0"/>
      <w:marTop w:val="0"/>
      <w:marBottom w:val="0"/>
      <w:divBdr>
        <w:top w:val="none" w:sz="0" w:space="0" w:color="auto"/>
        <w:left w:val="none" w:sz="0" w:space="0" w:color="auto"/>
        <w:bottom w:val="none" w:sz="0" w:space="0" w:color="auto"/>
        <w:right w:val="none" w:sz="0" w:space="0" w:color="auto"/>
      </w:divBdr>
    </w:div>
    <w:div w:id="2132163611">
      <w:bodyDiv w:val="1"/>
      <w:marLeft w:val="0"/>
      <w:marRight w:val="0"/>
      <w:marTop w:val="0"/>
      <w:marBottom w:val="0"/>
      <w:divBdr>
        <w:top w:val="none" w:sz="0" w:space="0" w:color="auto"/>
        <w:left w:val="none" w:sz="0" w:space="0" w:color="auto"/>
        <w:bottom w:val="none" w:sz="0" w:space="0" w:color="auto"/>
        <w:right w:val="none" w:sz="0" w:space="0" w:color="auto"/>
      </w:divBdr>
    </w:div>
    <w:div w:id="2133939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halon.se/" TargetMode="External"/><Relationship Id="rId21" Type="http://schemas.openxmlformats.org/officeDocument/2006/relationships/image" Target="media/image9.png"/><Relationship Id="rId42" Type="http://schemas.openxmlformats.org/officeDocument/2006/relationships/diagramData" Target="diagrams/data1.xml"/><Relationship Id="rId47" Type="http://schemas.openxmlformats.org/officeDocument/2006/relationships/chart" Target="charts/chart1.xml"/><Relationship Id="rId63" Type="http://schemas.openxmlformats.org/officeDocument/2006/relationships/diagramColors" Target="diagrams/colors4.xml"/><Relationship Id="rId68" Type="http://schemas.openxmlformats.org/officeDocument/2006/relationships/diagramQuickStyle" Target="diagrams/quickStyle5.xml"/><Relationship Id="rId84" Type="http://schemas.openxmlformats.org/officeDocument/2006/relationships/image" Target="media/image29.png"/><Relationship Id="rId89" Type="http://schemas.openxmlformats.org/officeDocument/2006/relationships/image" Target="media/image31.png"/><Relationship Id="rId112" Type="http://schemas.openxmlformats.org/officeDocument/2006/relationships/hyperlink" Target="http://www.dspace.org/" TargetMode="External"/><Relationship Id="rId133" Type="http://schemas.openxmlformats.org/officeDocument/2006/relationships/hyperlink" Target="http://info.iet.unipi.it/~luigi/netmap/" TargetMode="External"/><Relationship Id="rId138" Type="http://schemas.openxmlformats.org/officeDocument/2006/relationships/hyperlink" Target="https://code.google.com/p/ostinato/" TargetMode="External"/><Relationship Id="rId154" Type="http://schemas.openxmlformats.org/officeDocument/2006/relationships/hyperlink" Target="http://www.sigcomm.org/sites/default/files/ccr/papers/2012/October/2378956-2378962.pdf" TargetMode="External"/><Relationship Id="rId159" Type="http://schemas.openxmlformats.org/officeDocument/2006/relationships/hyperlink" Target="http://www.vyatta.com" TargetMode="External"/><Relationship Id="rId175" Type="http://schemas.openxmlformats.org/officeDocument/2006/relationships/image" Target="media/image50.png"/><Relationship Id="rId170" Type="http://schemas.openxmlformats.org/officeDocument/2006/relationships/image" Target="media/image45.png"/><Relationship Id="rId191" Type="http://schemas.openxmlformats.org/officeDocument/2006/relationships/chart" Target="charts/chart17.xml"/><Relationship Id="rId16" Type="http://schemas.openxmlformats.org/officeDocument/2006/relationships/image" Target="media/image5.png"/><Relationship Id="rId107" Type="http://schemas.openxmlformats.org/officeDocument/2006/relationships/hyperlink" Target="https://www.djangoproject.com/" TargetMode="External"/><Relationship Id="rId11" Type="http://schemas.openxmlformats.org/officeDocument/2006/relationships/image" Target="media/image3.png"/><Relationship Id="rId32" Type="http://schemas.openxmlformats.org/officeDocument/2006/relationships/image" Target="media/image16.png"/><Relationship Id="rId37" Type="http://schemas.openxmlformats.org/officeDocument/2006/relationships/image" Target="media/image19.png"/><Relationship Id="rId53" Type="http://schemas.openxmlformats.org/officeDocument/2006/relationships/chart" Target="charts/chart2.xml"/><Relationship Id="rId58" Type="http://schemas.microsoft.com/office/2007/relationships/diagramDrawing" Target="diagrams/drawing3.xml"/><Relationship Id="rId74" Type="http://schemas.openxmlformats.org/officeDocument/2006/relationships/diagramQuickStyle" Target="diagrams/quickStyle6.xml"/><Relationship Id="rId79" Type="http://schemas.openxmlformats.org/officeDocument/2006/relationships/image" Target="media/image26.png"/><Relationship Id="rId102" Type="http://schemas.openxmlformats.org/officeDocument/2006/relationships/image" Target="media/image39.png"/><Relationship Id="rId123" Type="http://schemas.openxmlformats.org/officeDocument/2006/relationships/hyperlink" Target="http://www.jboss.org/" TargetMode="External"/><Relationship Id="rId128" Type="http://schemas.openxmlformats.org/officeDocument/2006/relationships/hyperlink" Target="http://iptraf.seul.org/" TargetMode="External"/><Relationship Id="rId144" Type="http://schemas.openxmlformats.org/officeDocument/2006/relationships/hyperlink" Target="http://www.ntop.org/products/ndpi/" TargetMode="External"/><Relationship Id="rId149" Type="http://schemas.openxmlformats.org/officeDocument/2006/relationships/hyperlink" Target="http://www.alcatel-lucent.com/solutions/ip-border-controllers" TargetMode="External"/><Relationship Id="rId5" Type="http://schemas.openxmlformats.org/officeDocument/2006/relationships/settings" Target="settings.xml"/><Relationship Id="rId90" Type="http://schemas.openxmlformats.org/officeDocument/2006/relationships/image" Target="media/image32.png"/><Relationship Id="rId95" Type="http://schemas.openxmlformats.org/officeDocument/2006/relationships/image" Target="media/image34.png"/><Relationship Id="rId160" Type="http://schemas.openxmlformats.org/officeDocument/2006/relationships/hyperlink" Target="http://www.web2py.com/" TargetMode="External"/><Relationship Id="rId165" Type="http://schemas.openxmlformats.org/officeDocument/2006/relationships/diagramColors" Target="diagrams/colors7.xml"/><Relationship Id="rId181" Type="http://schemas.openxmlformats.org/officeDocument/2006/relationships/chart" Target="charts/chart8.xml"/><Relationship Id="rId186" Type="http://schemas.openxmlformats.org/officeDocument/2006/relationships/chart" Target="charts/chart13.xml"/><Relationship Id="rId22" Type="http://schemas.openxmlformats.org/officeDocument/2006/relationships/hyperlink" Target="https://libav.org/avconv.html" TargetMode="External"/><Relationship Id="rId27" Type="http://schemas.openxmlformats.org/officeDocument/2006/relationships/image" Target="media/image12.png"/><Relationship Id="rId43" Type="http://schemas.openxmlformats.org/officeDocument/2006/relationships/diagramLayout" Target="diagrams/layout1.xml"/><Relationship Id="rId48" Type="http://schemas.openxmlformats.org/officeDocument/2006/relationships/diagramData" Target="diagrams/data2.xml"/><Relationship Id="rId64" Type="http://schemas.microsoft.com/office/2007/relationships/diagramDrawing" Target="diagrams/drawing4.xml"/><Relationship Id="rId69" Type="http://schemas.openxmlformats.org/officeDocument/2006/relationships/diagramColors" Target="diagrams/colors5.xml"/><Relationship Id="rId113" Type="http://schemas.openxmlformats.org/officeDocument/2006/relationships/hyperlink" Target="http://www.eprints.org/" TargetMode="External"/><Relationship Id="rId118" Type="http://schemas.openxmlformats.org/officeDocument/2006/relationships/hyperlink" Target="https://datatracker.ietf.org/documents/LIAISON/liaison-2014-03-28-broadband-forum-the-ietf-broadband-forum-work-on-network-enhanced-residential-gateway-wt-317-and-virtual-business-gateway-wt-328-attachment-1.pdf" TargetMode="External"/><Relationship Id="rId134" Type="http://schemas.openxmlformats.org/officeDocument/2006/relationships/hyperlink" Target="http://opennf.cs.wisc.edu/" TargetMode="External"/><Relationship Id="rId139" Type="http://schemas.openxmlformats.org/officeDocument/2006/relationships/hyperlink" Target="http://www.ntop.org/products/pf_ring/" TargetMode="External"/><Relationship Id="rId80" Type="http://schemas.openxmlformats.org/officeDocument/2006/relationships/hyperlink" Target="http://wiki.t-nova.eu/tnovawiki/index.php/File:Proxy_auth.png" TargetMode="External"/><Relationship Id="rId85" Type="http://schemas.openxmlformats.org/officeDocument/2006/relationships/hyperlink" Target="http://ip.my-proxy.com/" TargetMode="External"/><Relationship Id="rId150" Type="http://schemas.openxmlformats.org/officeDocument/2006/relationships/hyperlink" Target="http://www.audiocodes.com/sbc" TargetMode="External"/><Relationship Id="rId155" Type="http://schemas.openxmlformats.org/officeDocument/2006/relationships/hyperlink" Target="http://www.theage.com.au/it-pro/business-it/telstra-and-ericsson-testing-virtual-home-gateway-20140721-zv6rh.html" TargetMode="External"/><Relationship Id="rId171" Type="http://schemas.openxmlformats.org/officeDocument/2006/relationships/image" Target="media/image46.png"/><Relationship Id="rId176" Type="http://schemas.openxmlformats.org/officeDocument/2006/relationships/image" Target="media/image51.png"/><Relationship Id="rId192" Type="http://schemas.openxmlformats.org/officeDocument/2006/relationships/chart" Target="charts/chart18.xml"/><Relationship Id="rId12" Type="http://schemas.openxmlformats.org/officeDocument/2006/relationships/header" Target="header1.xml"/><Relationship Id="rId17" Type="http://schemas.openxmlformats.org/officeDocument/2006/relationships/image" Target="media/image6.png"/><Relationship Id="rId33" Type="http://schemas.openxmlformats.org/officeDocument/2006/relationships/image" Target="media/image17.png"/><Relationship Id="rId38" Type="http://schemas.openxmlformats.org/officeDocument/2006/relationships/image" Target="media/image20.png"/><Relationship Id="rId59" Type="http://schemas.openxmlformats.org/officeDocument/2006/relationships/image" Target="media/image24.png"/><Relationship Id="rId103" Type="http://schemas.openxmlformats.org/officeDocument/2006/relationships/image" Target="media/image40.png"/><Relationship Id="rId108" Type="http://schemas.openxmlformats.org/officeDocument/2006/relationships/hyperlink" Target="https://www.docker.com/" TargetMode="External"/><Relationship Id="rId124" Type="http://schemas.openxmlformats.org/officeDocument/2006/relationships/hyperlink" Target="http://eclipse.org/jetty/" TargetMode="External"/><Relationship Id="rId129" Type="http://schemas.openxmlformats.org/officeDocument/2006/relationships/hyperlink" Target="http://m0n0.ch/wall/" TargetMode="External"/><Relationship Id="rId54" Type="http://schemas.openxmlformats.org/officeDocument/2006/relationships/diagramData" Target="diagrams/data3.xml"/><Relationship Id="rId70" Type="http://schemas.microsoft.com/office/2007/relationships/diagramDrawing" Target="diagrams/drawing5.xml"/><Relationship Id="rId75" Type="http://schemas.openxmlformats.org/officeDocument/2006/relationships/diagramColors" Target="diagrams/colors6.xml"/><Relationship Id="rId91" Type="http://schemas.openxmlformats.org/officeDocument/2006/relationships/hyperlink" Target="http://ip.my-proxy.com/" TargetMode="External"/><Relationship Id="rId96" Type="http://schemas.openxmlformats.org/officeDocument/2006/relationships/image" Target="media/image35.jpeg"/><Relationship Id="rId140" Type="http://schemas.openxmlformats.org/officeDocument/2006/relationships/hyperlink" Target="https://www.pfsense.org/" TargetMode="External"/><Relationship Id="rId145" Type="http://schemas.openxmlformats.org/officeDocument/2006/relationships/hyperlink" Target="http://www.ipoque.com/en/products/pace" TargetMode="External"/><Relationship Id="rId161" Type="http://schemas.openxmlformats.org/officeDocument/2006/relationships/hyperlink" Target="http://en.wikipedia.org/wiki/Comparison_of_firewalls" TargetMode="External"/><Relationship Id="rId166" Type="http://schemas.microsoft.com/office/2007/relationships/diagramDrawing" Target="diagrams/drawing7.xml"/><Relationship Id="rId182" Type="http://schemas.openxmlformats.org/officeDocument/2006/relationships/chart" Target="charts/chart9.xml"/><Relationship Id="rId187" Type="http://schemas.openxmlformats.org/officeDocument/2006/relationships/chart" Target="charts/chart1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3.png"/><Relationship Id="rId49" Type="http://schemas.openxmlformats.org/officeDocument/2006/relationships/diagramLayout" Target="diagrams/layout2.xml"/><Relationship Id="rId114" Type="http://schemas.openxmlformats.org/officeDocument/2006/relationships/hyperlink" Target="http://www.fedora-commons.org/" TargetMode="External"/><Relationship Id="rId119" Type="http://schemas.openxmlformats.org/officeDocument/2006/relationships/hyperlink" Target="http://cdsware.cern.ch/invenio/index.html%20" TargetMode="External"/><Relationship Id="rId44" Type="http://schemas.openxmlformats.org/officeDocument/2006/relationships/diagramQuickStyle" Target="diagrams/quickStyle1.xml"/><Relationship Id="rId60" Type="http://schemas.openxmlformats.org/officeDocument/2006/relationships/diagramData" Target="diagrams/data4.xml"/><Relationship Id="rId65" Type="http://schemas.openxmlformats.org/officeDocument/2006/relationships/chart" Target="charts/chart3.xml"/><Relationship Id="rId81" Type="http://schemas.openxmlformats.org/officeDocument/2006/relationships/image" Target="media/image27.png"/><Relationship Id="rId86" Type="http://schemas.openxmlformats.org/officeDocument/2006/relationships/hyperlink" Target="http://wiki.t-nova.eu/tnovawiki/index.php/File:Band_limit.png" TargetMode="External"/><Relationship Id="rId130" Type="http://schemas.openxmlformats.org/officeDocument/2006/relationships/hyperlink" Target="https://murano.readthedocs.org/en/latest/" TargetMode="External"/><Relationship Id="rId135" Type="http://schemas.openxmlformats.org/officeDocument/2006/relationships/hyperlink" Target="http://www.openstack.org/" TargetMode="External"/><Relationship Id="rId151" Type="http://schemas.openxmlformats.org/officeDocument/2006/relationships/hyperlink" Target="http://www.italtel.com/en/products/session-border-controller" TargetMode="External"/><Relationship Id="rId156" Type="http://schemas.openxmlformats.org/officeDocument/2006/relationships/hyperlink" Target="http://tomcat.apache.org/" TargetMode="External"/><Relationship Id="rId177" Type="http://schemas.openxmlformats.org/officeDocument/2006/relationships/image" Target="media/image52.png"/><Relationship Id="rId172" Type="http://schemas.openxmlformats.org/officeDocument/2006/relationships/image" Target="media/image47.png"/><Relationship Id="rId193" Type="http://schemas.openxmlformats.org/officeDocument/2006/relationships/fontTable" Target="fontTable.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1.png"/><Relationship Id="rId109" Type="http://schemas.openxmlformats.org/officeDocument/2006/relationships/hyperlink" Target="http://dpdk.org" TargetMode="External"/><Relationship Id="rId34" Type="http://schemas.openxmlformats.org/officeDocument/2006/relationships/image" Target="media/image18.png"/><Relationship Id="rId50" Type="http://schemas.openxmlformats.org/officeDocument/2006/relationships/diagramQuickStyle" Target="diagrams/quickStyle2.xml"/><Relationship Id="rId55" Type="http://schemas.openxmlformats.org/officeDocument/2006/relationships/diagramLayout" Target="diagrams/layout3.xml"/><Relationship Id="rId76" Type="http://schemas.microsoft.com/office/2007/relationships/diagramDrawing" Target="diagrams/drawing6.xml"/><Relationship Id="rId97" Type="http://schemas.openxmlformats.org/officeDocument/2006/relationships/image" Target="media/image36.png"/><Relationship Id="rId104" Type="http://schemas.openxmlformats.org/officeDocument/2006/relationships/hyperlink" Target="http://en.wikipedia.org/wiki/Ansible_%28software%29" TargetMode="External"/><Relationship Id="rId120" Type="http://schemas.openxmlformats.org/officeDocument/2006/relationships/hyperlink" Target="https://iperf.fr/" TargetMode="External"/><Relationship Id="rId125" Type="http://schemas.openxmlformats.org/officeDocument/2006/relationships/hyperlink" Target="http://core.kmi.open.ac.uk/download/pdf/11778682.pdf" TargetMode="External"/><Relationship Id="rId141" Type="http://schemas.openxmlformats.org/officeDocument/2006/relationships/hyperlink" Target="http://www.postgresql.org/" TargetMode="External"/><Relationship Id="rId146" Type="http://schemas.openxmlformats.org/officeDocument/2006/relationships/hyperlink" Target="http://www.windriver.com/products/product-overviews/PO_Wind-River-Content-Inspection-Engine.pdf" TargetMode="External"/><Relationship Id="rId167" Type="http://schemas.openxmlformats.org/officeDocument/2006/relationships/image" Target="media/image42.png"/><Relationship Id="rId188" Type="http://schemas.openxmlformats.org/officeDocument/2006/relationships/chart" Target="charts/chart15.xml"/><Relationship Id="rId7" Type="http://schemas.openxmlformats.org/officeDocument/2006/relationships/footnotes" Target="footnotes.xml"/><Relationship Id="rId71" Type="http://schemas.openxmlformats.org/officeDocument/2006/relationships/chart" Target="charts/chart4.xml"/><Relationship Id="rId92" Type="http://schemas.openxmlformats.org/officeDocument/2006/relationships/hyperlink" Target="http://wiki.t-nova.eu/tnovawiki/index.php/File:User_anonymity2.png" TargetMode="External"/><Relationship Id="rId162" Type="http://schemas.openxmlformats.org/officeDocument/2006/relationships/diagramData" Target="diagrams/data7.xml"/><Relationship Id="rId183" Type="http://schemas.openxmlformats.org/officeDocument/2006/relationships/chart" Target="charts/chart10.xml"/><Relationship Id="rId2" Type="http://schemas.openxmlformats.org/officeDocument/2006/relationships/customXml" Target="../customXml/item2.xml"/><Relationship Id="rId29" Type="http://schemas.openxmlformats.org/officeDocument/2006/relationships/image" Target="media/image14.emf"/><Relationship Id="rId24" Type="http://schemas.openxmlformats.org/officeDocument/2006/relationships/hyperlink" Target="http://wiki.t-nova.eu/tnovawiki/index.php/File:TabellaSpeed_PAL.png" TargetMode="External"/><Relationship Id="rId40" Type="http://schemas.openxmlformats.org/officeDocument/2006/relationships/image" Target="media/image22.png"/><Relationship Id="rId45" Type="http://schemas.openxmlformats.org/officeDocument/2006/relationships/diagramColors" Target="diagrams/colors1.xml"/><Relationship Id="rId66" Type="http://schemas.openxmlformats.org/officeDocument/2006/relationships/diagramData" Target="diagrams/data5.xml"/><Relationship Id="rId87" Type="http://schemas.openxmlformats.org/officeDocument/2006/relationships/image" Target="media/image30.png"/><Relationship Id="rId110" Type="http://schemas.openxmlformats.org/officeDocument/2006/relationships/hyperlink" Target="http://dpdk.org/doc/nics" TargetMode="External"/><Relationship Id="rId115" Type="http://schemas.openxmlformats.org/officeDocument/2006/relationships/hyperlink" Target="http://docs.openstack.org/developer/heat/template_guide/hot_spec.html" TargetMode="External"/><Relationship Id="rId131" Type="http://schemas.openxmlformats.org/officeDocument/2006/relationships/hyperlink" Target="http://www.mysql.com/" TargetMode="External"/><Relationship Id="rId136" Type="http://schemas.openxmlformats.org/officeDocument/2006/relationships/hyperlink" Target="http://openvz.org/Main_Page" TargetMode="External"/><Relationship Id="rId157" Type="http://schemas.openxmlformats.org/officeDocument/2006/relationships/hyperlink" Target="https://01.org/sites/default/files/downloads/packet-processing/329865inteldpdkvswitchgsg09.pdf" TargetMode="External"/><Relationship Id="rId178" Type="http://schemas.openxmlformats.org/officeDocument/2006/relationships/chart" Target="charts/chart5.xml"/><Relationship Id="rId61" Type="http://schemas.openxmlformats.org/officeDocument/2006/relationships/diagramLayout" Target="diagrams/layout4.xml"/><Relationship Id="rId82" Type="http://schemas.openxmlformats.org/officeDocument/2006/relationships/image" Target="media/image28.png"/><Relationship Id="rId152" Type="http://schemas.openxmlformats.org/officeDocument/2006/relationships/hyperlink" Target="http://www.metaswitch.com/products/sip-infrastructure/perimeta" TargetMode="External"/><Relationship Id="rId173" Type="http://schemas.openxmlformats.org/officeDocument/2006/relationships/image" Target="media/image48.png"/><Relationship Id="rId194"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footer" Target="footer2.xml"/><Relationship Id="rId30" Type="http://schemas.openxmlformats.org/officeDocument/2006/relationships/image" Target="media/image15.jpeg"/><Relationship Id="rId35" Type="http://schemas.openxmlformats.org/officeDocument/2006/relationships/hyperlink" Target="https://github.com/rumpkernel/drv-netif-dpdk" TargetMode="External"/><Relationship Id="rId56" Type="http://schemas.openxmlformats.org/officeDocument/2006/relationships/diagramQuickStyle" Target="diagrams/quickStyle3.xml"/><Relationship Id="rId77" Type="http://schemas.openxmlformats.org/officeDocument/2006/relationships/image" Target="media/image25.png"/><Relationship Id="rId100" Type="http://schemas.openxmlformats.org/officeDocument/2006/relationships/image" Target="media/image38.emf"/><Relationship Id="rId105" Type="http://schemas.openxmlformats.org/officeDocument/2006/relationships/hyperlink" Target="http://en.wikipedia.org/wiki/Chef_%28software%29" TargetMode="External"/><Relationship Id="rId126" Type="http://schemas.openxmlformats.org/officeDocument/2006/relationships/hyperlink" Target="http://www.lightreading.com/nfv/nfv-elements/huawei-china-telecom-claim-virtual-cpe-first/d/d-id/710980" TargetMode="External"/><Relationship Id="rId147" Type="http://schemas.openxmlformats.org/officeDocument/2006/relationships/hyperlink" Target="http://www.saltstack.com/" TargetMode="External"/><Relationship Id="rId168"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diagramColors" Target="diagrams/colors2.xml"/><Relationship Id="rId72" Type="http://schemas.openxmlformats.org/officeDocument/2006/relationships/diagramData" Target="diagrams/data6.xml"/><Relationship Id="rId93" Type="http://schemas.openxmlformats.org/officeDocument/2006/relationships/image" Target="media/image33.png"/><Relationship Id="rId98" Type="http://schemas.openxmlformats.org/officeDocument/2006/relationships/image" Target="media/image37.emf"/><Relationship Id="rId121" Type="http://schemas.openxmlformats.org/officeDocument/2006/relationships/hyperlink" Target="http://iptraf.seul.org/" TargetMode="External"/><Relationship Id="rId142" Type="http://schemas.openxmlformats.org/officeDocument/2006/relationships/hyperlink" Target="http://en.wikipedia.org/wiki/Puppet_%28software%29" TargetMode="External"/><Relationship Id="rId163" Type="http://schemas.openxmlformats.org/officeDocument/2006/relationships/diagramLayout" Target="diagrams/layout7.xml"/><Relationship Id="rId184" Type="http://schemas.openxmlformats.org/officeDocument/2006/relationships/chart" Target="charts/chart11.xml"/><Relationship Id="rId189" Type="http://schemas.openxmlformats.org/officeDocument/2006/relationships/chart" Target="charts/chart16.xml"/><Relationship Id="rId3" Type="http://schemas.openxmlformats.org/officeDocument/2006/relationships/numbering" Target="numbering.xml"/><Relationship Id="rId25" Type="http://schemas.openxmlformats.org/officeDocument/2006/relationships/image" Target="media/image11.png"/><Relationship Id="rId46" Type="http://schemas.microsoft.com/office/2007/relationships/diagramDrawing" Target="diagrams/drawing1.xml"/><Relationship Id="rId67" Type="http://schemas.openxmlformats.org/officeDocument/2006/relationships/diagramLayout" Target="diagrams/layout5.xml"/><Relationship Id="rId116" Type="http://schemas.openxmlformats.org/officeDocument/2006/relationships/hyperlink" Target="http://www.h2database.com/html/main.html" TargetMode="External"/><Relationship Id="rId137" Type="http://schemas.openxmlformats.org/officeDocument/2006/relationships/hyperlink" Target="https://www.opnfv.org/" TargetMode="External"/><Relationship Id="rId158" Type="http://schemas.openxmlformats.org/officeDocument/2006/relationships/hyperlink" Target="http://www.vuurmuur.org/trac/" TargetMode="External"/><Relationship Id="rId20" Type="http://schemas.openxmlformats.org/officeDocument/2006/relationships/hyperlink" Target="http://wiki.t-nova.eu/tnovawiki/index.php/File:Transcoding.png" TargetMode="External"/><Relationship Id="rId41" Type="http://schemas.openxmlformats.org/officeDocument/2006/relationships/image" Target="media/image23.png"/><Relationship Id="rId62" Type="http://schemas.openxmlformats.org/officeDocument/2006/relationships/diagramQuickStyle" Target="diagrams/quickStyle4.xml"/><Relationship Id="rId83" Type="http://schemas.openxmlformats.org/officeDocument/2006/relationships/hyperlink" Target="http://wiki.t-nova.eu/tnovawiki/index.php/File:Vproxy_OStack.png" TargetMode="External"/><Relationship Id="rId88" Type="http://schemas.openxmlformats.org/officeDocument/2006/relationships/hyperlink" Target="http://wiki.t-nova.eu/tnovawiki/index.php/File:Access_denied.png" TargetMode="External"/><Relationship Id="rId111" Type="http://schemas.openxmlformats.org/officeDocument/2006/relationships/hyperlink" Target="http://dpdk.org/doc/intel/dpdk-release-notes-1.7.0.pdf" TargetMode="External"/><Relationship Id="rId132" Type="http://schemas.openxmlformats.org/officeDocument/2006/relationships/hyperlink" Target="http://www.nec.com/en/press/201410/global_20141013_01.html" TargetMode="External"/><Relationship Id="rId153" Type="http://schemas.openxmlformats.org/officeDocument/2006/relationships/hyperlink" Target="http://www.sonus.net/en/products/session-border-controllers/sonus-session-border-controllers-sbc" TargetMode="External"/><Relationship Id="rId174" Type="http://schemas.openxmlformats.org/officeDocument/2006/relationships/image" Target="media/image49.png"/><Relationship Id="rId179" Type="http://schemas.openxmlformats.org/officeDocument/2006/relationships/chart" Target="charts/chart6.xml"/><Relationship Id="rId190" Type="http://schemas.openxmlformats.org/officeDocument/2006/relationships/image" Target="media/image53.png"/><Relationship Id="rId15" Type="http://schemas.openxmlformats.org/officeDocument/2006/relationships/image" Target="media/image4.png"/><Relationship Id="rId36" Type="http://schemas.openxmlformats.org/officeDocument/2006/relationships/hyperlink" Target="https://github.com/opendp/dpdk-odp" TargetMode="External"/><Relationship Id="rId57" Type="http://schemas.openxmlformats.org/officeDocument/2006/relationships/diagramColors" Target="diagrams/colors3.xml"/><Relationship Id="rId106" Type="http://schemas.openxmlformats.org/officeDocument/2006/relationships/hyperlink" Target="http://traffic.comics.unina.it/software/ITG/" TargetMode="External"/><Relationship Id="rId127" Type="http://schemas.openxmlformats.org/officeDocument/2006/relationships/hyperlink" Target="https://linuxcontainers.org/" TargetMode="External"/><Relationship Id="rId10" Type="http://schemas.openxmlformats.org/officeDocument/2006/relationships/image" Target="media/image2.png"/><Relationship Id="rId31" Type="http://schemas.openxmlformats.org/officeDocument/2006/relationships/hyperlink" Target="http://wiki.t-nova.eu/tnovawiki/index.php/File:VTC_paper.png" TargetMode="External"/><Relationship Id="rId52" Type="http://schemas.microsoft.com/office/2007/relationships/diagramDrawing" Target="diagrams/drawing2.xml"/><Relationship Id="rId73" Type="http://schemas.openxmlformats.org/officeDocument/2006/relationships/diagramLayout" Target="diagrams/layout6.xml"/><Relationship Id="rId78" Type="http://schemas.openxmlformats.org/officeDocument/2006/relationships/hyperlink" Target="http://wiki.t-nova.eu/tnovawiki/index.php/File:Proxy_vnf.png" TargetMode="External"/><Relationship Id="rId94" Type="http://schemas.openxmlformats.org/officeDocument/2006/relationships/hyperlink" Target="http://wiki.t-nova.eu/tnovawiki/index.php/File:User_anonymity1.png" TargetMode="External"/><Relationship Id="rId99" Type="http://schemas.openxmlformats.org/officeDocument/2006/relationships/oleObject" Target="embeddings/Microsoft_PowerPoint_97-2003_Presentation1.ppt"/><Relationship Id="rId101" Type="http://schemas.openxmlformats.org/officeDocument/2006/relationships/oleObject" Target="embeddings/Microsoft_PowerPoint_97-2003_Presentation2.ppt"/><Relationship Id="rId122" Type="http://schemas.openxmlformats.org/officeDocument/2006/relationships/hyperlink" Target="http://traffic.comics.unina.it/software/ITG/" TargetMode="External"/><Relationship Id="rId143" Type="http://schemas.openxmlformats.org/officeDocument/2006/relationships/hyperlink" Target="http://www.reddit.com/r/networking/comments/1rpk3f/evaluating_virtual_firewallrouters_vsrx_csr1000v/" TargetMode="External"/><Relationship Id="rId148" Type="http://schemas.openxmlformats.org/officeDocument/2006/relationships/hyperlink" Target="http://www.acmepacket.com/products-services/service-provider-products/session-border-controller-net-net-session-director" TargetMode="External"/><Relationship Id="rId164" Type="http://schemas.openxmlformats.org/officeDocument/2006/relationships/diagramQuickStyle" Target="diagrams/quickStyle7.xml"/><Relationship Id="rId169" Type="http://schemas.openxmlformats.org/officeDocument/2006/relationships/image" Target="media/image44.png"/><Relationship Id="rId185" Type="http://schemas.openxmlformats.org/officeDocument/2006/relationships/chart" Target="charts/chart12.xml"/><Relationship Id="rId4" Type="http://schemas.openxmlformats.org/officeDocument/2006/relationships/styles" Target="styles.xml"/><Relationship Id="rId9" Type="http://schemas.openxmlformats.org/officeDocument/2006/relationships/image" Target="media/image1.jpg"/><Relationship Id="rId180" Type="http://schemas.openxmlformats.org/officeDocument/2006/relationships/chart" Target="charts/chart7.xml"/><Relationship Id="rId26" Type="http://schemas.openxmlformats.org/officeDocument/2006/relationships/hyperlink" Target="http://wiki.t-nova.eu/tnovawiki/index.php/File:TabellaSpeed_HD.pn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iki.archlinux.org/index.php/OpenStack" TargetMode="External"/><Relationship Id="rId1" Type="http://schemas.openxmlformats.org/officeDocument/2006/relationships/hyperlink" Target="http://cloud-images.ubuntu.com/releas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comi\Italtel\doc\Execution\T-NOVA\notebook\WP\WP5\D5.31\TNOVA_Document_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nherbaut\AppData\Local\Temp\endtoend-1.ods" TargetMode="Externa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nherbaut\AppData\Local\Temp\ResultAdmission2.ods" TargetMode="External"/></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Classeur1" TargetMode="Externa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oleObject" Target="file:///C:\Users\nherbaut\Documents\t-nova\internal\ingestion-e2e.xlsx" TargetMode="Externa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3875119636891"/>
          <c:y val="2.2350805338818301E-2"/>
          <c:w val="0.83782510407675503"/>
          <c:h val="0.76232248746684395"/>
        </c:manualLayout>
      </c:layout>
      <c:scatterChart>
        <c:scatterStyle val="lineMarker"/>
        <c:varyColors val="0"/>
        <c:ser>
          <c:idx val="0"/>
          <c:order val="0"/>
          <c:tx>
            <c:strRef>
              <c:f>'[endtoend-1.ods]signidicant data'!$E$1:$E$18</c:f>
              <c:strCache>
                <c:ptCount val="1"/>
                <c:pt idx="0">
                  <c:v>Cumulated Ingestion Requests</c:v>
                </c:pt>
              </c:strCache>
            </c:strRef>
          </c:tx>
          <c:spPr>
            <a:ln w="22225" cap="rnd">
              <a:solidFill>
                <a:schemeClr val="accent1"/>
              </a:solidFill>
              <a:round/>
            </a:ln>
            <a:effectLst/>
          </c:spPr>
          <c:marker>
            <c:symbol val="none"/>
          </c:marker>
          <c:xVal>
            <c:numRef>
              <c:f>'[endtoend-1.ods]signidicant data'!$C$19:$C$975</c:f>
              <c:numCache>
                <c:formatCode>General</c:formatCode>
                <c:ptCount val="957"/>
                <c:pt idx="0">
                  <c:v>0</c:v>
                </c:pt>
                <c:pt idx="1">
                  <c:v>1</c:v>
                </c:pt>
                <c:pt idx="2">
                  <c:v>3</c:v>
                </c:pt>
                <c:pt idx="3">
                  <c:v>5</c:v>
                </c:pt>
                <c:pt idx="4">
                  <c:v>7</c:v>
                </c:pt>
                <c:pt idx="5">
                  <c:v>8</c:v>
                </c:pt>
                <c:pt idx="6">
                  <c:v>10</c:v>
                </c:pt>
                <c:pt idx="7">
                  <c:v>12</c:v>
                </c:pt>
                <c:pt idx="8">
                  <c:v>14</c:v>
                </c:pt>
                <c:pt idx="9">
                  <c:v>16</c:v>
                </c:pt>
                <c:pt idx="10">
                  <c:v>17</c:v>
                </c:pt>
                <c:pt idx="11">
                  <c:v>19</c:v>
                </c:pt>
                <c:pt idx="12">
                  <c:v>21</c:v>
                </c:pt>
                <c:pt idx="13">
                  <c:v>23</c:v>
                </c:pt>
                <c:pt idx="14">
                  <c:v>25</c:v>
                </c:pt>
                <c:pt idx="15">
                  <c:v>26</c:v>
                </c:pt>
                <c:pt idx="16">
                  <c:v>28</c:v>
                </c:pt>
                <c:pt idx="17">
                  <c:v>30</c:v>
                </c:pt>
                <c:pt idx="18">
                  <c:v>32</c:v>
                </c:pt>
                <c:pt idx="19">
                  <c:v>33</c:v>
                </c:pt>
                <c:pt idx="20">
                  <c:v>35</c:v>
                </c:pt>
                <c:pt idx="21">
                  <c:v>37</c:v>
                </c:pt>
                <c:pt idx="22">
                  <c:v>39</c:v>
                </c:pt>
                <c:pt idx="23">
                  <c:v>40</c:v>
                </c:pt>
                <c:pt idx="24">
                  <c:v>42</c:v>
                </c:pt>
                <c:pt idx="25">
                  <c:v>44</c:v>
                </c:pt>
                <c:pt idx="26">
                  <c:v>46</c:v>
                </c:pt>
                <c:pt idx="27">
                  <c:v>47</c:v>
                </c:pt>
                <c:pt idx="28">
                  <c:v>49</c:v>
                </c:pt>
                <c:pt idx="29">
                  <c:v>51</c:v>
                </c:pt>
                <c:pt idx="30">
                  <c:v>53</c:v>
                </c:pt>
                <c:pt idx="31">
                  <c:v>54</c:v>
                </c:pt>
                <c:pt idx="32">
                  <c:v>56</c:v>
                </c:pt>
                <c:pt idx="33">
                  <c:v>58</c:v>
                </c:pt>
                <c:pt idx="34">
                  <c:v>60</c:v>
                </c:pt>
                <c:pt idx="35">
                  <c:v>62</c:v>
                </c:pt>
                <c:pt idx="36">
                  <c:v>63</c:v>
                </c:pt>
                <c:pt idx="37">
                  <c:v>65</c:v>
                </c:pt>
                <c:pt idx="38">
                  <c:v>67</c:v>
                </c:pt>
                <c:pt idx="39">
                  <c:v>69</c:v>
                </c:pt>
                <c:pt idx="40">
                  <c:v>71</c:v>
                </c:pt>
                <c:pt idx="41">
                  <c:v>72</c:v>
                </c:pt>
                <c:pt idx="42">
                  <c:v>74</c:v>
                </c:pt>
                <c:pt idx="43">
                  <c:v>76</c:v>
                </c:pt>
                <c:pt idx="44">
                  <c:v>77</c:v>
                </c:pt>
                <c:pt idx="45">
                  <c:v>79</c:v>
                </c:pt>
                <c:pt idx="46">
                  <c:v>81</c:v>
                </c:pt>
                <c:pt idx="47">
                  <c:v>83</c:v>
                </c:pt>
                <c:pt idx="48">
                  <c:v>85</c:v>
                </c:pt>
                <c:pt idx="49">
                  <c:v>86</c:v>
                </c:pt>
                <c:pt idx="50">
                  <c:v>88</c:v>
                </c:pt>
                <c:pt idx="51">
                  <c:v>90</c:v>
                </c:pt>
                <c:pt idx="52">
                  <c:v>92</c:v>
                </c:pt>
                <c:pt idx="53">
                  <c:v>93</c:v>
                </c:pt>
                <c:pt idx="54">
                  <c:v>95</c:v>
                </c:pt>
                <c:pt idx="55">
                  <c:v>97</c:v>
                </c:pt>
                <c:pt idx="56">
                  <c:v>98</c:v>
                </c:pt>
                <c:pt idx="57">
                  <c:v>100</c:v>
                </c:pt>
                <c:pt idx="58">
                  <c:v>102</c:v>
                </c:pt>
                <c:pt idx="59">
                  <c:v>104</c:v>
                </c:pt>
                <c:pt idx="60">
                  <c:v>105</c:v>
                </c:pt>
                <c:pt idx="61">
                  <c:v>107</c:v>
                </c:pt>
                <c:pt idx="62">
                  <c:v>109</c:v>
                </c:pt>
                <c:pt idx="63">
                  <c:v>111</c:v>
                </c:pt>
                <c:pt idx="64">
                  <c:v>112</c:v>
                </c:pt>
                <c:pt idx="65">
                  <c:v>114</c:v>
                </c:pt>
                <c:pt idx="66">
                  <c:v>116</c:v>
                </c:pt>
                <c:pt idx="67">
                  <c:v>118</c:v>
                </c:pt>
                <c:pt idx="68">
                  <c:v>120</c:v>
                </c:pt>
                <c:pt idx="69">
                  <c:v>121</c:v>
                </c:pt>
                <c:pt idx="70">
                  <c:v>123</c:v>
                </c:pt>
                <c:pt idx="71">
                  <c:v>125</c:v>
                </c:pt>
                <c:pt idx="72">
                  <c:v>127</c:v>
                </c:pt>
                <c:pt idx="73">
                  <c:v>129</c:v>
                </c:pt>
                <c:pt idx="74">
                  <c:v>130</c:v>
                </c:pt>
                <c:pt idx="75">
                  <c:v>132</c:v>
                </c:pt>
                <c:pt idx="76">
                  <c:v>134</c:v>
                </c:pt>
                <c:pt idx="77">
                  <c:v>135</c:v>
                </c:pt>
                <c:pt idx="78">
                  <c:v>137</c:v>
                </c:pt>
                <c:pt idx="79">
                  <c:v>139</c:v>
                </c:pt>
                <c:pt idx="80">
                  <c:v>141</c:v>
                </c:pt>
                <c:pt idx="81">
                  <c:v>142</c:v>
                </c:pt>
                <c:pt idx="82">
                  <c:v>144</c:v>
                </c:pt>
                <c:pt idx="83">
                  <c:v>146</c:v>
                </c:pt>
                <c:pt idx="84">
                  <c:v>148</c:v>
                </c:pt>
                <c:pt idx="85">
                  <c:v>150</c:v>
                </c:pt>
                <c:pt idx="86">
                  <c:v>151</c:v>
                </c:pt>
                <c:pt idx="87">
                  <c:v>153</c:v>
                </c:pt>
                <c:pt idx="88">
                  <c:v>155</c:v>
                </c:pt>
                <c:pt idx="89">
                  <c:v>156</c:v>
                </c:pt>
                <c:pt idx="90">
                  <c:v>158</c:v>
                </c:pt>
                <c:pt idx="91">
                  <c:v>160</c:v>
                </c:pt>
                <c:pt idx="92">
                  <c:v>162</c:v>
                </c:pt>
                <c:pt idx="93">
                  <c:v>163</c:v>
                </c:pt>
                <c:pt idx="94">
                  <c:v>165</c:v>
                </c:pt>
                <c:pt idx="95">
                  <c:v>167</c:v>
                </c:pt>
                <c:pt idx="96">
                  <c:v>169</c:v>
                </c:pt>
                <c:pt idx="97">
                  <c:v>170</c:v>
                </c:pt>
                <c:pt idx="98">
                  <c:v>172</c:v>
                </c:pt>
                <c:pt idx="99">
                  <c:v>174</c:v>
                </c:pt>
                <c:pt idx="100">
                  <c:v>176</c:v>
                </c:pt>
                <c:pt idx="101">
                  <c:v>178</c:v>
                </c:pt>
                <c:pt idx="102">
                  <c:v>179</c:v>
                </c:pt>
                <c:pt idx="103">
                  <c:v>181</c:v>
                </c:pt>
                <c:pt idx="104">
                  <c:v>183</c:v>
                </c:pt>
                <c:pt idx="105">
                  <c:v>185</c:v>
                </c:pt>
                <c:pt idx="106">
                  <c:v>186</c:v>
                </c:pt>
                <c:pt idx="107">
                  <c:v>188</c:v>
                </c:pt>
                <c:pt idx="108">
                  <c:v>190</c:v>
                </c:pt>
                <c:pt idx="109">
                  <c:v>192</c:v>
                </c:pt>
                <c:pt idx="110">
                  <c:v>194</c:v>
                </c:pt>
                <c:pt idx="111">
                  <c:v>195</c:v>
                </c:pt>
                <c:pt idx="112">
                  <c:v>197</c:v>
                </c:pt>
                <c:pt idx="113">
                  <c:v>199</c:v>
                </c:pt>
                <c:pt idx="114">
                  <c:v>201</c:v>
                </c:pt>
                <c:pt idx="115">
                  <c:v>202</c:v>
                </c:pt>
                <c:pt idx="116">
                  <c:v>204</c:v>
                </c:pt>
                <c:pt idx="117">
                  <c:v>206</c:v>
                </c:pt>
                <c:pt idx="118">
                  <c:v>208</c:v>
                </c:pt>
                <c:pt idx="119">
                  <c:v>209</c:v>
                </c:pt>
                <c:pt idx="120">
                  <c:v>211</c:v>
                </c:pt>
                <c:pt idx="121">
                  <c:v>213</c:v>
                </c:pt>
                <c:pt idx="122">
                  <c:v>215</c:v>
                </c:pt>
                <c:pt idx="123">
                  <c:v>217</c:v>
                </c:pt>
                <c:pt idx="124">
                  <c:v>218</c:v>
                </c:pt>
                <c:pt idx="125">
                  <c:v>220</c:v>
                </c:pt>
                <c:pt idx="126">
                  <c:v>222</c:v>
                </c:pt>
                <c:pt idx="127">
                  <c:v>224</c:v>
                </c:pt>
                <c:pt idx="128">
                  <c:v>225</c:v>
                </c:pt>
                <c:pt idx="129">
                  <c:v>227</c:v>
                </c:pt>
                <c:pt idx="130">
                  <c:v>229</c:v>
                </c:pt>
                <c:pt idx="131">
                  <c:v>231</c:v>
                </c:pt>
                <c:pt idx="132">
                  <c:v>232</c:v>
                </c:pt>
                <c:pt idx="133">
                  <c:v>234</c:v>
                </c:pt>
                <c:pt idx="134">
                  <c:v>236</c:v>
                </c:pt>
                <c:pt idx="135">
                  <c:v>238</c:v>
                </c:pt>
                <c:pt idx="136">
                  <c:v>239</c:v>
                </c:pt>
                <c:pt idx="137">
                  <c:v>241</c:v>
                </c:pt>
                <c:pt idx="138">
                  <c:v>243</c:v>
                </c:pt>
                <c:pt idx="139">
                  <c:v>245</c:v>
                </c:pt>
                <c:pt idx="140">
                  <c:v>246</c:v>
                </c:pt>
                <c:pt idx="141">
                  <c:v>248</c:v>
                </c:pt>
                <c:pt idx="142">
                  <c:v>250</c:v>
                </c:pt>
                <c:pt idx="143">
                  <c:v>252</c:v>
                </c:pt>
                <c:pt idx="144">
                  <c:v>254</c:v>
                </c:pt>
                <c:pt idx="145">
                  <c:v>255</c:v>
                </c:pt>
                <c:pt idx="146">
                  <c:v>257</c:v>
                </c:pt>
                <c:pt idx="147">
                  <c:v>259</c:v>
                </c:pt>
                <c:pt idx="148">
                  <c:v>261</c:v>
                </c:pt>
                <c:pt idx="149">
                  <c:v>263</c:v>
                </c:pt>
                <c:pt idx="150">
                  <c:v>265</c:v>
                </c:pt>
                <c:pt idx="151">
                  <c:v>266</c:v>
                </c:pt>
                <c:pt idx="152">
                  <c:v>268</c:v>
                </c:pt>
                <c:pt idx="153">
                  <c:v>270</c:v>
                </c:pt>
                <c:pt idx="154">
                  <c:v>272</c:v>
                </c:pt>
                <c:pt idx="155">
                  <c:v>273</c:v>
                </c:pt>
                <c:pt idx="156">
                  <c:v>275</c:v>
                </c:pt>
                <c:pt idx="157">
                  <c:v>277</c:v>
                </c:pt>
                <c:pt idx="158">
                  <c:v>279</c:v>
                </c:pt>
                <c:pt idx="159">
                  <c:v>281</c:v>
                </c:pt>
                <c:pt idx="160">
                  <c:v>282</c:v>
                </c:pt>
                <c:pt idx="161">
                  <c:v>284</c:v>
                </c:pt>
                <c:pt idx="162">
                  <c:v>286</c:v>
                </c:pt>
                <c:pt idx="163">
                  <c:v>288</c:v>
                </c:pt>
                <c:pt idx="164">
                  <c:v>289</c:v>
                </c:pt>
                <c:pt idx="165">
                  <c:v>291</c:v>
                </c:pt>
                <c:pt idx="166">
                  <c:v>293</c:v>
                </c:pt>
                <c:pt idx="167">
                  <c:v>295</c:v>
                </c:pt>
                <c:pt idx="168">
                  <c:v>297</c:v>
                </c:pt>
                <c:pt idx="169">
                  <c:v>298</c:v>
                </c:pt>
                <c:pt idx="170">
                  <c:v>300</c:v>
                </c:pt>
                <c:pt idx="171">
                  <c:v>302</c:v>
                </c:pt>
                <c:pt idx="172">
                  <c:v>304</c:v>
                </c:pt>
                <c:pt idx="173">
                  <c:v>305</c:v>
                </c:pt>
                <c:pt idx="174">
                  <c:v>307</c:v>
                </c:pt>
                <c:pt idx="175">
                  <c:v>309</c:v>
                </c:pt>
                <c:pt idx="176">
                  <c:v>311</c:v>
                </c:pt>
                <c:pt idx="177">
                  <c:v>312</c:v>
                </c:pt>
                <c:pt idx="178">
                  <c:v>314</c:v>
                </c:pt>
                <c:pt idx="179">
                  <c:v>316</c:v>
                </c:pt>
                <c:pt idx="180">
                  <c:v>317</c:v>
                </c:pt>
                <c:pt idx="181">
                  <c:v>319</c:v>
                </c:pt>
                <c:pt idx="182">
                  <c:v>321</c:v>
                </c:pt>
                <c:pt idx="183">
                  <c:v>323</c:v>
                </c:pt>
                <c:pt idx="184">
                  <c:v>325</c:v>
                </c:pt>
                <c:pt idx="185">
                  <c:v>327</c:v>
                </c:pt>
                <c:pt idx="186">
                  <c:v>329</c:v>
                </c:pt>
                <c:pt idx="187">
                  <c:v>330</c:v>
                </c:pt>
                <c:pt idx="188">
                  <c:v>332</c:v>
                </c:pt>
                <c:pt idx="189">
                  <c:v>334</c:v>
                </c:pt>
                <c:pt idx="190">
                  <c:v>336</c:v>
                </c:pt>
                <c:pt idx="191">
                  <c:v>338</c:v>
                </c:pt>
                <c:pt idx="192">
                  <c:v>339</c:v>
                </c:pt>
                <c:pt idx="193">
                  <c:v>341</c:v>
                </c:pt>
                <c:pt idx="194">
                  <c:v>343</c:v>
                </c:pt>
                <c:pt idx="195">
                  <c:v>345</c:v>
                </c:pt>
                <c:pt idx="196">
                  <c:v>346</c:v>
                </c:pt>
                <c:pt idx="197">
                  <c:v>348</c:v>
                </c:pt>
                <c:pt idx="198">
                  <c:v>350</c:v>
                </c:pt>
                <c:pt idx="199">
                  <c:v>352</c:v>
                </c:pt>
                <c:pt idx="200">
                  <c:v>354</c:v>
                </c:pt>
                <c:pt idx="201">
                  <c:v>356</c:v>
                </c:pt>
                <c:pt idx="202">
                  <c:v>358</c:v>
                </c:pt>
                <c:pt idx="203">
                  <c:v>359</c:v>
                </c:pt>
                <c:pt idx="204">
                  <c:v>361</c:v>
                </c:pt>
                <c:pt idx="205">
                  <c:v>363</c:v>
                </c:pt>
                <c:pt idx="206">
                  <c:v>365</c:v>
                </c:pt>
                <c:pt idx="207">
                  <c:v>366</c:v>
                </c:pt>
                <c:pt idx="208">
                  <c:v>368</c:v>
                </c:pt>
                <c:pt idx="209">
                  <c:v>370</c:v>
                </c:pt>
                <c:pt idx="210">
                  <c:v>372</c:v>
                </c:pt>
                <c:pt idx="211">
                  <c:v>374</c:v>
                </c:pt>
                <c:pt idx="212">
                  <c:v>375</c:v>
                </c:pt>
                <c:pt idx="213">
                  <c:v>377</c:v>
                </c:pt>
                <c:pt idx="214">
                  <c:v>379</c:v>
                </c:pt>
                <c:pt idx="215">
                  <c:v>380</c:v>
                </c:pt>
                <c:pt idx="216">
                  <c:v>382</c:v>
                </c:pt>
                <c:pt idx="217">
                  <c:v>384</c:v>
                </c:pt>
                <c:pt idx="218">
                  <c:v>386</c:v>
                </c:pt>
                <c:pt idx="219">
                  <c:v>388</c:v>
                </c:pt>
                <c:pt idx="220">
                  <c:v>389</c:v>
                </c:pt>
                <c:pt idx="221">
                  <c:v>391</c:v>
                </c:pt>
                <c:pt idx="222">
                  <c:v>393</c:v>
                </c:pt>
                <c:pt idx="223">
                  <c:v>395</c:v>
                </c:pt>
                <c:pt idx="224">
                  <c:v>397</c:v>
                </c:pt>
                <c:pt idx="225">
                  <c:v>398</c:v>
                </c:pt>
                <c:pt idx="226">
                  <c:v>400</c:v>
                </c:pt>
                <c:pt idx="227">
                  <c:v>402</c:v>
                </c:pt>
                <c:pt idx="228">
                  <c:v>404</c:v>
                </c:pt>
                <c:pt idx="229">
                  <c:v>405</c:v>
                </c:pt>
                <c:pt idx="230">
                  <c:v>407</c:v>
                </c:pt>
                <c:pt idx="231">
                  <c:v>409</c:v>
                </c:pt>
                <c:pt idx="232">
                  <c:v>411</c:v>
                </c:pt>
                <c:pt idx="233">
                  <c:v>412</c:v>
                </c:pt>
                <c:pt idx="234">
                  <c:v>414</c:v>
                </c:pt>
                <c:pt idx="235">
                  <c:v>416</c:v>
                </c:pt>
                <c:pt idx="236">
                  <c:v>418</c:v>
                </c:pt>
                <c:pt idx="237">
                  <c:v>419</c:v>
                </c:pt>
                <c:pt idx="238">
                  <c:v>421</c:v>
                </c:pt>
                <c:pt idx="239">
                  <c:v>423</c:v>
                </c:pt>
                <c:pt idx="240">
                  <c:v>425</c:v>
                </c:pt>
                <c:pt idx="241">
                  <c:v>426</c:v>
                </c:pt>
                <c:pt idx="242">
                  <c:v>428</c:v>
                </c:pt>
                <c:pt idx="243">
                  <c:v>430</c:v>
                </c:pt>
                <c:pt idx="244">
                  <c:v>432</c:v>
                </c:pt>
                <c:pt idx="245">
                  <c:v>434</c:v>
                </c:pt>
                <c:pt idx="246">
                  <c:v>435</c:v>
                </c:pt>
                <c:pt idx="247">
                  <c:v>437</c:v>
                </c:pt>
                <c:pt idx="248">
                  <c:v>439</c:v>
                </c:pt>
                <c:pt idx="249">
                  <c:v>441</c:v>
                </c:pt>
                <c:pt idx="250">
                  <c:v>442</c:v>
                </c:pt>
                <c:pt idx="251">
                  <c:v>444</c:v>
                </c:pt>
                <c:pt idx="252">
                  <c:v>446</c:v>
                </c:pt>
                <c:pt idx="253">
                  <c:v>448</c:v>
                </c:pt>
                <c:pt idx="254">
                  <c:v>450</c:v>
                </c:pt>
                <c:pt idx="255">
                  <c:v>451</c:v>
                </c:pt>
                <c:pt idx="256">
                  <c:v>453</c:v>
                </c:pt>
                <c:pt idx="257">
                  <c:v>455</c:v>
                </c:pt>
                <c:pt idx="258">
                  <c:v>456</c:v>
                </c:pt>
                <c:pt idx="259">
                  <c:v>458</c:v>
                </c:pt>
                <c:pt idx="260">
                  <c:v>460</c:v>
                </c:pt>
                <c:pt idx="261">
                  <c:v>462</c:v>
                </c:pt>
                <c:pt idx="262">
                  <c:v>464</c:v>
                </c:pt>
                <c:pt idx="263">
                  <c:v>465</c:v>
                </c:pt>
                <c:pt idx="264">
                  <c:v>467</c:v>
                </c:pt>
                <c:pt idx="265">
                  <c:v>469</c:v>
                </c:pt>
                <c:pt idx="266">
                  <c:v>471</c:v>
                </c:pt>
                <c:pt idx="267">
                  <c:v>472</c:v>
                </c:pt>
                <c:pt idx="268">
                  <c:v>474</c:v>
                </c:pt>
                <c:pt idx="269">
                  <c:v>476</c:v>
                </c:pt>
                <c:pt idx="270">
                  <c:v>478</c:v>
                </c:pt>
                <c:pt idx="271">
                  <c:v>480</c:v>
                </c:pt>
                <c:pt idx="272">
                  <c:v>481</c:v>
                </c:pt>
                <c:pt idx="273">
                  <c:v>483</c:v>
                </c:pt>
                <c:pt idx="274">
                  <c:v>485</c:v>
                </c:pt>
                <c:pt idx="275">
                  <c:v>487</c:v>
                </c:pt>
                <c:pt idx="276">
                  <c:v>488</c:v>
                </c:pt>
                <c:pt idx="277">
                  <c:v>490</c:v>
                </c:pt>
                <c:pt idx="278">
                  <c:v>492</c:v>
                </c:pt>
                <c:pt idx="279">
                  <c:v>493</c:v>
                </c:pt>
                <c:pt idx="280">
                  <c:v>495</c:v>
                </c:pt>
                <c:pt idx="281">
                  <c:v>497</c:v>
                </c:pt>
                <c:pt idx="282">
                  <c:v>499</c:v>
                </c:pt>
                <c:pt idx="283">
                  <c:v>501</c:v>
                </c:pt>
                <c:pt idx="284">
                  <c:v>503</c:v>
                </c:pt>
                <c:pt idx="285">
                  <c:v>504</c:v>
                </c:pt>
                <c:pt idx="286">
                  <c:v>506</c:v>
                </c:pt>
                <c:pt idx="287">
                  <c:v>508</c:v>
                </c:pt>
                <c:pt idx="288">
                  <c:v>510</c:v>
                </c:pt>
                <c:pt idx="289">
                  <c:v>511</c:v>
                </c:pt>
                <c:pt idx="290">
                  <c:v>513</c:v>
                </c:pt>
                <c:pt idx="291">
                  <c:v>515</c:v>
                </c:pt>
                <c:pt idx="292">
                  <c:v>517</c:v>
                </c:pt>
                <c:pt idx="293">
                  <c:v>518</c:v>
                </c:pt>
                <c:pt idx="294">
                  <c:v>520</c:v>
                </c:pt>
                <c:pt idx="295">
                  <c:v>522</c:v>
                </c:pt>
                <c:pt idx="296">
                  <c:v>524</c:v>
                </c:pt>
                <c:pt idx="297">
                  <c:v>526</c:v>
                </c:pt>
                <c:pt idx="298">
                  <c:v>527</c:v>
                </c:pt>
                <c:pt idx="299">
                  <c:v>529</c:v>
                </c:pt>
                <c:pt idx="300">
                  <c:v>531</c:v>
                </c:pt>
                <c:pt idx="301">
                  <c:v>533</c:v>
                </c:pt>
                <c:pt idx="302">
                  <c:v>534</c:v>
                </c:pt>
                <c:pt idx="303">
                  <c:v>536</c:v>
                </c:pt>
                <c:pt idx="304">
                  <c:v>538</c:v>
                </c:pt>
                <c:pt idx="305">
                  <c:v>540</c:v>
                </c:pt>
                <c:pt idx="306">
                  <c:v>541</c:v>
                </c:pt>
                <c:pt idx="307">
                  <c:v>543</c:v>
                </c:pt>
                <c:pt idx="308">
                  <c:v>545</c:v>
                </c:pt>
                <c:pt idx="309">
                  <c:v>547</c:v>
                </c:pt>
                <c:pt idx="310">
                  <c:v>548</c:v>
                </c:pt>
                <c:pt idx="311">
                  <c:v>550</c:v>
                </c:pt>
                <c:pt idx="312">
                  <c:v>552</c:v>
                </c:pt>
                <c:pt idx="313">
                  <c:v>554</c:v>
                </c:pt>
                <c:pt idx="314">
                  <c:v>555</c:v>
                </c:pt>
                <c:pt idx="315">
                  <c:v>557</c:v>
                </c:pt>
                <c:pt idx="316">
                  <c:v>559</c:v>
                </c:pt>
                <c:pt idx="317">
                  <c:v>561</c:v>
                </c:pt>
                <c:pt idx="318">
                  <c:v>562</c:v>
                </c:pt>
                <c:pt idx="319">
                  <c:v>564</c:v>
                </c:pt>
                <c:pt idx="320">
                  <c:v>566</c:v>
                </c:pt>
                <c:pt idx="321">
                  <c:v>568</c:v>
                </c:pt>
                <c:pt idx="322">
                  <c:v>570</c:v>
                </c:pt>
                <c:pt idx="323">
                  <c:v>572</c:v>
                </c:pt>
                <c:pt idx="324">
                  <c:v>573</c:v>
                </c:pt>
                <c:pt idx="325">
                  <c:v>575</c:v>
                </c:pt>
                <c:pt idx="326">
                  <c:v>577</c:v>
                </c:pt>
                <c:pt idx="327">
                  <c:v>579</c:v>
                </c:pt>
                <c:pt idx="328">
                  <c:v>581</c:v>
                </c:pt>
                <c:pt idx="329">
                  <c:v>582</c:v>
                </c:pt>
                <c:pt idx="330">
                  <c:v>584</c:v>
                </c:pt>
                <c:pt idx="331">
                  <c:v>586</c:v>
                </c:pt>
                <c:pt idx="332">
                  <c:v>588</c:v>
                </c:pt>
                <c:pt idx="333">
                  <c:v>590</c:v>
                </c:pt>
                <c:pt idx="334">
                  <c:v>591</c:v>
                </c:pt>
                <c:pt idx="335">
                  <c:v>593</c:v>
                </c:pt>
                <c:pt idx="336">
                  <c:v>595</c:v>
                </c:pt>
                <c:pt idx="337">
                  <c:v>597</c:v>
                </c:pt>
                <c:pt idx="338">
                  <c:v>599</c:v>
                </c:pt>
                <c:pt idx="339">
                  <c:v>600</c:v>
                </c:pt>
                <c:pt idx="340">
                  <c:v>602</c:v>
                </c:pt>
                <c:pt idx="341">
                  <c:v>604</c:v>
                </c:pt>
                <c:pt idx="342">
                  <c:v>606</c:v>
                </c:pt>
                <c:pt idx="343">
                  <c:v>608</c:v>
                </c:pt>
                <c:pt idx="344">
                  <c:v>609</c:v>
                </c:pt>
                <c:pt idx="345">
                  <c:v>611</c:v>
                </c:pt>
                <c:pt idx="346">
                  <c:v>613</c:v>
                </c:pt>
                <c:pt idx="347">
                  <c:v>615</c:v>
                </c:pt>
                <c:pt idx="348">
                  <c:v>617</c:v>
                </c:pt>
                <c:pt idx="349">
                  <c:v>618</c:v>
                </c:pt>
                <c:pt idx="350">
                  <c:v>620</c:v>
                </c:pt>
                <c:pt idx="351">
                  <c:v>622</c:v>
                </c:pt>
                <c:pt idx="352">
                  <c:v>624</c:v>
                </c:pt>
                <c:pt idx="353">
                  <c:v>625</c:v>
                </c:pt>
                <c:pt idx="354">
                  <c:v>627</c:v>
                </c:pt>
                <c:pt idx="355">
                  <c:v>629</c:v>
                </c:pt>
                <c:pt idx="356">
                  <c:v>631</c:v>
                </c:pt>
                <c:pt idx="357">
                  <c:v>632</c:v>
                </c:pt>
                <c:pt idx="358">
                  <c:v>634</c:v>
                </c:pt>
                <c:pt idx="359">
                  <c:v>636</c:v>
                </c:pt>
                <c:pt idx="360">
                  <c:v>638</c:v>
                </c:pt>
                <c:pt idx="361">
                  <c:v>640</c:v>
                </c:pt>
                <c:pt idx="362">
                  <c:v>641</c:v>
                </c:pt>
                <c:pt idx="363">
                  <c:v>643</c:v>
                </c:pt>
                <c:pt idx="364">
                  <c:v>645</c:v>
                </c:pt>
                <c:pt idx="365">
                  <c:v>647</c:v>
                </c:pt>
                <c:pt idx="366">
                  <c:v>649</c:v>
                </c:pt>
                <c:pt idx="367">
                  <c:v>650</c:v>
                </c:pt>
                <c:pt idx="368">
                  <c:v>652</c:v>
                </c:pt>
                <c:pt idx="369">
                  <c:v>654</c:v>
                </c:pt>
                <c:pt idx="370">
                  <c:v>656</c:v>
                </c:pt>
                <c:pt idx="371">
                  <c:v>657</c:v>
                </c:pt>
                <c:pt idx="372">
                  <c:v>659</c:v>
                </c:pt>
                <c:pt idx="373">
                  <c:v>661</c:v>
                </c:pt>
                <c:pt idx="374">
                  <c:v>663</c:v>
                </c:pt>
                <c:pt idx="375">
                  <c:v>665</c:v>
                </c:pt>
                <c:pt idx="376">
                  <c:v>666</c:v>
                </c:pt>
                <c:pt idx="377">
                  <c:v>668</c:v>
                </c:pt>
                <c:pt idx="378">
                  <c:v>670</c:v>
                </c:pt>
                <c:pt idx="379">
                  <c:v>672</c:v>
                </c:pt>
                <c:pt idx="380">
                  <c:v>674</c:v>
                </c:pt>
                <c:pt idx="381">
                  <c:v>675</c:v>
                </c:pt>
                <c:pt idx="382">
                  <c:v>677</c:v>
                </c:pt>
                <c:pt idx="383">
                  <c:v>679</c:v>
                </c:pt>
                <c:pt idx="384">
                  <c:v>680</c:v>
                </c:pt>
                <c:pt idx="385">
                  <c:v>682</c:v>
                </c:pt>
                <c:pt idx="386">
                  <c:v>684</c:v>
                </c:pt>
                <c:pt idx="387">
                  <c:v>686</c:v>
                </c:pt>
                <c:pt idx="388">
                  <c:v>688</c:v>
                </c:pt>
                <c:pt idx="389">
                  <c:v>689</c:v>
                </c:pt>
                <c:pt idx="390">
                  <c:v>691</c:v>
                </c:pt>
                <c:pt idx="391">
                  <c:v>693</c:v>
                </c:pt>
                <c:pt idx="392">
                  <c:v>695</c:v>
                </c:pt>
                <c:pt idx="393">
                  <c:v>696</c:v>
                </c:pt>
                <c:pt idx="394">
                  <c:v>698</c:v>
                </c:pt>
                <c:pt idx="395">
                  <c:v>700</c:v>
                </c:pt>
                <c:pt idx="396">
                  <c:v>702</c:v>
                </c:pt>
                <c:pt idx="397">
                  <c:v>703</c:v>
                </c:pt>
                <c:pt idx="398">
                  <c:v>705</c:v>
                </c:pt>
                <c:pt idx="399">
                  <c:v>707</c:v>
                </c:pt>
                <c:pt idx="400">
                  <c:v>709</c:v>
                </c:pt>
                <c:pt idx="401">
                  <c:v>710</c:v>
                </c:pt>
                <c:pt idx="402">
                  <c:v>712</c:v>
                </c:pt>
                <c:pt idx="403">
                  <c:v>714</c:v>
                </c:pt>
                <c:pt idx="404">
                  <c:v>716</c:v>
                </c:pt>
                <c:pt idx="405">
                  <c:v>718</c:v>
                </c:pt>
                <c:pt idx="406">
                  <c:v>719</c:v>
                </c:pt>
                <c:pt idx="407">
                  <c:v>721</c:v>
                </c:pt>
                <c:pt idx="408">
                  <c:v>723</c:v>
                </c:pt>
                <c:pt idx="409">
                  <c:v>725</c:v>
                </c:pt>
                <c:pt idx="410">
                  <c:v>727</c:v>
                </c:pt>
                <c:pt idx="411">
                  <c:v>729</c:v>
                </c:pt>
                <c:pt idx="412">
                  <c:v>730</c:v>
                </c:pt>
                <c:pt idx="413">
                  <c:v>732</c:v>
                </c:pt>
                <c:pt idx="414">
                  <c:v>734</c:v>
                </c:pt>
                <c:pt idx="415">
                  <c:v>735</c:v>
                </c:pt>
                <c:pt idx="416">
                  <c:v>737</c:v>
                </c:pt>
                <c:pt idx="417">
                  <c:v>739</c:v>
                </c:pt>
                <c:pt idx="418">
                  <c:v>741</c:v>
                </c:pt>
                <c:pt idx="419">
                  <c:v>742</c:v>
                </c:pt>
                <c:pt idx="420">
                  <c:v>744</c:v>
                </c:pt>
                <c:pt idx="421">
                  <c:v>746</c:v>
                </c:pt>
                <c:pt idx="422">
                  <c:v>748</c:v>
                </c:pt>
                <c:pt idx="423">
                  <c:v>749</c:v>
                </c:pt>
                <c:pt idx="424">
                  <c:v>751</c:v>
                </c:pt>
                <c:pt idx="425">
                  <c:v>753</c:v>
                </c:pt>
                <c:pt idx="426">
                  <c:v>755</c:v>
                </c:pt>
                <c:pt idx="427">
                  <c:v>757</c:v>
                </c:pt>
                <c:pt idx="428">
                  <c:v>758</c:v>
                </c:pt>
                <c:pt idx="429">
                  <c:v>867</c:v>
                </c:pt>
                <c:pt idx="430">
                  <c:v>868</c:v>
                </c:pt>
                <c:pt idx="431">
                  <c:v>869</c:v>
                </c:pt>
                <c:pt idx="432">
                  <c:v>870</c:v>
                </c:pt>
                <c:pt idx="433">
                  <c:v>871</c:v>
                </c:pt>
                <c:pt idx="434">
                  <c:v>872</c:v>
                </c:pt>
                <c:pt idx="435">
                  <c:v>873</c:v>
                </c:pt>
                <c:pt idx="436">
                  <c:v>874</c:v>
                </c:pt>
                <c:pt idx="437">
                  <c:v>875</c:v>
                </c:pt>
                <c:pt idx="438">
                  <c:v>876</c:v>
                </c:pt>
                <c:pt idx="439">
                  <c:v>877</c:v>
                </c:pt>
                <c:pt idx="440">
                  <c:v>878</c:v>
                </c:pt>
                <c:pt idx="441">
                  <c:v>879</c:v>
                </c:pt>
                <c:pt idx="442">
                  <c:v>880</c:v>
                </c:pt>
                <c:pt idx="443">
                  <c:v>881</c:v>
                </c:pt>
                <c:pt idx="444">
                  <c:v>882</c:v>
                </c:pt>
                <c:pt idx="445">
                  <c:v>883</c:v>
                </c:pt>
                <c:pt idx="446">
                  <c:v>884</c:v>
                </c:pt>
                <c:pt idx="447">
                  <c:v>885</c:v>
                </c:pt>
                <c:pt idx="448">
                  <c:v>886</c:v>
                </c:pt>
                <c:pt idx="449">
                  <c:v>887</c:v>
                </c:pt>
                <c:pt idx="450">
                  <c:v>888</c:v>
                </c:pt>
                <c:pt idx="451">
                  <c:v>889</c:v>
                </c:pt>
                <c:pt idx="452">
                  <c:v>890</c:v>
                </c:pt>
                <c:pt idx="453">
                  <c:v>891</c:v>
                </c:pt>
                <c:pt idx="454">
                  <c:v>892</c:v>
                </c:pt>
                <c:pt idx="455">
                  <c:v>893</c:v>
                </c:pt>
                <c:pt idx="456">
                  <c:v>894</c:v>
                </c:pt>
                <c:pt idx="457">
                  <c:v>895</c:v>
                </c:pt>
                <c:pt idx="458">
                  <c:v>896</c:v>
                </c:pt>
                <c:pt idx="459">
                  <c:v>897</c:v>
                </c:pt>
                <c:pt idx="460">
                  <c:v>898</c:v>
                </c:pt>
                <c:pt idx="461">
                  <c:v>899</c:v>
                </c:pt>
                <c:pt idx="462">
                  <c:v>900</c:v>
                </c:pt>
                <c:pt idx="463">
                  <c:v>901</c:v>
                </c:pt>
                <c:pt idx="464">
                  <c:v>902</c:v>
                </c:pt>
                <c:pt idx="465">
                  <c:v>903</c:v>
                </c:pt>
                <c:pt idx="466">
                  <c:v>904</c:v>
                </c:pt>
                <c:pt idx="467">
                  <c:v>905</c:v>
                </c:pt>
                <c:pt idx="468">
                  <c:v>906</c:v>
                </c:pt>
                <c:pt idx="469">
                  <c:v>907</c:v>
                </c:pt>
                <c:pt idx="470">
                  <c:v>908</c:v>
                </c:pt>
                <c:pt idx="471">
                  <c:v>909</c:v>
                </c:pt>
                <c:pt idx="472">
                  <c:v>910</c:v>
                </c:pt>
                <c:pt idx="473">
                  <c:v>911</c:v>
                </c:pt>
                <c:pt idx="474">
                  <c:v>912</c:v>
                </c:pt>
                <c:pt idx="475">
                  <c:v>913</c:v>
                </c:pt>
                <c:pt idx="476">
                  <c:v>914</c:v>
                </c:pt>
                <c:pt idx="477">
                  <c:v>915</c:v>
                </c:pt>
                <c:pt idx="478">
                  <c:v>916</c:v>
                </c:pt>
                <c:pt idx="479">
                  <c:v>917</c:v>
                </c:pt>
                <c:pt idx="480">
                  <c:v>918</c:v>
                </c:pt>
                <c:pt idx="481">
                  <c:v>919</c:v>
                </c:pt>
                <c:pt idx="482">
                  <c:v>920</c:v>
                </c:pt>
                <c:pt idx="483">
                  <c:v>921</c:v>
                </c:pt>
                <c:pt idx="484">
                  <c:v>922</c:v>
                </c:pt>
                <c:pt idx="485">
                  <c:v>923</c:v>
                </c:pt>
                <c:pt idx="486">
                  <c:v>924</c:v>
                </c:pt>
                <c:pt idx="487">
                  <c:v>925</c:v>
                </c:pt>
                <c:pt idx="488">
                  <c:v>926</c:v>
                </c:pt>
                <c:pt idx="489">
                  <c:v>927</c:v>
                </c:pt>
                <c:pt idx="490">
                  <c:v>928</c:v>
                </c:pt>
                <c:pt idx="491">
                  <c:v>929</c:v>
                </c:pt>
                <c:pt idx="492">
                  <c:v>930</c:v>
                </c:pt>
                <c:pt idx="493">
                  <c:v>931</c:v>
                </c:pt>
                <c:pt idx="494">
                  <c:v>932</c:v>
                </c:pt>
                <c:pt idx="495">
                  <c:v>933</c:v>
                </c:pt>
                <c:pt idx="496">
                  <c:v>934</c:v>
                </c:pt>
                <c:pt idx="497">
                  <c:v>935</c:v>
                </c:pt>
                <c:pt idx="498">
                  <c:v>936</c:v>
                </c:pt>
                <c:pt idx="499">
                  <c:v>937</c:v>
                </c:pt>
                <c:pt idx="500">
                  <c:v>938</c:v>
                </c:pt>
                <c:pt idx="501">
                  <c:v>939</c:v>
                </c:pt>
                <c:pt idx="502">
                  <c:v>940</c:v>
                </c:pt>
                <c:pt idx="503">
                  <c:v>941</c:v>
                </c:pt>
                <c:pt idx="504">
                  <c:v>942</c:v>
                </c:pt>
                <c:pt idx="505">
                  <c:v>943</c:v>
                </c:pt>
                <c:pt idx="506">
                  <c:v>944</c:v>
                </c:pt>
                <c:pt idx="507">
                  <c:v>945</c:v>
                </c:pt>
                <c:pt idx="508">
                  <c:v>946</c:v>
                </c:pt>
                <c:pt idx="509">
                  <c:v>947</c:v>
                </c:pt>
                <c:pt idx="510">
                  <c:v>948</c:v>
                </c:pt>
                <c:pt idx="511">
                  <c:v>949</c:v>
                </c:pt>
                <c:pt idx="512">
                  <c:v>950</c:v>
                </c:pt>
                <c:pt idx="513">
                  <c:v>951</c:v>
                </c:pt>
                <c:pt idx="514">
                  <c:v>952</c:v>
                </c:pt>
                <c:pt idx="515">
                  <c:v>953</c:v>
                </c:pt>
                <c:pt idx="516">
                  <c:v>954</c:v>
                </c:pt>
                <c:pt idx="517">
                  <c:v>955</c:v>
                </c:pt>
                <c:pt idx="518">
                  <c:v>956</c:v>
                </c:pt>
                <c:pt idx="519">
                  <c:v>957</c:v>
                </c:pt>
                <c:pt idx="520">
                  <c:v>958</c:v>
                </c:pt>
                <c:pt idx="521">
                  <c:v>959</c:v>
                </c:pt>
                <c:pt idx="522">
                  <c:v>960</c:v>
                </c:pt>
                <c:pt idx="523">
                  <c:v>961</c:v>
                </c:pt>
                <c:pt idx="524">
                  <c:v>962</c:v>
                </c:pt>
                <c:pt idx="525">
                  <c:v>963</c:v>
                </c:pt>
                <c:pt idx="526">
                  <c:v>964</c:v>
                </c:pt>
                <c:pt idx="527">
                  <c:v>965</c:v>
                </c:pt>
                <c:pt idx="528">
                  <c:v>966</c:v>
                </c:pt>
                <c:pt idx="529">
                  <c:v>967</c:v>
                </c:pt>
                <c:pt idx="530">
                  <c:v>968</c:v>
                </c:pt>
                <c:pt idx="531">
                  <c:v>969</c:v>
                </c:pt>
                <c:pt idx="532">
                  <c:v>970</c:v>
                </c:pt>
                <c:pt idx="533">
                  <c:v>971</c:v>
                </c:pt>
                <c:pt idx="534">
                  <c:v>972</c:v>
                </c:pt>
                <c:pt idx="535">
                  <c:v>973</c:v>
                </c:pt>
                <c:pt idx="536">
                  <c:v>974</c:v>
                </c:pt>
                <c:pt idx="537">
                  <c:v>975</c:v>
                </c:pt>
                <c:pt idx="538">
                  <c:v>976</c:v>
                </c:pt>
                <c:pt idx="539">
                  <c:v>977</c:v>
                </c:pt>
                <c:pt idx="540">
                  <c:v>978</c:v>
                </c:pt>
                <c:pt idx="541">
                  <c:v>979</c:v>
                </c:pt>
                <c:pt idx="542">
                  <c:v>980</c:v>
                </c:pt>
                <c:pt idx="543">
                  <c:v>981</c:v>
                </c:pt>
                <c:pt idx="544">
                  <c:v>982</c:v>
                </c:pt>
                <c:pt idx="545">
                  <c:v>983</c:v>
                </c:pt>
                <c:pt idx="546">
                  <c:v>984</c:v>
                </c:pt>
                <c:pt idx="547">
                  <c:v>985</c:v>
                </c:pt>
                <c:pt idx="548">
                  <c:v>986</c:v>
                </c:pt>
                <c:pt idx="549">
                  <c:v>987</c:v>
                </c:pt>
                <c:pt idx="550">
                  <c:v>988</c:v>
                </c:pt>
                <c:pt idx="551">
                  <c:v>989</c:v>
                </c:pt>
                <c:pt idx="552">
                  <c:v>990</c:v>
                </c:pt>
                <c:pt idx="553">
                  <c:v>991</c:v>
                </c:pt>
                <c:pt idx="554">
                  <c:v>992</c:v>
                </c:pt>
                <c:pt idx="555">
                  <c:v>993</c:v>
                </c:pt>
                <c:pt idx="556">
                  <c:v>994</c:v>
                </c:pt>
                <c:pt idx="557">
                  <c:v>995</c:v>
                </c:pt>
                <c:pt idx="558">
                  <c:v>996</c:v>
                </c:pt>
                <c:pt idx="559">
                  <c:v>997</c:v>
                </c:pt>
                <c:pt idx="560">
                  <c:v>998</c:v>
                </c:pt>
                <c:pt idx="561">
                  <c:v>999</c:v>
                </c:pt>
                <c:pt idx="562">
                  <c:v>1000</c:v>
                </c:pt>
                <c:pt idx="563">
                  <c:v>1001</c:v>
                </c:pt>
                <c:pt idx="564">
                  <c:v>1002</c:v>
                </c:pt>
                <c:pt idx="565">
                  <c:v>1003</c:v>
                </c:pt>
                <c:pt idx="566">
                  <c:v>1004</c:v>
                </c:pt>
                <c:pt idx="567">
                  <c:v>1005</c:v>
                </c:pt>
                <c:pt idx="568">
                  <c:v>1006</c:v>
                </c:pt>
                <c:pt idx="569">
                  <c:v>1007</c:v>
                </c:pt>
                <c:pt idx="570">
                  <c:v>1008</c:v>
                </c:pt>
                <c:pt idx="571">
                  <c:v>1009</c:v>
                </c:pt>
                <c:pt idx="572">
                  <c:v>1010</c:v>
                </c:pt>
                <c:pt idx="573">
                  <c:v>1011</c:v>
                </c:pt>
                <c:pt idx="574">
                  <c:v>1012</c:v>
                </c:pt>
                <c:pt idx="575">
                  <c:v>1013</c:v>
                </c:pt>
                <c:pt idx="576">
                  <c:v>1014</c:v>
                </c:pt>
                <c:pt idx="577">
                  <c:v>1015</c:v>
                </c:pt>
                <c:pt idx="578">
                  <c:v>1016</c:v>
                </c:pt>
                <c:pt idx="579">
                  <c:v>1017</c:v>
                </c:pt>
                <c:pt idx="580">
                  <c:v>1018</c:v>
                </c:pt>
                <c:pt idx="581">
                  <c:v>1019</c:v>
                </c:pt>
                <c:pt idx="582">
                  <c:v>1020</c:v>
                </c:pt>
                <c:pt idx="583">
                  <c:v>1021</c:v>
                </c:pt>
                <c:pt idx="584">
                  <c:v>1022</c:v>
                </c:pt>
                <c:pt idx="585">
                  <c:v>1023</c:v>
                </c:pt>
                <c:pt idx="586">
                  <c:v>1024</c:v>
                </c:pt>
                <c:pt idx="587">
                  <c:v>1025</c:v>
                </c:pt>
                <c:pt idx="588">
                  <c:v>1026</c:v>
                </c:pt>
                <c:pt idx="589">
                  <c:v>1027</c:v>
                </c:pt>
                <c:pt idx="590">
                  <c:v>1028</c:v>
                </c:pt>
                <c:pt idx="591">
                  <c:v>1029</c:v>
                </c:pt>
                <c:pt idx="592">
                  <c:v>1030</c:v>
                </c:pt>
                <c:pt idx="593">
                  <c:v>1031</c:v>
                </c:pt>
                <c:pt idx="594">
                  <c:v>1032</c:v>
                </c:pt>
                <c:pt idx="595">
                  <c:v>1033</c:v>
                </c:pt>
                <c:pt idx="596">
                  <c:v>1034</c:v>
                </c:pt>
                <c:pt idx="597">
                  <c:v>1035</c:v>
                </c:pt>
                <c:pt idx="598">
                  <c:v>1036</c:v>
                </c:pt>
                <c:pt idx="599">
                  <c:v>1037</c:v>
                </c:pt>
                <c:pt idx="600">
                  <c:v>1038</c:v>
                </c:pt>
                <c:pt idx="601">
                  <c:v>1039</c:v>
                </c:pt>
                <c:pt idx="602">
                  <c:v>1040</c:v>
                </c:pt>
                <c:pt idx="603">
                  <c:v>1041</c:v>
                </c:pt>
                <c:pt idx="604">
                  <c:v>1042</c:v>
                </c:pt>
                <c:pt idx="605">
                  <c:v>1043</c:v>
                </c:pt>
                <c:pt idx="606">
                  <c:v>1044</c:v>
                </c:pt>
                <c:pt idx="607">
                  <c:v>1045</c:v>
                </c:pt>
                <c:pt idx="608">
                  <c:v>1046</c:v>
                </c:pt>
                <c:pt idx="609">
                  <c:v>1047</c:v>
                </c:pt>
                <c:pt idx="610">
                  <c:v>1048</c:v>
                </c:pt>
                <c:pt idx="611">
                  <c:v>1049</c:v>
                </c:pt>
                <c:pt idx="612">
                  <c:v>1050</c:v>
                </c:pt>
                <c:pt idx="613">
                  <c:v>1051</c:v>
                </c:pt>
                <c:pt idx="614">
                  <c:v>1052</c:v>
                </c:pt>
                <c:pt idx="615">
                  <c:v>1053</c:v>
                </c:pt>
                <c:pt idx="616">
                  <c:v>1054</c:v>
                </c:pt>
                <c:pt idx="617">
                  <c:v>1055</c:v>
                </c:pt>
                <c:pt idx="618">
                  <c:v>1056</c:v>
                </c:pt>
                <c:pt idx="619">
                  <c:v>1057</c:v>
                </c:pt>
                <c:pt idx="620">
                  <c:v>1058</c:v>
                </c:pt>
                <c:pt idx="621">
                  <c:v>1059</c:v>
                </c:pt>
                <c:pt idx="622">
                  <c:v>1060</c:v>
                </c:pt>
                <c:pt idx="623">
                  <c:v>1061</c:v>
                </c:pt>
                <c:pt idx="624">
                  <c:v>1062</c:v>
                </c:pt>
                <c:pt idx="625">
                  <c:v>1063</c:v>
                </c:pt>
                <c:pt idx="626">
                  <c:v>1064</c:v>
                </c:pt>
                <c:pt idx="627">
                  <c:v>1065</c:v>
                </c:pt>
                <c:pt idx="628">
                  <c:v>1066</c:v>
                </c:pt>
                <c:pt idx="629">
                  <c:v>1067</c:v>
                </c:pt>
                <c:pt idx="630">
                  <c:v>1068</c:v>
                </c:pt>
                <c:pt idx="631">
                  <c:v>1069</c:v>
                </c:pt>
                <c:pt idx="632">
                  <c:v>1070</c:v>
                </c:pt>
                <c:pt idx="633">
                  <c:v>1071</c:v>
                </c:pt>
                <c:pt idx="634">
                  <c:v>1072</c:v>
                </c:pt>
                <c:pt idx="635">
                  <c:v>1073</c:v>
                </c:pt>
                <c:pt idx="636">
                  <c:v>1074</c:v>
                </c:pt>
                <c:pt idx="637">
                  <c:v>1075</c:v>
                </c:pt>
                <c:pt idx="638">
                  <c:v>1076</c:v>
                </c:pt>
                <c:pt idx="639">
                  <c:v>1077</c:v>
                </c:pt>
                <c:pt idx="640">
                  <c:v>1078</c:v>
                </c:pt>
                <c:pt idx="641">
                  <c:v>1079</c:v>
                </c:pt>
                <c:pt idx="642">
                  <c:v>1080</c:v>
                </c:pt>
                <c:pt idx="643">
                  <c:v>1081</c:v>
                </c:pt>
                <c:pt idx="644">
                  <c:v>1082</c:v>
                </c:pt>
                <c:pt idx="645">
                  <c:v>1083</c:v>
                </c:pt>
                <c:pt idx="646">
                  <c:v>1084</c:v>
                </c:pt>
                <c:pt idx="647">
                  <c:v>1085</c:v>
                </c:pt>
                <c:pt idx="648">
                  <c:v>1086</c:v>
                </c:pt>
                <c:pt idx="649">
                  <c:v>1087</c:v>
                </c:pt>
                <c:pt idx="650">
                  <c:v>1088</c:v>
                </c:pt>
                <c:pt idx="651">
                  <c:v>1089</c:v>
                </c:pt>
                <c:pt idx="652">
                  <c:v>1090</c:v>
                </c:pt>
                <c:pt idx="653">
                  <c:v>1091</c:v>
                </c:pt>
                <c:pt idx="654">
                  <c:v>1092</c:v>
                </c:pt>
                <c:pt idx="655">
                  <c:v>1093</c:v>
                </c:pt>
                <c:pt idx="656">
                  <c:v>1094</c:v>
                </c:pt>
                <c:pt idx="657">
                  <c:v>1095</c:v>
                </c:pt>
                <c:pt idx="658">
                  <c:v>1096</c:v>
                </c:pt>
                <c:pt idx="659">
                  <c:v>1097</c:v>
                </c:pt>
                <c:pt idx="660">
                  <c:v>1098</c:v>
                </c:pt>
                <c:pt idx="661">
                  <c:v>1099</c:v>
                </c:pt>
                <c:pt idx="662">
                  <c:v>1100</c:v>
                </c:pt>
                <c:pt idx="663">
                  <c:v>1101</c:v>
                </c:pt>
                <c:pt idx="664">
                  <c:v>1102</c:v>
                </c:pt>
                <c:pt idx="665">
                  <c:v>1103</c:v>
                </c:pt>
                <c:pt idx="666">
                  <c:v>1104</c:v>
                </c:pt>
                <c:pt idx="667">
                  <c:v>1105</c:v>
                </c:pt>
                <c:pt idx="668">
                  <c:v>1106</c:v>
                </c:pt>
                <c:pt idx="669">
                  <c:v>1107</c:v>
                </c:pt>
                <c:pt idx="670">
                  <c:v>1108</c:v>
                </c:pt>
                <c:pt idx="671">
                  <c:v>1109</c:v>
                </c:pt>
                <c:pt idx="672">
                  <c:v>1110</c:v>
                </c:pt>
                <c:pt idx="673">
                  <c:v>1111</c:v>
                </c:pt>
                <c:pt idx="674">
                  <c:v>1112</c:v>
                </c:pt>
                <c:pt idx="675">
                  <c:v>1113</c:v>
                </c:pt>
                <c:pt idx="676">
                  <c:v>1114</c:v>
                </c:pt>
                <c:pt idx="677">
                  <c:v>1115</c:v>
                </c:pt>
                <c:pt idx="678">
                  <c:v>1116</c:v>
                </c:pt>
                <c:pt idx="679">
                  <c:v>1117</c:v>
                </c:pt>
                <c:pt idx="680">
                  <c:v>1118</c:v>
                </c:pt>
                <c:pt idx="681">
                  <c:v>1119</c:v>
                </c:pt>
                <c:pt idx="682">
                  <c:v>1120</c:v>
                </c:pt>
                <c:pt idx="683">
                  <c:v>1121</c:v>
                </c:pt>
                <c:pt idx="684">
                  <c:v>1122</c:v>
                </c:pt>
                <c:pt idx="685">
                  <c:v>1123</c:v>
                </c:pt>
                <c:pt idx="686">
                  <c:v>1124</c:v>
                </c:pt>
                <c:pt idx="687">
                  <c:v>1125</c:v>
                </c:pt>
                <c:pt idx="688">
                  <c:v>1126</c:v>
                </c:pt>
                <c:pt idx="689">
                  <c:v>1127</c:v>
                </c:pt>
                <c:pt idx="690">
                  <c:v>1128</c:v>
                </c:pt>
                <c:pt idx="691">
                  <c:v>1129</c:v>
                </c:pt>
                <c:pt idx="692">
                  <c:v>1130</c:v>
                </c:pt>
                <c:pt idx="693">
                  <c:v>1131</c:v>
                </c:pt>
                <c:pt idx="694">
                  <c:v>1132</c:v>
                </c:pt>
                <c:pt idx="695">
                  <c:v>1133</c:v>
                </c:pt>
                <c:pt idx="696">
                  <c:v>1134</c:v>
                </c:pt>
                <c:pt idx="697">
                  <c:v>1135</c:v>
                </c:pt>
                <c:pt idx="698">
                  <c:v>1136</c:v>
                </c:pt>
                <c:pt idx="699">
                  <c:v>1137</c:v>
                </c:pt>
                <c:pt idx="700">
                  <c:v>1138</c:v>
                </c:pt>
                <c:pt idx="701">
                  <c:v>1139</c:v>
                </c:pt>
                <c:pt idx="702">
                  <c:v>1140</c:v>
                </c:pt>
                <c:pt idx="703">
                  <c:v>1141</c:v>
                </c:pt>
                <c:pt idx="704">
                  <c:v>1142</c:v>
                </c:pt>
                <c:pt idx="705">
                  <c:v>1143</c:v>
                </c:pt>
                <c:pt idx="706">
                  <c:v>1144</c:v>
                </c:pt>
                <c:pt idx="707">
                  <c:v>1145</c:v>
                </c:pt>
                <c:pt idx="708">
                  <c:v>1146</c:v>
                </c:pt>
                <c:pt idx="709">
                  <c:v>1147</c:v>
                </c:pt>
                <c:pt idx="710">
                  <c:v>1148</c:v>
                </c:pt>
                <c:pt idx="711">
                  <c:v>1149</c:v>
                </c:pt>
                <c:pt idx="712">
                  <c:v>1150</c:v>
                </c:pt>
                <c:pt idx="713">
                  <c:v>1151</c:v>
                </c:pt>
                <c:pt idx="714">
                  <c:v>1152</c:v>
                </c:pt>
                <c:pt idx="715">
                  <c:v>1153</c:v>
                </c:pt>
                <c:pt idx="716">
                  <c:v>1154</c:v>
                </c:pt>
                <c:pt idx="717">
                  <c:v>1155</c:v>
                </c:pt>
                <c:pt idx="718">
                  <c:v>1156</c:v>
                </c:pt>
                <c:pt idx="719">
                  <c:v>1157</c:v>
                </c:pt>
                <c:pt idx="720">
                  <c:v>1158</c:v>
                </c:pt>
                <c:pt idx="721">
                  <c:v>1159</c:v>
                </c:pt>
                <c:pt idx="722">
                  <c:v>1160</c:v>
                </c:pt>
                <c:pt idx="723">
                  <c:v>1161</c:v>
                </c:pt>
                <c:pt idx="724">
                  <c:v>1162</c:v>
                </c:pt>
                <c:pt idx="725">
                  <c:v>1163</c:v>
                </c:pt>
                <c:pt idx="726">
                  <c:v>1164</c:v>
                </c:pt>
                <c:pt idx="727">
                  <c:v>1165</c:v>
                </c:pt>
                <c:pt idx="728">
                  <c:v>1166</c:v>
                </c:pt>
                <c:pt idx="729">
                  <c:v>1167</c:v>
                </c:pt>
                <c:pt idx="730">
                  <c:v>1168</c:v>
                </c:pt>
                <c:pt idx="731">
                  <c:v>1169</c:v>
                </c:pt>
                <c:pt idx="732">
                  <c:v>1170</c:v>
                </c:pt>
                <c:pt idx="733">
                  <c:v>1171</c:v>
                </c:pt>
                <c:pt idx="734">
                  <c:v>1172</c:v>
                </c:pt>
                <c:pt idx="735">
                  <c:v>1173</c:v>
                </c:pt>
                <c:pt idx="736">
                  <c:v>1174</c:v>
                </c:pt>
                <c:pt idx="737">
                  <c:v>1175</c:v>
                </c:pt>
                <c:pt idx="738">
                  <c:v>1176</c:v>
                </c:pt>
                <c:pt idx="739">
                  <c:v>1177</c:v>
                </c:pt>
                <c:pt idx="740">
                  <c:v>1178</c:v>
                </c:pt>
                <c:pt idx="741">
                  <c:v>1179</c:v>
                </c:pt>
                <c:pt idx="742">
                  <c:v>1180</c:v>
                </c:pt>
                <c:pt idx="743">
                  <c:v>1181</c:v>
                </c:pt>
                <c:pt idx="744">
                  <c:v>1182</c:v>
                </c:pt>
                <c:pt idx="745">
                  <c:v>1183</c:v>
                </c:pt>
                <c:pt idx="746">
                  <c:v>1184</c:v>
                </c:pt>
                <c:pt idx="747">
                  <c:v>1185</c:v>
                </c:pt>
                <c:pt idx="748">
                  <c:v>1186</c:v>
                </c:pt>
                <c:pt idx="749">
                  <c:v>1187</c:v>
                </c:pt>
                <c:pt idx="750">
                  <c:v>1188</c:v>
                </c:pt>
                <c:pt idx="751">
                  <c:v>1189</c:v>
                </c:pt>
                <c:pt idx="752">
                  <c:v>1190</c:v>
                </c:pt>
                <c:pt idx="753">
                  <c:v>1191</c:v>
                </c:pt>
                <c:pt idx="754">
                  <c:v>1192</c:v>
                </c:pt>
                <c:pt idx="755">
                  <c:v>1193</c:v>
                </c:pt>
                <c:pt idx="756">
                  <c:v>1194</c:v>
                </c:pt>
                <c:pt idx="757">
                  <c:v>1195</c:v>
                </c:pt>
                <c:pt idx="758">
                  <c:v>1196</c:v>
                </c:pt>
                <c:pt idx="759">
                  <c:v>1197</c:v>
                </c:pt>
                <c:pt idx="760">
                  <c:v>1198</c:v>
                </c:pt>
                <c:pt idx="761">
                  <c:v>1199</c:v>
                </c:pt>
                <c:pt idx="762">
                  <c:v>1200</c:v>
                </c:pt>
                <c:pt idx="763">
                  <c:v>1201</c:v>
                </c:pt>
                <c:pt idx="764">
                  <c:v>1202</c:v>
                </c:pt>
                <c:pt idx="765">
                  <c:v>1203</c:v>
                </c:pt>
                <c:pt idx="766">
                  <c:v>1204</c:v>
                </c:pt>
                <c:pt idx="767">
                  <c:v>1205</c:v>
                </c:pt>
                <c:pt idx="768">
                  <c:v>1206</c:v>
                </c:pt>
                <c:pt idx="769">
                  <c:v>1207</c:v>
                </c:pt>
                <c:pt idx="770">
                  <c:v>1208</c:v>
                </c:pt>
                <c:pt idx="771">
                  <c:v>1209</c:v>
                </c:pt>
                <c:pt idx="772">
                  <c:v>1210</c:v>
                </c:pt>
                <c:pt idx="773">
                  <c:v>1211</c:v>
                </c:pt>
                <c:pt idx="774">
                  <c:v>1212</c:v>
                </c:pt>
                <c:pt idx="775">
                  <c:v>1213</c:v>
                </c:pt>
                <c:pt idx="776">
                  <c:v>1214</c:v>
                </c:pt>
                <c:pt idx="777">
                  <c:v>1215</c:v>
                </c:pt>
                <c:pt idx="778">
                  <c:v>1216</c:v>
                </c:pt>
                <c:pt idx="779">
                  <c:v>1217</c:v>
                </c:pt>
                <c:pt idx="780">
                  <c:v>1218</c:v>
                </c:pt>
                <c:pt idx="781">
                  <c:v>1219</c:v>
                </c:pt>
                <c:pt idx="782">
                  <c:v>1220</c:v>
                </c:pt>
                <c:pt idx="783">
                  <c:v>1221</c:v>
                </c:pt>
                <c:pt idx="784">
                  <c:v>1222</c:v>
                </c:pt>
                <c:pt idx="785">
                  <c:v>1223</c:v>
                </c:pt>
                <c:pt idx="786">
                  <c:v>1224</c:v>
                </c:pt>
                <c:pt idx="787">
                  <c:v>1225</c:v>
                </c:pt>
                <c:pt idx="788">
                  <c:v>1226</c:v>
                </c:pt>
                <c:pt idx="789">
                  <c:v>1227</c:v>
                </c:pt>
                <c:pt idx="790">
                  <c:v>1228</c:v>
                </c:pt>
                <c:pt idx="791">
                  <c:v>1229</c:v>
                </c:pt>
                <c:pt idx="792">
                  <c:v>1230</c:v>
                </c:pt>
                <c:pt idx="793">
                  <c:v>1231</c:v>
                </c:pt>
                <c:pt idx="794">
                  <c:v>1232</c:v>
                </c:pt>
                <c:pt idx="795">
                  <c:v>1233</c:v>
                </c:pt>
                <c:pt idx="796">
                  <c:v>1234</c:v>
                </c:pt>
                <c:pt idx="797">
                  <c:v>1235</c:v>
                </c:pt>
                <c:pt idx="798">
                  <c:v>1236</c:v>
                </c:pt>
                <c:pt idx="799">
                  <c:v>1237</c:v>
                </c:pt>
                <c:pt idx="800">
                  <c:v>1238</c:v>
                </c:pt>
                <c:pt idx="801">
                  <c:v>1239</c:v>
                </c:pt>
                <c:pt idx="802">
                  <c:v>1240</c:v>
                </c:pt>
                <c:pt idx="803">
                  <c:v>1241</c:v>
                </c:pt>
                <c:pt idx="804">
                  <c:v>1242</c:v>
                </c:pt>
                <c:pt idx="805">
                  <c:v>1243</c:v>
                </c:pt>
                <c:pt idx="806">
                  <c:v>1244</c:v>
                </c:pt>
                <c:pt idx="807">
                  <c:v>1245</c:v>
                </c:pt>
                <c:pt idx="808">
                  <c:v>1246</c:v>
                </c:pt>
                <c:pt idx="809">
                  <c:v>1247</c:v>
                </c:pt>
                <c:pt idx="810">
                  <c:v>1248</c:v>
                </c:pt>
                <c:pt idx="811">
                  <c:v>1249</c:v>
                </c:pt>
                <c:pt idx="812">
                  <c:v>1250</c:v>
                </c:pt>
                <c:pt idx="813">
                  <c:v>1251</c:v>
                </c:pt>
                <c:pt idx="814">
                  <c:v>1252</c:v>
                </c:pt>
                <c:pt idx="815">
                  <c:v>1253</c:v>
                </c:pt>
                <c:pt idx="816">
                  <c:v>1254</c:v>
                </c:pt>
                <c:pt idx="817">
                  <c:v>1255</c:v>
                </c:pt>
                <c:pt idx="818">
                  <c:v>1256</c:v>
                </c:pt>
                <c:pt idx="819">
                  <c:v>1257</c:v>
                </c:pt>
                <c:pt idx="820">
                  <c:v>1258</c:v>
                </c:pt>
                <c:pt idx="821">
                  <c:v>1259</c:v>
                </c:pt>
                <c:pt idx="822">
                  <c:v>1260</c:v>
                </c:pt>
                <c:pt idx="823">
                  <c:v>1261</c:v>
                </c:pt>
                <c:pt idx="824">
                  <c:v>1262</c:v>
                </c:pt>
                <c:pt idx="825">
                  <c:v>1263</c:v>
                </c:pt>
                <c:pt idx="826">
                  <c:v>1264</c:v>
                </c:pt>
                <c:pt idx="827">
                  <c:v>1265</c:v>
                </c:pt>
                <c:pt idx="828">
                  <c:v>1266</c:v>
                </c:pt>
                <c:pt idx="829">
                  <c:v>1267</c:v>
                </c:pt>
                <c:pt idx="830">
                  <c:v>1268</c:v>
                </c:pt>
                <c:pt idx="831">
                  <c:v>1269</c:v>
                </c:pt>
                <c:pt idx="832">
                  <c:v>1270</c:v>
                </c:pt>
                <c:pt idx="833">
                  <c:v>1271</c:v>
                </c:pt>
                <c:pt idx="834">
                  <c:v>1272</c:v>
                </c:pt>
                <c:pt idx="835">
                  <c:v>1273</c:v>
                </c:pt>
                <c:pt idx="836">
                  <c:v>1274</c:v>
                </c:pt>
                <c:pt idx="837">
                  <c:v>1275</c:v>
                </c:pt>
                <c:pt idx="838">
                  <c:v>1276</c:v>
                </c:pt>
                <c:pt idx="839">
                  <c:v>1277</c:v>
                </c:pt>
                <c:pt idx="840">
                  <c:v>1278</c:v>
                </c:pt>
                <c:pt idx="841">
                  <c:v>1279</c:v>
                </c:pt>
                <c:pt idx="842">
                  <c:v>1280</c:v>
                </c:pt>
                <c:pt idx="843">
                  <c:v>1281</c:v>
                </c:pt>
                <c:pt idx="844">
                  <c:v>1282</c:v>
                </c:pt>
                <c:pt idx="845">
                  <c:v>1283</c:v>
                </c:pt>
                <c:pt idx="846">
                  <c:v>1284</c:v>
                </c:pt>
                <c:pt idx="847">
                  <c:v>1285</c:v>
                </c:pt>
                <c:pt idx="848">
                  <c:v>1286</c:v>
                </c:pt>
                <c:pt idx="849">
                  <c:v>1287</c:v>
                </c:pt>
                <c:pt idx="850">
                  <c:v>1288</c:v>
                </c:pt>
                <c:pt idx="851">
                  <c:v>1289</c:v>
                </c:pt>
                <c:pt idx="852">
                  <c:v>1290</c:v>
                </c:pt>
                <c:pt idx="853">
                  <c:v>1291</c:v>
                </c:pt>
                <c:pt idx="854">
                  <c:v>1292</c:v>
                </c:pt>
                <c:pt idx="855">
                  <c:v>1293</c:v>
                </c:pt>
                <c:pt idx="856">
                  <c:v>1294</c:v>
                </c:pt>
                <c:pt idx="857">
                  <c:v>1295</c:v>
                </c:pt>
                <c:pt idx="858">
                  <c:v>1296</c:v>
                </c:pt>
                <c:pt idx="859">
                  <c:v>1297</c:v>
                </c:pt>
                <c:pt idx="860">
                  <c:v>1298</c:v>
                </c:pt>
                <c:pt idx="861">
                  <c:v>1299</c:v>
                </c:pt>
                <c:pt idx="862">
                  <c:v>1300</c:v>
                </c:pt>
                <c:pt idx="863">
                  <c:v>1301</c:v>
                </c:pt>
                <c:pt idx="864">
                  <c:v>1302</c:v>
                </c:pt>
                <c:pt idx="865">
                  <c:v>1303</c:v>
                </c:pt>
                <c:pt idx="866">
                  <c:v>1304</c:v>
                </c:pt>
                <c:pt idx="867">
                  <c:v>1305</c:v>
                </c:pt>
                <c:pt idx="868">
                  <c:v>1306</c:v>
                </c:pt>
                <c:pt idx="869">
                  <c:v>1307</c:v>
                </c:pt>
                <c:pt idx="870">
                  <c:v>1308</c:v>
                </c:pt>
                <c:pt idx="871">
                  <c:v>1309</c:v>
                </c:pt>
                <c:pt idx="872">
                  <c:v>1310</c:v>
                </c:pt>
                <c:pt idx="873">
                  <c:v>1311</c:v>
                </c:pt>
                <c:pt idx="874">
                  <c:v>1312</c:v>
                </c:pt>
                <c:pt idx="875">
                  <c:v>1313</c:v>
                </c:pt>
                <c:pt idx="876">
                  <c:v>1314</c:v>
                </c:pt>
                <c:pt idx="877">
                  <c:v>1315</c:v>
                </c:pt>
                <c:pt idx="878">
                  <c:v>1316</c:v>
                </c:pt>
                <c:pt idx="879">
                  <c:v>1317</c:v>
                </c:pt>
                <c:pt idx="880">
                  <c:v>1318</c:v>
                </c:pt>
                <c:pt idx="881">
                  <c:v>1319</c:v>
                </c:pt>
                <c:pt idx="882">
                  <c:v>1320</c:v>
                </c:pt>
                <c:pt idx="883">
                  <c:v>1321</c:v>
                </c:pt>
                <c:pt idx="884">
                  <c:v>1322</c:v>
                </c:pt>
                <c:pt idx="885">
                  <c:v>1323</c:v>
                </c:pt>
                <c:pt idx="886">
                  <c:v>1324</c:v>
                </c:pt>
                <c:pt idx="887">
                  <c:v>1325</c:v>
                </c:pt>
                <c:pt idx="888">
                  <c:v>1326</c:v>
                </c:pt>
                <c:pt idx="889">
                  <c:v>1327</c:v>
                </c:pt>
                <c:pt idx="890">
                  <c:v>1328</c:v>
                </c:pt>
                <c:pt idx="891">
                  <c:v>1329</c:v>
                </c:pt>
                <c:pt idx="892">
                  <c:v>1330</c:v>
                </c:pt>
                <c:pt idx="893">
                  <c:v>1331</c:v>
                </c:pt>
                <c:pt idx="894">
                  <c:v>1332</c:v>
                </c:pt>
                <c:pt idx="895">
                  <c:v>1333</c:v>
                </c:pt>
                <c:pt idx="896">
                  <c:v>1334</c:v>
                </c:pt>
                <c:pt idx="897">
                  <c:v>1335</c:v>
                </c:pt>
                <c:pt idx="898">
                  <c:v>1336</c:v>
                </c:pt>
                <c:pt idx="899">
                  <c:v>1337</c:v>
                </c:pt>
                <c:pt idx="900">
                  <c:v>1338</c:v>
                </c:pt>
                <c:pt idx="901">
                  <c:v>1339</c:v>
                </c:pt>
                <c:pt idx="902">
                  <c:v>1340</c:v>
                </c:pt>
                <c:pt idx="903">
                  <c:v>1341</c:v>
                </c:pt>
                <c:pt idx="904">
                  <c:v>1342</c:v>
                </c:pt>
                <c:pt idx="905">
                  <c:v>1343</c:v>
                </c:pt>
                <c:pt idx="906">
                  <c:v>1344</c:v>
                </c:pt>
                <c:pt idx="907">
                  <c:v>1345</c:v>
                </c:pt>
                <c:pt idx="908">
                  <c:v>1346</c:v>
                </c:pt>
                <c:pt idx="909">
                  <c:v>1347</c:v>
                </c:pt>
                <c:pt idx="910">
                  <c:v>1348</c:v>
                </c:pt>
                <c:pt idx="911">
                  <c:v>1349</c:v>
                </c:pt>
                <c:pt idx="912">
                  <c:v>1350</c:v>
                </c:pt>
                <c:pt idx="913">
                  <c:v>1351</c:v>
                </c:pt>
                <c:pt idx="914">
                  <c:v>1352</c:v>
                </c:pt>
                <c:pt idx="915">
                  <c:v>1353</c:v>
                </c:pt>
                <c:pt idx="916">
                  <c:v>1354</c:v>
                </c:pt>
                <c:pt idx="917">
                  <c:v>1355</c:v>
                </c:pt>
                <c:pt idx="918">
                  <c:v>1356</c:v>
                </c:pt>
                <c:pt idx="919">
                  <c:v>1357</c:v>
                </c:pt>
                <c:pt idx="920">
                  <c:v>1358</c:v>
                </c:pt>
                <c:pt idx="921">
                  <c:v>1359</c:v>
                </c:pt>
                <c:pt idx="922">
                  <c:v>1360</c:v>
                </c:pt>
                <c:pt idx="923">
                  <c:v>1361</c:v>
                </c:pt>
                <c:pt idx="924">
                  <c:v>1362</c:v>
                </c:pt>
                <c:pt idx="925">
                  <c:v>1363</c:v>
                </c:pt>
                <c:pt idx="926">
                  <c:v>1364</c:v>
                </c:pt>
                <c:pt idx="927">
                  <c:v>1365</c:v>
                </c:pt>
                <c:pt idx="928">
                  <c:v>1366</c:v>
                </c:pt>
                <c:pt idx="929">
                  <c:v>1367</c:v>
                </c:pt>
                <c:pt idx="930">
                  <c:v>1368</c:v>
                </c:pt>
                <c:pt idx="931">
                  <c:v>1369</c:v>
                </c:pt>
                <c:pt idx="932">
                  <c:v>1370</c:v>
                </c:pt>
                <c:pt idx="933">
                  <c:v>1371</c:v>
                </c:pt>
                <c:pt idx="934">
                  <c:v>1372</c:v>
                </c:pt>
                <c:pt idx="935">
                  <c:v>1373</c:v>
                </c:pt>
                <c:pt idx="936">
                  <c:v>1374</c:v>
                </c:pt>
                <c:pt idx="937">
                  <c:v>1375</c:v>
                </c:pt>
                <c:pt idx="938">
                  <c:v>1376</c:v>
                </c:pt>
                <c:pt idx="939">
                  <c:v>1377</c:v>
                </c:pt>
                <c:pt idx="940">
                  <c:v>1378</c:v>
                </c:pt>
                <c:pt idx="941">
                  <c:v>1379</c:v>
                </c:pt>
                <c:pt idx="942">
                  <c:v>1380</c:v>
                </c:pt>
                <c:pt idx="943">
                  <c:v>1381</c:v>
                </c:pt>
                <c:pt idx="944">
                  <c:v>1382</c:v>
                </c:pt>
                <c:pt idx="945">
                  <c:v>1383</c:v>
                </c:pt>
                <c:pt idx="946">
                  <c:v>1384</c:v>
                </c:pt>
                <c:pt idx="947">
                  <c:v>1385</c:v>
                </c:pt>
                <c:pt idx="948">
                  <c:v>1386</c:v>
                </c:pt>
                <c:pt idx="949">
                  <c:v>1387</c:v>
                </c:pt>
                <c:pt idx="950">
                  <c:v>1388</c:v>
                </c:pt>
                <c:pt idx="951">
                  <c:v>1389</c:v>
                </c:pt>
                <c:pt idx="952">
                  <c:v>1390</c:v>
                </c:pt>
                <c:pt idx="953">
                  <c:v>1391</c:v>
                </c:pt>
                <c:pt idx="954">
                  <c:v>1692</c:v>
                </c:pt>
                <c:pt idx="955">
                  <c:v>1693</c:v>
                </c:pt>
                <c:pt idx="956">
                  <c:v>1694</c:v>
                </c:pt>
              </c:numCache>
            </c:numRef>
          </c:xVal>
          <c:yVal>
            <c:numRef>
              <c:f>'[endtoend-1.ods]signidicant data'!$E$19:$E$975</c:f>
              <c:numCache>
                <c:formatCode>#,##0</c:formatCode>
                <c:ptCount val="957"/>
                <c:pt idx="0">
                  <c:v>1</c:v>
                </c:pt>
                <c:pt idx="1">
                  <c:v>1</c:v>
                </c:pt>
                <c:pt idx="2">
                  <c:v>1</c:v>
                </c:pt>
                <c:pt idx="3">
                  <c:v>1</c:v>
                </c:pt>
                <c:pt idx="4">
                  <c:v>1</c:v>
                </c:pt>
                <c:pt idx="5">
                  <c:v>1</c:v>
                </c:pt>
                <c:pt idx="6">
                  <c:v>1</c:v>
                </c:pt>
                <c:pt idx="7">
                  <c:v>1</c:v>
                </c:pt>
                <c:pt idx="8">
                  <c:v>1</c:v>
                </c:pt>
                <c:pt idx="9">
                  <c:v>1</c:v>
                </c:pt>
                <c:pt idx="10">
                  <c:v>1</c:v>
                </c:pt>
                <c:pt idx="11">
                  <c:v>1</c:v>
                </c:pt>
                <c:pt idx="12">
                  <c:v>2</c:v>
                </c:pt>
                <c:pt idx="13">
                  <c:v>2</c:v>
                </c:pt>
                <c:pt idx="14">
                  <c:v>2</c:v>
                </c:pt>
                <c:pt idx="15">
                  <c:v>2</c:v>
                </c:pt>
                <c:pt idx="16">
                  <c:v>2</c:v>
                </c:pt>
                <c:pt idx="17">
                  <c:v>2</c:v>
                </c:pt>
                <c:pt idx="18">
                  <c:v>2</c:v>
                </c:pt>
                <c:pt idx="19">
                  <c:v>2</c:v>
                </c:pt>
                <c:pt idx="20">
                  <c:v>2</c:v>
                </c:pt>
                <c:pt idx="21">
                  <c:v>2</c:v>
                </c:pt>
                <c:pt idx="22">
                  <c:v>2</c:v>
                </c:pt>
                <c:pt idx="23">
                  <c:v>4</c:v>
                </c:pt>
                <c:pt idx="24">
                  <c:v>4</c:v>
                </c:pt>
                <c:pt idx="25">
                  <c:v>4</c:v>
                </c:pt>
                <c:pt idx="26">
                  <c:v>4</c:v>
                </c:pt>
                <c:pt idx="27">
                  <c:v>4</c:v>
                </c:pt>
                <c:pt idx="28">
                  <c:v>4</c:v>
                </c:pt>
                <c:pt idx="29">
                  <c:v>4</c:v>
                </c:pt>
                <c:pt idx="30">
                  <c:v>4</c:v>
                </c:pt>
                <c:pt idx="31">
                  <c:v>4</c:v>
                </c:pt>
                <c:pt idx="32">
                  <c:v>4</c:v>
                </c:pt>
                <c:pt idx="33">
                  <c:v>4</c:v>
                </c:pt>
                <c:pt idx="34">
                  <c:v>6</c:v>
                </c:pt>
                <c:pt idx="35">
                  <c:v>6</c:v>
                </c:pt>
                <c:pt idx="36">
                  <c:v>6</c:v>
                </c:pt>
                <c:pt idx="37">
                  <c:v>6</c:v>
                </c:pt>
                <c:pt idx="38">
                  <c:v>6</c:v>
                </c:pt>
                <c:pt idx="39">
                  <c:v>6</c:v>
                </c:pt>
                <c:pt idx="40">
                  <c:v>6</c:v>
                </c:pt>
                <c:pt idx="41">
                  <c:v>6</c:v>
                </c:pt>
                <c:pt idx="42">
                  <c:v>6</c:v>
                </c:pt>
                <c:pt idx="43">
                  <c:v>6</c:v>
                </c:pt>
                <c:pt idx="44">
                  <c:v>6</c:v>
                </c:pt>
                <c:pt idx="45">
                  <c:v>6</c:v>
                </c:pt>
                <c:pt idx="46">
                  <c:v>9</c:v>
                </c:pt>
                <c:pt idx="47">
                  <c:v>9</c:v>
                </c:pt>
                <c:pt idx="48">
                  <c:v>9</c:v>
                </c:pt>
                <c:pt idx="49">
                  <c:v>9</c:v>
                </c:pt>
                <c:pt idx="50">
                  <c:v>9</c:v>
                </c:pt>
                <c:pt idx="51">
                  <c:v>9</c:v>
                </c:pt>
                <c:pt idx="52">
                  <c:v>9</c:v>
                </c:pt>
                <c:pt idx="53">
                  <c:v>9</c:v>
                </c:pt>
                <c:pt idx="54">
                  <c:v>9</c:v>
                </c:pt>
                <c:pt idx="55">
                  <c:v>9</c:v>
                </c:pt>
                <c:pt idx="56">
                  <c:v>9</c:v>
                </c:pt>
                <c:pt idx="57">
                  <c:v>12</c:v>
                </c:pt>
                <c:pt idx="58">
                  <c:v>12</c:v>
                </c:pt>
                <c:pt idx="59">
                  <c:v>12</c:v>
                </c:pt>
                <c:pt idx="60">
                  <c:v>12</c:v>
                </c:pt>
                <c:pt idx="61">
                  <c:v>12</c:v>
                </c:pt>
                <c:pt idx="62">
                  <c:v>12</c:v>
                </c:pt>
                <c:pt idx="63">
                  <c:v>12</c:v>
                </c:pt>
                <c:pt idx="64">
                  <c:v>12</c:v>
                </c:pt>
                <c:pt idx="65">
                  <c:v>12</c:v>
                </c:pt>
                <c:pt idx="66">
                  <c:v>12</c:v>
                </c:pt>
                <c:pt idx="67">
                  <c:v>12</c:v>
                </c:pt>
                <c:pt idx="68">
                  <c:v>16</c:v>
                </c:pt>
                <c:pt idx="69">
                  <c:v>16</c:v>
                </c:pt>
                <c:pt idx="70">
                  <c:v>16</c:v>
                </c:pt>
                <c:pt idx="71">
                  <c:v>16</c:v>
                </c:pt>
                <c:pt idx="72">
                  <c:v>16</c:v>
                </c:pt>
                <c:pt idx="73">
                  <c:v>16</c:v>
                </c:pt>
                <c:pt idx="74">
                  <c:v>16</c:v>
                </c:pt>
                <c:pt idx="75">
                  <c:v>16</c:v>
                </c:pt>
                <c:pt idx="76">
                  <c:v>16</c:v>
                </c:pt>
                <c:pt idx="77">
                  <c:v>16</c:v>
                </c:pt>
                <c:pt idx="78">
                  <c:v>16</c:v>
                </c:pt>
                <c:pt idx="79">
                  <c:v>16</c:v>
                </c:pt>
                <c:pt idx="80">
                  <c:v>20</c:v>
                </c:pt>
                <c:pt idx="81">
                  <c:v>20</c:v>
                </c:pt>
                <c:pt idx="82">
                  <c:v>20</c:v>
                </c:pt>
                <c:pt idx="83">
                  <c:v>20</c:v>
                </c:pt>
                <c:pt idx="84">
                  <c:v>20</c:v>
                </c:pt>
                <c:pt idx="85">
                  <c:v>20</c:v>
                </c:pt>
                <c:pt idx="86">
                  <c:v>20</c:v>
                </c:pt>
                <c:pt idx="87">
                  <c:v>20</c:v>
                </c:pt>
                <c:pt idx="88">
                  <c:v>20</c:v>
                </c:pt>
                <c:pt idx="89">
                  <c:v>20</c:v>
                </c:pt>
                <c:pt idx="90">
                  <c:v>20</c:v>
                </c:pt>
                <c:pt idx="91">
                  <c:v>25</c:v>
                </c:pt>
                <c:pt idx="92">
                  <c:v>25</c:v>
                </c:pt>
                <c:pt idx="93">
                  <c:v>25</c:v>
                </c:pt>
                <c:pt idx="94">
                  <c:v>25</c:v>
                </c:pt>
                <c:pt idx="95">
                  <c:v>25</c:v>
                </c:pt>
                <c:pt idx="96">
                  <c:v>25</c:v>
                </c:pt>
                <c:pt idx="97">
                  <c:v>25</c:v>
                </c:pt>
                <c:pt idx="98">
                  <c:v>25</c:v>
                </c:pt>
                <c:pt idx="99">
                  <c:v>25</c:v>
                </c:pt>
                <c:pt idx="100">
                  <c:v>25</c:v>
                </c:pt>
                <c:pt idx="101">
                  <c:v>25</c:v>
                </c:pt>
                <c:pt idx="102">
                  <c:v>25</c:v>
                </c:pt>
                <c:pt idx="103">
                  <c:v>30</c:v>
                </c:pt>
                <c:pt idx="104">
                  <c:v>30</c:v>
                </c:pt>
                <c:pt idx="105">
                  <c:v>30</c:v>
                </c:pt>
                <c:pt idx="106">
                  <c:v>30</c:v>
                </c:pt>
                <c:pt idx="107">
                  <c:v>30</c:v>
                </c:pt>
                <c:pt idx="108">
                  <c:v>30</c:v>
                </c:pt>
                <c:pt idx="109">
                  <c:v>30</c:v>
                </c:pt>
                <c:pt idx="110">
                  <c:v>30</c:v>
                </c:pt>
                <c:pt idx="111">
                  <c:v>30</c:v>
                </c:pt>
                <c:pt idx="112">
                  <c:v>30</c:v>
                </c:pt>
                <c:pt idx="113">
                  <c:v>30</c:v>
                </c:pt>
                <c:pt idx="114">
                  <c:v>36</c:v>
                </c:pt>
                <c:pt idx="115">
                  <c:v>36</c:v>
                </c:pt>
                <c:pt idx="116">
                  <c:v>36</c:v>
                </c:pt>
                <c:pt idx="117">
                  <c:v>36</c:v>
                </c:pt>
                <c:pt idx="118">
                  <c:v>36</c:v>
                </c:pt>
                <c:pt idx="119">
                  <c:v>36</c:v>
                </c:pt>
                <c:pt idx="120">
                  <c:v>36</c:v>
                </c:pt>
                <c:pt idx="121">
                  <c:v>36</c:v>
                </c:pt>
                <c:pt idx="122">
                  <c:v>36</c:v>
                </c:pt>
                <c:pt idx="123">
                  <c:v>36</c:v>
                </c:pt>
                <c:pt idx="124">
                  <c:v>36</c:v>
                </c:pt>
                <c:pt idx="125">
                  <c:v>42</c:v>
                </c:pt>
                <c:pt idx="126">
                  <c:v>42</c:v>
                </c:pt>
                <c:pt idx="127">
                  <c:v>42</c:v>
                </c:pt>
                <c:pt idx="128">
                  <c:v>42</c:v>
                </c:pt>
                <c:pt idx="129">
                  <c:v>42</c:v>
                </c:pt>
                <c:pt idx="130">
                  <c:v>42</c:v>
                </c:pt>
                <c:pt idx="131">
                  <c:v>42</c:v>
                </c:pt>
                <c:pt idx="132">
                  <c:v>42</c:v>
                </c:pt>
                <c:pt idx="133">
                  <c:v>42</c:v>
                </c:pt>
                <c:pt idx="134">
                  <c:v>42</c:v>
                </c:pt>
                <c:pt idx="135">
                  <c:v>42</c:v>
                </c:pt>
                <c:pt idx="136">
                  <c:v>42</c:v>
                </c:pt>
                <c:pt idx="137">
                  <c:v>49</c:v>
                </c:pt>
                <c:pt idx="138">
                  <c:v>49</c:v>
                </c:pt>
                <c:pt idx="139">
                  <c:v>49</c:v>
                </c:pt>
                <c:pt idx="140">
                  <c:v>49</c:v>
                </c:pt>
                <c:pt idx="141">
                  <c:v>49</c:v>
                </c:pt>
                <c:pt idx="142">
                  <c:v>49</c:v>
                </c:pt>
                <c:pt idx="143">
                  <c:v>49</c:v>
                </c:pt>
                <c:pt idx="144">
                  <c:v>49</c:v>
                </c:pt>
                <c:pt idx="145">
                  <c:v>49</c:v>
                </c:pt>
                <c:pt idx="146">
                  <c:v>49</c:v>
                </c:pt>
                <c:pt idx="147">
                  <c:v>49</c:v>
                </c:pt>
                <c:pt idx="148">
                  <c:v>56</c:v>
                </c:pt>
                <c:pt idx="149">
                  <c:v>56</c:v>
                </c:pt>
                <c:pt idx="150">
                  <c:v>56</c:v>
                </c:pt>
                <c:pt idx="151">
                  <c:v>56</c:v>
                </c:pt>
                <c:pt idx="152">
                  <c:v>56</c:v>
                </c:pt>
                <c:pt idx="153">
                  <c:v>56</c:v>
                </c:pt>
                <c:pt idx="154">
                  <c:v>56</c:v>
                </c:pt>
                <c:pt idx="155">
                  <c:v>56</c:v>
                </c:pt>
                <c:pt idx="156">
                  <c:v>56</c:v>
                </c:pt>
                <c:pt idx="157">
                  <c:v>56</c:v>
                </c:pt>
                <c:pt idx="158">
                  <c:v>56</c:v>
                </c:pt>
                <c:pt idx="159">
                  <c:v>64</c:v>
                </c:pt>
                <c:pt idx="160">
                  <c:v>64</c:v>
                </c:pt>
                <c:pt idx="161">
                  <c:v>64</c:v>
                </c:pt>
                <c:pt idx="162">
                  <c:v>64</c:v>
                </c:pt>
                <c:pt idx="163">
                  <c:v>64</c:v>
                </c:pt>
                <c:pt idx="164">
                  <c:v>64</c:v>
                </c:pt>
                <c:pt idx="165">
                  <c:v>64</c:v>
                </c:pt>
                <c:pt idx="166">
                  <c:v>64</c:v>
                </c:pt>
                <c:pt idx="167">
                  <c:v>64</c:v>
                </c:pt>
                <c:pt idx="168">
                  <c:v>64</c:v>
                </c:pt>
                <c:pt idx="169">
                  <c:v>64</c:v>
                </c:pt>
                <c:pt idx="170">
                  <c:v>72</c:v>
                </c:pt>
                <c:pt idx="171">
                  <c:v>72</c:v>
                </c:pt>
                <c:pt idx="172">
                  <c:v>72</c:v>
                </c:pt>
                <c:pt idx="173">
                  <c:v>72</c:v>
                </c:pt>
                <c:pt idx="174">
                  <c:v>72</c:v>
                </c:pt>
                <c:pt idx="175">
                  <c:v>72</c:v>
                </c:pt>
                <c:pt idx="176">
                  <c:v>72</c:v>
                </c:pt>
                <c:pt idx="177">
                  <c:v>72</c:v>
                </c:pt>
                <c:pt idx="178">
                  <c:v>72</c:v>
                </c:pt>
                <c:pt idx="179">
                  <c:v>72</c:v>
                </c:pt>
                <c:pt idx="180">
                  <c:v>72</c:v>
                </c:pt>
                <c:pt idx="181">
                  <c:v>72</c:v>
                </c:pt>
                <c:pt idx="182">
                  <c:v>81</c:v>
                </c:pt>
                <c:pt idx="183">
                  <c:v>81</c:v>
                </c:pt>
                <c:pt idx="184">
                  <c:v>81</c:v>
                </c:pt>
                <c:pt idx="185">
                  <c:v>81</c:v>
                </c:pt>
                <c:pt idx="186">
                  <c:v>81</c:v>
                </c:pt>
                <c:pt idx="187">
                  <c:v>81</c:v>
                </c:pt>
                <c:pt idx="188">
                  <c:v>81</c:v>
                </c:pt>
                <c:pt idx="189">
                  <c:v>81</c:v>
                </c:pt>
                <c:pt idx="190">
                  <c:v>81</c:v>
                </c:pt>
                <c:pt idx="191">
                  <c:v>81</c:v>
                </c:pt>
                <c:pt idx="192">
                  <c:v>81</c:v>
                </c:pt>
                <c:pt idx="193">
                  <c:v>90</c:v>
                </c:pt>
                <c:pt idx="194">
                  <c:v>90</c:v>
                </c:pt>
                <c:pt idx="195">
                  <c:v>90</c:v>
                </c:pt>
                <c:pt idx="196">
                  <c:v>90</c:v>
                </c:pt>
                <c:pt idx="197">
                  <c:v>90</c:v>
                </c:pt>
                <c:pt idx="198">
                  <c:v>90</c:v>
                </c:pt>
                <c:pt idx="199">
                  <c:v>90</c:v>
                </c:pt>
                <c:pt idx="200">
                  <c:v>90</c:v>
                </c:pt>
                <c:pt idx="201">
                  <c:v>90</c:v>
                </c:pt>
                <c:pt idx="202">
                  <c:v>90</c:v>
                </c:pt>
                <c:pt idx="203">
                  <c:v>90</c:v>
                </c:pt>
                <c:pt idx="204">
                  <c:v>100</c:v>
                </c:pt>
                <c:pt idx="205">
                  <c:v>100</c:v>
                </c:pt>
                <c:pt idx="206">
                  <c:v>100</c:v>
                </c:pt>
                <c:pt idx="207">
                  <c:v>100</c:v>
                </c:pt>
                <c:pt idx="208">
                  <c:v>100</c:v>
                </c:pt>
                <c:pt idx="209">
                  <c:v>100</c:v>
                </c:pt>
                <c:pt idx="210">
                  <c:v>100</c:v>
                </c:pt>
                <c:pt idx="211">
                  <c:v>100</c:v>
                </c:pt>
                <c:pt idx="212">
                  <c:v>100</c:v>
                </c:pt>
                <c:pt idx="213">
                  <c:v>100</c:v>
                </c:pt>
                <c:pt idx="214">
                  <c:v>100</c:v>
                </c:pt>
                <c:pt idx="215">
                  <c:v>110</c:v>
                </c:pt>
                <c:pt idx="216">
                  <c:v>110</c:v>
                </c:pt>
                <c:pt idx="217">
                  <c:v>110</c:v>
                </c:pt>
                <c:pt idx="218">
                  <c:v>110</c:v>
                </c:pt>
                <c:pt idx="219">
                  <c:v>110</c:v>
                </c:pt>
                <c:pt idx="220">
                  <c:v>110</c:v>
                </c:pt>
                <c:pt idx="221">
                  <c:v>110</c:v>
                </c:pt>
                <c:pt idx="222">
                  <c:v>110</c:v>
                </c:pt>
                <c:pt idx="223">
                  <c:v>110</c:v>
                </c:pt>
                <c:pt idx="224">
                  <c:v>110</c:v>
                </c:pt>
                <c:pt idx="225">
                  <c:v>110</c:v>
                </c:pt>
                <c:pt idx="226">
                  <c:v>119</c:v>
                </c:pt>
                <c:pt idx="227">
                  <c:v>119</c:v>
                </c:pt>
                <c:pt idx="228">
                  <c:v>119</c:v>
                </c:pt>
                <c:pt idx="229">
                  <c:v>119</c:v>
                </c:pt>
                <c:pt idx="230">
                  <c:v>119</c:v>
                </c:pt>
                <c:pt idx="231">
                  <c:v>119</c:v>
                </c:pt>
                <c:pt idx="232">
                  <c:v>119</c:v>
                </c:pt>
                <c:pt idx="233">
                  <c:v>119</c:v>
                </c:pt>
                <c:pt idx="234">
                  <c:v>119</c:v>
                </c:pt>
                <c:pt idx="235">
                  <c:v>119</c:v>
                </c:pt>
                <c:pt idx="236">
                  <c:v>119</c:v>
                </c:pt>
                <c:pt idx="237">
                  <c:v>119</c:v>
                </c:pt>
                <c:pt idx="238">
                  <c:v>128</c:v>
                </c:pt>
                <c:pt idx="239">
                  <c:v>128</c:v>
                </c:pt>
                <c:pt idx="240">
                  <c:v>128</c:v>
                </c:pt>
                <c:pt idx="241">
                  <c:v>128</c:v>
                </c:pt>
                <c:pt idx="242">
                  <c:v>128</c:v>
                </c:pt>
                <c:pt idx="243">
                  <c:v>128</c:v>
                </c:pt>
                <c:pt idx="244">
                  <c:v>128</c:v>
                </c:pt>
                <c:pt idx="245">
                  <c:v>128</c:v>
                </c:pt>
                <c:pt idx="246">
                  <c:v>128</c:v>
                </c:pt>
                <c:pt idx="247">
                  <c:v>128</c:v>
                </c:pt>
                <c:pt idx="248">
                  <c:v>128</c:v>
                </c:pt>
                <c:pt idx="249">
                  <c:v>136</c:v>
                </c:pt>
                <c:pt idx="250">
                  <c:v>136</c:v>
                </c:pt>
                <c:pt idx="251">
                  <c:v>136</c:v>
                </c:pt>
                <c:pt idx="252">
                  <c:v>136</c:v>
                </c:pt>
                <c:pt idx="253">
                  <c:v>136</c:v>
                </c:pt>
                <c:pt idx="254">
                  <c:v>136</c:v>
                </c:pt>
                <c:pt idx="255">
                  <c:v>136</c:v>
                </c:pt>
                <c:pt idx="256">
                  <c:v>136</c:v>
                </c:pt>
                <c:pt idx="257">
                  <c:v>136</c:v>
                </c:pt>
                <c:pt idx="258">
                  <c:v>136</c:v>
                </c:pt>
                <c:pt idx="259">
                  <c:v>136</c:v>
                </c:pt>
                <c:pt idx="260">
                  <c:v>144</c:v>
                </c:pt>
                <c:pt idx="261">
                  <c:v>144</c:v>
                </c:pt>
                <c:pt idx="262">
                  <c:v>144</c:v>
                </c:pt>
                <c:pt idx="263">
                  <c:v>144</c:v>
                </c:pt>
                <c:pt idx="264">
                  <c:v>144</c:v>
                </c:pt>
                <c:pt idx="265">
                  <c:v>144</c:v>
                </c:pt>
                <c:pt idx="266">
                  <c:v>144</c:v>
                </c:pt>
                <c:pt idx="267">
                  <c:v>144</c:v>
                </c:pt>
                <c:pt idx="268">
                  <c:v>144</c:v>
                </c:pt>
                <c:pt idx="269">
                  <c:v>144</c:v>
                </c:pt>
                <c:pt idx="270">
                  <c:v>144</c:v>
                </c:pt>
                <c:pt idx="271">
                  <c:v>151</c:v>
                </c:pt>
                <c:pt idx="272">
                  <c:v>151</c:v>
                </c:pt>
                <c:pt idx="273">
                  <c:v>151</c:v>
                </c:pt>
                <c:pt idx="274">
                  <c:v>151</c:v>
                </c:pt>
                <c:pt idx="275">
                  <c:v>151</c:v>
                </c:pt>
                <c:pt idx="276">
                  <c:v>151</c:v>
                </c:pt>
                <c:pt idx="277">
                  <c:v>151</c:v>
                </c:pt>
                <c:pt idx="278">
                  <c:v>151</c:v>
                </c:pt>
                <c:pt idx="279">
                  <c:v>151</c:v>
                </c:pt>
                <c:pt idx="280">
                  <c:v>151</c:v>
                </c:pt>
                <c:pt idx="281">
                  <c:v>151</c:v>
                </c:pt>
                <c:pt idx="282">
                  <c:v>151</c:v>
                </c:pt>
                <c:pt idx="283">
                  <c:v>158</c:v>
                </c:pt>
                <c:pt idx="284">
                  <c:v>158</c:v>
                </c:pt>
                <c:pt idx="285">
                  <c:v>158</c:v>
                </c:pt>
                <c:pt idx="286">
                  <c:v>158</c:v>
                </c:pt>
                <c:pt idx="287">
                  <c:v>158</c:v>
                </c:pt>
                <c:pt idx="288">
                  <c:v>158</c:v>
                </c:pt>
                <c:pt idx="289">
                  <c:v>158</c:v>
                </c:pt>
                <c:pt idx="290">
                  <c:v>158</c:v>
                </c:pt>
                <c:pt idx="291">
                  <c:v>158</c:v>
                </c:pt>
                <c:pt idx="292">
                  <c:v>158</c:v>
                </c:pt>
                <c:pt idx="293">
                  <c:v>158</c:v>
                </c:pt>
                <c:pt idx="294">
                  <c:v>164</c:v>
                </c:pt>
                <c:pt idx="295">
                  <c:v>164</c:v>
                </c:pt>
                <c:pt idx="296">
                  <c:v>164</c:v>
                </c:pt>
                <c:pt idx="297">
                  <c:v>164</c:v>
                </c:pt>
                <c:pt idx="298">
                  <c:v>164</c:v>
                </c:pt>
                <c:pt idx="299">
                  <c:v>164</c:v>
                </c:pt>
                <c:pt idx="300">
                  <c:v>164</c:v>
                </c:pt>
                <c:pt idx="301">
                  <c:v>164</c:v>
                </c:pt>
                <c:pt idx="302">
                  <c:v>164</c:v>
                </c:pt>
                <c:pt idx="303">
                  <c:v>164</c:v>
                </c:pt>
                <c:pt idx="304">
                  <c:v>164</c:v>
                </c:pt>
                <c:pt idx="305">
                  <c:v>170</c:v>
                </c:pt>
                <c:pt idx="306">
                  <c:v>170</c:v>
                </c:pt>
                <c:pt idx="307">
                  <c:v>170</c:v>
                </c:pt>
                <c:pt idx="308">
                  <c:v>170</c:v>
                </c:pt>
                <c:pt idx="309">
                  <c:v>170</c:v>
                </c:pt>
                <c:pt idx="310">
                  <c:v>170</c:v>
                </c:pt>
                <c:pt idx="311">
                  <c:v>170</c:v>
                </c:pt>
                <c:pt idx="312">
                  <c:v>170</c:v>
                </c:pt>
                <c:pt idx="313">
                  <c:v>170</c:v>
                </c:pt>
                <c:pt idx="314">
                  <c:v>170</c:v>
                </c:pt>
                <c:pt idx="315">
                  <c:v>170</c:v>
                </c:pt>
                <c:pt idx="316">
                  <c:v>170</c:v>
                </c:pt>
                <c:pt idx="317">
                  <c:v>175</c:v>
                </c:pt>
                <c:pt idx="318">
                  <c:v>175</c:v>
                </c:pt>
                <c:pt idx="319">
                  <c:v>175</c:v>
                </c:pt>
                <c:pt idx="320">
                  <c:v>175</c:v>
                </c:pt>
                <c:pt idx="321">
                  <c:v>175</c:v>
                </c:pt>
                <c:pt idx="322">
                  <c:v>175</c:v>
                </c:pt>
                <c:pt idx="323">
                  <c:v>175</c:v>
                </c:pt>
                <c:pt idx="324">
                  <c:v>175</c:v>
                </c:pt>
                <c:pt idx="325">
                  <c:v>175</c:v>
                </c:pt>
                <c:pt idx="326">
                  <c:v>175</c:v>
                </c:pt>
                <c:pt idx="327">
                  <c:v>175</c:v>
                </c:pt>
                <c:pt idx="328">
                  <c:v>180</c:v>
                </c:pt>
                <c:pt idx="329">
                  <c:v>180</c:v>
                </c:pt>
                <c:pt idx="330">
                  <c:v>180</c:v>
                </c:pt>
                <c:pt idx="331">
                  <c:v>180</c:v>
                </c:pt>
                <c:pt idx="332">
                  <c:v>180</c:v>
                </c:pt>
                <c:pt idx="333">
                  <c:v>180</c:v>
                </c:pt>
                <c:pt idx="334">
                  <c:v>180</c:v>
                </c:pt>
                <c:pt idx="335">
                  <c:v>180</c:v>
                </c:pt>
                <c:pt idx="336">
                  <c:v>180</c:v>
                </c:pt>
                <c:pt idx="337">
                  <c:v>180</c:v>
                </c:pt>
                <c:pt idx="338">
                  <c:v>180</c:v>
                </c:pt>
                <c:pt idx="339">
                  <c:v>184</c:v>
                </c:pt>
                <c:pt idx="340">
                  <c:v>184</c:v>
                </c:pt>
                <c:pt idx="341">
                  <c:v>184</c:v>
                </c:pt>
                <c:pt idx="342">
                  <c:v>184</c:v>
                </c:pt>
                <c:pt idx="343">
                  <c:v>184</c:v>
                </c:pt>
                <c:pt idx="344">
                  <c:v>184</c:v>
                </c:pt>
                <c:pt idx="345">
                  <c:v>184</c:v>
                </c:pt>
                <c:pt idx="346">
                  <c:v>184</c:v>
                </c:pt>
                <c:pt idx="347">
                  <c:v>184</c:v>
                </c:pt>
                <c:pt idx="348">
                  <c:v>184</c:v>
                </c:pt>
                <c:pt idx="349">
                  <c:v>184</c:v>
                </c:pt>
                <c:pt idx="350">
                  <c:v>188</c:v>
                </c:pt>
                <c:pt idx="351">
                  <c:v>188</c:v>
                </c:pt>
                <c:pt idx="352">
                  <c:v>188</c:v>
                </c:pt>
                <c:pt idx="353">
                  <c:v>188</c:v>
                </c:pt>
                <c:pt idx="354">
                  <c:v>188</c:v>
                </c:pt>
                <c:pt idx="355">
                  <c:v>188</c:v>
                </c:pt>
                <c:pt idx="356">
                  <c:v>188</c:v>
                </c:pt>
                <c:pt idx="357">
                  <c:v>188</c:v>
                </c:pt>
                <c:pt idx="358">
                  <c:v>188</c:v>
                </c:pt>
                <c:pt idx="359">
                  <c:v>188</c:v>
                </c:pt>
                <c:pt idx="360">
                  <c:v>188</c:v>
                </c:pt>
                <c:pt idx="361">
                  <c:v>191</c:v>
                </c:pt>
                <c:pt idx="362">
                  <c:v>191</c:v>
                </c:pt>
                <c:pt idx="363">
                  <c:v>191</c:v>
                </c:pt>
                <c:pt idx="364">
                  <c:v>191</c:v>
                </c:pt>
                <c:pt idx="365">
                  <c:v>191</c:v>
                </c:pt>
                <c:pt idx="366">
                  <c:v>191</c:v>
                </c:pt>
                <c:pt idx="367">
                  <c:v>191</c:v>
                </c:pt>
                <c:pt idx="368">
                  <c:v>191</c:v>
                </c:pt>
                <c:pt idx="369">
                  <c:v>191</c:v>
                </c:pt>
                <c:pt idx="370">
                  <c:v>191</c:v>
                </c:pt>
                <c:pt idx="371">
                  <c:v>191</c:v>
                </c:pt>
                <c:pt idx="372">
                  <c:v>191</c:v>
                </c:pt>
                <c:pt idx="373">
                  <c:v>194</c:v>
                </c:pt>
                <c:pt idx="374">
                  <c:v>194</c:v>
                </c:pt>
                <c:pt idx="375">
                  <c:v>194</c:v>
                </c:pt>
                <c:pt idx="376">
                  <c:v>194</c:v>
                </c:pt>
                <c:pt idx="377">
                  <c:v>194</c:v>
                </c:pt>
                <c:pt idx="378">
                  <c:v>194</c:v>
                </c:pt>
                <c:pt idx="379">
                  <c:v>194</c:v>
                </c:pt>
                <c:pt idx="380">
                  <c:v>194</c:v>
                </c:pt>
                <c:pt idx="381">
                  <c:v>194</c:v>
                </c:pt>
                <c:pt idx="382">
                  <c:v>194</c:v>
                </c:pt>
                <c:pt idx="383">
                  <c:v>194</c:v>
                </c:pt>
                <c:pt idx="384">
                  <c:v>196</c:v>
                </c:pt>
                <c:pt idx="385">
                  <c:v>196</c:v>
                </c:pt>
                <c:pt idx="386">
                  <c:v>196</c:v>
                </c:pt>
                <c:pt idx="387">
                  <c:v>196</c:v>
                </c:pt>
                <c:pt idx="388">
                  <c:v>196</c:v>
                </c:pt>
                <c:pt idx="389">
                  <c:v>196</c:v>
                </c:pt>
                <c:pt idx="390">
                  <c:v>196</c:v>
                </c:pt>
                <c:pt idx="391">
                  <c:v>196</c:v>
                </c:pt>
                <c:pt idx="392">
                  <c:v>196</c:v>
                </c:pt>
                <c:pt idx="393">
                  <c:v>196</c:v>
                </c:pt>
                <c:pt idx="394">
                  <c:v>196</c:v>
                </c:pt>
                <c:pt idx="395">
                  <c:v>198</c:v>
                </c:pt>
                <c:pt idx="396">
                  <c:v>198</c:v>
                </c:pt>
                <c:pt idx="397">
                  <c:v>198</c:v>
                </c:pt>
                <c:pt idx="398">
                  <c:v>198</c:v>
                </c:pt>
                <c:pt idx="399">
                  <c:v>198</c:v>
                </c:pt>
                <c:pt idx="400">
                  <c:v>198</c:v>
                </c:pt>
                <c:pt idx="401">
                  <c:v>198</c:v>
                </c:pt>
                <c:pt idx="402">
                  <c:v>198</c:v>
                </c:pt>
                <c:pt idx="403">
                  <c:v>198</c:v>
                </c:pt>
                <c:pt idx="404">
                  <c:v>198</c:v>
                </c:pt>
                <c:pt idx="405">
                  <c:v>198</c:v>
                </c:pt>
                <c:pt idx="406">
                  <c:v>198</c:v>
                </c:pt>
                <c:pt idx="407">
                  <c:v>199</c:v>
                </c:pt>
                <c:pt idx="408">
                  <c:v>199</c:v>
                </c:pt>
                <c:pt idx="409">
                  <c:v>199</c:v>
                </c:pt>
                <c:pt idx="410">
                  <c:v>199</c:v>
                </c:pt>
                <c:pt idx="411">
                  <c:v>199</c:v>
                </c:pt>
                <c:pt idx="412">
                  <c:v>199</c:v>
                </c:pt>
                <c:pt idx="413">
                  <c:v>199</c:v>
                </c:pt>
                <c:pt idx="414">
                  <c:v>199</c:v>
                </c:pt>
                <c:pt idx="415">
                  <c:v>199</c:v>
                </c:pt>
                <c:pt idx="416">
                  <c:v>199</c:v>
                </c:pt>
                <c:pt idx="417">
                  <c:v>199</c:v>
                </c:pt>
                <c:pt idx="418">
                  <c:v>200</c:v>
                </c:pt>
                <c:pt idx="419">
                  <c:v>200</c:v>
                </c:pt>
                <c:pt idx="420">
                  <c:v>200</c:v>
                </c:pt>
                <c:pt idx="421">
                  <c:v>200</c:v>
                </c:pt>
                <c:pt idx="422">
                  <c:v>200</c:v>
                </c:pt>
                <c:pt idx="423">
                  <c:v>200</c:v>
                </c:pt>
                <c:pt idx="424">
                  <c:v>200</c:v>
                </c:pt>
                <c:pt idx="425">
                  <c:v>200</c:v>
                </c:pt>
                <c:pt idx="426">
                  <c:v>200</c:v>
                </c:pt>
                <c:pt idx="427">
                  <c:v>200</c:v>
                </c:pt>
                <c:pt idx="428">
                  <c:v>200</c:v>
                </c:pt>
                <c:pt idx="429">
                  <c:v>200</c:v>
                </c:pt>
                <c:pt idx="430">
                  <c:v>200</c:v>
                </c:pt>
                <c:pt idx="431">
                  <c:v>200</c:v>
                </c:pt>
                <c:pt idx="432">
                  <c:v>200</c:v>
                </c:pt>
                <c:pt idx="433">
                  <c:v>200</c:v>
                </c:pt>
                <c:pt idx="434">
                  <c:v>200</c:v>
                </c:pt>
                <c:pt idx="435">
                  <c:v>200</c:v>
                </c:pt>
                <c:pt idx="436">
                  <c:v>200</c:v>
                </c:pt>
                <c:pt idx="437">
                  <c:v>200</c:v>
                </c:pt>
                <c:pt idx="438">
                  <c:v>200</c:v>
                </c:pt>
                <c:pt idx="439">
                  <c:v>200</c:v>
                </c:pt>
                <c:pt idx="440">
                  <c:v>200</c:v>
                </c:pt>
                <c:pt idx="441">
                  <c:v>200</c:v>
                </c:pt>
                <c:pt idx="442">
                  <c:v>200</c:v>
                </c:pt>
                <c:pt idx="443">
                  <c:v>200</c:v>
                </c:pt>
                <c:pt idx="444">
                  <c:v>200</c:v>
                </c:pt>
                <c:pt idx="445">
                  <c:v>200</c:v>
                </c:pt>
                <c:pt idx="446">
                  <c:v>200</c:v>
                </c:pt>
                <c:pt idx="447">
                  <c:v>200</c:v>
                </c:pt>
                <c:pt idx="448">
                  <c:v>200</c:v>
                </c:pt>
                <c:pt idx="449">
                  <c:v>200</c:v>
                </c:pt>
                <c:pt idx="450">
                  <c:v>200</c:v>
                </c:pt>
                <c:pt idx="451">
                  <c:v>200</c:v>
                </c:pt>
                <c:pt idx="452">
                  <c:v>200</c:v>
                </c:pt>
                <c:pt idx="453">
                  <c:v>200</c:v>
                </c:pt>
                <c:pt idx="454">
                  <c:v>200</c:v>
                </c:pt>
                <c:pt idx="455">
                  <c:v>200</c:v>
                </c:pt>
                <c:pt idx="456">
                  <c:v>200</c:v>
                </c:pt>
                <c:pt idx="457">
                  <c:v>200</c:v>
                </c:pt>
                <c:pt idx="458">
                  <c:v>200</c:v>
                </c:pt>
                <c:pt idx="459">
                  <c:v>200</c:v>
                </c:pt>
                <c:pt idx="460">
                  <c:v>200</c:v>
                </c:pt>
                <c:pt idx="461">
                  <c:v>200</c:v>
                </c:pt>
                <c:pt idx="462">
                  <c:v>200</c:v>
                </c:pt>
                <c:pt idx="463">
                  <c:v>200</c:v>
                </c:pt>
                <c:pt idx="464">
                  <c:v>200</c:v>
                </c:pt>
                <c:pt idx="465">
                  <c:v>200</c:v>
                </c:pt>
                <c:pt idx="466">
                  <c:v>200</c:v>
                </c:pt>
                <c:pt idx="467">
                  <c:v>200</c:v>
                </c:pt>
                <c:pt idx="468">
                  <c:v>200</c:v>
                </c:pt>
                <c:pt idx="469">
                  <c:v>200</c:v>
                </c:pt>
                <c:pt idx="470">
                  <c:v>200</c:v>
                </c:pt>
                <c:pt idx="471">
                  <c:v>200</c:v>
                </c:pt>
                <c:pt idx="472">
                  <c:v>200</c:v>
                </c:pt>
                <c:pt idx="473">
                  <c:v>200</c:v>
                </c:pt>
                <c:pt idx="474">
                  <c:v>200</c:v>
                </c:pt>
                <c:pt idx="475">
                  <c:v>200</c:v>
                </c:pt>
                <c:pt idx="476">
                  <c:v>200</c:v>
                </c:pt>
                <c:pt idx="477">
                  <c:v>200</c:v>
                </c:pt>
                <c:pt idx="478">
                  <c:v>200</c:v>
                </c:pt>
                <c:pt idx="479">
                  <c:v>200</c:v>
                </c:pt>
                <c:pt idx="480">
                  <c:v>200</c:v>
                </c:pt>
                <c:pt idx="481">
                  <c:v>200</c:v>
                </c:pt>
                <c:pt idx="482">
                  <c:v>200</c:v>
                </c:pt>
                <c:pt idx="483">
                  <c:v>200</c:v>
                </c:pt>
                <c:pt idx="484">
                  <c:v>200</c:v>
                </c:pt>
                <c:pt idx="485">
                  <c:v>200</c:v>
                </c:pt>
                <c:pt idx="486">
                  <c:v>200</c:v>
                </c:pt>
                <c:pt idx="487">
                  <c:v>200</c:v>
                </c:pt>
                <c:pt idx="488">
                  <c:v>200</c:v>
                </c:pt>
                <c:pt idx="489">
                  <c:v>200</c:v>
                </c:pt>
                <c:pt idx="490">
                  <c:v>200</c:v>
                </c:pt>
                <c:pt idx="491">
                  <c:v>200</c:v>
                </c:pt>
                <c:pt idx="492">
                  <c:v>200</c:v>
                </c:pt>
                <c:pt idx="493">
                  <c:v>200</c:v>
                </c:pt>
                <c:pt idx="494">
                  <c:v>200</c:v>
                </c:pt>
                <c:pt idx="495">
                  <c:v>200</c:v>
                </c:pt>
                <c:pt idx="496">
                  <c:v>200</c:v>
                </c:pt>
                <c:pt idx="497">
                  <c:v>200</c:v>
                </c:pt>
                <c:pt idx="498">
                  <c:v>200</c:v>
                </c:pt>
                <c:pt idx="499">
                  <c:v>200</c:v>
                </c:pt>
                <c:pt idx="500">
                  <c:v>200</c:v>
                </c:pt>
                <c:pt idx="501">
                  <c:v>200</c:v>
                </c:pt>
                <c:pt idx="502">
                  <c:v>200</c:v>
                </c:pt>
                <c:pt idx="503">
                  <c:v>200</c:v>
                </c:pt>
                <c:pt idx="504">
                  <c:v>200</c:v>
                </c:pt>
                <c:pt idx="505">
                  <c:v>200</c:v>
                </c:pt>
                <c:pt idx="506">
                  <c:v>200</c:v>
                </c:pt>
                <c:pt idx="507">
                  <c:v>200</c:v>
                </c:pt>
                <c:pt idx="508">
                  <c:v>200</c:v>
                </c:pt>
                <c:pt idx="509">
                  <c:v>200</c:v>
                </c:pt>
                <c:pt idx="510">
                  <c:v>200</c:v>
                </c:pt>
                <c:pt idx="511">
                  <c:v>200</c:v>
                </c:pt>
                <c:pt idx="512">
                  <c:v>200</c:v>
                </c:pt>
                <c:pt idx="513">
                  <c:v>200</c:v>
                </c:pt>
                <c:pt idx="514">
                  <c:v>200</c:v>
                </c:pt>
                <c:pt idx="515">
                  <c:v>200</c:v>
                </c:pt>
                <c:pt idx="516">
                  <c:v>200</c:v>
                </c:pt>
                <c:pt idx="517">
                  <c:v>200</c:v>
                </c:pt>
                <c:pt idx="518">
                  <c:v>200</c:v>
                </c:pt>
                <c:pt idx="519">
                  <c:v>200</c:v>
                </c:pt>
                <c:pt idx="520">
                  <c:v>200</c:v>
                </c:pt>
                <c:pt idx="521">
                  <c:v>200</c:v>
                </c:pt>
                <c:pt idx="522">
                  <c:v>200</c:v>
                </c:pt>
                <c:pt idx="523">
                  <c:v>200</c:v>
                </c:pt>
                <c:pt idx="524">
                  <c:v>200</c:v>
                </c:pt>
                <c:pt idx="525">
                  <c:v>200</c:v>
                </c:pt>
                <c:pt idx="526">
                  <c:v>200</c:v>
                </c:pt>
                <c:pt idx="527">
                  <c:v>200</c:v>
                </c:pt>
                <c:pt idx="528">
                  <c:v>200</c:v>
                </c:pt>
                <c:pt idx="529">
                  <c:v>200</c:v>
                </c:pt>
                <c:pt idx="530">
                  <c:v>200</c:v>
                </c:pt>
                <c:pt idx="531">
                  <c:v>200</c:v>
                </c:pt>
                <c:pt idx="532">
                  <c:v>200</c:v>
                </c:pt>
                <c:pt idx="533">
                  <c:v>200</c:v>
                </c:pt>
                <c:pt idx="534">
                  <c:v>200</c:v>
                </c:pt>
                <c:pt idx="535">
                  <c:v>200</c:v>
                </c:pt>
                <c:pt idx="536">
                  <c:v>200</c:v>
                </c:pt>
                <c:pt idx="537">
                  <c:v>200</c:v>
                </c:pt>
                <c:pt idx="538">
                  <c:v>200</c:v>
                </c:pt>
                <c:pt idx="539">
                  <c:v>200</c:v>
                </c:pt>
                <c:pt idx="540">
                  <c:v>200</c:v>
                </c:pt>
                <c:pt idx="541">
                  <c:v>200</c:v>
                </c:pt>
                <c:pt idx="542">
                  <c:v>200</c:v>
                </c:pt>
                <c:pt idx="543">
                  <c:v>200</c:v>
                </c:pt>
                <c:pt idx="544">
                  <c:v>200</c:v>
                </c:pt>
                <c:pt idx="545">
                  <c:v>200</c:v>
                </c:pt>
                <c:pt idx="546">
                  <c:v>200</c:v>
                </c:pt>
                <c:pt idx="547">
                  <c:v>200</c:v>
                </c:pt>
                <c:pt idx="548">
                  <c:v>200</c:v>
                </c:pt>
                <c:pt idx="549">
                  <c:v>200</c:v>
                </c:pt>
                <c:pt idx="550">
                  <c:v>200</c:v>
                </c:pt>
                <c:pt idx="551">
                  <c:v>200</c:v>
                </c:pt>
                <c:pt idx="552">
                  <c:v>200</c:v>
                </c:pt>
                <c:pt idx="553">
                  <c:v>200</c:v>
                </c:pt>
                <c:pt idx="554">
                  <c:v>200</c:v>
                </c:pt>
                <c:pt idx="555">
                  <c:v>200</c:v>
                </c:pt>
                <c:pt idx="556">
                  <c:v>200</c:v>
                </c:pt>
                <c:pt idx="557">
                  <c:v>200</c:v>
                </c:pt>
                <c:pt idx="558">
                  <c:v>200</c:v>
                </c:pt>
                <c:pt idx="559">
                  <c:v>200</c:v>
                </c:pt>
                <c:pt idx="560">
                  <c:v>200</c:v>
                </c:pt>
                <c:pt idx="561">
                  <c:v>200</c:v>
                </c:pt>
                <c:pt idx="562">
                  <c:v>200</c:v>
                </c:pt>
                <c:pt idx="563">
                  <c:v>200</c:v>
                </c:pt>
                <c:pt idx="564">
                  <c:v>200</c:v>
                </c:pt>
                <c:pt idx="565">
                  <c:v>200</c:v>
                </c:pt>
                <c:pt idx="566">
                  <c:v>200</c:v>
                </c:pt>
                <c:pt idx="567">
                  <c:v>200</c:v>
                </c:pt>
                <c:pt idx="568">
                  <c:v>200</c:v>
                </c:pt>
                <c:pt idx="569">
                  <c:v>200</c:v>
                </c:pt>
                <c:pt idx="570">
                  <c:v>200</c:v>
                </c:pt>
                <c:pt idx="571">
                  <c:v>200</c:v>
                </c:pt>
                <c:pt idx="572">
                  <c:v>200</c:v>
                </c:pt>
                <c:pt idx="573">
                  <c:v>200</c:v>
                </c:pt>
                <c:pt idx="574">
                  <c:v>200</c:v>
                </c:pt>
                <c:pt idx="575">
                  <c:v>200</c:v>
                </c:pt>
                <c:pt idx="576">
                  <c:v>200</c:v>
                </c:pt>
                <c:pt idx="577">
                  <c:v>200</c:v>
                </c:pt>
                <c:pt idx="578">
                  <c:v>200</c:v>
                </c:pt>
                <c:pt idx="579">
                  <c:v>200</c:v>
                </c:pt>
                <c:pt idx="580">
                  <c:v>200</c:v>
                </c:pt>
                <c:pt idx="581">
                  <c:v>200</c:v>
                </c:pt>
                <c:pt idx="582">
                  <c:v>200</c:v>
                </c:pt>
                <c:pt idx="583">
                  <c:v>200</c:v>
                </c:pt>
                <c:pt idx="584">
                  <c:v>200</c:v>
                </c:pt>
                <c:pt idx="585">
                  <c:v>200</c:v>
                </c:pt>
                <c:pt idx="586">
                  <c:v>200</c:v>
                </c:pt>
                <c:pt idx="587">
                  <c:v>200</c:v>
                </c:pt>
                <c:pt idx="588">
                  <c:v>200</c:v>
                </c:pt>
                <c:pt idx="589">
                  <c:v>200</c:v>
                </c:pt>
                <c:pt idx="590">
                  <c:v>200</c:v>
                </c:pt>
                <c:pt idx="591">
                  <c:v>200</c:v>
                </c:pt>
                <c:pt idx="592">
                  <c:v>200</c:v>
                </c:pt>
                <c:pt idx="593">
                  <c:v>200</c:v>
                </c:pt>
                <c:pt idx="594">
                  <c:v>200</c:v>
                </c:pt>
                <c:pt idx="595">
                  <c:v>200</c:v>
                </c:pt>
                <c:pt idx="596">
                  <c:v>200</c:v>
                </c:pt>
                <c:pt idx="597">
                  <c:v>200</c:v>
                </c:pt>
                <c:pt idx="598">
                  <c:v>200</c:v>
                </c:pt>
                <c:pt idx="599">
                  <c:v>200</c:v>
                </c:pt>
                <c:pt idx="600">
                  <c:v>200</c:v>
                </c:pt>
                <c:pt idx="601">
                  <c:v>200</c:v>
                </c:pt>
                <c:pt idx="602">
                  <c:v>200</c:v>
                </c:pt>
                <c:pt idx="603">
                  <c:v>200</c:v>
                </c:pt>
                <c:pt idx="604">
                  <c:v>200</c:v>
                </c:pt>
                <c:pt idx="605">
                  <c:v>200</c:v>
                </c:pt>
                <c:pt idx="606">
                  <c:v>200</c:v>
                </c:pt>
                <c:pt idx="607">
                  <c:v>200</c:v>
                </c:pt>
                <c:pt idx="608">
                  <c:v>200</c:v>
                </c:pt>
                <c:pt idx="609">
                  <c:v>200</c:v>
                </c:pt>
                <c:pt idx="610">
                  <c:v>200</c:v>
                </c:pt>
                <c:pt idx="611">
                  <c:v>200</c:v>
                </c:pt>
                <c:pt idx="612">
                  <c:v>200</c:v>
                </c:pt>
                <c:pt idx="613">
                  <c:v>200</c:v>
                </c:pt>
                <c:pt idx="614">
                  <c:v>200</c:v>
                </c:pt>
                <c:pt idx="615">
                  <c:v>200</c:v>
                </c:pt>
                <c:pt idx="616">
                  <c:v>200</c:v>
                </c:pt>
                <c:pt idx="617">
                  <c:v>200</c:v>
                </c:pt>
                <c:pt idx="618">
                  <c:v>200</c:v>
                </c:pt>
                <c:pt idx="619">
                  <c:v>200</c:v>
                </c:pt>
                <c:pt idx="620">
                  <c:v>200</c:v>
                </c:pt>
                <c:pt idx="621">
                  <c:v>200</c:v>
                </c:pt>
                <c:pt idx="622">
                  <c:v>200</c:v>
                </c:pt>
                <c:pt idx="623">
                  <c:v>200</c:v>
                </c:pt>
                <c:pt idx="624">
                  <c:v>200</c:v>
                </c:pt>
                <c:pt idx="625">
                  <c:v>200</c:v>
                </c:pt>
                <c:pt idx="626">
                  <c:v>200</c:v>
                </c:pt>
                <c:pt idx="627">
                  <c:v>200</c:v>
                </c:pt>
                <c:pt idx="628">
                  <c:v>200</c:v>
                </c:pt>
                <c:pt idx="629">
                  <c:v>200</c:v>
                </c:pt>
                <c:pt idx="630">
                  <c:v>200</c:v>
                </c:pt>
                <c:pt idx="631">
                  <c:v>200</c:v>
                </c:pt>
                <c:pt idx="632">
                  <c:v>200</c:v>
                </c:pt>
                <c:pt idx="633">
                  <c:v>200</c:v>
                </c:pt>
                <c:pt idx="634">
                  <c:v>200</c:v>
                </c:pt>
                <c:pt idx="635">
                  <c:v>200</c:v>
                </c:pt>
                <c:pt idx="636">
                  <c:v>200</c:v>
                </c:pt>
                <c:pt idx="637">
                  <c:v>200</c:v>
                </c:pt>
                <c:pt idx="638">
                  <c:v>200</c:v>
                </c:pt>
                <c:pt idx="639">
                  <c:v>200</c:v>
                </c:pt>
                <c:pt idx="640">
                  <c:v>200</c:v>
                </c:pt>
                <c:pt idx="641">
                  <c:v>200</c:v>
                </c:pt>
                <c:pt idx="642">
                  <c:v>200</c:v>
                </c:pt>
                <c:pt idx="643">
                  <c:v>200</c:v>
                </c:pt>
                <c:pt idx="644">
                  <c:v>200</c:v>
                </c:pt>
                <c:pt idx="645">
                  <c:v>200</c:v>
                </c:pt>
                <c:pt idx="646">
                  <c:v>200</c:v>
                </c:pt>
                <c:pt idx="647">
                  <c:v>200</c:v>
                </c:pt>
                <c:pt idx="648">
                  <c:v>200</c:v>
                </c:pt>
                <c:pt idx="649">
                  <c:v>200</c:v>
                </c:pt>
                <c:pt idx="650">
                  <c:v>200</c:v>
                </c:pt>
                <c:pt idx="651">
                  <c:v>200</c:v>
                </c:pt>
                <c:pt idx="652">
                  <c:v>200</c:v>
                </c:pt>
                <c:pt idx="653">
                  <c:v>200</c:v>
                </c:pt>
                <c:pt idx="654">
                  <c:v>200</c:v>
                </c:pt>
                <c:pt idx="655">
                  <c:v>200</c:v>
                </c:pt>
                <c:pt idx="656">
                  <c:v>200</c:v>
                </c:pt>
                <c:pt idx="657">
                  <c:v>200</c:v>
                </c:pt>
                <c:pt idx="658">
                  <c:v>200</c:v>
                </c:pt>
                <c:pt idx="659">
                  <c:v>200</c:v>
                </c:pt>
                <c:pt idx="660">
                  <c:v>200</c:v>
                </c:pt>
                <c:pt idx="661">
                  <c:v>200</c:v>
                </c:pt>
                <c:pt idx="662">
                  <c:v>200</c:v>
                </c:pt>
                <c:pt idx="663">
                  <c:v>200</c:v>
                </c:pt>
                <c:pt idx="664">
                  <c:v>200</c:v>
                </c:pt>
                <c:pt idx="665">
                  <c:v>200</c:v>
                </c:pt>
                <c:pt idx="666">
                  <c:v>200</c:v>
                </c:pt>
                <c:pt idx="667">
                  <c:v>200</c:v>
                </c:pt>
                <c:pt idx="668">
                  <c:v>200</c:v>
                </c:pt>
                <c:pt idx="669">
                  <c:v>200</c:v>
                </c:pt>
                <c:pt idx="670">
                  <c:v>200</c:v>
                </c:pt>
                <c:pt idx="671">
                  <c:v>200</c:v>
                </c:pt>
                <c:pt idx="672">
                  <c:v>200</c:v>
                </c:pt>
                <c:pt idx="673">
                  <c:v>200</c:v>
                </c:pt>
                <c:pt idx="674">
                  <c:v>200</c:v>
                </c:pt>
                <c:pt idx="675">
                  <c:v>200</c:v>
                </c:pt>
                <c:pt idx="676">
                  <c:v>200</c:v>
                </c:pt>
                <c:pt idx="677">
                  <c:v>200</c:v>
                </c:pt>
                <c:pt idx="678">
                  <c:v>200</c:v>
                </c:pt>
                <c:pt idx="679">
                  <c:v>200</c:v>
                </c:pt>
                <c:pt idx="680">
                  <c:v>200</c:v>
                </c:pt>
                <c:pt idx="681">
                  <c:v>200</c:v>
                </c:pt>
                <c:pt idx="682">
                  <c:v>200</c:v>
                </c:pt>
                <c:pt idx="683">
                  <c:v>200</c:v>
                </c:pt>
                <c:pt idx="684">
                  <c:v>200</c:v>
                </c:pt>
                <c:pt idx="685">
                  <c:v>200</c:v>
                </c:pt>
                <c:pt idx="686">
                  <c:v>200</c:v>
                </c:pt>
                <c:pt idx="687">
                  <c:v>200</c:v>
                </c:pt>
                <c:pt idx="688">
                  <c:v>200</c:v>
                </c:pt>
                <c:pt idx="689">
                  <c:v>200</c:v>
                </c:pt>
                <c:pt idx="690">
                  <c:v>200</c:v>
                </c:pt>
                <c:pt idx="691">
                  <c:v>200</c:v>
                </c:pt>
                <c:pt idx="692">
                  <c:v>200</c:v>
                </c:pt>
                <c:pt idx="693">
                  <c:v>200</c:v>
                </c:pt>
                <c:pt idx="694">
                  <c:v>200</c:v>
                </c:pt>
                <c:pt idx="695">
                  <c:v>200</c:v>
                </c:pt>
                <c:pt idx="696">
                  <c:v>200</c:v>
                </c:pt>
                <c:pt idx="697">
                  <c:v>200</c:v>
                </c:pt>
                <c:pt idx="698">
                  <c:v>200</c:v>
                </c:pt>
                <c:pt idx="699">
                  <c:v>200</c:v>
                </c:pt>
                <c:pt idx="700">
                  <c:v>200</c:v>
                </c:pt>
                <c:pt idx="701">
                  <c:v>200</c:v>
                </c:pt>
                <c:pt idx="702">
                  <c:v>200</c:v>
                </c:pt>
                <c:pt idx="703">
                  <c:v>200</c:v>
                </c:pt>
                <c:pt idx="704">
                  <c:v>200</c:v>
                </c:pt>
                <c:pt idx="705">
                  <c:v>200</c:v>
                </c:pt>
                <c:pt idx="706">
                  <c:v>200</c:v>
                </c:pt>
                <c:pt idx="707">
                  <c:v>200</c:v>
                </c:pt>
                <c:pt idx="708">
                  <c:v>200</c:v>
                </c:pt>
                <c:pt idx="709">
                  <c:v>200</c:v>
                </c:pt>
                <c:pt idx="710">
                  <c:v>200</c:v>
                </c:pt>
                <c:pt idx="711">
                  <c:v>200</c:v>
                </c:pt>
                <c:pt idx="712">
                  <c:v>200</c:v>
                </c:pt>
                <c:pt idx="713">
                  <c:v>200</c:v>
                </c:pt>
                <c:pt idx="714">
                  <c:v>200</c:v>
                </c:pt>
                <c:pt idx="715">
                  <c:v>200</c:v>
                </c:pt>
                <c:pt idx="716">
                  <c:v>200</c:v>
                </c:pt>
                <c:pt idx="717">
                  <c:v>200</c:v>
                </c:pt>
                <c:pt idx="718">
                  <c:v>200</c:v>
                </c:pt>
                <c:pt idx="719">
                  <c:v>200</c:v>
                </c:pt>
                <c:pt idx="720">
                  <c:v>200</c:v>
                </c:pt>
                <c:pt idx="721">
                  <c:v>200</c:v>
                </c:pt>
                <c:pt idx="722">
                  <c:v>200</c:v>
                </c:pt>
                <c:pt idx="723">
                  <c:v>200</c:v>
                </c:pt>
                <c:pt idx="724">
                  <c:v>200</c:v>
                </c:pt>
                <c:pt idx="725">
                  <c:v>200</c:v>
                </c:pt>
                <c:pt idx="726">
                  <c:v>200</c:v>
                </c:pt>
                <c:pt idx="727">
                  <c:v>200</c:v>
                </c:pt>
                <c:pt idx="728">
                  <c:v>200</c:v>
                </c:pt>
                <c:pt idx="729">
                  <c:v>200</c:v>
                </c:pt>
                <c:pt idx="730">
                  <c:v>200</c:v>
                </c:pt>
                <c:pt idx="731">
                  <c:v>200</c:v>
                </c:pt>
                <c:pt idx="732">
                  <c:v>200</c:v>
                </c:pt>
                <c:pt idx="733">
                  <c:v>200</c:v>
                </c:pt>
                <c:pt idx="734">
                  <c:v>200</c:v>
                </c:pt>
                <c:pt idx="735">
                  <c:v>200</c:v>
                </c:pt>
                <c:pt idx="736">
                  <c:v>200</c:v>
                </c:pt>
                <c:pt idx="737">
                  <c:v>200</c:v>
                </c:pt>
                <c:pt idx="738">
                  <c:v>200</c:v>
                </c:pt>
                <c:pt idx="739">
                  <c:v>200</c:v>
                </c:pt>
                <c:pt idx="740">
                  <c:v>200</c:v>
                </c:pt>
                <c:pt idx="741">
                  <c:v>200</c:v>
                </c:pt>
                <c:pt idx="742">
                  <c:v>200</c:v>
                </c:pt>
                <c:pt idx="743">
                  <c:v>200</c:v>
                </c:pt>
                <c:pt idx="744">
                  <c:v>200</c:v>
                </c:pt>
                <c:pt idx="745">
                  <c:v>200</c:v>
                </c:pt>
                <c:pt idx="746">
                  <c:v>200</c:v>
                </c:pt>
                <c:pt idx="747">
                  <c:v>200</c:v>
                </c:pt>
                <c:pt idx="748">
                  <c:v>200</c:v>
                </c:pt>
                <c:pt idx="749">
                  <c:v>200</c:v>
                </c:pt>
                <c:pt idx="750">
                  <c:v>200</c:v>
                </c:pt>
                <c:pt idx="751">
                  <c:v>200</c:v>
                </c:pt>
                <c:pt idx="752">
                  <c:v>200</c:v>
                </c:pt>
                <c:pt idx="753">
                  <c:v>200</c:v>
                </c:pt>
                <c:pt idx="754">
                  <c:v>200</c:v>
                </c:pt>
                <c:pt idx="755">
                  <c:v>200</c:v>
                </c:pt>
                <c:pt idx="756">
                  <c:v>200</c:v>
                </c:pt>
                <c:pt idx="757">
                  <c:v>200</c:v>
                </c:pt>
                <c:pt idx="758">
                  <c:v>200</c:v>
                </c:pt>
                <c:pt idx="759">
                  <c:v>200</c:v>
                </c:pt>
                <c:pt idx="760">
                  <c:v>200</c:v>
                </c:pt>
                <c:pt idx="761">
                  <c:v>200</c:v>
                </c:pt>
                <c:pt idx="762">
                  <c:v>200</c:v>
                </c:pt>
                <c:pt idx="763">
                  <c:v>200</c:v>
                </c:pt>
                <c:pt idx="764">
                  <c:v>200</c:v>
                </c:pt>
                <c:pt idx="765">
                  <c:v>200</c:v>
                </c:pt>
                <c:pt idx="766">
                  <c:v>200</c:v>
                </c:pt>
                <c:pt idx="767">
                  <c:v>200</c:v>
                </c:pt>
                <c:pt idx="768">
                  <c:v>200</c:v>
                </c:pt>
                <c:pt idx="769">
                  <c:v>200</c:v>
                </c:pt>
                <c:pt idx="770">
                  <c:v>200</c:v>
                </c:pt>
                <c:pt idx="771">
                  <c:v>200</c:v>
                </c:pt>
                <c:pt idx="772">
                  <c:v>200</c:v>
                </c:pt>
                <c:pt idx="773">
                  <c:v>200</c:v>
                </c:pt>
                <c:pt idx="774">
                  <c:v>200</c:v>
                </c:pt>
                <c:pt idx="775">
                  <c:v>200</c:v>
                </c:pt>
                <c:pt idx="776">
                  <c:v>200</c:v>
                </c:pt>
                <c:pt idx="777">
                  <c:v>200</c:v>
                </c:pt>
                <c:pt idx="778">
                  <c:v>200</c:v>
                </c:pt>
                <c:pt idx="779">
                  <c:v>200</c:v>
                </c:pt>
                <c:pt idx="780">
                  <c:v>200</c:v>
                </c:pt>
                <c:pt idx="781">
                  <c:v>200</c:v>
                </c:pt>
                <c:pt idx="782">
                  <c:v>200</c:v>
                </c:pt>
                <c:pt idx="783">
                  <c:v>200</c:v>
                </c:pt>
                <c:pt idx="784">
                  <c:v>200</c:v>
                </c:pt>
                <c:pt idx="785">
                  <c:v>200</c:v>
                </c:pt>
                <c:pt idx="786">
                  <c:v>200</c:v>
                </c:pt>
                <c:pt idx="787">
                  <c:v>200</c:v>
                </c:pt>
                <c:pt idx="788">
                  <c:v>200</c:v>
                </c:pt>
                <c:pt idx="789">
                  <c:v>200</c:v>
                </c:pt>
                <c:pt idx="790">
                  <c:v>200</c:v>
                </c:pt>
                <c:pt idx="791">
                  <c:v>200</c:v>
                </c:pt>
                <c:pt idx="792">
                  <c:v>200</c:v>
                </c:pt>
                <c:pt idx="793">
                  <c:v>200</c:v>
                </c:pt>
                <c:pt idx="794">
                  <c:v>200</c:v>
                </c:pt>
                <c:pt idx="795">
                  <c:v>200</c:v>
                </c:pt>
                <c:pt idx="796">
                  <c:v>200</c:v>
                </c:pt>
                <c:pt idx="797">
                  <c:v>200</c:v>
                </c:pt>
                <c:pt idx="798">
                  <c:v>200</c:v>
                </c:pt>
                <c:pt idx="799">
                  <c:v>200</c:v>
                </c:pt>
                <c:pt idx="800">
                  <c:v>200</c:v>
                </c:pt>
                <c:pt idx="801">
                  <c:v>200</c:v>
                </c:pt>
                <c:pt idx="802">
                  <c:v>200</c:v>
                </c:pt>
                <c:pt idx="803">
                  <c:v>200</c:v>
                </c:pt>
                <c:pt idx="804">
                  <c:v>200</c:v>
                </c:pt>
                <c:pt idx="805">
                  <c:v>200</c:v>
                </c:pt>
                <c:pt idx="806">
                  <c:v>200</c:v>
                </c:pt>
                <c:pt idx="807">
                  <c:v>200</c:v>
                </c:pt>
                <c:pt idx="808">
                  <c:v>200</c:v>
                </c:pt>
                <c:pt idx="809">
                  <c:v>200</c:v>
                </c:pt>
                <c:pt idx="810">
                  <c:v>200</c:v>
                </c:pt>
                <c:pt idx="811">
                  <c:v>200</c:v>
                </c:pt>
                <c:pt idx="812">
                  <c:v>200</c:v>
                </c:pt>
                <c:pt idx="813">
                  <c:v>200</c:v>
                </c:pt>
                <c:pt idx="814">
                  <c:v>200</c:v>
                </c:pt>
                <c:pt idx="815">
                  <c:v>200</c:v>
                </c:pt>
                <c:pt idx="816">
                  <c:v>200</c:v>
                </c:pt>
                <c:pt idx="817">
                  <c:v>200</c:v>
                </c:pt>
                <c:pt idx="818">
                  <c:v>200</c:v>
                </c:pt>
                <c:pt idx="819">
                  <c:v>200</c:v>
                </c:pt>
                <c:pt idx="820">
                  <c:v>200</c:v>
                </c:pt>
                <c:pt idx="821">
                  <c:v>200</c:v>
                </c:pt>
                <c:pt idx="822">
                  <c:v>200</c:v>
                </c:pt>
                <c:pt idx="823">
                  <c:v>200</c:v>
                </c:pt>
                <c:pt idx="824">
                  <c:v>200</c:v>
                </c:pt>
                <c:pt idx="825">
                  <c:v>200</c:v>
                </c:pt>
                <c:pt idx="826">
                  <c:v>200</c:v>
                </c:pt>
                <c:pt idx="827">
                  <c:v>200</c:v>
                </c:pt>
                <c:pt idx="828">
                  <c:v>200</c:v>
                </c:pt>
                <c:pt idx="829">
                  <c:v>200</c:v>
                </c:pt>
                <c:pt idx="830">
                  <c:v>200</c:v>
                </c:pt>
                <c:pt idx="831">
                  <c:v>200</c:v>
                </c:pt>
                <c:pt idx="832">
                  <c:v>200</c:v>
                </c:pt>
                <c:pt idx="833">
                  <c:v>200</c:v>
                </c:pt>
                <c:pt idx="834">
                  <c:v>200</c:v>
                </c:pt>
                <c:pt idx="835">
                  <c:v>200</c:v>
                </c:pt>
                <c:pt idx="836">
                  <c:v>200</c:v>
                </c:pt>
                <c:pt idx="837">
                  <c:v>200</c:v>
                </c:pt>
                <c:pt idx="838">
                  <c:v>200</c:v>
                </c:pt>
                <c:pt idx="839">
                  <c:v>200</c:v>
                </c:pt>
                <c:pt idx="840">
                  <c:v>200</c:v>
                </c:pt>
                <c:pt idx="841">
                  <c:v>200</c:v>
                </c:pt>
                <c:pt idx="842">
                  <c:v>200</c:v>
                </c:pt>
                <c:pt idx="843">
                  <c:v>200</c:v>
                </c:pt>
                <c:pt idx="844">
                  <c:v>200</c:v>
                </c:pt>
                <c:pt idx="845">
                  <c:v>200</c:v>
                </c:pt>
                <c:pt idx="846">
                  <c:v>200</c:v>
                </c:pt>
                <c:pt idx="847">
                  <c:v>200</c:v>
                </c:pt>
                <c:pt idx="848">
                  <c:v>200</c:v>
                </c:pt>
                <c:pt idx="849">
                  <c:v>200</c:v>
                </c:pt>
                <c:pt idx="850">
                  <c:v>200</c:v>
                </c:pt>
                <c:pt idx="851">
                  <c:v>200</c:v>
                </c:pt>
                <c:pt idx="852">
                  <c:v>200</c:v>
                </c:pt>
                <c:pt idx="853">
                  <c:v>200</c:v>
                </c:pt>
                <c:pt idx="854">
                  <c:v>200</c:v>
                </c:pt>
                <c:pt idx="855">
                  <c:v>200</c:v>
                </c:pt>
                <c:pt idx="856">
                  <c:v>200</c:v>
                </c:pt>
                <c:pt idx="857">
                  <c:v>200</c:v>
                </c:pt>
                <c:pt idx="858">
                  <c:v>200</c:v>
                </c:pt>
                <c:pt idx="859">
                  <c:v>200</c:v>
                </c:pt>
                <c:pt idx="860">
                  <c:v>200</c:v>
                </c:pt>
                <c:pt idx="861">
                  <c:v>200</c:v>
                </c:pt>
                <c:pt idx="862">
                  <c:v>200</c:v>
                </c:pt>
                <c:pt idx="863">
                  <c:v>200</c:v>
                </c:pt>
                <c:pt idx="864">
                  <c:v>200</c:v>
                </c:pt>
                <c:pt idx="865">
                  <c:v>200</c:v>
                </c:pt>
                <c:pt idx="866">
                  <c:v>200</c:v>
                </c:pt>
                <c:pt idx="867">
                  <c:v>200</c:v>
                </c:pt>
                <c:pt idx="868">
                  <c:v>200</c:v>
                </c:pt>
                <c:pt idx="869">
                  <c:v>200</c:v>
                </c:pt>
                <c:pt idx="870">
                  <c:v>200</c:v>
                </c:pt>
                <c:pt idx="871">
                  <c:v>200</c:v>
                </c:pt>
                <c:pt idx="872">
                  <c:v>200</c:v>
                </c:pt>
                <c:pt idx="873">
                  <c:v>200</c:v>
                </c:pt>
                <c:pt idx="874">
                  <c:v>200</c:v>
                </c:pt>
                <c:pt idx="875">
                  <c:v>200</c:v>
                </c:pt>
                <c:pt idx="876">
                  <c:v>200</c:v>
                </c:pt>
                <c:pt idx="877">
                  <c:v>200</c:v>
                </c:pt>
                <c:pt idx="878">
                  <c:v>200</c:v>
                </c:pt>
                <c:pt idx="879">
                  <c:v>200</c:v>
                </c:pt>
                <c:pt idx="880">
                  <c:v>200</c:v>
                </c:pt>
                <c:pt idx="881">
                  <c:v>200</c:v>
                </c:pt>
                <c:pt idx="882">
                  <c:v>200</c:v>
                </c:pt>
                <c:pt idx="883">
                  <c:v>200</c:v>
                </c:pt>
                <c:pt idx="884">
                  <c:v>200</c:v>
                </c:pt>
                <c:pt idx="885">
                  <c:v>200</c:v>
                </c:pt>
                <c:pt idx="886">
                  <c:v>200</c:v>
                </c:pt>
                <c:pt idx="887">
                  <c:v>200</c:v>
                </c:pt>
                <c:pt idx="888">
                  <c:v>200</c:v>
                </c:pt>
                <c:pt idx="889">
                  <c:v>200</c:v>
                </c:pt>
                <c:pt idx="890">
                  <c:v>200</c:v>
                </c:pt>
                <c:pt idx="891">
                  <c:v>200</c:v>
                </c:pt>
                <c:pt idx="892">
                  <c:v>200</c:v>
                </c:pt>
                <c:pt idx="893">
                  <c:v>200</c:v>
                </c:pt>
                <c:pt idx="894">
                  <c:v>200</c:v>
                </c:pt>
                <c:pt idx="895">
                  <c:v>200</c:v>
                </c:pt>
                <c:pt idx="896">
                  <c:v>200</c:v>
                </c:pt>
                <c:pt idx="897">
                  <c:v>200</c:v>
                </c:pt>
                <c:pt idx="898">
                  <c:v>200</c:v>
                </c:pt>
                <c:pt idx="899">
                  <c:v>200</c:v>
                </c:pt>
                <c:pt idx="900">
                  <c:v>200</c:v>
                </c:pt>
                <c:pt idx="901">
                  <c:v>200</c:v>
                </c:pt>
                <c:pt idx="902">
                  <c:v>200</c:v>
                </c:pt>
                <c:pt idx="903">
                  <c:v>200</c:v>
                </c:pt>
                <c:pt idx="904">
                  <c:v>200</c:v>
                </c:pt>
                <c:pt idx="905">
                  <c:v>200</c:v>
                </c:pt>
                <c:pt idx="906">
                  <c:v>200</c:v>
                </c:pt>
                <c:pt idx="907">
                  <c:v>200</c:v>
                </c:pt>
                <c:pt idx="908">
                  <c:v>200</c:v>
                </c:pt>
                <c:pt idx="909">
                  <c:v>200</c:v>
                </c:pt>
                <c:pt idx="910">
                  <c:v>200</c:v>
                </c:pt>
                <c:pt idx="911">
                  <c:v>200</c:v>
                </c:pt>
                <c:pt idx="912">
                  <c:v>200</c:v>
                </c:pt>
                <c:pt idx="913">
                  <c:v>200</c:v>
                </c:pt>
                <c:pt idx="914">
                  <c:v>200</c:v>
                </c:pt>
                <c:pt idx="915">
                  <c:v>200</c:v>
                </c:pt>
                <c:pt idx="916">
                  <c:v>200</c:v>
                </c:pt>
                <c:pt idx="917">
                  <c:v>200</c:v>
                </c:pt>
                <c:pt idx="918">
                  <c:v>200</c:v>
                </c:pt>
                <c:pt idx="919">
                  <c:v>200</c:v>
                </c:pt>
                <c:pt idx="920">
                  <c:v>200</c:v>
                </c:pt>
                <c:pt idx="921">
                  <c:v>200</c:v>
                </c:pt>
                <c:pt idx="922">
                  <c:v>200</c:v>
                </c:pt>
                <c:pt idx="923">
                  <c:v>200</c:v>
                </c:pt>
                <c:pt idx="924">
                  <c:v>200</c:v>
                </c:pt>
                <c:pt idx="925">
                  <c:v>200</c:v>
                </c:pt>
                <c:pt idx="926">
                  <c:v>200</c:v>
                </c:pt>
                <c:pt idx="927">
                  <c:v>200</c:v>
                </c:pt>
                <c:pt idx="928">
                  <c:v>200</c:v>
                </c:pt>
                <c:pt idx="929">
                  <c:v>200</c:v>
                </c:pt>
                <c:pt idx="930">
                  <c:v>200</c:v>
                </c:pt>
                <c:pt idx="931">
                  <c:v>200</c:v>
                </c:pt>
                <c:pt idx="932">
                  <c:v>200</c:v>
                </c:pt>
                <c:pt idx="933">
                  <c:v>200</c:v>
                </c:pt>
                <c:pt idx="934">
                  <c:v>200</c:v>
                </c:pt>
                <c:pt idx="935">
                  <c:v>200</c:v>
                </c:pt>
                <c:pt idx="936">
                  <c:v>200</c:v>
                </c:pt>
                <c:pt idx="937">
                  <c:v>200</c:v>
                </c:pt>
                <c:pt idx="938">
                  <c:v>200</c:v>
                </c:pt>
                <c:pt idx="939">
                  <c:v>200</c:v>
                </c:pt>
                <c:pt idx="940">
                  <c:v>200</c:v>
                </c:pt>
                <c:pt idx="941">
                  <c:v>200</c:v>
                </c:pt>
                <c:pt idx="942">
                  <c:v>200</c:v>
                </c:pt>
                <c:pt idx="943">
                  <c:v>200</c:v>
                </c:pt>
                <c:pt idx="944">
                  <c:v>200</c:v>
                </c:pt>
                <c:pt idx="945">
                  <c:v>200</c:v>
                </c:pt>
                <c:pt idx="946">
                  <c:v>200</c:v>
                </c:pt>
                <c:pt idx="947">
                  <c:v>200</c:v>
                </c:pt>
                <c:pt idx="948">
                  <c:v>200</c:v>
                </c:pt>
                <c:pt idx="949">
                  <c:v>200</c:v>
                </c:pt>
                <c:pt idx="950">
                  <c:v>200</c:v>
                </c:pt>
                <c:pt idx="951">
                  <c:v>200</c:v>
                </c:pt>
                <c:pt idx="952">
                  <c:v>200</c:v>
                </c:pt>
                <c:pt idx="953">
                  <c:v>200</c:v>
                </c:pt>
                <c:pt idx="954">
                  <c:v>200</c:v>
                </c:pt>
                <c:pt idx="955">
                  <c:v>200</c:v>
                </c:pt>
                <c:pt idx="956">
                  <c:v>200</c:v>
                </c:pt>
              </c:numCache>
            </c:numRef>
          </c:yVal>
          <c:smooth val="0"/>
          <c:extLst xmlns:c16r2="http://schemas.microsoft.com/office/drawing/2015/06/chart">
            <c:ext xmlns:c16="http://schemas.microsoft.com/office/drawing/2014/chart" uri="{C3380CC4-5D6E-409C-BE32-E72D297353CC}">
              <c16:uniqueId val="{00000000-34AA-45F5-AB46-C1C5B48575BC}"/>
            </c:ext>
          </c:extLst>
        </c:ser>
        <c:ser>
          <c:idx val="1"/>
          <c:order val="1"/>
          <c:tx>
            <c:strRef>
              <c:f>'[endtoend-1.ods]signidicant data'!$B$1:$B$18</c:f>
              <c:strCache>
                <c:ptCount val="1"/>
                <c:pt idx="0">
                  <c:v>Ingestion Requests</c:v>
                </c:pt>
              </c:strCache>
            </c:strRef>
          </c:tx>
          <c:spPr>
            <a:ln w="22225" cap="rnd">
              <a:solidFill>
                <a:schemeClr val="accent2"/>
              </a:solidFill>
              <a:round/>
            </a:ln>
            <a:effectLst/>
          </c:spPr>
          <c:marker>
            <c:symbol val="none"/>
          </c:marker>
          <c:xVal>
            <c:numRef>
              <c:f>'[endtoend-1.ods]signidicant data'!$C$19:$C$975</c:f>
              <c:numCache>
                <c:formatCode>General</c:formatCode>
                <c:ptCount val="957"/>
                <c:pt idx="0">
                  <c:v>0</c:v>
                </c:pt>
                <c:pt idx="1">
                  <c:v>1</c:v>
                </c:pt>
                <c:pt idx="2">
                  <c:v>3</c:v>
                </c:pt>
                <c:pt idx="3">
                  <c:v>5</c:v>
                </c:pt>
                <c:pt idx="4">
                  <c:v>7</c:v>
                </c:pt>
                <c:pt idx="5">
                  <c:v>8</c:v>
                </c:pt>
                <c:pt idx="6">
                  <c:v>10</c:v>
                </c:pt>
                <c:pt idx="7">
                  <c:v>12</c:v>
                </c:pt>
                <c:pt idx="8">
                  <c:v>14</c:v>
                </c:pt>
                <c:pt idx="9">
                  <c:v>16</c:v>
                </c:pt>
                <c:pt idx="10">
                  <c:v>17</c:v>
                </c:pt>
                <c:pt idx="11">
                  <c:v>19</c:v>
                </c:pt>
                <c:pt idx="12">
                  <c:v>21</c:v>
                </c:pt>
                <c:pt idx="13">
                  <c:v>23</c:v>
                </c:pt>
                <c:pt idx="14">
                  <c:v>25</c:v>
                </c:pt>
                <c:pt idx="15">
                  <c:v>26</c:v>
                </c:pt>
                <c:pt idx="16">
                  <c:v>28</c:v>
                </c:pt>
                <c:pt idx="17">
                  <c:v>30</c:v>
                </c:pt>
                <c:pt idx="18">
                  <c:v>32</c:v>
                </c:pt>
                <c:pt idx="19">
                  <c:v>33</c:v>
                </c:pt>
                <c:pt idx="20">
                  <c:v>35</c:v>
                </c:pt>
                <c:pt idx="21">
                  <c:v>37</c:v>
                </c:pt>
                <c:pt idx="22">
                  <c:v>39</c:v>
                </c:pt>
                <c:pt idx="23">
                  <c:v>40</c:v>
                </c:pt>
                <c:pt idx="24">
                  <c:v>42</c:v>
                </c:pt>
                <c:pt idx="25">
                  <c:v>44</c:v>
                </c:pt>
                <c:pt idx="26">
                  <c:v>46</c:v>
                </c:pt>
                <c:pt idx="27">
                  <c:v>47</c:v>
                </c:pt>
                <c:pt idx="28">
                  <c:v>49</c:v>
                </c:pt>
                <c:pt idx="29">
                  <c:v>51</c:v>
                </c:pt>
                <c:pt idx="30">
                  <c:v>53</c:v>
                </c:pt>
                <c:pt idx="31">
                  <c:v>54</c:v>
                </c:pt>
                <c:pt idx="32">
                  <c:v>56</c:v>
                </c:pt>
                <c:pt idx="33">
                  <c:v>58</c:v>
                </c:pt>
                <c:pt idx="34">
                  <c:v>60</c:v>
                </c:pt>
                <c:pt idx="35">
                  <c:v>62</c:v>
                </c:pt>
                <c:pt idx="36">
                  <c:v>63</c:v>
                </c:pt>
                <c:pt idx="37">
                  <c:v>65</c:v>
                </c:pt>
                <c:pt idx="38">
                  <c:v>67</c:v>
                </c:pt>
                <c:pt idx="39">
                  <c:v>69</c:v>
                </c:pt>
                <c:pt idx="40">
                  <c:v>71</c:v>
                </c:pt>
                <c:pt idx="41">
                  <c:v>72</c:v>
                </c:pt>
                <c:pt idx="42">
                  <c:v>74</c:v>
                </c:pt>
                <c:pt idx="43">
                  <c:v>76</c:v>
                </c:pt>
                <c:pt idx="44">
                  <c:v>77</c:v>
                </c:pt>
                <c:pt idx="45">
                  <c:v>79</c:v>
                </c:pt>
                <c:pt idx="46">
                  <c:v>81</c:v>
                </c:pt>
                <c:pt idx="47">
                  <c:v>83</c:v>
                </c:pt>
                <c:pt idx="48">
                  <c:v>85</c:v>
                </c:pt>
                <c:pt idx="49">
                  <c:v>86</c:v>
                </c:pt>
                <c:pt idx="50">
                  <c:v>88</c:v>
                </c:pt>
                <c:pt idx="51">
                  <c:v>90</c:v>
                </c:pt>
                <c:pt idx="52">
                  <c:v>92</c:v>
                </c:pt>
                <c:pt idx="53">
                  <c:v>93</c:v>
                </c:pt>
                <c:pt idx="54">
                  <c:v>95</c:v>
                </c:pt>
                <c:pt idx="55">
                  <c:v>97</c:v>
                </c:pt>
                <c:pt idx="56">
                  <c:v>98</c:v>
                </c:pt>
                <c:pt idx="57">
                  <c:v>100</c:v>
                </c:pt>
                <c:pt idx="58">
                  <c:v>102</c:v>
                </c:pt>
                <c:pt idx="59">
                  <c:v>104</c:v>
                </c:pt>
                <c:pt idx="60">
                  <c:v>105</c:v>
                </c:pt>
                <c:pt idx="61">
                  <c:v>107</c:v>
                </c:pt>
                <c:pt idx="62">
                  <c:v>109</c:v>
                </c:pt>
                <c:pt idx="63">
                  <c:v>111</c:v>
                </c:pt>
                <c:pt idx="64">
                  <c:v>112</c:v>
                </c:pt>
                <c:pt idx="65">
                  <c:v>114</c:v>
                </c:pt>
                <c:pt idx="66">
                  <c:v>116</c:v>
                </c:pt>
                <c:pt idx="67">
                  <c:v>118</c:v>
                </c:pt>
                <c:pt idx="68">
                  <c:v>120</c:v>
                </c:pt>
                <c:pt idx="69">
                  <c:v>121</c:v>
                </c:pt>
                <c:pt idx="70">
                  <c:v>123</c:v>
                </c:pt>
                <c:pt idx="71">
                  <c:v>125</c:v>
                </c:pt>
                <c:pt idx="72">
                  <c:v>127</c:v>
                </c:pt>
                <c:pt idx="73">
                  <c:v>129</c:v>
                </c:pt>
                <c:pt idx="74">
                  <c:v>130</c:v>
                </c:pt>
                <c:pt idx="75">
                  <c:v>132</c:v>
                </c:pt>
                <c:pt idx="76">
                  <c:v>134</c:v>
                </c:pt>
                <c:pt idx="77">
                  <c:v>135</c:v>
                </c:pt>
                <c:pt idx="78">
                  <c:v>137</c:v>
                </c:pt>
                <c:pt idx="79">
                  <c:v>139</c:v>
                </c:pt>
                <c:pt idx="80">
                  <c:v>141</c:v>
                </c:pt>
                <c:pt idx="81">
                  <c:v>142</c:v>
                </c:pt>
                <c:pt idx="82">
                  <c:v>144</c:v>
                </c:pt>
                <c:pt idx="83">
                  <c:v>146</c:v>
                </c:pt>
                <c:pt idx="84">
                  <c:v>148</c:v>
                </c:pt>
                <c:pt idx="85">
                  <c:v>150</c:v>
                </c:pt>
                <c:pt idx="86">
                  <c:v>151</c:v>
                </c:pt>
                <c:pt idx="87">
                  <c:v>153</c:v>
                </c:pt>
                <c:pt idx="88">
                  <c:v>155</c:v>
                </c:pt>
                <c:pt idx="89">
                  <c:v>156</c:v>
                </c:pt>
                <c:pt idx="90">
                  <c:v>158</c:v>
                </c:pt>
                <c:pt idx="91">
                  <c:v>160</c:v>
                </c:pt>
                <c:pt idx="92">
                  <c:v>162</c:v>
                </c:pt>
                <c:pt idx="93">
                  <c:v>163</c:v>
                </c:pt>
                <c:pt idx="94">
                  <c:v>165</c:v>
                </c:pt>
                <c:pt idx="95">
                  <c:v>167</c:v>
                </c:pt>
                <c:pt idx="96">
                  <c:v>169</c:v>
                </c:pt>
                <c:pt idx="97">
                  <c:v>170</c:v>
                </c:pt>
                <c:pt idx="98">
                  <c:v>172</c:v>
                </c:pt>
                <c:pt idx="99">
                  <c:v>174</c:v>
                </c:pt>
                <c:pt idx="100">
                  <c:v>176</c:v>
                </c:pt>
                <c:pt idx="101">
                  <c:v>178</c:v>
                </c:pt>
                <c:pt idx="102">
                  <c:v>179</c:v>
                </c:pt>
                <c:pt idx="103">
                  <c:v>181</c:v>
                </c:pt>
                <c:pt idx="104">
                  <c:v>183</c:v>
                </c:pt>
                <c:pt idx="105">
                  <c:v>185</c:v>
                </c:pt>
                <c:pt idx="106">
                  <c:v>186</c:v>
                </c:pt>
                <c:pt idx="107">
                  <c:v>188</c:v>
                </c:pt>
                <c:pt idx="108">
                  <c:v>190</c:v>
                </c:pt>
                <c:pt idx="109">
                  <c:v>192</c:v>
                </c:pt>
                <c:pt idx="110">
                  <c:v>194</c:v>
                </c:pt>
                <c:pt idx="111">
                  <c:v>195</c:v>
                </c:pt>
                <c:pt idx="112">
                  <c:v>197</c:v>
                </c:pt>
                <c:pt idx="113">
                  <c:v>199</c:v>
                </c:pt>
                <c:pt idx="114">
                  <c:v>201</c:v>
                </c:pt>
                <c:pt idx="115">
                  <c:v>202</c:v>
                </c:pt>
                <c:pt idx="116">
                  <c:v>204</c:v>
                </c:pt>
                <c:pt idx="117">
                  <c:v>206</c:v>
                </c:pt>
                <c:pt idx="118">
                  <c:v>208</c:v>
                </c:pt>
                <c:pt idx="119">
                  <c:v>209</c:v>
                </c:pt>
                <c:pt idx="120">
                  <c:v>211</c:v>
                </c:pt>
                <c:pt idx="121">
                  <c:v>213</c:v>
                </c:pt>
                <c:pt idx="122">
                  <c:v>215</c:v>
                </c:pt>
                <c:pt idx="123">
                  <c:v>217</c:v>
                </c:pt>
                <c:pt idx="124">
                  <c:v>218</c:v>
                </c:pt>
                <c:pt idx="125">
                  <c:v>220</c:v>
                </c:pt>
                <c:pt idx="126">
                  <c:v>222</c:v>
                </c:pt>
                <c:pt idx="127">
                  <c:v>224</c:v>
                </c:pt>
                <c:pt idx="128">
                  <c:v>225</c:v>
                </c:pt>
                <c:pt idx="129">
                  <c:v>227</c:v>
                </c:pt>
                <c:pt idx="130">
                  <c:v>229</c:v>
                </c:pt>
                <c:pt idx="131">
                  <c:v>231</c:v>
                </c:pt>
                <c:pt idx="132">
                  <c:v>232</c:v>
                </c:pt>
                <c:pt idx="133">
                  <c:v>234</c:v>
                </c:pt>
                <c:pt idx="134">
                  <c:v>236</c:v>
                </c:pt>
                <c:pt idx="135">
                  <c:v>238</c:v>
                </c:pt>
                <c:pt idx="136">
                  <c:v>239</c:v>
                </c:pt>
                <c:pt idx="137">
                  <c:v>241</c:v>
                </c:pt>
                <c:pt idx="138">
                  <c:v>243</c:v>
                </c:pt>
                <c:pt idx="139">
                  <c:v>245</c:v>
                </c:pt>
                <c:pt idx="140">
                  <c:v>246</c:v>
                </c:pt>
                <c:pt idx="141">
                  <c:v>248</c:v>
                </c:pt>
                <c:pt idx="142">
                  <c:v>250</c:v>
                </c:pt>
                <c:pt idx="143">
                  <c:v>252</c:v>
                </c:pt>
                <c:pt idx="144">
                  <c:v>254</c:v>
                </c:pt>
                <c:pt idx="145">
                  <c:v>255</c:v>
                </c:pt>
                <c:pt idx="146">
                  <c:v>257</c:v>
                </c:pt>
                <c:pt idx="147">
                  <c:v>259</c:v>
                </c:pt>
                <c:pt idx="148">
                  <c:v>261</c:v>
                </c:pt>
                <c:pt idx="149">
                  <c:v>263</c:v>
                </c:pt>
                <c:pt idx="150">
                  <c:v>265</c:v>
                </c:pt>
                <c:pt idx="151">
                  <c:v>266</c:v>
                </c:pt>
                <c:pt idx="152">
                  <c:v>268</c:v>
                </c:pt>
                <c:pt idx="153">
                  <c:v>270</c:v>
                </c:pt>
                <c:pt idx="154">
                  <c:v>272</c:v>
                </c:pt>
                <c:pt idx="155">
                  <c:v>273</c:v>
                </c:pt>
                <c:pt idx="156">
                  <c:v>275</c:v>
                </c:pt>
                <c:pt idx="157">
                  <c:v>277</c:v>
                </c:pt>
                <c:pt idx="158">
                  <c:v>279</c:v>
                </c:pt>
                <c:pt idx="159">
                  <c:v>281</c:v>
                </c:pt>
                <c:pt idx="160">
                  <c:v>282</c:v>
                </c:pt>
                <c:pt idx="161">
                  <c:v>284</c:v>
                </c:pt>
                <c:pt idx="162">
                  <c:v>286</c:v>
                </c:pt>
                <c:pt idx="163">
                  <c:v>288</c:v>
                </c:pt>
                <c:pt idx="164">
                  <c:v>289</c:v>
                </c:pt>
                <c:pt idx="165">
                  <c:v>291</c:v>
                </c:pt>
                <c:pt idx="166">
                  <c:v>293</c:v>
                </c:pt>
                <c:pt idx="167">
                  <c:v>295</c:v>
                </c:pt>
                <c:pt idx="168">
                  <c:v>297</c:v>
                </c:pt>
                <c:pt idx="169">
                  <c:v>298</c:v>
                </c:pt>
                <c:pt idx="170">
                  <c:v>300</c:v>
                </c:pt>
                <c:pt idx="171">
                  <c:v>302</c:v>
                </c:pt>
                <c:pt idx="172">
                  <c:v>304</c:v>
                </c:pt>
                <c:pt idx="173">
                  <c:v>305</c:v>
                </c:pt>
                <c:pt idx="174">
                  <c:v>307</c:v>
                </c:pt>
                <c:pt idx="175">
                  <c:v>309</c:v>
                </c:pt>
                <c:pt idx="176">
                  <c:v>311</c:v>
                </c:pt>
                <c:pt idx="177">
                  <c:v>312</c:v>
                </c:pt>
                <c:pt idx="178">
                  <c:v>314</c:v>
                </c:pt>
                <c:pt idx="179">
                  <c:v>316</c:v>
                </c:pt>
                <c:pt idx="180">
                  <c:v>317</c:v>
                </c:pt>
                <c:pt idx="181">
                  <c:v>319</c:v>
                </c:pt>
                <c:pt idx="182">
                  <c:v>321</c:v>
                </c:pt>
                <c:pt idx="183">
                  <c:v>323</c:v>
                </c:pt>
                <c:pt idx="184">
                  <c:v>325</c:v>
                </c:pt>
                <c:pt idx="185">
                  <c:v>327</c:v>
                </c:pt>
                <c:pt idx="186">
                  <c:v>329</c:v>
                </c:pt>
                <c:pt idx="187">
                  <c:v>330</c:v>
                </c:pt>
                <c:pt idx="188">
                  <c:v>332</c:v>
                </c:pt>
                <c:pt idx="189">
                  <c:v>334</c:v>
                </c:pt>
                <c:pt idx="190">
                  <c:v>336</c:v>
                </c:pt>
                <c:pt idx="191">
                  <c:v>338</c:v>
                </c:pt>
                <c:pt idx="192">
                  <c:v>339</c:v>
                </c:pt>
                <c:pt idx="193">
                  <c:v>341</c:v>
                </c:pt>
                <c:pt idx="194">
                  <c:v>343</c:v>
                </c:pt>
                <c:pt idx="195">
                  <c:v>345</c:v>
                </c:pt>
                <c:pt idx="196">
                  <c:v>346</c:v>
                </c:pt>
                <c:pt idx="197">
                  <c:v>348</c:v>
                </c:pt>
                <c:pt idx="198">
                  <c:v>350</c:v>
                </c:pt>
                <c:pt idx="199">
                  <c:v>352</c:v>
                </c:pt>
                <c:pt idx="200">
                  <c:v>354</c:v>
                </c:pt>
                <c:pt idx="201">
                  <c:v>356</c:v>
                </c:pt>
                <c:pt idx="202">
                  <c:v>358</c:v>
                </c:pt>
                <c:pt idx="203">
                  <c:v>359</c:v>
                </c:pt>
                <c:pt idx="204">
                  <c:v>361</c:v>
                </c:pt>
                <c:pt idx="205">
                  <c:v>363</c:v>
                </c:pt>
                <c:pt idx="206">
                  <c:v>365</c:v>
                </c:pt>
                <c:pt idx="207">
                  <c:v>366</c:v>
                </c:pt>
                <c:pt idx="208">
                  <c:v>368</c:v>
                </c:pt>
                <c:pt idx="209">
                  <c:v>370</c:v>
                </c:pt>
                <c:pt idx="210">
                  <c:v>372</c:v>
                </c:pt>
                <c:pt idx="211">
                  <c:v>374</c:v>
                </c:pt>
                <c:pt idx="212">
                  <c:v>375</c:v>
                </c:pt>
                <c:pt idx="213">
                  <c:v>377</c:v>
                </c:pt>
                <c:pt idx="214">
                  <c:v>379</c:v>
                </c:pt>
                <c:pt idx="215">
                  <c:v>380</c:v>
                </c:pt>
                <c:pt idx="216">
                  <c:v>382</c:v>
                </c:pt>
                <c:pt idx="217">
                  <c:v>384</c:v>
                </c:pt>
                <c:pt idx="218">
                  <c:v>386</c:v>
                </c:pt>
                <c:pt idx="219">
                  <c:v>388</c:v>
                </c:pt>
                <c:pt idx="220">
                  <c:v>389</c:v>
                </c:pt>
                <c:pt idx="221">
                  <c:v>391</c:v>
                </c:pt>
                <c:pt idx="222">
                  <c:v>393</c:v>
                </c:pt>
                <c:pt idx="223">
                  <c:v>395</c:v>
                </c:pt>
                <c:pt idx="224">
                  <c:v>397</c:v>
                </c:pt>
                <c:pt idx="225">
                  <c:v>398</c:v>
                </c:pt>
                <c:pt idx="226">
                  <c:v>400</c:v>
                </c:pt>
                <c:pt idx="227">
                  <c:v>402</c:v>
                </c:pt>
                <c:pt idx="228">
                  <c:v>404</c:v>
                </c:pt>
                <c:pt idx="229">
                  <c:v>405</c:v>
                </c:pt>
                <c:pt idx="230">
                  <c:v>407</c:v>
                </c:pt>
                <c:pt idx="231">
                  <c:v>409</c:v>
                </c:pt>
                <c:pt idx="232">
                  <c:v>411</c:v>
                </c:pt>
                <c:pt idx="233">
                  <c:v>412</c:v>
                </c:pt>
                <c:pt idx="234">
                  <c:v>414</c:v>
                </c:pt>
                <c:pt idx="235">
                  <c:v>416</c:v>
                </c:pt>
                <c:pt idx="236">
                  <c:v>418</c:v>
                </c:pt>
                <c:pt idx="237">
                  <c:v>419</c:v>
                </c:pt>
                <c:pt idx="238">
                  <c:v>421</c:v>
                </c:pt>
                <c:pt idx="239">
                  <c:v>423</c:v>
                </c:pt>
                <c:pt idx="240">
                  <c:v>425</c:v>
                </c:pt>
                <c:pt idx="241">
                  <c:v>426</c:v>
                </c:pt>
                <c:pt idx="242">
                  <c:v>428</c:v>
                </c:pt>
                <c:pt idx="243">
                  <c:v>430</c:v>
                </c:pt>
                <c:pt idx="244">
                  <c:v>432</c:v>
                </c:pt>
                <c:pt idx="245">
                  <c:v>434</c:v>
                </c:pt>
                <c:pt idx="246">
                  <c:v>435</c:v>
                </c:pt>
                <c:pt idx="247">
                  <c:v>437</c:v>
                </c:pt>
                <c:pt idx="248">
                  <c:v>439</c:v>
                </c:pt>
                <c:pt idx="249">
                  <c:v>441</c:v>
                </c:pt>
                <c:pt idx="250">
                  <c:v>442</c:v>
                </c:pt>
                <c:pt idx="251">
                  <c:v>444</c:v>
                </c:pt>
                <c:pt idx="252">
                  <c:v>446</c:v>
                </c:pt>
                <c:pt idx="253">
                  <c:v>448</c:v>
                </c:pt>
                <c:pt idx="254">
                  <c:v>450</c:v>
                </c:pt>
                <c:pt idx="255">
                  <c:v>451</c:v>
                </c:pt>
                <c:pt idx="256">
                  <c:v>453</c:v>
                </c:pt>
                <c:pt idx="257">
                  <c:v>455</c:v>
                </c:pt>
                <c:pt idx="258">
                  <c:v>456</c:v>
                </c:pt>
                <c:pt idx="259">
                  <c:v>458</c:v>
                </c:pt>
                <c:pt idx="260">
                  <c:v>460</c:v>
                </c:pt>
                <c:pt idx="261">
                  <c:v>462</c:v>
                </c:pt>
                <c:pt idx="262">
                  <c:v>464</c:v>
                </c:pt>
                <c:pt idx="263">
                  <c:v>465</c:v>
                </c:pt>
                <c:pt idx="264">
                  <c:v>467</c:v>
                </c:pt>
                <c:pt idx="265">
                  <c:v>469</c:v>
                </c:pt>
                <c:pt idx="266">
                  <c:v>471</c:v>
                </c:pt>
                <c:pt idx="267">
                  <c:v>472</c:v>
                </c:pt>
                <c:pt idx="268">
                  <c:v>474</c:v>
                </c:pt>
                <c:pt idx="269">
                  <c:v>476</c:v>
                </c:pt>
                <c:pt idx="270">
                  <c:v>478</c:v>
                </c:pt>
                <c:pt idx="271">
                  <c:v>480</c:v>
                </c:pt>
                <c:pt idx="272">
                  <c:v>481</c:v>
                </c:pt>
                <c:pt idx="273">
                  <c:v>483</c:v>
                </c:pt>
                <c:pt idx="274">
                  <c:v>485</c:v>
                </c:pt>
                <c:pt idx="275">
                  <c:v>487</c:v>
                </c:pt>
                <c:pt idx="276">
                  <c:v>488</c:v>
                </c:pt>
                <c:pt idx="277">
                  <c:v>490</c:v>
                </c:pt>
                <c:pt idx="278">
                  <c:v>492</c:v>
                </c:pt>
                <c:pt idx="279">
                  <c:v>493</c:v>
                </c:pt>
                <c:pt idx="280">
                  <c:v>495</c:v>
                </c:pt>
                <c:pt idx="281">
                  <c:v>497</c:v>
                </c:pt>
                <c:pt idx="282">
                  <c:v>499</c:v>
                </c:pt>
                <c:pt idx="283">
                  <c:v>501</c:v>
                </c:pt>
                <c:pt idx="284">
                  <c:v>503</c:v>
                </c:pt>
                <c:pt idx="285">
                  <c:v>504</c:v>
                </c:pt>
                <c:pt idx="286">
                  <c:v>506</c:v>
                </c:pt>
                <c:pt idx="287">
                  <c:v>508</c:v>
                </c:pt>
                <c:pt idx="288">
                  <c:v>510</c:v>
                </c:pt>
                <c:pt idx="289">
                  <c:v>511</c:v>
                </c:pt>
                <c:pt idx="290">
                  <c:v>513</c:v>
                </c:pt>
                <c:pt idx="291">
                  <c:v>515</c:v>
                </c:pt>
                <c:pt idx="292">
                  <c:v>517</c:v>
                </c:pt>
                <c:pt idx="293">
                  <c:v>518</c:v>
                </c:pt>
                <c:pt idx="294">
                  <c:v>520</c:v>
                </c:pt>
                <c:pt idx="295">
                  <c:v>522</c:v>
                </c:pt>
                <c:pt idx="296">
                  <c:v>524</c:v>
                </c:pt>
                <c:pt idx="297">
                  <c:v>526</c:v>
                </c:pt>
                <c:pt idx="298">
                  <c:v>527</c:v>
                </c:pt>
                <c:pt idx="299">
                  <c:v>529</c:v>
                </c:pt>
                <c:pt idx="300">
                  <c:v>531</c:v>
                </c:pt>
                <c:pt idx="301">
                  <c:v>533</c:v>
                </c:pt>
                <c:pt idx="302">
                  <c:v>534</c:v>
                </c:pt>
                <c:pt idx="303">
                  <c:v>536</c:v>
                </c:pt>
                <c:pt idx="304">
                  <c:v>538</c:v>
                </c:pt>
                <c:pt idx="305">
                  <c:v>540</c:v>
                </c:pt>
                <c:pt idx="306">
                  <c:v>541</c:v>
                </c:pt>
                <c:pt idx="307">
                  <c:v>543</c:v>
                </c:pt>
                <c:pt idx="308">
                  <c:v>545</c:v>
                </c:pt>
                <c:pt idx="309">
                  <c:v>547</c:v>
                </c:pt>
                <c:pt idx="310">
                  <c:v>548</c:v>
                </c:pt>
                <c:pt idx="311">
                  <c:v>550</c:v>
                </c:pt>
                <c:pt idx="312">
                  <c:v>552</c:v>
                </c:pt>
                <c:pt idx="313">
                  <c:v>554</c:v>
                </c:pt>
                <c:pt idx="314">
                  <c:v>555</c:v>
                </c:pt>
                <c:pt idx="315">
                  <c:v>557</c:v>
                </c:pt>
                <c:pt idx="316">
                  <c:v>559</c:v>
                </c:pt>
                <c:pt idx="317">
                  <c:v>561</c:v>
                </c:pt>
                <c:pt idx="318">
                  <c:v>562</c:v>
                </c:pt>
                <c:pt idx="319">
                  <c:v>564</c:v>
                </c:pt>
                <c:pt idx="320">
                  <c:v>566</c:v>
                </c:pt>
                <c:pt idx="321">
                  <c:v>568</c:v>
                </c:pt>
                <c:pt idx="322">
                  <c:v>570</c:v>
                </c:pt>
                <c:pt idx="323">
                  <c:v>572</c:v>
                </c:pt>
                <c:pt idx="324">
                  <c:v>573</c:v>
                </c:pt>
                <c:pt idx="325">
                  <c:v>575</c:v>
                </c:pt>
                <c:pt idx="326">
                  <c:v>577</c:v>
                </c:pt>
                <c:pt idx="327">
                  <c:v>579</c:v>
                </c:pt>
                <c:pt idx="328">
                  <c:v>581</c:v>
                </c:pt>
                <c:pt idx="329">
                  <c:v>582</c:v>
                </c:pt>
                <c:pt idx="330">
                  <c:v>584</c:v>
                </c:pt>
                <c:pt idx="331">
                  <c:v>586</c:v>
                </c:pt>
                <c:pt idx="332">
                  <c:v>588</c:v>
                </c:pt>
                <c:pt idx="333">
                  <c:v>590</c:v>
                </c:pt>
                <c:pt idx="334">
                  <c:v>591</c:v>
                </c:pt>
                <c:pt idx="335">
                  <c:v>593</c:v>
                </c:pt>
                <c:pt idx="336">
                  <c:v>595</c:v>
                </c:pt>
                <c:pt idx="337">
                  <c:v>597</c:v>
                </c:pt>
                <c:pt idx="338">
                  <c:v>599</c:v>
                </c:pt>
                <c:pt idx="339">
                  <c:v>600</c:v>
                </c:pt>
                <c:pt idx="340">
                  <c:v>602</c:v>
                </c:pt>
                <c:pt idx="341">
                  <c:v>604</c:v>
                </c:pt>
                <c:pt idx="342">
                  <c:v>606</c:v>
                </c:pt>
                <c:pt idx="343">
                  <c:v>608</c:v>
                </c:pt>
                <c:pt idx="344">
                  <c:v>609</c:v>
                </c:pt>
                <c:pt idx="345">
                  <c:v>611</c:v>
                </c:pt>
                <c:pt idx="346">
                  <c:v>613</c:v>
                </c:pt>
                <c:pt idx="347">
                  <c:v>615</c:v>
                </c:pt>
                <c:pt idx="348">
                  <c:v>617</c:v>
                </c:pt>
                <c:pt idx="349">
                  <c:v>618</c:v>
                </c:pt>
                <c:pt idx="350">
                  <c:v>620</c:v>
                </c:pt>
                <c:pt idx="351">
                  <c:v>622</c:v>
                </c:pt>
                <c:pt idx="352">
                  <c:v>624</c:v>
                </c:pt>
                <c:pt idx="353">
                  <c:v>625</c:v>
                </c:pt>
                <c:pt idx="354">
                  <c:v>627</c:v>
                </c:pt>
                <c:pt idx="355">
                  <c:v>629</c:v>
                </c:pt>
                <c:pt idx="356">
                  <c:v>631</c:v>
                </c:pt>
                <c:pt idx="357">
                  <c:v>632</c:v>
                </c:pt>
                <c:pt idx="358">
                  <c:v>634</c:v>
                </c:pt>
                <c:pt idx="359">
                  <c:v>636</c:v>
                </c:pt>
                <c:pt idx="360">
                  <c:v>638</c:v>
                </c:pt>
                <c:pt idx="361">
                  <c:v>640</c:v>
                </c:pt>
                <c:pt idx="362">
                  <c:v>641</c:v>
                </c:pt>
                <c:pt idx="363">
                  <c:v>643</c:v>
                </c:pt>
                <c:pt idx="364">
                  <c:v>645</c:v>
                </c:pt>
                <c:pt idx="365">
                  <c:v>647</c:v>
                </c:pt>
                <c:pt idx="366">
                  <c:v>649</c:v>
                </c:pt>
                <c:pt idx="367">
                  <c:v>650</c:v>
                </c:pt>
                <c:pt idx="368">
                  <c:v>652</c:v>
                </c:pt>
                <c:pt idx="369">
                  <c:v>654</c:v>
                </c:pt>
                <c:pt idx="370">
                  <c:v>656</c:v>
                </c:pt>
                <c:pt idx="371">
                  <c:v>657</c:v>
                </c:pt>
                <c:pt idx="372">
                  <c:v>659</c:v>
                </c:pt>
                <c:pt idx="373">
                  <c:v>661</c:v>
                </c:pt>
                <c:pt idx="374">
                  <c:v>663</c:v>
                </c:pt>
                <c:pt idx="375">
                  <c:v>665</c:v>
                </c:pt>
                <c:pt idx="376">
                  <c:v>666</c:v>
                </c:pt>
                <c:pt idx="377">
                  <c:v>668</c:v>
                </c:pt>
                <c:pt idx="378">
                  <c:v>670</c:v>
                </c:pt>
                <c:pt idx="379">
                  <c:v>672</c:v>
                </c:pt>
                <c:pt idx="380">
                  <c:v>674</c:v>
                </c:pt>
                <c:pt idx="381">
                  <c:v>675</c:v>
                </c:pt>
                <c:pt idx="382">
                  <c:v>677</c:v>
                </c:pt>
                <c:pt idx="383">
                  <c:v>679</c:v>
                </c:pt>
                <c:pt idx="384">
                  <c:v>680</c:v>
                </c:pt>
                <c:pt idx="385">
                  <c:v>682</c:v>
                </c:pt>
                <c:pt idx="386">
                  <c:v>684</c:v>
                </c:pt>
                <c:pt idx="387">
                  <c:v>686</c:v>
                </c:pt>
                <c:pt idx="388">
                  <c:v>688</c:v>
                </c:pt>
                <c:pt idx="389">
                  <c:v>689</c:v>
                </c:pt>
                <c:pt idx="390">
                  <c:v>691</c:v>
                </c:pt>
                <c:pt idx="391">
                  <c:v>693</c:v>
                </c:pt>
                <c:pt idx="392">
                  <c:v>695</c:v>
                </c:pt>
                <c:pt idx="393">
                  <c:v>696</c:v>
                </c:pt>
                <c:pt idx="394">
                  <c:v>698</c:v>
                </c:pt>
                <c:pt idx="395">
                  <c:v>700</c:v>
                </c:pt>
                <c:pt idx="396">
                  <c:v>702</c:v>
                </c:pt>
                <c:pt idx="397">
                  <c:v>703</c:v>
                </c:pt>
                <c:pt idx="398">
                  <c:v>705</c:v>
                </c:pt>
                <c:pt idx="399">
                  <c:v>707</c:v>
                </c:pt>
                <c:pt idx="400">
                  <c:v>709</c:v>
                </c:pt>
                <c:pt idx="401">
                  <c:v>710</c:v>
                </c:pt>
                <c:pt idx="402">
                  <c:v>712</c:v>
                </c:pt>
                <c:pt idx="403">
                  <c:v>714</c:v>
                </c:pt>
                <c:pt idx="404">
                  <c:v>716</c:v>
                </c:pt>
                <c:pt idx="405">
                  <c:v>718</c:v>
                </c:pt>
                <c:pt idx="406">
                  <c:v>719</c:v>
                </c:pt>
                <c:pt idx="407">
                  <c:v>721</c:v>
                </c:pt>
                <c:pt idx="408">
                  <c:v>723</c:v>
                </c:pt>
                <c:pt idx="409">
                  <c:v>725</c:v>
                </c:pt>
                <c:pt idx="410">
                  <c:v>727</c:v>
                </c:pt>
                <c:pt idx="411">
                  <c:v>729</c:v>
                </c:pt>
                <c:pt idx="412">
                  <c:v>730</c:v>
                </c:pt>
                <c:pt idx="413">
                  <c:v>732</c:v>
                </c:pt>
                <c:pt idx="414">
                  <c:v>734</c:v>
                </c:pt>
                <c:pt idx="415">
                  <c:v>735</c:v>
                </c:pt>
                <c:pt idx="416">
                  <c:v>737</c:v>
                </c:pt>
                <c:pt idx="417">
                  <c:v>739</c:v>
                </c:pt>
                <c:pt idx="418">
                  <c:v>741</c:v>
                </c:pt>
                <c:pt idx="419">
                  <c:v>742</c:v>
                </c:pt>
                <c:pt idx="420">
                  <c:v>744</c:v>
                </c:pt>
                <c:pt idx="421">
                  <c:v>746</c:v>
                </c:pt>
                <c:pt idx="422">
                  <c:v>748</c:v>
                </c:pt>
                <c:pt idx="423">
                  <c:v>749</c:v>
                </c:pt>
                <c:pt idx="424">
                  <c:v>751</c:v>
                </c:pt>
                <c:pt idx="425">
                  <c:v>753</c:v>
                </c:pt>
                <c:pt idx="426">
                  <c:v>755</c:v>
                </c:pt>
                <c:pt idx="427">
                  <c:v>757</c:v>
                </c:pt>
                <c:pt idx="428">
                  <c:v>758</c:v>
                </c:pt>
                <c:pt idx="429">
                  <c:v>867</c:v>
                </c:pt>
                <c:pt idx="430">
                  <c:v>868</c:v>
                </c:pt>
                <c:pt idx="431">
                  <c:v>869</c:v>
                </c:pt>
                <c:pt idx="432">
                  <c:v>870</c:v>
                </c:pt>
                <c:pt idx="433">
                  <c:v>871</c:v>
                </c:pt>
                <c:pt idx="434">
                  <c:v>872</c:v>
                </c:pt>
                <c:pt idx="435">
                  <c:v>873</c:v>
                </c:pt>
                <c:pt idx="436">
                  <c:v>874</c:v>
                </c:pt>
                <c:pt idx="437">
                  <c:v>875</c:v>
                </c:pt>
                <c:pt idx="438">
                  <c:v>876</c:v>
                </c:pt>
                <c:pt idx="439">
                  <c:v>877</c:v>
                </c:pt>
                <c:pt idx="440">
                  <c:v>878</c:v>
                </c:pt>
                <c:pt idx="441">
                  <c:v>879</c:v>
                </c:pt>
                <c:pt idx="442">
                  <c:v>880</c:v>
                </c:pt>
                <c:pt idx="443">
                  <c:v>881</c:v>
                </c:pt>
                <c:pt idx="444">
                  <c:v>882</c:v>
                </c:pt>
                <c:pt idx="445">
                  <c:v>883</c:v>
                </c:pt>
                <c:pt idx="446">
                  <c:v>884</c:v>
                </c:pt>
                <c:pt idx="447">
                  <c:v>885</c:v>
                </c:pt>
                <c:pt idx="448">
                  <c:v>886</c:v>
                </c:pt>
                <c:pt idx="449">
                  <c:v>887</c:v>
                </c:pt>
                <c:pt idx="450">
                  <c:v>888</c:v>
                </c:pt>
                <c:pt idx="451">
                  <c:v>889</c:v>
                </c:pt>
                <c:pt idx="452">
                  <c:v>890</c:v>
                </c:pt>
                <c:pt idx="453">
                  <c:v>891</c:v>
                </c:pt>
                <c:pt idx="454">
                  <c:v>892</c:v>
                </c:pt>
                <c:pt idx="455">
                  <c:v>893</c:v>
                </c:pt>
                <c:pt idx="456">
                  <c:v>894</c:v>
                </c:pt>
                <c:pt idx="457">
                  <c:v>895</c:v>
                </c:pt>
                <c:pt idx="458">
                  <c:v>896</c:v>
                </c:pt>
                <c:pt idx="459">
                  <c:v>897</c:v>
                </c:pt>
                <c:pt idx="460">
                  <c:v>898</c:v>
                </c:pt>
                <c:pt idx="461">
                  <c:v>899</c:v>
                </c:pt>
                <c:pt idx="462">
                  <c:v>900</c:v>
                </c:pt>
                <c:pt idx="463">
                  <c:v>901</c:v>
                </c:pt>
                <c:pt idx="464">
                  <c:v>902</c:v>
                </c:pt>
                <c:pt idx="465">
                  <c:v>903</c:v>
                </c:pt>
                <c:pt idx="466">
                  <c:v>904</c:v>
                </c:pt>
                <c:pt idx="467">
                  <c:v>905</c:v>
                </c:pt>
                <c:pt idx="468">
                  <c:v>906</c:v>
                </c:pt>
                <c:pt idx="469">
                  <c:v>907</c:v>
                </c:pt>
                <c:pt idx="470">
                  <c:v>908</c:v>
                </c:pt>
                <c:pt idx="471">
                  <c:v>909</c:v>
                </c:pt>
                <c:pt idx="472">
                  <c:v>910</c:v>
                </c:pt>
                <c:pt idx="473">
                  <c:v>911</c:v>
                </c:pt>
                <c:pt idx="474">
                  <c:v>912</c:v>
                </c:pt>
                <c:pt idx="475">
                  <c:v>913</c:v>
                </c:pt>
                <c:pt idx="476">
                  <c:v>914</c:v>
                </c:pt>
                <c:pt idx="477">
                  <c:v>915</c:v>
                </c:pt>
                <c:pt idx="478">
                  <c:v>916</c:v>
                </c:pt>
                <c:pt idx="479">
                  <c:v>917</c:v>
                </c:pt>
                <c:pt idx="480">
                  <c:v>918</c:v>
                </c:pt>
                <c:pt idx="481">
                  <c:v>919</c:v>
                </c:pt>
                <c:pt idx="482">
                  <c:v>920</c:v>
                </c:pt>
                <c:pt idx="483">
                  <c:v>921</c:v>
                </c:pt>
                <c:pt idx="484">
                  <c:v>922</c:v>
                </c:pt>
                <c:pt idx="485">
                  <c:v>923</c:v>
                </c:pt>
                <c:pt idx="486">
                  <c:v>924</c:v>
                </c:pt>
                <c:pt idx="487">
                  <c:v>925</c:v>
                </c:pt>
                <c:pt idx="488">
                  <c:v>926</c:v>
                </c:pt>
                <c:pt idx="489">
                  <c:v>927</c:v>
                </c:pt>
                <c:pt idx="490">
                  <c:v>928</c:v>
                </c:pt>
                <c:pt idx="491">
                  <c:v>929</c:v>
                </c:pt>
                <c:pt idx="492">
                  <c:v>930</c:v>
                </c:pt>
                <c:pt idx="493">
                  <c:v>931</c:v>
                </c:pt>
                <c:pt idx="494">
                  <c:v>932</c:v>
                </c:pt>
                <c:pt idx="495">
                  <c:v>933</c:v>
                </c:pt>
                <c:pt idx="496">
                  <c:v>934</c:v>
                </c:pt>
                <c:pt idx="497">
                  <c:v>935</c:v>
                </c:pt>
                <c:pt idx="498">
                  <c:v>936</c:v>
                </c:pt>
                <c:pt idx="499">
                  <c:v>937</c:v>
                </c:pt>
                <c:pt idx="500">
                  <c:v>938</c:v>
                </c:pt>
                <c:pt idx="501">
                  <c:v>939</c:v>
                </c:pt>
                <c:pt idx="502">
                  <c:v>940</c:v>
                </c:pt>
                <c:pt idx="503">
                  <c:v>941</c:v>
                </c:pt>
                <c:pt idx="504">
                  <c:v>942</c:v>
                </c:pt>
                <c:pt idx="505">
                  <c:v>943</c:v>
                </c:pt>
                <c:pt idx="506">
                  <c:v>944</c:v>
                </c:pt>
                <c:pt idx="507">
                  <c:v>945</c:v>
                </c:pt>
                <c:pt idx="508">
                  <c:v>946</c:v>
                </c:pt>
                <c:pt idx="509">
                  <c:v>947</c:v>
                </c:pt>
                <c:pt idx="510">
                  <c:v>948</c:v>
                </c:pt>
                <c:pt idx="511">
                  <c:v>949</c:v>
                </c:pt>
                <c:pt idx="512">
                  <c:v>950</c:v>
                </c:pt>
                <c:pt idx="513">
                  <c:v>951</c:v>
                </c:pt>
                <c:pt idx="514">
                  <c:v>952</c:v>
                </c:pt>
                <c:pt idx="515">
                  <c:v>953</c:v>
                </c:pt>
                <c:pt idx="516">
                  <c:v>954</c:v>
                </c:pt>
                <c:pt idx="517">
                  <c:v>955</c:v>
                </c:pt>
                <c:pt idx="518">
                  <c:v>956</c:v>
                </c:pt>
                <c:pt idx="519">
                  <c:v>957</c:v>
                </c:pt>
                <c:pt idx="520">
                  <c:v>958</c:v>
                </c:pt>
                <c:pt idx="521">
                  <c:v>959</c:v>
                </c:pt>
                <c:pt idx="522">
                  <c:v>960</c:v>
                </c:pt>
                <c:pt idx="523">
                  <c:v>961</c:v>
                </c:pt>
                <c:pt idx="524">
                  <c:v>962</c:v>
                </c:pt>
                <c:pt idx="525">
                  <c:v>963</c:v>
                </c:pt>
                <c:pt idx="526">
                  <c:v>964</c:v>
                </c:pt>
                <c:pt idx="527">
                  <c:v>965</c:v>
                </c:pt>
                <c:pt idx="528">
                  <c:v>966</c:v>
                </c:pt>
                <c:pt idx="529">
                  <c:v>967</c:v>
                </c:pt>
                <c:pt idx="530">
                  <c:v>968</c:v>
                </c:pt>
                <c:pt idx="531">
                  <c:v>969</c:v>
                </c:pt>
                <c:pt idx="532">
                  <c:v>970</c:v>
                </c:pt>
                <c:pt idx="533">
                  <c:v>971</c:v>
                </c:pt>
                <c:pt idx="534">
                  <c:v>972</c:v>
                </c:pt>
                <c:pt idx="535">
                  <c:v>973</c:v>
                </c:pt>
                <c:pt idx="536">
                  <c:v>974</c:v>
                </c:pt>
                <c:pt idx="537">
                  <c:v>975</c:v>
                </c:pt>
                <c:pt idx="538">
                  <c:v>976</c:v>
                </c:pt>
                <c:pt idx="539">
                  <c:v>977</c:v>
                </c:pt>
                <c:pt idx="540">
                  <c:v>978</c:v>
                </c:pt>
                <c:pt idx="541">
                  <c:v>979</c:v>
                </c:pt>
                <c:pt idx="542">
                  <c:v>980</c:v>
                </c:pt>
                <c:pt idx="543">
                  <c:v>981</c:v>
                </c:pt>
                <c:pt idx="544">
                  <c:v>982</c:v>
                </c:pt>
                <c:pt idx="545">
                  <c:v>983</c:v>
                </c:pt>
                <c:pt idx="546">
                  <c:v>984</c:v>
                </c:pt>
                <c:pt idx="547">
                  <c:v>985</c:v>
                </c:pt>
                <c:pt idx="548">
                  <c:v>986</c:v>
                </c:pt>
                <c:pt idx="549">
                  <c:v>987</c:v>
                </c:pt>
                <c:pt idx="550">
                  <c:v>988</c:v>
                </c:pt>
                <c:pt idx="551">
                  <c:v>989</c:v>
                </c:pt>
                <c:pt idx="552">
                  <c:v>990</c:v>
                </c:pt>
                <c:pt idx="553">
                  <c:v>991</c:v>
                </c:pt>
                <c:pt idx="554">
                  <c:v>992</c:v>
                </c:pt>
                <c:pt idx="555">
                  <c:v>993</c:v>
                </c:pt>
                <c:pt idx="556">
                  <c:v>994</c:v>
                </c:pt>
                <c:pt idx="557">
                  <c:v>995</c:v>
                </c:pt>
                <c:pt idx="558">
                  <c:v>996</c:v>
                </c:pt>
                <c:pt idx="559">
                  <c:v>997</c:v>
                </c:pt>
                <c:pt idx="560">
                  <c:v>998</c:v>
                </c:pt>
                <c:pt idx="561">
                  <c:v>999</c:v>
                </c:pt>
                <c:pt idx="562">
                  <c:v>1000</c:v>
                </c:pt>
                <c:pt idx="563">
                  <c:v>1001</c:v>
                </c:pt>
                <c:pt idx="564">
                  <c:v>1002</c:v>
                </c:pt>
                <c:pt idx="565">
                  <c:v>1003</c:v>
                </c:pt>
                <c:pt idx="566">
                  <c:v>1004</c:v>
                </c:pt>
                <c:pt idx="567">
                  <c:v>1005</c:v>
                </c:pt>
                <c:pt idx="568">
                  <c:v>1006</c:v>
                </c:pt>
                <c:pt idx="569">
                  <c:v>1007</c:v>
                </c:pt>
                <c:pt idx="570">
                  <c:v>1008</c:v>
                </c:pt>
                <c:pt idx="571">
                  <c:v>1009</c:v>
                </c:pt>
                <c:pt idx="572">
                  <c:v>1010</c:v>
                </c:pt>
                <c:pt idx="573">
                  <c:v>1011</c:v>
                </c:pt>
                <c:pt idx="574">
                  <c:v>1012</c:v>
                </c:pt>
                <c:pt idx="575">
                  <c:v>1013</c:v>
                </c:pt>
                <c:pt idx="576">
                  <c:v>1014</c:v>
                </c:pt>
                <c:pt idx="577">
                  <c:v>1015</c:v>
                </c:pt>
                <c:pt idx="578">
                  <c:v>1016</c:v>
                </c:pt>
                <c:pt idx="579">
                  <c:v>1017</c:v>
                </c:pt>
                <c:pt idx="580">
                  <c:v>1018</c:v>
                </c:pt>
                <c:pt idx="581">
                  <c:v>1019</c:v>
                </c:pt>
                <c:pt idx="582">
                  <c:v>1020</c:v>
                </c:pt>
                <c:pt idx="583">
                  <c:v>1021</c:v>
                </c:pt>
                <c:pt idx="584">
                  <c:v>1022</c:v>
                </c:pt>
                <c:pt idx="585">
                  <c:v>1023</c:v>
                </c:pt>
                <c:pt idx="586">
                  <c:v>1024</c:v>
                </c:pt>
                <c:pt idx="587">
                  <c:v>1025</c:v>
                </c:pt>
                <c:pt idx="588">
                  <c:v>1026</c:v>
                </c:pt>
                <c:pt idx="589">
                  <c:v>1027</c:v>
                </c:pt>
                <c:pt idx="590">
                  <c:v>1028</c:v>
                </c:pt>
                <c:pt idx="591">
                  <c:v>1029</c:v>
                </c:pt>
                <c:pt idx="592">
                  <c:v>1030</c:v>
                </c:pt>
                <c:pt idx="593">
                  <c:v>1031</c:v>
                </c:pt>
                <c:pt idx="594">
                  <c:v>1032</c:v>
                </c:pt>
                <c:pt idx="595">
                  <c:v>1033</c:v>
                </c:pt>
                <c:pt idx="596">
                  <c:v>1034</c:v>
                </c:pt>
                <c:pt idx="597">
                  <c:v>1035</c:v>
                </c:pt>
                <c:pt idx="598">
                  <c:v>1036</c:v>
                </c:pt>
                <c:pt idx="599">
                  <c:v>1037</c:v>
                </c:pt>
                <c:pt idx="600">
                  <c:v>1038</c:v>
                </c:pt>
                <c:pt idx="601">
                  <c:v>1039</c:v>
                </c:pt>
                <c:pt idx="602">
                  <c:v>1040</c:v>
                </c:pt>
                <c:pt idx="603">
                  <c:v>1041</c:v>
                </c:pt>
                <c:pt idx="604">
                  <c:v>1042</c:v>
                </c:pt>
                <c:pt idx="605">
                  <c:v>1043</c:v>
                </c:pt>
                <c:pt idx="606">
                  <c:v>1044</c:v>
                </c:pt>
                <c:pt idx="607">
                  <c:v>1045</c:v>
                </c:pt>
                <c:pt idx="608">
                  <c:v>1046</c:v>
                </c:pt>
                <c:pt idx="609">
                  <c:v>1047</c:v>
                </c:pt>
                <c:pt idx="610">
                  <c:v>1048</c:v>
                </c:pt>
                <c:pt idx="611">
                  <c:v>1049</c:v>
                </c:pt>
                <c:pt idx="612">
                  <c:v>1050</c:v>
                </c:pt>
                <c:pt idx="613">
                  <c:v>1051</c:v>
                </c:pt>
                <c:pt idx="614">
                  <c:v>1052</c:v>
                </c:pt>
                <c:pt idx="615">
                  <c:v>1053</c:v>
                </c:pt>
                <c:pt idx="616">
                  <c:v>1054</c:v>
                </c:pt>
                <c:pt idx="617">
                  <c:v>1055</c:v>
                </c:pt>
                <c:pt idx="618">
                  <c:v>1056</c:v>
                </c:pt>
                <c:pt idx="619">
                  <c:v>1057</c:v>
                </c:pt>
                <c:pt idx="620">
                  <c:v>1058</c:v>
                </c:pt>
                <c:pt idx="621">
                  <c:v>1059</c:v>
                </c:pt>
                <c:pt idx="622">
                  <c:v>1060</c:v>
                </c:pt>
                <c:pt idx="623">
                  <c:v>1061</c:v>
                </c:pt>
                <c:pt idx="624">
                  <c:v>1062</c:v>
                </c:pt>
                <c:pt idx="625">
                  <c:v>1063</c:v>
                </c:pt>
                <c:pt idx="626">
                  <c:v>1064</c:v>
                </c:pt>
                <c:pt idx="627">
                  <c:v>1065</c:v>
                </c:pt>
                <c:pt idx="628">
                  <c:v>1066</c:v>
                </c:pt>
                <c:pt idx="629">
                  <c:v>1067</c:v>
                </c:pt>
                <c:pt idx="630">
                  <c:v>1068</c:v>
                </c:pt>
                <c:pt idx="631">
                  <c:v>1069</c:v>
                </c:pt>
                <c:pt idx="632">
                  <c:v>1070</c:v>
                </c:pt>
                <c:pt idx="633">
                  <c:v>1071</c:v>
                </c:pt>
                <c:pt idx="634">
                  <c:v>1072</c:v>
                </c:pt>
                <c:pt idx="635">
                  <c:v>1073</c:v>
                </c:pt>
                <c:pt idx="636">
                  <c:v>1074</c:v>
                </c:pt>
                <c:pt idx="637">
                  <c:v>1075</c:v>
                </c:pt>
                <c:pt idx="638">
                  <c:v>1076</c:v>
                </c:pt>
                <c:pt idx="639">
                  <c:v>1077</c:v>
                </c:pt>
                <c:pt idx="640">
                  <c:v>1078</c:v>
                </c:pt>
                <c:pt idx="641">
                  <c:v>1079</c:v>
                </c:pt>
                <c:pt idx="642">
                  <c:v>1080</c:v>
                </c:pt>
                <c:pt idx="643">
                  <c:v>1081</c:v>
                </c:pt>
                <c:pt idx="644">
                  <c:v>1082</c:v>
                </c:pt>
                <c:pt idx="645">
                  <c:v>1083</c:v>
                </c:pt>
                <c:pt idx="646">
                  <c:v>1084</c:v>
                </c:pt>
                <c:pt idx="647">
                  <c:v>1085</c:v>
                </c:pt>
                <c:pt idx="648">
                  <c:v>1086</c:v>
                </c:pt>
                <c:pt idx="649">
                  <c:v>1087</c:v>
                </c:pt>
                <c:pt idx="650">
                  <c:v>1088</c:v>
                </c:pt>
                <c:pt idx="651">
                  <c:v>1089</c:v>
                </c:pt>
                <c:pt idx="652">
                  <c:v>1090</c:v>
                </c:pt>
                <c:pt idx="653">
                  <c:v>1091</c:v>
                </c:pt>
                <c:pt idx="654">
                  <c:v>1092</c:v>
                </c:pt>
                <c:pt idx="655">
                  <c:v>1093</c:v>
                </c:pt>
                <c:pt idx="656">
                  <c:v>1094</c:v>
                </c:pt>
                <c:pt idx="657">
                  <c:v>1095</c:v>
                </c:pt>
                <c:pt idx="658">
                  <c:v>1096</c:v>
                </c:pt>
                <c:pt idx="659">
                  <c:v>1097</c:v>
                </c:pt>
                <c:pt idx="660">
                  <c:v>1098</c:v>
                </c:pt>
                <c:pt idx="661">
                  <c:v>1099</c:v>
                </c:pt>
                <c:pt idx="662">
                  <c:v>1100</c:v>
                </c:pt>
                <c:pt idx="663">
                  <c:v>1101</c:v>
                </c:pt>
                <c:pt idx="664">
                  <c:v>1102</c:v>
                </c:pt>
                <c:pt idx="665">
                  <c:v>1103</c:v>
                </c:pt>
                <c:pt idx="666">
                  <c:v>1104</c:v>
                </c:pt>
                <c:pt idx="667">
                  <c:v>1105</c:v>
                </c:pt>
                <c:pt idx="668">
                  <c:v>1106</c:v>
                </c:pt>
                <c:pt idx="669">
                  <c:v>1107</c:v>
                </c:pt>
                <c:pt idx="670">
                  <c:v>1108</c:v>
                </c:pt>
                <c:pt idx="671">
                  <c:v>1109</c:v>
                </c:pt>
                <c:pt idx="672">
                  <c:v>1110</c:v>
                </c:pt>
                <c:pt idx="673">
                  <c:v>1111</c:v>
                </c:pt>
                <c:pt idx="674">
                  <c:v>1112</c:v>
                </c:pt>
                <c:pt idx="675">
                  <c:v>1113</c:v>
                </c:pt>
                <c:pt idx="676">
                  <c:v>1114</c:v>
                </c:pt>
                <c:pt idx="677">
                  <c:v>1115</c:v>
                </c:pt>
                <c:pt idx="678">
                  <c:v>1116</c:v>
                </c:pt>
                <c:pt idx="679">
                  <c:v>1117</c:v>
                </c:pt>
                <c:pt idx="680">
                  <c:v>1118</c:v>
                </c:pt>
                <c:pt idx="681">
                  <c:v>1119</c:v>
                </c:pt>
                <c:pt idx="682">
                  <c:v>1120</c:v>
                </c:pt>
                <c:pt idx="683">
                  <c:v>1121</c:v>
                </c:pt>
                <c:pt idx="684">
                  <c:v>1122</c:v>
                </c:pt>
                <c:pt idx="685">
                  <c:v>1123</c:v>
                </c:pt>
                <c:pt idx="686">
                  <c:v>1124</c:v>
                </c:pt>
                <c:pt idx="687">
                  <c:v>1125</c:v>
                </c:pt>
                <c:pt idx="688">
                  <c:v>1126</c:v>
                </c:pt>
                <c:pt idx="689">
                  <c:v>1127</c:v>
                </c:pt>
                <c:pt idx="690">
                  <c:v>1128</c:v>
                </c:pt>
                <c:pt idx="691">
                  <c:v>1129</c:v>
                </c:pt>
                <c:pt idx="692">
                  <c:v>1130</c:v>
                </c:pt>
                <c:pt idx="693">
                  <c:v>1131</c:v>
                </c:pt>
                <c:pt idx="694">
                  <c:v>1132</c:v>
                </c:pt>
                <c:pt idx="695">
                  <c:v>1133</c:v>
                </c:pt>
                <c:pt idx="696">
                  <c:v>1134</c:v>
                </c:pt>
                <c:pt idx="697">
                  <c:v>1135</c:v>
                </c:pt>
                <c:pt idx="698">
                  <c:v>1136</c:v>
                </c:pt>
                <c:pt idx="699">
                  <c:v>1137</c:v>
                </c:pt>
                <c:pt idx="700">
                  <c:v>1138</c:v>
                </c:pt>
                <c:pt idx="701">
                  <c:v>1139</c:v>
                </c:pt>
                <c:pt idx="702">
                  <c:v>1140</c:v>
                </c:pt>
                <c:pt idx="703">
                  <c:v>1141</c:v>
                </c:pt>
                <c:pt idx="704">
                  <c:v>1142</c:v>
                </c:pt>
                <c:pt idx="705">
                  <c:v>1143</c:v>
                </c:pt>
                <c:pt idx="706">
                  <c:v>1144</c:v>
                </c:pt>
                <c:pt idx="707">
                  <c:v>1145</c:v>
                </c:pt>
                <c:pt idx="708">
                  <c:v>1146</c:v>
                </c:pt>
                <c:pt idx="709">
                  <c:v>1147</c:v>
                </c:pt>
                <c:pt idx="710">
                  <c:v>1148</c:v>
                </c:pt>
                <c:pt idx="711">
                  <c:v>1149</c:v>
                </c:pt>
                <c:pt idx="712">
                  <c:v>1150</c:v>
                </c:pt>
                <c:pt idx="713">
                  <c:v>1151</c:v>
                </c:pt>
                <c:pt idx="714">
                  <c:v>1152</c:v>
                </c:pt>
                <c:pt idx="715">
                  <c:v>1153</c:v>
                </c:pt>
                <c:pt idx="716">
                  <c:v>1154</c:v>
                </c:pt>
                <c:pt idx="717">
                  <c:v>1155</c:v>
                </c:pt>
                <c:pt idx="718">
                  <c:v>1156</c:v>
                </c:pt>
                <c:pt idx="719">
                  <c:v>1157</c:v>
                </c:pt>
                <c:pt idx="720">
                  <c:v>1158</c:v>
                </c:pt>
                <c:pt idx="721">
                  <c:v>1159</c:v>
                </c:pt>
                <c:pt idx="722">
                  <c:v>1160</c:v>
                </c:pt>
                <c:pt idx="723">
                  <c:v>1161</c:v>
                </c:pt>
                <c:pt idx="724">
                  <c:v>1162</c:v>
                </c:pt>
                <c:pt idx="725">
                  <c:v>1163</c:v>
                </c:pt>
                <c:pt idx="726">
                  <c:v>1164</c:v>
                </c:pt>
                <c:pt idx="727">
                  <c:v>1165</c:v>
                </c:pt>
                <c:pt idx="728">
                  <c:v>1166</c:v>
                </c:pt>
                <c:pt idx="729">
                  <c:v>1167</c:v>
                </c:pt>
                <c:pt idx="730">
                  <c:v>1168</c:v>
                </c:pt>
                <c:pt idx="731">
                  <c:v>1169</c:v>
                </c:pt>
                <c:pt idx="732">
                  <c:v>1170</c:v>
                </c:pt>
                <c:pt idx="733">
                  <c:v>1171</c:v>
                </c:pt>
                <c:pt idx="734">
                  <c:v>1172</c:v>
                </c:pt>
                <c:pt idx="735">
                  <c:v>1173</c:v>
                </c:pt>
                <c:pt idx="736">
                  <c:v>1174</c:v>
                </c:pt>
                <c:pt idx="737">
                  <c:v>1175</c:v>
                </c:pt>
                <c:pt idx="738">
                  <c:v>1176</c:v>
                </c:pt>
                <c:pt idx="739">
                  <c:v>1177</c:v>
                </c:pt>
                <c:pt idx="740">
                  <c:v>1178</c:v>
                </c:pt>
                <c:pt idx="741">
                  <c:v>1179</c:v>
                </c:pt>
                <c:pt idx="742">
                  <c:v>1180</c:v>
                </c:pt>
                <c:pt idx="743">
                  <c:v>1181</c:v>
                </c:pt>
                <c:pt idx="744">
                  <c:v>1182</c:v>
                </c:pt>
                <c:pt idx="745">
                  <c:v>1183</c:v>
                </c:pt>
                <c:pt idx="746">
                  <c:v>1184</c:v>
                </c:pt>
                <c:pt idx="747">
                  <c:v>1185</c:v>
                </c:pt>
                <c:pt idx="748">
                  <c:v>1186</c:v>
                </c:pt>
                <c:pt idx="749">
                  <c:v>1187</c:v>
                </c:pt>
                <c:pt idx="750">
                  <c:v>1188</c:v>
                </c:pt>
                <c:pt idx="751">
                  <c:v>1189</c:v>
                </c:pt>
                <c:pt idx="752">
                  <c:v>1190</c:v>
                </c:pt>
                <c:pt idx="753">
                  <c:v>1191</c:v>
                </c:pt>
                <c:pt idx="754">
                  <c:v>1192</c:v>
                </c:pt>
                <c:pt idx="755">
                  <c:v>1193</c:v>
                </c:pt>
                <c:pt idx="756">
                  <c:v>1194</c:v>
                </c:pt>
                <c:pt idx="757">
                  <c:v>1195</c:v>
                </c:pt>
                <c:pt idx="758">
                  <c:v>1196</c:v>
                </c:pt>
                <c:pt idx="759">
                  <c:v>1197</c:v>
                </c:pt>
                <c:pt idx="760">
                  <c:v>1198</c:v>
                </c:pt>
                <c:pt idx="761">
                  <c:v>1199</c:v>
                </c:pt>
                <c:pt idx="762">
                  <c:v>1200</c:v>
                </c:pt>
                <c:pt idx="763">
                  <c:v>1201</c:v>
                </c:pt>
                <c:pt idx="764">
                  <c:v>1202</c:v>
                </c:pt>
                <c:pt idx="765">
                  <c:v>1203</c:v>
                </c:pt>
                <c:pt idx="766">
                  <c:v>1204</c:v>
                </c:pt>
                <c:pt idx="767">
                  <c:v>1205</c:v>
                </c:pt>
                <c:pt idx="768">
                  <c:v>1206</c:v>
                </c:pt>
                <c:pt idx="769">
                  <c:v>1207</c:v>
                </c:pt>
                <c:pt idx="770">
                  <c:v>1208</c:v>
                </c:pt>
                <c:pt idx="771">
                  <c:v>1209</c:v>
                </c:pt>
                <c:pt idx="772">
                  <c:v>1210</c:v>
                </c:pt>
                <c:pt idx="773">
                  <c:v>1211</c:v>
                </c:pt>
                <c:pt idx="774">
                  <c:v>1212</c:v>
                </c:pt>
                <c:pt idx="775">
                  <c:v>1213</c:v>
                </c:pt>
                <c:pt idx="776">
                  <c:v>1214</c:v>
                </c:pt>
                <c:pt idx="777">
                  <c:v>1215</c:v>
                </c:pt>
                <c:pt idx="778">
                  <c:v>1216</c:v>
                </c:pt>
                <c:pt idx="779">
                  <c:v>1217</c:v>
                </c:pt>
                <c:pt idx="780">
                  <c:v>1218</c:v>
                </c:pt>
                <c:pt idx="781">
                  <c:v>1219</c:v>
                </c:pt>
                <c:pt idx="782">
                  <c:v>1220</c:v>
                </c:pt>
                <c:pt idx="783">
                  <c:v>1221</c:v>
                </c:pt>
                <c:pt idx="784">
                  <c:v>1222</c:v>
                </c:pt>
                <c:pt idx="785">
                  <c:v>1223</c:v>
                </c:pt>
                <c:pt idx="786">
                  <c:v>1224</c:v>
                </c:pt>
                <c:pt idx="787">
                  <c:v>1225</c:v>
                </c:pt>
                <c:pt idx="788">
                  <c:v>1226</c:v>
                </c:pt>
                <c:pt idx="789">
                  <c:v>1227</c:v>
                </c:pt>
                <c:pt idx="790">
                  <c:v>1228</c:v>
                </c:pt>
                <c:pt idx="791">
                  <c:v>1229</c:v>
                </c:pt>
                <c:pt idx="792">
                  <c:v>1230</c:v>
                </c:pt>
                <c:pt idx="793">
                  <c:v>1231</c:v>
                </c:pt>
                <c:pt idx="794">
                  <c:v>1232</c:v>
                </c:pt>
                <c:pt idx="795">
                  <c:v>1233</c:v>
                </c:pt>
                <c:pt idx="796">
                  <c:v>1234</c:v>
                </c:pt>
                <c:pt idx="797">
                  <c:v>1235</c:v>
                </c:pt>
                <c:pt idx="798">
                  <c:v>1236</c:v>
                </c:pt>
                <c:pt idx="799">
                  <c:v>1237</c:v>
                </c:pt>
                <c:pt idx="800">
                  <c:v>1238</c:v>
                </c:pt>
                <c:pt idx="801">
                  <c:v>1239</c:v>
                </c:pt>
                <c:pt idx="802">
                  <c:v>1240</c:v>
                </c:pt>
                <c:pt idx="803">
                  <c:v>1241</c:v>
                </c:pt>
                <c:pt idx="804">
                  <c:v>1242</c:v>
                </c:pt>
                <c:pt idx="805">
                  <c:v>1243</c:v>
                </c:pt>
                <c:pt idx="806">
                  <c:v>1244</c:v>
                </c:pt>
                <c:pt idx="807">
                  <c:v>1245</c:v>
                </c:pt>
                <c:pt idx="808">
                  <c:v>1246</c:v>
                </c:pt>
                <c:pt idx="809">
                  <c:v>1247</c:v>
                </c:pt>
                <c:pt idx="810">
                  <c:v>1248</c:v>
                </c:pt>
                <c:pt idx="811">
                  <c:v>1249</c:v>
                </c:pt>
                <c:pt idx="812">
                  <c:v>1250</c:v>
                </c:pt>
                <c:pt idx="813">
                  <c:v>1251</c:v>
                </c:pt>
                <c:pt idx="814">
                  <c:v>1252</c:v>
                </c:pt>
                <c:pt idx="815">
                  <c:v>1253</c:v>
                </c:pt>
                <c:pt idx="816">
                  <c:v>1254</c:v>
                </c:pt>
                <c:pt idx="817">
                  <c:v>1255</c:v>
                </c:pt>
                <c:pt idx="818">
                  <c:v>1256</c:v>
                </c:pt>
                <c:pt idx="819">
                  <c:v>1257</c:v>
                </c:pt>
                <c:pt idx="820">
                  <c:v>1258</c:v>
                </c:pt>
                <c:pt idx="821">
                  <c:v>1259</c:v>
                </c:pt>
                <c:pt idx="822">
                  <c:v>1260</c:v>
                </c:pt>
                <c:pt idx="823">
                  <c:v>1261</c:v>
                </c:pt>
                <c:pt idx="824">
                  <c:v>1262</c:v>
                </c:pt>
                <c:pt idx="825">
                  <c:v>1263</c:v>
                </c:pt>
                <c:pt idx="826">
                  <c:v>1264</c:v>
                </c:pt>
                <c:pt idx="827">
                  <c:v>1265</c:v>
                </c:pt>
                <c:pt idx="828">
                  <c:v>1266</c:v>
                </c:pt>
                <c:pt idx="829">
                  <c:v>1267</c:v>
                </c:pt>
                <c:pt idx="830">
                  <c:v>1268</c:v>
                </c:pt>
                <c:pt idx="831">
                  <c:v>1269</c:v>
                </c:pt>
                <c:pt idx="832">
                  <c:v>1270</c:v>
                </c:pt>
                <c:pt idx="833">
                  <c:v>1271</c:v>
                </c:pt>
                <c:pt idx="834">
                  <c:v>1272</c:v>
                </c:pt>
                <c:pt idx="835">
                  <c:v>1273</c:v>
                </c:pt>
                <c:pt idx="836">
                  <c:v>1274</c:v>
                </c:pt>
                <c:pt idx="837">
                  <c:v>1275</c:v>
                </c:pt>
                <c:pt idx="838">
                  <c:v>1276</c:v>
                </c:pt>
                <c:pt idx="839">
                  <c:v>1277</c:v>
                </c:pt>
                <c:pt idx="840">
                  <c:v>1278</c:v>
                </c:pt>
                <c:pt idx="841">
                  <c:v>1279</c:v>
                </c:pt>
                <c:pt idx="842">
                  <c:v>1280</c:v>
                </c:pt>
                <c:pt idx="843">
                  <c:v>1281</c:v>
                </c:pt>
                <c:pt idx="844">
                  <c:v>1282</c:v>
                </c:pt>
                <c:pt idx="845">
                  <c:v>1283</c:v>
                </c:pt>
                <c:pt idx="846">
                  <c:v>1284</c:v>
                </c:pt>
                <c:pt idx="847">
                  <c:v>1285</c:v>
                </c:pt>
                <c:pt idx="848">
                  <c:v>1286</c:v>
                </c:pt>
                <c:pt idx="849">
                  <c:v>1287</c:v>
                </c:pt>
                <c:pt idx="850">
                  <c:v>1288</c:v>
                </c:pt>
                <c:pt idx="851">
                  <c:v>1289</c:v>
                </c:pt>
                <c:pt idx="852">
                  <c:v>1290</c:v>
                </c:pt>
                <c:pt idx="853">
                  <c:v>1291</c:v>
                </c:pt>
                <c:pt idx="854">
                  <c:v>1292</c:v>
                </c:pt>
                <c:pt idx="855">
                  <c:v>1293</c:v>
                </c:pt>
                <c:pt idx="856">
                  <c:v>1294</c:v>
                </c:pt>
                <c:pt idx="857">
                  <c:v>1295</c:v>
                </c:pt>
                <c:pt idx="858">
                  <c:v>1296</c:v>
                </c:pt>
                <c:pt idx="859">
                  <c:v>1297</c:v>
                </c:pt>
                <c:pt idx="860">
                  <c:v>1298</c:v>
                </c:pt>
                <c:pt idx="861">
                  <c:v>1299</c:v>
                </c:pt>
                <c:pt idx="862">
                  <c:v>1300</c:v>
                </c:pt>
                <c:pt idx="863">
                  <c:v>1301</c:v>
                </c:pt>
                <c:pt idx="864">
                  <c:v>1302</c:v>
                </c:pt>
                <c:pt idx="865">
                  <c:v>1303</c:v>
                </c:pt>
                <c:pt idx="866">
                  <c:v>1304</c:v>
                </c:pt>
                <c:pt idx="867">
                  <c:v>1305</c:v>
                </c:pt>
                <c:pt idx="868">
                  <c:v>1306</c:v>
                </c:pt>
                <c:pt idx="869">
                  <c:v>1307</c:v>
                </c:pt>
                <c:pt idx="870">
                  <c:v>1308</c:v>
                </c:pt>
                <c:pt idx="871">
                  <c:v>1309</c:v>
                </c:pt>
                <c:pt idx="872">
                  <c:v>1310</c:v>
                </c:pt>
                <c:pt idx="873">
                  <c:v>1311</c:v>
                </c:pt>
                <c:pt idx="874">
                  <c:v>1312</c:v>
                </c:pt>
                <c:pt idx="875">
                  <c:v>1313</c:v>
                </c:pt>
                <c:pt idx="876">
                  <c:v>1314</c:v>
                </c:pt>
                <c:pt idx="877">
                  <c:v>1315</c:v>
                </c:pt>
                <c:pt idx="878">
                  <c:v>1316</c:v>
                </c:pt>
                <c:pt idx="879">
                  <c:v>1317</c:v>
                </c:pt>
                <c:pt idx="880">
                  <c:v>1318</c:v>
                </c:pt>
                <c:pt idx="881">
                  <c:v>1319</c:v>
                </c:pt>
                <c:pt idx="882">
                  <c:v>1320</c:v>
                </c:pt>
                <c:pt idx="883">
                  <c:v>1321</c:v>
                </c:pt>
                <c:pt idx="884">
                  <c:v>1322</c:v>
                </c:pt>
                <c:pt idx="885">
                  <c:v>1323</c:v>
                </c:pt>
                <c:pt idx="886">
                  <c:v>1324</c:v>
                </c:pt>
                <c:pt idx="887">
                  <c:v>1325</c:v>
                </c:pt>
                <c:pt idx="888">
                  <c:v>1326</c:v>
                </c:pt>
                <c:pt idx="889">
                  <c:v>1327</c:v>
                </c:pt>
                <c:pt idx="890">
                  <c:v>1328</c:v>
                </c:pt>
                <c:pt idx="891">
                  <c:v>1329</c:v>
                </c:pt>
                <c:pt idx="892">
                  <c:v>1330</c:v>
                </c:pt>
                <c:pt idx="893">
                  <c:v>1331</c:v>
                </c:pt>
                <c:pt idx="894">
                  <c:v>1332</c:v>
                </c:pt>
                <c:pt idx="895">
                  <c:v>1333</c:v>
                </c:pt>
                <c:pt idx="896">
                  <c:v>1334</c:v>
                </c:pt>
                <c:pt idx="897">
                  <c:v>1335</c:v>
                </c:pt>
                <c:pt idx="898">
                  <c:v>1336</c:v>
                </c:pt>
                <c:pt idx="899">
                  <c:v>1337</c:v>
                </c:pt>
                <c:pt idx="900">
                  <c:v>1338</c:v>
                </c:pt>
                <c:pt idx="901">
                  <c:v>1339</c:v>
                </c:pt>
                <c:pt idx="902">
                  <c:v>1340</c:v>
                </c:pt>
                <c:pt idx="903">
                  <c:v>1341</c:v>
                </c:pt>
                <c:pt idx="904">
                  <c:v>1342</c:v>
                </c:pt>
                <c:pt idx="905">
                  <c:v>1343</c:v>
                </c:pt>
                <c:pt idx="906">
                  <c:v>1344</c:v>
                </c:pt>
                <c:pt idx="907">
                  <c:v>1345</c:v>
                </c:pt>
                <c:pt idx="908">
                  <c:v>1346</c:v>
                </c:pt>
                <c:pt idx="909">
                  <c:v>1347</c:v>
                </c:pt>
                <c:pt idx="910">
                  <c:v>1348</c:v>
                </c:pt>
                <c:pt idx="911">
                  <c:v>1349</c:v>
                </c:pt>
                <c:pt idx="912">
                  <c:v>1350</c:v>
                </c:pt>
                <c:pt idx="913">
                  <c:v>1351</c:v>
                </c:pt>
                <c:pt idx="914">
                  <c:v>1352</c:v>
                </c:pt>
                <c:pt idx="915">
                  <c:v>1353</c:v>
                </c:pt>
                <c:pt idx="916">
                  <c:v>1354</c:v>
                </c:pt>
                <c:pt idx="917">
                  <c:v>1355</c:v>
                </c:pt>
                <c:pt idx="918">
                  <c:v>1356</c:v>
                </c:pt>
                <c:pt idx="919">
                  <c:v>1357</c:v>
                </c:pt>
                <c:pt idx="920">
                  <c:v>1358</c:v>
                </c:pt>
                <c:pt idx="921">
                  <c:v>1359</c:v>
                </c:pt>
                <c:pt idx="922">
                  <c:v>1360</c:v>
                </c:pt>
                <c:pt idx="923">
                  <c:v>1361</c:v>
                </c:pt>
                <c:pt idx="924">
                  <c:v>1362</c:v>
                </c:pt>
                <c:pt idx="925">
                  <c:v>1363</c:v>
                </c:pt>
                <c:pt idx="926">
                  <c:v>1364</c:v>
                </c:pt>
                <c:pt idx="927">
                  <c:v>1365</c:v>
                </c:pt>
                <c:pt idx="928">
                  <c:v>1366</c:v>
                </c:pt>
                <c:pt idx="929">
                  <c:v>1367</c:v>
                </c:pt>
                <c:pt idx="930">
                  <c:v>1368</c:v>
                </c:pt>
                <c:pt idx="931">
                  <c:v>1369</c:v>
                </c:pt>
                <c:pt idx="932">
                  <c:v>1370</c:v>
                </c:pt>
                <c:pt idx="933">
                  <c:v>1371</c:v>
                </c:pt>
                <c:pt idx="934">
                  <c:v>1372</c:v>
                </c:pt>
                <c:pt idx="935">
                  <c:v>1373</c:v>
                </c:pt>
                <c:pt idx="936">
                  <c:v>1374</c:v>
                </c:pt>
                <c:pt idx="937">
                  <c:v>1375</c:v>
                </c:pt>
                <c:pt idx="938">
                  <c:v>1376</c:v>
                </c:pt>
                <c:pt idx="939">
                  <c:v>1377</c:v>
                </c:pt>
                <c:pt idx="940">
                  <c:v>1378</c:v>
                </c:pt>
                <c:pt idx="941">
                  <c:v>1379</c:v>
                </c:pt>
                <c:pt idx="942">
                  <c:v>1380</c:v>
                </c:pt>
                <c:pt idx="943">
                  <c:v>1381</c:v>
                </c:pt>
                <c:pt idx="944">
                  <c:v>1382</c:v>
                </c:pt>
                <c:pt idx="945">
                  <c:v>1383</c:v>
                </c:pt>
                <c:pt idx="946">
                  <c:v>1384</c:v>
                </c:pt>
                <c:pt idx="947">
                  <c:v>1385</c:v>
                </c:pt>
                <c:pt idx="948">
                  <c:v>1386</c:v>
                </c:pt>
                <c:pt idx="949">
                  <c:v>1387</c:v>
                </c:pt>
                <c:pt idx="950">
                  <c:v>1388</c:v>
                </c:pt>
                <c:pt idx="951">
                  <c:v>1389</c:v>
                </c:pt>
                <c:pt idx="952">
                  <c:v>1390</c:v>
                </c:pt>
                <c:pt idx="953">
                  <c:v>1391</c:v>
                </c:pt>
                <c:pt idx="954">
                  <c:v>1692</c:v>
                </c:pt>
                <c:pt idx="955">
                  <c:v>1693</c:v>
                </c:pt>
                <c:pt idx="956">
                  <c:v>1694</c:v>
                </c:pt>
              </c:numCache>
            </c:numRef>
          </c:xVal>
          <c:yVal>
            <c:numRef>
              <c:f>'[endtoend-1.ods]signidicant data'!$B$19:$B$975</c:f>
              <c:numCache>
                <c:formatCode>General</c:formatCode>
                <c:ptCount val="957"/>
                <c:pt idx="0">
                  <c:v>3</c:v>
                </c:pt>
                <c:pt idx="1">
                  <c:v>3</c:v>
                </c:pt>
                <c:pt idx="2">
                  <c:v>3</c:v>
                </c:pt>
                <c:pt idx="3">
                  <c:v>3</c:v>
                </c:pt>
                <c:pt idx="4">
                  <c:v>3</c:v>
                </c:pt>
                <c:pt idx="5">
                  <c:v>3</c:v>
                </c:pt>
                <c:pt idx="6">
                  <c:v>3</c:v>
                </c:pt>
                <c:pt idx="7">
                  <c:v>3</c:v>
                </c:pt>
                <c:pt idx="8">
                  <c:v>3</c:v>
                </c:pt>
                <c:pt idx="9">
                  <c:v>3</c:v>
                </c:pt>
                <c:pt idx="10">
                  <c:v>3</c:v>
                </c:pt>
                <c:pt idx="11">
                  <c:v>3</c:v>
                </c:pt>
                <c:pt idx="12">
                  <c:v>3</c:v>
                </c:pt>
                <c:pt idx="13">
                  <c:v>3</c:v>
                </c:pt>
                <c:pt idx="14">
                  <c:v>3</c:v>
                </c:pt>
                <c:pt idx="15">
                  <c:v>3</c:v>
                </c:pt>
                <c:pt idx="16">
                  <c:v>3</c:v>
                </c:pt>
                <c:pt idx="17">
                  <c:v>3</c:v>
                </c:pt>
                <c:pt idx="18">
                  <c:v>3</c:v>
                </c:pt>
                <c:pt idx="19">
                  <c:v>3</c:v>
                </c:pt>
                <c:pt idx="20">
                  <c:v>3</c:v>
                </c:pt>
                <c:pt idx="21">
                  <c:v>3</c:v>
                </c:pt>
                <c:pt idx="22">
                  <c:v>3</c:v>
                </c:pt>
                <c:pt idx="23">
                  <c:v>6</c:v>
                </c:pt>
                <c:pt idx="24">
                  <c:v>6</c:v>
                </c:pt>
                <c:pt idx="25">
                  <c:v>6</c:v>
                </c:pt>
                <c:pt idx="26">
                  <c:v>6</c:v>
                </c:pt>
                <c:pt idx="27">
                  <c:v>6</c:v>
                </c:pt>
                <c:pt idx="28">
                  <c:v>6</c:v>
                </c:pt>
                <c:pt idx="29">
                  <c:v>6</c:v>
                </c:pt>
                <c:pt idx="30">
                  <c:v>6</c:v>
                </c:pt>
                <c:pt idx="31">
                  <c:v>6</c:v>
                </c:pt>
                <c:pt idx="32">
                  <c:v>6</c:v>
                </c:pt>
                <c:pt idx="33">
                  <c:v>6</c:v>
                </c:pt>
                <c:pt idx="34">
                  <c:v>6</c:v>
                </c:pt>
                <c:pt idx="35">
                  <c:v>6</c:v>
                </c:pt>
                <c:pt idx="36">
                  <c:v>6</c:v>
                </c:pt>
                <c:pt idx="37">
                  <c:v>6</c:v>
                </c:pt>
                <c:pt idx="38">
                  <c:v>6</c:v>
                </c:pt>
                <c:pt idx="39">
                  <c:v>6</c:v>
                </c:pt>
                <c:pt idx="40">
                  <c:v>6</c:v>
                </c:pt>
                <c:pt idx="41">
                  <c:v>6</c:v>
                </c:pt>
                <c:pt idx="42">
                  <c:v>6</c:v>
                </c:pt>
                <c:pt idx="43">
                  <c:v>6</c:v>
                </c:pt>
                <c:pt idx="44">
                  <c:v>6</c:v>
                </c:pt>
                <c:pt idx="45">
                  <c:v>6</c:v>
                </c:pt>
                <c:pt idx="46">
                  <c:v>9</c:v>
                </c:pt>
                <c:pt idx="47">
                  <c:v>9</c:v>
                </c:pt>
                <c:pt idx="48">
                  <c:v>9</c:v>
                </c:pt>
                <c:pt idx="49">
                  <c:v>9</c:v>
                </c:pt>
                <c:pt idx="50">
                  <c:v>9</c:v>
                </c:pt>
                <c:pt idx="51">
                  <c:v>9</c:v>
                </c:pt>
                <c:pt idx="52">
                  <c:v>9</c:v>
                </c:pt>
                <c:pt idx="53">
                  <c:v>9</c:v>
                </c:pt>
                <c:pt idx="54">
                  <c:v>9</c:v>
                </c:pt>
                <c:pt idx="55">
                  <c:v>9</c:v>
                </c:pt>
                <c:pt idx="56">
                  <c:v>9</c:v>
                </c:pt>
                <c:pt idx="57">
                  <c:v>9</c:v>
                </c:pt>
                <c:pt idx="58">
                  <c:v>9</c:v>
                </c:pt>
                <c:pt idx="59">
                  <c:v>9</c:v>
                </c:pt>
                <c:pt idx="60">
                  <c:v>9</c:v>
                </c:pt>
                <c:pt idx="61">
                  <c:v>9</c:v>
                </c:pt>
                <c:pt idx="62">
                  <c:v>9</c:v>
                </c:pt>
                <c:pt idx="63">
                  <c:v>9</c:v>
                </c:pt>
                <c:pt idx="64">
                  <c:v>9</c:v>
                </c:pt>
                <c:pt idx="65">
                  <c:v>9</c:v>
                </c:pt>
                <c:pt idx="66">
                  <c:v>9</c:v>
                </c:pt>
                <c:pt idx="67">
                  <c:v>9</c:v>
                </c:pt>
                <c:pt idx="68">
                  <c:v>12</c:v>
                </c:pt>
                <c:pt idx="69">
                  <c:v>12</c:v>
                </c:pt>
                <c:pt idx="70">
                  <c:v>12</c:v>
                </c:pt>
                <c:pt idx="71">
                  <c:v>12</c:v>
                </c:pt>
                <c:pt idx="72">
                  <c:v>12</c:v>
                </c:pt>
                <c:pt idx="73">
                  <c:v>12</c:v>
                </c:pt>
                <c:pt idx="74">
                  <c:v>12</c:v>
                </c:pt>
                <c:pt idx="75">
                  <c:v>12</c:v>
                </c:pt>
                <c:pt idx="76">
                  <c:v>12</c:v>
                </c:pt>
                <c:pt idx="77">
                  <c:v>12</c:v>
                </c:pt>
                <c:pt idx="78">
                  <c:v>12</c:v>
                </c:pt>
                <c:pt idx="79">
                  <c:v>12</c:v>
                </c:pt>
                <c:pt idx="80">
                  <c:v>12</c:v>
                </c:pt>
                <c:pt idx="81">
                  <c:v>12</c:v>
                </c:pt>
                <c:pt idx="82">
                  <c:v>12</c:v>
                </c:pt>
                <c:pt idx="83">
                  <c:v>12</c:v>
                </c:pt>
                <c:pt idx="84">
                  <c:v>12</c:v>
                </c:pt>
                <c:pt idx="85">
                  <c:v>12</c:v>
                </c:pt>
                <c:pt idx="86">
                  <c:v>12</c:v>
                </c:pt>
                <c:pt idx="87">
                  <c:v>12</c:v>
                </c:pt>
                <c:pt idx="88">
                  <c:v>12</c:v>
                </c:pt>
                <c:pt idx="89">
                  <c:v>12</c:v>
                </c:pt>
                <c:pt idx="90">
                  <c:v>12</c:v>
                </c:pt>
                <c:pt idx="91">
                  <c:v>15</c:v>
                </c:pt>
                <c:pt idx="92">
                  <c:v>15</c:v>
                </c:pt>
                <c:pt idx="93">
                  <c:v>15</c:v>
                </c:pt>
                <c:pt idx="94">
                  <c:v>15</c:v>
                </c:pt>
                <c:pt idx="95">
                  <c:v>15</c:v>
                </c:pt>
                <c:pt idx="96">
                  <c:v>15</c:v>
                </c:pt>
                <c:pt idx="97">
                  <c:v>15</c:v>
                </c:pt>
                <c:pt idx="98">
                  <c:v>15</c:v>
                </c:pt>
                <c:pt idx="99">
                  <c:v>15</c:v>
                </c:pt>
                <c:pt idx="100">
                  <c:v>15</c:v>
                </c:pt>
                <c:pt idx="101">
                  <c:v>15</c:v>
                </c:pt>
                <c:pt idx="102">
                  <c:v>15</c:v>
                </c:pt>
                <c:pt idx="103">
                  <c:v>15</c:v>
                </c:pt>
                <c:pt idx="104">
                  <c:v>15</c:v>
                </c:pt>
                <c:pt idx="105">
                  <c:v>15</c:v>
                </c:pt>
                <c:pt idx="106">
                  <c:v>15</c:v>
                </c:pt>
                <c:pt idx="107">
                  <c:v>15</c:v>
                </c:pt>
                <c:pt idx="108">
                  <c:v>15</c:v>
                </c:pt>
                <c:pt idx="109">
                  <c:v>15</c:v>
                </c:pt>
                <c:pt idx="110">
                  <c:v>15</c:v>
                </c:pt>
                <c:pt idx="111">
                  <c:v>15</c:v>
                </c:pt>
                <c:pt idx="112">
                  <c:v>15</c:v>
                </c:pt>
                <c:pt idx="113">
                  <c:v>15</c:v>
                </c:pt>
                <c:pt idx="114">
                  <c:v>18</c:v>
                </c:pt>
                <c:pt idx="115">
                  <c:v>18</c:v>
                </c:pt>
                <c:pt idx="116">
                  <c:v>18</c:v>
                </c:pt>
                <c:pt idx="117">
                  <c:v>18</c:v>
                </c:pt>
                <c:pt idx="118">
                  <c:v>18</c:v>
                </c:pt>
                <c:pt idx="119">
                  <c:v>18</c:v>
                </c:pt>
                <c:pt idx="120">
                  <c:v>18</c:v>
                </c:pt>
                <c:pt idx="121">
                  <c:v>18</c:v>
                </c:pt>
                <c:pt idx="122">
                  <c:v>18</c:v>
                </c:pt>
                <c:pt idx="123">
                  <c:v>18</c:v>
                </c:pt>
                <c:pt idx="124">
                  <c:v>18</c:v>
                </c:pt>
                <c:pt idx="125">
                  <c:v>18</c:v>
                </c:pt>
                <c:pt idx="126">
                  <c:v>18</c:v>
                </c:pt>
                <c:pt idx="127">
                  <c:v>18</c:v>
                </c:pt>
                <c:pt idx="128">
                  <c:v>18</c:v>
                </c:pt>
                <c:pt idx="129">
                  <c:v>18</c:v>
                </c:pt>
                <c:pt idx="130">
                  <c:v>18</c:v>
                </c:pt>
                <c:pt idx="131">
                  <c:v>18</c:v>
                </c:pt>
                <c:pt idx="132">
                  <c:v>18</c:v>
                </c:pt>
                <c:pt idx="133">
                  <c:v>18</c:v>
                </c:pt>
                <c:pt idx="134">
                  <c:v>18</c:v>
                </c:pt>
                <c:pt idx="135">
                  <c:v>18</c:v>
                </c:pt>
                <c:pt idx="136">
                  <c:v>18</c:v>
                </c:pt>
                <c:pt idx="137">
                  <c:v>21</c:v>
                </c:pt>
                <c:pt idx="138">
                  <c:v>21</c:v>
                </c:pt>
                <c:pt idx="139">
                  <c:v>21</c:v>
                </c:pt>
                <c:pt idx="140">
                  <c:v>21</c:v>
                </c:pt>
                <c:pt idx="141">
                  <c:v>21</c:v>
                </c:pt>
                <c:pt idx="142">
                  <c:v>21</c:v>
                </c:pt>
                <c:pt idx="143">
                  <c:v>21</c:v>
                </c:pt>
                <c:pt idx="144">
                  <c:v>21</c:v>
                </c:pt>
                <c:pt idx="145">
                  <c:v>21</c:v>
                </c:pt>
                <c:pt idx="146">
                  <c:v>21</c:v>
                </c:pt>
                <c:pt idx="147">
                  <c:v>21</c:v>
                </c:pt>
                <c:pt idx="148">
                  <c:v>21</c:v>
                </c:pt>
                <c:pt idx="149">
                  <c:v>21</c:v>
                </c:pt>
                <c:pt idx="150">
                  <c:v>21</c:v>
                </c:pt>
                <c:pt idx="151">
                  <c:v>21</c:v>
                </c:pt>
                <c:pt idx="152">
                  <c:v>21</c:v>
                </c:pt>
                <c:pt idx="153">
                  <c:v>21</c:v>
                </c:pt>
                <c:pt idx="154">
                  <c:v>21</c:v>
                </c:pt>
                <c:pt idx="155">
                  <c:v>21</c:v>
                </c:pt>
                <c:pt idx="156">
                  <c:v>21</c:v>
                </c:pt>
                <c:pt idx="157">
                  <c:v>21</c:v>
                </c:pt>
                <c:pt idx="158">
                  <c:v>21</c:v>
                </c:pt>
                <c:pt idx="159">
                  <c:v>24</c:v>
                </c:pt>
                <c:pt idx="160">
                  <c:v>24</c:v>
                </c:pt>
                <c:pt idx="161">
                  <c:v>24</c:v>
                </c:pt>
                <c:pt idx="162">
                  <c:v>24</c:v>
                </c:pt>
                <c:pt idx="163">
                  <c:v>24</c:v>
                </c:pt>
                <c:pt idx="164">
                  <c:v>24</c:v>
                </c:pt>
                <c:pt idx="165">
                  <c:v>24</c:v>
                </c:pt>
                <c:pt idx="166">
                  <c:v>24</c:v>
                </c:pt>
                <c:pt idx="167">
                  <c:v>24</c:v>
                </c:pt>
                <c:pt idx="168">
                  <c:v>24</c:v>
                </c:pt>
                <c:pt idx="169">
                  <c:v>24</c:v>
                </c:pt>
                <c:pt idx="170">
                  <c:v>24</c:v>
                </c:pt>
                <c:pt idx="171">
                  <c:v>24</c:v>
                </c:pt>
                <c:pt idx="172">
                  <c:v>24</c:v>
                </c:pt>
                <c:pt idx="173">
                  <c:v>24</c:v>
                </c:pt>
                <c:pt idx="174">
                  <c:v>24</c:v>
                </c:pt>
                <c:pt idx="175">
                  <c:v>24</c:v>
                </c:pt>
                <c:pt idx="176">
                  <c:v>24</c:v>
                </c:pt>
                <c:pt idx="177">
                  <c:v>24</c:v>
                </c:pt>
                <c:pt idx="178">
                  <c:v>24</c:v>
                </c:pt>
                <c:pt idx="179">
                  <c:v>24</c:v>
                </c:pt>
                <c:pt idx="180">
                  <c:v>24</c:v>
                </c:pt>
                <c:pt idx="181">
                  <c:v>24</c:v>
                </c:pt>
                <c:pt idx="182">
                  <c:v>27</c:v>
                </c:pt>
                <c:pt idx="183">
                  <c:v>27</c:v>
                </c:pt>
                <c:pt idx="184">
                  <c:v>27</c:v>
                </c:pt>
                <c:pt idx="185">
                  <c:v>27</c:v>
                </c:pt>
                <c:pt idx="186">
                  <c:v>27</c:v>
                </c:pt>
                <c:pt idx="187">
                  <c:v>27</c:v>
                </c:pt>
                <c:pt idx="188">
                  <c:v>27</c:v>
                </c:pt>
                <c:pt idx="189">
                  <c:v>27</c:v>
                </c:pt>
                <c:pt idx="190">
                  <c:v>27</c:v>
                </c:pt>
                <c:pt idx="191">
                  <c:v>27</c:v>
                </c:pt>
                <c:pt idx="192">
                  <c:v>27</c:v>
                </c:pt>
                <c:pt idx="193">
                  <c:v>27</c:v>
                </c:pt>
                <c:pt idx="194">
                  <c:v>27</c:v>
                </c:pt>
                <c:pt idx="195">
                  <c:v>27</c:v>
                </c:pt>
                <c:pt idx="196">
                  <c:v>27</c:v>
                </c:pt>
                <c:pt idx="197">
                  <c:v>27</c:v>
                </c:pt>
                <c:pt idx="198">
                  <c:v>27</c:v>
                </c:pt>
                <c:pt idx="199">
                  <c:v>27</c:v>
                </c:pt>
                <c:pt idx="200">
                  <c:v>27</c:v>
                </c:pt>
                <c:pt idx="201">
                  <c:v>27</c:v>
                </c:pt>
                <c:pt idx="202">
                  <c:v>27</c:v>
                </c:pt>
                <c:pt idx="203">
                  <c:v>27</c:v>
                </c:pt>
                <c:pt idx="204">
                  <c:v>30</c:v>
                </c:pt>
                <c:pt idx="205">
                  <c:v>30</c:v>
                </c:pt>
                <c:pt idx="206">
                  <c:v>30</c:v>
                </c:pt>
                <c:pt idx="207">
                  <c:v>30</c:v>
                </c:pt>
                <c:pt idx="208">
                  <c:v>30</c:v>
                </c:pt>
                <c:pt idx="209">
                  <c:v>30</c:v>
                </c:pt>
                <c:pt idx="210">
                  <c:v>30</c:v>
                </c:pt>
                <c:pt idx="211">
                  <c:v>30</c:v>
                </c:pt>
                <c:pt idx="212">
                  <c:v>30</c:v>
                </c:pt>
                <c:pt idx="213">
                  <c:v>30</c:v>
                </c:pt>
                <c:pt idx="214">
                  <c:v>30</c:v>
                </c:pt>
                <c:pt idx="215">
                  <c:v>30</c:v>
                </c:pt>
                <c:pt idx="216">
                  <c:v>30</c:v>
                </c:pt>
                <c:pt idx="217">
                  <c:v>30</c:v>
                </c:pt>
                <c:pt idx="218">
                  <c:v>30</c:v>
                </c:pt>
                <c:pt idx="219">
                  <c:v>30</c:v>
                </c:pt>
                <c:pt idx="220">
                  <c:v>30</c:v>
                </c:pt>
                <c:pt idx="221">
                  <c:v>30</c:v>
                </c:pt>
                <c:pt idx="222">
                  <c:v>30</c:v>
                </c:pt>
                <c:pt idx="223">
                  <c:v>30</c:v>
                </c:pt>
                <c:pt idx="224">
                  <c:v>30</c:v>
                </c:pt>
                <c:pt idx="225">
                  <c:v>30</c:v>
                </c:pt>
                <c:pt idx="226">
                  <c:v>27</c:v>
                </c:pt>
                <c:pt idx="227">
                  <c:v>27</c:v>
                </c:pt>
                <c:pt idx="228">
                  <c:v>27</c:v>
                </c:pt>
                <c:pt idx="229">
                  <c:v>27</c:v>
                </c:pt>
                <c:pt idx="230">
                  <c:v>27</c:v>
                </c:pt>
                <c:pt idx="231">
                  <c:v>27</c:v>
                </c:pt>
                <c:pt idx="232">
                  <c:v>27</c:v>
                </c:pt>
                <c:pt idx="233">
                  <c:v>27</c:v>
                </c:pt>
                <c:pt idx="234">
                  <c:v>27</c:v>
                </c:pt>
                <c:pt idx="235">
                  <c:v>27</c:v>
                </c:pt>
                <c:pt idx="236">
                  <c:v>27</c:v>
                </c:pt>
                <c:pt idx="237">
                  <c:v>27</c:v>
                </c:pt>
                <c:pt idx="238">
                  <c:v>27</c:v>
                </c:pt>
                <c:pt idx="239">
                  <c:v>27</c:v>
                </c:pt>
                <c:pt idx="240">
                  <c:v>27</c:v>
                </c:pt>
                <c:pt idx="241">
                  <c:v>27</c:v>
                </c:pt>
                <c:pt idx="242">
                  <c:v>27</c:v>
                </c:pt>
                <c:pt idx="243">
                  <c:v>27</c:v>
                </c:pt>
                <c:pt idx="244">
                  <c:v>27</c:v>
                </c:pt>
                <c:pt idx="245">
                  <c:v>27</c:v>
                </c:pt>
                <c:pt idx="246">
                  <c:v>27</c:v>
                </c:pt>
                <c:pt idx="247">
                  <c:v>27</c:v>
                </c:pt>
                <c:pt idx="248">
                  <c:v>27</c:v>
                </c:pt>
                <c:pt idx="249">
                  <c:v>24</c:v>
                </c:pt>
                <c:pt idx="250">
                  <c:v>24</c:v>
                </c:pt>
                <c:pt idx="251">
                  <c:v>24</c:v>
                </c:pt>
                <c:pt idx="252">
                  <c:v>24</c:v>
                </c:pt>
                <c:pt idx="253">
                  <c:v>24</c:v>
                </c:pt>
                <c:pt idx="254">
                  <c:v>24</c:v>
                </c:pt>
                <c:pt idx="255">
                  <c:v>24</c:v>
                </c:pt>
                <c:pt idx="256">
                  <c:v>24</c:v>
                </c:pt>
                <c:pt idx="257">
                  <c:v>24</c:v>
                </c:pt>
                <c:pt idx="258">
                  <c:v>24</c:v>
                </c:pt>
                <c:pt idx="259">
                  <c:v>24</c:v>
                </c:pt>
                <c:pt idx="260">
                  <c:v>24</c:v>
                </c:pt>
                <c:pt idx="261">
                  <c:v>24</c:v>
                </c:pt>
                <c:pt idx="262">
                  <c:v>24</c:v>
                </c:pt>
                <c:pt idx="263">
                  <c:v>24</c:v>
                </c:pt>
                <c:pt idx="264">
                  <c:v>24</c:v>
                </c:pt>
                <c:pt idx="265">
                  <c:v>24</c:v>
                </c:pt>
                <c:pt idx="266">
                  <c:v>24</c:v>
                </c:pt>
                <c:pt idx="267">
                  <c:v>24</c:v>
                </c:pt>
                <c:pt idx="268">
                  <c:v>24</c:v>
                </c:pt>
                <c:pt idx="269">
                  <c:v>24</c:v>
                </c:pt>
                <c:pt idx="270">
                  <c:v>24</c:v>
                </c:pt>
                <c:pt idx="271">
                  <c:v>21</c:v>
                </c:pt>
                <c:pt idx="272">
                  <c:v>21</c:v>
                </c:pt>
                <c:pt idx="273">
                  <c:v>21</c:v>
                </c:pt>
                <c:pt idx="274">
                  <c:v>21</c:v>
                </c:pt>
                <c:pt idx="275">
                  <c:v>21</c:v>
                </c:pt>
                <c:pt idx="276">
                  <c:v>21</c:v>
                </c:pt>
                <c:pt idx="277">
                  <c:v>21</c:v>
                </c:pt>
                <c:pt idx="278">
                  <c:v>21</c:v>
                </c:pt>
                <c:pt idx="279">
                  <c:v>21</c:v>
                </c:pt>
                <c:pt idx="280">
                  <c:v>21</c:v>
                </c:pt>
                <c:pt idx="281">
                  <c:v>21</c:v>
                </c:pt>
                <c:pt idx="282">
                  <c:v>21</c:v>
                </c:pt>
                <c:pt idx="283">
                  <c:v>21</c:v>
                </c:pt>
                <c:pt idx="284">
                  <c:v>21</c:v>
                </c:pt>
                <c:pt idx="285">
                  <c:v>21</c:v>
                </c:pt>
                <c:pt idx="286">
                  <c:v>21</c:v>
                </c:pt>
                <c:pt idx="287">
                  <c:v>21</c:v>
                </c:pt>
                <c:pt idx="288">
                  <c:v>21</c:v>
                </c:pt>
                <c:pt idx="289">
                  <c:v>21</c:v>
                </c:pt>
                <c:pt idx="290">
                  <c:v>21</c:v>
                </c:pt>
                <c:pt idx="291">
                  <c:v>21</c:v>
                </c:pt>
                <c:pt idx="292">
                  <c:v>21</c:v>
                </c:pt>
                <c:pt idx="293">
                  <c:v>21</c:v>
                </c:pt>
                <c:pt idx="294">
                  <c:v>18</c:v>
                </c:pt>
                <c:pt idx="295">
                  <c:v>18</c:v>
                </c:pt>
                <c:pt idx="296">
                  <c:v>18</c:v>
                </c:pt>
                <c:pt idx="297">
                  <c:v>18</c:v>
                </c:pt>
                <c:pt idx="298">
                  <c:v>18</c:v>
                </c:pt>
                <c:pt idx="299">
                  <c:v>18</c:v>
                </c:pt>
                <c:pt idx="300">
                  <c:v>18</c:v>
                </c:pt>
                <c:pt idx="301">
                  <c:v>18</c:v>
                </c:pt>
                <c:pt idx="302">
                  <c:v>18</c:v>
                </c:pt>
                <c:pt idx="303">
                  <c:v>18</c:v>
                </c:pt>
                <c:pt idx="304">
                  <c:v>18</c:v>
                </c:pt>
                <c:pt idx="305">
                  <c:v>18</c:v>
                </c:pt>
                <c:pt idx="306">
                  <c:v>18</c:v>
                </c:pt>
                <c:pt idx="307">
                  <c:v>18</c:v>
                </c:pt>
                <c:pt idx="308">
                  <c:v>18</c:v>
                </c:pt>
                <c:pt idx="309">
                  <c:v>18</c:v>
                </c:pt>
                <c:pt idx="310">
                  <c:v>18</c:v>
                </c:pt>
                <c:pt idx="311">
                  <c:v>18</c:v>
                </c:pt>
                <c:pt idx="312">
                  <c:v>18</c:v>
                </c:pt>
                <c:pt idx="313">
                  <c:v>18</c:v>
                </c:pt>
                <c:pt idx="314">
                  <c:v>18</c:v>
                </c:pt>
                <c:pt idx="315">
                  <c:v>18</c:v>
                </c:pt>
                <c:pt idx="316">
                  <c:v>18</c:v>
                </c:pt>
                <c:pt idx="317">
                  <c:v>15</c:v>
                </c:pt>
                <c:pt idx="318">
                  <c:v>15</c:v>
                </c:pt>
                <c:pt idx="319">
                  <c:v>15</c:v>
                </c:pt>
                <c:pt idx="320">
                  <c:v>15</c:v>
                </c:pt>
                <c:pt idx="321">
                  <c:v>15</c:v>
                </c:pt>
                <c:pt idx="322">
                  <c:v>15</c:v>
                </c:pt>
                <c:pt idx="323">
                  <c:v>15</c:v>
                </c:pt>
                <c:pt idx="324">
                  <c:v>15</c:v>
                </c:pt>
                <c:pt idx="325">
                  <c:v>15</c:v>
                </c:pt>
                <c:pt idx="326">
                  <c:v>15</c:v>
                </c:pt>
                <c:pt idx="327">
                  <c:v>15</c:v>
                </c:pt>
                <c:pt idx="328">
                  <c:v>15</c:v>
                </c:pt>
                <c:pt idx="329">
                  <c:v>15</c:v>
                </c:pt>
                <c:pt idx="330">
                  <c:v>15</c:v>
                </c:pt>
                <c:pt idx="331">
                  <c:v>15</c:v>
                </c:pt>
                <c:pt idx="332">
                  <c:v>15</c:v>
                </c:pt>
                <c:pt idx="333">
                  <c:v>15</c:v>
                </c:pt>
                <c:pt idx="334">
                  <c:v>15</c:v>
                </c:pt>
                <c:pt idx="335">
                  <c:v>15</c:v>
                </c:pt>
                <c:pt idx="336">
                  <c:v>15</c:v>
                </c:pt>
                <c:pt idx="337">
                  <c:v>15</c:v>
                </c:pt>
                <c:pt idx="338">
                  <c:v>15</c:v>
                </c:pt>
                <c:pt idx="339">
                  <c:v>12</c:v>
                </c:pt>
                <c:pt idx="340">
                  <c:v>12</c:v>
                </c:pt>
                <c:pt idx="341">
                  <c:v>12</c:v>
                </c:pt>
                <c:pt idx="342">
                  <c:v>12</c:v>
                </c:pt>
                <c:pt idx="343">
                  <c:v>12</c:v>
                </c:pt>
                <c:pt idx="344">
                  <c:v>12</c:v>
                </c:pt>
                <c:pt idx="345">
                  <c:v>12</c:v>
                </c:pt>
                <c:pt idx="346">
                  <c:v>12</c:v>
                </c:pt>
                <c:pt idx="347">
                  <c:v>12</c:v>
                </c:pt>
                <c:pt idx="348">
                  <c:v>12</c:v>
                </c:pt>
                <c:pt idx="349">
                  <c:v>12</c:v>
                </c:pt>
                <c:pt idx="350">
                  <c:v>12</c:v>
                </c:pt>
                <c:pt idx="351">
                  <c:v>12</c:v>
                </c:pt>
                <c:pt idx="352">
                  <c:v>12</c:v>
                </c:pt>
                <c:pt idx="353">
                  <c:v>12</c:v>
                </c:pt>
                <c:pt idx="354">
                  <c:v>12</c:v>
                </c:pt>
                <c:pt idx="355">
                  <c:v>12</c:v>
                </c:pt>
                <c:pt idx="356">
                  <c:v>12</c:v>
                </c:pt>
                <c:pt idx="357">
                  <c:v>12</c:v>
                </c:pt>
                <c:pt idx="358">
                  <c:v>12</c:v>
                </c:pt>
                <c:pt idx="359">
                  <c:v>12</c:v>
                </c:pt>
                <c:pt idx="360">
                  <c:v>12</c:v>
                </c:pt>
                <c:pt idx="361">
                  <c:v>9</c:v>
                </c:pt>
                <c:pt idx="362">
                  <c:v>9</c:v>
                </c:pt>
                <c:pt idx="363">
                  <c:v>9</c:v>
                </c:pt>
                <c:pt idx="364">
                  <c:v>9</c:v>
                </c:pt>
                <c:pt idx="365">
                  <c:v>9</c:v>
                </c:pt>
                <c:pt idx="366">
                  <c:v>9</c:v>
                </c:pt>
                <c:pt idx="367">
                  <c:v>9</c:v>
                </c:pt>
                <c:pt idx="368">
                  <c:v>9</c:v>
                </c:pt>
                <c:pt idx="369">
                  <c:v>9</c:v>
                </c:pt>
                <c:pt idx="370">
                  <c:v>9</c:v>
                </c:pt>
                <c:pt idx="371">
                  <c:v>9</c:v>
                </c:pt>
                <c:pt idx="372">
                  <c:v>9</c:v>
                </c:pt>
                <c:pt idx="373">
                  <c:v>9</c:v>
                </c:pt>
                <c:pt idx="374">
                  <c:v>9</c:v>
                </c:pt>
                <c:pt idx="375">
                  <c:v>9</c:v>
                </c:pt>
                <c:pt idx="376">
                  <c:v>9</c:v>
                </c:pt>
                <c:pt idx="377">
                  <c:v>9</c:v>
                </c:pt>
                <c:pt idx="378">
                  <c:v>9</c:v>
                </c:pt>
                <c:pt idx="379">
                  <c:v>9</c:v>
                </c:pt>
                <c:pt idx="380">
                  <c:v>9</c:v>
                </c:pt>
                <c:pt idx="381">
                  <c:v>9</c:v>
                </c:pt>
                <c:pt idx="382">
                  <c:v>9</c:v>
                </c:pt>
                <c:pt idx="383">
                  <c:v>9</c:v>
                </c:pt>
                <c:pt idx="384">
                  <c:v>6</c:v>
                </c:pt>
                <c:pt idx="385">
                  <c:v>6</c:v>
                </c:pt>
                <c:pt idx="386">
                  <c:v>6</c:v>
                </c:pt>
                <c:pt idx="387">
                  <c:v>6</c:v>
                </c:pt>
                <c:pt idx="388">
                  <c:v>6</c:v>
                </c:pt>
                <c:pt idx="389">
                  <c:v>6</c:v>
                </c:pt>
                <c:pt idx="390">
                  <c:v>6</c:v>
                </c:pt>
                <c:pt idx="391">
                  <c:v>6</c:v>
                </c:pt>
                <c:pt idx="392">
                  <c:v>6</c:v>
                </c:pt>
                <c:pt idx="393">
                  <c:v>6</c:v>
                </c:pt>
                <c:pt idx="394">
                  <c:v>6</c:v>
                </c:pt>
                <c:pt idx="395">
                  <c:v>6</c:v>
                </c:pt>
                <c:pt idx="396">
                  <c:v>6</c:v>
                </c:pt>
                <c:pt idx="397">
                  <c:v>6</c:v>
                </c:pt>
                <c:pt idx="398">
                  <c:v>6</c:v>
                </c:pt>
                <c:pt idx="399">
                  <c:v>6</c:v>
                </c:pt>
                <c:pt idx="400">
                  <c:v>6</c:v>
                </c:pt>
                <c:pt idx="401">
                  <c:v>6</c:v>
                </c:pt>
                <c:pt idx="402">
                  <c:v>6</c:v>
                </c:pt>
                <c:pt idx="403">
                  <c:v>6</c:v>
                </c:pt>
                <c:pt idx="404">
                  <c:v>6</c:v>
                </c:pt>
                <c:pt idx="405">
                  <c:v>6</c:v>
                </c:pt>
                <c:pt idx="406">
                  <c:v>6</c:v>
                </c:pt>
                <c:pt idx="407">
                  <c:v>3</c:v>
                </c:pt>
                <c:pt idx="408">
                  <c:v>3</c:v>
                </c:pt>
                <c:pt idx="409">
                  <c:v>3</c:v>
                </c:pt>
                <c:pt idx="410">
                  <c:v>3</c:v>
                </c:pt>
                <c:pt idx="411">
                  <c:v>3</c:v>
                </c:pt>
                <c:pt idx="412">
                  <c:v>3</c:v>
                </c:pt>
                <c:pt idx="413">
                  <c:v>3</c:v>
                </c:pt>
                <c:pt idx="414">
                  <c:v>3</c:v>
                </c:pt>
                <c:pt idx="415">
                  <c:v>3</c:v>
                </c:pt>
                <c:pt idx="416">
                  <c:v>3</c:v>
                </c:pt>
                <c:pt idx="417">
                  <c:v>3</c:v>
                </c:pt>
                <c:pt idx="418">
                  <c:v>3</c:v>
                </c:pt>
                <c:pt idx="419">
                  <c:v>3</c:v>
                </c:pt>
                <c:pt idx="420">
                  <c:v>3</c:v>
                </c:pt>
                <c:pt idx="421">
                  <c:v>3</c:v>
                </c:pt>
                <c:pt idx="422">
                  <c:v>3</c:v>
                </c:pt>
                <c:pt idx="423">
                  <c:v>3</c:v>
                </c:pt>
                <c:pt idx="424">
                  <c:v>3</c:v>
                </c:pt>
                <c:pt idx="425">
                  <c:v>3</c:v>
                </c:pt>
                <c:pt idx="426">
                  <c:v>3</c:v>
                </c:pt>
                <c:pt idx="427">
                  <c:v>3</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2">
                  <c:v>0</c:v>
                </c:pt>
                <c:pt idx="913">
                  <c:v>0</c:v>
                </c:pt>
                <c:pt idx="914">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numCache>
            </c:numRef>
          </c:yVal>
          <c:smooth val="0"/>
          <c:extLst xmlns:c16r2="http://schemas.microsoft.com/office/drawing/2015/06/chart">
            <c:ext xmlns:c16="http://schemas.microsoft.com/office/drawing/2014/chart" uri="{C3380CC4-5D6E-409C-BE32-E72D297353CC}">
              <c16:uniqueId val="{00000001-34AA-45F5-AB46-C1C5B48575BC}"/>
            </c:ext>
          </c:extLst>
        </c:ser>
        <c:ser>
          <c:idx val="2"/>
          <c:order val="2"/>
          <c:tx>
            <c:strRef>
              <c:f>'[endtoend-1.ods]signidicant data'!$O$1:$O$2</c:f>
              <c:strCache>
                <c:ptCount val="1"/>
                <c:pt idx="0">
                  <c:v>  Handled Requests</c:v>
                </c:pt>
              </c:strCache>
            </c:strRef>
          </c:tx>
          <c:spPr>
            <a:ln w="22225" cap="rnd">
              <a:solidFill>
                <a:schemeClr val="accent3"/>
              </a:solidFill>
              <a:round/>
            </a:ln>
            <a:effectLst/>
          </c:spPr>
          <c:marker>
            <c:symbol val="none"/>
          </c:marker>
          <c:xVal>
            <c:numRef>
              <c:f>'[endtoend-1.ods]signidicant data'!$N$19:$N$975</c:f>
              <c:numCache>
                <c:formatCode>General</c:formatCode>
                <c:ptCount val="957"/>
                <c:pt idx="0">
                  <c:v>1</c:v>
                </c:pt>
                <c:pt idx="1">
                  <c:v>3</c:v>
                </c:pt>
                <c:pt idx="2">
                  <c:v>4</c:v>
                </c:pt>
                <c:pt idx="3">
                  <c:v>6</c:v>
                </c:pt>
                <c:pt idx="4">
                  <c:v>8</c:v>
                </c:pt>
                <c:pt idx="5">
                  <c:v>10</c:v>
                </c:pt>
                <c:pt idx="6">
                  <c:v>11</c:v>
                </c:pt>
                <c:pt idx="7">
                  <c:v>13</c:v>
                </c:pt>
                <c:pt idx="8">
                  <c:v>15</c:v>
                </c:pt>
                <c:pt idx="9">
                  <c:v>17</c:v>
                </c:pt>
                <c:pt idx="10">
                  <c:v>19</c:v>
                </c:pt>
                <c:pt idx="11">
                  <c:v>20</c:v>
                </c:pt>
                <c:pt idx="12">
                  <c:v>22</c:v>
                </c:pt>
                <c:pt idx="13">
                  <c:v>24</c:v>
                </c:pt>
                <c:pt idx="14">
                  <c:v>25</c:v>
                </c:pt>
                <c:pt idx="15">
                  <c:v>27</c:v>
                </c:pt>
                <c:pt idx="16">
                  <c:v>29</c:v>
                </c:pt>
                <c:pt idx="17">
                  <c:v>31</c:v>
                </c:pt>
                <c:pt idx="18">
                  <c:v>32</c:v>
                </c:pt>
                <c:pt idx="19">
                  <c:v>34</c:v>
                </c:pt>
                <c:pt idx="20">
                  <c:v>36</c:v>
                </c:pt>
                <c:pt idx="21">
                  <c:v>38</c:v>
                </c:pt>
                <c:pt idx="22">
                  <c:v>40</c:v>
                </c:pt>
                <c:pt idx="23">
                  <c:v>41</c:v>
                </c:pt>
                <c:pt idx="24">
                  <c:v>43</c:v>
                </c:pt>
                <c:pt idx="25">
                  <c:v>45</c:v>
                </c:pt>
                <c:pt idx="26">
                  <c:v>47</c:v>
                </c:pt>
                <c:pt idx="27">
                  <c:v>48</c:v>
                </c:pt>
                <c:pt idx="28">
                  <c:v>50</c:v>
                </c:pt>
                <c:pt idx="29">
                  <c:v>52</c:v>
                </c:pt>
                <c:pt idx="30">
                  <c:v>53</c:v>
                </c:pt>
                <c:pt idx="31">
                  <c:v>55</c:v>
                </c:pt>
                <c:pt idx="32">
                  <c:v>57</c:v>
                </c:pt>
                <c:pt idx="33">
                  <c:v>59</c:v>
                </c:pt>
                <c:pt idx="34">
                  <c:v>60</c:v>
                </c:pt>
                <c:pt idx="35">
                  <c:v>62</c:v>
                </c:pt>
                <c:pt idx="36">
                  <c:v>64</c:v>
                </c:pt>
                <c:pt idx="37">
                  <c:v>66</c:v>
                </c:pt>
                <c:pt idx="38">
                  <c:v>67</c:v>
                </c:pt>
                <c:pt idx="39">
                  <c:v>69</c:v>
                </c:pt>
                <c:pt idx="40">
                  <c:v>71</c:v>
                </c:pt>
                <c:pt idx="41">
                  <c:v>72</c:v>
                </c:pt>
                <c:pt idx="42">
                  <c:v>74</c:v>
                </c:pt>
                <c:pt idx="43">
                  <c:v>76</c:v>
                </c:pt>
                <c:pt idx="44">
                  <c:v>78</c:v>
                </c:pt>
                <c:pt idx="45">
                  <c:v>79</c:v>
                </c:pt>
                <c:pt idx="46">
                  <c:v>81</c:v>
                </c:pt>
                <c:pt idx="47">
                  <c:v>83</c:v>
                </c:pt>
                <c:pt idx="48">
                  <c:v>85</c:v>
                </c:pt>
                <c:pt idx="49">
                  <c:v>87</c:v>
                </c:pt>
                <c:pt idx="50">
                  <c:v>88</c:v>
                </c:pt>
                <c:pt idx="51">
                  <c:v>90</c:v>
                </c:pt>
                <c:pt idx="52">
                  <c:v>92</c:v>
                </c:pt>
                <c:pt idx="53">
                  <c:v>94</c:v>
                </c:pt>
                <c:pt idx="54">
                  <c:v>95</c:v>
                </c:pt>
                <c:pt idx="55">
                  <c:v>97</c:v>
                </c:pt>
                <c:pt idx="56">
                  <c:v>99</c:v>
                </c:pt>
                <c:pt idx="57">
                  <c:v>101</c:v>
                </c:pt>
                <c:pt idx="58">
                  <c:v>103</c:v>
                </c:pt>
                <c:pt idx="59">
                  <c:v>104</c:v>
                </c:pt>
                <c:pt idx="60">
                  <c:v>106</c:v>
                </c:pt>
                <c:pt idx="61">
                  <c:v>108</c:v>
                </c:pt>
                <c:pt idx="62">
                  <c:v>110</c:v>
                </c:pt>
                <c:pt idx="63">
                  <c:v>112</c:v>
                </c:pt>
                <c:pt idx="64">
                  <c:v>113</c:v>
                </c:pt>
                <c:pt idx="65">
                  <c:v>115</c:v>
                </c:pt>
                <c:pt idx="66">
                  <c:v>117</c:v>
                </c:pt>
                <c:pt idx="67">
                  <c:v>119</c:v>
                </c:pt>
                <c:pt idx="68">
                  <c:v>121</c:v>
                </c:pt>
                <c:pt idx="69">
                  <c:v>123</c:v>
                </c:pt>
                <c:pt idx="70">
                  <c:v>124</c:v>
                </c:pt>
                <c:pt idx="71">
                  <c:v>126</c:v>
                </c:pt>
                <c:pt idx="72">
                  <c:v>128</c:v>
                </c:pt>
                <c:pt idx="73">
                  <c:v>130</c:v>
                </c:pt>
                <c:pt idx="74">
                  <c:v>131</c:v>
                </c:pt>
                <c:pt idx="75">
                  <c:v>133</c:v>
                </c:pt>
                <c:pt idx="76">
                  <c:v>135</c:v>
                </c:pt>
                <c:pt idx="77">
                  <c:v>137</c:v>
                </c:pt>
                <c:pt idx="78">
                  <c:v>139</c:v>
                </c:pt>
                <c:pt idx="79">
                  <c:v>140</c:v>
                </c:pt>
                <c:pt idx="80">
                  <c:v>142</c:v>
                </c:pt>
                <c:pt idx="81">
                  <c:v>144</c:v>
                </c:pt>
                <c:pt idx="82">
                  <c:v>146</c:v>
                </c:pt>
                <c:pt idx="83">
                  <c:v>147</c:v>
                </c:pt>
                <c:pt idx="84">
                  <c:v>149</c:v>
                </c:pt>
                <c:pt idx="85">
                  <c:v>151</c:v>
                </c:pt>
                <c:pt idx="86">
                  <c:v>153</c:v>
                </c:pt>
                <c:pt idx="87">
                  <c:v>154</c:v>
                </c:pt>
                <c:pt idx="88">
                  <c:v>156</c:v>
                </c:pt>
                <c:pt idx="89">
                  <c:v>158</c:v>
                </c:pt>
                <c:pt idx="90">
                  <c:v>160</c:v>
                </c:pt>
                <c:pt idx="91">
                  <c:v>162</c:v>
                </c:pt>
                <c:pt idx="92">
                  <c:v>163</c:v>
                </c:pt>
                <c:pt idx="93">
                  <c:v>165</c:v>
                </c:pt>
                <c:pt idx="94">
                  <c:v>167</c:v>
                </c:pt>
                <c:pt idx="95">
                  <c:v>169</c:v>
                </c:pt>
                <c:pt idx="96">
                  <c:v>171</c:v>
                </c:pt>
                <c:pt idx="97">
                  <c:v>172</c:v>
                </c:pt>
                <c:pt idx="98">
                  <c:v>174</c:v>
                </c:pt>
                <c:pt idx="99">
                  <c:v>176</c:v>
                </c:pt>
                <c:pt idx="100">
                  <c:v>178</c:v>
                </c:pt>
                <c:pt idx="101">
                  <c:v>179</c:v>
                </c:pt>
                <c:pt idx="102">
                  <c:v>181</c:v>
                </c:pt>
                <c:pt idx="103">
                  <c:v>183</c:v>
                </c:pt>
                <c:pt idx="104">
                  <c:v>185</c:v>
                </c:pt>
                <c:pt idx="105">
                  <c:v>187</c:v>
                </c:pt>
                <c:pt idx="106">
                  <c:v>188</c:v>
                </c:pt>
                <c:pt idx="107">
                  <c:v>190</c:v>
                </c:pt>
                <c:pt idx="108">
                  <c:v>192</c:v>
                </c:pt>
                <c:pt idx="109">
                  <c:v>194</c:v>
                </c:pt>
                <c:pt idx="110">
                  <c:v>195</c:v>
                </c:pt>
                <c:pt idx="111">
                  <c:v>197</c:v>
                </c:pt>
                <c:pt idx="112">
                  <c:v>199</c:v>
                </c:pt>
                <c:pt idx="113">
                  <c:v>201</c:v>
                </c:pt>
                <c:pt idx="114">
                  <c:v>203</c:v>
                </c:pt>
                <c:pt idx="115">
                  <c:v>205</c:v>
                </c:pt>
                <c:pt idx="116">
                  <c:v>206</c:v>
                </c:pt>
                <c:pt idx="117">
                  <c:v>208</c:v>
                </c:pt>
                <c:pt idx="118">
                  <c:v>210</c:v>
                </c:pt>
                <c:pt idx="119">
                  <c:v>212</c:v>
                </c:pt>
                <c:pt idx="120">
                  <c:v>213</c:v>
                </c:pt>
                <c:pt idx="121">
                  <c:v>215</c:v>
                </c:pt>
                <c:pt idx="122">
                  <c:v>217</c:v>
                </c:pt>
                <c:pt idx="123">
                  <c:v>219</c:v>
                </c:pt>
                <c:pt idx="124">
                  <c:v>221</c:v>
                </c:pt>
                <c:pt idx="125">
                  <c:v>223</c:v>
                </c:pt>
                <c:pt idx="126">
                  <c:v>224</c:v>
                </c:pt>
                <c:pt idx="127">
                  <c:v>226</c:v>
                </c:pt>
                <c:pt idx="128">
                  <c:v>228</c:v>
                </c:pt>
                <c:pt idx="129">
                  <c:v>230</c:v>
                </c:pt>
                <c:pt idx="130">
                  <c:v>231</c:v>
                </c:pt>
                <c:pt idx="131">
                  <c:v>233</c:v>
                </c:pt>
                <c:pt idx="132">
                  <c:v>235</c:v>
                </c:pt>
                <c:pt idx="133">
                  <c:v>237</c:v>
                </c:pt>
                <c:pt idx="134">
                  <c:v>239</c:v>
                </c:pt>
                <c:pt idx="135">
                  <c:v>240</c:v>
                </c:pt>
                <c:pt idx="136">
                  <c:v>242</c:v>
                </c:pt>
                <c:pt idx="137">
                  <c:v>244</c:v>
                </c:pt>
                <c:pt idx="138">
                  <c:v>246</c:v>
                </c:pt>
                <c:pt idx="139">
                  <c:v>248</c:v>
                </c:pt>
                <c:pt idx="140">
                  <c:v>249</c:v>
                </c:pt>
                <c:pt idx="141">
                  <c:v>251</c:v>
                </c:pt>
                <c:pt idx="142">
                  <c:v>253</c:v>
                </c:pt>
                <c:pt idx="143">
                  <c:v>255</c:v>
                </c:pt>
                <c:pt idx="144">
                  <c:v>256</c:v>
                </c:pt>
                <c:pt idx="145">
                  <c:v>258</c:v>
                </c:pt>
                <c:pt idx="146">
                  <c:v>260</c:v>
                </c:pt>
                <c:pt idx="147">
                  <c:v>262</c:v>
                </c:pt>
                <c:pt idx="148">
                  <c:v>263</c:v>
                </c:pt>
                <c:pt idx="149">
                  <c:v>265</c:v>
                </c:pt>
                <c:pt idx="150">
                  <c:v>267</c:v>
                </c:pt>
                <c:pt idx="151">
                  <c:v>269</c:v>
                </c:pt>
                <c:pt idx="152">
                  <c:v>271</c:v>
                </c:pt>
                <c:pt idx="153">
                  <c:v>272</c:v>
                </c:pt>
                <c:pt idx="154">
                  <c:v>274</c:v>
                </c:pt>
                <c:pt idx="155">
                  <c:v>276</c:v>
                </c:pt>
                <c:pt idx="156">
                  <c:v>278</c:v>
                </c:pt>
                <c:pt idx="157">
                  <c:v>280</c:v>
                </c:pt>
                <c:pt idx="158">
                  <c:v>282</c:v>
                </c:pt>
                <c:pt idx="159">
                  <c:v>284</c:v>
                </c:pt>
                <c:pt idx="160">
                  <c:v>286</c:v>
                </c:pt>
                <c:pt idx="161">
                  <c:v>287</c:v>
                </c:pt>
                <c:pt idx="162">
                  <c:v>289</c:v>
                </c:pt>
                <c:pt idx="163">
                  <c:v>291</c:v>
                </c:pt>
                <c:pt idx="164">
                  <c:v>293</c:v>
                </c:pt>
                <c:pt idx="165">
                  <c:v>295</c:v>
                </c:pt>
                <c:pt idx="166">
                  <c:v>296</c:v>
                </c:pt>
                <c:pt idx="167">
                  <c:v>298</c:v>
                </c:pt>
                <c:pt idx="168">
                  <c:v>300</c:v>
                </c:pt>
                <c:pt idx="169">
                  <c:v>302</c:v>
                </c:pt>
                <c:pt idx="170">
                  <c:v>304</c:v>
                </c:pt>
                <c:pt idx="171">
                  <c:v>305</c:v>
                </c:pt>
                <c:pt idx="172">
                  <c:v>307</c:v>
                </c:pt>
                <c:pt idx="173">
                  <c:v>309</c:v>
                </c:pt>
                <c:pt idx="174">
                  <c:v>311</c:v>
                </c:pt>
                <c:pt idx="175">
                  <c:v>312</c:v>
                </c:pt>
                <c:pt idx="176">
                  <c:v>314</c:v>
                </c:pt>
                <c:pt idx="177">
                  <c:v>316</c:v>
                </c:pt>
                <c:pt idx="178">
                  <c:v>318</c:v>
                </c:pt>
                <c:pt idx="179">
                  <c:v>319</c:v>
                </c:pt>
                <c:pt idx="180">
                  <c:v>321</c:v>
                </c:pt>
                <c:pt idx="181">
                  <c:v>323</c:v>
                </c:pt>
                <c:pt idx="182">
                  <c:v>325</c:v>
                </c:pt>
                <c:pt idx="183">
                  <c:v>327</c:v>
                </c:pt>
                <c:pt idx="184">
                  <c:v>329</c:v>
                </c:pt>
                <c:pt idx="185">
                  <c:v>330</c:v>
                </c:pt>
                <c:pt idx="186">
                  <c:v>332</c:v>
                </c:pt>
                <c:pt idx="187">
                  <c:v>334</c:v>
                </c:pt>
                <c:pt idx="188">
                  <c:v>336</c:v>
                </c:pt>
                <c:pt idx="189">
                  <c:v>337</c:v>
                </c:pt>
                <c:pt idx="190">
                  <c:v>339</c:v>
                </c:pt>
                <c:pt idx="191">
                  <c:v>341</c:v>
                </c:pt>
                <c:pt idx="192">
                  <c:v>343</c:v>
                </c:pt>
                <c:pt idx="193">
                  <c:v>345</c:v>
                </c:pt>
                <c:pt idx="194">
                  <c:v>346</c:v>
                </c:pt>
                <c:pt idx="195">
                  <c:v>348</c:v>
                </c:pt>
                <c:pt idx="196">
                  <c:v>350</c:v>
                </c:pt>
                <c:pt idx="197">
                  <c:v>352</c:v>
                </c:pt>
                <c:pt idx="198">
                  <c:v>353</c:v>
                </c:pt>
                <c:pt idx="199">
                  <c:v>355</c:v>
                </c:pt>
                <c:pt idx="200">
                  <c:v>357</c:v>
                </c:pt>
                <c:pt idx="201">
                  <c:v>359</c:v>
                </c:pt>
                <c:pt idx="202">
                  <c:v>360</c:v>
                </c:pt>
                <c:pt idx="203">
                  <c:v>362</c:v>
                </c:pt>
                <c:pt idx="204">
                  <c:v>364</c:v>
                </c:pt>
                <c:pt idx="205">
                  <c:v>366</c:v>
                </c:pt>
                <c:pt idx="206">
                  <c:v>368</c:v>
                </c:pt>
                <c:pt idx="207">
                  <c:v>370</c:v>
                </c:pt>
                <c:pt idx="208">
                  <c:v>372</c:v>
                </c:pt>
                <c:pt idx="209">
                  <c:v>374</c:v>
                </c:pt>
                <c:pt idx="210">
                  <c:v>375</c:v>
                </c:pt>
                <c:pt idx="211">
                  <c:v>377</c:v>
                </c:pt>
                <c:pt idx="212">
                  <c:v>379</c:v>
                </c:pt>
                <c:pt idx="213">
                  <c:v>381</c:v>
                </c:pt>
                <c:pt idx="214">
                  <c:v>383</c:v>
                </c:pt>
                <c:pt idx="215">
                  <c:v>384</c:v>
                </c:pt>
                <c:pt idx="216">
                  <c:v>386</c:v>
                </c:pt>
                <c:pt idx="217">
                  <c:v>388</c:v>
                </c:pt>
                <c:pt idx="218">
                  <c:v>390</c:v>
                </c:pt>
                <c:pt idx="219">
                  <c:v>392</c:v>
                </c:pt>
                <c:pt idx="220">
                  <c:v>394</c:v>
                </c:pt>
                <c:pt idx="221">
                  <c:v>395</c:v>
                </c:pt>
                <c:pt idx="222">
                  <c:v>397</c:v>
                </c:pt>
                <c:pt idx="223">
                  <c:v>399</c:v>
                </c:pt>
                <c:pt idx="224">
                  <c:v>401</c:v>
                </c:pt>
                <c:pt idx="225">
                  <c:v>403</c:v>
                </c:pt>
                <c:pt idx="226">
                  <c:v>404</c:v>
                </c:pt>
                <c:pt idx="227">
                  <c:v>406</c:v>
                </c:pt>
                <c:pt idx="228">
                  <c:v>408</c:v>
                </c:pt>
                <c:pt idx="229">
                  <c:v>410</c:v>
                </c:pt>
                <c:pt idx="230">
                  <c:v>412</c:v>
                </c:pt>
                <c:pt idx="231">
                  <c:v>414</c:v>
                </c:pt>
                <c:pt idx="232">
                  <c:v>415</c:v>
                </c:pt>
                <c:pt idx="233">
                  <c:v>417</c:v>
                </c:pt>
                <c:pt idx="234">
                  <c:v>419</c:v>
                </c:pt>
                <c:pt idx="235">
                  <c:v>421</c:v>
                </c:pt>
                <c:pt idx="236">
                  <c:v>423</c:v>
                </c:pt>
                <c:pt idx="237">
                  <c:v>425</c:v>
                </c:pt>
                <c:pt idx="238">
                  <c:v>427</c:v>
                </c:pt>
                <c:pt idx="239">
                  <c:v>429</c:v>
                </c:pt>
                <c:pt idx="240">
                  <c:v>431</c:v>
                </c:pt>
                <c:pt idx="241">
                  <c:v>432</c:v>
                </c:pt>
                <c:pt idx="242">
                  <c:v>434</c:v>
                </c:pt>
                <c:pt idx="243">
                  <c:v>436</c:v>
                </c:pt>
                <c:pt idx="244">
                  <c:v>438</c:v>
                </c:pt>
                <c:pt idx="245">
                  <c:v>440</c:v>
                </c:pt>
                <c:pt idx="246">
                  <c:v>442</c:v>
                </c:pt>
                <c:pt idx="247">
                  <c:v>443</c:v>
                </c:pt>
                <c:pt idx="248">
                  <c:v>445</c:v>
                </c:pt>
                <c:pt idx="249">
                  <c:v>447</c:v>
                </c:pt>
                <c:pt idx="250">
                  <c:v>449</c:v>
                </c:pt>
                <c:pt idx="251">
                  <c:v>451</c:v>
                </c:pt>
                <c:pt idx="252">
                  <c:v>452</c:v>
                </c:pt>
                <c:pt idx="253">
                  <c:v>454</c:v>
                </c:pt>
                <c:pt idx="254">
                  <c:v>456</c:v>
                </c:pt>
                <c:pt idx="255">
                  <c:v>458</c:v>
                </c:pt>
                <c:pt idx="256">
                  <c:v>460</c:v>
                </c:pt>
                <c:pt idx="257">
                  <c:v>461</c:v>
                </c:pt>
                <c:pt idx="258">
                  <c:v>463</c:v>
                </c:pt>
                <c:pt idx="259">
                  <c:v>465</c:v>
                </c:pt>
                <c:pt idx="260">
                  <c:v>467</c:v>
                </c:pt>
                <c:pt idx="261">
                  <c:v>469</c:v>
                </c:pt>
                <c:pt idx="262">
                  <c:v>471</c:v>
                </c:pt>
                <c:pt idx="263">
                  <c:v>473</c:v>
                </c:pt>
                <c:pt idx="264">
                  <c:v>474</c:v>
                </c:pt>
                <c:pt idx="265">
                  <c:v>476</c:v>
                </c:pt>
                <c:pt idx="266">
                  <c:v>478</c:v>
                </c:pt>
                <c:pt idx="267">
                  <c:v>480</c:v>
                </c:pt>
                <c:pt idx="268">
                  <c:v>481</c:v>
                </c:pt>
                <c:pt idx="269">
                  <c:v>483</c:v>
                </c:pt>
                <c:pt idx="270">
                  <c:v>485</c:v>
                </c:pt>
                <c:pt idx="271">
                  <c:v>487</c:v>
                </c:pt>
                <c:pt idx="272">
                  <c:v>489</c:v>
                </c:pt>
                <c:pt idx="273">
                  <c:v>491</c:v>
                </c:pt>
                <c:pt idx="274">
                  <c:v>492</c:v>
                </c:pt>
                <c:pt idx="275">
                  <c:v>494</c:v>
                </c:pt>
                <c:pt idx="276">
                  <c:v>496</c:v>
                </c:pt>
                <c:pt idx="277">
                  <c:v>498</c:v>
                </c:pt>
                <c:pt idx="278">
                  <c:v>499</c:v>
                </c:pt>
                <c:pt idx="279">
                  <c:v>501</c:v>
                </c:pt>
                <c:pt idx="280">
                  <c:v>503</c:v>
                </c:pt>
                <c:pt idx="281">
                  <c:v>505</c:v>
                </c:pt>
                <c:pt idx="282">
                  <c:v>507</c:v>
                </c:pt>
                <c:pt idx="283">
                  <c:v>509</c:v>
                </c:pt>
                <c:pt idx="284">
                  <c:v>510</c:v>
                </c:pt>
                <c:pt idx="285">
                  <c:v>512</c:v>
                </c:pt>
                <c:pt idx="286">
                  <c:v>514</c:v>
                </c:pt>
                <c:pt idx="287">
                  <c:v>516</c:v>
                </c:pt>
                <c:pt idx="288">
                  <c:v>517</c:v>
                </c:pt>
                <c:pt idx="289">
                  <c:v>519</c:v>
                </c:pt>
                <c:pt idx="290">
                  <c:v>521</c:v>
                </c:pt>
                <c:pt idx="291">
                  <c:v>523</c:v>
                </c:pt>
                <c:pt idx="292">
                  <c:v>525</c:v>
                </c:pt>
                <c:pt idx="293">
                  <c:v>527</c:v>
                </c:pt>
                <c:pt idx="294">
                  <c:v>529</c:v>
                </c:pt>
                <c:pt idx="295">
                  <c:v>530</c:v>
                </c:pt>
                <c:pt idx="296">
                  <c:v>532</c:v>
                </c:pt>
                <c:pt idx="297">
                  <c:v>534</c:v>
                </c:pt>
                <c:pt idx="298">
                  <c:v>536</c:v>
                </c:pt>
                <c:pt idx="299">
                  <c:v>538</c:v>
                </c:pt>
                <c:pt idx="300">
                  <c:v>539</c:v>
                </c:pt>
                <c:pt idx="301">
                  <c:v>541</c:v>
                </c:pt>
                <c:pt idx="302">
                  <c:v>543</c:v>
                </c:pt>
                <c:pt idx="303">
                  <c:v>545</c:v>
                </c:pt>
                <c:pt idx="304">
                  <c:v>547</c:v>
                </c:pt>
                <c:pt idx="305">
                  <c:v>548</c:v>
                </c:pt>
                <c:pt idx="306">
                  <c:v>550</c:v>
                </c:pt>
                <c:pt idx="307">
                  <c:v>552</c:v>
                </c:pt>
                <c:pt idx="308">
                  <c:v>554</c:v>
                </c:pt>
                <c:pt idx="309">
                  <c:v>555</c:v>
                </c:pt>
                <c:pt idx="310">
                  <c:v>557</c:v>
                </c:pt>
                <c:pt idx="311">
                  <c:v>559</c:v>
                </c:pt>
                <c:pt idx="312">
                  <c:v>561</c:v>
                </c:pt>
                <c:pt idx="313">
                  <c:v>562</c:v>
                </c:pt>
                <c:pt idx="314">
                  <c:v>564</c:v>
                </c:pt>
                <c:pt idx="315">
                  <c:v>566</c:v>
                </c:pt>
                <c:pt idx="316">
                  <c:v>568</c:v>
                </c:pt>
                <c:pt idx="317">
                  <c:v>569</c:v>
                </c:pt>
                <c:pt idx="318">
                  <c:v>571</c:v>
                </c:pt>
                <c:pt idx="319">
                  <c:v>573</c:v>
                </c:pt>
                <c:pt idx="320">
                  <c:v>575</c:v>
                </c:pt>
                <c:pt idx="321">
                  <c:v>577</c:v>
                </c:pt>
                <c:pt idx="322">
                  <c:v>578</c:v>
                </c:pt>
                <c:pt idx="323">
                  <c:v>580</c:v>
                </c:pt>
                <c:pt idx="324">
                  <c:v>582</c:v>
                </c:pt>
                <c:pt idx="325">
                  <c:v>584</c:v>
                </c:pt>
                <c:pt idx="326">
                  <c:v>586</c:v>
                </c:pt>
                <c:pt idx="327">
                  <c:v>587</c:v>
                </c:pt>
                <c:pt idx="328">
                  <c:v>589</c:v>
                </c:pt>
                <c:pt idx="329">
                  <c:v>591</c:v>
                </c:pt>
                <c:pt idx="330">
                  <c:v>593</c:v>
                </c:pt>
                <c:pt idx="331">
                  <c:v>595</c:v>
                </c:pt>
                <c:pt idx="332">
                  <c:v>596</c:v>
                </c:pt>
                <c:pt idx="333">
                  <c:v>598</c:v>
                </c:pt>
                <c:pt idx="334">
                  <c:v>600</c:v>
                </c:pt>
                <c:pt idx="335">
                  <c:v>602</c:v>
                </c:pt>
                <c:pt idx="336">
                  <c:v>603</c:v>
                </c:pt>
                <c:pt idx="337">
                  <c:v>605</c:v>
                </c:pt>
                <c:pt idx="338">
                  <c:v>607</c:v>
                </c:pt>
                <c:pt idx="339">
                  <c:v>609</c:v>
                </c:pt>
                <c:pt idx="340">
                  <c:v>611</c:v>
                </c:pt>
                <c:pt idx="341">
                  <c:v>613</c:v>
                </c:pt>
                <c:pt idx="342">
                  <c:v>614</c:v>
                </c:pt>
                <c:pt idx="343">
                  <c:v>616</c:v>
                </c:pt>
                <c:pt idx="344">
                  <c:v>618</c:v>
                </c:pt>
                <c:pt idx="345">
                  <c:v>620</c:v>
                </c:pt>
                <c:pt idx="346">
                  <c:v>622</c:v>
                </c:pt>
                <c:pt idx="347">
                  <c:v>624</c:v>
                </c:pt>
                <c:pt idx="348">
                  <c:v>625</c:v>
                </c:pt>
                <c:pt idx="349">
                  <c:v>627</c:v>
                </c:pt>
                <c:pt idx="350">
                  <c:v>629</c:v>
                </c:pt>
                <c:pt idx="351">
                  <c:v>631</c:v>
                </c:pt>
                <c:pt idx="352">
                  <c:v>632</c:v>
                </c:pt>
                <c:pt idx="353">
                  <c:v>634</c:v>
                </c:pt>
                <c:pt idx="354">
                  <c:v>636</c:v>
                </c:pt>
                <c:pt idx="355">
                  <c:v>638</c:v>
                </c:pt>
                <c:pt idx="356">
                  <c:v>640</c:v>
                </c:pt>
                <c:pt idx="357">
                  <c:v>642</c:v>
                </c:pt>
                <c:pt idx="358">
                  <c:v>643</c:v>
                </c:pt>
                <c:pt idx="359">
                  <c:v>645</c:v>
                </c:pt>
                <c:pt idx="360">
                  <c:v>647</c:v>
                </c:pt>
                <c:pt idx="361">
                  <c:v>649</c:v>
                </c:pt>
                <c:pt idx="362">
                  <c:v>651</c:v>
                </c:pt>
                <c:pt idx="363">
                  <c:v>652</c:v>
                </c:pt>
                <c:pt idx="364">
                  <c:v>654</c:v>
                </c:pt>
                <c:pt idx="365">
                  <c:v>656</c:v>
                </c:pt>
                <c:pt idx="366">
                  <c:v>657</c:v>
                </c:pt>
                <c:pt idx="367">
                  <c:v>659</c:v>
                </c:pt>
                <c:pt idx="368">
                  <c:v>661</c:v>
                </c:pt>
                <c:pt idx="369">
                  <c:v>663</c:v>
                </c:pt>
                <c:pt idx="370">
                  <c:v>665</c:v>
                </c:pt>
                <c:pt idx="371">
                  <c:v>666</c:v>
                </c:pt>
                <c:pt idx="372">
                  <c:v>668</c:v>
                </c:pt>
                <c:pt idx="373">
                  <c:v>670</c:v>
                </c:pt>
                <c:pt idx="374">
                  <c:v>672</c:v>
                </c:pt>
                <c:pt idx="375">
                  <c:v>673</c:v>
                </c:pt>
                <c:pt idx="376">
                  <c:v>675</c:v>
                </c:pt>
                <c:pt idx="377">
                  <c:v>677</c:v>
                </c:pt>
                <c:pt idx="378">
                  <c:v>679</c:v>
                </c:pt>
                <c:pt idx="379">
                  <c:v>681</c:v>
                </c:pt>
                <c:pt idx="380">
                  <c:v>683</c:v>
                </c:pt>
                <c:pt idx="381">
                  <c:v>684</c:v>
                </c:pt>
                <c:pt idx="382">
                  <c:v>686</c:v>
                </c:pt>
                <c:pt idx="383">
                  <c:v>688</c:v>
                </c:pt>
                <c:pt idx="384">
                  <c:v>689</c:v>
                </c:pt>
                <c:pt idx="385">
                  <c:v>691</c:v>
                </c:pt>
                <c:pt idx="386">
                  <c:v>693</c:v>
                </c:pt>
                <c:pt idx="387">
                  <c:v>695</c:v>
                </c:pt>
                <c:pt idx="388">
                  <c:v>697</c:v>
                </c:pt>
                <c:pt idx="389">
                  <c:v>699</c:v>
                </c:pt>
                <c:pt idx="390">
                  <c:v>700</c:v>
                </c:pt>
                <c:pt idx="391">
                  <c:v>702</c:v>
                </c:pt>
                <c:pt idx="392">
                  <c:v>704</c:v>
                </c:pt>
                <c:pt idx="393">
                  <c:v>706</c:v>
                </c:pt>
                <c:pt idx="394">
                  <c:v>707</c:v>
                </c:pt>
                <c:pt idx="395">
                  <c:v>709</c:v>
                </c:pt>
                <c:pt idx="396">
                  <c:v>711</c:v>
                </c:pt>
                <c:pt idx="397">
                  <c:v>713</c:v>
                </c:pt>
                <c:pt idx="398">
                  <c:v>715</c:v>
                </c:pt>
                <c:pt idx="399">
                  <c:v>716</c:v>
                </c:pt>
                <c:pt idx="400">
                  <c:v>718</c:v>
                </c:pt>
                <c:pt idx="401">
                  <c:v>720</c:v>
                </c:pt>
                <c:pt idx="402">
                  <c:v>722</c:v>
                </c:pt>
                <c:pt idx="403">
                  <c:v>724</c:v>
                </c:pt>
                <c:pt idx="404">
                  <c:v>725</c:v>
                </c:pt>
                <c:pt idx="405">
                  <c:v>727</c:v>
                </c:pt>
                <c:pt idx="406">
                  <c:v>729</c:v>
                </c:pt>
                <c:pt idx="407">
                  <c:v>731</c:v>
                </c:pt>
                <c:pt idx="408">
                  <c:v>732</c:v>
                </c:pt>
                <c:pt idx="409">
                  <c:v>734</c:v>
                </c:pt>
                <c:pt idx="410">
                  <c:v>736</c:v>
                </c:pt>
                <c:pt idx="411">
                  <c:v>737</c:v>
                </c:pt>
                <c:pt idx="412">
                  <c:v>739</c:v>
                </c:pt>
                <c:pt idx="413">
                  <c:v>741</c:v>
                </c:pt>
                <c:pt idx="414">
                  <c:v>743</c:v>
                </c:pt>
                <c:pt idx="415">
                  <c:v>744</c:v>
                </c:pt>
                <c:pt idx="416">
                  <c:v>746</c:v>
                </c:pt>
                <c:pt idx="417">
                  <c:v>748</c:v>
                </c:pt>
                <c:pt idx="418">
                  <c:v>750</c:v>
                </c:pt>
                <c:pt idx="419">
                  <c:v>752</c:v>
                </c:pt>
                <c:pt idx="420">
                  <c:v>753</c:v>
                </c:pt>
                <c:pt idx="421">
                  <c:v>755</c:v>
                </c:pt>
                <c:pt idx="422">
                  <c:v>757</c:v>
                </c:pt>
                <c:pt idx="423">
                  <c:v>759</c:v>
                </c:pt>
                <c:pt idx="424">
                  <c:v>760</c:v>
                </c:pt>
                <c:pt idx="425">
                  <c:v>762</c:v>
                </c:pt>
                <c:pt idx="426">
                  <c:v>764</c:v>
                </c:pt>
              </c:numCache>
            </c:numRef>
          </c:xVal>
          <c:yVal>
            <c:numRef>
              <c:f>'[endtoend-1.ods]signidicant data'!$O$19:$O$975</c:f>
              <c:numCache>
                <c:formatCode>General</c:formatCode>
                <c:ptCount val="957"/>
                <c:pt idx="0">
                  <c:v>0</c:v>
                </c:pt>
                <c:pt idx="1">
                  <c:v>1</c:v>
                </c:pt>
                <c:pt idx="2">
                  <c:v>1</c:v>
                </c:pt>
                <c:pt idx="3">
                  <c:v>1</c:v>
                </c:pt>
                <c:pt idx="4">
                  <c:v>1</c:v>
                </c:pt>
                <c:pt idx="5">
                  <c:v>1</c:v>
                </c:pt>
                <c:pt idx="6">
                  <c:v>1</c:v>
                </c:pt>
                <c:pt idx="7">
                  <c:v>1</c:v>
                </c:pt>
                <c:pt idx="8">
                  <c:v>1</c:v>
                </c:pt>
                <c:pt idx="9">
                  <c:v>1</c:v>
                </c:pt>
                <c:pt idx="10">
                  <c:v>1</c:v>
                </c:pt>
                <c:pt idx="11">
                  <c:v>2</c:v>
                </c:pt>
                <c:pt idx="12">
                  <c:v>2</c:v>
                </c:pt>
                <c:pt idx="13">
                  <c:v>2</c:v>
                </c:pt>
                <c:pt idx="14">
                  <c:v>2</c:v>
                </c:pt>
                <c:pt idx="15">
                  <c:v>2</c:v>
                </c:pt>
                <c:pt idx="16">
                  <c:v>2</c:v>
                </c:pt>
                <c:pt idx="17">
                  <c:v>2</c:v>
                </c:pt>
                <c:pt idx="18">
                  <c:v>2</c:v>
                </c:pt>
                <c:pt idx="19">
                  <c:v>2</c:v>
                </c:pt>
                <c:pt idx="20">
                  <c:v>2</c:v>
                </c:pt>
                <c:pt idx="21">
                  <c:v>2</c:v>
                </c:pt>
                <c:pt idx="22">
                  <c:v>3</c:v>
                </c:pt>
                <c:pt idx="23">
                  <c:v>4</c:v>
                </c:pt>
                <c:pt idx="24">
                  <c:v>4</c:v>
                </c:pt>
                <c:pt idx="25">
                  <c:v>4</c:v>
                </c:pt>
                <c:pt idx="26">
                  <c:v>4</c:v>
                </c:pt>
                <c:pt idx="27">
                  <c:v>4</c:v>
                </c:pt>
                <c:pt idx="28">
                  <c:v>4</c:v>
                </c:pt>
                <c:pt idx="29">
                  <c:v>4</c:v>
                </c:pt>
                <c:pt idx="30">
                  <c:v>4</c:v>
                </c:pt>
                <c:pt idx="31">
                  <c:v>4</c:v>
                </c:pt>
                <c:pt idx="32">
                  <c:v>4</c:v>
                </c:pt>
                <c:pt idx="33">
                  <c:v>4</c:v>
                </c:pt>
                <c:pt idx="34">
                  <c:v>5</c:v>
                </c:pt>
                <c:pt idx="35">
                  <c:v>5</c:v>
                </c:pt>
                <c:pt idx="36">
                  <c:v>6</c:v>
                </c:pt>
                <c:pt idx="37">
                  <c:v>6</c:v>
                </c:pt>
                <c:pt idx="38">
                  <c:v>6</c:v>
                </c:pt>
                <c:pt idx="39">
                  <c:v>6</c:v>
                </c:pt>
                <c:pt idx="40">
                  <c:v>6</c:v>
                </c:pt>
                <c:pt idx="41">
                  <c:v>6</c:v>
                </c:pt>
                <c:pt idx="42">
                  <c:v>6</c:v>
                </c:pt>
                <c:pt idx="43">
                  <c:v>6</c:v>
                </c:pt>
                <c:pt idx="44">
                  <c:v>6</c:v>
                </c:pt>
                <c:pt idx="45">
                  <c:v>6</c:v>
                </c:pt>
                <c:pt idx="46">
                  <c:v>7</c:v>
                </c:pt>
                <c:pt idx="47">
                  <c:v>8</c:v>
                </c:pt>
                <c:pt idx="48">
                  <c:v>9</c:v>
                </c:pt>
                <c:pt idx="49">
                  <c:v>9</c:v>
                </c:pt>
                <c:pt idx="50">
                  <c:v>9</c:v>
                </c:pt>
                <c:pt idx="51">
                  <c:v>9</c:v>
                </c:pt>
                <c:pt idx="52">
                  <c:v>9</c:v>
                </c:pt>
                <c:pt idx="53">
                  <c:v>9</c:v>
                </c:pt>
                <c:pt idx="54">
                  <c:v>9</c:v>
                </c:pt>
                <c:pt idx="55">
                  <c:v>9</c:v>
                </c:pt>
                <c:pt idx="56">
                  <c:v>9</c:v>
                </c:pt>
                <c:pt idx="57">
                  <c:v>10</c:v>
                </c:pt>
                <c:pt idx="58">
                  <c:v>11</c:v>
                </c:pt>
                <c:pt idx="59">
                  <c:v>12</c:v>
                </c:pt>
                <c:pt idx="60">
                  <c:v>12</c:v>
                </c:pt>
                <c:pt idx="61">
                  <c:v>12</c:v>
                </c:pt>
                <c:pt idx="62">
                  <c:v>12</c:v>
                </c:pt>
                <c:pt idx="63">
                  <c:v>12</c:v>
                </c:pt>
                <c:pt idx="64">
                  <c:v>12</c:v>
                </c:pt>
                <c:pt idx="65">
                  <c:v>12</c:v>
                </c:pt>
                <c:pt idx="66">
                  <c:v>12</c:v>
                </c:pt>
                <c:pt idx="67">
                  <c:v>12</c:v>
                </c:pt>
                <c:pt idx="68">
                  <c:v>14</c:v>
                </c:pt>
                <c:pt idx="69">
                  <c:v>15</c:v>
                </c:pt>
                <c:pt idx="70">
                  <c:v>16</c:v>
                </c:pt>
                <c:pt idx="71">
                  <c:v>16</c:v>
                </c:pt>
                <c:pt idx="72">
                  <c:v>16</c:v>
                </c:pt>
                <c:pt idx="73">
                  <c:v>16</c:v>
                </c:pt>
                <c:pt idx="74">
                  <c:v>16</c:v>
                </c:pt>
                <c:pt idx="75">
                  <c:v>16</c:v>
                </c:pt>
                <c:pt idx="76">
                  <c:v>16</c:v>
                </c:pt>
                <c:pt idx="77">
                  <c:v>16</c:v>
                </c:pt>
                <c:pt idx="78">
                  <c:v>16</c:v>
                </c:pt>
                <c:pt idx="79">
                  <c:v>17</c:v>
                </c:pt>
                <c:pt idx="80">
                  <c:v>18</c:v>
                </c:pt>
                <c:pt idx="81">
                  <c:v>19</c:v>
                </c:pt>
                <c:pt idx="82">
                  <c:v>20</c:v>
                </c:pt>
                <c:pt idx="83">
                  <c:v>20</c:v>
                </c:pt>
                <c:pt idx="84">
                  <c:v>20</c:v>
                </c:pt>
                <c:pt idx="85">
                  <c:v>20</c:v>
                </c:pt>
                <c:pt idx="86">
                  <c:v>20</c:v>
                </c:pt>
                <c:pt idx="87">
                  <c:v>20</c:v>
                </c:pt>
                <c:pt idx="88">
                  <c:v>20</c:v>
                </c:pt>
                <c:pt idx="89">
                  <c:v>20</c:v>
                </c:pt>
                <c:pt idx="90">
                  <c:v>20</c:v>
                </c:pt>
                <c:pt idx="91">
                  <c:v>22</c:v>
                </c:pt>
                <c:pt idx="92">
                  <c:v>23</c:v>
                </c:pt>
                <c:pt idx="93">
                  <c:v>24</c:v>
                </c:pt>
                <c:pt idx="94">
                  <c:v>25</c:v>
                </c:pt>
                <c:pt idx="95">
                  <c:v>25</c:v>
                </c:pt>
                <c:pt idx="96">
                  <c:v>25</c:v>
                </c:pt>
                <c:pt idx="97">
                  <c:v>25</c:v>
                </c:pt>
                <c:pt idx="98">
                  <c:v>25</c:v>
                </c:pt>
                <c:pt idx="99">
                  <c:v>25</c:v>
                </c:pt>
                <c:pt idx="100">
                  <c:v>25</c:v>
                </c:pt>
                <c:pt idx="101">
                  <c:v>26</c:v>
                </c:pt>
                <c:pt idx="102">
                  <c:v>27</c:v>
                </c:pt>
                <c:pt idx="103">
                  <c:v>28</c:v>
                </c:pt>
                <c:pt idx="104">
                  <c:v>29</c:v>
                </c:pt>
                <c:pt idx="105">
                  <c:v>30</c:v>
                </c:pt>
                <c:pt idx="106">
                  <c:v>30</c:v>
                </c:pt>
                <c:pt idx="107">
                  <c:v>30</c:v>
                </c:pt>
                <c:pt idx="108">
                  <c:v>30</c:v>
                </c:pt>
                <c:pt idx="109">
                  <c:v>30</c:v>
                </c:pt>
                <c:pt idx="110">
                  <c:v>30</c:v>
                </c:pt>
                <c:pt idx="111">
                  <c:v>30</c:v>
                </c:pt>
                <c:pt idx="112">
                  <c:v>30</c:v>
                </c:pt>
                <c:pt idx="113">
                  <c:v>32</c:v>
                </c:pt>
                <c:pt idx="114">
                  <c:v>33</c:v>
                </c:pt>
                <c:pt idx="115">
                  <c:v>35</c:v>
                </c:pt>
                <c:pt idx="116">
                  <c:v>36</c:v>
                </c:pt>
                <c:pt idx="117">
                  <c:v>36</c:v>
                </c:pt>
                <c:pt idx="118">
                  <c:v>36</c:v>
                </c:pt>
                <c:pt idx="119">
                  <c:v>36</c:v>
                </c:pt>
                <c:pt idx="120">
                  <c:v>36</c:v>
                </c:pt>
                <c:pt idx="121">
                  <c:v>36</c:v>
                </c:pt>
                <c:pt idx="122">
                  <c:v>36</c:v>
                </c:pt>
                <c:pt idx="123">
                  <c:v>36</c:v>
                </c:pt>
                <c:pt idx="124">
                  <c:v>38</c:v>
                </c:pt>
                <c:pt idx="125">
                  <c:v>39</c:v>
                </c:pt>
                <c:pt idx="126">
                  <c:v>41</c:v>
                </c:pt>
                <c:pt idx="127">
                  <c:v>42</c:v>
                </c:pt>
                <c:pt idx="128">
                  <c:v>42</c:v>
                </c:pt>
                <c:pt idx="129">
                  <c:v>42</c:v>
                </c:pt>
                <c:pt idx="130">
                  <c:v>42</c:v>
                </c:pt>
                <c:pt idx="131">
                  <c:v>42</c:v>
                </c:pt>
                <c:pt idx="132">
                  <c:v>42</c:v>
                </c:pt>
                <c:pt idx="133">
                  <c:v>42</c:v>
                </c:pt>
                <c:pt idx="134">
                  <c:v>42</c:v>
                </c:pt>
                <c:pt idx="135">
                  <c:v>43</c:v>
                </c:pt>
                <c:pt idx="136">
                  <c:v>45</c:v>
                </c:pt>
                <c:pt idx="137">
                  <c:v>46</c:v>
                </c:pt>
                <c:pt idx="138">
                  <c:v>48</c:v>
                </c:pt>
                <c:pt idx="139">
                  <c:v>49</c:v>
                </c:pt>
                <c:pt idx="140">
                  <c:v>49</c:v>
                </c:pt>
                <c:pt idx="141">
                  <c:v>49</c:v>
                </c:pt>
                <c:pt idx="142">
                  <c:v>49</c:v>
                </c:pt>
                <c:pt idx="143">
                  <c:v>49</c:v>
                </c:pt>
                <c:pt idx="144">
                  <c:v>49</c:v>
                </c:pt>
                <c:pt idx="145">
                  <c:v>49</c:v>
                </c:pt>
                <c:pt idx="146">
                  <c:v>50</c:v>
                </c:pt>
                <c:pt idx="147">
                  <c:v>51</c:v>
                </c:pt>
                <c:pt idx="148">
                  <c:v>52</c:v>
                </c:pt>
                <c:pt idx="149">
                  <c:v>53</c:v>
                </c:pt>
                <c:pt idx="150">
                  <c:v>55</c:v>
                </c:pt>
                <c:pt idx="151">
                  <c:v>56</c:v>
                </c:pt>
                <c:pt idx="152">
                  <c:v>56</c:v>
                </c:pt>
                <c:pt idx="153">
                  <c:v>56</c:v>
                </c:pt>
                <c:pt idx="154">
                  <c:v>56</c:v>
                </c:pt>
                <c:pt idx="155">
                  <c:v>56</c:v>
                </c:pt>
                <c:pt idx="156">
                  <c:v>56</c:v>
                </c:pt>
                <c:pt idx="157">
                  <c:v>57</c:v>
                </c:pt>
                <c:pt idx="158">
                  <c:v>58</c:v>
                </c:pt>
                <c:pt idx="159">
                  <c:v>60</c:v>
                </c:pt>
                <c:pt idx="160">
                  <c:v>61</c:v>
                </c:pt>
                <c:pt idx="161">
                  <c:v>63</c:v>
                </c:pt>
                <c:pt idx="162">
                  <c:v>64</c:v>
                </c:pt>
                <c:pt idx="163">
                  <c:v>64</c:v>
                </c:pt>
                <c:pt idx="164">
                  <c:v>64</c:v>
                </c:pt>
                <c:pt idx="165">
                  <c:v>64</c:v>
                </c:pt>
                <c:pt idx="166">
                  <c:v>64</c:v>
                </c:pt>
                <c:pt idx="167">
                  <c:v>64</c:v>
                </c:pt>
                <c:pt idx="168">
                  <c:v>65</c:v>
                </c:pt>
                <c:pt idx="169">
                  <c:v>67</c:v>
                </c:pt>
                <c:pt idx="170">
                  <c:v>68</c:v>
                </c:pt>
                <c:pt idx="171">
                  <c:v>70</c:v>
                </c:pt>
                <c:pt idx="172">
                  <c:v>71</c:v>
                </c:pt>
                <c:pt idx="173">
                  <c:v>72</c:v>
                </c:pt>
                <c:pt idx="174">
                  <c:v>72</c:v>
                </c:pt>
                <c:pt idx="175">
                  <c:v>72</c:v>
                </c:pt>
                <c:pt idx="176">
                  <c:v>72</c:v>
                </c:pt>
                <c:pt idx="177">
                  <c:v>72</c:v>
                </c:pt>
                <c:pt idx="178">
                  <c:v>72</c:v>
                </c:pt>
                <c:pt idx="179">
                  <c:v>73</c:v>
                </c:pt>
                <c:pt idx="180">
                  <c:v>74</c:v>
                </c:pt>
                <c:pt idx="181">
                  <c:v>76</c:v>
                </c:pt>
                <c:pt idx="182">
                  <c:v>77</c:v>
                </c:pt>
                <c:pt idx="183">
                  <c:v>78</c:v>
                </c:pt>
                <c:pt idx="184">
                  <c:v>79</c:v>
                </c:pt>
                <c:pt idx="185">
                  <c:v>80</c:v>
                </c:pt>
                <c:pt idx="186">
                  <c:v>81</c:v>
                </c:pt>
                <c:pt idx="187">
                  <c:v>81</c:v>
                </c:pt>
                <c:pt idx="188">
                  <c:v>81</c:v>
                </c:pt>
                <c:pt idx="189">
                  <c:v>81</c:v>
                </c:pt>
                <c:pt idx="190">
                  <c:v>82</c:v>
                </c:pt>
                <c:pt idx="191">
                  <c:v>83</c:v>
                </c:pt>
                <c:pt idx="192">
                  <c:v>84</c:v>
                </c:pt>
                <c:pt idx="193">
                  <c:v>85</c:v>
                </c:pt>
                <c:pt idx="194">
                  <c:v>86</c:v>
                </c:pt>
                <c:pt idx="195">
                  <c:v>88</c:v>
                </c:pt>
                <c:pt idx="196">
                  <c:v>89</c:v>
                </c:pt>
                <c:pt idx="197">
                  <c:v>90</c:v>
                </c:pt>
                <c:pt idx="198">
                  <c:v>90</c:v>
                </c:pt>
                <c:pt idx="199">
                  <c:v>90</c:v>
                </c:pt>
                <c:pt idx="200">
                  <c:v>90</c:v>
                </c:pt>
                <c:pt idx="201">
                  <c:v>90</c:v>
                </c:pt>
                <c:pt idx="202">
                  <c:v>91</c:v>
                </c:pt>
                <c:pt idx="203">
                  <c:v>92</c:v>
                </c:pt>
                <c:pt idx="204">
                  <c:v>94</c:v>
                </c:pt>
                <c:pt idx="205">
                  <c:v>95</c:v>
                </c:pt>
                <c:pt idx="206">
                  <c:v>96</c:v>
                </c:pt>
                <c:pt idx="207">
                  <c:v>97</c:v>
                </c:pt>
                <c:pt idx="208">
                  <c:v>98</c:v>
                </c:pt>
                <c:pt idx="209">
                  <c:v>100</c:v>
                </c:pt>
                <c:pt idx="210">
                  <c:v>100</c:v>
                </c:pt>
                <c:pt idx="211">
                  <c:v>100</c:v>
                </c:pt>
                <c:pt idx="212">
                  <c:v>100</c:v>
                </c:pt>
                <c:pt idx="213">
                  <c:v>102</c:v>
                </c:pt>
                <c:pt idx="214">
                  <c:v>103</c:v>
                </c:pt>
                <c:pt idx="215">
                  <c:v>103</c:v>
                </c:pt>
                <c:pt idx="216">
                  <c:v>104</c:v>
                </c:pt>
                <c:pt idx="217">
                  <c:v>106</c:v>
                </c:pt>
                <c:pt idx="218">
                  <c:v>107</c:v>
                </c:pt>
                <c:pt idx="219">
                  <c:v>108</c:v>
                </c:pt>
                <c:pt idx="220">
                  <c:v>110</c:v>
                </c:pt>
                <c:pt idx="221">
                  <c:v>110</c:v>
                </c:pt>
                <c:pt idx="222">
                  <c:v>110</c:v>
                </c:pt>
                <c:pt idx="223">
                  <c:v>110</c:v>
                </c:pt>
                <c:pt idx="224">
                  <c:v>110</c:v>
                </c:pt>
                <c:pt idx="225">
                  <c:v>110</c:v>
                </c:pt>
                <c:pt idx="226">
                  <c:v>111</c:v>
                </c:pt>
                <c:pt idx="227">
                  <c:v>111</c:v>
                </c:pt>
                <c:pt idx="228">
                  <c:v>112</c:v>
                </c:pt>
                <c:pt idx="229">
                  <c:v>113</c:v>
                </c:pt>
                <c:pt idx="230">
                  <c:v>114</c:v>
                </c:pt>
                <c:pt idx="231">
                  <c:v>115</c:v>
                </c:pt>
                <c:pt idx="232">
                  <c:v>117</c:v>
                </c:pt>
                <c:pt idx="233">
                  <c:v>118</c:v>
                </c:pt>
                <c:pt idx="234">
                  <c:v>119</c:v>
                </c:pt>
                <c:pt idx="235">
                  <c:v>120</c:v>
                </c:pt>
                <c:pt idx="236">
                  <c:v>121</c:v>
                </c:pt>
                <c:pt idx="237">
                  <c:v>123</c:v>
                </c:pt>
                <c:pt idx="238">
                  <c:v>124</c:v>
                </c:pt>
                <c:pt idx="239">
                  <c:v>125</c:v>
                </c:pt>
                <c:pt idx="240">
                  <c:v>126</c:v>
                </c:pt>
                <c:pt idx="241">
                  <c:v>127</c:v>
                </c:pt>
                <c:pt idx="242">
                  <c:v>128</c:v>
                </c:pt>
                <c:pt idx="243">
                  <c:v>128</c:v>
                </c:pt>
                <c:pt idx="244">
                  <c:v>128</c:v>
                </c:pt>
                <c:pt idx="245">
                  <c:v>129</c:v>
                </c:pt>
                <c:pt idx="246">
                  <c:v>130</c:v>
                </c:pt>
                <c:pt idx="247">
                  <c:v>132</c:v>
                </c:pt>
                <c:pt idx="248">
                  <c:v>133</c:v>
                </c:pt>
                <c:pt idx="249">
                  <c:v>134</c:v>
                </c:pt>
                <c:pt idx="250">
                  <c:v>135</c:v>
                </c:pt>
                <c:pt idx="251">
                  <c:v>136</c:v>
                </c:pt>
                <c:pt idx="252">
                  <c:v>136</c:v>
                </c:pt>
                <c:pt idx="253">
                  <c:v>136</c:v>
                </c:pt>
                <c:pt idx="254">
                  <c:v>136</c:v>
                </c:pt>
                <c:pt idx="255">
                  <c:v>136</c:v>
                </c:pt>
                <c:pt idx="256">
                  <c:v>136</c:v>
                </c:pt>
                <c:pt idx="257">
                  <c:v>137</c:v>
                </c:pt>
                <c:pt idx="258">
                  <c:v>138</c:v>
                </c:pt>
                <c:pt idx="259">
                  <c:v>140</c:v>
                </c:pt>
                <c:pt idx="260">
                  <c:v>141</c:v>
                </c:pt>
                <c:pt idx="261">
                  <c:v>142</c:v>
                </c:pt>
                <c:pt idx="262">
                  <c:v>143</c:v>
                </c:pt>
                <c:pt idx="263">
                  <c:v>144</c:v>
                </c:pt>
                <c:pt idx="264">
                  <c:v>144</c:v>
                </c:pt>
                <c:pt idx="265">
                  <c:v>144</c:v>
                </c:pt>
                <c:pt idx="266">
                  <c:v>144</c:v>
                </c:pt>
                <c:pt idx="267">
                  <c:v>145</c:v>
                </c:pt>
                <c:pt idx="268">
                  <c:v>146</c:v>
                </c:pt>
                <c:pt idx="269">
                  <c:v>147</c:v>
                </c:pt>
                <c:pt idx="270">
                  <c:v>148</c:v>
                </c:pt>
                <c:pt idx="271">
                  <c:v>150</c:v>
                </c:pt>
                <c:pt idx="272">
                  <c:v>151</c:v>
                </c:pt>
                <c:pt idx="273">
                  <c:v>151</c:v>
                </c:pt>
                <c:pt idx="274">
                  <c:v>151</c:v>
                </c:pt>
                <c:pt idx="275">
                  <c:v>151</c:v>
                </c:pt>
                <c:pt idx="276">
                  <c:v>151</c:v>
                </c:pt>
                <c:pt idx="277">
                  <c:v>151</c:v>
                </c:pt>
                <c:pt idx="278">
                  <c:v>152</c:v>
                </c:pt>
                <c:pt idx="279">
                  <c:v>153</c:v>
                </c:pt>
                <c:pt idx="280">
                  <c:v>154</c:v>
                </c:pt>
                <c:pt idx="281">
                  <c:v>156</c:v>
                </c:pt>
                <c:pt idx="282">
                  <c:v>157</c:v>
                </c:pt>
                <c:pt idx="283">
                  <c:v>158</c:v>
                </c:pt>
                <c:pt idx="284">
                  <c:v>158</c:v>
                </c:pt>
                <c:pt idx="285">
                  <c:v>158</c:v>
                </c:pt>
                <c:pt idx="286">
                  <c:v>158</c:v>
                </c:pt>
                <c:pt idx="287">
                  <c:v>158</c:v>
                </c:pt>
                <c:pt idx="288">
                  <c:v>158</c:v>
                </c:pt>
                <c:pt idx="289">
                  <c:v>159</c:v>
                </c:pt>
                <c:pt idx="290">
                  <c:v>160</c:v>
                </c:pt>
                <c:pt idx="291">
                  <c:v>161</c:v>
                </c:pt>
                <c:pt idx="292">
                  <c:v>162</c:v>
                </c:pt>
                <c:pt idx="293">
                  <c:v>163</c:v>
                </c:pt>
                <c:pt idx="294">
                  <c:v>164</c:v>
                </c:pt>
                <c:pt idx="295">
                  <c:v>164</c:v>
                </c:pt>
                <c:pt idx="296">
                  <c:v>164</c:v>
                </c:pt>
                <c:pt idx="297">
                  <c:v>164</c:v>
                </c:pt>
                <c:pt idx="298">
                  <c:v>164</c:v>
                </c:pt>
                <c:pt idx="299">
                  <c:v>164</c:v>
                </c:pt>
                <c:pt idx="300">
                  <c:v>164</c:v>
                </c:pt>
                <c:pt idx="301">
                  <c:v>166</c:v>
                </c:pt>
                <c:pt idx="302">
                  <c:v>167</c:v>
                </c:pt>
                <c:pt idx="303">
                  <c:v>168</c:v>
                </c:pt>
                <c:pt idx="304">
                  <c:v>169</c:v>
                </c:pt>
                <c:pt idx="305">
                  <c:v>170</c:v>
                </c:pt>
                <c:pt idx="306">
                  <c:v>170</c:v>
                </c:pt>
                <c:pt idx="307">
                  <c:v>170</c:v>
                </c:pt>
                <c:pt idx="308">
                  <c:v>170</c:v>
                </c:pt>
                <c:pt idx="309">
                  <c:v>170</c:v>
                </c:pt>
                <c:pt idx="310">
                  <c:v>170</c:v>
                </c:pt>
                <c:pt idx="311">
                  <c:v>170</c:v>
                </c:pt>
                <c:pt idx="312">
                  <c:v>171</c:v>
                </c:pt>
                <c:pt idx="313">
                  <c:v>173</c:v>
                </c:pt>
                <c:pt idx="314">
                  <c:v>174</c:v>
                </c:pt>
                <c:pt idx="315">
                  <c:v>175</c:v>
                </c:pt>
                <c:pt idx="316">
                  <c:v>175</c:v>
                </c:pt>
                <c:pt idx="317">
                  <c:v>175</c:v>
                </c:pt>
                <c:pt idx="318">
                  <c:v>175</c:v>
                </c:pt>
                <c:pt idx="319">
                  <c:v>175</c:v>
                </c:pt>
                <c:pt idx="320">
                  <c:v>175</c:v>
                </c:pt>
                <c:pt idx="321">
                  <c:v>175</c:v>
                </c:pt>
                <c:pt idx="322">
                  <c:v>175</c:v>
                </c:pt>
                <c:pt idx="323">
                  <c:v>176</c:v>
                </c:pt>
                <c:pt idx="324">
                  <c:v>178</c:v>
                </c:pt>
                <c:pt idx="325">
                  <c:v>179</c:v>
                </c:pt>
                <c:pt idx="326">
                  <c:v>180</c:v>
                </c:pt>
                <c:pt idx="327">
                  <c:v>180</c:v>
                </c:pt>
                <c:pt idx="328">
                  <c:v>180</c:v>
                </c:pt>
                <c:pt idx="329">
                  <c:v>180</c:v>
                </c:pt>
                <c:pt idx="330">
                  <c:v>180</c:v>
                </c:pt>
                <c:pt idx="331">
                  <c:v>180</c:v>
                </c:pt>
                <c:pt idx="332">
                  <c:v>180</c:v>
                </c:pt>
                <c:pt idx="333">
                  <c:v>180</c:v>
                </c:pt>
                <c:pt idx="334">
                  <c:v>181</c:v>
                </c:pt>
                <c:pt idx="335">
                  <c:v>182</c:v>
                </c:pt>
                <c:pt idx="336">
                  <c:v>183</c:v>
                </c:pt>
                <c:pt idx="337">
                  <c:v>184</c:v>
                </c:pt>
                <c:pt idx="338">
                  <c:v>184</c:v>
                </c:pt>
                <c:pt idx="339">
                  <c:v>184</c:v>
                </c:pt>
                <c:pt idx="340">
                  <c:v>184</c:v>
                </c:pt>
                <c:pt idx="341">
                  <c:v>184</c:v>
                </c:pt>
                <c:pt idx="342">
                  <c:v>184</c:v>
                </c:pt>
                <c:pt idx="343">
                  <c:v>184</c:v>
                </c:pt>
                <c:pt idx="344">
                  <c:v>184</c:v>
                </c:pt>
                <c:pt idx="345">
                  <c:v>185</c:v>
                </c:pt>
                <c:pt idx="346">
                  <c:v>187</c:v>
                </c:pt>
                <c:pt idx="347">
                  <c:v>188</c:v>
                </c:pt>
                <c:pt idx="348">
                  <c:v>188</c:v>
                </c:pt>
                <c:pt idx="349">
                  <c:v>188</c:v>
                </c:pt>
                <c:pt idx="350">
                  <c:v>188</c:v>
                </c:pt>
                <c:pt idx="351">
                  <c:v>188</c:v>
                </c:pt>
                <c:pt idx="352">
                  <c:v>188</c:v>
                </c:pt>
                <c:pt idx="353">
                  <c:v>188</c:v>
                </c:pt>
                <c:pt idx="354">
                  <c:v>188</c:v>
                </c:pt>
                <c:pt idx="355">
                  <c:v>188</c:v>
                </c:pt>
                <c:pt idx="356">
                  <c:v>189</c:v>
                </c:pt>
                <c:pt idx="357">
                  <c:v>191</c:v>
                </c:pt>
                <c:pt idx="358">
                  <c:v>191</c:v>
                </c:pt>
                <c:pt idx="359">
                  <c:v>191</c:v>
                </c:pt>
                <c:pt idx="360">
                  <c:v>191</c:v>
                </c:pt>
                <c:pt idx="361">
                  <c:v>191</c:v>
                </c:pt>
                <c:pt idx="362">
                  <c:v>191</c:v>
                </c:pt>
                <c:pt idx="363">
                  <c:v>191</c:v>
                </c:pt>
                <c:pt idx="364">
                  <c:v>191</c:v>
                </c:pt>
                <c:pt idx="365">
                  <c:v>191</c:v>
                </c:pt>
                <c:pt idx="366">
                  <c:v>191</c:v>
                </c:pt>
                <c:pt idx="367">
                  <c:v>192</c:v>
                </c:pt>
                <c:pt idx="368">
                  <c:v>193</c:v>
                </c:pt>
                <c:pt idx="369">
                  <c:v>194</c:v>
                </c:pt>
                <c:pt idx="370">
                  <c:v>194</c:v>
                </c:pt>
                <c:pt idx="371">
                  <c:v>194</c:v>
                </c:pt>
                <c:pt idx="372">
                  <c:v>194</c:v>
                </c:pt>
                <c:pt idx="373">
                  <c:v>194</c:v>
                </c:pt>
                <c:pt idx="374">
                  <c:v>194</c:v>
                </c:pt>
                <c:pt idx="375">
                  <c:v>194</c:v>
                </c:pt>
                <c:pt idx="376">
                  <c:v>194</c:v>
                </c:pt>
                <c:pt idx="377">
                  <c:v>194</c:v>
                </c:pt>
                <c:pt idx="378">
                  <c:v>195</c:v>
                </c:pt>
                <c:pt idx="379">
                  <c:v>196</c:v>
                </c:pt>
                <c:pt idx="380">
                  <c:v>196</c:v>
                </c:pt>
                <c:pt idx="381">
                  <c:v>196</c:v>
                </c:pt>
                <c:pt idx="382">
                  <c:v>196</c:v>
                </c:pt>
                <c:pt idx="383">
                  <c:v>196</c:v>
                </c:pt>
                <c:pt idx="384">
                  <c:v>196</c:v>
                </c:pt>
                <c:pt idx="385">
                  <c:v>196</c:v>
                </c:pt>
                <c:pt idx="386">
                  <c:v>196</c:v>
                </c:pt>
                <c:pt idx="387">
                  <c:v>196</c:v>
                </c:pt>
                <c:pt idx="388">
                  <c:v>196</c:v>
                </c:pt>
                <c:pt idx="389">
                  <c:v>196</c:v>
                </c:pt>
                <c:pt idx="390">
                  <c:v>197</c:v>
                </c:pt>
                <c:pt idx="391">
                  <c:v>198</c:v>
                </c:pt>
                <c:pt idx="392">
                  <c:v>198</c:v>
                </c:pt>
                <c:pt idx="393">
                  <c:v>198</c:v>
                </c:pt>
                <c:pt idx="394">
                  <c:v>198</c:v>
                </c:pt>
                <c:pt idx="395">
                  <c:v>198</c:v>
                </c:pt>
                <c:pt idx="396">
                  <c:v>198</c:v>
                </c:pt>
                <c:pt idx="397">
                  <c:v>198</c:v>
                </c:pt>
                <c:pt idx="398">
                  <c:v>198</c:v>
                </c:pt>
                <c:pt idx="399">
                  <c:v>198</c:v>
                </c:pt>
                <c:pt idx="400">
                  <c:v>198</c:v>
                </c:pt>
                <c:pt idx="401">
                  <c:v>199</c:v>
                </c:pt>
                <c:pt idx="402">
                  <c:v>199</c:v>
                </c:pt>
                <c:pt idx="403">
                  <c:v>199</c:v>
                </c:pt>
                <c:pt idx="404">
                  <c:v>199</c:v>
                </c:pt>
                <c:pt idx="405">
                  <c:v>199</c:v>
                </c:pt>
                <c:pt idx="406">
                  <c:v>199</c:v>
                </c:pt>
                <c:pt idx="407">
                  <c:v>199</c:v>
                </c:pt>
                <c:pt idx="408">
                  <c:v>199</c:v>
                </c:pt>
                <c:pt idx="409">
                  <c:v>199</c:v>
                </c:pt>
                <c:pt idx="410">
                  <c:v>199</c:v>
                </c:pt>
                <c:pt idx="411">
                  <c:v>199</c:v>
                </c:pt>
                <c:pt idx="412">
                  <c:v>199</c:v>
                </c:pt>
                <c:pt idx="413">
                  <c:v>200</c:v>
                </c:pt>
                <c:pt idx="414">
                  <c:v>200</c:v>
                </c:pt>
                <c:pt idx="415">
                  <c:v>200</c:v>
                </c:pt>
                <c:pt idx="416">
                  <c:v>200</c:v>
                </c:pt>
                <c:pt idx="417">
                  <c:v>200</c:v>
                </c:pt>
                <c:pt idx="418">
                  <c:v>200</c:v>
                </c:pt>
                <c:pt idx="419">
                  <c:v>200</c:v>
                </c:pt>
                <c:pt idx="420">
                  <c:v>200</c:v>
                </c:pt>
                <c:pt idx="421">
                  <c:v>200</c:v>
                </c:pt>
                <c:pt idx="422">
                  <c:v>200</c:v>
                </c:pt>
                <c:pt idx="423">
                  <c:v>200</c:v>
                </c:pt>
                <c:pt idx="424">
                  <c:v>200</c:v>
                </c:pt>
                <c:pt idx="425">
                  <c:v>200</c:v>
                </c:pt>
                <c:pt idx="426">
                  <c:v>200</c:v>
                </c:pt>
                <c:pt idx="427">
                  <c:v>200</c:v>
                </c:pt>
                <c:pt idx="428">
                  <c:v>200</c:v>
                </c:pt>
                <c:pt idx="429">
                  <c:v>200</c:v>
                </c:pt>
              </c:numCache>
            </c:numRef>
          </c:yVal>
          <c:smooth val="0"/>
          <c:extLst xmlns:c16r2="http://schemas.microsoft.com/office/drawing/2015/06/chart">
            <c:ext xmlns:c16="http://schemas.microsoft.com/office/drawing/2014/chart" uri="{C3380CC4-5D6E-409C-BE32-E72D297353CC}">
              <c16:uniqueId val="{00000002-34AA-45F5-AB46-C1C5B48575BC}"/>
            </c:ext>
          </c:extLst>
        </c:ser>
        <c:dLbls>
          <c:showLegendKey val="0"/>
          <c:showVal val="0"/>
          <c:showCatName val="0"/>
          <c:showSerName val="0"/>
          <c:showPercent val="0"/>
          <c:showBubbleSize val="0"/>
        </c:dLbls>
        <c:axId val="648741256"/>
        <c:axId val="648740472"/>
      </c:scatterChart>
      <c:valAx>
        <c:axId val="648741256"/>
        <c:scaling>
          <c:orientation val="minMax"/>
          <c:max val="8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fr-FR"/>
                  <a:t>Time in s</a:t>
                </a:r>
              </a:p>
            </c:rich>
          </c:tx>
          <c:overlay val="0"/>
          <c:spPr>
            <a:noFill/>
            <a:ln>
              <a:noFill/>
            </a:ln>
            <a:effectLst/>
          </c:spPr>
          <c:txPr>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48740472"/>
        <c:crossesAt val="0"/>
        <c:crossBetween val="midCat"/>
      </c:valAx>
      <c:valAx>
        <c:axId val="648740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fr-FR"/>
                  <a:t>Request Count</a:t>
                </a:r>
              </a:p>
            </c:rich>
          </c:tx>
          <c:overlay val="0"/>
          <c:spPr>
            <a:noFill/>
            <a:ln>
              <a:noFill/>
            </a:ln>
            <a:effectLst/>
          </c:spPr>
          <c:txPr>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48741256"/>
        <c:crossesAt val="0"/>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MEMORY USAGE WITH TU AUDIO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240</c:v>
                </c:pt>
                <c:pt idx="3">
                  <c:v>360</c:v>
                </c:pt>
              </c:numCache>
            </c:numRef>
          </c:cat>
          <c:val>
            <c:numRef>
              <c:f>Foglio1!$B$2:$B$5</c:f>
              <c:numCache>
                <c:formatCode>General</c:formatCode>
                <c:ptCount val="4"/>
                <c:pt idx="0">
                  <c:v>9.9</c:v>
                </c:pt>
                <c:pt idx="1">
                  <c:v>9.9</c:v>
                </c:pt>
                <c:pt idx="2">
                  <c:v>9.9</c:v>
                </c:pt>
                <c:pt idx="3">
                  <c:v>9.9</c:v>
                </c:pt>
              </c:numCache>
            </c:numRef>
          </c:val>
          <c:smooth val="0"/>
          <c:extLst xmlns:c16r2="http://schemas.microsoft.com/office/drawing/2015/06/chart">
            <c:ext xmlns:c16="http://schemas.microsoft.com/office/drawing/2014/chart" uri="{C3380CC4-5D6E-409C-BE32-E72D297353CC}">
              <c16:uniqueId val="{00000000-2861-463F-847B-51998AE255E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240</c:v>
                </c:pt>
                <c:pt idx="3">
                  <c:v>360</c:v>
                </c:pt>
              </c:numCache>
            </c:numRef>
          </c:cat>
          <c:val>
            <c:numRef>
              <c:f>Foglio1!$C$2:$C$5</c:f>
              <c:numCache>
                <c:formatCode>General</c:formatCode>
                <c:ptCount val="4"/>
                <c:pt idx="0">
                  <c:v>2.2000000000000002</c:v>
                </c:pt>
                <c:pt idx="1">
                  <c:v>2.2000000000000002</c:v>
                </c:pt>
                <c:pt idx="2">
                  <c:v>2.2999999999999998</c:v>
                </c:pt>
                <c:pt idx="3">
                  <c:v>2.4</c:v>
                </c:pt>
              </c:numCache>
            </c:numRef>
          </c:val>
          <c:smooth val="0"/>
          <c:extLst xmlns:c16r2="http://schemas.microsoft.com/office/drawing/2015/06/chart">
            <c:ext xmlns:c16="http://schemas.microsoft.com/office/drawing/2014/chart" uri="{C3380CC4-5D6E-409C-BE32-E72D297353CC}">
              <c16:uniqueId val="{00000001-2861-463F-847B-51998AE255EF}"/>
            </c:ext>
          </c:extLst>
        </c:ser>
        <c:dLbls>
          <c:showLegendKey val="0"/>
          <c:showVal val="0"/>
          <c:showCatName val="0"/>
          <c:showSerName val="0"/>
          <c:showPercent val="0"/>
          <c:showBubbleSize val="0"/>
        </c:dLbls>
        <c:marker val="1"/>
        <c:smooth val="0"/>
        <c:axId val="687526264"/>
        <c:axId val="687524304"/>
      </c:lineChart>
      <c:catAx>
        <c:axId val="687526264"/>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4304"/>
        <c:crosses val="max"/>
        <c:auto val="1"/>
        <c:lblAlgn val="ctr"/>
        <c:lblOffset val="100"/>
        <c:noMultiLvlLbl val="0"/>
      </c:catAx>
      <c:valAx>
        <c:axId val="687524304"/>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GB</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62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MEMORY USAGE WITH TU VIDEO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c:v>
                </c:pt>
                <c:pt idx="2">
                  <c:v>5</c:v>
                </c:pt>
                <c:pt idx="3">
                  <c:v>10</c:v>
                </c:pt>
              </c:numCache>
            </c:numRef>
          </c:cat>
          <c:val>
            <c:numRef>
              <c:f>Foglio1!$B$2:$B$5</c:f>
              <c:numCache>
                <c:formatCode>General</c:formatCode>
                <c:ptCount val="4"/>
                <c:pt idx="0">
                  <c:v>9.9</c:v>
                </c:pt>
                <c:pt idx="1">
                  <c:v>10</c:v>
                </c:pt>
                <c:pt idx="2">
                  <c:v>10</c:v>
                </c:pt>
                <c:pt idx="3">
                  <c:v>10</c:v>
                </c:pt>
              </c:numCache>
            </c:numRef>
          </c:val>
          <c:smooth val="0"/>
          <c:extLst xmlns:c16r2="http://schemas.microsoft.com/office/drawing/2015/06/chart">
            <c:ext xmlns:c16="http://schemas.microsoft.com/office/drawing/2014/chart" uri="{C3380CC4-5D6E-409C-BE32-E72D297353CC}">
              <c16:uniqueId val="{00000000-2861-463F-847B-51998AE255E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c:v>
                </c:pt>
                <c:pt idx="2">
                  <c:v>5</c:v>
                </c:pt>
                <c:pt idx="3">
                  <c:v>10</c:v>
                </c:pt>
              </c:numCache>
            </c:numRef>
          </c:cat>
          <c:val>
            <c:numRef>
              <c:f>Foglio1!$C$2:$C$5</c:f>
              <c:numCache>
                <c:formatCode>General</c:formatCode>
                <c:ptCount val="4"/>
                <c:pt idx="0">
                  <c:v>2.2000000000000002</c:v>
                </c:pt>
                <c:pt idx="1">
                  <c:v>2.4</c:v>
                </c:pt>
                <c:pt idx="2">
                  <c:v>2.4</c:v>
                </c:pt>
                <c:pt idx="3">
                  <c:v>2.5</c:v>
                </c:pt>
              </c:numCache>
            </c:numRef>
          </c:val>
          <c:smooth val="0"/>
          <c:extLst xmlns:c16r2="http://schemas.microsoft.com/office/drawing/2015/06/chart">
            <c:ext xmlns:c16="http://schemas.microsoft.com/office/drawing/2014/chart" uri="{C3380CC4-5D6E-409C-BE32-E72D297353CC}">
              <c16:uniqueId val="{00000001-2861-463F-847B-51998AE255EF}"/>
            </c:ext>
          </c:extLst>
        </c:ser>
        <c:dLbls>
          <c:showLegendKey val="0"/>
          <c:showVal val="0"/>
          <c:showCatName val="0"/>
          <c:showSerName val="0"/>
          <c:showPercent val="0"/>
          <c:showBubbleSize val="0"/>
        </c:dLbls>
        <c:marker val="1"/>
        <c:smooth val="0"/>
        <c:axId val="687526656"/>
        <c:axId val="687527048"/>
      </c:lineChart>
      <c:catAx>
        <c:axId val="687526656"/>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7048"/>
        <c:crosses val="max"/>
        <c:auto val="1"/>
        <c:lblAlgn val="ctr"/>
        <c:lblOffset val="100"/>
        <c:noMultiLvlLbl val="0"/>
      </c:catAx>
      <c:valAx>
        <c:axId val="687527048"/>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GB</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66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MEMORY USAGE WITH NAT,</a:t>
            </a:r>
            <a:r>
              <a:rPr lang="it-IT" baseline="0">
                <a:ln>
                  <a:solidFill>
                    <a:schemeClr val="tx2"/>
                  </a:solidFill>
                </a:ln>
              </a:rPr>
              <a:t> TU AUDIO, </a:t>
            </a:r>
            <a:r>
              <a:rPr lang="it-IT">
                <a:ln>
                  <a:solidFill>
                    <a:schemeClr val="tx2"/>
                  </a:solidFill>
                </a:ln>
              </a:rPr>
              <a:t>TU VIDEO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250</c:v>
                </c:pt>
                <c:pt idx="2">
                  <c:v>500</c:v>
                </c:pt>
                <c:pt idx="3">
                  <c:v>1000</c:v>
                </c:pt>
              </c:numCache>
            </c:numRef>
          </c:cat>
          <c:val>
            <c:numRef>
              <c:f>Foglio1!$B$2:$B$5</c:f>
              <c:numCache>
                <c:formatCode>General</c:formatCode>
                <c:ptCount val="4"/>
                <c:pt idx="0">
                  <c:v>9.9</c:v>
                </c:pt>
                <c:pt idx="1">
                  <c:v>10</c:v>
                </c:pt>
                <c:pt idx="2">
                  <c:v>10</c:v>
                </c:pt>
                <c:pt idx="3">
                  <c:v>10</c:v>
                </c:pt>
              </c:numCache>
            </c:numRef>
          </c:val>
          <c:smooth val="0"/>
          <c:extLst xmlns:c16r2="http://schemas.microsoft.com/office/drawing/2015/06/chart">
            <c:ext xmlns:c16="http://schemas.microsoft.com/office/drawing/2014/chart" uri="{C3380CC4-5D6E-409C-BE32-E72D297353CC}">
              <c16:uniqueId val="{00000000-2861-463F-847B-51998AE255E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250</c:v>
                </c:pt>
                <c:pt idx="2">
                  <c:v>500</c:v>
                </c:pt>
                <c:pt idx="3">
                  <c:v>1000</c:v>
                </c:pt>
              </c:numCache>
            </c:numRef>
          </c:cat>
          <c:val>
            <c:numRef>
              <c:f>Foglio1!$C$2:$C$5</c:f>
              <c:numCache>
                <c:formatCode>General</c:formatCode>
                <c:ptCount val="4"/>
                <c:pt idx="0">
                  <c:v>2.2000000000000002</c:v>
                </c:pt>
                <c:pt idx="1">
                  <c:v>2.4</c:v>
                </c:pt>
                <c:pt idx="2">
                  <c:v>2.4</c:v>
                </c:pt>
                <c:pt idx="3">
                  <c:v>2.5</c:v>
                </c:pt>
              </c:numCache>
            </c:numRef>
          </c:val>
          <c:smooth val="0"/>
          <c:extLst xmlns:c16r2="http://schemas.microsoft.com/office/drawing/2015/06/chart">
            <c:ext xmlns:c16="http://schemas.microsoft.com/office/drawing/2014/chart" uri="{C3380CC4-5D6E-409C-BE32-E72D297353CC}">
              <c16:uniqueId val="{00000001-2861-463F-847B-51998AE255EF}"/>
            </c:ext>
          </c:extLst>
        </c:ser>
        <c:dLbls>
          <c:showLegendKey val="0"/>
          <c:showVal val="0"/>
          <c:showCatName val="0"/>
          <c:showSerName val="0"/>
          <c:showPercent val="0"/>
          <c:showBubbleSize val="0"/>
        </c:dLbls>
        <c:marker val="1"/>
        <c:smooth val="0"/>
        <c:axId val="689483888"/>
        <c:axId val="689482712"/>
      </c:lineChart>
      <c:catAx>
        <c:axId val="689483888"/>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TU MEDIA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82712"/>
        <c:crosses val="max"/>
        <c:auto val="1"/>
        <c:lblAlgn val="ctr"/>
        <c:lblOffset val="100"/>
        <c:noMultiLvlLbl val="0"/>
      </c:catAx>
      <c:valAx>
        <c:axId val="689482712"/>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GB</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8388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NETWORK THROUGHPUT</a:t>
            </a:r>
            <a:r>
              <a:rPr lang="it-IT" baseline="0">
                <a:ln>
                  <a:solidFill>
                    <a:schemeClr val="tx2"/>
                  </a:solidFill>
                </a:ln>
              </a:rPr>
              <a:t> </a:t>
            </a:r>
            <a:r>
              <a:rPr lang="it-IT">
                <a:ln>
                  <a:solidFill>
                    <a:schemeClr val="tx2"/>
                  </a:solidFill>
                </a:ln>
              </a:rPr>
              <a:t>WITH NAT AUDIO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500</c:v>
                </c:pt>
                <c:pt idx="3">
                  <c:v>1000</c:v>
                </c:pt>
              </c:numCache>
            </c:numRef>
          </c:cat>
          <c:val>
            <c:numRef>
              <c:f>Foglio1!$B$2:$B$5</c:f>
              <c:numCache>
                <c:formatCode>General</c:formatCode>
                <c:ptCount val="4"/>
                <c:pt idx="0">
                  <c:v>0</c:v>
                </c:pt>
                <c:pt idx="1">
                  <c:v>8</c:v>
                </c:pt>
                <c:pt idx="2">
                  <c:v>33</c:v>
                </c:pt>
                <c:pt idx="3">
                  <c:v>66</c:v>
                </c:pt>
              </c:numCache>
            </c:numRef>
          </c:val>
          <c:smooth val="0"/>
          <c:extLst xmlns:c16r2="http://schemas.microsoft.com/office/drawing/2015/06/chart">
            <c:ext xmlns:c16="http://schemas.microsoft.com/office/drawing/2014/chart" uri="{C3380CC4-5D6E-409C-BE32-E72D297353CC}">
              <c16:uniqueId val="{00000000-7ADD-4660-AF61-E59ED93E6000}"/>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500</c:v>
                </c:pt>
                <c:pt idx="3">
                  <c:v>1000</c:v>
                </c:pt>
              </c:numCache>
            </c:numRef>
          </c:cat>
          <c:val>
            <c:numRef>
              <c:f>Foglio1!$C$2:$C$5</c:f>
              <c:numCache>
                <c:formatCode>General</c:formatCode>
                <c:ptCount val="4"/>
                <c:pt idx="0">
                  <c:v>0</c:v>
                </c:pt>
                <c:pt idx="1">
                  <c:v>5200</c:v>
                </c:pt>
                <c:pt idx="2">
                  <c:v>22400</c:v>
                </c:pt>
                <c:pt idx="3">
                  <c:v>44800</c:v>
                </c:pt>
              </c:numCache>
            </c:numRef>
          </c:val>
          <c:smooth val="0"/>
          <c:extLst xmlns:c16r2="http://schemas.microsoft.com/office/drawing/2015/06/chart">
            <c:ext xmlns:c16="http://schemas.microsoft.com/office/drawing/2014/chart" uri="{C3380CC4-5D6E-409C-BE32-E72D297353CC}">
              <c16:uniqueId val="{00000001-7ADD-4660-AF61-E59ED93E6000}"/>
            </c:ext>
          </c:extLst>
        </c:ser>
        <c:dLbls>
          <c:showLegendKey val="0"/>
          <c:showVal val="0"/>
          <c:showCatName val="0"/>
          <c:showSerName val="0"/>
          <c:showPercent val="0"/>
          <c:showBubbleSize val="0"/>
        </c:dLbls>
        <c:marker val="1"/>
        <c:smooth val="0"/>
        <c:axId val="689478400"/>
        <c:axId val="689486240"/>
      </c:lineChart>
      <c:catAx>
        <c:axId val="689478400"/>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NAT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86240"/>
        <c:crosses val="max"/>
        <c:auto val="1"/>
        <c:lblAlgn val="ctr"/>
        <c:lblOffset val="100"/>
        <c:noMultiLvlLbl val="0"/>
      </c:catAx>
      <c:valAx>
        <c:axId val="689486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kB/s</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840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sz="1400" b="0" i="0" u="none" strike="noStrike" baseline="0">
                <a:effectLst/>
              </a:rPr>
              <a:t>NETWORK THROUGHPUT </a:t>
            </a:r>
            <a:r>
              <a:rPr lang="it-IT">
                <a:ln>
                  <a:solidFill>
                    <a:schemeClr val="tx2"/>
                  </a:solidFill>
                </a:ln>
              </a:rPr>
              <a:t>WITH TU AUDIO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240</c:v>
                </c:pt>
                <c:pt idx="3">
                  <c:v>360</c:v>
                </c:pt>
              </c:numCache>
            </c:numRef>
          </c:cat>
          <c:val>
            <c:numRef>
              <c:f>Foglio1!$B$2:$B$5</c:f>
              <c:numCache>
                <c:formatCode>General</c:formatCode>
                <c:ptCount val="4"/>
                <c:pt idx="0">
                  <c:v>0</c:v>
                </c:pt>
                <c:pt idx="1">
                  <c:v>8</c:v>
                </c:pt>
                <c:pt idx="2">
                  <c:v>16</c:v>
                </c:pt>
                <c:pt idx="3">
                  <c:v>24</c:v>
                </c:pt>
              </c:numCache>
            </c:numRef>
          </c:val>
          <c:smooth val="0"/>
          <c:extLst xmlns:c16r2="http://schemas.microsoft.com/office/drawing/2015/06/chart">
            <c:ext xmlns:c16="http://schemas.microsoft.com/office/drawing/2014/chart" uri="{C3380CC4-5D6E-409C-BE32-E72D297353CC}">
              <c16:uniqueId val="{00000000-81D4-4297-A5EB-46C9E3EF48C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240</c:v>
                </c:pt>
                <c:pt idx="3">
                  <c:v>360</c:v>
                </c:pt>
              </c:numCache>
            </c:numRef>
          </c:cat>
          <c:val>
            <c:numRef>
              <c:f>Foglio1!$C$2:$C$5</c:f>
              <c:numCache>
                <c:formatCode>General</c:formatCode>
                <c:ptCount val="4"/>
                <c:pt idx="0">
                  <c:v>0</c:v>
                </c:pt>
                <c:pt idx="1">
                  <c:v>3500</c:v>
                </c:pt>
                <c:pt idx="2">
                  <c:v>7000</c:v>
                </c:pt>
                <c:pt idx="3">
                  <c:v>10500</c:v>
                </c:pt>
              </c:numCache>
            </c:numRef>
          </c:val>
          <c:smooth val="0"/>
          <c:extLst xmlns:c16r2="http://schemas.microsoft.com/office/drawing/2015/06/chart">
            <c:ext xmlns:c16="http://schemas.microsoft.com/office/drawing/2014/chart" uri="{C3380CC4-5D6E-409C-BE32-E72D297353CC}">
              <c16:uniqueId val="{00000001-81D4-4297-A5EB-46C9E3EF48CF}"/>
            </c:ext>
          </c:extLst>
        </c:ser>
        <c:dLbls>
          <c:showLegendKey val="0"/>
          <c:showVal val="0"/>
          <c:showCatName val="0"/>
          <c:showSerName val="0"/>
          <c:showPercent val="0"/>
          <c:showBubbleSize val="0"/>
        </c:dLbls>
        <c:marker val="1"/>
        <c:smooth val="0"/>
        <c:axId val="689479968"/>
        <c:axId val="689476048"/>
      </c:lineChart>
      <c:catAx>
        <c:axId val="689479968"/>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6048"/>
        <c:crosses val="max"/>
        <c:auto val="1"/>
        <c:lblAlgn val="ctr"/>
        <c:lblOffset val="100"/>
        <c:noMultiLvlLbl val="0"/>
      </c:catAx>
      <c:valAx>
        <c:axId val="689476048"/>
        <c:scaling>
          <c:orientation val="minMax"/>
          <c:max val="500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kB/s</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996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sz="1400" b="0" i="0" u="none" strike="noStrike" baseline="0">
                <a:effectLst/>
              </a:rPr>
              <a:t>NETWORK THROUGHPUT </a:t>
            </a:r>
            <a:r>
              <a:rPr lang="it-IT">
                <a:ln>
                  <a:solidFill>
                    <a:schemeClr val="tx2"/>
                  </a:solidFill>
                </a:ln>
              </a:rPr>
              <a:t>WITH TU VIDEO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c:v>
                </c:pt>
                <c:pt idx="2">
                  <c:v>5</c:v>
                </c:pt>
                <c:pt idx="3">
                  <c:v>10</c:v>
                </c:pt>
              </c:numCache>
            </c:numRef>
          </c:cat>
          <c:val>
            <c:numRef>
              <c:f>Foglio1!$B$2:$B$5</c:f>
              <c:numCache>
                <c:formatCode>General</c:formatCode>
                <c:ptCount val="4"/>
                <c:pt idx="0">
                  <c:v>0</c:v>
                </c:pt>
                <c:pt idx="1">
                  <c:v>0.36</c:v>
                </c:pt>
                <c:pt idx="2">
                  <c:v>1.8</c:v>
                </c:pt>
                <c:pt idx="3">
                  <c:v>3.5</c:v>
                </c:pt>
              </c:numCache>
            </c:numRef>
          </c:val>
          <c:smooth val="0"/>
          <c:extLst xmlns:c16r2="http://schemas.microsoft.com/office/drawing/2015/06/chart">
            <c:ext xmlns:c16="http://schemas.microsoft.com/office/drawing/2014/chart" uri="{C3380CC4-5D6E-409C-BE32-E72D297353CC}">
              <c16:uniqueId val="{00000000-81D4-4297-A5EB-46C9E3EF48C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c:v>
                </c:pt>
                <c:pt idx="2">
                  <c:v>5</c:v>
                </c:pt>
                <c:pt idx="3">
                  <c:v>10</c:v>
                </c:pt>
              </c:numCache>
            </c:numRef>
          </c:cat>
          <c:val>
            <c:numRef>
              <c:f>Foglio1!$C$2:$C$5</c:f>
              <c:numCache>
                <c:formatCode>General</c:formatCode>
                <c:ptCount val="4"/>
                <c:pt idx="0">
                  <c:v>0</c:v>
                </c:pt>
                <c:pt idx="1">
                  <c:v>850</c:v>
                </c:pt>
                <c:pt idx="2">
                  <c:v>4200</c:v>
                </c:pt>
                <c:pt idx="3">
                  <c:v>8350</c:v>
                </c:pt>
              </c:numCache>
            </c:numRef>
          </c:val>
          <c:smooth val="0"/>
          <c:extLst xmlns:c16r2="http://schemas.microsoft.com/office/drawing/2015/06/chart">
            <c:ext xmlns:c16="http://schemas.microsoft.com/office/drawing/2014/chart" uri="{C3380CC4-5D6E-409C-BE32-E72D297353CC}">
              <c16:uniqueId val="{00000001-81D4-4297-A5EB-46C9E3EF48CF}"/>
            </c:ext>
          </c:extLst>
        </c:ser>
        <c:dLbls>
          <c:showLegendKey val="0"/>
          <c:showVal val="0"/>
          <c:showCatName val="0"/>
          <c:showSerName val="0"/>
          <c:showPercent val="0"/>
          <c:showBubbleSize val="0"/>
        </c:dLbls>
        <c:marker val="1"/>
        <c:smooth val="0"/>
        <c:axId val="689485456"/>
        <c:axId val="689476832"/>
      </c:lineChart>
      <c:catAx>
        <c:axId val="689485456"/>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6832"/>
        <c:crosses val="max"/>
        <c:auto val="1"/>
        <c:lblAlgn val="ctr"/>
        <c:lblOffset val="100"/>
        <c:noMultiLvlLbl val="0"/>
      </c:catAx>
      <c:valAx>
        <c:axId val="689476832"/>
        <c:scaling>
          <c:orientation val="minMax"/>
          <c:max val="500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kB/s</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8545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sz="1400" b="0" i="0" u="none" strike="noStrike" baseline="0">
                <a:effectLst/>
              </a:rPr>
              <a:t>NETWORK THROUGHPUT </a:t>
            </a:r>
            <a:r>
              <a:rPr lang="it-IT">
                <a:ln>
                  <a:solidFill>
                    <a:schemeClr val="tx2"/>
                  </a:solidFill>
                </a:ln>
              </a:rPr>
              <a:t>WITH NAT, TU AUDIO, TU VIDEO</a:t>
            </a:r>
            <a:r>
              <a:rPr lang="it-IT" baseline="0">
                <a:ln>
                  <a:solidFill>
                    <a:schemeClr val="tx2"/>
                  </a:solidFill>
                </a:ln>
              </a:rPr>
              <a:t> </a:t>
            </a:r>
            <a:r>
              <a:rPr lang="it-IT">
                <a:ln>
                  <a:solidFill>
                    <a:schemeClr val="tx2"/>
                  </a:solidFill>
                </a:ln>
              </a:rPr>
              <a:t>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250</c:v>
                </c:pt>
                <c:pt idx="2">
                  <c:v>500</c:v>
                </c:pt>
                <c:pt idx="3">
                  <c:v>1000</c:v>
                </c:pt>
              </c:numCache>
            </c:numRef>
          </c:cat>
          <c:val>
            <c:numRef>
              <c:f>Foglio1!$B$2:$B$5</c:f>
              <c:numCache>
                <c:formatCode>General</c:formatCode>
                <c:ptCount val="4"/>
                <c:pt idx="0">
                  <c:v>0</c:v>
                </c:pt>
                <c:pt idx="1">
                  <c:v>16</c:v>
                </c:pt>
                <c:pt idx="2">
                  <c:v>32</c:v>
                </c:pt>
                <c:pt idx="3">
                  <c:v>64</c:v>
                </c:pt>
              </c:numCache>
            </c:numRef>
          </c:val>
          <c:smooth val="0"/>
          <c:extLst xmlns:c16r2="http://schemas.microsoft.com/office/drawing/2015/06/chart">
            <c:ext xmlns:c16="http://schemas.microsoft.com/office/drawing/2014/chart" uri="{C3380CC4-5D6E-409C-BE32-E72D297353CC}">
              <c16:uniqueId val="{00000000-81D4-4297-A5EB-46C9E3EF48CF}"/>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250</c:v>
                </c:pt>
                <c:pt idx="2">
                  <c:v>500</c:v>
                </c:pt>
                <c:pt idx="3">
                  <c:v>1000</c:v>
                </c:pt>
              </c:numCache>
            </c:numRef>
          </c:cat>
          <c:val>
            <c:numRef>
              <c:f>Foglio1!$C$2:$C$5</c:f>
              <c:numCache>
                <c:formatCode>General</c:formatCode>
                <c:ptCount val="4"/>
                <c:pt idx="0">
                  <c:v>0</c:v>
                </c:pt>
                <c:pt idx="1">
                  <c:v>10800</c:v>
                </c:pt>
                <c:pt idx="2">
                  <c:v>21500</c:v>
                </c:pt>
                <c:pt idx="3">
                  <c:v>42000</c:v>
                </c:pt>
              </c:numCache>
            </c:numRef>
          </c:val>
          <c:smooth val="0"/>
          <c:extLst xmlns:c16r2="http://schemas.microsoft.com/office/drawing/2015/06/chart">
            <c:ext xmlns:c16="http://schemas.microsoft.com/office/drawing/2014/chart" uri="{C3380CC4-5D6E-409C-BE32-E72D297353CC}">
              <c16:uniqueId val="{00000001-81D4-4297-A5EB-46C9E3EF48CF}"/>
            </c:ext>
          </c:extLst>
        </c:ser>
        <c:dLbls>
          <c:showLegendKey val="0"/>
          <c:showVal val="0"/>
          <c:showCatName val="0"/>
          <c:showSerName val="0"/>
          <c:showPercent val="0"/>
          <c:showBubbleSize val="0"/>
        </c:dLbls>
        <c:marker val="1"/>
        <c:smooth val="0"/>
        <c:axId val="689477616"/>
        <c:axId val="689478008"/>
      </c:lineChart>
      <c:catAx>
        <c:axId val="689477616"/>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r>
                  <a:rPr lang="it-IT">
                    <a:ln>
                      <a:solidFill>
                        <a:schemeClr val="tx1"/>
                      </a:solidFill>
                    </a:ln>
                    <a:solidFill>
                      <a:sysClr val="windowText" lastClr="000000">
                        <a:lumMod val="65000"/>
                        <a:lumOff val="35000"/>
                      </a:sysClr>
                    </a:solidFill>
                  </a:rPr>
                  <a:t>ACTIVE MEDIA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8008"/>
        <c:crosses val="max"/>
        <c:auto val="1"/>
        <c:lblAlgn val="ctr"/>
        <c:lblOffset val="100"/>
        <c:noMultiLvlLbl val="0"/>
      </c:catAx>
      <c:valAx>
        <c:axId val="689478008"/>
        <c:scaling>
          <c:orientation val="minMax"/>
          <c:max val="500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kB/s</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947761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FPS</a:t>
            </a:r>
            <a:r>
              <a:rPr lang="it-IT" baseline="0"/>
              <a:t> per core (FullHD)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FullHD CPU</c:v>
          </c:tx>
          <c:spPr>
            <a:ln w="28575" cap="rnd">
              <a:solidFill>
                <a:schemeClr val="accent1"/>
              </a:solidFill>
              <a:round/>
            </a:ln>
            <a:effectLst/>
          </c:spPr>
          <c:marker>
            <c:symbol val="none"/>
          </c:marker>
          <c:val>
            <c:numRef>
              <c:f>Sheet1!$H$1:$K$1</c:f>
              <c:numCache>
                <c:formatCode>General</c:formatCode>
                <c:ptCount val="4"/>
                <c:pt idx="0">
                  <c:v>1.9225000000000001</c:v>
                </c:pt>
                <c:pt idx="1">
                  <c:v>3.6724999999999981</c:v>
                </c:pt>
                <c:pt idx="2">
                  <c:v>5.25</c:v>
                </c:pt>
                <c:pt idx="3">
                  <c:v>5.8924999999999956</c:v>
                </c:pt>
              </c:numCache>
            </c:numRef>
          </c:val>
          <c:smooth val="0"/>
          <c:extLst xmlns:c16r2="http://schemas.microsoft.com/office/drawing/2015/06/chart">
            <c:ext xmlns:c16="http://schemas.microsoft.com/office/drawing/2014/chart" uri="{C3380CC4-5D6E-409C-BE32-E72D297353CC}">
              <c16:uniqueId val="{00000000-3482-41DA-8115-85F5B923C426}"/>
            </c:ext>
          </c:extLst>
        </c:ser>
        <c:ser>
          <c:idx val="1"/>
          <c:order val="1"/>
          <c:tx>
            <c:v>FullHD CPU+GPU</c:v>
          </c:tx>
          <c:spPr>
            <a:ln w="28575" cap="rnd">
              <a:solidFill>
                <a:schemeClr val="accent2"/>
              </a:solidFill>
              <a:round/>
            </a:ln>
            <a:effectLst/>
          </c:spPr>
          <c:marker>
            <c:symbol val="none"/>
          </c:marker>
          <c:val>
            <c:numRef>
              <c:f>Sheet1!$H$2:$K$2</c:f>
              <c:numCache>
                <c:formatCode>General</c:formatCode>
                <c:ptCount val="4"/>
                <c:pt idx="0">
                  <c:v>2.1825000000000001</c:v>
                </c:pt>
                <c:pt idx="1">
                  <c:v>4.1924999999999963</c:v>
                </c:pt>
                <c:pt idx="2">
                  <c:v>5.7249999999999961</c:v>
                </c:pt>
                <c:pt idx="3">
                  <c:v>6.7524999999999986</c:v>
                </c:pt>
              </c:numCache>
            </c:numRef>
          </c:val>
          <c:smooth val="0"/>
          <c:extLst xmlns:c16r2="http://schemas.microsoft.com/office/drawing/2015/06/chart">
            <c:ext xmlns:c16="http://schemas.microsoft.com/office/drawing/2014/chart" uri="{C3380CC4-5D6E-409C-BE32-E72D297353CC}">
              <c16:uniqueId val="{00000001-3482-41DA-8115-85F5B923C426}"/>
            </c:ext>
          </c:extLst>
        </c:ser>
        <c:dLbls>
          <c:showLegendKey val="0"/>
          <c:showVal val="0"/>
          <c:showCatName val="0"/>
          <c:showSerName val="0"/>
          <c:showPercent val="0"/>
          <c:showBubbleSize val="0"/>
        </c:dLbls>
        <c:smooth val="0"/>
        <c:axId val="689479184"/>
        <c:axId val="689487808"/>
      </c:lineChart>
      <c:catAx>
        <c:axId val="68947918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487808"/>
        <c:crosses val="autoZero"/>
        <c:auto val="1"/>
        <c:lblAlgn val="ctr"/>
        <c:lblOffset val="100"/>
        <c:noMultiLvlLbl val="0"/>
      </c:catAx>
      <c:valAx>
        <c:axId val="6894878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479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t>FPS</a:t>
            </a:r>
            <a:r>
              <a:rPr lang="it-IT" baseline="0"/>
              <a:t> per core (4K)</a:t>
            </a:r>
            <a:endParaRPr lang="it-IT"/>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4K CPU</c:v>
          </c:tx>
          <c:spPr>
            <a:ln w="28575" cap="rnd">
              <a:solidFill>
                <a:schemeClr val="accent1"/>
              </a:solidFill>
              <a:round/>
            </a:ln>
            <a:effectLst/>
          </c:spPr>
          <c:marker>
            <c:symbol val="none"/>
          </c:marker>
          <c:val>
            <c:numRef>
              <c:f>Sheet1!$H$3:$K$3</c:f>
              <c:numCache>
                <c:formatCode>General</c:formatCode>
                <c:ptCount val="4"/>
                <c:pt idx="0">
                  <c:v>0.52749999999999997</c:v>
                </c:pt>
                <c:pt idx="1">
                  <c:v>1.0774999999999999</c:v>
                </c:pt>
                <c:pt idx="2">
                  <c:v>1.3525</c:v>
                </c:pt>
                <c:pt idx="3">
                  <c:v>1.6074999999999999</c:v>
                </c:pt>
              </c:numCache>
            </c:numRef>
          </c:val>
          <c:smooth val="0"/>
          <c:extLst xmlns:c16r2="http://schemas.microsoft.com/office/drawing/2015/06/chart">
            <c:ext xmlns:c16="http://schemas.microsoft.com/office/drawing/2014/chart" uri="{C3380CC4-5D6E-409C-BE32-E72D297353CC}">
              <c16:uniqueId val="{00000000-5F7C-4D92-BCB1-2A7F80CA185C}"/>
            </c:ext>
          </c:extLst>
        </c:ser>
        <c:ser>
          <c:idx val="1"/>
          <c:order val="1"/>
          <c:tx>
            <c:v>4K CPU+GPU</c:v>
          </c:tx>
          <c:spPr>
            <a:ln w="28575" cap="rnd">
              <a:solidFill>
                <a:schemeClr val="accent2"/>
              </a:solidFill>
              <a:round/>
            </a:ln>
            <a:effectLst/>
          </c:spPr>
          <c:marker>
            <c:symbol val="none"/>
          </c:marker>
          <c:val>
            <c:numRef>
              <c:f>Sheet1!$H$4:$K$4</c:f>
              <c:numCache>
                <c:formatCode>General</c:formatCode>
                <c:ptCount val="4"/>
                <c:pt idx="0">
                  <c:v>0.61250000000000004</c:v>
                </c:pt>
                <c:pt idx="1">
                  <c:v>1.0225</c:v>
                </c:pt>
                <c:pt idx="2">
                  <c:v>1.585</c:v>
                </c:pt>
                <c:pt idx="3">
                  <c:v>1.7150000000000001</c:v>
                </c:pt>
              </c:numCache>
            </c:numRef>
          </c:val>
          <c:smooth val="0"/>
          <c:extLst xmlns:c16r2="http://schemas.microsoft.com/office/drawing/2015/06/chart">
            <c:ext xmlns:c16="http://schemas.microsoft.com/office/drawing/2014/chart" uri="{C3380CC4-5D6E-409C-BE32-E72D297353CC}">
              <c16:uniqueId val="{00000001-5F7C-4D92-BCB1-2A7F80CA185C}"/>
            </c:ext>
          </c:extLst>
        </c:ser>
        <c:dLbls>
          <c:showLegendKey val="0"/>
          <c:showVal val="0"/>
          <c:showCatName val="0"/>
          <c:showSerName val="0"/>
          <c:showPercent val="0"/>
          <c:showBubbleSize val="0"/>
        </c:dLbls>
        <c:smooth val="0"/>
        <c:axId val="689480360"/>
        <c:axId val="689487416"/>
      </c:lineChart>
      <c:catAx>
        <c:axId val="689480360"/>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487416"/>
        <c:crosses val="autoZero"/>
        <c:auto val="1"/>
        <c:lblAlgn val="ctr"/>
        <c:lblOffset val="100"/>
        <c:noMultiLvlLbl val="0"/>
      </c:catAx>
      <c:valAx>
        <c:axId val="689487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9480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173042540161701"/>
          <c:y val="1.6972989818909202E-2"/>
          <c:w val="0.84735216549652903"/>
          <c:h val="0.81641382015860098"/>
        </c:manualLayout>
      </c:layout>
      <c:scatterChart>
        <c:scatterStyle val="lineMarker"/>
        <c:varyColors val="0"/>
        <c:ser>
          <c:idx val="0"/>
          <c:order val="0"/>
          <c:tx>
            <c:strRef>
              <c:f>[ResultAdmission2.ods]Feuil1!$B$1</c:f>
              <c:strCache>
                <c:ptCount val="1"/>
                <c:pt idx="0">
                  <c:v>Admission Requests</c:v>
                </c:pt>
              </c:strCache>
            </c:strRef>
          </c:tx>
          <c:spPr>
            <a:ln w="22225" cap="rnd">
              <a:solidFill>
                <a:schemeClr val="accent1"/>
              </a:solidFill>
              <a:round/>
            </a:ln>
            <a:effectLst/>
          </c:spPr>
          <c:marker>
            <c:symbol val="none"/>
          </c:marker>
          <c:xVal>
            <c:numRef>
              <c:f>[ResultAdmission2.ods]Feuil1!$A$2:$A$264</c:f>
              <c:numCache>
                <c:formatCode>General</c:formatCode>
                <c:ptCount val="263"/>
                <c:pt idx="0">
                  <c:v>1</c:v>
                </c:pt>
                <c:pt idx="1">
                  <c:v>3</c:v>
                </c:pt>
                <c:pt idx="2">
                  <c:v>4</c:v>
                </c:pt>
                <c:pt idx="3">
                  <c:v>6</c:v>
                </c:pt>
                <c:pt idx="4">
                  <c:v>8</c:v>
                </c:pt>
                <c:pt idx="5">
                  <c:v>10</c:v>
                </c:pt>
                <c:pt idx="6">
                  <c:v>11</c:v>
                </c:pt>
                <c:pt idx="7">
                  <c:v>13</c:v>
                </c:pt>
                <c:pt idx="8">
                  <c:v>15</c:v>
                </c:pt>
                <c:pt idx="9">
                  <c:v>17</c:v>
                </c:pt>
                <c:pt idx="10">
                  <c:v>19</c:v>
                </c:pt>
                <c:pt idx="11">
                  <c:v>20</c:v>
                </c:pt>
                <c:pt idx="12">
                  <c:v>22</c:v>
                </c:pt>
                <c:pt idx="13">
                  <c:v>24</c:v>
                </c:pt>
                <c:pt idx="14">
                  <c:v>25</c:v>
                </c:pt>
                <c:pt idx="15">
                  <c:v>27</c:v>
                </c:pt>
                <c:pt idx="16">
                  <c:v>29</c:v>
                </c:pt>
                <c:pt idx="17">
                  <c:v>31</c:v>
                </c:pt>
                <c:pt idx="18">
                  <c:v>32</c:v>
                </c:pt>
                <c:pt idx="19">
                  <c:v>34</c:v>
                </c:pt>
                <c:pt idx="20">
                  <c:v>36</c:v>
                </c:pt>
                <c:pt idx="21">
                  <c:v>38</c:v>
                </c:pt>
                <c:pt idx="22">
                  <c:v>40</c:v>
                </c:pt>
                <c:pt idx="23">
                  <c:v>41</c:v>
                </c:pt>
                <c:pt idx="24">
                  <c:v>43</c:v>
                </c:pt>
                <c:pt idx="25">
                  <c:v>45</c:v>
                </c:pt>
                <c:pt idx="26">
                  <c:v>47</c:v>
                </c:pt>
                <c:pt idx="27">
                  <c:v>48</c:v>
                </c:pt>
                <c:pt idx="28">
                  <c:v>50</c:v>
                </c:pt>
                <c:pt idx="29">
                  <c:v>52</c:v>
                </c:pt>
                <c:pt idx="30">
                  <c:v>53</c:v>
                </c:pt>
                <c:pt idx="31">
                  <c:v>55</c:v>
                </c:pt>
                <c:pt idx="32">
                  <c:v>57</c:v>
                </c:pt>
                <c:pt idx="33">
                  <c:v>59</c:v>
                </c:pt>
                <c:pt idx="34">
                  <c:v>60</c:v>
                </c:pt>
                <c:pt idx="35">
                  <c:v>62</c:v>
                </c:pt>
                <c:pt idx="36">
                  <c:v>64</c:v>
                </c:pt>
                <c:pt idx="37">
                  <c:v>66</c:v>
                </c:pt>
                <c:pt idx="38">
                  <c:v>67</c:v>
                </c:pt>
                <c:pt idx="39">
                  <c:v>69</c:v>
                </c:pt>
                <c:pt idx="40">
                  <c:v>71</c:v>
                </c:pt>
                <c:pt idx="41">
                  <c:v>72</c:v>
                </c:pt>
                <c:pt idx="42">
                  <c:v>74</c:v>
                </c:pt>
                <c:pt idx="43">
                  <c:v>76</c:v>
                </c:pt>
                <c:pt idx="44">
                  <c:v>78</c:v>
                </c:pt>
                <c:pt idx="45">
                  <c:v>79</c:v>
                </c:pt>
                <c:pt idx="46">
                  <c:v>81</c:v>
                </c:pt>
                <c:pt idx="47">
                  <c:v>83</c:v>
                </c:pt>
                <c:pt idx="48">
                  <c:v>85</c:v>
                </c:pt>
                <c:pt idx="49">
                  <c:v>87</c:v>
                </c:pt>
                <c:pt idx="50">
                  <c:v>88</c:v>
                </c:pt>
                <c:pt idx="51">
                  <c:v>90</c:v>
                </c:pt>
                <c:pt idx="52">
                  <c:v>92</c:v>
                </c:pt>
                <c:pt idx="53">
                  <c:v>94</c:v>
                </c:pt>
                <c:pt idx="54">
                  <c:v>95</c:v>
                </c:pt>
                <c:pt idx="55">
                  <c:v>97</c:v>
                </c:pt>
                <c:pt idx="56">
                  <c:v>99</c:v>
                </c:pt>
                <c:pt idx="57">
                  <c:v>101</c:v>
                </c:pt>
                <c:pt idx="58">
                  <c:v>103</c:v>
                </c:pt>
                <c:pt idx="59">
                  <c:v>104</c:v>
                </c:pt>
                <c:pt idx="60">
                  <c:v>106</c:v>
                </c:pt>
                <c:pt idx="61">
                  <c:v>108</c:v>
                </c:pt>
                <c:pt idx="62">
                  <c:v>110</c:v>
                </c:pt>
                <c:pt idx="63">
                  <c:v>112</c:v>
                </c:pt>
                <c:pt idx="64">
                  <c:v>113</c:v>
                </c:pt>
                <c:pt idx="65">
                  <c:v>115</c:v>
                </c:pt>
                <c:pt idx="66">
                  <c:v>117</c:v>
                </c:pt>
                <c:pt idx="67">
                  <c:v>119</c:v>
                </c:pt>
                <c:pt idx="68">
                  <c:v>121</c:v>
                </c:pt>
                <c:pt idx="69">
                  <c:v>123</c:v>
                </c:pt>
                <c:pt idx="70">
                  <c:v>124</c:v>
                </c:pt>
                <c:pt idx="71">
                  <c:v>126</c:v>
                </c:pt>
                <c:pt idx="72">
                  <c:v>128</c:v>
                </c:pt>
                <c:pt idx="73">
                  <c:v>130</c:v>
                </c:pt>
                <c:pt idx="74">
                  <c:v>131</c:v>
                </c:pt>
                <c:pt idx="75">
                  <c:v>133</c:v>
                </c:pt>
                <c:pt idx="76">
                  <c:v>135</c:v>
                </c:pt>
                <c:pt idx="77">
                  <c:v>137</c:v>
                </c:pt>
                <c:pt idx="78">
                  <c:v>139</c:v>
                </c:pt>
                <c:pt idx="79">
                  <c:v>140</c:v>
                </c:pt>
                <c:pt idx="80">
                  <c:v>142</c:v>
                </c:pt>
                <c:pt idx="81">
                  <c:v>144</c:v>
                </c:pt>
                <c:pt idx="82">
                  <c:v>146</c:v>
                </c:pt>
                <c:pt idx="83">
                  <c:v>147</c:v>
                </c:pt>
                <c:pt idx="84">
                  <c:v>149</c:v>
                </c:pt>
                <c:pt idx="85">
                  <c:v>151</c:v>
                </c:pt>
                <c:pt idx="86">
                  <c:v>153</c:v>
                </c:pt>
                <c:pt idx="87">
                  <c:v>154</c:v>
                </c:pt>
                <c:pt idx="88">
                  <c:v>156</c:v>
                </c:pt>
                <c:pt idx="89">
                  <c:v>158</c:v>
                </c:pt>
                <c:pt idx="90">
                  <c:v>160</c:v>
                </c:pt>
                <c:pt idx="91">
                  <c:v>162</c:v>
                </c:pt>
                <c:pt idx="92">
                  <c:v>163</c:v>
                </c:pt>
                <c:pt idx="93">
                  <c:v>165</c:v>
                </c:pt>
                <c:pt idx="94">
                  <c:v>167</c:v>
                </c:pt>
                <c:pt idx="95">
                  <c:v>169</c:v>
                </c:pt>
                <c:pt idx="96">
                  <c:v>171</c:v>
                </c:pt>
                <c:pt idx="97">
                  <c:v>172</c:v>
                </c:pt>
                <c:pt idx="98">
                  <c:v>174</c:v>
                </c:pt>
                <c:pt idx="99">
                  <c:v>176</c:v>
                </c:pt>
                <c:pt idx="100">
                  <c:v>178</c:v>
                </c:pt>
                <c:pt idx="101">
                  <c:v>179</c:v>
                </c:pt>
                <c:pt idx="102">
                  <c:v>181</c:v>
                </c:pt>
                <c:pt idx="103">
                  <c:v>183</c:v>
                </c:pt>
                <c:pt idx="104">
                  <c:v>185</c:v>
                </c:pt>
                <c:pt idx="105">
                  <c:v>187</c:v>
                </c:pt>
                <c:pt idx="106">
                  <c:v>188</c:v>
                </c:pt>
                <c:pt idx="107">
                  <c:v>190</c:v>
                </c:pt>
                <c:pt idx="108">
                  <c:v>192</c:v>
                </c:pt>
                <c:pt idx="109">
                  <c:v>194</c:v>
                </c:pt>
                <c:pt idx="110">
                  <c:v>195</c:v>
                </c:pt>
                <c:pt idx="111">
                  <c:v>197</c:v>
                </c:pt>
                <c:pt idx="112">
                  <c:v>199</c:v>
                </c:pt>
                <c:pt idx="113">
                  <c:v>201</c:v>
                </c:pt>
                <c:pt idx="114">
                  <c:v>203</c:v>
                </c:pt>
                <c:pt idx="115">
                  <c:v>205</c:v>
                </c:pt>
                <c:pt idx="116">
                  <c:v>206</c:v>
                </c:pt>
                <c:pt idx="117">
                  <c:v>208</c:v>
                </c:pt>
                <c:pt idx="118">
                  <c:v>210</c:v>
                </c:pt>
                <c:pt idx="119">
                  <c:v>212</c:v>
                </c:pt>
                <c:pt idx="120">
                  <c:v>213</c:v>
                </c:pt>
                <c:pt idx="121">
                  <c:v>215</c:v>
                </c:pt>
                <c:pt idx="122">
                  <c:v>217</c:v>
                </c:pt>
                <c:pt idx="123">
                  <c:v>219</c:v>
                </c:pt>
                <c:pt idx="124">
                  <c:v>221</c:v>
                </c:pt>
                <c:pt idx="125">
                  <c:v>223</c:v>
                </c:pt>
                <c:pt idx="126">
                  <c:v>224</c:v>
                </c:pt>
                <c:pt idx="127">
                  <c:v>226</c:v>
                </c:pt>
                <c:pt idx="128">
                  <c:v>228</c:v>
                </c:pt>
                <c:pt idx="129">
                  <c:v>230</c:v>
                </c:pt>
                <c:pt idx="130">
                  <c:v>231</c:v>
                </c:pt>
                <c:pt idx="131">
                  <c:v>233</c:v>
                </c:pt>
                <c:pt idx="132">
                  <c:v>235</c:v>
                </c:pt>
                <c:pt idx="133">
                  <c:v>237</c:v>
                </c:pt>
                <c:pt idx="134">
                  <c:v>239</c:v>
                </c:pt>
                <c:pt idx="135">
                  <c:v>240</c:v>
                </c:pt>
                <c:pt idx="136">
                  <c:v>242</c:v>
                </c:pt>
                <c:pt idx="137">
                  <c:v>244</c:v>
                </c:pt>
                <c:pt idx="138">
                  <c:v>246</c:v>
                </c:pt>
                <c:pt idx="139">
                  <c:v>248</c:v>
                </c:pt>
                <c:pt idx="140">
                  <c:v>249</c:v>
                </c:pt>
                <c:pt idx="141">
                  <c:v>251</c:v>
                </c:pt>
                <c:pt idx="142">
                  <c:v>253</c:v>
                </c:pt>
                <c:pt idx="143">
                  <c:v>255</c:v>
                </c:pt>
                <c:pt idx="144">
                  <c:v>256</c:v>
                </c:pt>
                <c:pt idx="145">
                  <c:v>258</c:v>
                </c:pt>
                <c:pt idx="146">
                  <c:v>260</c:v>
                </c:pt>
                <c:pt idx="147">
                  <c:v>262</c:v>
                </c:pt>
                <c:pt idx="148">
                  <c:v>263</c:v>
                </c:pt>
                <c:pt idx="149">
                  <c:v>265</c:v>
                </c:pt>
                <c:pt idx="150">
                  <c:v>267</c:v>
                </c:pt>
                <c:pt idx="151">
                  <c:v>269</c:v>
                </c:pt>
                <c:pt idx="152">
                  <c:v>271</c:v>
                </c:pt>
                <c:pt idx="153">
                  <c:v>272</c:v>
                </c:pt>
                <c:pt idx="154">
                  <c:v>274</c:v>
                </c:pt>
                <c:pt idx="155">
                  <c:v>276</c:v>
                </c:pt>
                <c:pt idx="156">
                  <c:v>278</c:v>
                </c:pt>
                <c:pt idx="157">
                  <c:v>280</c:v>
                </c:pt>
                <c:pt idx="158">
                  <c:v>282</c:v>
                </c:pt>
                <c:pt idx="159">
                  <c:v>284</c:v>
                </c:pt>
                <c:pt idx="160">
                  <c:v>286</c:v>
                </c:pt>
                <c:pt idx="161">
                  <c:v>287</c:v>
                </c:pt>
                <c:pt idx="162">
                  <c:v>289</c:v>
                </c:pt>
                <c:pt idx="163">
                  <c:v>291</c:v>
                </c:pt>
                <c:pt idx="164">
                  <c:v>293</c:v>
                </c:pt>
                <c:pt idx="165">
                  <c:v>295</c:v>
                </c:pt>
                <c:pt idx="166">
                  <c:v>296</c:v>
                </c:pt>
                <c:pt idx="167">
                  <c:v>298</c:v>
                </c:pt>
                <c:pt idx="168">
                  <c:v>300</c:v>
                </c:pt>
                <c:pt idx="169">
                  <c:v>302</c:v>
                </c:pt>
                <c:pt idx="170">
                  <c:v>304</c:v>
                </c:pt>
                <c:pt idx="171">
                  <c:v>305</c:v>
                </c:pt>
                <c:pt idx="172">
                  <c:v>307</c:v>
                </c:pt>
                <c:pt idx="173">
                  <c:v>309</c:v>
                </c:pt>
                <c:pt idx="174">
                  <c:v>311</c:v>
                </c:pt>
                <c:pt idx="175">
                  <c:v>312</c:v>
                </c:pt>
                <c:pt idx="176">
                  <c:v>314</c:v>
                </c:pt>
                <c:pt idx="177">
                  <c:v>316</c:v>
                </c:pt>
                <c:pt idx="178">
                  <c:v>318</c:v>
                </c:pt>
                <c:pt idx="179">
                  <c:v>319</c:v>
                </c:pt>
                <c:pt idx="180">
                  <c:v>321</c:v>
                </c:pt>
                <c:pt idx="181">
                  <c:v>323</c:v>
                </c:pt>
                <c:pt idx="182">
                  <c:v>325</c:v>
                </c:pt>
                <c:pt idx="183">
                  <c:v>327</c:v>
                </c:pt>
                <c:pt idx="184">
                  <c:v>329</c:v>
                </c:pt>
                <c:pt idx="185">
                  <c:v>330</c:v>
                </c:pt>
                <c:pt idx="186">
                  <c:v>332</c:v>
                </c:pt>
                <c:pt idx="187">
                  <c:v>334</c:v>
                </c:pt>
                <c:pt idx="188">
                  <c:v>336</c:v>
                </c:pt>
                <c:pt idx="189">
                  <c:v>337</c:v>
                </c:pt>
                <c:pt idx="190">
                  <c:v>339</c:v>
                </c:pt>
                <c:pt idx="191">
                  <c:v>341</c:v>
                </c:pt>
                <c:pt idx="192">
                  <c:v>343</c:v>
                </c:pt>
                <c:pt idx="193">
                  <c:v>345</c:v>
                </c:pt>
                <c:pt idx="194">
                  <c:v>346</c:v>
                </c:pt>
                <c:pt idx="195">
                  <c:v>348</c:v>
                </c:pt>
                <c:pt idx="196">
                  <c:v>350</c:v>
                </c:pt>
                <c:pt idx="197">
                  <c:v>352</c:v>
                </c:pt>
                <c:pt idx="198">
                  <c:v>353</c:v>
                </c:pt>
                <c:pt idx="199">
                  <c:v>355</c:v>
                </c:pt>
                <c:pt idx="200">
                  <c:v>357</c:v>
                </c:pt>
                <c:pt idx="201">
                  <c:v>359</c:v>
                </c:pt>
                <c:pt idx="202">
                  <c:v>360</c:v>
                </c:pt>
                <c:pt idx="203">
                  <c:v>362</c:v>
                </c:pt>
                <c:pt idx="204">
                  <c:v>364</c:v>
                </c:pt>
                <c:pt idx="205">
                  <c:v>366</c:v>
                </c:pt>
                <c:pt idx="206">
                  <c:v>368</c:v>
                </c:pt>
                <c:pt idx="207">
                  <c:v>370</c:v>
                </c:pt>
                <c:pt idx="208">
                  <c:v>372</c:v>
                </c:pt>
                <c:pt idx="209">
                  <c:v>374</c:v>
                </c:pt>
                <c:pt idx="210">
                  <c:v>375</c:v>
                </c:pt>
                <c:pt idx="211">
                  <c:v>377</c:v>
                </c:pt>
                <c:pt idx="212">
                  <c:v>379</c:v>
                </c:pt>
                <c:pt idx="213">
                  <c:v>381</c:v>
                </c:pt>
                <c:pt idx="214">
                  <c:v>383</c:v>
                </c:pt>
                <c:pt idx="215">
                  <c:v>384</c:v>
                </c:pt>
                <c:pt idx="216">
                  <c:v>386</c:v>
                </c:pt>
                <c:pt idx="217">
                  <c:v>388</c:v>
                </c:pt>
                <c:pt idx="218">
                  <c:v>390</c:v>
                </c:pt>
                <c:pt idx="219">
                  <c:v>392</c:v>
                </c:pt>
                <c:pt idx="220">
                  <c:v>394</c:v>
                </c:pt>
                <c:pt idx="221">
                  <c:v>395</c:v>
                </c:pt>
                <c:pt idx="222">
                  <c:v>397</c:v>
                </c:pt>
                <c:pt idx="223">
                  <c:v>399</c:v>
                </c:pt>
                <c:pt idx="224">
                  <c:v>401</c:v>
                </c:pt>
                <c:pt idx="225">
                  <c:v>403</c:v>
                </c:pt>
                <c:pt idx="226">
                  <c:v>404</c:v>
                </c:pt>
                <c:pt idx="227">
                  <c:v>406</c:v>
                </c:pt>
                <c:pt idx="228">
                  <c:v>408</c:v>
                </c:pt>
                <c:pt idx="229">
                  <c:v>410</c:v>
                </c:pt>
                <c:pt idx="230">
                  <c:v>412</c:v>
                </c:pt>
                <c:pt idx="231">
                  <c:v>414</c:v>
                </c:pt>
                <c:pt idx="232">
                  <c:v>415</c:v>
                </c:pt>
                <c:pt idx="233">
                  <c:v>417</c:v>
                </c:pt>
                <c:pt idx="234">
                  <c:v>419</c:v>
                </c:pt>
                <c:pt idx="235">
                  <c:v>421</c:v>
                </c:pt>
                <c:pt idx="236">
                  <c:v>423</c:v>
                </c:pt>
                <c:pt idx="237">
                  <c:v>425</c:v>
                </c:pt>
                <c:pt idx="238">
                  <c:v>427</c:v>
                </c:pt>
                <c:pt idx="239">
                  <c:v>429</c:v>
                </c:pt>
                <c:pt idx="240">
                  <c:v>431</c:v>
                </c:pt>
                <c:pt idx="241">
                  <c:v>432</c:v>
                </c:pt>
                <c:pt idx="242">
                  <c:v>434</c:v>
                </c:pt>
                <c:pt idx="243">
                  <c:v>436</c:v>
                </c:pt>
                <c:pt idx="244">
                  <c:v>438</c:v>
                </c:pt>
                <c:pt idx="245">
                  <c:v>440</c:v>
                </c:pt>
                <c:pt idx="246">
                  <c:v>442</c:v>
                </c:pt>
                <c:pt idx="247">
                  <c:v>443</c:v>
                </c:pt>
                <c:pt idx="248">
                  <c:v>445</c:v>
                </c:pt>
                <c:pt idx="249">
                  <c:v>447</c:v>
                </c:pt>
                <c:pt idx="250">
                  <c:v>449</c:v>
                </c:pt>
                <c:pt idx="251">
                  <c:v>451</c:v>
                </c:pt>
                <c:pt idx="252">
                  <c:v>452</c:v>
                </c:pt>
                <c:pt idx="253">
                  <c:v>454</c:v>
                </c:pt>
                <c:pt idx="254">
                  <c:v>456</c:v>
                </c:pt>
                <c:pt idx="255">
                  <c:v>458</c:v>
                </c:pt>
                <c:pt idx="256">
                  <c:v>460</c:v>
                </c:pt>
                <c:pt idx="257">
                  <c:v>461</c:v>
                </c:pt>
                <c:pt idx="258">
                  <c:v>463</c:v>
                </c:pt>
                <c:pt idx="259">
                  <c:v>465</c:v>
                </c:pt>
                <c:pt idx="260">
                  <c:v>467</c:v>
                </c:pt>
                <c:pt idx="261">
                  <c:v>469</c:v>
                </c:pt>
                <c:pt idx="262">
                  <c:v>471</c:v>
                </c:pt>
              </c:numCache>
            </c:numRef>
          </c:xVal>
          <c:yVal>
            <c:numRef>
              <c:f>[ResultAdmission2.ods]Feuil1!$B$2:$B$264</c:f>
              <c:numCache>
                <c:formatCode>General</c:formatCode>
                <c:ptCount val="263"/>
                <c:pt idx="0">
                  <c:v>6</c:v>
                </c:pt>
                <c:pt idx="1">
                  <c:v>6</c:v>
                </c:pt>
                <c:pt idx="2">
                  <c:v>6</c:v>
                </c:pt>
                <c:pt idx="3">
                  <c:v>6</c:v>
                </c:pt>
                <c:pt idx="4">
                  <c:v>6</c:v>
                </c:pt>
                <c:pt idx="5">
                  <c:v>6</c:v>
                </c:pt>
                <c:pt idx="6">
                  <c:v>6</c:v>
                </c:pt>
                <c:pt idx="7">
                  <c:v>6</c:v>
                </c:pt>
                <c:pt idx="8">
                  <c:v>6</c:v>
                </c:pt>
                <c:pt idx="9">
                  <c:v>6</c:v>
                </c:pt>
                <c:pt idx="10">
                  <c:v>6</c:v>
                </c:pt>
                <c:pt idx="11">
                  <c:v>12</c:v>
                </c:pt>
                <c:pt idx="12">
                  <c:v>12</c:v>
                </c:pt>
                <c:pt idx="13">
                  <c:v>12</c:v>
                </c:pt>
                <c:pt idx="14">
                  <c:v>12</c:v>
                </c:pt>
                <c:pt idx="15">
                  <c:v>12</c:v>
                </c:pt>
                <c:pt idx="16">
                  <c:v>12</c:v>
                </c:pt>
                <c:pt idx="17">
                  <c:v>12</c:v>
                </c:pt>
                <c:pt idx="18">
                  <c:v>12</c:v>
                </c:pt>
                <c:pt idx="19">
                  <c:v>12</c:v>
                </c:pt>
                <c:pt idx="20">
                  <c:v>12</c:v>
                </c:pt>
                <c:pt idx="21">
                  <c:v>12</c:v>
                </c:pt>
                <c:pt idx="22">
                  <c:v>12</c:v>
                </c:pt>
                <c:pt idx="23">
                  <c:v>18</c:v>
                </c:pt>
                <c:pt idx="24">
                  <c:v>18</c:v>
                </c:pt>
                <c:pt idx="25">
                  <c:v>18</c:v>
                </c:pt>
                <c:pt idx="26">
                  <c:v>18</c:v>
                </c:pt>
                <c:pt idx="27">
                  <c:v>18</c:v>
                </c:pt>
                <c:pt idx="28">
                  <c:v>18</c:v>
                </c:pt>
                <c:pt idx="29">
                  <c:v>18</c:v>
                </c:pt>
                <c:pt idx="30">
                  <c:v>18</c:v>
                </c:pt>
                <c:pt idx="31">
                  <c:v>18</c:v>
                </c:pt>
                <c:pt idx="32">
                  <c:v>18</c:v>
                </c:pt>
                <c:pt idx="33">
                  <c:v>18</c:v>
                </c:pt>
                <c:pt idx="34">
                  <c:v>24</c:v>
                </c:pt>
                <c:pt idx="35">
                  <c:v>24</c:v>
                </c:pt>
                <c:pt idx="36">
                  <c:v>24</c:v>
                </c:pt>
                <c:pt idx="37">
                  <c:v>24</c:v>
                </c:pt>
                <c:pt idx="38">
                  <c:v>24</c:v>
                </c:pt>
                <c:pt idx="39">
                  <c:v>24</c:v>
                </c:pt>
                <c:pt idx="40">
                  <c:v>24</c:v>
                </c:pt>
                <c:pt idx="41">
                  <c:v>24</c:v>
                </c:pt>
                <c:pt idx="42">
                  <c:v>24</c:v>
                </c:pt>
                <c:pt idx="43">
                  <c:v>24</c:v>
                </c:pt>
                <c:pt idx="44">
                  <c:v>24</c:v>
                </c:pt>
                <c:pt idx="45">
                  <c:v>30</c:v>
                </c:pt>
                <c:pt idx="46">
                  <c:v>30</c:v>
                </c:pt>
                <c:pt idx="47">
                  <c:v>30</c:v>
                </c:pt>
                <c:pt idx="48">
                  <c:v>30</c:v>
                </c:pt>
                <c:pt idx="49">
                  <c:v>30</c:v>
                </c:pt>
                <c:pt idx="50">
                  <c:v>30</c:v>
                </c:pt>
                <c:pt idx="51">
                  <c:v>30</c:v>
                </c:pt>
                <c:pt idx="52">
                  <c:v>30</c:v>
                </c:pt>
                <c:pt idx="53">
                  <c:v>30</c:v>
                </c:pt>
                <c:pt idx="54">
                  <c:v>30</c:v>
                </c:pt>
                <c:pt idx="55">
                  <c:v>30</c:v>
                </c:pt>
                <c:pt idx="56">
                  <c:v>36</c:v>
                </c:pt>
                <c:pt idx="57">
                  <c:v>36</c:v>
                </c:pt>
                <c:pt idx="58">
                  <c:v>36</c:v>
                </c:pt>
                <c:pt idx="59">
                  <c:v>36</c:v>
                </c:pt>
                <c:pt idx="60">
                  <c:v>36</c:v>
                </c:pt>
                <c:pt idx="61">
                  <c:v>36</c:v>
                </c:pt>
                <c:pt idx="62">
                  <c:v>36</c:v>
                </c:pt>
                <c:pt idx="63">
                  <c:v>36</c:v>
                </c:pt>
                <c:pt idx="64">
                  <c:v>36</c:v>
                </c:pt>
                <c:pt idx="65">
                  <c:v>36</c:v>
                </c:pt>
                <c:pt idx="66">
                  <c:v>36</c:v>
                </c:pt>
                <c:pt idx="67">
                  <c:v>36</c:v>
                </c:pt>
                <c:pt idx="68">
                  <c:v>42</c:v>
                </c:pt>
                <c:pt idx="69">
                  <c:v>42</c:v>
                </c:pt>
                <c:pt idx="70">
                  <c:v>42</c:v>
                </c:pt>
                <c:pt idx="71">
                  <c:v>42</c:v>
                </c:pt>
                <c:pt idx="72">
                  <c:v>42</c:v>
                </c:pt>
                <c:pt idx="73">
                  <c:v>42</c:v>
                </c:pt>
                <c:pt idx="74">
                  <c:v>42</c:v>
                </c:pt>
                <c:pt idx="75">
                  <c:v>42</c:v>
                </c:pt>
                <c:pt idx="76">
                  <c:v>42</c:v>
                </c:pt>
                <c:pt idx="77">
                  <c:v>42</c:v>
                </c:pt>
                <c:pt idx="78">
                  <c:v>48</c:v>
                </c:pt>
                <c:pt idx="79">
                  <c:v>48</c:v>
                </c:pt>
                <c:pt idx="80">
                  <c:v>48</c:v>
                </c:pt>
                <c:pt idx="81">
                  <c:v>48</c:v>
                </c:pt>
                <c:pt idx="82">
                  <c:v>48</c:v>
                </c:pt>
                <c:pt idx="83">
                  <c:v>48</c:v>
                </c:pt>
                <c:pt idx="84">
                  <c:v>48</c:v>
                </c:pt>
                <c:pt idx="85">
                  <c:v>48</c:v>
                </c:pt>
                <c:pt idx="86">
                  <c:v>48</c:v>
                </c:pt>
                <c:pt idx="87">
                  <c:v>48</c:v>
                </c:pt>
                <c:pt idx="88">
                  <c:v>48</c:v>
                </c:pt>
                <c:pt idx="89">
                  <c:v>48</c:v>
                </c:pt>
                <c:pt idx="90">
                  <c:v>54</c:v>
                </c:pt>
                <c:pt idx="91">
                  <c:v>54</c:v>
                </c:pt>
                <c:pt idx="92">
                  <c:v>54</c:v>
                </c:pt>
                <c:pt idx="93">
                  <c:v>54</c:v>
                </c:pt>
                <c:pt idx="94">
                  <c:v>54</c:v>
                </c:pt>
                <c:pt idx="95">
                  <c:v>54</c:v>
                </c:pt>
                <c:pt idx="96">
                  <c:v>54</c:v>
                </c:pt>
                <c:pt idx="97">
                  <c:v>54</c:v>
                </c:pt>
                <c:pt idx="98">
                  <c:v>54</c:v>
                </c:pt>
                <c:pt idx="99">
                  <c:v>54</c:v>
                </c:pt>
                <c:pt idx="100">
                  <c:v>54</c:v>
                </c:pt>
                <c:pt idx="101">
                  <c:v>60</c:v>
                </c:pt>
                <c:pt idx="102">
                  <c:v>60</c:v>
                </c:pt>
                <c:pt idx="103">
                  <c:v>60</c:v>
                </c:pt>
                <c:pt idx="104">
                  <c:v>60</c:v>
                </c:pt>
                <c:pt idx="105">
                  <c:v>60</c:v>
                </c:pt>
                <c:pt idx="106">
                  <c:v>60</c:v>
                </c:pt>
                <c:pt idx="107">
                  <c:v>60</c:v>
                </c:pt>
                <c:pt idx="108">
                  <c:v>60</c:v>
                </c:pt>
                <c:pt idx="109">
                  <c:v>60</c:v>
                </c:pt>
                <c:pt idx="110">
                  <c:v>60</c:v>
                </c:pt>
                <c:pt idx="111">
                  <c:v>60</c:v>
                </c:pt>
                <c:pt idx="112">
                  <c:v>60</c:v>
                </c:pt>
                <c:pt idx="113">
                  <c:v>54</c:v>
                </c:pt>
                <c:pt idx="114">
                  <c:v>54</c:v>
                </c:pt>
                <c:pt idx="115">
                  <c:v>54</c:v>
                </c:pt>
                <c:pt idx="116">
                  <c:v>54</c:v>
                </c:pt>
                <c:pt idx="117">
                  <c:v>54</c:v>
                </c:pt>
                <c:pt idx="118">
                  <c:v>54</c:v>
                </c:pt>
                <c:pt idx="119">
                  <c:v>54</c:v>
                </c:pt>
                <c:pt idx="120">
                  <c:v>54</c:v>
                </c:pt>
                <c:pt idx="121">
                  <c:v>54</c:v>
                </c:pt>
                <c:pt idx="122">
                  <c:v>54</c:v>
                </c:pt>
                <c:pt idx="123">
                  <c:v>54</c:v>
                </c:pt>
                <c:pt idx="124">
                  <c:v>48</c:v>
                </c:pt>
                <c:pt idx="125">
                  <c:v>48</c:v>
                </c:pt>
                <c:pt idx="126">
                  <c:v>48</c:v>
                </c:pt>
                <c:pt idx="127">
                  <c:v>48</c:v>
                </c:pt>
                <c:pt idx="128">
                  <c:v>48</c:v>
                </c:pt>
                <c:pt idx="129">
                  <c:v>48</c:v>
                </c:pt>
                <c:pt idx="130">
                  <c:v>48</c:v>
                </c:pt>
                <c:pt idx="131">
                  <c:v>48</c:v>
                </c:pt>
                <c:pt idx="132">
                  <c:v>48</c:v>
                </c:pt>
                <c:pt idx="133">
                  <c:v>48</c:v>
                </c:pt>
                <c:pt idx="134">
                  <c:v>48</c:v>
                </c:pt>
                <c:pt idx="135">
                  <c:v>42</c:v>
                </c:pt>
                <c:pt idx="136">
                  <c:v>42</c:v>
                </c:pt>
                <c:pt idx="137">
                  <c:v>42</c:v>
                </c:pt>
                <c:pt idx="138">
                  <c:v>42</c:v>
                </c:pt>
                <c:pt idx="139">
                  <c:v>42</c:v>
                </c:pt>
                <c:pt idx="140">
                  <c:v>42</c:v>
                </c:pt>
                <c:pt idx="141">
                  <c:v>42</c:v>
                </c:pt>
                <c:pt idx="142">
                  <c:v>42</c:v>
                </c:pt>
                <c:pt idx="143">
                  <c:v>42</c:v>
                </c:pt>
                <c:pt idx="144">
                  <c:v>42</c:v>
                </c:pt>
                <c:pt idx="145">
                  <c:v>42</c:v>
                </c:pt>
                <c:pt idx="146">
                  <c:v>36</c:v>
                </c:pt>
                <c:pt idx="147">
                  <c:v>36</c:v>
                </c:pt>
                <c:pt idx="148">
                  <c:v>36</c:v>
                </c:pt>
                <c:pt idx="149">
                  <c:v>36</c:v>
                </c:pt>
                <c:pt idx="150">
                  <c:v>36</c:v>
                </c:pt>
                <c:pt idx="151">
                  <c:v>36</c:v>
                </c:pt>
                <c:pt idx="152">
                  <c:v>36</c:v>
                </c:pt>
                <c:pt idx="153">
                  <c:v>36</c:v>
                </c:pt>
                <c:pt idx="154">
                  <c:v>36</c:v>
                </c:pt>
                <c:pt idx="155">
                  <c:v>36</c:v>
                </c:pt>
                <c:pt idx="156">
                  <c:v>36</c:v>
                </c:pt>
                <c:pt idx="157">
                  <c:v>30</c:v>
                </c:pt>
                <c:pt idx="158">
                  <c:v>30</c:v>
                </c:pt>
                <c:pt idx="159">
                  <c:v>30</c:v>
                </c:pt>
                <c:pt idx="160">
                  <c:v>30</c:v>
                </c:pt>
                <c:pt idx="161">
                  <c:v>30</c:v>
                </c:pt>
                <c:pt idx="162">
                  <c:v>30</c:v>
                </c:pt>
                <c:pt idx="163">
                  <c:v>30</c:v>
                </c:pt>
                <c:pt idx="164">
                  <c:v>30</c:v>
                </c:pt>
                <c:pt idx="165">
                  <c:v>30</c:v>
                </c:pt>
                <c:pt idx="166">
                  <c:v>30</c:v>
                </c:pt>
                <c:pt idx="167">
                  <c:v>30</c:v>
                </c:pt>
                <c:pt idx="168">
                  <c:v>30</c:v>
                </c:pt>
                <c:pt idx="169">
                  <c:v>24</c:v>
                </c:pt>
                <c:pt idx="170">
                  <c:v>24</c:v>
                </c:pt>
                <c:pt idx="171">
                  <c:v>24</c:v>
                </c:pt>
                <c:pt idx="172">
                  <c:v>24</c:v>
                </c:pt>
                <c:pt idx="173">
                  <c:v>24</c:v>
                </c:pt>
                <c:pt idx="174">
                  <c:v>24</c:v>
                </c:pt>
                <c:pt idx="175">
                  <c:v>24</c:v>
                </c:pt>
                <c:pt idx="176">
                  <c:v>24</c:v>
                </c:pt>
                <c:pt idx="177">
                  <c:v>24</c:v>
                </c:pt>
                <c:pt idx="178">
                  <c:v>24</c:v>
                </c:pt>
                <c:pt idx="179">
                  <c:v>24</c:v>
                </c:pt>
                <c:pt idx="180">
                  <c:v>18</c:v>
                </c:pt>
                <c:pt idx="181">
                  <c:v>18</c:v>
                </c:pt>
                <c:pt idx="182">
                  <c:v>18</c:v>
                </c:pt>
                <c:pt idx="183">
                  <c:v>18</c:v>
                </c:pt>
                <c:pt idx="184">
                  <c:v>18</c:v>
                </c:pt>
                <c:pt idx="185">
                  <c:v>18</c:v>
                </c:pt>
                <c:pt idx="186">
                  <c:v>18</c:v>
                </c:pt>
                <c:pt idx="187">
                  <c:v>18</c:v>
                </c:pt>
                <c:pt idx="188">
                  <c:v>18</c:v>
                </c:pt>
                <c:pt idx="189">
                  <c:v>18</c:v>
                </c:pt>
                <c:pt idx="190">
                  <c:v>18</c:v>
                </c:pt>
                <c:pt idx="191">
                  <c:v>12</c:v>
                </c:pt>
                <c:pt idx="192">
                  <c:v>12</c:v>
                </c:pt>
                <c:pt idx="193">
                  <c:v>12</c:v>
                </c:pt>
                <c:pt idx="194">
                  <c:v>12</c:v>
                </c:pt>
                <c:pt idx="195">
                  <c:v>12</c:v>
                </c:pt>
                <c:pt idx="196">
                  <c:v>12</c:v>
                </c:pt>
                <c:pt idx="197">
                  <c:v>12</c:v>
                </c:pt>
                <c:pt idx="198">
                  <c:v>12</c:v>
                </c:pt>
                <c:pt idx="199">
                  <c:v>12</c:v>
                </c:pt>
                <c:pt idx="200">
                  <c:v>12</c:v>
                </c:pt>
                <c:pt idx="201">
                  <c:v>12</c:v>
                </c:pt>
                <c:pt idx="202">
                  <c:v>6</c:v>
                </c:pt>
                <c:pt idx="203">
                  <c:v>6</c:v>
                </c:pt>
                <c:pt idx="204">
                  <c:v>6</c:v>
                </c:pt>
                <c:pt idx="205">
                  <c:v>6</c:v>
                </c:pt>
                <c:pt idx="206">
                  <c:v>6</c:v>
                </c:pt>
                <c:pt idx="207">
                  <c:v>6</c:v>
                </c:pt>
                <c:pt idx="208">
                  <c:v>6</c:v>
                </c:pt>
                <c:pt idx="209">
                  <c:v>6</c:v>
                </c:pt>
                <c:pt idx="210">
                  <c:v>6</c:v>
                </c:pt>
                <c:pt idx="211">
                  <c:v>6</c:v>
                </c:pt>
                <c:pt idx="212">
                  <c:v>6</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numCache>
            </c:numRef>
          </c:yVal>
          <c:smooth val="0"/>
          <c:extLst xmlns:c16r2="http://schemas.microsoft.com/office/drawing/2015/06/chart">
            <c:ext xmlns:c16="http://schemas.microsoft.com/office/drawing/2014/chart" uri="{C3380CC4-5D6E-409C-BE32-E72D297353CC}">
              <c16:uniqueId val="{00000000-D2E0-4CAB-84FC-A49EBDBB3CC2}"/>
            </c:ext>
          </c:extLst>
        </c:ser>
        <c:ser>
          <c:idx val="1"/>
          <c:order val="1"/>
          <c:tx>
            <c:strRef>
              <c:f>[ResultAdmission2.ods]Feuil1!$C$1</c:f>
              <c:strCache>
                <c:ptCount val="1"/>
                <c:pt idx="0">
                  <c:v>Cumulated Admission Requests</c:v>
                </c:pt>
              </c:strCache>
            </c:strRef>
          </c:tx>
          <c:spPr>
            <a:ln w="22225" cap="rnd">
              <a:solidFill>
                <a:schemeClr val="accent2"/>
              </a:solidFill>
              <a:round/>
            </a:ln>
            <a:effectLst/>
          </c:spPr>
          <c:marker>
            <c:symbol val="none"/>
          </c:marker>
          <c:xVal>
            <c:numRef>
              <c:f>[ResultAdmission2.ods]Feuil1!$A$2:$A$264</c:f>
              <c:numCache>
                <c:formatCode>General</c:formatCode>
                <c:ptCount val="263"/>
                <c:pt idx="0">
                  <c:v>1</c:v>
                </c:pt>
                <c:pt idx="1">
                  <c:v>3</c:v>
                </c:pt>
                <c:pt idx="2">
                  <c:v>4</c:v>
                </c:pt>
                <c:pt idx="3">
                  <c:v>6</c:v>
                </c:pt>
                <c:pt idx="4">
                  <c:v>8</c:v>
                </c:pt>
                <c:pt idx="5">
                  <c:v>10</c:v>
                </c:pt>
                <c:pt idx="6">
                  <c:v>11</c:v>
                </c:pt>
                <c:pt idx="7">
                  <c:v>13</c:v>
                </c:pt>
                <c:pt idx="8">
                  <c:v>15</c:v>
                </c:pt>
                <c:pt idx="9">
                  <c:v>17</c:v>
                </c:pt>
                <c:pt idx="10">
                  <c:v>19</c:v>
                </c:pt>
                <c:pt idx="11">
                  <c:v>20</c:v>
                </c:pt>
                <c:pt idx="12">
                  <c:v>22</c:v>
                </c:pt>
                <c:pt idx="13">
                  <c:v>24</c:v>
                </c:pt>
                <c:pt idx="14">
                  <c:v>25</c:v>
                </c:pt>
                <c:pt idx="15">
                  <c:v>27</c:v>
                </c:pt>
                <c:pt idx="16">
                  <c:v>29</c:v>
                </c:pt>
                <c:pt idx="17">
                  <c:v>31</c:v>
                </c:pt>
                <c:pt idx="18">
                  <c:v>32</c:v>
                </c:pt>
                <c:pt idx="19">
                  <c:v>34</c:v>
                </c:pt>
                <c:pt idx="20">
                  <c:v>36</c:v>
                </c:pt>
                <c:pt idx="21">
                  <c:v>38</c:v>
                </c:pt>
                <c:pt idx="22">
                  <c:v>40</c:v>
                </c:pt>
                <c:pt idx="23">
                  <c:v>41</c:v>
                </c:pt>
                <c:pt idx="24">
                  <c:v>43</c:v>
                </c:pt>
                <c:pt idx="25">
                  <c:v>45</c:v>
                </c:pt>
                <c:pt idx="26">
                  <c:v>47</c:v>
                </c:pt>
                <c:pt idx="27">
                  <c:v>48</c:v>
                </c:pt>
                <c:pt idx="28">
                  <c:v>50</c:v>
                </c:pt>
                <c:pt idx="29">
                  <c:v>52</c:v>
                </c:pt>
                <c:pt idx="30">
                  <c:v>53</c:v>
                </c:pt>
                <c:pt idx="31">
                  <c:v>55</c:v>
                </c:pt>
                <c:pt idx="32">
                  <c:v>57</c:v>
                </c:pt>
                <c:pt idx="33">
                  <c:v>59</c:v>
                </c:pt>
                <c:pt idx="34">
                  <c:v>60</c:v>
                </c:pt>
                <c:pt idx="35">
                  <c:v>62</c:v>
                </c:pt>
                <c:pt idx="36">
                  <c:v>64</c:v>
                </c:pt>
                <c:pt idx="37">
                  <c:v>66</c:v>
                </c:pt>
                <c:pt idx="38">
                  <c:v>67</c:v>
                </c:pt>
                <c:pt idx="39">
                  <c:v>69</c:v>
                </c:pt>
                <c:pt idx="40">
                  <c:v>71</c:v>
                </c:pt>
                <c:pt idx="41">
                  <c:v>72</c:v>
                </c:pt>
                <c:pt idx="42">
                  <c:v>74</c:v>
                </c:pt>
                <c:pt idx="43">
                  <c:v>76</c:v>
                </c:pt>
                <c:pt idx="44">
                  <c:v>78</c:v>
                </c:pt>
                <c:pt idx="45">
                  <c:v>79</c:v>
                </c:pt>
                <c:pt idx="46">
                  <c:v>81</c:v>
                </c:pt>
                <c:pt idx="47">
                  <c:v>83</c:v>
                </c:pt>
                <c:pt idx="48">
                  <c:v>85</c:v>
                </c:pt>
                <c:pt idx="49">
                  <c:v>87</c:v>
                </c:pt>
                <c:pt idx="50">
                  <c:v>88</c:v>
                </c:pt>
                <c:pt idx="51">
                  <c:v>90</c:v>
                </c:pt>
                <c:pt idx="52">
                  <c:v>92</c:v>
                </c:pt>
                <c:pt idx="53">
                  <c:v>94</c:v>
                </c:pt>
                <c:pt idx="54">
                  <c:v>95</c:v>
                </c:pt>
                <c:pt idx="55">
                  <c:v>97</c:v>
                </c:pt>
                <c:pt idx="56">
                  <c:v>99</c:v>
                </c:pt>
                <c:pt idx="57">
                  <c:v>101</c:v>
                </c:pt>
                <c:pt idx="58">
                  <c:v>103</c:v>
                </c:pt>
                <c:pt idx="59">
                  <c:v>104</c:v>
                </c:pt>
                <c:pt idx="60">
                  <c:v>106</c:v>
                </c:pt>
                <c:pt idx="61">
                  <c:v>108</c:v>
                </c:pt>
                <c:pt idx="62">
                  <c:v>110</c:v>
                </c:pt>
                <c:pt idx="63">
                  <c:v>112</c:v>
                </c:pt>
                <c:pt idx="64">
                  <c:v>113</c:v>
                </c:pt>
                <c:pt idx="65">
                  <c:v>115</c:v>
                </c:pt>
                <c:pt idx="66">
                  <c:v>117</c:v>
                </c:pt>
                <c:pt idx="67">
                  <c:v>119</c:v>
                </c:pt>
                <c:pt idx="68">
                  <c:v>121</c:v>
                </c:pt>
                <c:pt idx="69">
                  <c:v>123</c:v>
                </c:pt>
                <c:pt idx="70">
                  <c:v>124</c:v>
                </c:pt>
                <c:pt idx="71">
                  <c:v>126</c:v>
                </c:pt>
                <c:pt idx="72">
                  <c:v>128</c:v>
                </c:pt>
                <c:pt idx="73">
                  <c:v>130</c:v>
                </c:pt>
                <c:pt idx="74">
                  <c:v>131</c:v>
                </c:pt>
                <c:pt idx="75">
                  <c:v>133</c:v>
                </c:pt>
                <c:pt idx="76">
                  <c:v>135</c:v>
                </c:pt>
                <c:pt idx="77">
                  <c:v>137</c:v>
                </c:pt>
                <c:pt idx="78">
                  <c:v>139</c:v>
                </c:pt>
                <c:pt idx="79">
                  <c:v>140</c:v>
                </c:pt>
                <c:pt idx="80">
                  <c:v>142</c:v>
                </c:pt>
                <c:pt idx="81">
                  <c:v>144</c:v>
                </c:pt>
                <c:pt idx="82">
                  <c:v>146</c:v>
                </c:pt>
                <c:pt idx="83">
                  <c:v>147</c:v>
                </c:pt>
                <c:pt idx="84">
                  <c:v>149</c:v>
                </c:pt>
                <c:pt idx="85">
                  <c:v>151</c:v>
                </c:pt>
                <c:pt idx="86">
                  <c:v>153</c:v>
                </c:pt>
                <c:pt idx="87">
                  <c:v>154</c:v>
                </c:pt>
                <c:pt idx="88">
                  <c:v>156</c:v>
                </c:pt>
                <c:pt idx="89">
                  <c:v>158</c:v>
                </c:pt>
                <c:pt idx="90">
                  <c:v>160</c:v>
                </c:pt>
                <c:pt idx="91">
                  <c:v>162</c:v>
                </c:pt>
                <c:pt idx="92">
                  <c:v>163</c:v>
                </c:pt>
                <c:pt idx="93">
                  <c:v>165</c:v>
                </c:pt>
                <c:pt idx="94">
                  <c:v>167</c:v>
                </c:pt>
                <c:pt idx="95">
                  <c:v>169</c:v>
                </c:pt>
                <c:pt idx="96">
                  <c:v>171</c:v>
                </c:pt>
                <c:pt idx="97">
                  <c:v>172</c:v>
                </c:pt>
                <c:pt idx="98">
                  <c:v>174</c:v>
                </c:pt>
                <c:pt idx="99">
                  <c:v>176</c:v>
                </c:pt>
                <c:pt idx="100">
                  <c:v>178</c:v>
                </c:pt>
                <c:pt idx="101">
                  <c:v>179</c:v>
                </c:pt>
                <c:pt idx="102">
                  <c:v>181</c:v>
                </c:pt>
                <c:pt idx="103">
                  <c:v>183</c:v>
                </c:pt>
                <c:pt idx="104">
                  <c:v>185</c:v>
                </c:pt>
                <c:pt idx="105">
                  <c:v>187</c:v>
                </c:pt>
                <c:pt idx="106">
                  <c:v>188</c:v>
                </c:pt>
                <c:pt idx="107">
                  <c:v>190</c:v>
                </c:pt>
                <c:pt idx="108">
                  <c:v>192</c:v>
                </c:pt>
                <c:pt idx="109">
                  <c:v>194</c:v>
                </c:pt>
                <c:pt idx="110">
                  <c:v>195</c:v>
                </c:pt>
                <c:pt idx="111">
                  <c:v>197</c:v>
                </c:pt>
                <c:pt idx="112">
                  <c:v>199</c:v>
                </c:pt>
                <c:pt idx="113">
                  <c:v>201</c:v>
                </c:pt>
                <c:pt idx="114">
                  <c:v>203</c:v>
                </c:pt>
                <c:pt idx="115">
                  <c:v>205</c:v>
                </c:pt>
                <c:pt idx="116">
                  <c:v>206</c:v>
                </c:pt>
                <c:pt idx="117">
                  <c:v>208</c:v>
                </c:pt>
                <c:pt idx="118">
                  <c:v>210</c:v>
                </c:pt>
                <c:pt idx="119">
                  <c:v>212</c:v>
                </c:pt>
                <c:pt idx="120">
                  <c:v>213</c:v>
                </c:pt>
                <c:pt idx="121">
                  <c:v>215</c:v>
                </c:pt>
                <c:pt idx="122">
                  <c:v>217</c:v>
                </c:pt>
                <c:pt idx="123">
                  <c:v>219</c:v>
                </c:pt>
                <c:pt idx="124">
                  <c:v>221</c:v>
                </c:pt>
                <c:pt idx="125">
                  <c:v>223</c:v>
                </c:pt>
                <c:pt idx="126">
                  <c:v>224</c:v>
                </c:pt>
                <c:pt idx="127">
                  <c:v>226</c:v>
                </c:pt>
                <c:pt idx="128">
                  <c:v>228</c:v>
                </c:pt>
                <c:pt idx="129">
                  <c:v>230</c:v>
                </c:pt>
                <c:pt idx="130">
                  <c:v>231</c:v>
                </c:pt>
                <c:pt idx="131">
                  <c:v>233</c:v>
                </c:pt>
                <c:pt idx="132">
                  <c:v>235</c:v>
                </c:pt>
                <c:pt idx="133">
                  <c:v>237</c:v>
                </c:pt>
                <c:pt idx="134">
                  <c:v>239</c:v>
                </c:pt>
                <c:pt idx="135">
                  <c:v>240</c:v>
                </c:pt>
                <c:pt idx="136">
                  <c:v>242</c:v>
                </c:pt>
                <c:pt idx="137">
                  <c:v>244</c:v>
                </c:pt>
                <c:pt idx="138">
                  <c:v>246</c:v>
                </c:pt>
                <c:pt idx="139">
                  <c:v>248</c:v>
                </c:pt>
                <c:pt idx="140">
                  <c:v>249</c:v>
                </c:pt>
                <c:pt idx="141">
                  <c:v>251</c:v>
                </c:pt>
                <c:pt idx="142">
                  <c:v>253</c:v>
                </c:pt>
                <c:pt idx="143">
                  <c:v>255</c:v>
                </c:pt>
                <c:pt idx="144">
                  <c:v>256</c:v>
                </c:pt>
                <c:pt idx="145">
                  <c:v>258</c:v>
                </c:pt>
                <c:pt idx="146">
                  <c:v>260</c:v>
                </c:pt>
                <c:pt idx="147">
                  <c:v>262</c:v>
                </c:pt>
                <c:pt idx="148">
                  <c:v>263</c:v>
                </c:pt>
                <c:pt idx="149">
                  <c:v>265</c:v>
                </c:pt>
                <c:pt idx="150">
                  <c:v>267</c:v>
                </c:pt>
                <c:pt idx="151">
                  <c:v>269</c:v>
                </c:pt>
                <c:pt idx="152">
                  <c:v>271</c:v>
                </c:pt>
                <c:pt idx="153">
                  <c:v>272</c:v>
                </c:pt>
                <c:pt idx="154">
                  <c:v>274</c:v>
                </c:pt>
                <c:pt idx="155">
                  <c:v>276</c:v>
                </c:pt>
                <c:pt idx="156">
                  <c:v>278</c:v>
                </c:pt>
                <c:pt idx="157">
                  <c:v>280</c:v>
                </c:pt>
                <c:pt idx="158">
                  <c:v>282</c:v>
                </c:pt>
                <c:pt idx="159">
                  <c:v>284</c:v>
                </c:pt>
                <c:pt idx="160">
                  <c:v>286</c:v>
                </c:pt>
                <c:pt idx="161">
                  <c:v>287</c:v>
                </c:pt>
                <c:pt idx="162">
                  <c:v>289</c:v>
                </c:pt>
                <c:pt idx="163">
                  <c:v>291</c:v>
                </c:pt>
                <c:pt idx="164">
                  <c:v>293</c:v>
                </c:pt>
                <c:pt idx="165">
                  <c:v>295</c:v>
                </c:pt>
                <c:pt idx="166">
                  <c:v>296</c:v>
                </c:pt>
                <c:pt idx="167">
                  <c:v>298</c:v>
                </c:pt>
                <c:pt idx="168">
                  <c:v>300</c:v>
                </c:pt>
                <c:pt idx="169">
                  <c:v>302</c:v>
                </c:pt>
                <c:pt idx="170">
                  <c:v>304</c:v>
                </c:pt>
                <c:pt idx="171">
                  <c:v>305</c:v>
                </c:pt>
                <c:pt idx="172">
                  <c:v>307</c:v>
                </c:pt>
                <c:pt idx="173">
                  <c:v>309</c:v>
                </c:pt>
                <c:pt idx="174">
                  <c:v>311</c:v>
                </c:pt>
                <c:pt idx="175">
                  <c:v>312</c:v>
                </c:pt>
                <c:pt idx="176">
                  <c:v>314</c:v>
                </c:pt>
                <c:pt idx="177">
                  <c:v>316</c:v>
                </c:pt>
                <c:pt idx="178">
                  <c:v>318</c:v>
                </c:pt>
                <c:pt idx="179">
                  <c:v>319</c:v>
                </c:pt>
                <c:pt idx="180">
                  <c:v>321</c:v>
                </c:pt>
                <c:pt idx="181">
                  <c:v>323</c:v>
                </c:pt>
                <c:pt idx="182">
                  <c:v>325</c:v>
                </c:pt>
                <c:pt idx="183">
                  <c:v>327</c:v>
                </c:pt>
                <c:pt idx="184">
                  <c:v>329</c:v>
                </c:pt>
                <c:pt idx="185">
                  <c:v>330</c:v>
                </c:pt>
                <c:pt idx="186">
                  <c:v>332</c:v>
                </c:pt>
                <c:pt idx="187">
                  <c:v>334</c:v>
                </c:pt>
                <c:pt idx="188">
                  <c:v>336</c:v>
                </c:pt>
                <c:pt idx="189">
                  <c:v>337</c:v>
                </c:pt>
                <c:pt idx="190">
                  <c:v>339</c:v>
                </c:pt>
                <c:pt idx="191">
                  <c:v>341</c:v>
                </c:pt>
                <c:pt idx="192">
                  <c:v>343</c:v>
                </c:pt>
                <c:pt idx="193">
                  <c:v>345</c:v>
                </c:pt>
                <c:pt idx="194">
                  <c:v>346</c:v>
                </c:pt>
                <c:pt idx="195">
                  <c:v>348</c:v>
                </c:pt>
                <c:pt idx="196">
                  <c:v>350</c:v>
                </c:pt>
                <c:pt idx="197">
                  <c:v>352</c:v>
                </c:pt>
                <c:pt idx="198">
                  <c:v>353</c:v>
                </c:pt>
                <c:pt idx="199">
                  <c:v>355</c:v>
                </c:pt>
                <c:pt idx="200">
                  <c:v>357</c:v>
                </c:pt>
                <c:pt idx="201">
                  <c:v>359</c:v>
                </c:pt>
                <c:pt idx="202">
                  <c:v>360</c:v>
                </c:pt>
                <c:pt idx="203">
                  <c:v>362</c:v>
                </c:pt>
                <c:pt idx="204">
                  <c:v>364</c:v>
                </c:pt>
                <c:pt idx="205">
                  <c:v>366</c:v>
                </c:pt>
                <c:pt idx="206">
                  <c:v>368</c:v>
                </c:pt>
                <c:pt idx="207">
                  <c:v>370</c:v>
                </c:pt>
                <c:pt idx="208">
                  <c:v>372</c:v>
                </c:pt>
                <c:pt idx="209">
                  <c:v>374</c:v>
                </c:pt>
                <c:pt idx="210">
                  <c:v>375</c:v>
                </c:pt>
                <c:pt idx="211">
                  <c:v>377</c:v>
                </c:pt>
                <c:pt idx="212">
                  <c:v>379</c:v>
                </c:pt>
                <c:pt idx="213">
                  <c:v>381</c:v>
                </c:pt>
                <c:pt idx="214">
                  <c:v>383</c:v>
                </c:pt>
                <c:pt idx="215">
                  <c:v>384</c:v>
                </c:pt>
                <c:pt idx="216">
                  <c:v>386</c:v>
                </c:pt>
                <c:pt idx="217">
                  <c:v>388</c:v>
                </c:pt>
                <c:pt idx="218">
                  <c:v>390</c:v>
                </c:pt>
                <c:pt idx="219">
                  <c:v>392</c:v>
                </c:pt>
                <c:pt idx="220">
                  <c:v>394</c:v>
                </c:pt>
                <c:pt idx="221">
                  <c:v>395</c:v>
                </c:pt>
                <c:pt idx="222">
                  <c:v>397</c:v>
                </c:pt>
                <c:pt idx="223">
                  <c:v>399</c:v>
                </c:pt>
                <c:pt idx="224">
                  <c:v>401</c:v>
                </c:pt>
                <c:pt idx="225">
                  <c:v>403</c:v>
                </c:pt>
                <c:pt idx="226">
                  <c:v>404</c:v>
                </c:pt>
                <c:pt idx="227">
                  <c:v>406</c:v>
                </c:pt>
                <c:pt idx="228">
                  <c:v>408</c:v>
                </c:pt>
                <c:pt idx="229">
                  <c:v>410</c:v>
                </c:pt>
                <c:pt idx="230">
                  <c:v>412</c:v>
                </c:pt>
                <c:pt idx="231">
                  <c:v>414</c:v>
                </c:pt>
                <c:pt idx="232">
                  <c:v>415</c:v>
                </c:pt>
                <c:pt idx="233">
                  <c:v>417</c:v>
                </c:pt>
                <c:pt idx="234">
                  <c:v>419</c:v>
                </c:pt>
                <c:pt idx="235">
                  <c:v>421</c:v>
                </c:pt>
                <c:pt idx="236">
                  <c:v>423</c:v>
                </c:pt>
                <c:pt idx="237">
                  <c:v>425</c:v>
                </c:pt>
                <c:pt idx="238">
                  <c:v>427</c:v>
                </c:pt>
                <c:pt idx="239">
                  <c:v>429</c:v>
                </c:pt>
                <c:pt idx="240">
                  <c:v>431</c:v>
                </c:pt>
                <c:pt idx="241">
                  <c:v>432</c:v>
                </c:pt>
                <c:pt idx="242">
                  <c:v>434</c:v>
                </c:pt>
                <c:pt idx="243">
                  <c:v>436</c:v>
                </c:pt>
                <c:pt idx="244">
                  <c:v>438</c:v>
                </c:pt>
                <c:pt idx="245">
                  <c:v>440</c:v>
                </c:pt>
                <c:pt idx="246">
                  <c:v>442</c:v>
                </c:pt>
                <c:pt idx="247">
                  <c:v>443</c:v>
                </c:pt>
                <c:pt idx="248">
                  <c:v>445</c:v>
                </c:pt>
                <c:pt idx="249">
                  <c:v>447</c:v>
                </c:pt>
                <c:pt idx="250">
                  <c:v>449</c:v>
                </c:pt>
                <c:pt idx="251">
                  <c:v>451</c:v>
                </c:pt>
                <c:pt idx="252">
                  <c:v>452</c:v>
                </c:pt>
                <c:pt idx="253">
                  <c:v>454</c:v>
                </c:pt>
                <c:pt idx="254">
                  <c:v>456</c:v>
                </c:pt>
                <c:pt idx="255">
                  <c:v>458</c:v>
                </c:pt>
                <c:pt idx="256">
                  <c:v>460</c:v>
                </c:pt>
                <c:pt idx="257">
                  <c:v>461</c:v>
                </c:pt>
                <c:pt idx="258">
                  <c:v>463</c:v>
                </c:pt>
                <c:pt idx="259">
                  <c:v>465</c:v>
                </c:pt>
                <c:pt idx="260">
                  <c:v>467</c:v>
                </c:pt>
                <c:pt idx="261">
                  <c:v>469</c:v>
                </c:pt>
                <c:pt idx="262">
                  <c:v>471</c:v>
                </c:pt>
              </c:numCache>
            </c:numRef>
          </c:xVal>
          <c:yVal>
            <c:numRef>
              <c:f>[ResultAdmission2.ods]Feuil1!$C$2:$C$264</c:f>
              <c:numCache>
                <c:formatCode>General</c:formatCode>
                <c:ptCount val="263"/>
                <c:pt idx="0">
                  <c:v>1</c:v>
                </c:pt>
                <c:pt idx="1">
                  <c:v>1</c:v>
                </c:pt>
                <c:pt idx="2">
                  <c:v>1</c:v>
                </c:pt>
                <c:pt idx="3">
                  <c:v>1</c:v>
                </c:pt>
                <c:pt idx="4">
                  <c:v>1</c:v>
                </c:pt>
                <c:pt idx="5">
                  <c:v>1</c:v>
                </c:pt>
                <c:pt idx="6">
                  <c:v>2</c:v>
                </c:pt>
                <c:pt idx="7">
                  <c:v>2</c:v>
                </c:pt>
                <c:pt idx="8">
                  <c:v>2</c:v>
                </c:pt>
                <c:pt idx="9">
                  <c:v>2</c:v>
                </c:pt>
                <c:pt idx="10">
                  <c:v>2</c:v>
                </c:pt>
                <c:pt idx="11">
                  <c:v>4</c:v>
                </c:pt>
                <c:pt idx="12">
                  <c:v>4</c:v>
                </c:pt>
                <c:pt idx="13">
                  <c:v>4</c:v>
                </c:pt>
                <c:pt idx="14">
                  <c:v>4</c:v>
                </c:pt>
                <c:pt idx="15">
                  <c:v>4</c:v>
                </c:pt>
                <c:pt idx="16">
                  <c:v>4</c:v>
                </c:pt>
                <c:pt idx="17">
                  <c:v>6</c:v>
                </c:pt>
                <c:pt idx="18">
                  <c:v>6</c:v>
                </c:pt>
                <c:pt idx="19">
                  <c:v>6</c:v>
                </c:pt>
                <c:pt idx="20">
                  <c:v>6</c:v>
                </c:pt>
                <c:pt idx="21">
                  <c:v>6</c:v>
                </c:pt>
                <c:pt idx="22">
                  <c:v>6</c:v>
                </c:pt>
                <c:pt idx="23">
                  <c:v>9</c:v>
                </c:pt>
                <c:pt idx="24">
                  <c:v>9</c:v>
                </c:pt>
                <c:pt idx="25">
                  <c:v>9</c:v>
                </c:pt>
                <c:pt idx="26">
                  <c:v>9</c:v>
                </c:pt>
                <c:pt idx="27">
                  <c:v>9</c:v>
                </c:pt>
                <c:pt idx="28">
                  <c:v>12</c:v>
                </c:pt>
                <c:pt idx="29">
                  <c:v>12</c:v>
                </c:pt>
                <c:pt idx="30">
                  <c:v>12</c:v>
                </c:pt>
                <c:pt idx="31">
                  <c:v>12</c:v>
                </c:pt>
                <c:pt idx="32">
                  <c:v>12</c:v>
                </c:pt>
                <c:pt idx="33">
                  <c:v>12</c:v>
                </c:pt>
                <c:pt idx="34">
                  <c:v>16</c:v>
                </c:pt>
                <c:pt idx="35">
                  <c:v>16</c:v>
                </c:pt>
                <c:pt idx="36">
                  <c:v>16</c:v>
                </c:pt>
                <c:pt idx="37">
                  <c:v>16</c:v>
                </c:pt>
                <c:pt idx="38">
                  <c:v>16</c:v>
                </c:pt>
                <c:pt idx="39">
                  <c:v>16</c:v>
                </c:pt>
                <c:pt idx="40">
                  <c:v>20</c:v>
                </c:pt>
                <c:pt idx="41">
                  <c:v>20</c:v>
                </c:pt>
                <c:pt idx="42">
                  <c:v>20</c:v>
                </c:pt>
                <c:pt idx="43">
                  <c:v>20</c:v>
                </c:pt>
                <c:pt idx="44">
                  <c:v>20</c:v>
                </c:pt>
                <c:pt idx="45">
                  <c:v>25</c:v>
                </c:pt>
                <c:pt idx="46">
                  <c:v>25</c:v>
                </c:pt>
                <c:pt idx="47">
                  <c:v>25</c:v>
                </c:pt>
                <c:pt idx="48">
                  <c:v>25</c:v>
                </c:pt>
                <c:pt idx="49">
                  <c:v>25</c:v>
                </c:pt>
                <c:pt idx="50">
                  <c:v>25</c:v>
                </c:pt>
                <c:pt idx="51">
                  <c:v>30</c:v>
                </c:pt>
                <c:pt idx="52">
                  <c:v>30</c:v>
                </c:pt>
                <c:pt idx="53">
                  <c:v>30</c:v>
                </c:pt>
                <c:pt idx="54">
                  <c:v>30</c:v>
                </c:pt>
                <c:pt idx="55">
                  <c:v>30</c:v>
                </c:pt>
                <c:pt idx="56">
                  <c:v>36</c:v>
                </c:pt>
                <c:pt idx="57">
                  <c:v>36</c:v>
                </c:pt>
                <c:pt idx="58">
                  <c:v>36</c:v>
                </c:pt>
                <c:pt idx="59">
                  <c:v>36</c:v>
                </c:pt>
                <c:pt idx="60">
                  <c:v>36</c:v>
                </c:pt>
                <c:pt idx="61">
                  <c:v>36</c:v>
                </c:pt>
                <c:pt idx="62">
                  <c:v>42</c:v>
                </c:pt>
                <c:pt idx="63">
                  <c:v>42</c:v>
                </c:pt>
                <c:pt idx="64">
                  <c:v>42</c:v>
                </c:pt>
                <c:pt idx="65">
                  <c:v>42</c:v>
                </c:pt>
                <c:pt idx="66">
                  <c:v>42</c:v>
                </c:pt>
                <c:pt idx="67">
                  <c:v>42</c:v>
                </c:pt>
                <c:pt idx="68">
                  <c:v>49</c:v>
                </c:pt>
                <c:pt idx="69">
                  <c:v>49</c:v>
                </c:pt>
                <c:pt idx="70">
                  <c:v>49</c:v>
                </c:pt>
                <c:pt idx="71">
                  <c:v>49</c:v>
                </c:pt>
                <c:pt idx="72">
                  <c:v>49</c:v>
                </c:pt>
                <c:pt idx="73">
                  <c:v>56</c:v>
                </c:pt>
                <c:pt idx="74">
                  <c:v>56</c:v>
                </c:pt>
                <c:pt idx="75">
                  <c:v>56</c:v>
                </c:pt>
                <c:pt idx="76">
                  <c:v>56</c:v>
                </c:pt>
                <c:pt idx="77">
                  <c:v>56</c:v>
                </c:pt>
                <c:pt idx="78">
                  <c:v>64</c:v>
                </c:pt>
                <c:pt idx="79">
                  <c:v>64</c:v>
                </c:pt>
                <c:pt idx="80">
                  <c:v>64</c:v>
                </c:pt>
                <c:pt idx="81">
                  <c:v>64</c:v>
                </c:pt>
                <c:pt idx="82">
                  <c:v>64</c:v>
                </c:pt>
                <c:pt idx="83">
                  <c:v>64</c:v>
                </c:pt>
                <c:pt idx="84">
                  <c:v>72</c:v>
                </c:pt>
                <c:pt idx="85">
                  <c:v>72</c:v>
                </c:pt>
                <c:pt idx="86">
                  <c:v>72</c:v>
                </c:pt>
                <c:pt idx="87">
                  <c:v>72</c:v>
                </c:pt>
                <c:pt idx="88">
                  <c:v>72</c:v>
                </c:pt>
                <c:pt idx="89">
                  <c:v>72</c:v>
                </c:pt>
                <c:pt idx="90">
                  <c:v>81</c:v>
                </c:pt>
                <c:pt idx="91">
                  <c:v>81</c:v>
                </c:pt>
                <c:pt idx="92">
                  <c:v>81</c:v>
                </c:pt>
                <c:pt idx="93">
                  <c:v>81</c:v>
                </c:pt>
                <c:pt idx="94">
                  <c:v>81</c:v>
                </c:pt>
                <c:pt idx="95">
                  <c:v>81</c:v>
                </c:pt>
                <c:pt idx="96">
                  <c:v>90</c:v>
                </c:pt>
                <c:pt idx="97">
                  <c:v>90</c:v>
                </c:pt>
                <c:pt idx="98">
                  <c:v>90</c:v>
                </c:pt>
                <c:pt idx="99">
                  <c:v>90</c:v>
                </c:pt>
                <c:pt idx="100">
                  <c:v>90</c:v>
                </c:pt>
                <c:pt idx="101">
                  <c:v>100</c:v>
                </c:pt>
                <c:pt idx="102">
                  <c:v>100</c:v>
                </c:pt>
                <c:pt idx="103">
                  <c:v>100</c:v>
                </c:pt>
                <c:pt idx="104">
                  <c:v>100</c:v>
                </c:pt>
                <c:pt idx="105">
                  <c:v>100</c:v>
                </c:pt>
                <c:pt idx="106">
                  <c:v>100</c:v>
                </c:pt>
                <c:pt idx="107">
                  <c:v>110</c:v>
                </c:pt>
                <c:pt idx="108">
                  <c:v>110</c:v>
                </c:pt>
                <c:pt idx="109">
                  <c:v>110</c:v>
                </c:pt>
                <c:pt idx="110">
                  <c:v>110</c:v>
                </c:pt>
                <c:pt idx="111">
                  <c:v>110</c:v>
                </c:pt>
                <c:pt idx="112">
                  <c:v>110</c:v>
                </c:pt>
                <c:pt idx="113">
                  <c:v>119</c:v>
                </c:pt>
                <c:pt idx="114">
                  <c:v>119</c:v>
                </c:pt>
                <c:pt idx="115">
                  <c:v>119</c:v>
                </c:pt>
                <c:pt idx="116">
                  <c:v>119</c:v>
                </c:pt>
                <c:pt idx="117">
                  <c:v>119</c:v>
                </c:pt>
                <c:pt idx="118">
                  <c:v>128</c:v>
                </c:pt>
                <c:pt idx="119">
                  <c:v>128</c:v>
                </c:pt>
                <c:pt idx="120">
                  <c:v>128</c:v>
                </c:pt>
                <c:pt idx="121">
                  <c:v>128</c:v>
                </c:pt>
                <c:pt idx="122">
                  <c:v>128</c:v>
                </c:pt>
                <c:pt idx="123">
                  <c:v>128</c:v>
                </c:pt>
                <c:pt idx="124">
                  <c:v>136</c:v>
                </c:pt>
                <c:pt idx="125">
                  <c:v>136</c:v>
                </c:pt>
                <c:pt idx="126">
                  <c:v>136</c:v>
                </c:pt>
                <c:pt idx="127">
                  <c:v>136</c:v>
                </c:pt>
                <c:pt idx="128">
                  <c:v>136</c:v>
                </c:pt>
                <c:pt idx="129">
                  <c:v>144</c:v>
                </c:pt>
                <c:pt idx="130">
                  <c:v>144</c:v>
                </c:pt>
                <c:pt idx="131">
                  <c:v>144</c:v>
                </c:pt>
                <c:pt idx="132">
                  <c:v>144</c:v>
                </c:pt>
                <c:pt idx="133">
                  <c:v>144</c:v>
                </c:pt>
                <c:pt idx="134">
                  <c:v>144</c:v>
                </c:pt>
                <c:pt idx="135">
                  <c:v>151</c:v>
                </c:pt>
                <c:pt idx="136">
                  <c:v>151</c:v>
                </c:pt>
                <c:pt idx="137">
                  <c:v>151</c:v>
                </c:pt>
                <c:pt idx="138">
                  <c:v>151</c:v>
                </c:pt>
                <c:pt idx="139">
                  <c:v>151</c:v>
                </c:pt>
                <c:pt idx="140">
                  <c:v>151</c:v>
                </c:pt>
                <c:pt idx="141">
                  <c:v>158</c:v>
                </c:pt>
                <c:pt idx="142">
                  <c:v>158</c:v>
                </c:pt>
                <c:pt idx="143">
                  <c:v>158</c:v>
                </c:pt>
                <c:pt idx="144">
                  <c:v>158</c:v>
                </c:pt>
                <c:pt idx="145">
                  <c:v>158</c:v>
                </c:pt>
                <c:pt idx="146">
                  <c:v>164</c:v>
                </c:pt>
                <c:pt idx="147">
                  <c:v>164</c:v>
                </c:pt>
                <c:pt idx="148">
                  <c:v>164</c:v>
                </c:pt>
                <c:pt idx="149">
                  <c:v>164</c:v>
                </c:pt>
                <c:pt idx="150">
                  <c:v>164</c:v>
                </c:pt>
                <c:pt idx="151">
                  <c:v>164</c:v>
                </c:pt>
                <c:pt idx="152">
                  <c:v>170</c:v>
                </c:pt>
                <c:pt idx="153">
                  <c:v>170</c:v>
                </c:pt>
                <c:pt idx="154">
                  <c:v>170</c:v>
                </c:pt>
                <c:pt idx="155">
                  <c:v>170</c:v>
                </c:pt>
                <c:pt idx="156">
                  <c:v>170</c:v>
                </c:pt>
                <c:pt idx="157">
                  <c:v>175</c:v>
                </c:pt>
                <c:pt idx="158">
                  <c:v>175</c:v>
                </c:pt>
                <c:pt idx="159">
                  <c:v>175</c:v>
                </c:pt>
                <c:pt idx="160">
                  <c:v>175</c:v>
                </c:pt>
                <c:pt idx="161">
                  <c:v>175</c:v>
                </c:pt>
                <c:pt idx="162">
                  <c:v>175</c:v>
                </c:pt>
                <c:pt idx="163">
                  <c:v>180</c:v>
                </c:pt>
                <c:pt idx="164">
                  <c:v>180</c:v>
                </c:pt>
                <c:pt idx="165">
                  <c:v>180</c:v>
                </c:pt>
                <c:pt idx="166">
                  <c:v>180</c:v>
                </c:pt>
                <c:pt idx="167">
                  <c:v>180</c:v>
                </c:pt>
                <c:pt idx="168">
                  <c:v>180</c:v>
                </c:pt>
                <c:pt idx="169">
                  <c:v>184</c:v>
                </c:pt>
                <c:pt idx="170">
                  <c:v>184</c:v>
                </c:pt>
                <c:pt idx="171">
                  <c:v>184</c:v>
                </c:pt>
                <c:pt idx="172">
                  <c:v>184</c:v>
                </c:pt>
                <c:pt idx="173">
                  <c:v>184</c:v>
                </c:pt>
                <c:pt idx="174">
                  <c:v>188</c:v>
                </c:pt>
                <c:pt idx="175">
                  <c:v>188</c:v>
                </c:pt>
                <c:pt idx="176">
                  <c:v>188</c:v>
                </c:pt>
                <c:pt idx="177">
                  <c:v>188</c:v>
                </c:pt>
                <c:pt idx="178">
                  <c:v>188</c:v>
                </c:pt>
                <c:pt idx="179">
                  <c:v>188</c:v>
                </c:pt>
                <c:pt idx="180">
                  <c:v>191</c:v>
                </c:pt>
                <c:pt idx="181">
                  <c:v>191</c:v>
                </c:pt>
                <c:pt idx="182">
                  <c:v>191</c:v>
                </c:pt>
                <c:pt idx="183">
                  <c:v>191</c:v>
                </c:pt>
                <c:pt idx="184">
                  <c:v>191</c:v>
                </c:pt>
                <c:pt idx="185">
                  <c:v>194</c:v>
                </c:pt>
                <c:pt idx="186">
                  <c:v>194</c:v>
                </c:pt>
                <c:pt idx="187">
                  <c:v>194</c:v>
                </c:pt>
                <c:pt idx="188">
                  <c:v>194</c:v>
                </c:pt>
                <c:pt idx="189">
                  <c:v>194</c:v>
                </c:pt>
                <c:pt idx="190">
                  <c:v>194</c:v>
                </c:pt>
                <c:pt idx="191">
                  <c:v>196</c:v>
                </c:pt>
                <c:pt idx="192">
                  <c:v>196</c:v>
                </c:pt>
                <c:pt idx="193">
                  <c:v>196</c:v>
                </c:pt>
                <c:pt idx="194">
                  <c:v>196</c:v>
                </c:pt>
                <c:pt idx="195">
                  <c:v>196</c:v>
                </c:pt>
                <c:pt idx="196">
                  <c:v>196</c:v>
                </c:pt>
                <c:pt idx="197">
                  <c:v>198</c:v>
                </c:pt>
                <c:pt idx="198">
                  <c:v>198</c:v>
                </c:pt>
                <c:pt idx="199">
                  <c:v>198</c:v>
                </c:pt>
                <c:pt idx="200">
                  <c:v>198</c:v>
                </c:pt>
                <c:pt idx="201">
                  <c:v>198</c:v>
                </c:pt>
                <c:pt idx="202">
                  <c:v>199</c:v>
                </c:pt>
                <c:pt idx="203">
                  <c:v>199</c:v>
                </c:pt>
                <c:pt idx="204">
                  <c:v>199</c:v>
                </c:pt>
                <c:pt idx="205">
                  <c:v>199</c:v>
                </c:pt>
                <c:pt idx="206">
                  <c:v>199</c:v>
                </c:pt>
                <c:pt idx="207">
                  <c:v>199</c:v>
                </c:pt>
                <c:pt idx="208">
                  <c:v>200</c:v>
                </c:pt>
                <c:pt idx="209">
                  <c:v>200</c:v>
                </c:pt>
                <c:pt idx="210">
                  <c:v>200</c:v>
                </c:pt>
                <c:pt idx="211">
                  <c:v>200</c:v>
                </c:pt>
                <c:pt idx="212">
                  <c:v>200</c:v>
                </c:pt>
                <c:pt idx="213">
                  <c:v>200</c:v>
                </c:pt>
                <c:pt idx="214">
                  <c:v>200</c:v>
                </c:pt>
                <c:pt idx="215">
                  <c:v>200</c:v>
                </c:pt>
                <c:pt idx="216">
                  <c:v>200</c:v>
                </c:pt>
                <c:pt idx="217">
                  <c:v>200</c:v>
                </c:pt>
                <c:pt idx="218">
                  <c:v>200</c:v>
                </c:pt>
                <c:pt idx="219">
                  <c:v>200</c:v>
                </c:pt>
                <c:pt idx="220">
                  <c:v>200</c:v>
                </c:pt>
                <c:pt idx="221">
                  <c:v>200</c:v>
                </c:pt>
                <c:pt idx="222">
                  <c:v>200</c:v>
                </c:pt>
                <c:pt idx="223">
                  <c:v>200</c:v>
                </c:pt>
                <c:pt idx="224">
                  <c:v>200</c:v>
                </c:pt>
                <c:pt idx="225">
                  <c:v>200</c:v>
                </c:pt>
                <c:pt idx="226">
                  <c:v>200</c:v>
                </c:pt>
                <c:pt idx="227">
                  <c:v>200</c:v>
                </c:pt>
                <c:pt idx="228">
                  <c:v>200</c:v>
                </c:pt>
                <c:pt idx="229">
                  <c:v>200</c:v>
                </c:pt>
                <c:pt idx="230">
                  <c:v>200</c:v>
                </c:pt>
                <c:pt idx="231">
                  <c:v>200</c:v>
                </c:pt>
                <c:pt idx="232">
                  <c:v>200</c:v>
                </c:pt>
                <c:pt idx="233">
                  <c:v>200</c:v>
                </c:pt>
                <c:pt idx="234">
                  <c:v>200</c:v>
                </c:pt>
                <c:pt idx="235">
                  <c:v>200</c:v>
                </c:pt>
                <c:pt idx="236">
                  <c:v>200</c:v>
                </c:pt>
                <c:pt idx="237">
                  <c:v>200</c:v>
                </c:pt>
                <c:pt idx="238">
                  <c:v>200</c:v>
                </c:pt>
                <c:pt idx="239">
                  <c:v>200</c:v>
                </c:pt>
                <c:pt idx="240">
                  <c:v>200</c:v>
                </c:pt>
                <c:pt idx="241">
                  <c:v>200</c:v>
                </c:pt>
                <c:pt idx="242">
                  <c:v>200</c:v>
                </c:pt>
                <c:pt idx="243">
                  <c:v>200</c:v>
                </c:pt>
                <c:pt idx="244">
                  <c:v>200</c:v>
                </c:pt>
                <c:pt idx="245">
                  <c:v>200</c:v>
                </c:pt>
                <c:pt idx="246">
                  <c:v>200</c:v>
                </c:pt>
                <c:pt idx="247">
                  <c:v>200</c:v>
                </c:pt>
                <c:pt idx="248">
                  <c:v>200</c:v>
                </c:pt>
                <c:pt idx="249">
                  <c:v>200</c:v>
                </c:pt>
                <c:pt idx="250">
                  <c:v>200</c:v>
                </c:pt>
                <c:pt idx="251">
                  <c:v>200</c:v>
                </c:pt>
                <c:pt idx="252">
                  <c:v>200</c:v>
                </c:pt>
                <c:pt idx="253">
                  <c:v>200</c:v>
                </c:pt>
                <c:pt idx="254">
                  <c:v>200</c:v>
                </c:pt>
                <c:pt idx="255">
                  <c:v>200</c:v>
                </c:pt>
                <c:pt idx="256">
                  <c:v>200</c:v>
                </c:pt>
                <c:pt idx="257">
                  <c:v>200</c:v>
                </c:pt>
                <c:pt idx="258">
                  <c:v>200</c:v>
                </c:pt>
                <c:pt idx="259">
                  <c:v>200</c:v>
                </c:pt>
                <c:pt idx="260">
                  <c:v>200</c:v>
                </c:pt>
                <c:pt idx="261">
                  <c:v>200</c:v>
                </c:pt>
                <c:pt idx="262">
                  <c:v>200</c:v>
                </c:pt>
              </c:numCache>
            </c:numRef>
          </c:yVal>
          <c:smooth val="0"/>
          <c:extLst xmlns:c16r2="http://schemas.microsoft.com/office/drawing/2015/06/chart">
            <c:ext xmlns:c16="http://schemas.microsoft.com/office/drawing/2014/chart" uri="{C3380CC4-5D6E-409C-BE32-E72D297353CC}">
              <c16:uniqueId val="{00000001-D2E0-4CAB-84FC-A49EBDBB3CC2}"/>
            </c:ext>
          </c:extLst>
        </c:ser>
        <c:ser>
          <c:idx val="2"/>
          <c:order val="2"/>
          <c:tx>
            <c:strRef>
              <c:f>[ResultAdmission2.ods]Feuil1!$D$1</c:f>
              <c:strCache>
                <c:ptCount val="1"/>
                <c:pt idx="0">
                  <c:v>Handled Requests</c:v>
                </c:pt>
              </c:strCache>
            </c:strRef>
          </c:tx>
          <c:spPr>
            <a:ln w="22225" cap="rnd">
              <a:solidFill>
                <a:schemeClr val="accent3"/>
              </a:solidFill>
              <a:round/>
            </a:ln>
            <a:effectLst/>
          </c:spPr>
          <c:marker>
            <c:symbol val="none"/>
          </c:marker>
          <c:xVal>
            <c:numRef>
              <c:f>[ResultAdmission2.ods]Feuil1!$A$2:$A$264</c:f>
              <c:numCache>
                <c:formatCode>General</c:formatCode>
                <c:ptCount val="263"/>
                <c:pt idx="0">
                  <c:v>1</c:v>
                </c:pt>
                <c:pt idx="1">
                  <c:v>3</c:v>
                </c:pt>
                <c:pt idx="2">
                  <c:v>4</c:v>
                </c:pt>
                <c:pt idx="3">
                  <c:v>6</c:v>
                </c:pt>
                <c:pt idx="4">
                  <c:v>8</c:v>
                </c:pt>
                <c:pt idx="5">
                  <c:v>10</c:v>
                </c:pt>
                <c:pt idx="6">
                  <c:v>11</c:v>
                </c:pt>
                <c:pt idx="7">
                  <c:v>13</c:v>
                </c:pt>
                <c:pt idx="8">
                  <c:v>15</c:v>
                </c:pt>
                <c:pt idx="9">
                  <c:v>17</c:v>
                </c:pt>
                <c:pt idx="10">
                  <c:v>19</c:v>
                </c:pt>
                <c:pt idx="11">
                  <c:v>20</c:v>
                </c:pt>
                <c:pt idx="12">
                  <c:v>22</c:v>
                </c:pt>
                <c:pt idx="13">
                  <c:v>24</c:v>
                </c:pt>
                <c:pt idx="14">
                  <c:v>25</c:v>
                </c:pt>
                <c:pt idx="15">
                  <c:v>27</c:v>
                </c:pt>
                <c:pt idx="16">
                  <c:v>29</c:v>
                </c:pt>
                <c:pt idx="17">
                  <c:v>31</c:v>
                </c:pt>
                <c:pt idx="18">
                  <c:v>32</c:v>
                </c:pt>
                <c:pt idx="19">
                  <c:v>34</c:v>
                </c:pt>
                <c:pt idx="20">
                  <c:v>36</c:v>
                </c:pt>
                <c:pt idx="21">
                  <c:v>38</c:v>
                </c:pt>
                <c:pt idx="22">
                  <c:v>40</c:v>
                </c:pt>
                <c:pt idx="23">
                  <c:v>41</c:v>
                </c:pt>
                <c:pt idx="24">
                  <c:v>43</c:v>
                </c:pt>
                <c:pt idx="25">
                  <c:v>45</c:v>
                </c:pt>
                <c:pt idx="26">
                  <c:v>47</c:v>
                </c:pt>
                <c:pt idx="27">
                  <c:v>48</c:v>
                </c:pt>
                <c:pt idx="28">
                  <c:v>50</c:v>
                </c:pt>
                <c:pt idx="29">
                  <c:v>52</c:v>
                </c:pt>
                <c:pt idx="30">
                  <c:v>53</c:v>
                </c:pt>
                <c:pt idx="31">
                  <c:v>55</c:v>
                </c:pt>
                <c:pt idx="32">
                  <c:v>57</c:v>
                </c:pt>
                <c:pt idx="33">
                  <c:v>59</c:v>
                </c:pt>
                <c:pt idx="34">
                  <c:v>60</c:v>
                </c:pt>
                <c:pt idx="35">
                  <c:v>62</c:v>
                </c:pt>
                <c:pt idx="36">
                  <c:v>64</c:v>
                </c:pt>
                <c:pt idx="37">
                  <c:v>66</c:v>
                </c:pt>
                <c:pt idx="38">
                  <c:v>67</c:v>
                </c:pt>
                <c:pt idx="39">
                  <c:v>69</c:v>
                </c:pt>
                <c:pt idx="40">
                  <c:v>71</c:v>
                </c:pt>
                <c:pt idx="41">
                  <c:v>72</c:v>
                </c:pt>
                <c:pt idx="42">
                  <c:v>74</c:v>
                </c:pt>
                <c:pt idx="43">
                  <c:v>76</c:v>
                </c:pt>
                <c:pt idx="44">
                  <c:v>78</c:v>
                </c:pt>
                <c:pt idx="45">
                  <c:v>79</c:v>
                </c:pt>
                <c:pt idx="46">
                  <c:v>81</c:v>
                </c:pt>
                <c:pt idx="47">
                  <c:v>83</c:v>
                </c:pt>
                <c:pt idx="48">
                  <c:v>85</c:v>
                </c:pt>
                <c:pt idx="49">
                  <c:v>87</c:v>
                </c:pt>
                <c:pt idx="50">
                  <c:v>88</c:v>
                </c:pt>
                <c:pt idx="51">
                  <c:v>90</c:v>
                </c:pt>
                <c:pt idx="52">
                  <c:v>92</c:v>
                </c:pt>
                <c:pt idx="53">
                  <c:v>94</c:v>
                </c:pt>
                <c:pt idx="54">
                  <c:v>95</c:v>
                </c:pt>
                <c:pt idx="55">
                  <c:v>97</c:v>
                </c:pt>
                <c:pt idx="56">
                  <c:v>99</c:v>
                </c:pt>
                <c:pt idx="57">
                  <c:v>101</c:v>
                </c:pt>
                <c:pt idx="58">
                  <c:v>103</c:v>
                </c:pt>
                <c:pt idx="59">
                  <c:v>104</c:v>
                </c:pt>
                <c:pt idx="60">
                  <c:v>106</c:v>
                </c:pt>
                <c:pt idx="61">
                  <c:v>108</c:v>
                </c:pt>
                <c:pt idx="62">
                  <c:v>110</c:v>
                </c:pt>
                <c:pt idx="63">
                  <c:v>112</c:v>
                </c:pt>
                <c:pt idx="64">
                  <c:v>113</c:v>
                </c:pt>
                <c:pt idx="65">
                  <c:v>115</c:v>
                </c:pt>
                <c:pt idx="66">
                  <c:v>117</c:v>
                </c:pt>
                <c:pt idx="67">
                  <c:v>119</c:v>
                </c:pt>
                <c:pt idx="68">
                  <c:v>121</c:v>
                </c:pt>
                <c:pt idx="69">
                  <c:v>123</c:v>
                </c:pt>
                <c:pt idx="70">
                  <c:v>124</c:v>
                </c:pt>
                <c:pt idx="71">
                  <c:v>126</c:v>
                </c:pt>
                <c:pt idx="72">
                  <c:v>128</c:v>
                </c:pt>
                <c:pt idx="73">
                  <c:v>130</c:v>
                </c:pt>
                <c:pt idx="74">
                  <c:v>131</c:v>
                </c:pt>
                <c:pt idx="75">
                  <c:v>133</c:v>
                </c:pt>
                <c:pt idx="76">
                  <c:v>135</c:v>
                </c:pt>
                <c:pt idx="77">
                  <c:v>137</c:v>
                </c:pt>
                <c:pt idx="78">
                  <c:v>139</c:v>
                </c:pt>
                <c:pt idx="79">
                  <c:v>140</c:v>
                </c:pt>
                <c:pt idx="80">
                  <c:v>142</c:v>
                </c:pt>
                <c:pt idx="81">
                  <c:v>144</c:v>
                </c:pt>
                <c:pt idx="82">
                  <c:v>146</c:v>
                </c:pt>
                <c:pt idx="83">
                  <c:v>147</c:v>
                </c:pt>
                <c:pt idx="84">
                  <c:v>149</c:v>
                </c:pt>
                <c:pt idx="85">
                  <c:v>151</c:v>
                </c:pt>
                <c:pt idx="86">
                  <c:v>153</c:v>
                </c:pt>
                <c:pt idx="87">
                  <c:v>154</c:v>
                </c:pt>
                <c:pt idx="88">
                  <c:v>156</c:v>
                </c:pt>
                <c:pt idx="89">
                  <c:v>158</c:v>
                </c:pt>
                <c:pt idx="90">
                  <c:v>160</c:v>
                </c:pt>
                <c:pt idx="91">
                  <c:v>162</c:v>
                </c:pt>
                <c:pt idx="92">
                  <c:v>163</c:v>
                </c:pt>
                <c:pt idx="93">
                  <c:v>165</c:v>
                </c:pt>
                <c:pt idx="94">
                  <c:v>167</c:v>
                </c:pt>
                <c:pt idx="95">
                  <c:v>169</c:v>
                </c:pt>
                <c:pt idx="96">
                  <c:v>171</c:v>
                </c:pt>
                <c:pt idx="97">
                  <c:v>172</c:v>
                </c:pt>
                <c:pt idx="98">
                  <c:v>174</c:v>
                </c:pt>
                <c:pt idx="99">
                  <c:v>176</c:v>
                </c:pt>
                <c:pt idx="100">
                  <c:v>178</c:v>
                </c:pt>
                <c:pt idx="101">
                  <c:v>179</c:v>
                </c:pt>
                <c:pt idx="102">
                  <c:v>181</c:v>
                </c:pt>
                <c:pt idx="103">
                  <c:v>183</c:v>
                </c:pt>
                <c:pt idx="104">
                  <c:v>185</c:v>
                </c:pt>
                <c:pt idx="105">
                  <c:v>187</c:v>
                </c:pt>
                <c:pt idx="106">
                  <c:v>188</c:v>
                </c:pt>
                <c:pt idx="107">
                  <c:v>190</c:v>
                </c:pt>
                <c:pt idx="108">
                  <c:v>192</c:v>
                </c:pt>
                <c:pt idx="109">
                  <c:v>194</c:v>
                </c:pt>
                <c:pt idx="110">
                  <c:v>195</c:v>
                </c:pt>
                <c:pt idx="111">
                  <c:v>197</c:v>
                </c:pt>
                <c:pt idx="112">
                  <c:v>199</c:v>
                </c:pt>
                <c:pt idx="113">
                  <c:v>201</c:v>
                </c:pt>
                <c:pt idx="114">
                  <c:v>203</c:v>
                </c:pt>
                <c:pt idx="115">
                  <c:v>205</c:v>
                </c:pt>
                <c:pt idx="116">
                  <c:v>206</c:v>
                </c:pt>
                <c:pt idx="117">
                  <c:v>208</c:v>
                </c:pt>
                <c:pt idx="118">
                  <c:v>210</c:v>
                </c:pt>
                <c:pt idx="119">
                  <c:v>212</c:v>
                </c:pt>
                <c:pt idx="120">
                  <c:v>213</c:v>
                </c:pt>
                <c:pt idx="121">
                  <c:v>215</c:v>
                </c:pt>
                <c:pt idx="122">
                  <c:v>217</c:v>
                </c:pt>
                <c:pt idx="123">
                  <c:v>219</c:v>
                </c:pt>
                <c:pt idx="124">
                  <c:v>221</c:v>
                </c:pt>
                <c:pt idx="125">
                  <c:v>223</c:v>
                </c:pt>
                <c:pt idx="126">
                  <c:v>224</c:v>
                </c:pt>
                <c:pt idx="127">
                  <c:v>226</c:v>
                </c:pt>
                <c:pt idx="128">
                  <c:v>228</c:v>
                </c:pt>
                <c:pt idx="129">
                  <c:v>230</c:v>
                </c:pt>
                <c:pt idx="130">
                  <c:v>231</c:v>
                </c:pt>
                <c:pt idx="131">
                  <c:v>233</c:v>
                </c:pt>
                <c:pt idx="132">
                  <c:v>235</c:v>
                </c:pt>
                <c:pt idx="133">
                  <c:v>237</c:v>
                </c:pt>
                <c:pt idx="134">
                  <c:v>239</c:v>
                </c:pt>
                <c:pt idx="135">
                  <c:v>240</c:v>
                </c:pt>
                <c:pt idx="136">
                  <c:v>242</c:v>
                </c:pt>
                <c:pt idx="137">
                  <c:v>244</c:v>
                </c:pt>
                <c:pt idx="138">
                  <c:v>246</c:v>
                </c:pt>
                <c:pt idx="139">
                  <c:v>248</c:v>
                </c:pt>
                <c:pt idx="140">
                  <c:v>249</c:v>
                </c:pt>
                <c:pt idx="141">
                  <c:v>251</c:v>
                </c:pt>
                <c:pt idx="142">
                  <c:v>253</c:v>
                </c:pt>
                <c:pt idx="143">
                  <c:v>255</c:v>
                </c:pt>
                <c:pt idx="144">
                  <c:v>256</c:v>
                </c:pt>
                <c:pt idx="145">
                  <c:v>258</c:v>
                </c:pt>
                <c:pt idx="146">
                  <c:v>260</c:v>
                </c:pt>
                <c:pt idx="147">
                  <c:v>262</c:v>
                </c:pt>
                <c:pt idx="148">
                  <c:v>263</c:v>
                </c:pt>
                <c:pt idx="149">
                  <c:v>265</c:v>
                </c:pt>
                <c:pt idx="150">
                  <c:v>267</c:v>
                </c:pt>
                <c:pt idx="151">
                  <c:v>269</c:v>
                </c:pt>
                <c:pt idx="152">
                  <c:v>271</c:v>
                </c:pt>
                <c:pt idx="153">
                  <c:v>272</c:v>
                </c:pt>
                <c:pt idx="154">
                  <c:v>274</c:v>
                </c:pt>
                <c:pt idx="155">
                  <c:v>276</c:v>
                </c:pt>
                <c:pt idx="156">
                  <c:v>278</c:v>
                </c:pt>
                <c:pt idx="157">
                  <c:v>280</c:v>
                </c:pt>
                <c:pt idx="158">
                  <c:v>282</c:v>
                </c:pt>
                <c:pt idx="159">
                  <c:v>284</c:v>
                </c:pt>
                <c:pt idx="160">
                  <c:v>286</c:v>
                </c:pt>
                <c:pt idx="161">
                  <c:v>287</c:v>
                </c:pt>
                <c:pt idx="162">
                  <c:v>289</c:v>
                </c:pt>
                <c:pt idx="163">
                  <c:v>291</c:v>
                </c:pt>
                <c:pt idx="164">
                  <c:v>293</c:v>
                </c:pt>
                <c:pt idx="165">
                  <c:v>295</c:v>
                </c:pt>
                <c:pt idx="166">
                  <c:v>296</c:v>
                </c:pt>
                <c:pt idx="167">
                  <c:v>298</c:v>
                </c:pt>
                <c:pt idx="168">
                  <c:v>300</c:v>
                </c:pt>
                <c:pt idx="169">
                  <c:v>302</c:v>
                </c:pt>
                <c:pt idx="170">
                  <c:v>304</c:v>
                </c:pt>
                <c:pt idx="171">
                  <c:v>305</c:v>
                </c:pt>
                <c:pt idx="172">
                  <c:v>307</c:v>
                </c:pt>
                <c:pt idx="173">
                  <c:v>309</c:v>
                </c:pt>
                <c:pt idx="174">
                  <c:v>311</c:v>
                </c:pt>
                <c:pt idx="175">
                  <c:v>312</c:v>
                </c:pt>
                <c:pt idx="176">
                  <c:v>314</c:v>
                </c:pt>
                <c:pt idx="177">
                  <c:v>316</c:v>
                </c:pt>
                <c:pt idx="178">
                  <c:v>318</c:v>
                </c:pt>
                <c:pt idx="179">
                  <c:v>319</c:v>
                </c:pt>
                <c:pt idx="180">
                  <c:v>321</c:v>
                </c:pt>
                <c:pt idx="181">
                  <c:v>323</c:v>
                </c:pt>
                <c:pt idx="182">
                  <c:v>325</c:v>
                </c:pt>
                <c:pt idx="183">
                  <c:v>327</c:v>
                </c:pt>
                <c:pt idx="184">
                  <c:v>329</c:v>
                </c:pt>
                <c:pt idx="185">
                  <c:v>330</c:v>
                </c:pt>
                <c:pt idx="186">
                  <c:v>332</c:v>
                </c:pt>
                <c:pt idx="187">
                  <c:v>334</c:v>
                </c:pt>
                <c:pt idx="188">
                  <c:v>336</c:v>
                </c:pt>
                <c:pt idx="189">
                  <c:v>337</c:v>
                </c:pt>
                <c:pt idx="190">
                  <c:v>339</c:v>
                </c:pt>
                <c:pt idx="191">
                  <c:v>341</c:v>
                </c:pt>
                <c:pt idx="192">
                  <c:v>343</c:v>
                </c:pt>
                <c:pt idx="193">
                  <c:v>345</c:v>
                </c:pt>
                <c:pt idx="194">
                  <c:v>346</c:v>
                </c:pt>
                <c:pt idx="195">
                  <c:v>348</c:v>
                </c:pt>
                <c:pt idx="196">
                  <c:v>350</c:v>
                </c:pt>
                <c:pt idx="197">
                  <c:v>352</c:v>
                </c:pt>
                <c:pt idx="198">
                  <c:v>353</c:v>
                </c:pt>
                <c:pt idx="199">
                  <c:v>355</c:v>
                </c:pt>
                <c:pt idx="200">
                  <c:v>357</c:v>
                </c:pt>
                <c:pt idx="201">
                  <c:v>359</c:v>
                </c:pt>
                <c:pt idx="202">
                  <c:v>360</c:v>
                </c:pt>
                <c:pt idx="203">
                  <c:v>362</c:v>
                </c:pt>
                <c:pt idx="204">
                  <c:v>364</c:v>
                </c:pt>
                <c:pt idx="205">
                  <c:v>366</c:v>
                </c:pt>
                <c:pt idx="206">
                  <c:v>368</c:v>
                </c:pt>
                <c:pt idx="207">
                  <c:v>370</c:v>
                </c:pt>
                <c:pt idx="208">
                  <c:v>372</c:v>
                </c:pt>
                <c:pt idx="209">
                  <c:v>374</c:v>
                </c:pt>
                <c:pt idx="210">
                  <c:v>375</c:v>
                </c:pt>
                <c:pt idx="211">
                  <c:v>377</c:v>
                </c:pt>
                <c:pt idx="212">
                  <c:v>379</c:v>
                </c:pt>
                <c:pt idx="213">
                  <c:v>381</c:v>
                </c:pt>
                <c:pt idx="214">
                  <c:v>383</c:v>
                </c:pt>
                <c:pt idx="215">
                  <c:v>384</c:v>
                </c:pt>
                <c:pt idx="216">
                  <c:v>386</c:v>
                </c:pt>
                <c:pt idx="217">
                  <c:v>388</c:v>
                </c:pt>
                <c:pt idx="218">
                  <c:v>390</c:v>
                </c:pt>
                <c:pt idx="219">
                  <c:v>392</c:v>
                </c:pt>
                <c:pt idx="220">
                  <c:v>394</c:v>
                </c:pt>
                <c:pt idx="221">
                  <c:v>395</c:v>
                </c:pt>
                <c:pt idx="222">
                  <c:v>397</c:v>
                </c:pt>
                <c:pt idx="223">
                  <c:v>399</c:v>
                </c:pt>
                <c:pt idx="224">
                  <c:v>401</c:v>
                </c:pt>
                <c:pt idx="225">
                  <c:v>403</c:v>
                </c:pt>
                <c:pt idx="226">
                  <c:v>404</c:v>
                </c:pt>
                <c:pt idx="227">
                  <c:v>406</c:v>
                </c:pt>
                <c:pt idx="228">
                  <c:v>408</c:v>
                </c:pt>
                <c:pt idx="229">
                  <c:v>410</c:v>
                </c:pt>
                <c:pt idx="230">
                  <c:v>412</c:v>
                </c:pt>
                <c:pt idx="231">
                  <c:v>414</c:v>
                </c:pt>
                <c:pt idx="232">
                  <c:v>415</c:v>
                </c:pt>
                <c:pt idx="233">
                  <c:v>417</c:v>
                </c:pt>
                <c:pt idx="234">
                  <c:v>419</c:v>
                </c:pt>
                <c:pt idx="235">
                  <c:v>421</c:v>
                </c:pt>
                <c:pt idx="236">
                  <c:v>423</c:v>
                </c:pt>
                <c:pt idx="237">
                  <c:v>425</c:v>
                </c:pt>
                <c:pt idx="238">
                  <c:v>427</c:v>
                </c:pt>
                <c:pt idx="239">
                  <c:v>429</c:v>
                </c:pt>
                <c:pt idx="240">
                  <c:v>431</c:v>
                </c:pt>
                <c:pt idx="241">
                  <c:v>432</c:v>
                </c:pt>
                <c:pt idx="242">
                  <c:v>434</c:v>
                </c:pt>
                <c:pt idx="243">
                  <c:v>436</c:v>
                </c:pt>
                <c:pt idx="244">
                  <c:v>438</c:v>
                </c:pt>
                <c:pt idx="245">
                  <c:v>440</c:v>
                </c:pt>
                <c:pt idx="246">
                  <c:v>442</c:v>
                </c:pt>
                <c:pt idx="247">
                  <c:v>443</c:v>
                </c:pt>
                <c:pt idx="248">
                  <c:v>445</c:v>
                </c:pt>
                <c:pt idx="249">
                  <c:v>447</c:v>
                </c:pt>
                <c:pt idx="250">
                  <c:v>449</c:v>
                </c:pt>
                <c:pt idx="251">
                  <c:v>451</c:v>
                </c:pt>
                <c:pt idx="252">
                  <c:v>452</c:v>
                </c:pt>
                <c:pt idx="253">
                  <c:v>454</c:v>
                </c:pt>
                <c:pt idx="254">
                  <c:v>456</c:v>
                </c:pt>
                <c:pt idx="255">
                  <c:v>458</c:v>
                </c:pt>
                <c:pt idx="256">
                  <c:v>460</c:v>
                </c:pt>
                <c:pt idx="257">
                  <c:v>461</c:v>
                </c:pt>
                <c:pt idx="258">
                  <c:v>463</c:v>
                </c:pt>
                <c:pt idx="259">
                  <c:v>465</c:v>
                </c:pt>
                <c:pt idx="260">
                  <c:v>467</c:v>
                </c:pt>
                <c:pt idx="261">
                  <c:v>469</c:v>
                </c:pt>
                <c:pt idx="262">
                  <c:v>471</c:v>
                </c:pt>
              </c:numCache>
            </c:numRef>
          </c:xVal>
          <c:yVal>
            <c:numRef>
              <c:f>[ResultAdmission2.ods]Feuil1!$D$2:$D$264</c:f>
              <c:numCache>
                <c:formatCode>General</c:formatCode>
                <c:ptCount val="263"/>
                <c:pt idx="0">
                  <c:v>1</c:v>
                </c:pt>
                <c:pt idx="1">
                  <c:v>1</c:v>
                </c:pt>
                <c:pt idx="2">
                  <c:v>1</c:v>
                </c:pt>
                <c:pt idx="3">
                  <c:v>1</c:v>
                </c:pt>
                <c:pt idx="4">
                  <c:v>1</c:v>
                </c:pt>
                <c:pt idx="5">
                  <c:v>1</c:v>
                </c:pt>
                <c:pt idx="6">
                  <c:v>2</c:v>
                </c:pt>
                <c:pt idx="7">
                  <c:v>2</c:v>
                </c:pt>
                <c:pt idx="8">
                  <c:v>2</c:v>
                </c:pt>
                <c:pt idx="9">
                  <c:v>2</c:v>
                </c:pt>
                <c:pt idx="10">
                  <c:v>2</c:v>
                </c:pt>
                <c:pt idx="11">
                  <c:v>3</c:v>
                </c:pt>
                <c:pt idx="12">
                  <c:v>4</c:v>
                </c:pt>
                <c:pt idx="13">
                  <c:v>4</c:v>
                </c:pt>
                <c:pt idx="14">
                  <c:v>4</c:v>
                </c:pt>
                <c:pt idx="15">
                  <c:v>4</c:v>
                </c:pt>
                <c:pt idx="16">
                  <c:v>4</c:v>
                </c:pt>
                <c:pt idx="17">
                  <c:v>5</c:v>
                </c:pt>
                <c:pt idx="18">
                  <c:v>6</c:v>
                </c:pt>
                <c:pt idx="19">
                  <c:v>6</c:v>
                </c:pt>
                <c:pt idx="20">
                  <c:v>6</c:v>
                </c:pt>
                <c:pt idx="21">
                  <c:v>6</c:v>
                </c:pt>
                <c:pt idx="22">
                  <c:v>6</c:v>
                </c:pt>
                <c:pt idx="23">
                  <c:v>7</c:v>
                </c:pt>
                <c:pt idx="24">
                  <c:v>8</c:v>
                </c:pt>
                <c:pt idx="25">
                  <c:v>8</c:v>
                </c:pt>
                <c:pt idx="26">
                  <c:v>9</c:v>
                </c:pt>
                <c:pt idx="27">
                  <c:v>9</c:v>
                </c:pt>
                <c:pt idx="28">
                  <c:v>9</c:v>
                </c:pt>
                <c:pt idx="29">
                  <c:v>10</c:v>
                </c:pt>
                <c:pt idx="30">
                  <c:v>11</c:v>
                </c:pt>
                <c:pt idx="31">
                  <c:v>12</c:v>
                </c:pt>
                <c:pt idx="32">
                  <c:v>12</c:v>
                </c:pt>
                <c:pt idx="33">
                  <c:v>12</c:v>
                </c:pt>
                <c:pt idx="34">
                  <c:v>13</c:v>
                </c:pt>
                <c:pt idx="35">
                  <c:v>14</c:v>
                </c:pt>
                <c:pt idx="36">
                  <c:v>14</c:v>
                </c:pt>
                <c:pt idx="37">
                  <c:v>15</c:v>
                </c:pt>
                <c:pt idx="38">
                  <c:v>15</c:v>
                </c:pt>
                <c:pt idx="39">
                  <c:v>16</c:v>
                </c:pt>
                <c:pt idx="40">
                  <c:v>17</c:v>
                </c:pt>
                <c:pt idx="41">
                  <c:v>18</c:v>
                </c:pt>
                <c:pt idx="42">
                  <c:v>19</c:v>
                </c:pt>
                <c:pt idx="43">
                  <c:v>20</c:v>
                </c:pt>
                <c:pt idx="44">
                  <c:v>20</c:v>
                </c:pt>
                <c:pt idx="45">
                  <c:v>20</c:v>
                </c:pt>
                <c:pt idx="46">
                  <c:v>21</c:v>
                </c:pt>
                <c:pt idx="47">
                  <c:v>22</c:v>
                </c:pt>
                <c:pt idx="48">
                  <c:v>22</c:v>
                </c:pt>
                <c:pt idx="49">
                  <c:v>23</c:v>
                </c:pt>
                <c:pt idx="50">
                  <c:v>24</c:v>
                </c:pt>
                <c:pt idx="51">
                  <c:v>25</c:v>
                </c:pt>
                <c:pt idx="52">
                  <c:v>26</c:v>
                </c:pt>
                <c:pt idx="53">
                  <c:v>27</c:v>
                </c:pt>
                <c:pt idx="54">
                  <c:v>27</c:v>
                </c:pt>
                <c:pt idx="55">
                  <c:v>29</c:v>
                </c:pt>
                <c:pt idx="56">
                  <c:v>29</c:v>
                </c:pt>
                <c:pt idx="57">
                  <c:v>30</c:v>
                </c:pt>
                <c:pt idx="58">
                  <c:v>31</c:v>
                </c:pt>
                <c:pt idx="59">
                  <c:v>32</c:v>
                </c:pt>
                <c:pt idx="60">
                  <c:v>32</c:v>
                </c:pt>
                <c:pt idx="61">
                  <c:v>33</c:v>
                </c:pt>
                <c:pt idx="62">
                  <c:v>34</c:v>
                </c:pt>
                <c:pt idx="63">
                  <c:v>35</c:v>
                </c:pt>
                <c:pt idx="64">
                  <c:v>36</c:v>
                </c:pt>
                <c:pt idx="65">
                  <c:v>37</c:v>
                </c:pt>
                <c:pt idx="66">
                  <c:v>38</c:v>
                </c:pt>
                <c:pt idx="67">
                  <c:v>39</c:v>
                </c:pt>
                <c:pt idx="68">
                  <c:v>40</c:v>
                </c:pt>
                <c:pt idx="69">
                  <c:v>41</c:v>
                </c:pt>
                <c:pt idx="70">
                  <c:v>42</c:v>
                </c:pt>
                <c:pt idx="71">
                  <c:v>43</c:v>
                </c:pt>
                <c:pt idx="72">
                  <c:v>44</c:v>
                </c:pt>
                <c:pt idx="73">
                  <c:v>45</c:v>
                </c:pt>
                <c:pt idx="74">
                  <c:v>46</c:v>
                </c:pt>
                <c:pt idx="75">
                  <c:v>47</c:v>
                </c:pt>
                <c:pt idx="76">
                  <c:v>48</c:v>
                </c:pt>
                <c:pt idx="77">
                  <c:v>49</c:v>
                </c:pt>
                <c:pt idx="78">
                  <c:v>51</c:v>
                </c:pt>
                <c:pt idx="79">
                  <c:v>52</c:v>
                </c:pt>
                <c:pt idx="80">
                  <c:v>53</c:v>
                </c:pt>
                <c:pt idx="81">
                  <c:v>54</c:v>
                </c:pt>
                <c:pt idx="82">
                  <c:v>55</c:v>
                </c:pt>
                <c:pt idx="83">
                  <c:v>56</c:v>
                </c:pt>
                <c:pt idx="84">
                  <c:v>57</c:v>
                </c:pt>
                <c:pt idx="85">
                  <c:v>58</c:v>
                </c:pt>
                <c:pt idx="86">
                  <c:v>59</c:v>
                </c:pt>
                <c:pt idx="87">
                  <c:v>60</c:v>
                </c:pt>
                <c:pt idx="88">
                  <c:v>61</c:v>
                </c:pt>
                <c:pt idx="89">
                  <c:v>62</c:v>
                </c:pt>
                <c:pt idx="90">
                  <c:v>63</c:v>
                </c:pt>
                <c:pt idx="91">
                  <c:v>64</c:v>
                </c:pt>
                <c:pt idx="92">
                  <c:v>66</c:v>
                </c:pt>
                <c:pt idx="93">
                  <c:v>66</c:v>
                </c:pt>
                <c:pt idx="94">
                  <c:v>66</c:v>
                </c:pt>
                <c:pt idx="95">
                  <c:v>67</c:v>
                </c:pt>
                <c:pt idx="96">
                  <c:v>68</c:v>
                </c:pt>
                <c:pt idx="97">
                  <c:v>68.5</c:v>
                </c:pt>
                <c:pt idx="98">
                  <c:v>69</c:v>
                </c:pt>
                <c:pt idx="99">
                  <c:v>70</c:v>
                </c:pt>
                <c:pt idx="100">
                  <c:v>71</c:v>
                </c:pt>
                <c:pt idx="101">
                  <c:v>72</c:v>
                </c:pt>
                <c:pt idx="102">
                  <c:v>73</c:v>
                </c:pt>
                <c:pt idx="103">
                  <c:v>74</c:v>
                </c:pt>
                <c:pt idx="104">
                  <c:v>75</c:v>
                </c:pt>
                <c:pt idx="105">
                  <c:v>76</c:v>
                </c:pt>
                <c:pt idx="106">
                  <c:v>76</c:v>
                </c:pt>
                <c:pt idx="107">
                  <c:v>77</c:v>
                </c:pt>
                <c:pt idx="108">
                  <c:v>78</c:v>
                </c:pt>
                <c:pt idx="109">
                  <c:v>79</c:v>
                </c:pt>
                <c:pt idx="110">
                  <c:v>79</c:v>
                </c:pt>
                <c:pt idx="111">
                  <c:v>80</c:v>
                </c:pt>
                <c:pt idx="112">
                  <c:v>81</c:v>
                </c:pt>
                <c:pt idx="113">
                  <c:v>82</c:v>
                </c:pt>
                <c:pt idx="114">
                  <c:v>83</c:v>
                </c:pt>
                <c:pt idx="115">
                  <c:v>84</c:v>
                </c:pt>
                <c:pt idx="116">
                  <c:v>85</c:v>
                </c:pt>
                <c:pt idx="117">
                  <c:v>86</c:v>
                </c:pt>
                <c:pt idx="118">
                  <c:v>87</c:v>
                </c:pt>
                <c:pt idx="119">
                  <c:v>88</c:v>
                </c:pt>
                <c:pt idx="120">
                  <c:v>89</c:v>
                </c:pt>
                <c:pt idx="121">
                  <c:v>90</c:v>
                </c:pt>
                <c:pt idx="122">
                  <c:v>90</c:v>
                </c:pt>
                <c:pt idx="123">
                  <c:v>91</c:v>
                </c:pt>
                <c:pt idx="124">
                  <c:v>92</c:v>
                </c:pt>
                <c:pt idx="125">
                  <c:v>93</c:v>
                </c:pt>
                <c:pt idx="126">
                  <c:v>94</c:v>
                </c:pt>
                <c:pt idx="127">
                  <c:v>95</c:v>
                </c:pt>
                <c:pt idx="128">
                  <c:v>96</c:v>
                </c:pt>
                <c:pt idx="129">
                  <c:v>96</c:v>
                </c:pt>
                <c:pt idx="130">
                  <c:v>97</c:v>
                </c:pt>
                <c:pt idx="131">
                  <c:v>97</c:v>
                </c:pt>
                <c:pt idx="132">
                  <c:v>98</c:v>
                </c:pt>
                <c:pt idx="133">
                  <c:v>99</c:v>
                </c:pt>
                <c:pt idx="134">
                  <c:v>100</c:v>
                </c:pt>
                <c:pt idx="135">
                  <c:v>100</c:v>
                </c:pt>
                <c:pt idx="136">
                  <c:v>101</c:v>
                </c:pt>
                <c:pt idx="137">
                  <c:v>101</c:v>
                </c:pt>
                <c:pt idx="138">
                  <c:v>102</c:v>
                </c:pt>
                <c:pt idx="139">
                  <c:v>103</c:v>
                </c:pt>
                <c:pt idx="140">
                  <c:v>104</c:v>
                </c:pt>
                <c:pt idx="141">
                  <c:v>105</c:v>
                </c:pt>
                <c:pt idx="142">
                  <c:v>106</c:v>
                </c:pt>
                <c:pt idx="143">
                  <c:v>107</c:v>
                </c:pt>
                <c:pt idx="144">
                  <c:v>108</c:v>
                </c:pt>
                <c:pt idx="145">
                  <c:v>108</c:v>
                </c:pt>
                <c:pt idx="146">
                  <c:v>109</c:v>
                </c:pt>
                <c:pt idx="147">
                  <c:v>110</c:v>
                </c:pt>
                <c:pt idx="148">
                  <c:v>111</c:v>
                </c:pt>
                <c:pt idx="149">
                  <c:v>111</c:v>
                </c:pt>
                <c:pt idx="150">
                  <c:v>112</c:v>
                </c:pt>
                <c:pt idx="151">
                  <c:v>113</c:v>
                </c:pt>
                <c:pt idx="152">
                  <c:v>113</c:v>
                </c:pt>
                <c:pt idx="153">
                  <c:v>114</c:v>
                </c:pt>
                <c:pt idx="154">
                  <c:v>115</c:v>
                </c:pt>
                <c:pt idx="155">
                  <c:v>116</c:v>
                </c:pt>
                <c:pt idx="156">
                  <c:v>117</c:v>
                </c:pt>
                <c:pt idx="157">
                  <c:v>118</c:v>
                </c:pt>
                <c:pt idx="158">
                  <c:v>119</c:v>
                </c:pt>
                <c:pt idx="159">
                  <c:v>120</c:v>
                </c:pt>
                <c:pt idx="160">
                  <c:v>121</c:v>
                </c:pt>
                <c:pt idx="161">
                  <c:v>122</c:v>
                </c:pt>
                <c:pt idx="162">
                  <c:v>122</c:v>
                </c:pt>
                <c:pt idx="163">
                  <c:v>123</c:v>
                </c:pt>
                <c:pt idx="164">
                  <c:v>124</c:v>
                </c:pt>
                <c:pt idx="165">
                  <c:v>124</c:v>
                </c:pt>
                <c:pt idx="166">
                  <c:v>125</c:v>
                </c:pt>
                <c:pt idx="167">
                  <c:v>125</c:v>
                </c:pt>
                <c:pt idx="168">
                  <c:v>126</c:v>
                </c:pt>
                <c:pt idx="169">
                  <c:v>126</c:v>
                </c:pt>
                <c:pt idx="170">
                  <c:v>127</c:v>
                </c:pt>
                <c:pt idx="171">
                  <c:v>127</c:v>
                </c:pt>
                <c:pt idx="172">
                  <c:v>128</c:v>
                </c:pt>
                <c:pt idx="173">
                  <c:v>129</c:v>
                </c:pt>
                <c:pt idx="174">
                  <c:v>129</c:v>
                </c:pt>
                <c:pt idx="175">
                  <c:v>130</c:v>
                </c:pt>
                <c:pt idx="176">
                  <c:v>130</c:v>
                </c:pt>
                <c:pt idx="177">
                  <c:v>131</c:v>
                </c:pt>
                <c:pt idx="178">
                  <c:v>132</c:v>
                </c:pt>
                <c:pt idx="179">
                  <c:v>133</c:v>
                </c:pt>
                <c:pt idx="180">
                  <c:v>133</c:v>
                </c:pt>
                <c:pt idx="181">
                  <c:v>134</c:v>
                </c:pt>
                <c:pt idx="182">
                  <c:v>135</c:v>
                </c:pt>
                <c:pt idx="183">
                  <c:v>136</c:v>
                </c:pt>
                <c:pt idx="184">
                  <c:v>137</c:v>
                </c:pt>
                <c:pt idx="185">
                  <c:v>138</c:v>
                </c:pt>
                <c:pt idx="186">
                  <c:v>139</c:v>
                </c:pt>
                <c:pt idx="187">
                  <c:v>139</c:v>
                </c:pt>
                <c:pt idx="188">
                  <c:v>140</c:v>
                </c:pt>
                <c:pt idx="189">
                  <c:v>141</c:v>
                </c:pt>
                <c:pt idx="190">
                  <c:v>142</c:v>
                </c:pt>
                <c:pt idx="191">
                  <c:v>142</c:v>
                </c:pt>
                <c:pt idx="192">
                  <c:v>143</c:v>
                </c:pt>
                <c:pt idx="193">
                  <c:v>144</c:v>
                </c:pt>
                <c:pt idx="194">
                  <c:v>145</c:v>
                </c:pt>
                <c:pt idx="195">
                  <c:v>146</c:v>
                </c:pt>
                <c:pt idx="196">
                  <c:v>147</c:v>
                </c:pt>
                <c:pt idx="197">
                  <c:v>148</c:v>
                </c:pt>
                <c:pt idx="198">
                  <c:v>149</c:v>
                </c:pt>
                <c:pt idx="199">
                  <c:v>149</c:v>
                </c:pt>
                <c:pt idx="200">
                  <c:v>150</c:v>
                </c:pt>
                <c:pt idx="201">
                  <c:v>151</c:v>
                </c:pt>
                <c:pt idx="202">
                  <c:v>151</c:v>
                </c:pt>
                <c:pt idx="203">
                  <c:v>152</c:v>
                </c:pt>
                <c:pt idx="204">
                  <c:v>153</c:v>
                </c:pt>
                <c:pt idx="205">
                  <c:v>153</c:v>
                </c:pt>
                <c:pt idx="206">
                  <c:v>153</c:v>
                </c:pt>
                <c:pt idx="207">
                  <c:v>153</c:v>
                </c:pt>
                <c:pt idx="208">
                  <c:v>154</c:v>
                </c:pt>
                <c:pt idx="209">
                  <c:v>154</c:v>
                </c:pt>
                <c:pt idx="210">
                  <c:v>155</c:v>
                </c:pt>
                <c:pt idx="211">
                  <c:v>156</c:v>
                </c:pt>
                <c:pt idx="212">
                  <c:v>157</c:v>
                </c:pt>
                <c:pt idx="213">
                  <c:v>158</c:v>
                </c:pt>
                <c:pt idx="214">
                  <c:v>159</c:v>
                </c:pt>
                <c:pt idx="215">
                  <c:v>160</c:v>
                </c:pt>
                <c:pt idx="216">
                  <c:v>161</c:v>
                </c:pt>
                <c:pt idx="217">
                  <c:v>162</c:v>
                </c:pt>
                <c:pt idx="218">
                  <c:v>162</c:v>
                </c:pt>
                <c:pt idx="219">
                  <c:v>163</c:v>
                </c:pt>
                <c:pt idx="220">
                  <c:v>163</c:v>
                </c:pt>
                <c:pt idx="221">
                  <c:v>164</c:v>
                </c:pt>
                <c:pt idx="222">
                  <c:v>165</c:v>
                </c:pt>
                <c:pt idx="223">
                  <c:v>165</c:v>
                </c:pt>
                <c:pt idx="224">
                  <c:v>166</c:v>
                </c:pt>
                <c:pt idx="225">
                  <c:v>167</c:v>
                </c:pt>
                <c:pt idx="226">
                  <c:v>168</c:v>
                </c:pt>
                <c:pt idx="227">
                  <c:v>169</c:v>
                </c:pt>
                <c:pt idx="228">
                  <c:v>170</c:v>
                </c:pt>
                <c:pt idx="229">
                  <c:v>171</c:v>
                </c:pt>
                <c:pt idx="230">
                  <c:v>172</c:v>
                </c:pt>
                <c:pt idx="231">
                  <c:v>173</c:v>
                </c:pt>
                <c:pt idx="232">
                  <c:v>174</c:v>
                </c:pt>
                <c:pt idx="233">
                  <c:v>175</c:v>
                </c:pt>
                <c:pt idx="234">
                  <c:v>176</c:v>
                </c:pt>
                <c:pt idx="235">
                  <c:v>177</c:v>
                </c:pt>
                <c:pt idx="236">
                  <c:v>179</c:v>
                </c:pt>
                <c:pt idx="237">
                  <c:v>179</c:v>
                </c:pt>
                <c:pt idx="238">
                  <c:v>180</c:v>
                </c:pt>
                <c:pt idx="239">
                  <c:v>181</c:v>
                </c:pt>
                <c:pt idx="240">
                  <c:v>182</c:v>
                </c:pt>
                <c:pt idx="241">
                  <c:v>182</c:v>
                </c:pt>
                <c:pt idx="242">
                  <c:v>184</c:v>
                </c:pt>
                <c:pt idx="243">
                  <c:v>184</c:v>
                </c:pt>
                <c:pt idx="244">
                  <c:v>185</c:v>
                </c:pt>
                <c:pt idx="245">
                  <c:v>186</c:v>
                </c:pt>
                <c:pt idx="246">
                  <c:v>188</c:v>
                </c:pt>
                <c:pt idx="247">
                  <c:v>189</c:v>
                </c:pt>
                <c:pt idx="248">
                  <c:v>190</c:v>
                </c:pt>
                <c:pt idx="249">
                  <c:v>191</c:v>
                </c:pt>
                <c:pt idx="250">
                  <c:v>192</c:v>
                </c:pt>
                <c:pt idx="251">
                  <c:v>193</c:v>
                </c:pt>
                <c:pt idx="252">
                  <c:v>194</c:v>
                </c:pt>
                <c:pt idx="253">
                  <c:v>195</c:v>
                </c:pt>
                <c:pt idx="254">
                  <c:v>196</c:v>
                </c:pt>
                <c:pt idx="255">
                  <c:v>197</c:v>
                </c:pt>
                <c:pt idx="256">
                  <c:v>198</c:v>
                </c:pt>
                <c:pt idx="257">
                  <c:v>199</c:v>
                </c:pt>
                <c:pt idx="258">
                  <c:v>200</c:v>
                </c:pt>
                <c:pt idx="259">
                  <c:v>200</c:v>
                </c:pt>
                <c:pt idx="260">
                  <c:v>200</c:v>
                </c:pt>
                <c:pt idx="261">
                  <c:v>200</c:v>
                </c:pt>
                <c:pt idx="262">
                  <c:v>200</c:v>
                </c:pt>
              </c:numCache>
            </c:numRef>
          </c:yVal>
          <c:smooth val="0"/>
          <c:extLst xmlns:c16r2="http://schemas.microsoft.com/office/drawing/2015/06/chart">
            <c:ext xmlns:c16="http://schemas.microsoft.com/office/drawing/2014/chart" uri="{C3380CC4-5D6E-409C-BE32-E72D297353CC}">
              <c16:uniqueId val="{00000002-D2E0-4CAB-84FC-A49EBDBB3CC2}"/>
            </c:ext>
          </c:extLst>
        </c:ser>
        <c:dLbls>
          <c:showLegendKey val="0"/>
          <c:showVal val="0"/>
          <c:showCatName val="0"/>
          <c:showSerName val="0"/>
          <c:showPercent val="0"/>
          <c:showBubbleSize val="0"/>
        </c:dLbls>
        <c:axId val="685424120"/>
        <c:axId val="655759936"/>
      </c:scatterChart>
      <c:valAx>
        <c:axId val="6854241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fr-FR"/>
                  <a:t>Time in S</a:t>
                </a:r>
              </a:p>
            </c:rich>
          </c:tx>
          <c:overlay val="0"/>
          <c:spPr>
            <a:noFill/>
            <a:ln>
              <a:noFill/>
            </a:ln>
            <a:effectLst/>
          </c:spPr>
          <c:txPr>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55759936"/>
        <c:crosses val="autoZero"/>
        <c:crossBetween val="midCat"/>
      </c:valAx>
      <c:valAx>
        <c:axId val="6557599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en-US"/>
                  <a:t>Request Count</a:t>
                </a:r>
              </a:p>
            </c:rich>
          </c:tx>
          <c:overlay val="0"/>
          <c:spPr>
            <a:noFill/>
            <a:ln>
              <a:noFill/>
            </a:ln>
            <a:effectLst/>
          </c:spPr>
          <c:txPr>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85424120"/>
        <c:crosses val="autoZero"/>
        <c:crossBetween val="midCat"/>
      </c:valAx>
      <c:spPr>
        <a:noFill/>
        <a:ln>
          <a:noFill/>
        </a:ln>
        <a:effectLst/>
      </c:spPr>
    </c:plotArea>
    <c:legend>
      <c:legendPos val="t"/>
      <c:layout>
        <c:manualLayout>
          <c:xMode val="edge"/>
          <c:yMode val="edge"/>
          <c:x val="0.14634064823099299"/>
          <c:y val="5.32945249548087E-2"/>
          <c:w val="0.398497244189287"/>
          <c:h val="0.26183502862853902"/>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scatterChart>
        <c:scatterStyle val="lineMarker"/>
        <c:varyColors val="0"/>
        <c:ser>
          <c:idx val="0"/>
          <c:order val="0"/>
          <c:tx>
            <c:strRef>
              <c:f>Feuil2!$B$1</c:f>
              <c:strCache>
                <c:ptCount val="1"/>
                <c:pt idx="0">
                  <c:v>Average time in s</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Feuil2!$A$2:$A$27</c:f>
              <c:numCache>
                <c:formatCode>General</c:formatCode>
                <c:ptCount val="26"/>
                <c:pt idx="0">
                  <c:v>10</c:v>
                </c:pt>
                <c:pt idx="1">
                  <c:v>30</c:v>
                </c:pt>
                <c:pt idx="2">
                  <c:v>50</c:v>
                </c:pt>
                <c:pt idx="3">
                  <c:v>70</c:v>
                </c:pt>
                <c:pt idx="4">
                  <c:v>90</c:v>
                </c:pt>
                <c:pt idx="5">
                  <c:v>110</c:v>
                </c:pt>
                <c:pt idx="6">
                  <c:v>130</c:v>
                </c:pt>
                <c:pt idx="7">
                  <c:v>150</c:v>
                </c:pt>
                <c:pt idx="8">
                  <c:v>170</c:v>
                </c:pt>
                <c:pt idx="9">
                  <c:v>190</c:v>
                </c:pt>
                <c:pt idx="10">
                  <c:v>210</c:v>
                </c:pt>
                <c:pt idx="11">
                  <c:v>230</c:v>
                </c:pt>
                <c:pt idx="12">
                  <c:v>250</c:v>
                </c:pt>
                <c:pt idx="13">
                  <c:v>270</c:v>
                </c:pt>
                <c:pt idx="14">
                  <c:v>290</c:v>
                </c:pt>
                <c:pt idx="15">
                  <c:v>310</c:v>
                </c:pt>
                <c:pt idx="16">
                  <c:v>330</c:v>
                </c:pt>
                <c:pt idx="17">
                  <c:v>350</c:v>
                </c:pt>
                <c:pt idx="18">
                  <c:v>370</c:v>
                </c:pt>
                <c:pt idx="19">
                  <c:v>390</c:v>
                </c:pt>
                <c:pt idx="20">
                  <c:v>400</c:v>
                </c:pt>
                <c:pt idx="21">
                  <c:v>600</c:v>
                </c:pt>
                <c:pt idx="22">
                  <c:v>800</c:v>
                </c:pt>
                <c:pt idx="23">
                  <c:v>1000</c:v>
                </c:pt>
                <c:pt idx="24">
                  <c:v>2000</c:v>
                </c:pt>
              </c:numCache>
            </c:numRef>
          </c:xVal>
          <c:yVal>
            <c:numRef>
              <c:f>Feuil2!$B$2:$B$27</c:f>
              <c:numCache>
                <c:formatCode>General</c:formatCode>
                <c:ptCount val="26"/>
                <c:pt idx="0">
                  <c:v>0.34799999999999998</c:v>
                </c:pt>
                <c:pt idx="1">
                  <c:v>1.0211840000000001</c:v>
                </c:pt>
                <c:pt idx="2">
                  <c:v>1.416175</c:v>
                </c:pt>
                <c:pt idx="3">
                  <c:v>2.1611009999999999</c:v>
                </c:pt>
                <c:pt idx="4">
                  <c:v>2.637384</c:v>
                </c:pt>
                <c:pt idx="5">
                  <c:v>3.523533</c:v>
                </c:pt>
                <c:pt idx="6">
                  <c:v>3.5982319999999999</c:v>
                </c:pt>
                <c:pt idx="7">
                  <c:v>4.5236400000000003</c:v>
                </c:pt>
                <c:pt idx="8">
                  <c:v>5.08169</c:v>
                </c:pt>
                <c:pt idx="9">
                  <c:v>5.5253459999999963</c:v>
                </c:pt>
                <c:pt idx="10">
                  <c:v>6.2909699999999997</c:v>
                </c:pt>
                <c:pt idx="11">
                  <c:v>6.6980399999999962</c:v>
                </c:pt>
                <c:pt idx="12">
                  <c:v>7.41195</c:v>
                </c:pt>
                <c:pt idx="13">
                  <c:v>7.9059749999999962</c:v>
                </c:pt>
                <c:pt idx="14">
                  <c:v>8.3088789999999992</c:v>
                </c:pt>
                <c:pt idx="15">
                  <c:v>9.3506</c:v>
                </c:pt>
                <c:pt idx="16">
                  <c:v>9.4740780000000004</c:v>
                </c:pt>
                <c:pt idx="17">
                  <c:v>10.047193</c:v>
                </c:pt>
                <c:pt idx="18">
                  <c:v>10.707276999999999</c:v>
                </c:pt>
                <c:pt idx="19">
                  <c:v>10.590439</c:v>
                </c:pt>
                <c:pt idx="20">
                  <c:v>12.037115</c:v>
                </c:pt>
                <c:pt idx="21">
                  <c:v>17.031375000000001</c:v>
                </c:pt>
                <c:pt idx="22">
                  <c:v>22.374255000000009</c:v>
                </c:pt>
                <c:pt idx="23">
                  <c:v>28.205373000000002</c:v>
                </c:pt>
                <c:pt idx="24">
                  <c:v>55</c:v>
                </c:pt>
              </c:numCache>
            </c:numRef>
          </c:yVal>
          <c:smooth val="0"/>
          <c:extLst xmlns:c16r2="http://schemas.microsoft.com/office/drawing/2015/06/chart">
            <c:ext xmlns:c16="http://schemas.microsoft.com/office/drawing/2014/chart" uri="{C3380CC4-5D6E-409C-BE32-E72D297353CC}">
              <c16:uniqueId val="{00000000-BB71-401D-8F25-ADF6D16F8106}"/>
            </c:ext>
          </c:extLst>
        </c:ser>
        <c:dLbls>
          <c:showLegendKey val="0"/>
          <c:showVal val="0"/>
          <c:showCatName val="0"/>
          <c:showSerName val="0"/>
          <c:showPercent val="0"/>
          <c:showBubbleSize val="0"/>
        </c:dLbls>
        <c:axId val="645501408"/>
        <c:axId val="658292200"/>
      </c:scatterChart>
      <c:valAx>
        <c:axId val="645501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en-US" sz="1000" b="0" i="0" u="none" strike="noStrike" kern="1200" baseline="0">
                    <a:solidFill>
                      <a:schemeClr val="tx1">
                        <a:lumMod val="65000"/>
                        <a:lumOff val="35000"/>
                      </a:schemeClr>
                    </a:solidFill>
                    <a:latin typeface="+mn-lt"/>
                    <a:ea typeface="+mn-ea"/>
                    <a:cs typeface="+mn-cs"/>
                  </a:defRPr>
                </a:pPr>
                <a:r>
                  <a:rPr lang="fr-FR"/>
                  <a:t>Nomber</a:t>
                </a:r>
                <a:r>
                  <a:rPr lang="fr-FR" baseline="0"/>
                  <a:t> of simultaneous connexion</a:t>
                </a:r>
                <a:endParaRPr lang="fr-FR"/>
              </a:p>
            </c:rich>
          </c:tx>
          <c:overlay val="0"/>
          <c:spPr>
            <a:noFill/>
            <a:ln>
              <a:noFill/>
            </a:ln>
            <a:effectLst/>
          </c:spPr>
          <c:txPr>
            <a:bodyPr rot="0" spcFirstLastPara="1" vertOverflow="ellipsis" vert="horz" wrap="square" anchor="ctr" anchorCtr="1"/>
            <a:lstStyle/>
            <a:p>
              <a:pPr algn="ct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58292200"/>
        <c:crosses val="autoZero"/>
        <c:crossBetween val="midCat"/>
      </c:valAx>
      <c:valAx>
        <c:axId val="658292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en-US" sz="1000" b="0" i="0" u="none" strike="noStrike" kern="1200" baseline="0">
                    <a:solidFill>
                      <a:schemeClr val="tx1">
                        <a:lumMod val="65000"/>
                        <a:lumOff val="35000"/>
                      </a:schemeClr>
                    </a:solidFill>
                    <a:latin typeface="+mn-lt"/>
                    <a:ea typeface="+mn-ea"/>
                    <a:cs typeface="+mn-cs"/>
                  </a:defRPr>
                </a:pPr>
                <a:r>
                  <a:rPr lang="fr-FR"/>
                  <a:t>Average</a:t>
                </a:r>
                <a:r>
                  <a:rPr lang="fr-FR" baseline="0"/>
                  <a:t> time per request</a:t>
                </a:r>
                <a:endParaRPr lang="fr-FR"/>
              </a:p>
            </c:rich>
          </c:tx>
          <c:overlay val="0"/>
          <c:spPr>
            <a:noFill/>
            <a:ln>
              <a:noFill/>
            </a:ln>
            <a:effectLst/>
          </c:spPr>
          <c:txPr>
            <a:bodyPr rot="-5400000" spcFirstLastPara="1" vertOverflow="ellipsis" vert="horz" wrap="square" anchor="ctr" anchorCtr="1"/>
            <a:lstStyle/>
            <a:p>
              <a:pPr algn="ctr">
                <a:defRPr lang="en-US"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455014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ctr">
              <a:defRPr lang="en-US" sz="1600" b="1" i="0" u="none" strike="noStrike" kern="1200" cap="all" spc="120" normalizeH="0" baseline="0">
                <a:solidFill>
                  <a:schemeClr val="tx1">
                    <a:lumMod val="65000"/>
                    <a:lumOff val="35000"/>
                  </a:schemeClr>
                </a:solidFill>
                <a:latin typeface="+mn-lt"/>
                <a:ea typeface="+mn-ea"/>
                <a:cs typeface="+mn-cs"/>
              </a:defRPr>
            </a:pPr>
            <a:r>
              <a:rPr lang="fr-FR"/>
              <a:t>END to END TEST for 2 WORKERS</a:t>
            </a:r>
            <a:r>
              <a:rPr lang="fr-FR" baseline="0"/>
              <a:t> VM</a:t>
            </a:r>
            <a:endParaRPr lang="fr-FR"/>
          </a:p>
        </c:rich>
      </c:tx>
      <c:overlay val="0"/>
      <c:spPr>
        <a:noFill/>
        <a:ln>
          <a:noFill/>
        </a:ln>
        <a:effectLst/>
      </c:spPr>
      <c:txPr>
        <a:bodyPr rot="0" spcFirstLastPara="1" vertOverflow="ellipsis" vert="horz" wrap="square" anchor="ctr" anchorCtr="1"/>
        <a:lstStyle/>
        <a:p>
          <a:pPr algn="ctr">
            <a:defRPr lang="en-US"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spPr>
            <a:ln w="60325" cap="rnd">
              <a:solidFill>
                <a:schemeClr val="accent1"/>
              </a:solidFill>
              <a:round/>
            </a:ln>
            <a:effectLst/>
          </c:spPr>
          <c:marker>
            <c:symbol val="diamond"/>
            <c:size val="6"/>
            <c:spPr>
              <a:noFill/>
              <a:ln w="9525">
                <a:noFill/>
                <a:round/>
              </a:ln>
              <a:effectLst/>
            </c:spPr>
          </c:marker>
          <c:dPt>
            <c:idx val="676"/>
            <c:marker>
              <c:symbol val="none"/>
            </c:marker>
            <c:bubble3D val="0"/>
            <c:spPr>
              <a:ln w="60325" cap="rnd">
                <a:solidFill>
                  <a:schemeClr val="accent1"/>
                </a:solidFill>
                <a:round/>
              </a:ln>
              <a:effectLst/>
            </c:spPr>
            <c:extLst xmlns:c16r2="http://schemas.microsoft.com/office/drawing/2015/06/chart">
              <c:ext xmlns:c16="http://schemas.microsoft.com/office/drawing/2014/chart" uri="{C3380CC4-5D6E-409C-BE32-E72D297353CC}">
                <c16:uniqueId val="{00000001-B85A-445A-BAA4-31290C6FDBC3}"/>
              </c:ext>
            </c:extLst>
          </c:dPt>
          <c:xVal>
            <c:numRef>
              <c:f>'signidicant data'!$L$19:$L$926</c:f>
              <c:numCache>
                <c:formatCode>General</c:formatCode>
                <c:ptCount val="908"/>
                <c:pt idx="0">
                  <c:v>0</c:v>
                </c:pt>
                <c:pt idx="1">
                  <c:v>2</c:v>
                </c:pt>
                <c:pt idx="2">
                  <c:v>3</c:v>
                </c:pt>
                <c:pt idx="3">
                  <c:v>4</c:v>
                </c:pt>
                <c:pt idx="4">
                  <c:v>5</c:v>
                </c:pt>
                <c:pt idx="5">
                  <c:v>6</c:v>
                </c:pt>
                <c:pt idx="6">
                  <c:v>8</c:v>
                </c:pt>
                <c:pt idx="7">
                  <c:v>9</c:v>
                </c:pt>
                <c:pt idx="8">
                  <c:v>10</c:v>
                </c:pt>
                <c:pt idx="9">
                  <c:v>11</c:v>
                </c:pt>
                <c:pt idx="10">
                  <c:v>12</c:v>
                </c:pt>
                <c:pt idx="11">
                  <c:v>13</c:v>
                </c:pt>
                <c:pt idx="12">
                  <c:v>15</c:v>
                </c:pt>
                <c:pt idx="13">
                  <c:v>16</c:v>
                </c:pt>
                <c:pt idx="14">
                  <c:v>17</c:v>
                </c:pt>
                <c:pt idx="15">
                  <c:v>18</c:v>
                </c:pt>
                <c:pt idx="16">
                  <c:v>19</c:v>
                </c:pt>
                <c:pt idx="17">
                  <c:v>21</c:v>
                </c:pt>
                <c:pt idx="18">
                  <c:v>22</c:v>
                </c:pt>
                <c:pt idx="19">
                  <c:v>23</c:v>
                </c:pt>
                <c:pt idx="20">
                  <c:v>24</c:v>
                </c:pt>
                <c:pt idx="21">
                  <c:v>25</c:v>
                </c:pt>
                <c:pt idx="22">
                  <c:v>26</c:v>
                </c:pt>
                <c:pt idx="23">
                  <c:v>28</c:v>
                </c:pt>
                <c:pt idx="24">
                  <c:v>29</c:v>
                </c:pt>
                <c:pt idx="25">
                  <c:v>30</c:v>
                </c:pt>
                <c:pt idx="26">
                  <c:v>31</c:v>
                </c:pt>
                <c:pt idx="27">
                  <c:v>32</c:v>
                </c:pt>
                <c:pt idx="28">
                  <c:v>34</c:v>
                </c:pt>
                <c:pt idx="29">
                  <c:v>35</c:v>
                </c:pt>
                <c:pt idx="30">
                  <c:v>36</c:v>
                </c:pt>
                <c:pt idx="31">
                  <c:v>37</c:v>
                </c:pt>
                <c:pt idx="32">
                  <c:v>38</c:v>
                </c:pt>
                <c:pt idx="33">
                  <c:v>39</c:v>
                </c:pt>
                <c:pt idx="34">
                  <c:v>41</c:v>
                </c:pt>
                <c:pt idx="35">
                  <c:v>42</c:v>
                </c:pt>
                <c:pt idx="36">
                  <c:v>43</c:v>
                </c:pt>
                <c:pt idx="37">
                  <c:v>44</c:v>
                </c:pt>
                <c:pt idx="38">
                  <c:v>45</c:v>
                </c:pt>
                <c:pt idx="39">
                  <c:v>47</c:v>
                </c:pt>
                <c:pt idx="40">
                  <c:v>48</c:v>
                </c:pt>
                <c:pt idx="41">
                  <c:v>49</c:v>
                </c:pt>
                <c:pt idx="42">
                  <c:v>50</c:v>
                </c:pt>
                <c:pt idx="43">
                  <c:v>51</c:v>
                </c:pt>
                <c:pt idx="44">
                  <c:v>53</c:v>
                </c:pt>
                <c:pt idx="45">
                  <c:v>54</c:v>
                </c:pt>
                <c:pt idx="46">
                  <c:v>55</c:v>
                </c:pt>
                <c:pt idx="47">
                  <c:v>56</c:v>
                </c:pt>
                <c:pt idx="48">
                  <c:v>57</c:v>
                </c:pt>
                <c:pt idx="49">
                  <c:v>58</c:v>
                </c:pt>
                <c:pt idx="50">
                  <c:v>60</c:v>
                </c:pt>
                <c:pt idx="51">
                  <c:v>61</c:v>
                </c:pt>
                <c:pt idx="52">
                  <c:v>62</c:v>
                </c:pt>
                <c:pt idx="53">
                  <c:v>63</c:v>
                </c:pt>
                <c:pt idx="54">
                  <c:v>64</c:v>
                </c:pt>
                <c:pt idx="55">
                  <c:v>66</c:v>
                </c:pt>
                <c:pt idx="56">
                  <c:v>67</c:v>
                </c:pt>
                <c:pt idx="57">
                  <c:v>68</c:v>
                </c:pt>
                <c:pt idx="58">
                  <c:v>69</c:v>
                </c:pt>
                <c:pt idx="59">
                  <c:v>70</c:v>
                </c:pt>
                <c:pt idx="60">
                  <c:v>72</c:v>
                </c:pt>
                <c:pt idx="61">
                  <c:v>73</c:v>
                </c:pt>
                <c:pt idx="62">
                  <c:v>74</c:v>
                </c:pt>
                <c:pt idx="63">
                  <c:v>75</c:v>
                </c:pt>
                <c:pt idx="64">
                  <c:v>76</c:v>
                </c:pt>
                <c:pt idx="65">
                  <c:v>78</c:v>
                </c:pt>
                <c:pt idx="66">
                  <c:v>79</c:v>
                </c:pt>
                <c:pt idx="67">
                  <c:v>80</c:v>
                </c:pt>
                <c:pt idx="68">
                  <c:v>81</c:v>
                </c:pt>
                <c:pt idx="69">
                  <c:v>82</c:v>
                </c:pt>
                <c:pt idx="70">
                  <c:v>84</c:v>
                </c:pt>
                <c:pt idx="71">
                  <c:v>85</c:v>
                </c:pt>
                <c:pt idx="72">
                  <c:v>86</c:v>
                </c:pt>
                <c:pt idx="73">
                  <c:v>87</c:v>
                </c:pt>
                <c:pt idx="74">
                  <c:v>88</c:v>
                </c:pt>
                <c:pt idx="75">
                  <c:v>90</c:v>
                </c:pt>
                <c:pt idx="76">
                  <c:v>91</c:v>
                </c:pt>
                <c:pt idx="77">
                  <c:v>92</c:v>
                </c:pt>
                <c:pt idx="78">
                  <c:v>93</c:v>
                </c:pt>
                <c:pt idx="79">
                  <c:v>94</c:v>
                </c:pt>
                <c:pt idx="80">
                  <c:v>96</c:v>
                </c:pt>
                <c:pt idx="81">
                  <c:v>97</c:v>
                </c:pt>
                <c:pt idx="82">
                  <c:v>98</c:v>
                </c:pt>
                <c:pt idx="83">
                  <c:v>99</c:v>
                </c:pt>
                <c:pt idx="84">
                  <c:v>100</c:v>
                </c:pt>
                <c:pt idx="85">
                  <c:v>102</c:v>
                </c:pt>
                <c:pt idx="86">
                  <c:v>103</c:v>
                </c:pt>
                <c:pt idx="87">
                  <c:v>104</c:v>
                </c:pt>
                <c:pt idx="88">
                  <c:v>105</c:v>
                </c:pt>
                <c:pt idx="89">
                  <c:v>106</c:v>
                </c:pt>
                <c:pt idx="90">
                  <c:v>107</c:v>
                </c:pt>
                <c:pt idx="91">
                  <c:v>109</c:v>
                </c:pt>
                <c:pt idx="92">
                  <c:v>110</c:v>
                </c:pt>
                <c:pt idx="93">
                  <c:v>111</c:v>
                </c:pt>
                <c:pt idx="94">
                  <c:v>112</c:v>
                </c:pt>
                <c:pt idx="95">
                  <c:v>113</c:v>
                </c:pt>
                <c:pt idx="96">
                  <c:v>115</c:v>
                </c:pt>
                <c:pt idx="97">
                  <c:v>116</c:v>
                </c:pt>
                <c:pt idx="98">
                  <c:v>117</c:v>
                </c:pt>
                <c:pt idx="99">
                  <c:v>118</c:v>
                </c:pt>
                <c:pt idx="100">
                  <c:v>119</c:v>
                </c:pt>
                <c:pt idx="101">
                  <c:v>121</c:v>
                </c:pt>
                <c:pt idx="102">
                  <c:v>122</c:v>
                </c:pt>
                <c:pt idx="103">
                  <c:v>123</c:v>
                </c:pt>
                <c:pt idx="104">
                  <c:v>124</c:v>
                </c:pt>
                <c:pt idx="105">
                  <c:v>125</c:v>
                </c:pt>
                <c:pt idx="106">
                  <c:v>126</c:v>
                </c:pt>
                <c:pt idx="107">
                  <c:v>128</c:v>
                </c:pt>
                <c:pt idx="108">
                  <c:v>129</c:v>
                </c:pt>
                <c:pt idx="109">
                  <c:v>130</c:v>
                </c:pt>
                <c:pt idx="110">
                  <c:v>131</c:v>
                </c:pt>
                <c:pt idx="111">
                  <c:v>132</c:v>
                </c:pt>
                <c:pt idx="112">
                  <c:v>134</c:v>
                </c:pt>
                <c:pt idx="113">
                  <c:v>135</c:v>
                </c:pt>
                <c:pt idx="114">
                  <c:v>136</c:v>
                </c:pt>
                <c:pt idx="115">
                  <c:v>137</c:v>
                </c:pt>
                <c:pt idx="116">
                  <c:v>138</c:v>
                </c:pt>
                <c:pt idx="117">
                  <c:v>140</c:v>
                </c:pt>
                <c:pt idx="118">
                  <c:v>141</c:v>
                </c:pt>
                <c:pt idx="119">
                  <c:v>142</c:v>
                </c:pt>
                <c:pt idx="120">
                  <c:v>143</c:v>
                </c:pt>
                <c:pt idx="121">
                  <c:v>144</c:v>
                </c:pt>
                <c:pt idx="122">
                  <c:v>146</c:v>
                </c:pt>
                <c:pt idx="123">
                  <c:v>147</c:v>
                </c:pt>
                <c:pt idx="124">
                  <c:v>148</c:v>
                </c:pt>
                <c:pt idx="125">
                  <c:v>149</c:v>
                </c:pt>
                <c:pt idx="126">
                  <c:v>150</c:v>
                </c:pt>
                <c:pt idx="127">
                  <c:v>152</c:v>
                </c:pt>
                <c:pt idx="128">
                  <c:v>153</c:v>
                </c:pt>
                <c:pt idx="129">
                  <c:v>154</c:v>
                </c:pt>
                <c:pt idx="130">
                  <c:v>155</c:v>
                </c:pt>
                <c:pt idx="131">
                  <c:v>156</c:v>
                </c:pt>
                <c:pt idx="132">
                  <c:v>158</c:v>
                </c:pt>
                <c:pt idx="133">
                  <c:v>159</c:v>
                </c:pt>
                <c:pt idx="134">
                  <c:v>160</c:v>
                </c:pt>
                <c:pt idx="135">
                  <c:v>161</c:v>
                </c:pt>
                <c:pt idx="136">
                  <c:v>163</c:v>
                </c:pt>
                <c:pt idx="137">
                  <c:v>164</c:v>
                </c:pt>
                <c:pt idx="138">
                  <c:v>165</c:v>
                </c:pt>
                <c:pt idx="139">
                  <c:v>166</c:v>
                </c:pt>
                <c:pt idx="140">
                  <c:v>167</c:v>
                </c:pt>
                <c:pt idx="141">
                  <c:v>169</c:v>
                </c:pt>
                <c:pt idx="142">
                  <c:v>170</c:v>
                </c:pt>
                <c:pt idx="143">
                  <c:v>171</c:v>
                </c:pt>
                <c:pt idx="144">
                  <c:v>172</c:v>
                </c:pt>
                <c:pt idx="145">
                  <c:v>173</c:v>
                </c:pt>
                <c:pt idx="146">
                  <c:v>175</c:v>
                </c:pt>
                <c:pt idx="147">
                  <c:v>176</c:v>
                </c:pt>
                <c:pt idx="148">
                  <c:v>177</c:v>
                </c:pt>
                <c:pt idx="149">
                  <c:v>178</c:v>
                </c:pt>
                <c:pt idx="150">
                  <c:v>179</c:v>
                </c:pt>
                <c:pt idx="151">
                  <c:v>181</c:v>
                </c:pt>
                <c:pt idx="152">
                  <c:v>182</c:v>
                </c:pt>
                <c:pt idx="153">
                  <c:v>183</c:v>
                </c:pt>
                <c:pt idx="154">
                  <c:v>184</c:v>
                </c:pt>
                <c:pt idx="155">
                  <c:v>185</c:v>
                </c:pt>
                <c:pt idx="156">
                  <c:v>187</c:v>
                </c:pt>
                <c:pt idx="157">
                  <c:v>188</c:v>
                </c:pt>
                <c:pt idx="158">
                  <c:v>189</c:v>
                </c:pt>
                <c:pt idx="159">
                  <c:v>190</c:v>
                </c:pt>
                <c:pt idx="160">
                  <c:v>191</c:v>
                </c:pt>
                <c:pt idx="161">
                  <c:v>193</c:v>
                </c:pt>
                <c:pt idx="162">
                  <c:v>194</c:v>
                </c:pt>
                <c:pt idx="163">
                  <c:v>195</c:v>
                </c:pt>
                <c:pt idx="164">
                  <c:v>196</c:v>
                </c:pt>
                <c:pt idx="165">
                  <c:v>197</c:v>
                </c:pt>
                <c:pt idx="166">
                  <c:v>199</c:v>
                </c:pt>
                <c:pt idx="167">
                  <c:v>200</c:v>
                </c:pt>
                <c:pt idx="168">
                  <c:v>201</c:v>
                </c:pt>
                <c:pt idx="169">
                  <c:v>202</c:v>
                </c:pt>
                <c:pt idx="170">
                  <c:v>203</c:v>
                </c:pt>
                <c:pt idx="171">
                  <c:v>205</c:v>
                </c:pt>
                <c:pt idx="172">
                  <c:v>206</c:v>
                </c:pt>
                <c:pt idx="173">
                  <c:v>207</c:v>
                </c:pt>
                <c:pt idx="174">
                  <c:v>208</c:v>
                </c:pt>
                <c:pt idx="175">
                  <c:v>209</c:v>
                </c:pt>
                <c:pt idx="176">
                  <c:v>211</c:v>
                </c:pt>
                <c:pt idx="177">
                  <c:v>212</c:v>
                </c:pt>
                <c:pt idx="178">
                  <c:v>213</c:v>
                </c:pt>
                <c:pt idx="179">
                  <c:v>214</c:v>
                </c:pt>
                <c:pt idx="180">
                  <c:v>216</c:v>
                </c:pt>
                <c:pt idx="181">
                  <c:v>217</c:v>
                </c:pt>
                <c:pt idx="182">
                  <c:v>218</c:v>
                </c:pt>
                <c:pt idx="183">
                  <c:v>219</c:v>
                </c:pt>
                <c:pt idx="184">
                  <c:v>220</c:v>
                </c:pt>
                <c:pt idx="185">
                  <c:v>222</c:v>
                </c:pt>
                <c:pt idx="186">
                  <c:v>223</c:v>
                </c:pt>
                <c:pt idx="187">
                  <c:v>224</c:v>
                </c:pt>
                <c:pt idx="188">
                  <c:v>225</c:v>
                </c:pt>
                <c:pt idx="189">
                  <c:v>226</c:v>
                </c:pt>
                <c:pt idx="190">
                  <c:v>228</c:v>
                </c:pt>
                <c:pt idx="191">
                  <c:v>229</c:v>
                </c:pt>
                <c:pt idx="192">
                  <c:v>230</c:v>
                </c:pt>
                <c:pt idx="193">
                  <c:v>232</c:v>
                </c:pt>
                <c:pt idx="194">
                  <c:v>233</c:v>
                </c:pt>
                <c:pt idx="195">
                  <c:v>234</c:v>
                </c:pt>
                <c:pt idx="196">
                  <c:v>235</c:v>
                </c:pt>
                <c:pt idx="197">
                  <c:v>237</c:v>
                </c:pt>
                <c:pt idx="198">
                  <c:v>238</c:v>
                </c:pt>
                <c:pt idx="199">
                  <c:v>239</c:v>
                </c:pt>
                <c:pt idx="200">
                  <c:v>240</c:v>
                </c:pt>
                <c:pt idx="201">
                  <c:v>242</c:v>
                </c:pt>
                <c:pt idx="202">
                  <c:v>243</c:v>
                </c:pt>
                <c:pt idx="203">
                  <c:v>244</c:v>
                </c:pt>
                <c:pt idx="204">
                  <c:v>245</c:v>
                </c:pt>
                <c:pt idx="205">
                  <c:v>246</c:v>
                </c:pt>
                <c:pt idx="206">
                  <c:v>248</c:v>
                </c:pt>
                <c:pt idx="207">
                  <c:v>249</c:v>
                </c:pt>
                <c:pt idx="208">
                  <c:v>250</c:v>
                </c:pt>
                <c:pt idx="209">
                  <c:v>251</c:v>
                </c:pt>
                <c:pt idx="210">
                  <c:v>253</c:v>
                </c:pt>
                <c:pt idx="211">
                  <c:v>254</c:v>
                </c:pt>
                <c:pt idx="212">
                  <c:v>255</c:v>
                </c:pt>
                <c:pt idx="213">
                  <c:v>256</c:v>
                </c:pt>
                <c:pt idx="214">
                  <c:v>258</c:v>
                </c:pt>
                <c:pt idx="215">
                  <c:v>259</c:v>
                </c:pt>
                <c:pt idx="216">
                  <c:v>260</c:v>
                </c:pt>
                <c:pt idx="217">
                  <c:v>261</c:v>
                </c:pt>
                <c:pt idx="218">
                  <c:v>263</c:v>
                </c:pt>
                <c:pt idx="219">
                  <c:v>264</c:v>
                </c:pt>
                <c:pt idx="220">
                  <c:v>265</c:v>
                </c:pt>
                <c:pt idx="221">
                  <c:v>267</c:v>
                </c:pt>
                <c:pt idx="222">
                  <c:v>268</c:v>
                </c:pt>
                <c:pt idx="223">
                  <c:v>269</c:v>
                </c:pt>
                <c:pt idx="224">
                  <c:v>271</c:v>
                </c:pt>
                <c:pt idx="225">
                  <c:v>272</c:v>
                </c:pt>
                <c:pt idx="226">
                  <c:v>273</c:v>
                </c:pt>
                <c:pt idx="227">
                  <c:v>275</c:v>
                </c:pt>
                <c:pt idx="228">
                  <c:v>276</c:v>
                </c:pt>
                <c:pt idx="229">
                  <c:v>277</c:v>
                </c:pt>
                <c:pt idx="230">
                  <c:v>279</c:v>
                </c:pt>
                <c:pt idx="231">
                  <c:v>280</c:v>
                </c:pt>
                <c:pt idx="232">
                  <c:v>281</c:v>
                </c:pt>
                <c:pt idx="233">
                  <c:v>283</c:v>
                </c:pt>
                <c:pt idx="234">
                  <c:v>284</c:v>
                </c:pt>
                <c:pt idx="235">
                  <c:v>285</c:v>
                </c:pt>
                <c:pt idx="236">
                  <c:v>286</c:v>
                </c:pt>
                <c:pt idx="237">
                  <c:v>288</c:v>
                </c:pt>
                <c:pt idx="238">
                  <c:v>289</c:v>
                </c:pt>
                <c:pt idx="239">
                  <c:v>290</c:v>
                </c:pt>
                <c:pt idx="240">
                  <c:v>292</c:v>
                </c:pt>
                <c:pt idx="241">
                  <c:v>293</c:v>
                </c:pt>
                <c:pt idx="242">
                  <c:v>294</c:v>
                </c:pt>
                <c:pt idx="243">
                  <c:v>296</c:v>
                </c:pt>
                <c:pt idx="244">
                  <c:v>297</c:v>
                </c:pt>
                <c:pt idx="245">
                  <c:v>298</c:v>
                </c:pt>
                <c:pt idx="246">
                  <c:v>300</c:v>
                </c:pt>
                <c:pt idx="247">
                  <c:v>301</c:v>
                </c:pt>
                <c:pt idx="248">
                  <c:v>302</c:v>
                </c:pt>
                <c:pt idx="249">
                  <c:v>304</c:v>
                </c:pt>
                <c:pt idx="250">
                  <c:v>305</c:v>
                </c:pt>
                <c:pt idx="251">
                  <c:v>306</c:v>
                </c:pt>
                <c:pt idx="252">
                  <c:v>308</c:v>
                </c:pt>
                <c:pt idx="253">
                  <c:v>309</c:v>
                </c:pt>
                <c:pt idx="254">
                  <c:v>310</c:v>
                </c:pt>
                <c:pt idx="255">
                  <c:v>312</c:v>
                </c:pt>
                <c:pt idx="256">
                  <c:v>313</c:v>
                </c:pt>
                <c:pt idx="257">
                  <c:v>314</c:v>
                </c:pt>
                <c:pt idx="258">
                  <c:v>316</c:v>
                </c:pt>
                <c:pt idx="259">
                  <c:v>317</c:v>
                </c:pt>
                <c:pt idx="260">
                  <c:v>318</c:v>
                </c:pt>
                <c:pt idx="261">
                  <c:v>319</c:v>
                </c:pt>
                <c:pt idx="262">
                  <c:v>321</c:v>
                </c:pt>
                <c:pt idx="263">
                  <c:v>322</c:v>
                </c:pt>
                <c:pt idx="264">
                  <c:v>323</c:v>
                </c:pt>
                <c:pt idx="265">
                  <c:v>325</c:v>
                </c:pt>
                <c:pt idx="266">
                  <c:v>326</c:v>
                </c:pt>
                <c:pt idx="267">
                  <c:v>327</c:v>
                </c:pt>
                <c:pt idx="268">
                  <c:v>329</c:v>
                </c:pt>
                <c:pt idx="269">
                  <c:v>330</c:v>
                </c:pt>
                <c:pt idx="270">
                  <c:v>331</c:v>
                </c:pt>
                <c:pt idx="271">
                  <c:v>333</c:v>
                </c:pt>
                <c:pt idx="272">
                  <c:v>334</c:v>
                </c:pt>
                <c:pt idx="273">
                  <c:v>335</c:v>
                </c:pt>
                <c:pt idx="274">
                  <c:v>337</c:v>
                </c:pt>
                <c:pt idx="275">
                  <c:v>338</c:v>
                </c:pt>
                <c:pt idx="276">
                  <c:v>339</c:v>
                </c:pt>
                <c:pt idx="277">
                  <c:v>340</c:v>
                </c:pt>
                <c:pt idx="278">
                  <c:v>342</c:v>
                </c:pt>
                <c:pt idx="279">
                  <c:v>343</c:v>
                </c:pt>
                <c:pt idx="280">
                  <c:v>344</c:v>
                </c:pt>
                <c:pt idx="281">
                  <c:v>346</c:v>
                </c:pt>
                <c:pt idx="282">
                  <c:v>347</c:v>
                </c:pt>
                <c:pt idx="283">
                  <c:v>348</c:v>
                </c:pt>
                <c:pt idx="284">
                  <c:v>350</c:v>
                </c:pt>
                <c:pt idx="285">
                  <c:v>351</c:v>
                </c:pt>
                <c:pt idx="286">
                  <c:v>352</c:v>
                </c:pt>
                <c:pt idx="287">
                  <c:v>354</c:v>
                </c:pt>
                <c:pt idx="288">
                  <c:v>355</c:v>
                </c:pt>
                <c:pt idx="289">
                  <c:v>356</c:v>
                </c:pt>
                <c:pt idx="290">
                  <c:v>358</c:v>
                </c:pt>
                <c:pt idx="291">
                  <c:v>359</c:v>
                </c:pt>
                <c:pt idx="292">
                  <c:v>360</c:v>
                </c:pt>
                <c:pt idx="293">
                  <c:v>362</c:v>
                </c:pt>
                <c:pt idx="294">
                  <c:v>363</c:v>
                </c:pt>
                <c:pt idx="295">
                  <c:v>364</c:v>
                </c:pt>
                <c:pt idx="296">
                  <c:v>366</c:v>
                </c:pt>
                <c:pt idx="297">
                  <c:v>367</c:v>
                </c:pt>
                <c:pt idx="298">
                  <c:v>368</c:v>
                </c:pt>
                <c:pt idx="299">
                  <c:v>370</c:v>
                </c:pt>
                <c:pt idx="300">
                  <c:v>371</c:v>
                </c:pt>
                <c:pt idx="301">
                  <c:v>372</c:v>
                </c:pt>
                <c:pt idx="302">
                  <c:v>374</c:v>
                </c:pt>
                <c:pt idx="303">
                  <c:v>375</c:v>
                </c:pt>
                <c:pt idx="304">
                  <c:v>376</c:v>
                </c:pt>
                <c:pt idx="305">
                  <c:v>378</c:v>
                </c:pt>
                <c:pt idx="306">
                  <c:v>379</c:v>
                </c:pt>
                <c:pt idx="307">
                  <c:v>380</c:v>
                </c:pt>
                <c:pt idx="308">
                  <c:v>382</c:v>
                </c:pt>
                <c:pt idx="309">
                  <c:v>383</c:v>
                </c:pt>
                <c:pt idx="310">
                  <c:v>385</c:v>
                </c:pt>
                <c:pt idx="311">
                  <c:v>386</c:v>
                </c:pt>
                <c:pt idx="312">
                  <c:v>387</c:v>
                </c:pt>
                <c:pt idx="313">
                  <c:v>389</c:v>
                </c:pt>
                <c:pt idx="314">
                  <c:v>390</c:v>
                </c:pt>
                <c:pt idx="315">
                  <c:v>391</c:v>
                </c:pt>
                <c:pt idx="316">
                  <c:v>393</c:v>
                </c:pt>
                <c:pt idx="317">
                  <c:v>394</c:v>
                </c:pt>
                <c:pt idx="318">
                  <c:v>395</c:v>
                </c:pt>
                <c:pt idx="319">
                  <c:v>397</c:v>
                </c:pt>
                <c:pt idx="320">
                  <c:v>398</c:v>
                </c:pt>
                <c:pt idx="321">
                  <c:v>399</c:v>
                </c:pt>
                <c:pt idx="322">
                  <c:v>401</c:v>
                </c:pt>
                <c:pt idx="323">
                  <c:v>402</c:v>
                </c:pt>
                <c:pt idx="324">
                  <c:v>403</c:v>
                </c:pt>
                <c:pt idx="325">
                  <c:v>405</c:v>
                </c:pt>
                <c:pt idx="326">
                  <c:v>406</c:v>
                </c:pt>
                <c:pt idx="327">
                  <c:v>407</c:v>
                </c:pt>
                <c:pt idx="328">
                  <c:v>408</c:v>
                </c:pt>
                <c:pt idx="329">
                  <c:v>410</c:v>
                </c:pt>
                <c:pt idx="330">
                  <c:v>411</c:v>
                </c:pt>
                <c:pt idx="331">
                  <c:v>413</c:v>
                </c:pt>
                <c:pt idx="332">
                  <c:v>414</c:v>
                </c:pt>
                <c:pt idx="333">
                  <c:v>415</c:v>
                </c:pt>
                <c:pt idx="334">
                  <c:v>417</c:v>
                </c:pt>
                <c:pt idx="335">
                  <c:v>418</c:v>
                </c:pt>
                <c:pt idx="336">
                  <c:v>420</c:v>
                </c:pt>
                <c:pt idx="337">
                  <c:v>421</c:v>
                </c:pt>
                <c:pt idx="338">
                  <c:v>422</c:v>
                </c:pt>
                <c:pt idx="339">
                  <c:v>424</c:v>
                </c:pt>
                <c:pt idx="340">
                  <c:v>425</c:v>
                </c:pt>
                <c:pt idx="341">
                  <c:v>427</c:v>
                </c:pt>
                <c:pt idx="342">
                  <c:v>428</c:v>
                </c:pt>
                <c:pt idx="343">
                  <c:v>429</c:v>
                </c:pt>
                <c:pt idx="344">
                  <c:v>431</c:v>
                </c:pt>
                <c:pt idx="345">
                  <c:v>432</c:v>
                </c:pt>
                <c:pt idx="346">
                  <c:v>434</c:v>
                </c:pt>
                <c:pt idx="347">
                  <c:v>435</c:v>
                </c:pt>
                <c:pt idx="348">
                  <c:v>437</c:v>
                </c:pt>
                <c:pt idx="349">
                  <c:v>438</c:v>
                </c:pt>
                <c:pt idx="350">
                  <c:v>439</c:v>
                </c:pt>
                <c:pt idx="351">
                  <c:v>441</c:v>
                </c:pt>
                <c:pt idx="352">
                  <c:v>442</c:v>
                </c:pt>
                <c:pt idx="353">
                  <c:v>444</c:v>
                </c:pt>
                <c:pt idx="354">
                  <c:v>445</c:v>
                </c:pt>
                <c:pt idx="355">
                  <c:v>446</c:v>
                </c:pt>
                <c:pt idx="356">
                  <c:v>448</c:v>
                </c:pt>
                <c:pt idx="357">
                  <c:v>449</c:v>
                </c:pt>
                <c:pt idx="358">
                  <c:v>451</c:v>
                </c:pt>
                <c:pt idx="359">
                  <c:v>452</c:v>
                </c:pt>
                <c:pt idx="360">
                  <c:v>453</c:v>
                </c:pt>
                <c:pt idx="361">
                  <c:v>455</c:v>
                </c:pt>
                <c:pt idx="362">
                  <c:v>456</c:v>
                </c:pt>
                <c:pt idx="363">
                  <c:v>458</c:v>
                </c:pt>
                <c:pt idx="364">
                  <c:v>459</c:v>
                </c:pt>
                <c:pt idx="365">
                  <c:v>460</c:v>
                </c:pt>
                <c:pt idx="366">
                  <c:v>462</c:v>
                </c:pt>
                <c:pt idx="367">
                  <c:v>463</c:v>
                </c:pt>
                <c:pt idx="368">
                  <c:v>465</c:v>
                </c:pt>
                <c:pt idx="369">
                  <c:v>466</c:v>
                </c:pt>
                <c:pt idx="370">
                  <c:v>468</c:v>
                </c:pt>
                <c:pt idx="371">
                  <c:v>469</c:v>
                </c:pt>
                <c:pt idx="372">
                  <c:v>470</c:v>
                </c:pt>
                <c:pt idx="373">
                  <c:v>472</c:v>
                </c:pt>
                <c:pt idx="374">
                  <c:v>473</c:v>
                </c:pt>
                <c:pt idx="375">
                  <c:v>475</c:v>
                </c:pt>
                <c:pt idx="376">
                  <c:v>476</c:v>
                </c:pt>
                <c:pt idx="377">
                  <c:v>478</c:v>
                </c:pt>
                <c:pt idx="378">
                  <c:v>479</c:v>
                </c:pt>
                <c:pt idx="379">
                  <c:v>480</c:v>
                </c:pt>
                <c:pt idx="380">
                  <c:v>482</c:v>
                </c:pt>
                <c:pt idx="381">
                  <c:v>483</c:v>
                </c:pt>
                <c:pt idx="382">
                  <c:v>485</c:v>
                </c:pt>
                <c:pt idx="383">
                  <c:v>486</c:v>
                </c:pt>
                <c:pt idx="384">
                  <c:v>488</c:v>
                </c:pt>
                <c:pt idx="385">
                  <c:v>489</c:v>
                </c:pt>
                <c:pt idx="386">
                  <c:v>490</c:v>
                </c:pt>
                <c:pt idx="387">
                  <c:v>492</c:v>
                </c:pt>
                <c:pt idx="388">
                  <c:v>493</c:v>
                </c:pt>
                <c:pt idx="389">
                  <c:v>495</c:v>
                </c:pt>
                <c:pt idx="390">
                  <c:v>496</c:v>
                </c:pt>
                <c:pt idx="391">
                  <c:v>498</c:v>
                </c:pt>
                <c:pt idx="392">
                  <c:v>499</c:v>
                </c:pt>
                <c:pt idx="393">
                  <c:v>500</c:v>
                </c:pt>
                <c:pt idx="394">
                  <c:v>502</c:v>
                </c:pt>
                <c:pt idx="395">
                  <c:v>503</c:v>
                </c:pt>
                <c:pt idx="396">
                  <c:v>505</c:v>
                </c:pt>
                <c:pt idx="397">
                  <c:v>506</c:v>
                </c:pt>
                <c:pt idx="398">
                  <c:v>508</c:v>
                </c:pt>
                <c:pt idx="399">
                  <c:v>509</c:v>
                </c:pt>
                <c:pt idx="400">
                  <c:v>510</c:v>
                </c:pt>
                <c:pt idx="401">
                  <c:v>512</c:v>
                </c:pt>
                <c:pt idx="402">
                  <c:v>513</c:v>
                </c:pt>
                <c:pt idx="403">
                  <c:v>515</c:v>
                </c:pt>
                <c:pt idx="404">
                  <c:v>516</c:v>
                </c:pt>
                <c:pt idx="405">
                  <c:v>517</c:v>
                </c:pt>
                <c:pt idx="406">
                  <c:v>519</c:v>
                </c:pt>
                <c:pt idx="407">
                  <c:v>520</c:v>
                </c:pt>
                <c:pt idx="408">
                  <c:v>522</c:v>
                </c:pt>
                <c:pt idx="409">
                  <c:v>523</c:v>
                </c:pt>
                <c:pt idx="410">
                  <c:v>525</c:v>
                </c:pt>
                <c:pt idx="411">
                  <c:v>526</c:v>
                </c:pt>
                <c:pt idx="412">
                  <c:v>528</c:v>
                </c:pt>
                <c:pt idx="413">
                  <c:v>529</c:v>
                </c:pt>
                <c:pt idx="414">
                  <c:v>530</c:v>
                </c:pt>
                <c:pt idx="415">
                  <c:v>532</c:v>
                </c:pt>
                <c:pt idx="416">
                  <c:v>533</c:v>
                </c:pt>
                <c:pt idx="417">
                  <c:v>535</c:v>
                </c:pt>
                <c:pt idx="418">
                  <c:v>536</c:v>
                </c:pt>
                <c:pt idx="419">
                  <c:v>538</c:v>
                </c:pt>
                <c:pt idx="420">
                  <c:v>539</c:v>
                </c:pt>
                <c:pt idx="421">
                  <c:v>541</c:v>
                </c:pt>
                <c:pt idx="422">
                  <c:v>542</c:v>
                </c:pt>
                <c:pt idx="423">
                  <c:v>544</c:v>
                </c:pt>
                <c:pt idx="424">
                  <c:v>545</c:v>
                </c:pt>
                <c:pt idx="425">
                  <c:v>546</c:v>
                </c:pt>
                <c:pt idx="426">
                  <c:v>548</c:v>
                </c:pt>
                <c:pt idx="427">
                  <c:v>549</c:v>
                </c:pt>
                <c:pt idx="428">
                  <c:v>551</c:v>
                </c:pt>
                <c:pt idx="429">
                  <c:v>552</c:v>
                </c:pt>
                <c:pt idx="430">
                  <c:v>554</c:v>
                </c:pt>
                <c:pt idx="431">
                  <c:v>555</c:v>
                </c:pt>
                <c:pt idx="432">
                  <c:v>557</c:v>
                </c:pt>
                <c:pt idx="433">
                  <c:v>558</c:v>
                </c:pt>
                <c:pt idx="434">
                  <c:v>559</c:v>
                </c:pt>
                <c:pt idx="435">
                  <c:v>561</c:v>
                </c:pt>
                <c:pt idx="436">
                  <c:v>562</c:v>
                </c:pt>
                <c:pt idx="437">
                  <c:v>564</c:v>
                </c:pt>
                <c:pt idx="438">
                  <c:v>565</c:v>
                </c:pt>
                <c:pt idx="439">
                  <c:v>567</c:v>
                </c:pt>
                <c:pt idx="440">
                  <c:v>568</c:v>
                </c:pt>
                <c:pt idx="441">
                  <c:v>570</c:v>
                </c:pt>
                <c:pt idx="442">
                  <c:v>571</c:v>
                </c:pt>
                <c:pt idx="443">
                  <c:v>572</c:v>
                </c:pt>
                <c:pt idx="444">
                  <c:v>574</c:v>
                </c:pt>
                <c:pt idx="445">
                  <c:v>575</c:v>
                </c:pt>
                <c:pt idx="446">
                  <c:v>577</c:v>
                </c:pt>
                <c:pt idx="447">
                  <c:v>578</c:v>
                </c:pt>
                <c:pt idx="448">
                  <c:v>580</c:v>
                </c:pt>
                <c:pt idx="449">
                  <c:v>581</c:v>
                </c:pt>
                <c:pt idx="450">
                  <c:v>583</c:v>
                </c:pt>
                <c:pt idx="451">
                  <c:v>584</c:v>
                </c:pt>
                <c:pt idx="452">
                  <c:v>586</c:v>
                </c:pt>
                <c:pt idx="453">
                  <c:v>587</c:v>
                </c:pt>
                <c:pt idx="454">
                  <c:v>588</c:v>
                </c:pt>
                <c:pt idx="455">
                  <c:v>590</c:v>
                </c:pt>
                <c:pt idx="456">
                  <c:v>591</c:v>
                </c:pt>
                <c:pt idx="457">
                  <c:v>593</c:v>
                </c:pt>
                <c:pt idx="458">
                  <c:v>594</c:v>
                </c:pt>
                <c:pt idx="459">
                  <c:v>596</c:v>
                </c:pt>
                <c:pt idx="460">
                  <c:v>597</c:v>
                </c:pt>
                <c:pt idx="461">
                  <c:v>599</c:v>
                </c:pt>
                <c:pt idx="462">
                  <c:v>600</c:v>
                </c:pt>
                <c:pt idx="463">
                  <c:v>601</c:v>
                </c:pt>
                <c:pt idx="464">
                  <c:v>603</c:v>
                </c:pt>
                <c:pt idx="465">
                  <c:v>604</c:v>
                </c:pt>
                <c:pt idx="466">
                  <c:v>606</c:v>
                </c:pt>
                <c:pt idx="467">
                  <c:v>607</c:v>
                </c:pt>
                <c:pt idx="468">
                  <c:v>609</c:v>
                </c:pt>
                <c:pt idx="469">
                  <c:v>610</c:v>
                </c:pt>
                <c:pt idx="470">
                  <c:v>612</c:v>
                </c:pt>
                <c:pt idx="471">
                  <c:v>613</c:v>
                </c:pt>
                <c:pt idx="472">
                  <c:v>614</c:v>
                </c:pt>
                <c:pt idx="473">
                  <c:v>616</c:v>
                </c:pt>
                <c:pt idx="474">
                  <c:v>617</c:v>
                </c:pt>
                <c:pt idx="475">
                  <c:v>619</c:v>
                </c:pt>
                <c:pt idx="476">
                  <c:v>621</c:v>
                </c:pt>
                <c:pt idx="477">
                  <c:v>623</c:v>
                </c:pt>
                <c:pt idx="478">
                  <c:v>624</c:v>
                </c:pt>
                <c:pt idx="479">
                  <c:v>626</c:v>
                </c:pt>
                <c:pt idx="480">
                  <c:v>627</c:v>
                </c:pt>
                <c:pt idx="481">
                  <c:v>629</c:v>
                </c:pt>
                <c:pt idx="482">
                  <c:v>630</c:v>
                </c:pt>
                <c:pt idx="483">
                  <c:v>632</c:v>
                </c:pt>
                <c:pt idx="484">
                  <c:v>633</c:v>
                </c:pt>
                <c:pt idx="485">
                  <c:v>634</c:v>
                </c:pt>
                <c:pt idx="486">
                  <c:v>636</c:v>
                </c:pt>
                <c:pt idx="487">
                  <c:v>637</c:v>
                </c:pt>
                <c:pt idx="488">
                  <c:v>639</c:v>
                </c:pt>
                <c:pt idx="489">
                  <c:v>640</c:v>
                </c:pt>
                <c:pt idx="490">
                  <c:v>642</c:v>
                </c:pt>
                <c:pt idx="491">
                  <c:v>643</c:v>
                </c:pt>
                <c:pt idx="492">
                  <c:v>645</c:v>
                </c:pt>
                <c:pt idx="493">
                  <c:v>646</c:v>
                </c:pt>
                <c:pt idx="494">
                  <c:v>648</c:v>
                </c:pt>
                <c:pt idx="495">
                  <c:v>649</c:v>
                </c:pt>
                <c:pt idx="496">
                  <c:v>651</c:v>
                </c:pt>
                <c:pt idx="497">
                  <c:v>652</c:v>
                </c:pt>
                <c:pt idx="498">
                  <c:v>653</c:v>
                </c:pt>
                <c:pt idx="499">
                  <c:v>655</c:v>
                </c:pt>
                <c:pt idx="500">
                  <c:v>656</c:v>
                </c:pt>
                <c:pt idx="501">
                  <c:v>658</c:v>
                </c:pt>
                <c:pt idx="502">
                  <c:v>659</c:v>
                </c:pt>
                <c:pt idx="503">
                  <c:v>661</c:v>
                </c:pt>
                <c:pt idx="504">
                  <c:v>662</c:v>
                </c:pt>
                <c:pt idx="505">
                  <c:v>664</c:v>
                </c:pt>
                <c:pt idx="506">
                  <c:v>665</c:v>
                </c:pt>
                <c:pt idx="507">
                  <c:v>667</c:v>
                </c:pt>
                <c:pt idx="508">
                  <c:v>668</c:v>
                </c:pt>
                <c:pt idx="509">
                  <c:v>670</c:v>
                </c:pt>
                <c:pt idx="510">
                  <c:v>671</c:v>
                </c:pt>
                <c:pt idx="511">
                  <c:v>672</c:v>
                </c:pt>
                <c:pt idx="512">
                  <c:v>674</c:v>
                </c:pt>
                <c:pt idx="513">
                  <c:v>675</c:v>
                </c:pt>
                <c:pt idx="514">
                  <c:v>677</c:v>
                </c:pt>
                <c:pt idx="515">
                  <c:v>678</c:v>
                </c:pt>
                <c:pt idx="516">
                  <c:v>680</c:v>
                </c:pt>
                <c:pt idx="517">
                  <c:v>681</c:v>
                </c:pt>
                <c:pt idx="518">
                  <c:v>683</c:v>
                </c:pt>
                <c:pt idx="519">
                  <c:v>684</c:v>
                </c:pt>
                <c:pt idx="520">
                  <c:v>686</c:v>
                </c:pt>
                <c:pt idx="521">
                  <c:v>687</c:v>
                </c:pt>
                <c:pt idx="522">
                  <c:v>689</c:v>
                </c:pt>
                <c:pt idx="523">
                  <c:v>690</c:v>
                </c:pt>
                <c:pt idx="524">
                  <c:v>691</c:v>
                </c:pt>
                <c:pt idx="525">
                  <c:v>693</c:v>
                </c:pt>
                <c:pt idx="526">
                  <c:v>694</c:v>
                </c:pt>
                <c:pt idx="527">
                  <c:v>696</c:v>
                </c:pt>
                <c:pt idx="528">
                  <c:v>697</c:v>
                </c:pt>
                <c:pt idx="529">
                  <c:v>699</c:v>
                </c:pt>
                <c:pt idx="530">
                  <c:v>700</c:v>
                </c:pt>
                <c:pt idx="531">
                  <c:v>702</c:v>
                </c:pt>
                <c:pt idx="532">
                  <c:v>703</c:v>
                </c:pt>
                <c:pt idx="533">
                  <c:v>705</c:v>
                </c:pt>
                <c:pt idx="534">
                  <c:v>706</c:v>
                </c:pt>
                <c:pt idx="535">
                  <c:v>708</c:v>
                </c:pt>
                <c:pt idx="536">
                  <c:v>709</c:v>
                </c:pt>
                <c:pt idx="537">
                  <c:v>711</c:v>
                </c:pt>
                <c:pt idx="538">
                  <c:v>712</c:v>
                </c:pt>
                <c:pt idx="539">
                  <c:v>713</c:v>
                </c:pt>
                <c:pt idx="540">
                  <c:v>715</c:v>
                </c:pt>
                <c:pt idx="541">
                  <c:v>716</c:v>
                </c:pt>
                <c:pt idx="542">
                  <c:v>718</c:v>
                </c:pt>
                <c:pt idx="543">
                  <c:v>719</c:v>
                </c:pt>
                <c:pt idx="544">
                  <c:v>721</c:v>
                </c:pt>
                <c:pt idx="545">
                  <c:v>722</c:v>
                </c:pt>
                <c:pt idx="546">
                  <c:v>724</c:v>
                </c:pt>
                <c:pt idx="547">
                  <c:v>725</c:v>
                </c:pt>
                <c:pt idx="548">
                  <c:v>727</c:v>
                </c:pt>
                <c:pt idx="549">
                  <c:v>728</c:v>
                </c:pt>
                <c:pt idx="550">
                  <c:v>730</c:v>
                </c:pt>
                <c:pt idx="551">
                  <c:v>731</c:v>
                </c:pt>
                <c:pt idx="552">
                  <c:v>732</c:v>
                </c:pt>
                <c:pt idx="553">
                  <c:v>734</c:v>
                </c:pt>
                <c:pt idx="554">
                  <c:v>735</c:v>
                </c:pt>
                <c:pt idx="555">
                  <c:v>737</c:v>
                </c:pt>
                <c:pt idx="556">
                  <c:v>738</c:v>
                </c:pt>
                <c:pt idx="557">
                  <c:v>740</c:v>
                </c:pt>
                <c:pt idx="558">
                  <c:v>741</c:v>
                </c:pt>
                <c:pt idx="559">
                  <c:v>743</c:v>
                </c:pt>
                <c:pt idx="560">
                  <c:v>744</c:v>
                </c:pt>
                <c:pt idx="561">
                  <c:v>746</c:v>
                </c:pt>
                <c:pt idx="562">
                  <c:v>747</c:v>
                </c:pt>
                <c:pt idx="563">
                  <c:v>749</c:v>
                </c:pt>
                <c:pt idx="564">
                  <c:v>750</c:v>
                </c:pt>
                <c:pt idx="565">
                  <c:v>751</c:v>
                </c:pt>
                <c:pt idx="566">
                  <c:v>753</c:v>
                </c:pt>
                <c:pt idx="567">
                  <c:v>754</c:v>
                </c:pt>
                <c:pt idx="568">
                  <c:v>756</c:v>
                </c:pt>
                <c:pt idx="569">
                  <c:v>757</c:v>
                </c:pt>
                <c:pt idx="570">
                  <c:v>759</c:v>
                </c:pt>
                <c:pt idx="571">
                  <c:v>760</c:v>
                </c:pt>
                <c:pt idx="572">
                  <c:v>762</c:v>
                </c:pt>
                <c:pt idx="573">
                  <c:v>763</c:v>
                </c:pt>
                <c:pt idx="574">
                  <c:v>765</c:v>
                </c:pt>
                <c:pt idx="575">
                  <c:v>766</c:v>
                </c:pt>
                <c:pt idx="576">
                  <c:v>768</c:v>
                </c:pt>
                <c:pt idx="577">
                  <c:v>769</c:v>
                </c:pt>
                <c:pt idx="578">
                  <c:v>771</c:v>
                </c:pt>
                <c:pt idx="579">
                  <c:v>772</c:v>
                </c:pt>
                <c:pt idx="580">
                  <c:v>773</c:v>
                </c:pt>
                <c:pt idx="581">
                  <c:v>775</c:v>
                </c:pt>
                <c:pt idx="582">
                  <c:v>776</c:v>
                </c:pt>
                <c:pt idx="583">
                  <c:v>778</c:v>
                </c:pt>
                <c:pt idx="584">
                  <c:v>779</c:v>
                </c:pt>
                <c:pt idx="585">
                  <c:v>781</c:v>
                </c:pt>
                <c:pt idx="586">
                  <c:v>782</c:v>
                </c:pt>
                <c:pt idx="587">
                  <c:v>784</c:v>
                </c:pt>
                <c:pt idx="588">
                  <c:v>785</c:v>
                </c:pt>
                <c:pt idx="589">
                  <c:v>787</c:v>
                </c:pt>
                <c:pt idx="590">
                  <c:v>788</c:v>
                </c:pt>
                <c:pt idx="591">
                  <c:v>790</c:v>
                </c:pt>
                <c:pt idx="592">
                  <c:v>791</c:v>
                </c:pt>
                <c:pt idx="593">
                  <c:v>792</c:v>
                </c:pt>
                <c:pt idx="594">
                  <c:v>794</c:v>
                </c:pt>
                <c:pt idx="595">
                  <c:v>795</c:v>
                </c:pt>
                <c:pt idx="596">
                  <c:v>797</c:v>
                </c:pt>
                <c:pt idx="597">
                  <c:v>798</c:v>
                </c:pt>
                <c:pt idx="598">
                  <c:v>800</c:v>
                </c:pt>
                <c:pt idx="599">
                  <c:v>801</c:v>
                </c:pt>
                <c:pt idx="600">
                  <c:v>803</c:v>
                </c:pt>
                <c:pt idx="601">
                  <c:v>804</c:v>
                </c:pt>
                <c:pt idx="602">
                  <c:v>806</c:v>
                </c:pt>
                <c:pt idx="603">
                  <c:v>807</c:v>
                </c:pt>
                <c:pt idx="604">
                  <c:v>809</c:v>
                </c:pt>
                <c:pt idx="605">
                  <c:v>810</c:v>
                </c:pt>
                <c:pt idx="606">
                  <c:v>812</c:v>
                </c:pt>
                <c:pt idx="607">
                  <c:v>813</c:v>
                </c:pt>
                <c:pt idx="608">
                  <c:v>815</c:v>
                </c:pt>
                <c:pt idx="609">
                  <c:v>816</c:v>
                </c:pt>
                <c:pt idx="610">
                  <c:v>817</c:v>
                </c:pt>
                <c:pt idx="611">
                  <c:v>819</c:v>
                </c:pt>
                <c:pt idx="612">
                  <c:v>820</c:v>
                </c:pt>
                <c:pt idx="613">
                  <c:v>822</c:v>
                </c:pt>
                <c:pt idx="614">
                  <c:v>823</c:v>
                </c:pt>
                <c:pt idx="615">
                  <c:v>825</c:v>
                </c:pt>
                <c:pt idx="616">
                  <c:v>826</c:v>
                </c:pt>
                <c:pt idx="617">
                  <c:v>828</c:v>
                </c:pt>
                <c:pt idx="618">
                  <c:v>829</c:v>
                </c:pt>
                <c:pt idx="619">
                  <c:v>831</c:v>
                </c:pt>
                <c:pt idx="620">
                  <c:v>832</c:v>
                </c:pt>
                <c:pt idx="621">
                  <c:v>834</c:v>
                </c:pt>
                <c:pt idx="622">
                  <c:v>835</c:v>
                </c:pt>
                <c:pt idx="623">
                  <c:v>836</c:v>
                </c:pt>
                <c:pt idx="624">
                  <c:v>838</c:v>
                </c:pt>
                <c:pt idx="625">
                  <c:v>839</c:v>
                </c:pt>
                <c:pt idx="626">
                  <c:v>841</c:v>
                </c:pt>
                <c:pt idx="627">
                  <c:v>842</c:v>
                </c:pt>
                <c:pt idx="628">
                  <c:v>844</c:v>
                </c:pt>
                <c:pt idx="629">
                  <c:v>845</c:v>
                </c:pt>
                <c:pt idx="630">
                  <c:v>847</c:v>
                </c:pt>
                <c:pt idx="631">
                  <c:v>848</c:v>
                </c:pt>
                <c:pt idx="632">
                  <c:v>850</c:v>
                </c:pt>
                <c:pt idx="633">
                  <c:v>851</c:v>
                </c:pt>
                <c:pt idx="634">
                  <c:v>853</c:v>
                </c:pt>
                <c:pt idx="635">
                  <c:v>854</c:v>
                </c:pt>
                <c:pt idx="636">
                  <c:v>856</c:v>
                </c:pt>
                <c:pt idx="637">
                  <c:v>857</c:v>
                </c:pt>
                <c:pt idx="638">
                  <c:v>859</c:v>
                </c:pt>
                <c:pt idx="639">
                  <c:v>860</c:v>
                </c:pt>
                <c:pt idx="640">
                  <c:v>862</c:v>
                </c:pt>
                <c:pt idx="641">
                  <c:v>863</c:v>
                </c:pt>
                <c:pt idx="642">
                  <c:v>865</c:v>
                </c:pt>
                <c:pt idx="643">
                  <c:v>866</c:v>
                </c:pt>
                <c:pt idx="644">
                  <c:v>868</c:v>
                </c:pt>
                <c:pt idx="645">
                  <c:v>869</c:v>
                </c:pt>
                <c:pt idx="646">
                  <c:v>871</c:v>
                </c:pt>
                <c:pt idx="647">
                  <c:v>872</c:v>
                </c:pt>
                <c:pt idx="648">
                  <c:v>874</c:v>
                </c:pt>
                <c:pt idx="649">
                  <c:v>875</c:v>
                </c:pt>
                <c:pt idx="650">
                  <c:v>877</c:v>
                </c:pt>
                <c:pt idx="651">
                  <c:v>878</c:v>
                </c:pt>
                <c:pt idx="652">
                  <c:v>880</c:v>
                </c:pt>
                <c:pt idx="653">
                  <c:v>881</c:v>
                </c:pt>
                <c:pt idx="654">
                  <c:v>883</c:v>
                </c:pt>
                <c:pt idx="655">
                  <c:v>884</c:v>
                </c:pt>
                <c:pt idx="656">
                  <c:v>885</c:v>
                </c:pt>
                <c:pt idx="657">
                  <c:v>887</c:v>
                </c:pt>
                <c:pt idx="658">
                  <c:v>888</c:v>
                </c:pt>
                <c:pt idx="659">
                  <c:v>890</c:v>
                </c:pt>
                <c:pt idx="660">
                  <c:v>891</c:v>
                </c:pt>
                <c:pt idx="661">
                  <c:v>893</c:v>
                </c:pt>
                <c:pt idx="662">
                  <c:v>894</c:v>
                </c:pt>
                <c:pt idx="663">
                  <c:v>896</c:v>
                </c:pt>
                <c:pt idx="664">
                  <c:v>897</c:v>
                </c:pt>
                <c:pt idx="665">
                  <c:v>899</c:v>
                </c:pt>
                <c:pt idx="666">
                  <c:v>900</c:v>
                </c:pt>
                <c:pt idx="667">
                  <c:v>902</c:v>
                </c:pt>
                <c:pt idx="668">
                  <c:v>903</c:v>
                </c:pt>
                <c:pt idx="669">
                  <c:v>905</c:v>
                </c:pt>
                <c:pt idx="670">
                  <c:v>906</c:v>
                </c:pt>
                <c:pt idx="671">
                  <c:v>908</c:v>
                </c:pt>
                <c:pt idx="672">
                  <c:v>909</c:v>
                </c:pt>
                <c:pt idx="673">
                  <c:v>911</c:v>
                </c:pt>
                <c:pt idx="674">
                  <c:v>912</c:v>
                </c:pt>
                <c:pt idx="675">
                  <c:v>913</c:v>
                </c:pt>
                <c:pt idx="676">
                  <c:v>915</c:v>
                </c:pt>
                <c:pt idx="677">
                  <c:v>916</c:v>
                </c:pt>
                <c:pt idx="678">
                  <c:v>918</c:v>
                </c:pt>
                <c:pt idx="679">
                  <c:v>919</c:v>
                </c:pt>
                <c:pt idx="680">
                  <c:v>921</c:v>
                </c:pt>
                <c:pt idx="681">
                  <c:v>922</c:v>
                </c:pt>
                <c:pt idx="682">
                  <c:v>924</c:v>
                </c:pt>
                <c:pt idx="683">
                  <c:v>925</c:v>
                </c:pt>
                <c:pt idx="684">
                  <c:v>927</c:v>
                </c:pt>
                <c:pt idx="685">
                  <c:v>928</c:v>
                </c:pt>
                <c:pt idx="686">
                  <c:v>930</c:v>
                </c:pt>
                <c:pt idx="687">
                  <c:v>931</c:v>
                </c:pt>
                <c:pt idx="688">
                  <c:v>933</c:v>
                </c:pt>
                <c:pt idx="689">
                  <c:v>934</c:v>
                </c:pt>
                <c:pt idx="690">
                  <c:v>936</c:v>
                </c:pt>
                <c:pt idx="691">
                  <c:v>937</c:v>
                </c:pt>
                <c:pt idx="692">
                  <c:v>939</c:v>
                </c:pt>
                <c:pt idx="693">
                  <c:v>940</c:v>
                </c:pt>
                <c:pt idx="694">
                  <c:v>942</c:v>
                </c:pt>
                <c:pt idx="695">
                  <c:v>943</c:v>
                </c:pt>
                <c:pt idx="696">
                  <c:v>945</c:v>
                </c:pt>
                <c:pt idx="697">
                  <c:v>946</c:v>
                </c:pt>
                <c:pt idx="698">
                  <c:v>948</c:v>
                </c:pt>
                <c:pt idx="699">
                  <c:v>949</c:v>
                </c:pt>
                <c:pt idx="700">
                  <c:v>950</c:v>
                </c:pt>
                <c:pt idx="701">
                  <c:v>952</c:v>
                </c:pt>
                <c:pt idx="702">
                  <c:v>953</c:v>
                </c:pt>
                <c:pt idx="703">
                  <c:v>955</c:v>
                </c:pt>
                <c:pt idx="704">
                  <c:v>956</c:v>
                </c:pt>
                <c:pt idx="705">
                  <c:v>958</c:v>
                </c:pt>
                <c:pt idx="706">
                  <c:v>959</c:v>
                </c:pt>
                <c:pt idx="707">
                  <c:v>961</c:v>
                </c:pt>
                <c:pt idx="708">
                  <c:v>962</c:v>
                </c:pt>
                <c:pt idx="709">
                  <c:v>964</c:v>
                </c:pt>
                <c:pt idx="710">
                  <c:v>965</c:v>
                </c:pt>
                <c:pt idx="711">
                  <c:v>967</c:v>
                </c:pt>
                <c:pt idx="712">
                  <c:v>968</c:v>
                </c:pt>
                <c:pt idx="713">
                  <c:v>970</c:v>
                </c:pt>
                <c:pt idx="714">
                  <c:v>971</c:v>
                </c:pt>
                <c:pt idx="715">
                  <c:v>973</c:v>
                </c:pt>
                <c:pt idx="716">
                  <c:v>974</c:v>
                </c:pt>
                <c:pt idx="717">
                  <c:v>975</c:v>
                </c:pt>
                <c:pt idx="718">
                  <c:v>977</c:v>
                </c:pt>
                <c:pt idx="719">
                  <c:v>978</c:v>
                </c:pt>
                <c:pt idx="720">
                  <c:v>980</c:v>
                </c:pt>
                <c:pt idx="721">
                  <c:v>981</c:v>
                </c:pt>
                <c:pt idx="722">
                  <c:v>983</c:v>
                </c:pt>
                <c:pt idx="723">
                  <c:v>984</c:v>
                </c:pt>
                <c:pt idx="724">
                  <c:v>986</c:v>
                </c:pt>
                <c:pt idx="725">
                  <c:v>987</c:v>
                </c:pt>
                <c:pt idx="726">
                  <c:v>989</c:v>
                </c:pt>
                <c:pt idx="727">
                  <c:v>990</c:v>
                </c:pt>
                <c:pt idx="728">
                  <c:v>992</c:v>
                </c:pt>
                <c:pt idx="729">
                  <c:v>993</c:v>
                </c:pt>
                <c:pt idx="730">
                  <c:v>995</c:v>
                </c:pt>
                <c:pt idx="731">
                  <c:v>996</c:v>
                </c:pt>
                <c:pt idx="732">
                  <c:v>998</c:v>
                </c:pt>
                <c:pt idx="733">
                  <c:v>999</c:v>
                </c:pt>
                <c:pt idx="734">
                  <c:v>1001</c:v>
                </c:pt>
                <c:pt idx="735">
                  <c:v>1002</c:v>
                </c:pt>
                <c:pt idx="736">
                  <c:v>1003</c:v>
                </c:pt>
                <c:pt idx="737">
                  <c:v>1005</c:v>
                </c:pt>
                <c:pt idx="738">
                  <c:v>1006</c:v>
                </c:pt>
                <c:pt idx="739">
                  <c:v>1008</c:v>
                </c:pt>
                <c:pt idx="740">
                  <c:v>1009</c:v>
                </c:pt>
                <c:pt idx="741">
                  <c:v>1011</c:v>
                </c:pt>
                <c:pt idx="742">
                  <c:v>1012</c:v>
                </c:pt>
                <c:pt idx="743">
                  <c:v>1014</c:v>
                </c:pt>
                <c:pt idx="744">
                  <c:v>1015</c:v>
                </c:pt>
                <c:pt idx="745">
                  <c:v>1017</c:v>
                </c:pt>
                <c:pt idx="746">
                  <c:v>1018</c:v>
                </c:pt>
                <c:pt idx="747">
                  <c:v>1020</c:v>
                </c:pt>
                <c:pt idx="748">
                  <c:v>1021</c:v>
                </c:pt>
                <c:pt idx="749">
                  <c:v>1023</c:v>
                </c:pt>
                <c:pt idx="750">
                  <c:v>1024</c:v>
                </c:pt>
                <c:pt idx="751">
                  <c:v>1026</c:v>
                </c:pt>
                <c:pt idx="752">
                  <c:v>1027</c:v>
                </c:pt>
                <c:pt idx="753">
                  <c:v>1029</c:v>
                </c:pt>
                <c:pt idx="754">
                  <c:v>1030</c:v>
                </c:pt>
                <c:pt idx="755">
                  <c:v>1031</c:v>
                </c:pt>
                <c:pt idx="756">
                  <c:v>1033</c:v>
                </c:pt>
                <c:pt idx="757">
                  <c:v>1035</c:v>
                </c:pt>
                <c:pt idx="758">
                  <c:v>1036</c:v>
                </c:pt>
                <c:pt idx="759">
                  <c:v>1037</c:v>
                </c:pt>
                <c:pt idx="760">
                  <c:v>1039</c:v>
                </c:pt>
                <c:pt idx="761">
                  <c:v>1040</c:v>
                </c:pt>
                <c:pt idx="762">
                  <c:v>1042</c:v>
                </c:pt>
                <c:pt idx="763">
                  <c:v>1043</c:v>
                </c:pt>
                <c:pt idx="764">
                  <c:v>1045</c:v>
                </c:pt>
                <c:pt idx="765">
                  <c:v>1046</c:v>
                </c:pt>
                <c:pt idx="766">
                  <c:v>1048</c:v>
                </c:pt>
                <c:pt idx="767">
                  <c:v>1049</c:v>
                </c:pt>
                <c:pt idx="768">
                  <c:v>1051</c:v>
                </c:pt>
                <c:pt idx="769">
                  <c:v>1052</c:v>
                </c:pt>
                <c:pt idx="770">
                  <c:v>1054</c:v>
                </c:pt>
                <c:pt idx="771">
                  <c:v>1056</c:v>
                </c:pt>
                <c:pt idx="772">
                  <c:v>1057</c:v>
                </c:pt>
                <c:pt idx="773">
                  <c:v>1058</c:v>
                </c:pt>
                <c:pt idx="774">
                  <c:v>1060</c:v>
                </c:pt>
                <c:pt idx="775">
                  <c:v>1061</c:v>
                </c:pt>
                <c:pt idx="776">
                  <c:v>1063</c:v>
                </c:pt>
                <c:pt idx="777">
                  <c:v>1064</c:v>
                </c:pt>
                <c:pt idx="778">
                  <c:v>1066</c:v>
                </c:pt>
                <c:pt idx="779">
                  <c:v>1067</c:v>
                </c:pt>
                <c:pt idx="780">
                  <c:v>1069</c:v>
                </c:pt>
                <c:pt idx="781">
                  <c:v>1070</c:v>
                </c:pt>
                <c:pt idx="782">
                  <c:v>1072</c:v>
                </c:pt>
                <c:pt idx="783">
                  <c:v>1073</c:v>
                </c:pt>
                <c:pt idx="784">
                  <c:v>1075</c:v>
                </c:pt>
                <c:pt idx="785">
                  <c:v>1076</c:v>
                </c:pt>
                <c:pt idx="786">
                  <c:v>1078</c:v>
                </c:pt>
                <c:pt idx="787">
                  <c:v>1079</c:v>
                </c:pt>
                <c:pt idx="788">
                  <c:v>1081</c:v>
                </c:pt>
                <c:pt idx="789">
                  <c:v>1083</c:v>
                </c:pt>
                <c:pt idx="790">
                  <c:v>1084</c:v>
                </c:pt>
                <c:pt idx="791">
                  <c:v>1086</c:v>
                </c:pt>
                <c:pt idx="792">
                  <c:v>1087</c:v>
                </c:pt>
                <c:pt idx="793">
                  <c:v>1088</c:v>
                </c:pt>
                <c:pt idx="794">
                  <c:v>1090</c:v>
                </c:pt>
                <c:pt idx="795">
                  <c:v>1091</c:v>
                </c:pt>
                <c:pt idx="796">
                  <c:v>1093</c:v>
                </c:pt>
                <c:pt idx="797">
                  <c:v>1094</c:v>
                </c:pt>
                <c:pt idx="798">
                  <c:v>1096</c:v>
                </c:pt>
                <c:pt idx="799">
                  <c:v>1097</c:v>
                </c:pt>
                <c:pt idx="800">
                  <c:v>1099</c:v>
                </c:pt>
                <c:pt idx="801">
                  <c:v>1100</c:v>
                </c:pt>
                <c:pt idx="802">
                  <c:v>1102</c:v>
                </c:pt>
                <c:pt idx="803">
                  <c:v>1103</c:v>
                </c:pt>
                <c:pt idx="804">
                  <c:v>1105</c:v>
                </c:pt>
                <c:pt idx="805">
                  <c:v>1106</c:v>
                </c:pt>
                <c:pt idx="806">
                  <c:v>1108</c:v>
                </c:pt>
                <c:pt idx="807">
                  <c:v>1109</c:v>
                </c:pt>
                <c:pt idx="808">
                  <c:v>1111</c:v>
                </c:pt>
                <c:pt idx="809">
                  <c:v>1112</c:v>
                </c:pt>
                <c:pt idx="810">
                  <c:v>1113</c:v>
                </c:pt>
                <c:pt idx="811">
                  <c:v>1115</c:v>
                </c:pt>
                <c:pt idx="812">
                  <c:v>1116</c:v>
                </c:pt>
                <c:pt idx="813">
                  <c:v>1118</c:v>
                </c:pt>
                <c:pt idx="814">
                  <c:v>1119</c:v>
                </c:pt>
                <c:pt idx="815">
                  <c:v>1121</c:v>
                </c:pt>
                <c:pt idx="816">
                  <c:v>1122</c:v>
                </c:pt>
                <c:pt idx="817">
                  <c:v>1124</c:v>
                </c:pt>
                <c:pt idx="818">
                  <c:v>1125</c:v>
                </c:pt>
                <c:pt idx="819">
                  <c:v>1127</c:v>
                </c:pt>
                <c:pt idx="820">
                  <c:v>1128</c:v>
                </c:pt>
                <c:pt idx="821">
                  <c:v>1130</c:v>
                </c:pt>
                <c:pt idx="822">
                  <c:v>1131</c:v>
                </c:pt>
                <c:pt idx="823">
                  <c:v>1133</c:v>
                </c:pt>
                <c:pt idx="824">
                  <c:v>1134</c:v>
                </c:pt>
                <c:pt idx="825">
                  <c:v>1136</c:v>
                </c:pt>
                <c:pt idx="826">
                  <c:v>1137</c:v>
                </c:pt>
                <c:pt idx="827">
                  <c:v>1139</c:v>
                </c:pt>
                <c:pt idx="828">
                  <c:v>1140</c:v>
                </c:pt>
                <c:pt idx="829">
                  <c:v>1141</c:v>
                </c:pt>
                <c:pt idx="830">
                  <c:v>1143</c:v>
                </c:pt>
                <c:pt idx="831">
                  <c:v>1144</c:v>
                </c:pt>
                <c:pt idx="832">
                  <c:v>1146</c:v>
                </c:pt>
                <c:pt idx="833">
                  <c:v>1147</c:v>
                </c:pt>
                <c:pt idx="834">
                  <c:v>1149</c:v>
                </c:pt>
                <c:pt idx="835">
                  <c:v>1150</c:v>
                </c:pt>
                <c:pt idx="836">
                  <c:v>1152</c:v>
                </c:pt>
                <c:pt idx="837">
                  <c:v>1153</c:v>
                </c:pt>
                <c:pt idx="838">
                  <c:v>1155</c:v>
                </c:pt>
                <c:pt idx="839">
                  <c:v>1156</c:v>
                </c:pt>
                <c:pt idx="840">
                  <c:v>1158</c:v>
                </c:pt>
                <c:pt idx="841">
                  <c:v>1160</c:v>
                </c:pt>
                <c:pt idx="842">
                  <c:v>1161</c:v>
                </c:pt>
                <c:pt idx="843">
                  <c:v>1163</c:v>
                </c:pt>
                <c:pt idx="844">
                  <c:v>1165</c:v>
                </c:pt>
                <c:pt idx="845">
                  <c:v>1167</c:v>
                </c:pt>
                <c:pt idx="846">
                  <c:v>1169</c:v>
                </c:pt>
                <c:pt idx="847">
                  <c:v>1171</c:v>
                </c:pt>
                <c:pt idx="848">
                  <c:v>1172</c:v>
                </c:pt>
                <c:pt idx="849">
                  <c:v>1174</c:v>
                </c:pt>
                <c:pt idx="850">
                  <c:v>1175</c:v>
                </c:pt>
                <c:pt idx="851">
                  <c:v>1177</c:v>
                </c:pt>
                <c:pt idx="852">
                  <c:v>1179</c:v>
                </c:pt>
                <c:pt idx="853">
                  <c:v>1181</c:v>
                </c:pt>
                <c:pt idx="854">
                  <c:v>1182</c:v>
                </c:pt>
                <c:pt idx="855">
                  <c:v>1184</c:v>
                </c:pt>
                <c:pt idx="856">
                  <c:v>1185</c:v>
                </c:pt>
                <c:pt idx="857">
                  <c:v>1187</c:v>
                </c:pt>
                <c:pt idx="858">
                  <c:v>1188</c:v>
                </c:pt>
                <c:pt idx="859">
                  <c:v>1190</c:v>
                </c:pt>
                <c:pt idx="860">
                  <c:v>1191</c:v>
                </c:pt>
                <c:pt idx="861">
                  <c:v>1193</c:v>
                </c:pt>
                <c:pt idx="862">
                  <c:v>1194</c:v>
                </c:pt>
                <c:pt idx="863">
                  <c:v>1196</c:v>
                </c:pt>
                <c:pt idx="864">
                  <c:v>1198</c:v>
                </c:pt>
                <c:pt idx="865">
                  <c:v>1199</c:v>
                </c:pt>
                <c:pt idx="866">
                  <c:v>1201</c:v>
                </c:pt>
                <c:pt idx="867">
                  <c:v>1203</c:v>
                </c:pt>
                <c:pt idx="868">
                  <c:v>1207</c:v>
                </c:pt>
                <c:pt idx="869">
                  <c:v>1209</c:v>
                </c:pt>
                <c:pt idx="870">
                  <c:v>1211</c:v>
                </c:pt>
                <c:pt idx="871">
                  <c:v>1212</c:v>
                </c:pt>
                <c:pt idx="872">
                  <c:v>1214</c:v>
                </c:pt>
                <c:pt idx="873">
                  <c:v>1215</c:v>
                </c:pt>
                <c:pt idx="874">
                  <c:v>1217</c:v>
                </c:pt>
                <c:pt idx="875">
                  <c:v>1218</c:v>
                </c:pt>
                <c:pt idx="876">
                  <c:v>1220</c:v>
                </c:pt>
                <c:pt idx="877">
                  <c:v>1221</c:v>
                </c:pt>
                <c:pt idx="878">
                  <c:v>1223</c:v>
                </c:pt>
                <c:pt idx="879">
                  <c:v>1224</c:v>
                </c:pt>
                <c:pt idx="880">
                  <c:v>1226</c:v>
                </c:pt>
                <c:pt idx="881">
                  <c:v>1228</c:v>
                </c:pt>
                <c:pt idx="882">
                  <c:v>1229</c:v>
                </c:pt>
                <c:pt idx="883">
                  <c:v>1231</c:v>
                </c:pt>
                <c:pt idx="884">
                  <c:v>1232</c:v>
                </c:pt>
                <c:pt idx="885">
                  <c:v>1234</c:v>
                </c:pt>
                <c:pt idx="886">
                  <c:v>1235</c:v>
                </c:pt>
                <c:pt idx="887">
                  <c:v>1237</c:v>
                </c:pt>
                <c:pt idx="888">
                  <c:v>1238</c:v>
                </c:pt>
                <c:pt idx="889">
                  <c:v>1240</c:v>
                </c:pt>
                <c:pt idx="890">
                  <c:v>1241</c:v>
                </c:pt>
                <c:pt idx="891">
                  <c:v>1243</c:v>
                </c:pt>
                <c:pt idx="892">
                  <c:v>1244</c:v>
                </c:pt>
                <c:pt idx="893">
                  <c:v>1246</c:v>
                </c:pt>
                <c:pt idx="894">
                  <c:v>1247</c:v>
                </c:pt>
                <c:pt idx="895">
                  <c:v>1249</c:v>
                </c:pt>
                <c:pt idx="896">
                  <c:v>1250</c:v>
                </c:pt>
                <c:pt idx="897">
                  <c:v>1252</c:v>
                </c:pt>
                <c:pt idx="898">
                  <c:v>1253</c:v>
                </c:pt>
                <c:pt idx="899">
                  <c:v>1255</c:v>
                </c:pt>
                <c:pt idx="900">
                  <c:v>1256</c:v>
                </c:pt>
                <c:pt idx="901">
                  <c:v>1258</c:v>
                </c:pt>
                <c:pt idx="902">
                  <c:v>1259</c:v>
                </c:pt>
                <c:pt idx="903">
                  <c:v>1261</c:v>
                </c:pt>
                <c:pt idx="904">
                  <c:v>1262</c:v>
                </c:pt>
                <c:pt idx="905">
                  <c:v>1264</c:v>
                </c:pt>
                <c:pt idx="906">
                  <c:v>1265</c:v>
                </c:pt>
                <c:pt idx="907">
                  <c:v>1267</c:v>
                </c:pt>
              </c:numCache>
            </c:numRef>
          </c:xVal>
          <c:yVal>
            <c:numRef>
              <c:f>'signidicant data'!$M$19:$M$926</c:f>
              <c:numCache>
                <c:formatCode>General</c:formatCode>
                <c:ptCount val="908"/>
                <c:pt idx="0">
                  <c:v>0</c:v>
                </c:pt>
                <c:pt idx="1">
                  <c:v>0</c:v>
                </c:pt>
                <c:pt idx="2">
                  <c:v>0</c:v>
                </c:pt>
                <c:pt idx="3">
                  <c:v>0</c:v>
                </c:pt>
                <c:pt idx="4">
                  <c:v>0</c:v>
                </c:pt>
                <c:pt idx="5">
                  <c:v>0</c:v>
                </c:pt>
                <c:pt idx="6">
                  <c:v>0</c:v>
                </c:pt>
                <c:pt idx="7">
                  <c:v>0</c:v>
                </c:pt>
                <c:pt idx="8">
                  <c:v>0</c:v>
                </c:pt>
                <c:pt idx="9">
                  <c:v>0</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3</c:v>
                </c:pt>
                <c:pt idx="46">
                  <c:v>3</c:v>
                </c:pt>
                <c:pt idx="47">
                  <c:v>4</c:v>
                </c:pt>
                <c:pt idx="48">
                  <c:v>4</c:v>
                </c:pt>
                <c:pt idx="49">
                  <c:v>4</c:v>
                </c:pt>
                <c:pt idx="50">
                  <c:v>4</c:v>
                </c:pt>
                <c:pt idx="51">
                  <c:v>4</c:v>
                </c:pt>
                <c:pt idx="52">
                  <c:v>4</c:v>
                </c:pt>
                <c:pt idx="53">
                  <c:v>4</c:v>
                </c:pt>
                <c:pt idx="54">
                  <c:v>4</c:v>
                </c:pt>
                <c:pt idx="55">
                  <c:v>4</c:v>
                </c:pt>
                <c:pt idx="56">
                  <c:v>4</c:v>
                </c:pt>
                <c:pt idx="57">
                  <c:v>4</c:v>
                </c:pt>
                <c:pt idx="58">
                  <c:v>4</c:v>
                </c:pt>
                <c:pt idx="59">
                  <c:v>4</c:v>
                </c:pt>
                <c:pt idx="60">
                  <c:v>4</c:v>
                </c:pt>
                <c:pt idx="61">
                  <c:v>5</c:v>
                </c:pt>
                <c:pt idx="62">
                  <c:v>6</c:v>
                </c:pt>
                <c:pt idx="63">
                  <c:v>6</c:v>
                </c:pt>
                <c:pt idx="64">
                  <c:v>6</c:v>
                </c:pt>
                <c:pt idx="65">
                  <c:v>6</c:v>
                </c:pt>
                <c:pt idx="66">
                  <c:v>6</c:v>
                </c:pt>
                <c:pt idx="67">
                  <c:v>6</c:v>
                </c:pt>
                <c:pt idx="68">
                  <c:v>6</c:v>
                </c:pt>
                <c:pt idx="69">
                  <c:v>6</c:v>
                </c:pt>
                <c:pt idx="70">
                  <c:v>6</c:v>
                </c:pt>
                <c:pt idx="71">
                  <c:v>6</c:v>
                </c:pt>
                <c:pt idx="72">
                  <c:v>6</c:v>
                </c:pt>
                <c:pt idx="73">
                  <c:v>6</c:v>
                </c:pt>
                <c:pt idx="74">
                  <c:v>6</c:v>
                </c:pt>
                <c:pt idx="75">
                  <c:v>6</c:v>
                </c:pt>
                <c:pt idx="76">
                  <c:v>6</c:v>
                </c:pt>
                <c:pt idx="77">
                  <c:v>6</c:v>
                </c:pt>
                <c:pt idx="78">
                  <c:v>7</c:v>
                </c:pt>
                <c:pt idx="79">
                  <c:v>8</c:v>
                </c:pt>
                <c:pt idx="80">
                  <c:v>8</c:v>
                </c:pt>
                <c:pt idx="81">
                  <c:v>8</c:v>
                </c:pt>
                <c:pt idx="82">
                  <c:v>8</c:v>
                </c:pt>
                <c:pt idx="83">
                  <c:v>8</c:v>
                </c:pt>
                <c:pt idx="84">
                  <c:v>8</c:v>
                </c:pt>
                <c:pt idx="85">
                  <c:v>9</c:v>
                </c:pt>
                <c:pt idx="86">
                  <c:v>9</c:v>
                </c:pt>
                <c:pt idx="87">
                  <c:v>9</c:v>
                </c:pt>
                <c:pt idx="88">
                  <c:v>9</c:v>
                </c:pt>
                <c:pt idx="89">
                  <c:v>9</c:v>
                </c:pt>
                <c:pt idx="90">
                  <c:v>9</c:v>
                </c:pt>
                <c:pt idx="91">
                  <c:v>9</c:v>
                </c:pt>
                <c:pt idx="92">
                  <c:v>9</c:v>
                </c:pt>
                <c:pt idx="93">
                  <c:v>9</c:v>
                </c:pt>
                <c:pt idx="94">
                  <c:v>10</c:v>
                </c:pt>
                <c:pt idx="95">
                  <c:v>10</c:v>
                </c:pt>
                <c:pt idx="96">
                  <c:v>11</c:v>
                </c:pt>
                <c:pt idx="97">
                  <c:v>11</c:v>
                </c:pt>
                <c:pt idx="98">
                  <c:v>11</c:v>
                </c:pt>
                <c:pt idx="99">
                  <c:v>11</c:v>
                </c:pt>
                <c:pt idx="100">
                  <c:v>11</c:v>
                </c:pt>
                <c:pt idx="101">
                  <c:v>12</c:v>
                </c:pt>
                <c:pt idx="102">
                  <c:v>12</c:v>
                </c:pt>
                <c:pt idx="103">
                  <c:v>12</c:v>
                </c:pt>
                <c:pt idx="104">
                  <c:v>12</c:v>
                </c:pt>
                <c:pt idx="105">
                  <c:v>12</c:v>
                </c:pt>
                <c:pt idx="106">
                  <c:v>12</c:v>
                </c:pt>
                <c:pt idx="107">
                  <c:v>12</c:v>
                </c:pt>
                <c:pt idx="108">
                  <c:v>12</c:v>
                </c:pt>
                <c:pt idx="109">
                  <c:v>12</c:v>
                </c:pt>
                <c:pt idx="110">
                  <c:v>12</c:v>
                </c:pt>
                <c:pt idx="111">
                  <c:v>13</c:v>
                </c:pt>
                <c:pt idx="112">
                  <c:v>14</c:v>
                </c:pt>
                <c:pt idx="113">
                  <c:v>14</c:v>
                </c:pt>
                <c:pt idx="114">
                  <c:v>14</c:v>
                </c:pt>
                <c:pt idx="115">
                  <c:v>14</c:v>
                </c:pt>
                <c:pt idx="116">
                  <c:v>14</c:v>
                </c:pt>
                <c:pt idx="117">
                  <c:v>14</c:v>
                </c:pt>
                <c:pt idx="118">
                  <c:v>14</c:v>
                </c:pt>
                <c:pt idx="119">
                  <c:v>15</c:v>
                </c:pt>
                <c:pt idx="120">
                  <c:v>16</c:v>
                </c:pt>
                <c:pt idx="121">
                  <c:v>16</c:v>
                </c:pt>
                <c:pt idx="122">
                  <c:v>16</c:v>
                </c:pt>
                <c:pt idx="123">
                  <c:v>16</c:v>
                </c:pt>
                <c:pt idx="124">
                  <c:v>16</c:v>
                </c:pt>
                <c:pt idx="125">
                  <c:v>16</c:v>
                </c:pt>
                <c:pt idx="126">
                  <c:v>16</c:v>
                </c:pt>
                <c:pt idx="127">
                  <c:v>16</c:v>
                </c:pt>
                <c:pt idx="128">
                  <c:v>17</c:v>
                </c:pt>
                <c:pt idx="129">
                  <c:v>18</c:v>
                </c:pt>
                <c:pt idx="130">
                  <c:v>18</c:v>
                </c:pt>
                <c:pt idx="131">
                  <c:v>18</c:v>
                </c:pt>
                <c:pt idx="132">
                  <c:v>18</c:v>
                </c:pt>
                <c:pt idx="133">
                  <c:v>18</c:v>
                </c:pt>
                <c:pt idx="134">
                  <c:v>18</c:v>
                </c:pt>
                <c:pt idx="135">
                  <c:v>18</c:v>
                </c:pt>
                <c:pt idx="136">
                  <c:v>20</c:v>
                </c:pt>
                <c:pt idx="137">
                  <c:v>20</c:v>
                </c:pt>
                <c:pt idx="138">
                  <c:v>20</c:v>
                </c:pt>
                <c:pt idx="139">
                  <c:v>20</c:v>
                </c:pt>
                <c:pt idx="140">
                  <c:v>20</c:v>
                </c:pt>
                <c:pt idx="141">
                  <c:v>20</c:v>
                </c:pt>
                <c:pt idx="142">
                  <c:v>20</c:v>
                </c:pt>
                <c:pt idx="143">
                  <c:v>20</c:v>
                </c:pt>
                <c:pt idx="144">
                  <c:v>21</c:v>
                </c:pt>
                <c:pt idx="145">
                  <c:v>21</c:v>
                </c:pt>
                <c:pt idx="146">
                  <c:v>22</c:v>
                </c:pt>
                <c:pt idx="147">
                  <c:v>22</c:v>
                </c:pt>
                <c:pt idx="148">
                  <c:v>22</c:v>
                </c:pt>
                <c:pt idx="149">
                  <c:v>22</c:v>
                </c:pt>
                <c:pt idx="150">
                  <c:v>22</c:v>
                </c:pt>
                <c:pt idx="151">
                  <c:v>22</c:v>
                </c:pt>
                <c:pt idx="152">
                  <c:v>23</c:v>
                </c:pt>
                <c:pt idx="153">
                  <c:v>24</c:v>
                </c:pt>
                <c:pt idx="154">
                  <c:v>24</c:v>
                </c:pt>
                <c:pt idx="155">
                  <c:v>24</c:v>
                </c:pt>
                <c:pt idx="156">
                  <c:v>24</c:v>
                </c:pt>
                <c:pt idx="157">
                  <c:v>24</c:v>
                </c:pt>
                <c:pt idx="158">
                  <c:v>24</c:v>
                </c:pt>
                <c:pt idx="159">
                  <c:v>24</c:v>
                </c:pt>
                <c:pt idx="160">
                  <c:v>25</c:v>
                </c:pt>
                <c:pt idx="161">
                  <c:v>25</c:v>
                </c:pt>
                <c:pt idx="162">
                  <c:v>26</c:v>
                </c:pt>
                <c:pt idx="163">
                  <c:v>26</c:v>
                </c:pt>
                <c:pt idx="164">
                  <c:v>26</c:v>
                </c:pt>
                <c:pt idx="165">
                  <c:v>26</c:v>
                </c:pt>
                <c:pt idx="166">
                  <c:v>26</c:v>
                </c:pt>
                <c:pt idx="167">
                  <c:v>26</c:v>
                </c:pt>
                <c:pt idx="168">
                  <c:v>27</c:v>
                </c:pt>
                <c:pt idx="169">
                  <c:v>27</c:v>
                </c:pt>
                <c:pt idx="170">
                  <c:v>28</c:v>
                </c:pt>
                <c:pt idx="171">
                  <c:v>28</c:v>
                </c:pt>
                <c:pt idx="172">
                  <c:v>28</c:v>
                </c:pt>
                <c:pt idx="173">
                  <c:v>28</c:v>
                </c:pt>
                <c:pt idx="174">
                  <c:v>28</c:v>
                </c:pt>
                <c:pt idx="175">
                  <c:v>28</c:v>
                </c:pt>
                <c:pt idx="176">
                  <c:v>28</c:v>
                </c:pt>
                <c:pt idx="177">
                  <c:v>30</c:v>
                </c:pt>
                <c:pt idx="178">
                  <c:v>30</c:v>
                </c:pt>
                <c:pt idx="179">
                  <c:v>30</c:v>
                </c:pt>
                <c:pt idx="180">
                  <c:v>30</c:v>
                </c:pt>
                <c:pt idx="181">
                  <c:v>30</c:v>
                </c:pt>
                <c:pt idx="182">
                  <c:v>30</c:v>
                </c:pt>
                <c:pt idx="183">
                  <c:v>30</c:v>
                </c:pt>
                <c:pt idx="184">
                  <c:v>30</c:v>
                </c:pt>
                <c:pt idx="185">
                  <c:v>32</c:v>
                </c:pt>
                <c:pt idx="186">
                  <c:v>32</c:v>
                </c:pt>
                <c:pt idx="187">
                  <c:v>32</c:v>
                </c:pt>
                <c:pt idx="188">
                  <c:v>32</c:v>
                </c:pt>
                <c:pt idx="189">
                  <c:v>32</c:v>
                </c:pt>
                <c:pt idx="190">
                  <c:v>32</c:v>
                </c:pt>
                <c:pt idx="191">
                  <c:v>32</c:v>
                </c:pt>
                <c:pt idx="192">
                  <c:v>33</c:v>
                </c:pt>
                <c:pt idx="193">
                  <c:v>34</c:v>
                </c:pt>
                <c:pt idx="194">
                  <c:v>34</c:v>
                </c:pt>
                <c:pt idx="195">
                  <c:v>34</c:v>
                </c:pt>
                <c:pt idx="196">
                  <c:v>34</c:v>
                </c:pt>
                <c:pt idx="197">
                  <c:v>34</c:v>
                </c:pt>
                <c:pt idx="198">
                  <c:v>34</c:v>
                </c:pt>
                <c:pt idx="199">
                  <c:v>35</c:v>
                </c:pt>
                <c:pt idx="200">
                  <c:v>36</c:v>
                </c:pt>
                <c:pt idx="201">
                  <c:v>36</c:v>
                </c:pt>
                <c:pt idx="202">
                  <c:v>36</c:v>
                </c:pt>
                <c:pt idx="203">
                  <c:v>36</c:v>
                </c:pt>
                <c:pt idx="204">
                  <c:v>36</c:v>
                </c:pt>
                <c:pt idx="205">
                  <c:v>36</c:v>
                </c:pt>
                <c:pt idx="206">
                  <c:v>37</c:v>
                </c:pt>
                <c:pt idx="207">
                  <c:v>37</c:v>
                </c:pt>
                <c:pt idx="208">
                  <c:v>38</c:v>
                </c:pt>
                <c:pt idx="209">
                  <c:v>38</c:v>
                </c:pt>
                <c:pt idx="210">
                  <c:v>38</c:v>
                </c:pt>
                <c:pt idx="211">
                  <c:v>38</c:v>
                </c:pt>
                <c:pt idx="212">
                  <c:v>38</c:v>
                </c:pt>
                <c:pt idx="213">
                  <c:v>38</c:v>
                </c:pt>
                <c:pt idx="214">
                  <c:v>39</c:v>
                </c:pt>
                <c:pt idx="215">
                  <c:v>39</c:v>
                </c:pt>
                <c:pt idx="216">
                  <c:v>40</c:v>
                </c:pt>
                <c:pt idx="217">
                  <c:v>40</c:v>
                </c:pt>
                <c:pt idx="218">
                  <c:v>40</c:v>
                </c:pt>
                <c:pt idx="219">
                  <c:v>40</c:v>
                </c:pt>
                <c:pt idx="220">
                  <c:v>41</c:v>
                </c:pt>
                <c:pt idx="221">
                  <c:v>41</c:v>
                </c:pt>
                <c:pt idx="222">
                  <c:v>41</c:v>
                </c:pt>
                <c:pt idx="223">
                  <c:v>42</c:v>
                </c:pt>
                <c:pt idx="224">
                  <c:v>42</c:v>
                </c:pt>
                <c:pt idx="225">
                  <c:v>42</c:v>
                </c:pt>
                <c:pt idx="226">
                  <c:v>42</c:v>
                </c:pt>
                <c:pt idx="227">
                  <c:v>43</c:v>
                </c:pt>
                <c:pt idx="228">
                  <c:v>43</c:v>
                </c:pt>
                <c:pt idx="229">
                  <c:v>43</c:v>
                </c:pt>
                <c:pt idx="230">
                  <c:v>43</c:v>
                </c:pt>
                <c:pt idx="231">
                  <c:v>44</c:v>
                </c:pt>
                <c:pt idx="232">
                  <c:v>44</c:v>
                </c:pt>
                <c:pt idx="233">
                  <c:v>44</c:v>
                </c:pt>
                <c:pt idx="234">
                  <c:v>45</c:v>
                </c:pt>
                <c:pt idx="235">
                  <c:v>45</c:v>
                </c:pt>
                <c:pt idx="236">
                  <c:v>45</c:v>
                </c:pt>
                <c:pt idx="237">
                  <c:v>45</c:v>
                </c:pt>
                <c:pt idx="238">
                  <c:v>46</c:v>
                </c:pt>
                <c:pt idx="239">
                  <c:v>46</c:v>
                </c:pt>
                <c:pt idx="240">
                  <c:v>46</c:v>
                </c:pt>
                <c:pt idx="241">
                  <c:v>46</c:v>
                </c:pt>
                <c:pt idx="242">
                  <c:v>47</c:v>
                </c:pt>
                <c:pt idx="243">
                  <c:v>47</c:v>
                </c:pt>
                <c:pt idx="244">
                  <c:v>47</c:v>
                </c:pt>
                <c:pt idx="245">
                  <c:v>47</c:v>
                </c:pt>
                <c:pt idx="246">
                  <c:v>48</c:v>
                </c:pt>
                <c:pt idx="247">
                  <c:v>48</c:v>
                </c:pt>
                <c:pt idx="248">
                  <c:v>48</c:v>
                </c:pt>
                <c:pt idx="249">
                  <c:v>49</c:v>
                </c:pt>
                <c:pt idx="250">
                  <c:v>49</c:v>
                </c:pt>
                <c:pt idx="251">
                  <c:v>49</c:v>
                </c:pt>
                <c:pt idx="252">
                  <c:v>49</c:v>
                </c:pt>
                <c:pt idx="253">
                  <c:v>49</c:v>
                </c:pt>
                <c:pt idx="254">
                  <c:v>50</c:v>
                </c:pt>
                <c:pt idx="255">
                  <c:v>50</c:v>
                </c:pt>
                <c:pt idx="256">
                  <c:v>51</c:v>
                </c:pt>
                <c:pt idx="257">
                  <c:v>51</c:v>
                </c:pt>
                <c:pt idx="258">
                  <c:v>51</c:v>
                </c:pt>
                <c:pt idx="259">
                  <c:v>51</c:v>
                </c:pt>
                <c:pt idx="260">
                  <c:v>51</c:v>
                </c:pt>
                <c:pt idx="261">
                  <c:v>52</c:v>
                </c:pt>
                <c:pt idx="262">
                  <c:v>52</c:v>
                </c:pt>
                <c:pt idx="263">
                  <c:v>53</c:v>
                </c:pt>
                <c:pt idx="264">
                  <c:v>53</c:v>
                </c:pt>
                <c:pt idx="265">
                  <c:v>53</c:v>
                </c:pt>
                <c:pt idx="266">
                  <c:v>53</c:v>
                </c:pt>
                <c:pt idx="267">
                  <c:v>53</c:v>
                </c:pt>
                <c:pt idx="268">
                  <c:v>53</c:v>
                </c:pt>
                <c:pt idx="269">
                  <c:v>54</c:v>
                </c:pt>
                <c:pt idx="270">
                  <c:v>55</c:v>
                </c:pt>
                <c:pt idx="271">
                  <c:v>55</c:v>
                </c:pt>
                <c:pt idx="272">
                  <c:v>55</c:v>
                </c:pt>
                <c:pt idx="273">
                  <c:v>55</c:v>
                </c:pt>
                <c:pt idx="274">
                  <c:v>55</c:v>
                </c:pt>
                <c:pt idx="275">
                  <c:v>55</c:v>
                </c:pt>
                <c:pt idx="276">
                  <c:v>56</c:v>
                </c:pt>
                <c:pt idx="277">
                  <c:v>57</c:v>
                </c:pt>
                <c:pt idx="278">
                  <c:v>57</c:v>
                </c:pt>
                <c:pt idx="279">
                  <c:v>57</c:v>
                </c:pt>
                <c:pt idx="280">
                  <c:v>57</c:v>
                </c:pt>
                <c:pt idx="281">
                  <c:v>57</c:v>
                </c:pt>
                <c:pt idx="282">
                  <c:v>57</c:v>
                </c:pt>
                <c:pt idx="283">
                  <c:v>57</c:v>
                </c:pt>
                <c:pt idx="284">
                  <c:v>59</c:v>
                </c:pt>
                <c:pt idx="285">
                  <c:v>59</c:v>
                </c:pt>
                <c:pt idx="286">
                  <c:v>59</c:v>
                </c:pt>
                <c:pt idx="287">
                  <c:v>59</c:v>
                </c:pt>
                <c:pt idx="288">
                  <c:v>59</c:v>
                </c:pt>
                <c:pt idx="289">
                  <c:v>59</c:v>
                </c:pt>
                <c:pt idx="290">
                  <c:v>59</c:v>
                </c:pt>
                <c:pt idx="291">
                  <c:v>61</c:v>
                </c:pt>
                <c:pt idx="292">
                  <c:v>61</c:v>
                </c:pt>
                <c:pt idx="293">
                  <c:v>61</c:v>
                </c:pt>
                <c:pt idx="294">
                  <c:v>61</c:v>
                </c:pt>
                <c:pt idx="295">
                  <c:v>61</c:v>
                </c:pt>
                <c:pt idx="296">
                  <c:v>61</c:v>
                </c:pt>
                <c:pt idx="297">
                  <c:v>62</c:v>
                </c:pt>
                <c:pt idx="298">
                  <c:v>62</c:v>
                </c:pt>
                <c:pt idx="299">
                  <c:v>63</c:v>
                </c:pt>
                <c:pt idx="300">
                  <c:v>63</c:v>
                </c:pt>
                <c:pt idx="301">
                  <c:v>63</c:v>
                </c:pt>
                <c:pt idx="302">
                  <c:v>63</c:v>
                </c:pt>
                <c:pt idx="303">
                  <c:v>63</c:v>
                </c:pt>
                <c:pt idx="304">
                  <c:v>64</c:v>
                </c:pt>
                <c:pt idx="305">
                  <c:v>64</c:v>
                </c:pt>
                <c:pt idx="306">
                  <c:v>64</c:v>
                </c:pt>
                <c:pt idx="307">
                  <c:v>65</c:v>
                </c:pt>
                <c:pt idx="308">
                  <c:v>65</c:v>
                </c:pt>
                <c:pt idx="309">
                  <c:v>65</c:v>
                </c:pt>
                <c:pt idx="310">
                  <c:v>65</c:v>
                </c:pt>
                <c:pt idx="311">
                  <c:v>66</c:v>
                </c:pt>
                <c:pt idx="312">
                  <c:v>66</c:v>
                </c:pt>
                <c:pt idx="313">
                  <c:v>66</c:v>
                </c:pt>
                <c:pt idx="314">
                  <c:v>67</c:v>
                </c:pt>
                <c:pt idx="315">
                  <c:v>67</c:v>
                </c:pt>
                <c:pt idx="316">
                  <c:v>67</c:v>
                </c:pt>
                <c:pt idx="317">
                  <c:v>67</c:v>
                </c:pt>
                <c:pt idx="318">
                  <c:v>68</c:v>
                </c:pt>
                <c:pt idx="319">
                  <c:v>68</c:v>
                </c:pt>
                <c:pt idx="320">
                  <c:v>68</c:v>
                </c:pt>
                <c:pt idx="321">
                  <c:v>68</c:v>
                </c:pt>
                <c:pt idx="322">
                  <c:v>69</c:v>
                </c:pt>
                <c:pt idx="323">
                  <c:v>69</c:v>
                </c:pt>
                <c:pt idx="324">
                  <c:v>69</c:v>
                </c:pt>
                <c:pt idx="325">
                  <c:v>70</c:v>
                </c:pt>
                <c:pt idx="326">
                  <c:v>70</c:v>
                </c:pt>
                <c:pt idx="327">
                  <c:v>70</c:v>
                </c:pt>
                <c:pt idx="328">
                  <c:v>70</c:v>
                </c:pt>
                <c:pt idx="329">
                  <c:v>71</c:v>
                </c:pt>
                <c:pt idx="330">
                  <c:v>71</c:v>
                </c:pt>
                <c:pt idx="331">
                  <c:v>72</c:v>
                </c:pt>
                <c:pt idx="332">
                  <c:v>72</c:v>
                </c:pt>
                <c:pt idx="333">
                  <c:v>72</c:v>
                </c:pt>
                <c:pt idx="334">
                  <c:v>72</c:v>
                </c:pt>
                <c:pt idx="335">
                  <c:v>72</c:v>
                </c:pt>
                <c:pt idx="336">
                  <c:v>73</c:v>
                </c:pt>
                <c:pt idx="337">
                  <c:v>73</c:v>
                </c:pt>
                <c:pt idx="338">
                  <c:v>74</c:v>
                </c:pt>
                <c:pt idx="339">
                  <c:v>74</c:v>
                </c:pt>
                <c:pt idx="340">
                  <c:v>74</c:v>
                </c:pt>
                <c:pt idx="341">
                  <c:v>74</c:v>
                </c:pt>
                <c:pt idx="342">
                  <c:v>74</c:v>
                </c:pt>
                <c:pt idx="343">
                  <c:v>74</c:v>
                </c:pt>
                <c:pt idx="344">
                  <c:v>76</c:v>
                </c:pt>
                <c:pt idx="345">
                  <c:v>76</c:v>
                </c:pt>
                <c:pt idx="346">
                  <c:v>76</c:v>
                </c:pt>
                <c:pt idx="347">
                  <c:v>76</c:v>
                </c:pt>
                <c:pt idx="348">
                  <c:v>76</c:v>
                </c:pt>
                <c:pt idx="349">
                  <c:v>76</c:v>
                </c:pt>
                <c:pt idx="350">
                  <c:v>77</c:v>
                </c:pt>
                <c:pt idx="351">
                  <c:v>78</c:v>
                </c:pt>
                <c:pt idx="352">
                  <c:v>78</c:v>
                </c:pt>
                <c:pt idx="353">
                  <c:v>78</c:v>
                </c:pt>
                <c:pt idx="354">
                  <c:v>78</c:v>
                </c:pt>
                <c:pt idx="355">
                  <c:v>78</c:v>
                </c:pt>
                <c:pt idx="356">
                  <c:v>78</c:v>
                </c:pt>
                <c:pt idx="357">
                  <c:v>79</c:v>
                </c:pt>
                <c:pt idx="358">
                  <c:v>80</c:v>
                </c:pt>
                <c:pt idx="359">
                  <c:v>80</c:v>
                </c:pt>
                <c:pt idx="360">
                  <c:v>80</c:v>
                </c:pt>
                <c:pt idx="361">
                  <c:v>80</c:v>
                </c:pt>
                <c:pt idx="362">
                  <c:v>80</c:v>
                </c:pt>
                <c:pt idx="363">
                  <c:v>81</c:v>
                </c:pt>
                <c:pt idx="364">
                  <c:v>81</c:v>
                </c:pt>
                <c:pt idx="365">
                  <c:v>82</c:v>
                </c:pt>
                <c:pt idx="366">
                  <c:v>82</c:v>
                </c:pt>
                <c:pt idx="367">
                  <c:v>82</c:v>
                </c:pt>
                <c:pt idx="368">
                  <c:v>82</c:v>
                </c:pt>
                <c:pt idx="369">
                  <c:v>82</c:v>
                </c:pt>
                <c:pt idx="370">
                  <c:v>83</c:v>
                </c:pt>
                <c:pt idx="371">
                  <c:v>83</c:v>
                </c:pt>
                <c:pt idx="372">
                  <c:v>84</c:v>
                </c:pt>
                <c:pt idx="373">
                  <c:v>84</c:v>
                </c:pt>
                <c:pt idx="374">
                  <c:v>84</c:v>
                </c:pt>
                <c:pt idx="375">
                  <c:v>84</c:v>
                </c:pt>
                <c:pt idx="376">
                  <c:v>85</c:v>
                </c:pt>
                <c:pt idx="377">
                  <c:v>85</c:v>
                </c:pt>
                <c:pt idx="378">
                  <c:v>85</c:v>
                </c:pt>
                <c:pt idx="379">
                  <c:v>86</c:v>
                </c:pt>
                <c:pt idx="380">
                  <c:v>86</c:v>
                </c:pt>
                <c:pt idx="381">
                  <c:v>86</c:v>
                </c:pt>
                <c:pt idx="382">
                  <c:v>87</c:v>
                </c:pt>
                <c:pt idx="383">
                  <c:v>87</c:v>
                </c:pt>
                <c:pt idx="384">
                  <c:v>87</c:v>
                </c:pt>
                <c:pt idx="385">
                  <c:v>87</c:v>
                </c:pt>
                <c:pt idx="386">
                  <c:v>88</c:v>
                </c:pt>
                <c:pt idx="387">
                  <c:v>88</c:v>
                </c:pt>
                <c:pt idx="388">
                  <c:v>88</c:v>
                </c:pt>
                <c:pt idx="389">
                  <c:v>89</c:v>
                </c:pt>
                <c:pt idx="390">
                  <c:v>89</c:v>
                </c:pt>
                <c:pt idx="391">
                  <c:v>89</c:v>
                </c:pt>
                <c:pt idx="392">
                  <c:v>89</c:v>
                </c:pt>
                <c:pt idx="393">
                  <c:v>90</c:v>
                </c:pt>
                <c:pt idx="394">
                  <c:v>90</c:v>
                </c:pt>
                <c:pt idx="395">
                  <c:v>91</c:v>
                </c:pt>
                <c:pt idx="396">
                  <c:v>91</c:v>
                </c:pt>
                <c:pt idx="397">
                  <c:v>91</c:v>
                </c:pt>
                <c:pt idx="398">
                  <c:v>91</c:v>
                </c:pt>
                <c:pt idx="399">
                  <c:v>91</c:v>
                </c:pt>
                <c:pt idx="400">
                  <c:v>91</c:v>
                </c:pt>
                <c:pt idx="401">
                  <c:v>91</c:v>
                </c:pt>
                <c:pt idx="402">
                  <c:v>92</c:v>
                </c:pt>
                <c:pt idx="403">
                  <c:v>92</c:v>
                </c:pt>
                <c:pt idx="404">
                  <c:v>92</c:v>
                </c:pt>
                <c:pt idx="405">
                  <c:v>93</c:v>
                </c:pt>
                <c:pt idx="406">
                  <c:v>93</c:v>
                </c:pt>
                <c:pt idx="407">
                  <c:v>93</c:v>
                </c:pt>
                <c:pt idx="408">
                  <c:v>93</c:v>
                </c:pt>
                <c:pt idx="409">
                  <c:v>93</c:v>
                </c:pt>
                <c:pt idx="410">
                  <c:v>93</c:v>
                </c:pt>
                <c:pt idx="411">
                  <c:v>94</c:v>
                </c:pt>
                <c:pt idx="412">
                  <c:v>95</c:v>
                </c:pt>
                <c:pt idx="413">
                  <c:v>95</c:v>
                </c:pt>
                <c:pt idx="414">
                  <c:v>95</c:v>
                </c:pt>
                <c:pt idx="415">
                  <c:v>95</c:v>
                </c:pt>
                <c:pt idx="416">
                  <c:v>95</c:v>
                </c:pt>
                <c:pt idx="417">
                  <c:v>96</c:v>
                </c:pt>
                <c:pt idx="418">
                  <c:v>96</c:v>
                </c:pt>
                <c:pt idx="419">
                  <c:v>97</c:v>
                </c:pt>
                <c:pt idx="420">
                  <c:v>97</c:v>
                </c:pt>
                <c:pt idx="421">
                  <c:v>97</c:v>
                </c:pt>
                <c:pt idx="422">
                  <c:v>97</c:v>
                </c:pt>
                <c:pt idx="423">
                  <c:v>98</c:v>
                </c:pt>
                <c:pt idx="424">
                  <c:v>98</c:v>
                </c:pt>
                <c:pt idx="425">
                  <c:v>98</c:v>
                </c:pt>
                <c:pt idx="426">
                  <c:v>99</c:v>
                </c:pt>
                <c:pt idx="427">
                  <c:v>99</c:v>
                </c:pt>
                <c:pt idx="428">
                  <c:v>99</c:v>
                </c:pt>
                <c:pt idx="429">
                  <c:v>99</c:v>
                </c:pt>
                <c:pt idx="430">
                  <c:v>100</c:v>
                </c:pt>
                <c:pt idx="431">
                  <c:v>100</c:v>
                </c:pt>
                <c:pt idx="432">
                  <c:v>101</c:v>
                </c:pt>
                <c:pt idx="433">
                  <c:v>101</c:v>
                </c:pt>
                <c:pt idx="434">
                  <c:v>101</c:v>
                </c:pt>
                <c:pt idx="435">
                  <c:v>101</c:v>
                </c:pt>
                <c:pt idx="436">
                  <c:v>102</c:v>
                </c:pt>
                <c:pt idx="437">
                  <c:v>102</c:v>
                </c:pt>
                <c:pt idx="438">
                  <c:v>102</c:v>
                </c:pt>
                <c:pt idx="439">
                  <c:v>103</c:v>
                </c:pt>
                <c:pt idx="440">
                  <c:v>103</c:v>
                </c:pt>
                <c:pt idx="441">
                  <c:v>103</c:v>
                </c:pt>
                <c:pt idx="442">
                  <c:v>104</c:v>
                </c:pt>
                <c:pt idx="443">
                  <c:v>104</c:v>
                </c:pt>
                <c:pt idx="444">
                  <c:v>104</c:v>
                </c:pt>
                <c:pt idx="445">
                  <c:v>104</c:v>
                </c:pt>
                <c:pt idx="446">
                  <c:v>105</c:v>
                </c:pt>
                <c:pt idx="447">
                  <c:v>105</c:v>
                </c:pt>
                <c:pt idx="448">
                  <c:v>106</c:v>
                </c:pt>
                <c:pt idx="449">
                  <c:v>106</c:v>
                </c:pt>
                <c:pt idx="450">
                  <c:v>106</c:v>
                </c:pt>
                <c:pt idx="451">
                  <c:v>106</c:v>
                </c:pt>
                <c:pt idx="452">
                  <c:v>106</c:v>
                </c:pt>
                <c:pt idx="453">
                  <c:v>107</c:v>
                </c:pt>
                <c:pt idx="454">
                  <c:v>107</c:v>
                </c:pt>
                <c:pt idx="455">
                  <c:v>107</c:v>
                </c:pt>
                <c:pt idx="456">
                  <c:v>107</c:v>
                </c:pt>
                <c:pt idx="457">
                  <c:v>107</c:v>
                </c:pt>
                <c:pt idx="458">
                  <c:v>107</c:v>
                </c:pt>
                <c:pt idx="459">
                  <c:v>108</c:v>
                </c:pt>
                <c:pt idx="460">
                  <c:v>108</c:v>
                </c:pt>
                <c:pt idx="461">
                  <c:v>109</c:v>
                </c:pt>
                <c:pt idx="462">
                  <c:v>109</c:v>
                </c:pt>
                <c:pt idx="463">
                  <c:v>109</c:v>
                </c:pt>
                <c:pt idx="464">
                  <c:v>109</c:v>
                </c:pt>
                <c:pt idx="465">
                  <c:v>110</c:v>
                </c:pt>
                <c:pt idx="466">
                  <c:v>110</c:v>
                </c:pt>
                <c:pt idx="467">
                  <c:v>110</c:v>
                </c:pt>
                <c:pt idx="468">
                  <c:v>111</c:v>
                </c:pt>
                <c:pt idx="469">
                  <c:v>111</c:v>
                </c:pt>
                <c:pt idx="470">
                  <c:v>111</c:v>
                </c:pt>
                <c:pt idx="471">
                  <c:v>111</c:v>
                </c:pt>
                <c:pt idx="472">
                  <c:v>112</c:v>
                </c:pt>
                <c:pt idx="473">
                  <c:v>112</c:v>
                </c:pt>
                <c:pt idx="474">
                  <c:v>112</c:v>
                </c:pt>
                <c:pt idx="475">
                  <c:v>113</c:v>
                </c:pt>
                <c:pt idx="476">
                  <c:v>113</c:v>
                </c:pt>
                <c:pt idx="477">
                  <c:v>114</c:v>
                </c:pt>
                <c:pt idx="478">
                  <c:v>114</c:v>
                </c:pt>
                <c:pt idx="479">
                  <c:v>114</c:v>
                </c:pt>
                <c:pt idx="480">
                  <c:v>114</c:v>
                </c:pt>
                <c:pt idx="481">
                  <c:v>115</c:v>
                </c:pt>
                <c:pt idx="482">
                  <c:v>115</c:v>
                </c:pt>
                <c:pt idx="483">
                  <c:v>116</c:v>
                </c:pt>
                <c:pt idx="484">
                  <c:v>116</c:v>
                </c:pt>
                <c:pt idx="485">
                  <c:v>116</c:v>
                </c:pt>
                <c:pt idx="486">
                  <c:v>116</c:v>
                </c:pt>
                <c:pt idx="487">
                  <c:v>116</c:v>
                </c:pt>
                <c:pt idx="488">
                  <c:v>117</c:v>
                </c:pt>
                <c:pt idx="489">
                  <c:v>117</c:v>
                </c:pt>
                <c:pt idx="490">
                  <c:v>118</c:v>
                </c:pt>
                <c:pt idx="491">
                  <c:v>118</c:v>
                </c:pt>
                <c:pt idx="492">
                  <c:v>118</c:v>
                </c:pt>
                <c:pt idx="493">
                  <c:v>118</c:v>
                </c:pt>
                <c:pt idx="494">
                  <c:v>118</c:v>
                </c:pt>
                <c:pt idx="495">
                  <c:v>119</c:v>
                </c:pt>
                <c:pt idx="496">
                  <c:v>119</c:v>
                </c:pt>
                <c:pt idx="497">
                  <c:v>120</c:v>
                </c:pt>
                <c:pt idx="498">
                  <c:v>120</c:v>
                </c:pt>
                <c:pt idx="499">
                  <c:v>120</c:v>
                </c:pt>
                <c:pt idx="500">
                  <c:v>120</c:v>
                </c:pt>
                <c:pt idx="501">
                  <c:v>121</c:v>
                </c:pt>
                <c:pt idx="502">
                  <c:v>121</c:v>
                </c:pt>
                <c:pt idx="503">
                  <c:v>122</c:v>
                </c:pt>
                <c:pt idx="504">
                  <c:v>122</c:v>
                </c:pt>
                <c:pt idx="505">
                  <c:v>122</c:v>
                </c:pt>
                <c:pt idx="506">
                  <c:v>122</c:v>
                </c:pt>
                <c:pt idx="507">
                  <c:v>122</c:v>
                </c:pt>
                <c:pt idx="508">
                  <c:v>123</c:v>
                </c:pt>
                <c:pt idx="509">
                  <c:v>124</c:v>
                </c:pt>
                <c:pt idx="510">
                  <c:v>124</c:v>
                </c:pt>
                <c:pt idx="511">
                  <c:v>124</c:v>
                </c:pt>
                <c:pt idx="512">
                  <c:v>124</c:v>
                </c:pt>
                <c:pt idx="513">
                  <c:v>124</c:v>
                </c:pt>
                <c:pt idx="514">
                  <c:v>124</c:v>
                </c:pt>
                <c:pt idx="515">
                  <c:v>126</c:v>
                </c:pt>
                <c:pt idx="516">
                  <c:v>126</c:v>
                </c:pt>
                <c:pt idx="517">
                  <c:v>126</c:v>
                </c:pt>
                <c:pt idx="518">
                  <c:v>126</c:v>
                </c:pt>
                <c:pt idx="519">
                  <c:v>126</c:v>
                </c:pt>
                <c:pt idx="520">
                  <c:v>126</c:v>
                </c:pt>
                <c:pt idx="521">
                  <c:v>127</c:v>
                </c:pt>
                <c:pt idx="522">
                  <c:v>128</c:v>
                </c:pt>
                <c:pt idx="523">
                  <c:v>128</c:v>
                </c:pt>
                <c:pt idx="524">
                  <c:v>128</c:v>
                </c:pt>
                <c:pt idx="525">
                  <c:v>128</c:v>
                </c:pt>
                <c:pt idx="526">
                  <c:v>128</c:v>
                </c:pt>
                <c:pt idx="527">
                  <c:v>129</c:v>
                </c:pt>
                <c:pt idx="528">
                  <c:v>130</c:v>
                </c:pt>
                <c:pt idx="529">
                  <c:v>130</c:v>
                </c:pt>
                <c:pt idx="530">
                  <c:v>130</c:v>
                </c:pt>
                <c:pt idx="531">
                  <c:v>130</c:v>
                </c:pt>
                <c:pt idx="532">
                  <c:v>130</c:v>
                </c:pt>
                <c:pt idx="533">
                  <c:v>131</c:v>
                </c:pt>
                <c:pt idx="534">
                  <c:v>131</c:v>
                </c:pt>
                <c:pt idx="535">
                  <c:v>132</c:v>
                </c:pt>
                <c:pt idx="536">
                  <c:v>132</c:v>
                </c:pt>
                <c:pt idx="537">
                  <c:v>132</c:v>
                </c:pt>
                <c:pt idx="538">
                  <c:v>132</c:v>
                </c:pt>
                <c:pt idx="539">
                  <c:v>133</c:v>
                </c:pt>
                <c:pt idx="540">
                  <c:v>133</c:v>
                </c:pt>
                <c:pt idx="541">
                  <c:v>134</c:v>
                </c:pt>
                <c:pt idx="542">
                  <c:v>134</c:v>
                </c:pt>
                <c:pt idx="543">
                  <c:v>134</c:v>
                </c:pt>
                <c:pt idx="544">
                  <c:v>134</c:v>
                </c:pt>
                <c:pt idx="545">
                  <c:v>135</c:v>
                </c:pt>
                <c:pt idx="546">
                  <c:v>135</c:v>
                </c:pt>
                <c:pt idx="547">
                  <c:v>136</c:v>
                </c:pt>
                <c:pt idx="548">
                  <c:v>136</c:v>
                </c:pt>
                <c:pt idx="549">
                  <c:v>136</c:v>
                </c:pt>
                <c:pt idx="550">
                  <c:v>136</c:v>
                </c:pt>
                <c:pt idx="551">
                  <c:v>136</c:v>
                </c:pt>
                <c:pt idx="552">
                  <c:v>137</c:v>
                </c:pt>
                <c:pt idx="553">
                  <c:v>137</c:v>
                </c:pt>
                <c:pt idx="554">
                  <c:v>138</c:v>
                </c:pt>
                <c:pt idx="555">
                  <c:v>138</c:v>
                </c:pt>
                <c:pt idx="556">
                  <c:v>138</c:v>
                </c:pt>
                <c:pt idx="557">
                  <c:v>139</c:v>
                </c:pt>
                <c:pt idx="558">
                  <c:v>139</c:v>
                </c:pt>
                <c:pt idx="559">
                  <c:v>139</c:v>
                </c:pt>
                <c:pt idx="560">
                  <c:v>140</c:v>
                </c:pt>
                <c:pt idx="561">
                  <c:v>140</c:v>
                </c:pt>
                <c:pt idx="562">
                  <c:v>140</c:v>
                </c:pt>
                <c:pt idx="563">
                  <c:v>140</c:v>
                </c:pt>
                <c:pt idx="564">
                  <c:v>141</c:v>
                </c:pt>
                <c:pt idx="565">
                  <c:v>141</c:v>
                </c:pt>
                <c:pt idx="566">
                  <c:v>142</c:v>
                </c:pt>
                <c:pt idx="567">
                  <c:v>142</c:v>
                </c:pt>
                <c:pt idx="568">
                  <c:v>142</c:v>
                </c:pt>
                <c:pt idx="569">
                  <c:v>143</c:v>
                </c:pt>
                <c:pt idx="570">
                  <c:v>143</c:v>
                </c:pt>
                <c:pt idx="571">
                  <c:v>143</c:v>
                </c:pt>
                <c:pt idx="572">
                  <c:v>143</c:v>
                </c:pt>
                <c:pt idx="573">
                  <c:v>144</c:v>
                </c:pt>
                <c:pt idx="574">
                  <c:v>144</c:v>
                </c:pt>
                <c:pt idx="575">
                  <c:v>145</c:v>
                </c:pt>
                <c:pt idx="576">
                  <c:v>145</c:v>
                </c:pt>
                <c:pt idx="577">
                  <c:v>145</c:v>
                </c:pt>
                <c:pt idx="578">
                  <c:v>145</c:v>
                </c:pt>
                <c:pt idx="579">
                  <c:v>146</c:v>
                </c:pt>
                <c:pt idx="580">
                  <c:v>146</c:v>
                </c:pt>
                <c:pt idx="581">
                  <c:v>147</c:v>
                </c:pt>
                <c:pt idx="582">
                  <c:v>147</c:v>
                </c:pt>
                <c:pt idx="583">
                  <c:v>147</c:v>
                </c:pt>
                <c:pt idx="584">
                  <c:v>147</c:v>
                </c:pt>
                <c:pt idx="585">
                  <c:v>148</c:v>
                </c:pt>
                <c:pt idx="586">
                  <c:v>148</c:v>
                </c:pt>
                <c:pt idx="587">
                  <c:v>149</c:v>
                </c:pt>
                <c:pt idx="588">
                  <c:v>149</c:v>
                </c:pt>
                <c:pt idx="589">
                  <c:v>149</c:v>
                </c:pt>
                <c:pt idx="590">
                  <c:v>149</c:v>
                </c:pt>
                <c:pt idx="591">
                  <c:v>149</c:v>
                </c:pt>
                <c:pt idx="592">
                  <c:v>150</c:v>
                </c:pt>
                <c:pt idx="593">
                  <c:v>150</c:v>
                </c:pt>
                <c:pt idx="594">
                  <c:v>151</c:v>
                </c:pt>
                <c:pt idx="595">
                  <c:v>151</c:v>
                </c:pt>
                <c:pt idx="596">
                  <c:v>151</c:v>
                </c:pt>
                <c:pt idx="597">
                  <c:v>151</c:v>
                </c:pt>
                <c:pt idx="598">
                  <c:v>152</c:v>
                </c:pt>
                <c:pt idx="599">
                  <c:v>153</c:v>
                </c:pt>
                <c:pt idx="600">
                  <c:v>153</c:v>
                </c:pt>
                <c:pt idx="601">
                  <c:v>153</c:v>
                </c:pt>
                <c:pt idx="602">
                  <c:v>153</c:v>
                </c:pt>
                <c:pt idx="603">
                  <c:v>153</c:v>
                </c:pt>
                <c:pt idx="604">
                  <c:v>154</c:v>
                </c:pt>
                <c:pt idx="605">
                  <c:v>154</c:v>
                </c:pt>
                <c:pt idx="606">
                  <c:v>155</c:v>
                </c:pt>
                <c:pt idx="607">
                  <c:v>155</c:v>
                </c:pt>
                <c:pt idx="608">
                  <c:v>155</c:v>
                </c:pt>
                <c:pt idx="609">
                  <c:v>155</c:v>
                </c:pt>
                <c:pt idx="610">
                  <c:v>155</c:v>
                </c:pt>
                <c:pt idx="611">
                  <c:v>156</c:v>
                </c:pt>
                <c:pt idx="612">
                  <c:v>156</c:v>
                </c:pt>
                <c:pt idx="613">
                  <c:v>156</c:v>
                </c:pt>
                <c:pt idx="614">
                  <c:v>156</c:v>
                </c:pt>
                <c:pt idx="615">
                  <c:v>157</c:v>
                </c:pt>
                <c:pt idx="616">
                  <c:v>157</c:v>
                </c:pt>
                <c:pt idx="617">
                  <c:v>157</c:v>
                </c:pt>
                <c:pt idx="618">
                  <c:v>158</c:v>
                </c:pt>
                <c:pt idx="619">
                  <c:v>158</c:v>
                </c:pt>
                <c:pt idx="620">
                  <c:v>158</c:v>
                </c:pt>
                <c:pt idx="621">
                  <c:v>159</c:v>
                </c:pt>
                <c:pt idx="622">
                  <c:v>159</c:v>
                </c:pt>
                <c:pt idx="623">
                  <c:v>160</c:v>
                </c:pt>
                <c:pt idx="624">
                  <c:v>160</c:v>
                </c:pt>
                <c:pt idx="625">
                  <c:v>160</c:v>
                </c:pt>
                <c:pt idx="626">
                  <c:v>160</c:v>
                </c:pt>
                <c:pt idx="627">
                  <c:v>161</c:v>
                </c:pt>
                <c:pt idx="628">
                  <c:v>161</c:v>
                </c:pt>
                <c:pt idx="629">
                  <c:v>162</c:v>
                </c:pt>
                <c:pt idx="630">
                  <c:v>162</c:v>
                </c:pt>
                <c:pt idx="631">
                  <c:v>162</c:v>
                </c:pt>
                <c:pt idx="632">
                  <c:v>162</c:v>
                </c:pt>
                <c:pt idx="633">
                  <c:v>162</c:v>
                </c:pt>
                <c:pt idx="634">
                  <c:v>163</c:v>
                </c:pt>
                <c:pt idx="635">
                  <c:v>163</c:v>
                </c:pt>
                <c:pt idx="636">
                  <c:v>164</c:v>
                </c:pt>
                <c:pt idx="637">
                  <c:v>164</c:v>
                </c:pt>
                <c:pt idx="638">
                  <c:v>164</c:v>
                </c:pt>
                <c:pt idx="639">
                  <c:v>164</c:v>
                </c:pt>
                <c:pt idx="640">
                  <c:v>165</c:v>
                </c:pt>
                <c:pt idx="641">
                  <c:v>165</c:v>
                </c:pt>
                <c:pt idx="642">
                  <c:v>166</c:v>
                </c:pt>
                <c:pt idx="643">
                  <c:v>166</c:v>
                </c:pt>
                <c:pt idx="644">
                  <c:v>166</c:v>
                </c:pt>
                <c:pt idx="645">
                  <c:v>166</c:v>
                </c:pt>
                <c:pt idx="646">
                  <c:v>167</c:v>
                </c:pt>
                <c:pt idx="647">
                  <c:v>167</c:v>
                </c:pt>
                <c:pt idx="648">
                  <c:v>168</c:v>
                </c:pt>
                <c:pt idx="649">
                  <c:v>168</c:v>
                </c:pt>
                <c:pt idx="650">
                  <c:v>168</c:v>
                </c:pt>
                <c:pt idx="651">
                  <c:v>168</c:v>
                </c:pt>
                <c:pt idx="652">
                  <c:v>169</c:v>
                </c:pt>
                <c:pt idx="653">
                  <c:v>169</c:v>
                </c:pt>
                <c:pt idx="654">
                  <c:v>170</c:v>
                </c:pt>
                <c:pt idx="655">
                  <c:v>170</c:v>
                </c:pt>
                <c:pt idx="656">
                  <c:v>170</c:v>
                </c:pt>
                <c:pt idx="657">
                  <c:v>170</c:v>
                </c:pt>
                <c:pt idx="658">
                  <c:v>171</c:v>
                </c:pt>
                <c:pt idx="659">
                  <c:v>171</c:v>
                </c:pt>
                <c:pt idx="660">
                  <c:v>171</c:v>
                </c:pt>
                <c:pt idx="661">
                  <c:v>171</c:v>
                </c:pt>
                <c:pt idx="662">
                  <c:v>171</c:v>
                </c:pt>
                <c:pt idx="663">
                  <c:v>171</c:v>
                </c:pt>
                <c:pt idx="664">
                  <c:v>172</c:v>
                </c:pt>
                <c:pt idx="665">
                  <c:v>173</c:v>
                </c:pt>
                <c:pt idx="666">
                  <c:v>173</c:v>
                </c:pt>
                <c:pt idx="667">
                  <c:v>173</c:v>
                </c:pt>
                <c:pt idx="668">
                  <c:v>173</c:v>
                </c:pt>
                <c:pt idx="669">
                  <c:v>173</c:v>
                </c:pt>
                <c:pt idx="670">
                  <c:v>174</c:v>
                </c:pt>
                <c:pt idx="671">
                  <c:v>175</c:v>
                </c:pt>
                <c:pt idx="672">
                  <c:v>175</c:v>
                </c:pt>
                <c:pt idx="673">
                  <c:v>175</c:v>
                </c:pt>
                <c:pt idx="674">
                  <c:v>175</c:v>
                </c:pt>
                <c:pt idx="675">
                  <c:v>175</c:v>
                </c:pt>
                <c:pt idx="676">
                  <c:v>176</c:v>
                </c:pt>
                <c:pt idx="677">
                  <c:v>176</c:v>
                </c:pt>
                <c:pt idx="678">
                  <c:v>177</c:v>
                </c:pt>
                <c:pt idx="679">
                  <c:v>177</c:v>
                </c:pt>
                <c:pt idx="680">
                  <c:v>177</c:v>
                </c:pt>
                <c:pt idx="681">
                  <c:v>177</c:v>
                </c:pt>
                <c:pt idx="682">
                  <c:v>178</c:v>
                </c:pt>
                <c:pt idx="683">
                  <c:v>178</c:v>
                </c:pt>
                <c:pt idx="684">
                  <c:v>179</c:v>
                </c:pt>
                <c:pt idx="685">
                  <c:v>179</c:v>
                </c:pt>
                <c:pt idx="686">
                  <c:v>179</c:v>
                </c:pt>
                <c:pt idx="687">
                  <c:v>179</c:v>
                </c:pt>
                <c:pt idx="688">
                  <c:v>180</c:v>
                </c:pt>
                <c:pt idx="689">
                  <c:v>180</c:v>
                </c:pt>
                <c:pt idx="690">
                  <c:v>181</c:v>
                </c:pt>
                <c:pt idx="691">
                  <c:v>181</c:v>
                </c:pt>
                <c:pt idx="692">
                  <c:v>181</c:v>
                </c:pt>
                <c:pt idx="693">
                  <c:v>181</c:v>
                </c:pt>
                <c:pt idx="694">
                  <c:v>182</c:v>
                </c:pt>
                <c:pt idx="695">
                  <c:v>182</c:v>
                </c:pt>
                <c:pt idx="696">
                  <c:v>183</c:v>
                </c:pt>
                <c:pt idx="697">
                  <c:v>183</c:v>
                </c:pt>
                <c:pt idx="698">
                  <c:v>183</c:v>
                </c:pt>
                <c:pt idx="699">
                  <c:v>183</c:v>
                </c:pt>
                <c:pt idx="700">
                  <c:v>184</c:v>
                </c:pt>
                <c:pt idx="701">
                  <c:v>184</c:v>
                </c:pt>
                <c:pt idx="702">
                  <c:v>184</c:v>
                </c:pt>
                <c:pt idx="703">
                  <c:v>185</c:v>
                </c:pt>
                <c:pt idx="704">
                  <c:v>185</c:v>
                </c:pt>
                <c:pt idx="705">
                  <c:v>186</c:v>
                </c:pt>
                <c:pt idx="706">
                  <c:v>186</c:v>
                </c:pt>
                <c:pt idx="707">
                  <c:v>186</c:v>
                </c:pt>
                <c:pt idx="708">
                  <c:v>186</c:v>
                </c:pt>
                <c:pt idx="709">
                  <c:v>187</c:v>
                </c:pt>
                <c:pt idx="710">
                  <c:v>187</c:v>
                </c:pt>
                <c:pt idx="711">
                  <c:v>188</c:v>
                </c:pt>
                <c:pt idx="712">
                  <c:v>188</c:v>
                </c:pt>
                <c:pt idx="713">
                  <c:v>188</c:v>
                </c:pt>
                <c:pt idx="714">
                  <c:v>188</c:v>
                </c:pt>
                <c:pt idx="715">
                  <c:v>189</c:v>
                </c:pt>
                <c:pt idx="716">
                  <c:v>189</c:v>
                </c:pt>
                <c:pt idx="717">
                  <c:v>189</c:v>
                </c:pt>
                <c:pt idx="718">
                  <c:v>190</c:v>
                </c:pt>
                <c:pt idx="719">
                  <c:v>190</c:v>
                </c:pt>
                <c:pt idx="720">
                  <c:v>190</c:v>
                </c:pt>
                <c:pt idx="721">
                  <c:v>190</c:v>
                </c:pt>
                <c:pt idx="722">
                  <c:v>191</c:v>
                </c:pt>
                <c:pt idx="723">
                  <c:v>191</c:v>
                </c:pt>
                <c:pt idx="724">
                  <c:v>192</c:v>
                </c:pt>
                <c:pt idx="725">
                  <c:v>192</c:v>
                </c:pt>
                <c:pt idx="726">
                  <c:v>192</c:v>
                </c:pt>
                <c:pt idx="727">
                  <c:v>192</c:v>
                </c:pt>
                <c:pt idx="728">
                  <c:v>193</c:v>
                </c:pt>
                <c:pt idx="729">
                  <c:v>193</c:v>
                </c:pt>
                <c:pt idx="730">
                  <c:v>194</c:v>
                </c:pt>
                <c:pt idx="731">
                  <c:v>194</c:v>
                </c:pt>
                <c:pt idx="732">
                  <c:v>194</c:v>
                </c:pt>
                <c:pt idx="733">
                  <c:v>194</c:v>
                </c:pt>
                <c:pt idx="734">
                  <c:v>194</c:v>
                </c:pt>
                <c:pt idx="735">
                  <c:v>195</c:v>
                </c:pt>
                <c:pt idx="736">
                  <c:v>196</c:v>
                </c:pt>
                <c:pt idx="737">
                  <c:v>196</c:v>
                </c:pt>
                <c:pt idx="738">
                  <c:v>196</c:v>
                </c:pt>
                <c:pt idx="739">
                  <c:v>196</c:v>
                </c:pt>
                <c:pt idx="740">
                  <c:v>196</c:v>
                </c:pt>
                <c:pt idx="741">
                  <c:v>197</c:v>
                </c:pt>
                <c:pt idx="742">
                  <c:v>198</c:v>
                </c:pt>
                <c:pt idx="743">
                  <c:v>198</c:v>
                </c:pt>
                <c:pt idx="744">
                  <c:v>198</c:v>
                </c:pt>
                <c:pt idx="745">
                  <c:v>198</c:v>
                </c:pt>
                <c:pt idx="746">
                  <c:v>198</c:v>
                </c:pt>
                <c:pt idx="747">
                  <c:v>199</c:v>
                </c:pt>
                <c:pt idx="748">
                  <c:v>199</c:v>
                </c:pt>
                <c:pt idx="749">
                  <c:v>199</c:v>
                </c:pt>
                <c:pt idx="750">
                  <c:v>199</c:v>
                </c:pt>
                <c:pt idx="751">
                  <c:v>199</c:v>
                </c:pt>
                <c:pt idx="752">
                  <c:v>199</c:v>
                </c:pt>
                <c:pt idx="753">
                  <c:v>199</c:v>
                </c:pt>
                <c:pt idx="754">
                  <c:v>200</c:v>
                </c:pt>
                <c:pt idx="755">
                  <c:v>200</c:v>
                </c:pt>
                <c:pt idx="756">
                  <c:v>200</c:v>
                </c:pt>
                <c:pt idx="757">
                  <c:v>200</c:v>
                </c:pt>
                <c:pt idx="758">
                  <c:v>200</c:v>
                </c:pt>
                <c:pt idx="759">
                  <c:v>200</c:v>
                </c:pt>
                <c:pt idx="760">
                  <c:v>200</c:v>
                </c:pt>
                <c:pt idx="761">
                  <c:v>200</c:v>
                </c:pt>
                <c:pt idx="762">
                  <c:v>200</c:v>
                </c:pt>
                <c:pt idx="763">
                  <c:v>200</c:v>
                </c:pt>
                <c:pt idx="764">
                  <c:v>200</c:v>
                </c:pt>
                <c:pt idx="765">
                  <c:v>200</c:v>
                </c:pt>
                <c:pt idx="766">
                  <c:v>200</c:v>
                </c:pt>
                <c:pt idx="767">
                  <c:v>200</c:v>
                </c:pt>
                <c:pt idx="768">
                  <c:v>200</c:v>
                </c:pt>
                <c:pt idx="769">
                  <c:v>200</c:v>
                </c:pt>
                <c:pt idx="770">
                  <c:v>200</c:v>
                </c:pt>
                <c:pt idx="771">
                  <c:v>200</c:v>
                </c:pt>
                <c:pt idx="772">
                  <c:v>200</c:v>
                </c:pt>
                <c:pt idx="773">
                  <c:v>200</c:v>
                </c:pt>
                <c:pt idx="774">
                  <c:v>200</c:v>
                </c:pt>
                <c:pt idx="775">
                  <c:v>200</c:v>
                </c:pt>
                <c:pt idx="776">
                  <c:v>200</c:v>
                </c:pt>
                <c:pt idx="777">
                  <c:v>200</c:v>
                </c:pt>
                <c:pt idx="778">
                  <c:v>200</c:v>
                </c:pt>
                <c:pt idx="779">
                  <c:v>200</c:v>
                </c:pt>
                <c:pt idx="780">
                  <c:v>200</c:v>
                </c:pt>
                <c:pt idx="781">
                  <c:v>200</c:v>
                </c:pt>
                <c:pt idx="782">
                  <c:v>200</c:v>
                </c:pt>
                <c:pt idx="783">
                  <c:v>200</c:v>
                </c:pt>
                <c:pt idx="784">
                  <c:v>200</c:v>
                </c:pt>
                <c:pt idx="785">
                  <c:v>200</c:v>
                </c:pt>
                <c:pt idx="786">
                  <c:v>200</c:v>
                </c:pt>
                <c:pt idx="787">
                  <c:v>200</c:v>
                </c:pt>
                <c:pt idx="788">
                  <c:v>200</c:v>
                </c:pt>
                <c:pt idx="789">
                  <c:v>200</c:v>
                </c:pt>
                <c:pt idx="790">
                  <c:v>200</c:v>
                </c:pt>
                <c:pt idx="791">
                  <c:v>200</c:v>
                </c:pt>
                <c:pt idx="792">
                  <c:v>200</c:v>
                </c:pt>
                <c:pt idx="793">
                  <c:v>200</c:v>
                </c:pt>
                <c:pt idx="794">
                  <c:v>200</c:v>
                </c:pt>
                <c:pt idx="795">
                  <c:v>200</c:v>
                </c:pt>
                <c:pt idx="796">
                  <c:v>200</c:v>
                </c:pt>
                <c:pt idx="797">
                  <c:v>200</c:v>
                </c:pt>
                <c:pt idx="798">
                  <c:v>200</c:v>
                </c:pt>
                <c:pt idx="799">
                  <c:v>200</c:v>
                </c:pt>
                <c:pt idx="800">
                  <c:v>200</c:v>
                </c:pt>
                <c:pt idx="801">
                  <c:v>200</c:v>
                </c:pt>
                <c:pt idx="802">
                  <c:v>200</c:v>
                </c:pt>
                <c:pt idx="803">
                  <c:v>200</c:v>
                </c:pt>
                <c:pt idx="804">
                  <c:v>200</c:v>
                </c:pt>
                <c:pt idx="805">
                  <c:v>200</c:v>
                </c:pt>
                <c:pt idx="806">
                  <c:v>200</c:v>
                </c:pt>
                <c:pt idx="807">
                  <c:v>200</c:v>
                </c:pt>
                <c:pt idx="808">
                  <c:v>200</c:v>
                </c:pt>
                <c:pt idx="809">
                  <c:v>200</c:v>
                </c:pt>
                <c:pt idx="810">
                  <c:v>200</c:v>
                </c:pt>
                <c:pt idx="811">
                  <c:v>200</c:v>
                </c:pt>
                <c:pt idx="812">
                  <c:v>200</c:v>
                </c:pt>
                <c:pt idx="813">
                  <c:v>200</c:v>
                </c:pt>
                <c:pt idx="814">
                  <c:v>200</c:v>
                </c:pt>
                <c:pt idx="815">
                  <c:v>200</c:v>
                </c:pt>
                <c:pt idx="816">
                  <c:v>200</c:v>
                </c:pt>
                <c:pt idx="817">
                  <c:v>200</c:v>
                </c:pt>
                <c:pt idx="818">
                  <c:v>200</c:v>
                </c:pt>
                <c:pt idx="819">
                  <c:v>200</c:v>
                </c:pt>
                <c:pt idx="820">
                  <c:v>200</c:v>
                </c:pt>
                <c:pt idx="821">
                  <c:v>200</c:v>
                </c:pt>
                <c:pt idx="822">
                  <c:v>200</c:v>
                </c:pt>
                <c:pt idx="823">
                  <c:v>200</c:v>
                </c:pt>
                <c:pt idx="824">
                  <c:v>200</c:v>
                </c:pt>
                <c:pt idx="825">
                  <c:v>200</c:v>
                </c:pt>
                <c:pt idx="826">
                  <c:v>200</c:v>
                </c:pt>
                <c:pt idx="827">
                  <c:v>200</c:v>
                </c:pt>
                <c:pt idx="828">
                  <c:v>200</c:v>
                </c:pt>
                <c:pt idx="829">
                  <c:v>200</c:v>
                </c:pt>
                <c:pt idx="830">
                  <c:v>200</c:v>
                </c:pt>
                <c:pt idx="831">
                  <c:v>200</c:v>
                </c:pt>
                <c:pt idx="832">
                  <c:v>200</c:v>
                </c:pt>
                <c:pt idx="833">
                  <c:v>200</c:v>
                </c:pt>
                <c:pt idx="834">
                  <c:v>200</c:v>
                </c:pt>
                <c:pt idx="835">
                  <c:v>200</c:v>
                </c:pt>
                <c:pt idx="836">
                  <c:v>200</c:v>
                </c:pt>
                <c:pt idx="837">
                  <c:v>200</c:v>
                </c:pt>
                <c:pt idx="838">
                  <c:v>200</c:v>
                </c:pt>
                <c:pt idx="839">
                  <c:v>200</c:v>
                </c:pt>
                <c:pt idx="840">
                  <c:v>200</c:v>
                </c:pt>
                <c:pt idx="841">
                  <c:v>200</c:v>
                </c:pt>
                <c:pt idx="842">
                  <c:v>200</c:v>
                </c:pt>
                <c:pt idx="843">
                  <c:v>200</c:v>
                </c:pt>
                <c:pt idx="844">
                  <c:v>200</c:v>
                </c:pt>
                <c:pt idx="845">
                  <c:v>200</c:v>
                </c:pt>
                <c:pt idx="846">
                  <c:v>200</c:v>
                </c:pt>
                <c:pt idx="847">
                  <c:v>200</c:v>
                </c:pt>
                <c:pt idx="848">
                  <c:v>200</c:v>
                </c:pt>
                <c:pt idx="849">
                  <c:v>200</c:v>
                </c:pt>
                <c:pt idx="850">
                  <c:v>200</c:v>
                </c:pt>
                <c:pt idx="851">
                  <c:v>200</c:v>
                </c:pt>
                <c:pt idx="852">
                  <c:v>200</c:v>
                </c:pt>
                <c:pt idx="853">
                  <c:v>200</c:v>
                </c:pt>
                <c:pt idx="854">
                  <c:v>200</c:v>
                </c:pt>
                <c:pt idx="855">
                  <c:v>200</c:v>
                </c:pt>
                <c:pt idx="856">
                  <c:v>200</c:v>
                </c:pt>
                <c:pt idx="857">
                  <c:v>200</c:v>
                </c:pt>
                <c:pt idx="858">
                  <c:v>200</c:v>
                </c:pt>
                <c:pt idx="859">
                  <c:v>200</c:v>
                </c:pt>
                <c:pt idx="860">
                  <c:v>200</c:v>
                </c:pt>
                <c:pt idx="861">
                  <c:v>200</c:v>
                </c:pt>
                <c:pt idx="862">
                  <c:v>200</c:v>
                </c:pt>
                <c:pt idx="863">
                  <c:v>200</c:v>
                </c:pt>
                <c:pt idx="864">
                  <c:v>200</c:v>
                </c:pt>
                <c:pt idx="865">
                  <c:v>200</c:v>
                </c:pt>
                <c:pt idx="866">
                  <c:v>200</c:v>
                </c:pt>
                <c:pt idx="867">
                  <c:v>200</c:v>
                </c:pt>
                <c:pt idx="868">
                  <c:v>200</c:v>
                </c:pt>
                <c:pt idx="869">
                  <c:v>200</c:v>
                </c:pt>
                <c:pt idx="870">
                  <c:v>200</c:v>
                </c:pt>
                <c:pt idx="871">
                  <c:v>200</c:v>
                </c:pt>
                <c:pt idx="872">
                  <c:v>200</c:v>
                </c:pt>
                <c:pt idx="873">
                  <c:v>200</c:v>
                </c:pt>
                <c:pt idx="874">
                  <c:v>200</c:v>
                </c:pt>
                <c:pt idx="875">
                  <c:v>200</c:v>
                </c:pt>
                <c:pt idx="876">
                  <c:v>200</c:v>
                </c:pt>
                <c:pt idx="877">
                  <c:v>200</c:v>
                </c:pt>
                <c:pt idx="878">
                  <c:v>200</c:v>
                </c:pt>
                <c:pt idx="879">
                  <c:v>200</c:v>
                </c:pt>
                <c:pt idx="880">
                  <c:v>200</c:v>
                </c:pt>
                <c:pt idx="881">
                  <c:v>200</c:v>
                </c:pt>
                <c:pt idx="882">
                  <c:v>200</c:v>
                </c:pt>
                <c:pt idx="883">
                  <c:v>200</c:v>
                </c:pt>
                <c:pt idx="884">
                  <c:v>200</c:v>
                </c:pt>
                <c:pt idx="885">
                  <c:v>200</c:v>
                </c:pt>
                <c:pt idx="886">
                  <c:v>200</c:v>
                </c:pt>
                <c:pt idx="887">
                  <c:v>200</c:v>
                </c:pt>
                <c:pt idx="888">
                  <c:v>200</c:v>
                </c:pt>
                <c:pt idx="889">
                  <c:v>200</c:v>
                </c:pt>
                <c:pt idx="890">
                  <c:v>200</c:v>
                </c:pt>
                <c:pt idx="891">
                  <c:v>200</c:v>
                </c:pt>
                <c:pt idx="892">
                  <c:v>200</c:v>
                </c:pt>
                <c:pt idx="893">
                  <c:v>200</c:v>
                </c:pt>
                <c:pt idx="894">
                  <c:v>200</c:v>
                </c:pt>
                <c:pt idx="895">
                  <c:v>200</c:v>
                </c:pt>
                <c:pt idx="896">
                  <c:v>200</c:v>
                </c:pt>
                <c:pt idx="897">
                  <c:v>200</c:v>
                </c:pt>
                <c:pt idx="898">
                  <c:v>200</c:v>
                </c:pt>
                <c:pt idx="899">
                  <c:v>200</c:v>
                </c:pt>
                <c:pt idx="900">
                  <c:v>200</c:v>
                </c:pt>
                <c:pt idx="901">
                  <c:v>200</c:v>
                </c:pt>
                <c:pt idx="902">
                  <c:v>200</c:v>
                </c:pt>
                <c:pt idx="903">
                  <c:v>200</c:v>
                </c:pt>
                <c:pt idx="904">
                  <c:v>200</c:v>
                </c:pt>
                <c:pt idx="905">
                  <c:v>200</c:v>
                </c:pt>
                <c:pt idx="906">
                  <c:v>200</c:v>
                </c:pt>
                <c:pt idx="907">
                  <c:v>200</c:v>
                </c:pt>
              </c:numCache>
            </c:numRef>
          </c:yVal>
          <c:smooth val="0"/>
          <c:extLst xmlns:c16r2="http://schemas.microsoft.com/office/drawing/2015/06/chart">
            <c:ext xmlns:c16="http://schemas.microsoft.com/office/drawing/2014/chart" uri="{C3380CC4-5D6E-409C-BE32-E72D297353CC}">
              <c16:uniqueId val="{00000002-B85A-445A-BAA4-31290C6FDBC3}"/>
            </c:ext>
          </c:extLst>
        </c:ser>
        <c:ser>
          <c:idx val="1"/>
          <c:order val="1"/>
          <c:tx>
            <c:strRef>
              <c:f>Input Video</c:f>
              <c:strCache>
                <c:ptCount val="1"/>
                <c:pt idx="0">
                  <c:v>Input Video</c:v>
                </c:pt>
              </c:strCache>
            </c:strRef>
          </c:tx>
          <c:spPr>
            <a:ln w="44450" cap="rnd">
              <a:solidFill>
                <a:schemeClr val="accent2"/>
              </a:solidFill>
              <a:round/>
            </a:ln>
            <a:effectLst/>
          </c:spPr>
          <c:marker>
            <c:symbol val="none"/>
          </c:marker>
          <c:xVal>
            <c:numRef>
              <c:f>'signidicant data'!$C$19:$C$975</c:f>
              <c:numCache>
                <c:formatCode>General</c:formatCode>
                <c:ptCount val="957"/>
                <c:pt idx="0">
                  <c:v>0</c:v>
                </c:pt>
                <c:pt idx="1">
                  <c:v>1</c:v>
                </c:pt>
                <c:pt idx="2">
                  <c:v>3</c:v>
                </c:pt>
                <c:pt idx="3">
                  <c:v>5</c:v>
                </c:pt>
                <c:pt idx="4">
                  <c:v>7</c:v>
                </c:pt>
                <c:pt idx="5">
                  <c:v>8</c:v>
                </c:pt>
                <c:pt idx="6">
                  <c:v>10</c:v>
                </c:pt>
                <c:pt idx="7">
                  <c:v>12</c:v>
                </c:pt>
                <c:pt idx="8">
                  <c:v>14</c:v>
                </c:pt>
                <c:pt idx="9">
                  <c:v>16</c:v>
                </c:pt>
                <c:pt idx="10">
                  <c:v>17</c:v>
                </c:pt>
                <c:pt idx="11">
                  <c:v>19</c:v>
                </c:pt>
                <c:pt idx="12">
                  <c:v>21</c:v>
                </c:pt>
                <c:pt idx="13">
                  <c:v>23</c:v>
                </c:pt>
                <c:pt idx="14">
                  <c:v>25</c:v>
                </c:pt>
                <c:pt idx="15">
                  <c:v>26</c:v>
                </c:pt>
                <c:pt idx="16">
                  <c:v>28</c:v>
                </c:pt>
                <c:pt idx="17">
                  <c:v>30</c:v>
                </c:pt>
                <c:pt idx="18">
                  <c:v>32</c:v>
                </c:pt>
                <c:pt idx="19">
                  <c:v>33</c:v>
                </c:pt>
                <c:pt idx="20">
                  <c:v>35</c:v>
                </c:pt>
                <c:pt idx="21">
                  <c:v>37</c:v>
                </c:pt>
                <c:pt idx="22">
                  <c:v>39</c:v>
                </c:pt>
                <c:pt idx="23">
                  <c:v>40</c:v>
                </c:pt>
                <c:pt idx="24">
                  <c:v>42</c:v>
                </c:pt>
                <c:pt idx="25">
                  <c:v>44</c:v>
                </c:pt>
                <c:pt idx="26">
                  <c:v>46</c:v>
                </c:pt>
                <c:pt idx="27">
                  <c:v>47</c:v>
                </c:pt>
                <c:pt idx="28">
                  <c:v>49</c:v>
                </c:pt>
                <c:pt idx="29">
                  <c:v>51</c:v>
                </c:pt>
                <c:pt idx="30">
                  <c:v>53</c:v>
                </c:pt>
                <c:pt idx="31">
                  <c:v>54</c:v>
                </c:pt>
                <c:pt idx="32">
                  <c:v>56</c:v>
                </c:pt>
                <c:pt idx="33">
                  <c:v>58</c:v>
                </c:pt>
                <c:pt idx="34">
                  <c:v>60</c:v>
                </c:pt>
                <c:pt idx="35">
                  <c:v>62</c:v>
                </c:pt>
                <c:pt idx="36">
                  <c:v>63</c:v>
                </c:pt>
                <c:pt idx="37">
                  <c:v>65</c:v>
                </c:pt>
                <c:pt idx="38">
                  <c:v>67</c:v>
                </c:pt>
                <c:pt idx="39">
                  <c:v>69</c:v>
                </c:pt>
                <c:pt idx="40">
                  <c:v>71</c:v>
                </c:pt>
                <c:pt idx="41">
                  <c:v>72</c:v>
                </c:pt>
                <c:pt idx="42">
                  <c:v>74</c:v>
                </c:pt>
                <c:pt idx="43">
                  <c:v>76</c:v>
                </c:pt>
                <c:pt idx="44">
                  <c:v>77</c:v>
                </c:pt>
                <c:pt idx="45">
                  <c:v>79</c:v>
                </c:pt>
                <c:pt idx="46">
                  <c:v>81</c:v>
                </c:pt>
                <c:pt idx="47">
                  <c:v>83</c:v>
                </c:pt>
                <c:pt idx="48">
                  <c:v>85</c:v>
                </c:pt>
                <c:pt idx="49">
                  <c:v>86</c:v>
                </c:pt>
                <c:pt idx="50">
                  <c:v>88</c:v>
                </c:pt>
                <c:pt idx="51">
                  <c:v>90</c:v>
                </c:pt>
                <c:pt idx="52">
                  <c:v>92</c:v>
                </c:pt>
                <c:pt idx="53">
                  <c:v>93</c:v>
                </c:pt>
                <c:pt idx="54">
                  <c:v>95</c:v>
                </c:pt>
                <c:pt idx="55">
                  <c:v>97</c:v>
                </c:pt>
                <c:pt idx="56">
                  <c:v>98</c:v>
                </c:pt>
                <c:pt idx="57">
                  <c:v>100</c:v>
                </c:pt>
                <c:pt idx="58">
                  <c:v>102</c:v>
                </c:pt>
                <c:pt idx="59">
                  <c:v>104</c:v>
                </c:pt>
                <c:pt idx="60">
                  <c:v>105</c:v>
                </c:pt>
                <c:pt idx="61">
                  <c:v>107</c:v>
                </c:pt>
                <c:pt idx="62">
                  <c:v>109</c:v>
                </c:pt>
                <c:pt idx="63">
                  <c:v>111</c:v>
                </c:pt>
                <c:pt idx="64">
                  <c:v>112</c:v>
                </c:pt>
                <c:pt idx="65">
                  <c:v>114</c:v>
                </c:pt>
                <c:pt idx="66">
                  <c:v>116</c:v>
                </c:pt>
                <c:pt idx="67">
                  <c:v>118</c:v>
                </c:pt>
                <c:pt idx="68">
                  <c:v>120</c:v>
                </c:pt>
                <c:pt idx="69">
                  <c:v>121</c:v>
                </c:pt>
                <c:pt idx="70">
                  <c:v>123</c:v>
                </c:pt>
                <c:pt idx="71">
                  <c:v>125</c:v>
                </c:pt>
                <c:pt idx="72">
                  <c:v>127</c:v>
                </c:pt>
                <c:pt idx="73">
                  <c:v>129</c:v>
                </c:pt>
                <c:pt idx="74">
                  <c:v>130</c:v>
                </c:pt>
                <c:pt idx="75">
                  <c:v>132</c:v>
                </c:pt>
                <c:pt idx="76">
                  <c:v>134</c:v>
                </c:pt>
                <c:pt idx="77">
                  <c:v>135</c:v>
                </c:pt>
                <c:pt idx="78">
                  <c:v>137</c:v>
                </c:pt>
                <c:pt idx="79">
                  <c:v>139</c:v>
                </c:pt>
                <c:pt idx="80">
                  <c:v>141</c:v>
                </c:pt>
                <c:pt idx="81">
                  <c:v>142</c:v>
                </c:pt>
                <c:pt idx="82">
                  <c:v>144</c:v>
                </c:pt>
                <c:pt idx="83">
                  <c:v>146</c:v>
                </c:pt>
                <c:pt idx="84">
                  <c:v>148</c:v>
                </c:pt>
                <c:pt idx="85">
                  <c:v>150</c:v>
                </c:pt>
                <c:pt idx="86">
                  <c:v>151</c:v>
                </c:pt>
                <c:pt idx="87">
                  <c:v>153</c:v>
                </c:pt>
                <c:pt idx="88">
                  <c:v>155</c:v>
                </c:pt>
                <c:pt idx="89">
                  <c:v>156</c:v>
                </c:pt>
                <c:pt idx="90">
                  <c:v>158</c:v>
                </c:pt>
                <c:pt idx="91">
                  <c:v>160</c:v>
                </c:pt>
                <c:pt idx="92">
                  <c:v>162</c:v>
                </c:pt>
                <c:pt idx="93">
                  <c:v>163</c:v>
                </c:pt>
                <c:pt idx="94">
                  <c:v>165</c:v>
                </c:pt>
                <c:pt idx="95">
                  <c:v>167</c:v>
                </c:pt>
                <c:pt idx="96">
                  <c:v>169</c:v>
                </c:pt>
                <c:pt idx="97">
                  <c:v>170</c:v>
                </c:pt>
                <c:pt idx="98">
                  <c:v>172</c:v>
                </c:pt>
                <c:pt idx="99">
                  <c:v>174</c:v>
                </c:pt>
                <c:pt idx="100">
                  <c:v>176</c:v>
                </c:pt>
                <c:pt idx="101">
                  <c:v>178</c:v>
                </c:pt>
                <c:pt idx="102">
                  <c:v>179</c:v>
                </c:pt>
                <c:pt idx="103">
                  <c:v>181</c:v>
                </c:pt>
                <c:pt idx="104">
                  <c:v>183</c:v>
                </c:pt>
                <c:pt idx="105">
                  <c:v>185</c:v>
                </c:pt>
                <c:pt idx="106">
                  <c:v>186</c:v>
                </c:pt>
                <c:pt idx="107">
                  <c:v>188</c:v>
                </c:pt>
                <c:pt idx="108">
                  <c:v>190</c:v>
                </c:pt>
                <c:pt idx="109">
                  <c:v>192</c:v>
                </c:pt>
                <c:pt idx="110">
                  <c:v>194</c:v>
                </c:pt>
                <c:pt idx="111">
                  <c:v>195</c:v>
                </c:pt>
                <c:pt idx="112">
                  <c:v>197</c:v>
                </c:pt>
                <c:pt idx="113">
                  <c:v>199</c:v>
                </c:pt>
                <c:pt idx="114">
                  <c:v>201</c:v>
                </c:pt>
                <c:pt idx="115">
                  <c:v>202</c:v>
                </c:pt>
                <c:pt idx="116">
                  <c:v>204</c:v>
                </c:pt>
                <c:pt idx="117">
                  <c:v>206</c:v>
                </c:pt>
                <c:pt idx="118">
                  <c:v>208</c:v>
                </c:pt>
                <c:pt idx="119">
                  <c:v>209</c:v>
                </c:pt>
                <c:pt idx="120">
                  <c:v>211</c:v>
                </c:pt>
                <c:pt idx="121">
                  <c:v>213</c:v>
                </c:pt>
                <c:pt idx="122">
                  <c:v>215</c:v>
                </c:pt>
                <c:pt idx="123">
                  <c:v>217</c:v>
                </c:pt>
                <c:pt idx="124">
                  <c:v>218</c:v>
                </c:pt>
                <c:pt idx="125">
                  <c:v>220</c:v>
                </c:pt>
                <c:pt idx="126">
                  <c:v>222</c:v>
                </c:pt>
                <c:pt idx="127">
                  <c:v>224</c:v>
                </c:pt>
                <c:pt idx="128">
                  <c:v>225</c:v>
                </c:pt>
                <c:pt idx="129">
                  <c:v>227</c:v>
                </c:pt>
                <c:pt idx="130">
                  <c:v>229</c:v>
                </c:pt>
                <c:pt idx="131">
                  <c:v>231</c:v>
                </c:pt>
                <c:pt idx="132">
                  <c:v>232</c:v>
                </c:pt>
                <c:pt idx="133">
                  <c:v>234</c:v>
                </c:pt>
                <c:pt idx="134">
                  <c:v>236</c:v>
                </c:pt>
                <c:pt idx="135">
                  <c:v>238</c:v>
                </c:pt>
                <c:pt idx="136">
                  <c:v>239</c:v>
                </c:pt>
                <c:pt idx="137">
                  <c:v>241</c:v>
                </c:pt>
                <c:pt idx="138">
                  <c:v>243</c:v>
                </c:pt>
                <c:pt idx="139">
                  <c:v>245</c:v>
                </c:pt>
                <c:pt idx="140">
                  <c:v>246</c:v>
                </c:pt>
                <c:pt idx="141">
                  <c:v>248</c:v>
                </c:pt>
                <c:pt idx="142">
                  <c:v>250</c:v>
                </c:pt>
                <c:pt idx="143">
                  <c:v>252</c:v>
                </c:pt>
                <c:pt idx="144">
                  <c:v>254</c:v>
                </c:pt>
                <c:pt idx="145">
                  <c:v>255</c:v>
                </c:pt>
                <c:pt idx="146">
                  <c:v>257</c:v>
                </c:pt>
                <c:pt idx="147">
                  <c:v>259</c:v>
                </c:pt>
                <c:pt idx="148">
                  <c:v>261</c:v>
                </c:pt>
                <c:pt idx="149">
                  <c:v>263</c:v>
                </c:pt>
                <c:pt idx="150">
                  <c:v>265</c:v>
                </c:pt>
                <c:pt idx="151">
                  <c:v>266</c:v>
                </c:pt>
                <c:pt idx="152">
                  <c:v>268</c:v>
                </c:pt>
                <c:pt idx="153">
                  <c:v>270</c:v>
                </c:pt>
                <c:pt idx="154">
                  <c:v>272</c:v>
                </c:pt>
                <c:pt idx="155">
                  <c:v>273</c:v>
                </c:pt>
                <c:pt idx="156">
                  <c:v>275</c:v>
                </c:pt>
                <c:pt idx="157">
                  <c:v>277</c:v>
                </c:pt>
                <c:pt idx="158">
                  <c:v>279</c:v>
                </c:pt>
                <c:pt idx="159">
                  <c:v>281</c:v>
                </c:pt>
                <c:pt idx="160">
                  <c:v>282</c:v>
                </c:pt>
                <c:pt idx="161">
                  <c:v>284</c:v>
                </c:pt>
                <c:pt idx="162">
                  <c:v>286</c:v>
                </c:pt>
                <c:pt idx="163">
                  <c:v>288</c:v>
                </c:pt>
                <c:pt idx="164">
                  <c:v>289</c:v>
                </c:pt>
                <c:pt idx="165">
                  <c:v>291</c:v>
                </c:pt>
                <c:pt idx="166">
                  <c:v>293</c:v>
                </c:pt>
                <c:pt idx="167">
                  <c:v>295</c:v>
                </c:pt>
                <c:pt idx="168">
                  <c:v>297</c:v>
                </c:pt>
                <c:pt idx="169">
                  <c:v>298</c:v>
                </c:pt>
                <c:pt idx="170">
                  <c:v>300</c:v>
                </c:pt>
                <c:pt idx="171">
                  <c:v>302</c:v>
                </c:pt>
                <c:pt idx="172">
                  <c:v>304</c:v>
                </c:pt>
                <c:pt idx="173">
                  <c:v>305</c:v>
                </c:pt>
                <c:pt idx="174">
                  <c:v>307</c:v>
                </c:pt>
                <c:pt idx="175">
                  <c:v>309</c:v>
                </c:pt>
                <c:pt idx="176">
                  <c:v>311</c:v>
                </c:pt>
                <c:pt idx="177">
                  <c:v>312</c:v>
                </c:pt>
                <c:pt idx="178">
                  <c:v>314</c:v>
                </c:pt>
                <c:pt idx="179">
                  <c:v>316</c:v>
                </c:pt>
                <c:pt idx="180">
                  <c:v>317</c:v>
                </c:pt>
                <c:pt idx="181">
                  <c:v>319</c:v>
                </c:pt>
                <c:pt idx="182">
                  <c:v>321</c:v>
                </c:pt>
                <c:pt idx="183">
                  <c:v>323</c:v>
                </c:pt>
                <c:pt idx="184">
                  <c:v>325</c:v>
                </c:pt>
                <c:pt idx="185">
                  <c:v>327</c:v>
                </c:pt>
                <c:pt idx="186">
                  <c:v>329</c:v>
                </c:pt>
                <c:pt idx="187">
                  <c:v>330</c:v>
                </c:pt>
                <c:pt idx="188">
                  <c:v>332</c:v>
                </c:pt>
                <c:pt idx="189">
                  <c:v>334</c:v>
                </c:pt>
                <c:pt idx="190">
                  <c:v>336</c:v>
                </c:pt>
                <c:pt idx="191">
                  <c:v>338</c:v>
                </c:pt>
                <c:pt idx="192">
                  <c:v>339</c:v>
                </c:pt>
                <c:pt idx="193">
                  <c:v>341</c:v>
                </c:pt>
                <c:pt idx="194">
                  <c:v>343</c:v>
                </c:pt>
                <c:pt idx="195">
                  <c:v>345</c:v>
                </c:pt>
                <c:pt idx="196">
                  <c:v>346</c:v>
                </c:pt>
                <c:pt idx="197">
                  <c:v>348</c:v>
                </c:pt>
                <c:pt idx="198">
                  <c:v>350</c:v>
                </c:pt>
                <c:pt idx="199">
                  <c:v>352</c:v>
                </c:pt>
                <c:pt idx="200">
                  <c:v>354</c:v>
                </c:pt>
                <c:pt idx="201">
                  <c:v>356</c:v>
                </c:pt>
                <c:pt idx="202">
                  <c:v>358</c:v>
                </c:pt>
                <c:pt idx="203">
                  <c:v>359</c:v>
                </c:pt>
                <c:pt idx="204">
                  <c:v>361</c:v>
                </c:pt>
                <c:pt idx="205">
                  <c:v>363</c:v>
                </c:pt>
                <c:pt idx="206">
                  <c:v>365</c:v>
                </c:pt>
                <c:pt idx="207">
                  <c:v>366</c:v>
                </c:pt>
                <c:pt idx="208">
                  <c:v>368</c:v>
                </c:pt>
                <c:pt idx="209">
                  <c:v>370</c:v>
                </c:pt>
                <c:pt idx="210">
                  <c:v>372</c:v>
                </c:pt>
                <c:pt idx="211">
                  <c:v>374</c:v>
                </c:pt>
                <c:pt idx="212">
                  <c:v>375</c:v>
                </c:pt>
                <c:pt idx="213">
                  <c:v>377</c:v>
                </c:pt>
                <c:pt idx="214">
                  <c:v>379</c:v>
                </c:pt>
                <c:pt idx="215">
                  <c:v>380</c:v>
                </c:pt>
                <c:pt idx="216">
                  <c:v>382</c:v>
                </c:pt>
                <c:pt idx="217">
                  <c:v>384</c:v>
                </c:pt>
                <c:pt idx="218">
                  <c:v>386</c:v>
                </c:pt>
                <c:pt idx="219">
                  <c:v>388</c:v>
                </c:pt>
                <c:pt idx="220">
                  <c:v>389</c:v>
                </c:pt>
                <c:pt idx="221">
                  <c:v>391</c:v>
                </c:pt>
                <c:pt idx="222">
                  <c:v>393</c:v>
                </c:pt>
                <c:pt idx="223">
                  <c:v>395</c:v>
                </c:pt>
                <c:pt idx="224">
                  <c:v>397</c:v>
                </c:pt>
                <c:pt idx="225">
                  <c:v>398</c:v>
                </c:pt>
                <c:pt idx="226">
                  <c:v>400</c:v>
                </c:pt>
                <c:pt idx="227">
                  <c:v>402</c:v>
                </c:pt>
                <c:pt idx="228">
                  <c:v>404</c:v>
                </c:pt>
                <c:pt idx="229">
                  <c:v>405</c:v>
                </c:pt>
                <c:pt idx="230">
                  <c:v>407</c:v>
                </c:pt>
                <c:pt idx="231">
                  <c:v>409</c:v>
                </c:pt>
                <c:pt idx="232">
                  <c:v>411</c:v>
                </c:pt>
                <c:pt idx="233">
                  <c:v>412</c:v>
                </c:pt>
                <c:pt idx="234">
                  <c:v>414</c:v>
                </c:pt>
                <c:pt idx="235">
                  <c:v>416</c:v>
                </c:pt>
                <c:pt idx="236">
                  <c:v>418</c:v>
                </c:pt>
                <c:pt idx="237">
                  <c:v>419</c:v>
                </c:pt>
                <c:pt idx="238">
                  <c:v>421</c:v>
                </c:pt>
                <c:pt idx="239">
                  <c:v>423</c:v>
                </c:pt>
                <c:pt idx="240">
                  <c:v>425</c:v>
                </c:pt>
                <c:pt idx="241">
                  <c:v>426</c:v>
                </c:pt>
                <c:pt idx="242">
                  <c:v>428</c:v>
                </c:pt>
                <c:pt idx="243">
                  <c:v>430</c:v>
                </c:pt>
                <c:pt idx="244">
                  <c:v>432</c:v>
                </c:pt>
                <c:pt idx="245">
                  <c:v>434</c:v>
                </c:pt>
                <c:pt idx="246">
                  <c:v>435</c:v>
                </c:pt>
                <c:pt idx="247">
                  <c:v>437</c:v>
                </c:pt>
                <c:pt idx="248">
                  <c:v>439</c:v>
                </c:pt>
                <c:pt idx="249">
                  <c:v>441</c:v>
                </c:pt>
                <c:pt idx="250">
                  <c:v>442</c:v>
                </c:pt>
                <c:pt idx="251">
                  <c:v>444</c:v>
                </c:pt>
                <c:pt idx="252">
                  <c:v>446</c:v>
                </c:pt>
                <c:pt idx="253">
                  <c:v>448</c:v>
                </c:pt>
                <c:pt idx="254">
                  <c:v>450</c:v>
                </c:pt>
                <c:pt idx="255">
                  <c:v>451</c:v>
                </c:pt>
                <c:pt idx="256">
                  <c:v>453</c:v>
                </c:pt>
                <c:pt idx="257">
                  <c:v>455</c:v>
                </c:pt>
                <c:pt idx="258">
                  <c:v>456</c:v>
                </c:pt>
                <c:pt idx="259">
                  <c:v>458</c:v>
                </c:pt>
                <c:pt idx="260">
                  <c:v>460</c:v>
                </c:pt>
                <c:pt idx="261">
                  <c:v>462</c:v>
                </c:pt>
                <c:pt idx="262">
                  <c:v>464</c:v>
                </c:pt>
                <c:pt idx="263">
                  <c:v>465</c:v>
                </c:pt>
                <c:pt idx="264">
                  <c:v>467</c:v>
                </c:pt>
                <c:pt idx="265">
                  <c:v>469</c:v>
                </c:pt>
                <c:pt idx="266">
                  <c:v>471</c:v>
                </c:pt>
                <c:pt idx="267">
                  <c:v>472</c:v>
                </c:pt>
                <c:pt idx="268">
                  <c:v>474</c:v>
                </c:pt>
                <c:pt idx="269">
                  <c:v>476</c:v>
                </c:pt>
                <c:pt idx="270">
                  <c:v>478</c:v>
                </c:pt>
                <c:pt idx="271">
                  <c:v>480</c:v>
                </c:pt>
                <c:pt idx="272">
                  <c:v>481</c:v>
                </c:pt>
                <c:pt idx="273">
                  <c:v>483</c:v>
                </c:pt>
                <c:pt idx="274">
                  <c:v>485</c:v>
                </c:pt>
                <c:pt idx="275">
                  <c:v>487</c:v>
                </c:pt>
                <c:pt idx="276">
                  <c:v>488</c:v>
                </c:pt>
                <c:pt idx="277">
                  <c:v>490</c:v>
                </c:pt>
                <c:pt idx="278">
                  <c:v>492</c:v>
                </c:pt>
                <c:pt idx="279">
                  <c:v>493</c:v>
                </c:pt>
                <c:pt idx="280">
                  <c:v>495</c:v>
                </c:pt>
                <c:pt idx="281">
                  <c:v>497</c:v>
                </c:pt>
                <c:pt idx="282">
                  <c:v>499</c:v>
                </c:pt>
                <c:pt idx="283">
                  <c:v>501</c:v>
                </c:pt>
                <c:pt idx="284">
                  <c:v>503</c:v>
                </c:pt>
                <c:pt idx="285">
                  <c:v>504</c:v>
                </c:pt>
                <c:pt idx="286">
                  <c:v>506</c:v>
                </c:pt>
                <c:pt idx="287">
                  <c:v>508</c:v>
                </c:pt>
                <c:pt idx="288">
                  <c:v>510</c:v>
                </c:pt>
                <c:pt idx="289">
                  <c:v>511</c:v>
                </c:pt>
                <c:pt idx="290">
                  <c:v>513</c:v>
                </c:pt>
                <c:pt idx="291">
                  <c:v>515</c:v>
                </c:pt>
                <c:pt idx="292">
                  <c:v>517</c:v>
                </c:pt>
                <c:pt idx="293">
                  <c:v>518</c:v>
                </c:pt>
                <c:pt idx="294">
                  <c:v>520</c:v>
                </c:pt>
                <c:pt idx="295">
                  <c:v>522</c:v>
                </c:pt>
                <c:pt idx="296">
                  <c:v>524</c:v>
                </c:pt>
                <c:pt idx="297">
                  <c:v>526</c:v>
                </c:pt>
                <c:pt idx="298">
                  <c:v>527</c:v>
                </c:pt>
                <c:pt idx="299">
                  <c:v>529</c:v>
                </c:pt>
                <c:pt idx="300">
                  <c:v>531</c:v>
                </c:pt>
                <c:pt idx="301">
                  <c:v>533</c:v>
                </c:pt>
                <c:pt idx="302">
                  <c:v>534</c:v>
                </c:pt>
                <c:pt idx="303">
                  <c:v>536</c:v>
                </c:pt>
                <c:pt idx="304">
                  <c:v>538</c:v>
                </c:pt>
                <c:pt idx="305">
                  <c:v>540</c:v>
                </c:pt>
                <c:pt idx="306">
                  <c:v>541</c:v>
                </c:pt>
                <c:pt idx="307">
                  <c:v>543</c:v>
                </c:pt>
                <c:pt idx="308">
                  <c:v>545</c:v>
                </c:pt>
                <c:pt idx="309">
                  <c:v>547</c:v>
                </c:pt>
                <c:pt idx="310">
                  <c:v>548</c:v>
                </c:pt>
                <c:pt idx="311">
                  <c:v>550</c:v>
                </c:pt>
                <c:pt idx="312">
                  <c:v>552</c:v>
                </c:pt>
                <c:pt idx="313">
                  <c:v>554</c:v>
                </c:pt>
                <c:pt idx="314">
                  <c:v>555</c:v>
                </c:pt>
                <c:pt idx="315">
                  <c:v>557</c:v>
                </c:pt>
                <c:pt idx="316">
                  <c:v>559</c:v>
                </c:pt>
                <c:pt idx="317">
                  <c:v>561</c:v>
                </c:pt>
                <c:pt idx="318">
                  <c:v>562</c:v>
                </c:pt>
                <c:pt idx="319">
                  <c:v>564</c:v>
                </c:pt>
                <c:pt idx="320">
                  <c:v>566</c:v>
                </c:pt>
                <c:pt idx="321">
                  <c:v>568</c:v>
                </c:pt>
                <c:pt idx="322">
                  <c:v>570</c:v>
                </c:pt>
                <c:pt idx="323">
                  <c:v>572</c:v>
                </c:pt>
                <c:pt idx="324">
                  <c:v>573</c:v>
                </c:pt>
                <c:pt idx="325">
                  <c:v>575</c:v>
                </c:pt>
                <c:pt idx="326">
                  <c:v>577</c:v>
                </c:pt>
                <c:pt idx="327">
                  <c:v>579</c:v>
                </c:pt>
                <c:pt idx="328">
                  <c:v>581</c:v>
                </c:pt>
                <c:pt idx="329">
                  <c:v>582</c:v>
                </c:pt>
                <c:pt idx="330">
                  <c:v>584</c:v>
                </c:pt>
                <c:pt idx="331">
                  <c:v>586</c:v>
                </c:pt>
                <c:pt idx="332">
                  <c:v>588</c:v>
                </c:pt>
                <c:pt idx="333">
                  <c:v>590</c:v>
                </c:pt>
                <c:pt idx="334">
                  <c:v>591</c:v>
                </c:pt>
                <c:pt idx="335">
                  <c:v>593</c:v>
                </c:pt>
                <c:pt idx="336">
                  <c:v>595</c:v>
                </c:pt>
                <c:pt idx="337">
                  <c:v>597</c:v>
                </c:pt>
                <c:pt idx="338">
                  <c:v>599</c:v>
                </c:pt>
                <c:pt idx="339">
                  <c:v>600</c:v>
                </c:pt>
                <c:pt idx="340">
                  <c:v>602</c:v>
                </c:pt>
                <c:pt idx="341">
                  <c:v>604</c:v>
                </c:pt>
                <c:pt idx="342">
                  <c:v>606</c:v>
                </c:pt>
                <c:pt idx="343">
                  <c:v>608</c:v>
                </c:pt>
                <c:pt idx="344">
                  <c:v>609</c:v>
                </c:pt>
                <c:pt idx="345">
                  <c:v>611</c:v>
                </c:pt>
                <c:pt idx="346">
                  <c:v>613</c:v>
                </c:pt>
                <c:pt idx="347">
                  <c:v>615</c:v>
                </c:pt>
                <c:pt idx="348">
                  <c:v>617</c:v>
                </c:pt>
                <c:pt idx="349">
                  <c:v>618</c:v>
                </c:pt>
                <c:pt idx="350">
                  <c:v>620</c:v>
                </c:pt>
                <c:pt idx="351">
                  <c:v>622</c:v>
                </c:pt>
                <c:pt idx="352">
                  <c:v>624</c:v>
                </c:pt>
                <c:pt idx="353">
                  <c:v>625</c:v>
                </c:pt>
                <c:pt idx="354">
                  <c:v>627</c:v>
                </c:pt>
                <c:pt idx="355">
                  <c:v>629</c:v>
                </c:pt>
                <c:pt idx="356">
                  <c:v>631</c:v>
                </c:pt>
                <c:pt idx="357">
                  <c:v>632</c:v>
                </c:pt>
                <c:pt idx="358">
                  <c:v>634</c:v>
                </c:pt>
                <c:pt idx="359">
                  <c:v>636</c:v>
                </c:pt>
                <c:pt idx="360">
                  <c:v>638</c:v>
                </c:pt>
                <c:pt idx="361">
                  <c:v>640</c:v>
                </c:pt>
                <c:pt idx="362">
                  <c:v>641</c:v>
                </c:pt>
                <c:pt idx="363">
                  <c:v>643</c:v>
                </c:pt>
                <c:pt idx="364">
                  <c:v>645</c:v>
                </c:pt>
                <c:pt idx="365">
                  <c:v>647</c:v>
                </c:pt>
                <c:pt idx="366">
                  <c:v>649</c:v>
                </c:pt>
                <c:pt idx="367">
                  <c:v>650</c:v>
                </c:pt>
                <c:pt idx="368">
                  <c:v>652</c:v>
                </c:pt>
                <c:pt idx="369">
                  <c:v>654</c:v>
                </c:pt>
                <c:pt idx="370">
                  <c:v>656</c:v>
                </c:pt>
                <c:pt idx="371">
                  <c:v>657</c:v>
                </c:pt>
                <c:pt idx="372">
                  <c:v>659</c:v>
                </c:pt>
                <c:pt idx="373">
                  <c:v>661</c:v>
                </c:pt>
                <c:pt idx="374">
                  <c:v>663</c:v>
                </c:pt>
                <c:pt idx="375">
                  <c:v>665</c:v>
                </c:pt>
                <c:pt idx="376">
                  <c:v>666</c:v>
                </c:pt>
                <c:pt idx="377">
                  <c:v>668</c:v>
                </c:pt>
                <c:pt idx="378">
                  <c:v>670</c:v>
                </c:pt>
                <c:pt idx="379">
                  <c:v>672</c:v>
                </c:pt>
                <c:pt idx="380">
                  <c:v>674</c:v>
                </c:pt>
                <c:pt idx="381">
                  <c:v>675</c:v>
                </c:pt>
                <c:pt idx="382">
                  <c:v>677</c:v>
                </c:pt>
                <c:pt idx="383">
                  <c:v>679</c:v>
                </c:pt>
                <c:pt idx="384">
                  <c:v>680</c:v>
                </c:pt>
                <c:pt idx="385">
                  <c:v>682</c:v>
                </c:pt>
                <c:pt idx="386">
                  <c:v>684</c:v>
                </c:pt>
                <c:pt idx="387">
                  <c:v>686</c:v>
                </c:pt>
                <c:pt idx="388">
                  <c:v>688</c:v>
                </c:pt>
                <c:pt idx="389">
                  <c:v>689</c:v>
                </c:pt>
                <c:pt idx="390">
                  <c:v>691</c:v>
                </c:pt>
                <c:pt idx="391">
                  <c:v>693</c:v>
                </c:pt>
                <c:pt idx="392">
                  <c:v>695</c:v>
                </c:pt>
                <c:pt idx="393">
                  <c:v>696</c:v>
                </c:pt>
                <c:pt idx="394">
                  <c:v>698</c:v>
                </c:pt>
                <c:pt idx="395">
                  <c:v>700</c:v>
                </c:pt>
                <c:pt idx="396">
                  <c:v>702</c:v>
                </c:pt>
                <c:pt idx="397">
                  <c:v>703</c:v>
                </c:pt>
                <c:pt idx="398">
                  <c:v>705</c:v>
                </c:pt>
                <c:pt idx="399">
                  <c:v>707</c:v>
                </c:pt>
                <c:pt idx="400">
                  <c:v>709</c:v>
                </c:pt>
                <c:pt idx="401">
                  <c:v>710</c:v>
                </c:pt>
                <c:pt idx="402">
                  <c:v>712</c:v>
                </c:pt>
                <c:pt idx="403">
                  <c:v>714</c:v>
                </c:pt>
                <c:pt idx="404">
                  <c:v>716</c:v>
                </c:pt>
                <c:pt idx="405">
                  <c:v>718</c:v>
                </c:pt>
                <c:pt idx="406">
                  <c:v>719</c:v>
                </c:pt>
                <c:pt idx="407">
                  <c:v>721</c:v>
                </c:pt>
                <c:pt idx="408">
                  <c:v>723</c:v>
                </c:pt>
                <c:pt idx="409">
                  <c:v>725</c:v>
                </c:pt>
                <c:pt idx="410">
                  <c:v>727</c:v>
                </c:pt>
                <c:pt idx="411">
                  <c:v>729</c:v>
                </c:pt>
                <c:pt idx="412">
                  <c:v>730</c:v>
                </c:pt>
                <c:pt idx="413">
                  <c:v>732</c:v>
                </c:pt>
                <c:pt idx="414">
                  <c:v>734</c:v>
                </c:pt>
                <c:pt idx="415">
                  <c:v>735</c:v>
                </c:pt>
                <c:pt idx="416">
                  <c:v>737</c:v>
                </c:pt>
                <c:pt idx="417">
                  <c:v>739</c:v>
                </c:pt>
                <c:pt idx="418">
                  <c:v>741</c:v>
                </c:pt>
                <c:pt idx="419">
                  <c:v>742</c:v>
                </c:pt>
                <c:pt idx="420">
                  <c:v>744</c:v>
                </c:pt>
                <c:pt idx="421">
                  <c:v>746</c:v>
                </c:pt>
                <c:pt idx="422">
                  <c:v>748</c:v>
                </c:pt>
                <c:pt idx="423">
                  <c:v>749</c:v>
                </c:pt>
                <c:pt idx="424">
                  <c:v>751</c:v>
                </c:pt>
                <c:pt idx="425">
                  <c:v>753</c:v>
                </c:pt>
                <c:pt idx="426">
                  <c:v>755</c:v>
                </c:pt>
                <c:pt idx="427">
                  <c:v>757</c:v>
                </c:pt>
                <c:pt idx="428">
                  <c:v>758</c:v>
                </c:pt>
                <c:pt idx="429">
                  <c:v>867</c:v>
                </c:pt>
                <c:pt idx="430">
                  <c:v>868</c:v>
                </c:pt>
                <c:pt idx="431">
                  <c:v>869</c:v>
                </c:pt>
                <c:pt idx="432">
                  <c:v>870</c:v>
                </c:pt>
                <c:pt idx="433">
                  <c:v>871</c:v>
                </c:pt>
                <c:pt idx="434">
                  <c:v>872</c:v>
                </c:pt>
                <c:pt idx="435">
                  <c:v>873</c:v>
                </c:pt>
                <c:pt idx="436">
                  <c:v>874</c:v>
                </c:pt>
                <c:pt idx="437">
                  <c:v>875</c:v>
                </c:pt>
                <c:pt idx="438">
                  <c:v>876</c:v>
                </c:pt>
                <c:pt idx="439">
                  <c:v>877</c:v>
                </c:pt>
                <c:pt idx="440">
                  <c:v>878</c:v>
                </c:pt>
                <c:pt idx="441">
                  <c:v>879</c:v>
                </c:pt>
                <c:pt idx="442">
                  <c:v>880</c:v>
                </c:pt>
                <c:pt idx="443">
                  <c:v>881</c:v>
                </c:pt>
                <c:pt idx="444">
                  <c:v>882</c:v>
                </c:pt>
                <c:pt idx="445">
                  <c:v>883</c:v>
                </c:pt>
                <c:pt idx="446">
                  <c:v>884</c:v>
                </c:pt>
                <c:pt idx="447">
                  <c:v>885</c:v>
                </c:pt>
                <c:pt idx="448">
                  <c:v>886</c:v>
                </c:pt>
                <c:pt idx="449">
                  <c:v>887</c:v>
                </c:pt>
                <c:pt idx="450">
                  <c:v>888</c:v>
                </c:pt>
                <c:pt idx="451">
                  <c:v>889</c:v>
                </c:pt>
                <c:pt idx="452">
                  <c:v>890</c:v>
                </c:pt>
                <c:pt idx="453">
                  <c:v>891</c:v>
                </c:pt>
                <c:pt idx="454">
                  <c:v>892</c:v>
                </c:pt>
                <c:pt idx="455">
                  <c:v>893</c:v>
                </c:pt>
                <c:pt idx="456">
                  <c:v>894</c:v>
                </c:pt>
                <c:pt idx="457">
                  <c:v>895</c:v>
                </c:pt>
                <c:pt idx="458">
                  <c:v>896</c:v>
                </c:pt>
                <c:pt idx="459">
                  <c:v>897</c:v>
                </c:pt>
                <c:pt idx="460">
                  <c:v>898</c:v>
                </c:pt>
                <c:pt idx="461">
                  <c:v>899</c:v>
                </c:pt>
                <c:pt idx="462">
                  <c:v>900</c:v>
                </c:pt>
                <c:pt idx="463">
                  <c:v>901</c:v>
                </c:pt>
                <c:pt idx="464">
                  <c:v>902</c:v>
                </c:pt>
                <c:pt idx="465">
                  <c:v>903</c:v>
                </c:pt>
                <c:pt idx="466">
                  <c:v>904</c:v>
                </c:pt>
                <c:pt idx="467">
                  <c:v>905</c:v>
                </c:pt>
                <c:pt idx="468">
                  <c:v>906</c:v>
                </c:pt>
                <c:pt idx="469">
                  <c:v>907</c:v>
                </c:pt>
                <c:pt idx="470">
                  <c:v>908</c:v>
                </c:pt>
                <c:pt idx="471">
                  <c:v>909</c:v>
                </c:pt>
                <c:pt idx="472">
                  <c:v>910</c:v>
                </c:pt>
                <c:pt idx="473">
                  <c:v>911</c:v>
                </c:pt>
                <c:pt idx="474">
                  <c:v>912</c:v>
                </c:pt>
                <c:pt idx="475">
                  <c:v>913</c:v>
                </c:pt>
                <c:pt idx="476">
                  <c:v>914</c:v>
                </c:pt>
                <c:pt idx="477">
                  <c:v>915</c:v>
                </c:pt>
                <c:pt idx="478">
                  <c:v>916</c:v>
                </c:pt>
                <c:pt idx="479">
                  <c:v>917</c:v>
                </c:pt>
                <c:pt idx="480">
                  <c:v>918</c:v>
                </c:pt>
                <c:pt idx="481">
                  <c:v>919</c:v>
                </c:pt>
                <c:pt idx="482">
                  <c:v>920</c:v>
                </c:pt>
                <c:pt idx="483">
                  <c:v>921</c:v>
                </c:pt>
                <c:pt idx="484">
                  <c:v>922</c:v>
                </c:pt>
                <c:pt idx="485">
                  <c:v>923</c:v>
                </c:pt>
                <c:pt idx="486">
                  <c:v>924</c:v>
                </c:pt>
                <c:pt idx="487">
                  <c:v>925</c:v>
                </c:pt>
                <c:pt idx="488">
                  <c:v>926</c:v>
                </c:pt>
                <c:pt idx="489">
                  <c:v>927</c:v>
                </c:pt>
                <c:pt idx="490">
                  <c:v>928</c:v>
                </c:pt>
                <c:pt idx="491">
                  <c:v>929</c:v>
                </c:pt>
                <c:pt idx="492">
                  <c:v>930</c:v>
                </c:pt>
                <c:pt idx="493">
                  <c:v>931</c:v>
                </c:pt>
                <c:pt idx="494">
                  <c:v>932</c:v>
                </c:pt>
                <c:pt idx="495">
                  <c:v>933</c:v>
                </c:pt>
                <c:pt idx="496">
                  <c:v>934</c:v>
                </c:pt>
                <c:pt idx="497">
                  <c:v>935</c:v>
                </c:pt>
                <c:pt idx="498">
                  <c:v>936</c:v>
                </c:pt>
                <c:pt idx="499">
                  <c:v>937</c:v>
                </c:pt>
                <c:pt idx="500">
                  <c:v>938</c:v>
                </c:pt>
                <c:pt idx="501">
                  <c:v>939</c:v>
                </c:pt>
                <c:pt idx="502">
                  <c:v>940</c:v>
                </c:pt>
                <c:pt idx="503">
                  <c:v>941</c:v>
                </c:pt>
                <c:pt idx="504">
                  <c:v>942</c:v>
                </c:pt>
                <c:pt idx="505">
                  <c:v>943</c:v>
                </c:pt>
                <c:pt idx="506">
                  <c:v>944</c:v>
                </c:pt>
                <c:pt idx="507">
                  <c:v>945</c:v>
                </c:pt>
                <c:pt idx="508">
                  <c:v>946</c:v>
                </c:pt>
                <c:pt idx="509">
                  <c:v>947</c:v>
                </c:pt>
                <c:pt idx="510">
                  <c:v>948</c:v>
                </c:pt>
                <c:pt idx="511">
                  <c:v>949</c:v>
                </c:pt>
                <c:pt idx="512">
                  <c:v>950</c:v>
                </c:pt>
                <c:pt idx="513">
                  <c:v>951</c:v>
                </c:pt>
                <c:pt idx="514">
                  <c:v>952</c:v>
                </c:pt>
                <c:pt idx="515">
                  <c:v>953</c:v>
                </c:pt>
                <c:pt idx="516">
                  <c:v>954</c:v>
                </c:pt>
                <c:pt idx="517">
                  <c:v>955</c:v>
                </c:pt>
                <c:pt idx="518">
                  <c:v>956</c:v>
                </c:pt>
                <c:pt idx="519">
                  <c:v>957</c:v>
                </c:pt>
                <c:pt idx="520">
                  <c:v>958</c:v>
                </c:pt>
                <c:pt idx="521">
                  <c:v>959</c:v>
                </c:pt>
                <c:pt idx="522">
                  <c:v>960</c:v>
                </c:pt>
                <c:pt idx="523">
                  <c:v>961</c:v>
                </c:pt>
                <c:pt idx="524">
                  <c:v>962</c:v>
                </c:pt>
                <c:pt idx="525">
                  <c:v>963</c:v>
                </c:pt>
                <c:pt idx="526">
                  <c:v>964</c:v>
                </c:pt>
                <c:pt idx="527">
                  <c:v>965</c:v>
                </c:pt>
                <c:pt idx="528">
                  <c:v>966</c:v>
                </c:pt>
                <c:pt idx="529">
                  <c:v>967</c:v>
                </c:pt>
                <c:pt idx="530">
                  <c:v>968</c:v>
                </c:pt>
                <c:pt idx="531">
                  <c:v>969</c:v>
                </c:pt>
                <c:pt idx="532">
                  <c:v>970</c:v>
                </c:pt>
                <c:pt idx="533">
                  <c:v>971</c:v>
                </c:pt>
                <c:pt idx="534">
                  <c:v>972</c:v>
                </c:pt>
                <c:pt idx="535">
                  <c:v>973</c:v>
                </c:pt>
                <c:pt idx="536">
                  <c:v>974</c:v>
                </c:pt>
                <c:pt idx="537">
                  <c:v>975</c:v>
                </c:pt>
                <c:pt idx="538">
                  <c:v>976</c:v>
                </c:pt>
                <c:pt idx="539">
                  <c:v>977</c:v>
                </c:pt>
                <c:pt idx="540">
                  <c:v>978</c:v>
                </c:pt>
                <c:pt idx="541">
                  <c:v>979</c:v>
                </c:pt>
                <c:pt idx="542">
                  <c:v>980</c:v>
                </c:pt>
                <c:pt idx="543">
                  <c:v>981</c:v>
                </c:pt>
                <c:pt idx="544">
                  <c:v>982</c:v>
                </c:pt>
                <c:pt idx="545">
                  <c:v>983</c:v>
                </c:pt>
                <c:pt idx="546">
                  <c:v>984</c:v>
                </c:pt>
                <c:pt idx="547">
                  <c:v>985</c:v>
                </c:pt>
                <c:pt idx="548">
                  <c:v>986</c:v>
                </c:pt>
                <c:pt idx="549">
                  <c:v>987</c:v>
                </c:pt>
                <c:pt idx="550">
                  <c:v>988</c:v>
                </c:pt>
                <c:pt idx="551">
                  <c:v>989</c:v>
                </c:pt>
                <c:pt idx="552">
                  <c:v>990</c:v>
                </c:pt>
                <c:pt idx="553">
                  <c:v>991</c:v>
                </c:pt>
                <c:pt idx="554">
                  <c:v>992</c:v>
                </c:pt>
                <c:pt idx="555">
                  <c:v>993</c:v>
                </c:pt>
                <c:pt idx="556">
                  <c:v>994</c:v>
                </c:pt>
                <c:pt idx="557">
                  <c:v>995</c:v>
                </c:pt>
                <c:pt idx="558">
                  <c:v>996</c:v>
                </c:pt>
                <c:pt idx="559">
                  <c:v>997</c:v>
                </c:pt>
                <c:pt idx="560">
                  <c:v>998</c:v>
                </c:pt>
                <c:pt idx="561">
                  <c:v>999</c:v>
                </c:pt>
                <c:pt idx="562">
                  <c:v>1000</c:v>
                </c:pt>
                <c:pt idx="563">
                  <c:v>1001</c:v>
                </c:pt>
                <c:pt idx="564">
                  <c:v>1002</c:v>
                </c:pt>
                <c:pt idx="565">
                  <c:v>1003</c:v>
                </c:pt>
                <c:pt idx="566">
                  <c:v>1004</c:v>
                </c:pt>
                <c:pt idx="567">
                  <c:v>1005</c:v>
                </c:pt>
                <c:pt idx="568">
                  <c:v>1006</c:v>
                </c:pt>
                <c:pt idx="569">
                  <c:v>1007</c:v>
                </c:pt>
                <c:pt idx="570">
                  <c:v>1008</c:v>
                </c:pt>
                <c:pt idx="571">
                  <c:v>1009</c:v>
                </c:pt>
                <c:pt idx="572">
                  <c:v>1010</c:v>
                </c:pt>
                <c:pt idx="573">
                  <c:v>1011</c:v>
                </c:pt>
                <c:pt idx="574">
                  <c:v>1012</c:v>
                </c:pt>
                <c:pt idx="575">
                  <c:v>1013</c:v>
                </c:pt>
                <c:pt idx="576">
                  <c:v>1014</c:v>
                </c:pt>
                <c:pt idx="577">
                  <c:v>1015</c:v>
                </c:pt>
                <c:pt idx="578">
                  <c:v>1016</c:v>
                </c:pt>
                <c:pt idx="579">
                  <c:v>1017</c:v>
                </c:pt>
                <c:pt idx="580">
                  <c:v>1018</c:v>
                </c:pt>
                <c:pt idx="581">
                  <c:v>1019</c:v>
                </c:pt>
                <c:pt idx="582">
                  <c:v>1020</c:v>
                </c:pt>
                <c:pt idx="583">
                  <c:v>1021</c:v>
                </c:pt>
                <c:pt idx="584">
                  <c:v>1022</c:v>
                </c:pt>
                <c:pt idx="585">
                  <c:v>1023</c:v>
                </c:pt>
                <c:pt idx="586">
                  <c:v>1024</c:v>
                </c:pt>
                <c:pt idx="587">
                  <c:v>1025</c:v>
                </c:pt>
                <c:pt idx="588">
                  <c:v>1026</c:v>
                </c:pt>
                <c:pt idx="589">
                  <c:v>1027</c:v>
                </c:pt>
                <c:pt idx="590">
                  <c:v>1028</c:v>
                </c:pt>
                <c:pt idx="591">
                  <c:v>1029</c:v>
                </c:pt>
                <c:pt idx="592">
                  <c:v>1030</c:v>
                </c:pt>
                <c:pt idx="593">
                  <c:v>1031</c:v>
                </c:pt>
                <c:pt idx="594">
                  <c:v>1032</c:v>
                </c:pt>
                <c:pt idx="595">
                  <c:v>1033</c:v>
                </c:pt>
                <c:pt idx="596">
                  <c:v>1034</c:v>
                </c:pt>
                <c:pt idx="597">
                  <c:v>1035</c:v>
                </c:pt>
                <c:pt idx="598">
                  <c:v>1036</c:v>
                </c:pt>
                <c:pt idx="599">
                  <c:v>1037</c:v>
                </c:pt>
                <c:pt idx="600">
                  <c:v>1038</c:v>
                </c:pt>
                <c:pt idx="601">
                  <c:v>1039</c:v>
                </c:pt>
                <c:pt idx="602">
                  <c:v>1040</c:v>
                </c:pt>
                <c:pt idx="603">
                  <c:v>1041</c:v>
                </c:pt>
                <c:pt idx="604">
                  <c:v>1042</c:v>
                </c:pt>
                <c:pt idx="605">
                  <c:v>1043</c:v>
                </c:pt>
                <c:pt idx="606">
                  <c:v>1044</c:v>
                </c:pt>
                <c:pt idx="607">
                  <c:v>1045</c:v>
                </c:pt>
                <c:pt idx="608">
                  <c:v>1046</c:v>
                </c:pt>
                <c:pt idx="609">
                  <c:v>1047</c:v>
                </c:pt>
                <c:pt idx="610">
                  <c:v>1048</c:v>
                </c:pt>
                <c:pt idx="611">
                  <c:v>1049</c:v>
                </c:pt>
                <c:pt idx="612">
                  <c:v>1050</c:v>
                </c:pt>
                <c:pt idx="613">
                  <c:v>1051</c:v>
                </c:pt>
                <c:pt idx="614">
                  <c:v>1052</c:v>
                </c:pt>
                <c:pt idx="615">
                  <c:v>1053</c:v>
                </c:pt>
                <c:pt idx="616">
                  <c:v>1054</c:v>
                </c:pt>
                <c:pt idx="617">
                  <c:v>1055</c:v>
                </c:pt>
                <c:pt idx="618">
                  <c:v>1056</c:v>
                </c:pt>
                <c:pt idx="619">
                  <c:v>1057</c:v>
                </c:pt>
                <c:pt idx="620">
                  <c:v>1058</c:v>
                </c:pt>
                <c:pt idx="621">
                  <c:v>1059</c:v>
                </c:pt>
                <c:pt idx="622">
                  <c:v>1060</c:v>
                </c:pt>
                <c:pt idx="623">
                  <c:v>1061</c:v>
                </c:pt>
                <c:pt idx="624">
                  <c:v>1062</c:v>
                </c:pt>
                <c:pt idx="625">
                  <c:v>1063</c:v>
                </c:pt>
                <c:pt idx="626">
                  <c:v>1064</c:v>
                </c:pt>
                <c:pt idx="627">
                  <c:v>1065</c:v>
                </c:pt>
                <c:pt idx="628">
                  <c:v>1066</c:v>
                </c:pt>
                <c:pt idx="629">
                  <c:v>1067</c:v>
                </c:pt>
                <c:pt idx="630">
                  <c:v>1068</c:v>
                </c:pt>
                <c:pt idx="631">
                  <c:v>1069</c:v>
                </c:pt>
                <c:pt idx="632">
                  <c:v>1070</c:v>
                </c:pt>
                <c:pt idx="633">
                  <c:v>1071</c:v>
                </c:pt>
                <c:pt idx="634">
                  <c:v>1072</c:v>
                </c:pt>
                <c:pt idx="635">
                  <c:v>1073</c:v>
                </c:pt>
                <c:pt idx="636">
                  <c:v>1074</c:v>
                </c:pt>
                <c:pt idx="637">
                  <c:v>1075</c:v>
                </c:pt>
                <c:pt idx="638">
                  <c:v>1076</c:v>
                </c:pt>
                <c:pt idx="639">
                  <c:v>1077</c:v>
                </c:pt>
                <c:pt idx="640">
                  <c:v>1078</c:v>
                </c:pt>
                <c:pt idx="641">
                  <c:v>1079</c:v>
                </c:pt>
                <c:pt idx="642">
                  <c:v>1080</c:v>
                </c:pt>
                <c:pt idx="643">
                  <c:v>1081</c:v>
                </c:pt>
                <c:pt idx="644">
                  <c:v>1082</c:v>
                </c:pt>
                <c:pt idx="645">
                  <c:v>1083</c:v>
                </c:pt>
                <c:pt idx="646">
                  <c:v>1084</c:v>
                </c:pt>
                <c:pt idx="647">
                  <c:v>1085</c:v>
                </c:pt>
                <c:pt idx="648">
                  <c:v>1086</c:v>
                </c:pt>
                <c:pt idx="649">
                  <c:v>1087</c:v>
                </c:pt>
                <c:pt idx="650">
                  <c:v>1088</c:v>
                </c:pt>
                <c:pt idx="651">
                  <c:v>1089</c:v>
                </c:pt>
                <c:pt idx="652">
                  <c:v>1090</c:v>
                </c:pt>
                <c:pt idx="653">
                  <c:v>1091</c:v>
                </c:pt>
                <c:pt idx="654">
                  <c:v>1092</c:v>
                </c:pt>
                <c:pt idx="655">
                  <c:v>1093</c:v>
                </c:pt>
                <c:pt idx="656">
                  <c:v>1094</c:v>
                </c:pt>
                <c:pt idx="657">
                  <c:v>1095</c:v>
                </c:pt>
                <c:pt idx="658">
                  <c:v>1096</c:v>
                </c:pt>
                <c:pt idx="659">
                  <c:v>1097</c:v>
                </c:pt>
                <c:pt idx="660">
                  <c:v>1098</c:v>
                </c:pt>
                <c:pt idx="661">
                  <c:v>1099</c:v>
                </c:pt>
                <c:pt idx="662">
                  <c:v>1100</c:v>
                </c:pt>
                <c:pt idx="663">
                  <c:v>1101</c:v>
                </c:pt>
                <c:pt idx="664">
                  <c:v>1102</c:v>
                </c:pt>
                <c:pt idx="665">
                  <c:v>1103</c:v>
                </c:pt>
                <c:pt idx="666">
                  <c:v>1104</c:v>
                </c:pt>
                <c:pt idx="667">
                  <c:v>1105</c:v>
                </c:pt>
                <c:pt idx="668">
                  <c:v>1106</c:v>
                </c:pt>
                <c:pt idx="669">
                  <c:v>1107</c:v>
                </c:pt>
                <c:pt idx="670">
                  <c:v>1108</c:v>
                </c:pt>
                <c:pt idx="671">
                  <c:v>1109</c:v>
                </c:pt>
                <c:pt idx="672">
                  <c:v>1110</c:v>
                </c:pt>
                <c:pt idx="673">
                  <c:v>1111</c:v>
                </c:pt>
                <c:pt idx="674">
                  <c:v>1112</c:v>
                </c:pt>
                <c:pt idx="675">
                  <c:v>1113</c:v>
                </c:pt>
                <c:pt idx="676">
                  <c:v>1114</c:v>
                </c:pt>
                <c:pt idx="677">
                  <c:v>1115</c:v>
                </c:pt>
                <c:pt idx="678">
                  <c:v>1116</c:v>
                </c:pt>
                <c:pt idx="679">
                  <c:v>1117</c:v>
                </c:pt>
                <c:pt idx="680">
                  <c:v>1118</c:v>
                </c:pt>
                <c:pt idx="681">
                  <c:v>1119</c:v>
                </c:pt>
                <c:pt idx="682">
                  <c:v>1120</c:v>
                </c:pt>
                <c:pt idx="683">
                  <c:v>1121</c:v>
                </c:pt>
                <c:pt idx="684">
                  <c:v>1122</c:v>
                </c:pt>
                <c:pt idx="685">
                  <c:v>1123</c:v>
                </c:pt>
                <c:pt idx="686">
                  <c:v>1124</c:v>
                </c:pt>
                <c:pt idx="687">
                  <c:v>1125</c:v>
                </c:pt>
                <c:pt idx="688">
                  <c:v>1126</c:v>
                </c:pt>
                <c:pt idx="689">
                  <c:v>1127</c:v>
                </c:pt>
                <c:pt idx="690">
                  <c:v>1128</c:v>
                </c:pt>
                <c:pt idx="691">
                  <c:v>1129</c:v>
                </c:pt>
                <c:pt idx="692">
                  <c:v>1130</c:v>
                </c:pt>
                <c:pt idx="693">
                  <c:v>1131</c:v>
                </c:pt>
                <c:pt idx="694">
                  <c:v>1132</c:v>
                </c:pt>
                <c:pt idx="695">
                  <c:v>1133</c:v>
                </c:pt>
                <c:pt idx="696">
                  <c:v>1134</c:v>
                </c:pt>
                <c:pt idx="697">
                  <c:v>1135</c:v>
                </c:pt>
                <c:pt idx="698">
                  <c:v>1136</c:v>
                </c:pt>
                <c:pt idx="699">
                  <c:v>1137</c:v>
                </c:pt>
                <c:pt idx="700">
                  <c:v>1138</c:v>
                </c:pt>
                <c:pt idx="701">
                  <c:v>1139</c:v>
                </c:pt>
                <c:pt idx="702">
                  <c:v>1140</c:v>
                </c:pt>
                <c:pt idx="703">
                  <c:v>1141</c:v>
                </c:pt>
                <c:pt idx="704">
                  <c:v>1142</c:v>
                </c:pt>
                <c:pt idx="705">
                  <c:v>1143</c:v>
                </c:pt>
                <c:pt idx="706">
                  <c:v>1144</c:v>
                </c:pt>
                <c:pt idx="707">
                  <c:v>1145</c:v>
                </c:pt>
                <c:pt idx="708">
                  <c:v>1146</c:v>
                </c:pt>
                <c:pt idx="709">
                  <c:v>1147</c:v>
                </c:pt>
                <c:pt idx="710">
                  <c:v>1148</c:v>
                </c:pt>
                <c:pt idx="711">
                  <c:v>1149</c:v>
                </c:pt>
                <c:pt idx="712">
                  <c:v>1150</c:v>
                </c:pt>
                <c:pt idx="713">
                  <c:v>1151</c:v>
                </c:pt>
                <c:pt idx="714">
                  <c:v>1152</c:v>
                </c:pt>
                <c:pt idx="715">
                  <c:v>1153</c:v>
                </c:pt>
                <c:pt idx="716">
                  <c:v>1154</c:v>
                </c:pt>
                <c:pt idx="717">
                  <c:v>1155</c:v>
                </c:pt>
                <c:pt idx="718">
                  <c:v>1156</c:v>
                </c:pt>
                <c:pt idx="719">
                  <c:v>1157</c:v>
                </c:pt>
                <c:pt idx="720">
                  <c:v>1158</c:v>
                </c:pt>
                <c:pt idx="721">
                  <c:v>1159</c:v>
                </c:pt>
                <c:pt idx="722">
                  <c:v>1160</c:v>
                </c:pt>
                <c:pt idx="723">
                  <c:v>1161</c:v>
                </c:pt>
                <c:pt idx="724">
                  <c:v>1162</c:v>
                </c:pt>
                <c:pt idx="725">
                  <c:v>1163</c:v>
                </c:pt>
                <c:pt idx="726">
                  <c:v>1164</c:v>
                </c:pt>
                <c:pt idx="727">
                  <c:v>1165</c:v>
                </c:pt>
                <c:pt idx="728">
                  <c:v>1166</c:v>
                </c:pt>
                <c:pt idx="729">
                  <c:v>1167</c:v>
                </c:pt>
                <c:pt idx="730">
                  <c:v>1168</c:v>
                </c:pt>
                <c:pt idx="731">
                  <c:v>1169</c:v>
                </c:pt>
                <c:pt idx="732">
                  <c:v>1170</c:v>
                </c:pt>
                <c:pt idx="733">
                  <c:v>1171</c:v>
                </c:pt>
                <c:pt idx="734">
                  <c:v>1172</c:v>
                </c:pt>
                <c:pt idx="735">
                  <c:v>1173</c:v>
                </c:pt>
                <c:pt idx="736">
                  <c:v>1174</c:v>
                </c:pt>
                <c:pt idx="737">
                  <c:v>1175</c:v>
                </c:pt>
                <c:pt idx="738">
                  <c:v>1176</c:v>
                </c:pt>
                <c:pt idx="739">
                  <c:v>1177</c:v>
                </c:pt>
                <c:pt idx="740">
                  <c:v>1178</c:v>
                </c:pt>
                <c:pt idx="741">
                  <c:v>1179</c:v>
                </c:pt>
                <c:pt idx="742">
                  <c:v>1180</c:v>
                </c:pt>
                <c:pt idx="743">
                  <c:v>1181</c:v>
                </c:pt>
                <c:pt idx="744">
                  <c:v>1182</c:v>
                </c:pt>
                <c:pt idx="745">
                  <c:v>1183</c:v>
                </c:pt>
                <c:pt idx="746">
                  <c:v>1184</c:v>
                </c:pt>
                <c:pt idx="747">
                  <c:v>1185</c:v>
                </c:pt>
                <c:pt idx="748">
                  <c:v>1186</c:v>
                </c:pt>
                <c:pt idx="749">
                  <c:v>1187</c:v>
                </c:pt>
                <c:pt idx="750">
                  <c:v>1188</c:v>
                </c:pt>
                <c:pt idx="751">
                  <c:v>1189</c:v>
                </c:pt>
                <c:pt idx="752">
                  <c:v>1190</c:v>
                </c:pt>
                <c:pt idx="753">
                  <c:v>1191</c:v>
                </c:pt>
                <c:pt idx="754">
                  <c:v>1192</c:v>
                </c:pt>
                <c:pt idx="755">
                  <c:v>1193</c:v>
                </c:pt>
                <c:pt idx="756">
                  <c:v>1194</c:v>
                </c:pt>
                <c:pt idx="757">
                  <c:v>1195</c:v>
                </c:pt>
                <c:pt idx="758">
                  <c:v>1196</c:v>
                </c:pt>
                <c:pt idx="759">
                  <c:v>1197</c:v>
                </c:pt>
                <c:pt idx="760">
                  <c:v>1198</c:v>
                </c:pt>
                <c:pt idx="761">
                  <c:v>1199</c:v>
                </c:pt>
                <c:pt idx="762">
                  <c:v>1200</c:v>
                </c:pt>
                <c:pt idx="763">
                  <c:v>1201</c:v>
                </c:pt>
                <c:pt idx="764">
                  <c:v>1202</c:v>
                </c:pt>
                <c:pt idx="765">
                  <c:v>1203</c:v>
                </c:pt>
                <c:pt idx="766">
                  <c:v>1204</c:v>
                </c:pt>
                <c:pt idx="767">
                  <c:v>1205</c:v>
                </c:pt>
                <c:pt idx="768">
                  <c:v>1206</c:v>
                </c:pt>
                <c:pt idx="769">
                  <c:v>1207</c:v>
                </c:pt>
                <c:pt idx="770">
                  <c:v>1208</c:v>
                </c:pt>
                <c:pt idx="771">
                  <c:v>1209</c:v>
                </c:pt>
                <c:pt idx="772">
                  <c:v>1210</c:v>
                </c:pt>
                <c:pt idx="773">
                  <c:v>1211</c:v>
                </c:pt>
                <c:pt idx="774">
                  <c:v>1212</c:v>
                </c:pt>
                <c:pt idx="775">
                  <c:v>1213</c:v>
                </c:pt>
                <c:pt idx="776">
                  <c:v>1214</c:v>
                </c:pt>
                <c:pt idx="777">
                  <c:v>1215</c:v>
                </c:pt>
                <c:pt idx="778">
                  <c:v>1216</c:v>
                </c:pt>
                <c:pt idx="779">
                  <c:v>1217</c:v>
                </c:pt>
                <c:pt idx="780">
                  <c:v>1218</c:v>
                </c:pt>
                <c:pt idx="781">
                  <c:v>1219</c:v>
                </c:pt>
                <c:pt idx="782">
                  <c:v>1220</c:v>
                </c:pt>
                <c:pt idx="783">
                  <c:v>1221</c:v>
                </c:pt>
                <c:pt idx="784">
                  <c:v>1222</c:v>
                </c:pt>
                <c:pt idx="785">
                  <c:v>1223</c:v>
                </c:pt>
                <c:pt idx="786">
                  <c:v>1224</c:v>
                </c:pt>
                <c:pt idx="787">
                  <c:v>1225</c:v>
                </c:pt>
                <c:pt idx="788">
                  <c:v>1226</c:v>
                </c:pt>
                <c:pt idx="789">
                  <c:v>1227</c:v>
                </c:pt>
                <c:pt idx="790">
                  <c:v>1228</c:v>
                </c:pt>
                <c:pt idx="791">
                  <c:v>1229</c:v>
                </c:pt>
                <c:pt idx="792">
                  <c:v>1230</c:v>
                </c:pt>
                <c:pt idx="793">
                  <c:v>1231</c:v>
                </c:pt>
                <c:pt idx="794">
                  <c:v>1232</c:v>
                </c:pt>
                <c:pt idx="795">
                  <c:v>1233</c:v>
                </c:pt>
                <c:pt idx="796">
                  <c:v>1234</c:v>
                </c:pt>
                <c:pt idx="797">
                  <c:v>1235</c:v>
                </c:pt>
                <c:pt idx="798">
                  <c:v>1236</c:v>
                </c:pt>
                <c:pt idx="799">
                  <c:v>1237</c:v>
                </c:pt>
                <c:pt idx="800">
                  <c:v>1238</c:v>
                </c:pt>
                <c:pt idx="801">
                  <c:v>1239</c:v>
                </c:pt>
                <c:pt idx="802">
                  <c:v>1240</c:v>
                </c:pt>
                <c:pt idx="803">
                  <c:v>1241</c:v>
                </c:pt>
                <c:pt idx="804">
                  <c:v>1242</c:v>
                </c:pt>
                <c:pt idx="805">
                  <c:v>1243</c:v>
                </c:pt>
                <c:pt idx="806">
                  <c:v>1244</c:v>
                </c:pt>
                <c:pt idx="807">
                  <c:v>1245</c:v>
                </c:pt>
                <c:pt idx="808">
                  <c:v>1246</c:v>
                </c:pt>
                <c:pt idx="809">
                  <c:v>1247</c:v>
                </c:pt>
                <c:pt idx="810">
                  <c:v>1248</c:v>
                </c:pt>
                <c:pt idx="811">
                  <c:v>1249</c:v>
                </c:pt>
                <c:pt idx="812">
                  <c:v>1250</c:v>
                </c:pt>
                <c:pt idx="813">
                  <c:v>1251</c:v>
                </c:pt>
                <c:pt idx="814">
                  <c:v>1252</c:v>
                </c:pt>
                <c:pt idx="815">
                  <c:v>1253</c:v>
                </c:pt>
                <c:pt idx="816">
                  <c:v>1254</c:v>
                </c:pt>
                <c:pt idx="817">
                  <c:v>1255</c:v>
                </c:pt>
                <c:pt idx="818">
                  <c:v>1256</c:v>
                </c:pt>
                <c:pt idx="819">
                  <c:v>1257</c:v>
                </c:pt>
                <c:pt idx="820">
                  <c:v>1258</c:v>
                </c:pt>
                <c:pt idx="821">
                  <c:v>1259</c:v>
                </c:pt>
                <c:pt idx="822">
                  <c:v>1260</c:v>
                </c:pt>
                <c:pt idx="823">
                  <c:v>1261</c:v>
                </c:pt>
                <c:pt idx="824">
                  <c:v>1262</c:v>
                </c:pt>
                <c:pt idx="825">
                  <c:v>1263</c:v>
                </c:pt>
                <c:pt idx="826">
                  <c:v>1264</c:v>
                </c:pt>
                <c:pt idx="827">
                  <c:v>1265</c:v>
                </c:pt>
                <c:pt idx="828">
                  <c:v>1266</c:v>
                </c:pt>
                <c:pt idx="829">
                  <c:v>1267</c:v>
                </c:pt>
                <c:pt idx="830">
                  <c:v>1268</c:v>
                </c:pt>
                <c:pt idx="831">
                  <c:v>1269</c:v>
                </c:pt>
                <c:pt idx="832">
                  <c:v>1270</c:v>
                </c:pt>
                <c:pt idx="833">
                  <c:v>1271</c:v>
                </c:pt>
                <c:pt idx="834">
                  <c:v>1272</c:v>
                </c:pt>
                <c:pt idx="835">
                  <c:v>1273</c:v>
                </c:pt>
                <c:pt idx="836">
                  <c:v>1274</c:v>
                </c:pt>
                <c:pt idx="837">
                  <c:v>1275</c:v>
                </c:pt>
                <c:pt idx="838">
                  <c:v>1276</c:v>
                </c:pt>
                <c:pt idx="839">
                  <c:v>1277</c:v>
                </c:pt>
                <c:pt idx="840">
                  <c:v>1278</c:v>
                </c:pt>
                <c:pt idx="841">
                  <c:v>1279</c:v>
                </c:pt>
                <c:pt idx="842">
                  <c:v>1280</c:v>
                </c:pt>
                <c:pt idx="843">
                  <c:v>1281</c:v>
                </c:pt>
                <c:pt idx="844">
                  <c:v>1282</c:v>
                </c:pt>
                <c:pt idx="845">
                  <c:v>1283</c:v>
                </c:pt>
                <c:pt idx="846">
                  <c:v>1284</c:v>
                </c:pt>
                <c:pt idx="847">
                  <c:v>1285</c:v>
                </c:pt>
                <c:pt idx="848">
                  <c:v>1286</c:v>
                </c:pt>
                <c:pt idx="849">
                  <c:v>1287</c:v>
                </c:pt>
                <c:pt idx="850">
                  <c:v>1288</c:v>
                </c:pt>
                <c:pt idx="851">
                  <c:v>1289</c:v>
                </c:pt>
                <c:pt idx="852">
                  <c:v>1290</c:v>
                </c:pt>
                <c:pt idx="853">
                  <c:v>1291</c:v>
                </c:pt>
                <c:pt idx="854">
                  <c:v>1292</c:v>
                </c:pt>
                <c:pt idx="855">
                  <c:v>1293</c:v>
                </c:pt>
                <c:pt idx="856">
                  <c:v>1294</c:v>
                </c:pt>
                <c:pt idx="857">
                  <c:v>1295</c:v>
                </c:pt>
                <c:pt idx="858">
                  <c:v>1296</c:v>
                </c:pt>
                <c:pt idx="859">
                  <c:v>1297</c:v>
                </c:pt>
                <c:pt idx="860">
                  <c:v>1298</c:v>
                </c:pt>
                <c:pt idx="861">
                  <c:v>1299</c:v>
                </c:pt>
                <c:pt idx="862">
                  <c:v>1300</c:v>
                </c:pt>
                <c:pt idx="863">
                  <c:v>1301</c:v>
                </c:pt>
                <c:pt idx="864">
                  <c:v>1302</c:v>
                </c:pt>
                <c:pt idx="865">
                  <c:v>1303</c:v>
                </c:pt>
                <c:pt idx="866">
                  <c:v>1304</c:v>
                </c:pt>
                <c:pt idx="867">
                  <c:v>1305</c:v>
                </c:pt>
                <c:pt idx="868">
                  <c:v>1306</c:v>
                </c:pt>
                <c:pt idx="869">
                  <c:v>1307</c:v>
                </c:pt>
                <c:pt idx="870">
                  <c:v>1308</c:v>
                </c:pt>
                <c:pt idx="871">
                  <c:v>1309</c:v>
                </c:pt>
                <c:pt idx="872">
                  <c:v>1310</c:v>
                </c:pt>
                <c:pt idx="873">
                  <c:v>1311</c:v>
                </c:pt>
                <c:pt idx="874">
                  <c:v>1312</c:v>
                </c:pt>
                <c:pt idx="875">
                  <c:v>1313</c:v>
                </c:pt>
                <c:pt idx="876">
                  <c:v>1314</c:v>
                </c:pt>
                <c:pt idx="877">
                  <c:v>1315</c:v>
                </c:pt>
                <c:pt idx="878">
                  <c:v>1316</c:v>
                </c:pt>
                <c:pt idx="879">
                  <c:v>1317</c:v>
                </c:pt>
                <c:pt idx="880">
                  <c:v>1318</c:v>
                </c:pt>
                <c:pt idx="881">
                  <c:v>1319</c:v>
                </c:pt>
                <c:pt idx="882">
                  <c:v>1320</c:v>
                </c:pt>
                <c:pt idx="883">
                  <c:v>1321</c:v>
                </c:pt>
                <c:pt idx="884">
                  <c:v>1322</c:v>
                </c:pt>
                <c:pt idx="885">
                  <c:v>1323</c:v>
                </c:pt>
                <c:pt idx="886">
                  <c:v>1324</c:v>
                </c:pt>
                <c:pt idx="887">
                  <c:v>1325</c:v>
                </c:pt>
                <c:pt idx="888">
                  <c:v>1326</c:v>
                </c:pt>
                <c:pt idx="889">
                  <c:v>1327</c:v>
                </c:pt>
                <c:pt idx="890">
                  <c:v>1328</c:v>
                </c:pt>
                <c:pt idx="891">
                  <c:v>1329</c:v>
                </c:pt>
                <c:pt idx="892">
                  <c:v>1330</c:v>
                </c:pt>
                <c:pt idx="893">
                  <c:v>1331</c:v>
                </c:pt>
                <c:pt idx="894">
                  <c:v>1332</c:v>
                </c:pt>
                <c:pt idx="895">
                  <c:v>1333</c:v>
                </c:pt>
                <c:pt idx="896">
                  <c:v>1334</c:v>
                </c:pt>
                <c:pt idx="897">
                  <c:v>1335</c:v>
                </c:pt>
                <c:pt idx="898">
                  <c:v>1336</c:v>
                </c:pt>
                <c:pt idx="899">
                  <c:v>1337</c:v>
                </c:pt>
                <c:pt idx="900">
                  <c:v>1338</c:v>
                </c:pt>
                <c:pt idx="901">
                  <c:v>1339</c:v>
                </c:pt>
                <c:pt idx="902">
                  <c:v>1340</c:v>
                </c:pt>
                <c:pt idx="903">
                  <c:v>1341</c:v>
                </c:pt>
                <c:pt idx="904">
                  <c:v>1342</c:v>
                </c:pt>
                <c:pt idx="905">
                  <c:v>1343</c:v>
                </c:pt>
                <c:pt idx="906">
                  <c:v>1344</c:v>
                </c:pt>
                <c:pt idx="907">
                  <c:v>1345</c:v>
                </c:pt>
                <c:pt idx="908">
                  <c:v>1346</c:v>
                </c:pt>
                <c:pt idx="909">
                  <c:v>1347</c:v>
                </c:pt>
                <c:pt idx="910">
                  <c:v>1348</c:v>
                </c:pt>
                <c:pt idx="911">
                  <c:v>1349</c:v>
                </c:pt>
                <c:pt idx="912">
                  <c:v>1350</c:v>
                </c:pt>
                <c:pt idx="913">
                  <c:v>1351</c:v>
                </c:pt>
                <c:pt idx="914">
                  <c:v>1352</c:v>
                </c:pt>
                <c:pt idx="915">
                  <c:v>1353</c:v>
                </c:pt>
                <c:pt idx="916">
                  <c:v>1354</c:v>
                </c:pt>
                <c:pt idx="917">
                  <c:v>1355</c:v>
                </c:pt>
                <c:pt idx="918">
                  <c:v>1356</c:v>
                </c:pt>
                <c:pt idx="919">
                  <c:v>1357</c:v>
                </c:pt>
                <c:pt idx="920">
                  <c:v>1358</c:v>
                </c:pt>
                <c:pt idx="921">
                  <c:v>1359</c:v>
                </c:pt>
                <c:pt idx="922">
                  <c:v>1360</c:v>
                </c:pt>
                <c:pt idx="923">
                  <c:v>1361</c:v>
                </c:pt>
                <c:pt idx="924">
                  <c:v>1362</c:v>
                </c:pt>
                <c:pt idx="925">
                  <c:v>1363</c:v>
                </c:pt>
                <c:pt idx="926">
                  <c:v>1364</c:v>
                </c:pt>
                <c:pt idx="927">
                  <c:v>1365</c:v>
                </c:pt>
                <c:pt idx="928">
                  <c:v>1366</c:v>
                </c:pt>
                <c:pt idx="929">
                  <c:v>1367</c:v>
                </c:pt>
                <c:pt idx="930">
                  <c:v>1368</c:v>
                </c:pt>
                <c:pt idx="931">
                  <c:v>1369</c:v>
                </c:pt>
                <c:pt idx="932">
                  <c:v>1370</c:v>
                </c:pt>
                <c:pt idx="933">
                  <c:v>1371</c:v>
                </c:pt>
                <c:pt idx="934">
                  <c:v>1372</c:v>
                </c:pt>
                <c:pt idx="935">
                  <c:v>1373</c:v>
                </c:pt>
                <c:pt idx="936">
                  <c:v>1374</c:v>
                </c:pt>
                <c:pt idx="937">
                  <c:v>1375</c:v>
                </c:pt>
                <c:pt idx="938">
                  <c:v>1376</c:v>
                </c:pt>
                <c:pt idx="939">
                  <c:v>1377</c:v>
                </c:pt>
                <c:pt idx="940">
                  <c:v>1378</c:v>
                </c:pt>
                <c:pt idx="941">
                  <c:v>1379</c:v>
                </c:pt>
                <c:pt idx="942">
                  <c:v>1380</c:v>
                </c:pt>
                <c:pt idx="943">
                  <c:v>1381</c:v>
                </c:pt>
                <c:pt idx="944">
                  <c:v>1382</c:v>
                </c:pt>
                <c:pt idx="945">
                  <c:v>1383</c:v>
                </c:pt>
                <c:pt idx="946">
                  <c:v>1384</c:v>
                </c:pt>
                <c:pt idx="947">
                  <c:v>1385</c:v>
                </c:pt>
                <c:pt idx="948">
                  <c:v>1386</c:v>
                </c:pt>
                <c:pt idx="949">
                  <c:v>1387</c:v>
                </c:pt>
                <c:pt idx="950">
                  <c:v>1388</c:v>
                </c:pt>
                <c:pt idx="951">
                  <c:v>1389</c:v>
                </c:pt>
                <c:pt idx="952">
                  <c:v>1390</c:v>
                </c:pt>
                <c:pt idx="953">
                  <c:v>1391</c:v>
                </c:pt>
                <c:pt idx="954">
                  <c:v>1692</c:v>
                </c:pt>
                <c:pt idx="955">
                  <c:v>1693</c:v>
                </c:pt>
                <c:pt idx="956">
                  <c:v>1694</c:v>
                </c:pt>
              </c:numCache>
            </c:numRef>
          </c:xVal>
          <c:yVal>
            <c:numRef>
              <c:f>'signidicant data'!$E$19:$E$975</c:f>
              <c:numCache>
                <c:formatCode>#,##0</c:formatCode>
                <c:ptCount val="957"/>
                <c:pt idx="0">
                  <c:v>1</c:v>
                </c:pt>
                <c:pt idx="1">
                  <c:v>1</c:v>
                </c:pt>
                <c:pt idx="2">
                  <c:v>1</c:v>
                </c:pt>
                <c:pt idx="3">
                  <c:v>1</c:v>
                </c:pt>
                <c:pt idx="4">
                  <c:v>1</c:v>
                </c:pt>
                <c:pt idx="5">
                  <c:v>1</c:v>
                </c:pt>
                <c:pt idx="6">
                  <c:v>1</c:v>
                </c:pt>
                <c:pt idx="7">
                  <c:v>1</c:v>
                </c:pt>
                <c:pt idx="8">
                  <c:v>1</c:v>
                </c:pt>
                <c:pt idx="9">
                  <c:v>1</c:v>
                </c:pt>
                <c:pt idx="10">
                  <c:v>1</c:v>
                </c:pt>
                <c:pt idx="11">
                  <c:v>1</c:v>
                </c:pt>
                <c:pt idx="12">
                  <c:v>2</c:v>
                </c:pt>
                <c:pt idx="13">
                  <c:v>2</c:v>
                </c:pt>
                <c:pt idx="14">
                  <c:v>2</c:v>
                </c:pt>
                <c:pt idx="15">
                  <c:v>2</c:v>
                </c:pt>
                <c:pt idx="16">
                  <c:v>2</c:v>
                </c:pt>
                <c:pt idx="17">
                  <c:v>2</c:v>
                </c:pt>
                <c:pt idx="18">
                  <c:v>2</c:v>
                </c:pt>
                <c:pt idx="19">
                  <c:v>2</c:v>
                </c:pt>
                <c:pt idx="20">
                  <c:v>2</c:v>
                </c:pt>
                <c:pt idx="21">
                  <c:v>2</c:v>
                </c:pt>
                <c:pt idx="22">
                  <c:v>2</c:v>
                </c:pt>
                <c:pt idx="23">
                  <c:v>4</c:v>
                </c:pt>
                <c:pt idx="24">
                  <c:v>4</c:v>
                </c:pt>
                <c:pt idx="25">
                  <c:v>4</c:v>
                </c:pt>
                <c:pt idx="26">
                  <c:v>4</c:v>
                </c:pt>
                <c:pt idx="27">
                  <c:v>4</c:v>
                </c:pt>
                <c:pt idx="28">
                  <c:v>4</c:v>
                </c:pt>
                <c:pt idx="29">
                  <c:v>4</c:v>
                </c:pt>
                <c:pt idx="30">
                  <c:v>4</c:v>
                </c:pt>
                <c:pt idx="31">
                  <c:v>4</c:v>
                </c:pt>
                <c:pt idx="32">
                  <c:v>4</c:v>
                </c:pt>
                <c:pt idx="33">
                  <c:v>4</c:v>
                </c:pt>
                <c:pt idx="34">
                  <c:v>6</c:v>
                </c:pt>
                <c:pt idx="35">
                  <c:v>6</c:v>
                </c:pt>
                <c:pt idx="36">
                  <c:v>6</c:v>
                </c:pt>
                <c:pt idx="37">
                  <c:v>6</c:v>
                </c:pt>
                <c:pt idx="38">
                  <c:v>6</c:v>
                </c:pt>
                <c:pt idx="39">
                  <c:v>6</c:v>
                </c:pt>
                <c:pt idx="40">
                  <c:v>6</c:v>
                </c:pt>
                <c:pt idx="41">
                  <c:v>6</c:v>
                </c:pt>
                <c:pt idx="42">
                  <c:v>6</c:v>
                </c:pt>
                <c:pt idx="43">
                  <c:v>6</c:v>
                </c:pt>
                <c:pt idx="44">
                  <c:v>6</c:v>
                </c:pt>
                <c:pt idx="45">
                  <c:v>6</c:v>
                </c:pt>
                <c:pt idx="46">
                  <c:v>9</c:v>
                </c:pt>
                <c:pt idx="47">
                  <c:v>9</c:v>
                </c:pt>
                <c:pt idx="48">
                  <c:v>9</c:v>
                </c:pt>
                <c:pt idx="49">
                  <c:v>9</c:v>
                </c:pt>
                <c:pt idx="50">
                  <c:v>9</c:v>
                </c:pt>
                <c:pt idx="51">
                  <c:v>9</c:v>
                </c:pt>
                <c:pt idx="52">
                  <c:v>9</c:v>
                </c:pt>
                <c:pt idx="53">
                  <c:v>9</c:v>
                </c:pt>
                <c:pt idx="54">
                  <c:v>9</c:v>
                </c:pt>
                <c:pt idx="55">
                  <c:v>9</c:v>
                </c:pt>
                <c:pt idx="56">
                  <c:v>9</c:v>
                </c:pt>
                <c:pt idx="57">
                  <c:v>12</c:v>
                </c:pt>
                <c:pt idx="58">
                  <c:v>12</c:v>
                </c:pt>
                <c:pt idx="59">
                  <c:v>12</c:v>
                </c:pt>
                <c:pt idx="60">
                  <c:v>12</c:v>
                </c:pt>
                <c:pt idx="61">
                  <c:v>12</c:v>
                </c:pt>
                <c:pt idx="62">
                  <c:v>12</c:v>
                </c:pt>
                <c:pt idx="63">
                  <c:v>12</c:v>
                </c:pt>
                <c:pt idx="64">
                  <c:v>12</c:v>
                </c:pt>
                <c:pt idx="65">
                  <c:v>12</c:v>
                </c:pt>
                <c:pt idx="66">
                  <c:v>12</c:v>
                </c:pt>
                <c:pt idx="67">
                  <c:v>12</c:v>
                </c:pt>
                <c:pt idx="68">
                  <c:v>16</c:v>
                </c:pt>
                <c:pt idx="69">
                  <c:v>16</c:v>
                </c:pt>
                <c:pt idx="70">
                  <c:v>16</c:v>
                </c:pt>
                <c:pt idx="71">
                  <c:v>16</c:v>
                </c:pt>
                <c:pt idx="72">
                  <c:v>16</c:v>
                </c:pt>
                <c:pt idx="73">
                  <c:v>16</c:v>
                </c:pt>
                <c:pt idx="74">
                  <c:v>16</c:v>
                </c:pt>
                <c:pt idx="75">
                  <c:v>16</c:v>
                </c:pt>
                <c:pt idx="76">
                  <c:v>16</c:v>
                </c:pt>
                <c:pt idx="77">
                  <c:v>16</c:v>
                </c:pt>
                <c:pt idx="78">
                  <c:v>16</c:v>
                </c:pt>
                <c:pt idx="79">
                  <c:v>16</c:v>
                </c:pt>
                <c:pt idx="80">
                  <c:v>20</c:v>
                </c:pt>
                <c:pt idx="81">
                  <c:v>20</c:v>
                </c:pt>
                <c:pt idx="82">
                  <c:v>20</c:v>
                </c:pt>
                <c:pt idx="83">
                  <c:v>20</c:v>
                </c:pt>
                <c:pt idx="84">
                  <c:v>20</c:v>
                </c:pt>
                <c:pt idx="85">
                  <c:v>20</c:v>
                </c:pt>
                <c:pt idx="86">
                  <c:v>20</c:v>
                </c:pt>
                <c:pt idx="87">
                  <c:v>20</c:v>
                </c:pt>
                <c:pt idx="88">
                  <c:v>20</c:v>
                </c:pt>
                <c:pt idx="89">
                  <c:v>20</c:v>
                </c:pt>
                <c:pt idx="90">
                  <c:v>20</c:v>
                </c:pt>
                <c:pt idx="91">
                  <c:v>25</c:v>
                </c:pt>
                <c:pt idx="92">
                  <c:v>25</c:v>
                </c:pt>
                <c:pt idx="93">
                  <c:v>25</c:v>
                </c:pt>
                <c:pt idx="94">
                  <c:v>25</c:v>
                </c:pt>
                <c:pt idx="95">
                  <c:v>25</c:v>
                </c:pt>
                <c:pt idx="96">
                  <c:v>25</c:v>
                </c:pt>
                <c:pt idx="97">
                  <c:v>25</c:v>
                </c:pt>
                <c:pt idx="98">
                  <c:v>25</c:v>
                </c:pt>
                <c:pt idx="99">
                  <c:v>25</c:v>
                </c:pt>
                <c:pt idx="100">
                  <c:v>25</c:v>
                </c:pt>
                <c:pt idx="101">
                  <c:v>25</c:v>
                </c:pt>
                <c:pt idx="102">
                  <c:v>25</c:v>
                </c:pt>
                <c:pt idx="103">
                  <c:v>30</c:v>
                </c:pt>
                <c:pt idx="104">
                  <c:v>30</c:v>
                </c:pt>
                <c:pt idx="105">
                  <c:v>30</c:v>
                </c:pt>
                <c:pt idx="106">
                  <c:v>30</c:v>
                </c:pt>
                <c:pt idx="107">
                  <c:v>30</c:v>
                </c:pt>
                <c:pt idx="108">
                  <c:v>30</c:v>
                </c:pt>
                <c:pt idx="109">
                  <c:v>30</c:v>
                </c:pt>
                <c:pt idx="110">
                  <c:v>30</c:v>
                </c:pt>
                <c:pt idx="111">
                  <c:v>30</c:v>
                </c:pt>
                <c:pt idx="112">
                  <c:v>30</c:v>
                </c:pt>
                <c:pt idx="113">
                  <c:v>30</c:v>
                </c:pt>
                <c:pt idx="114">
                  <c:v>36</c:v>
                </c:pt>
                <c:pt idx="115">
                  <c:v>36</c:v>
                </c:pt>
                <c:pt idx="116">
                  <c:v>36</c:v>
                </c:pt>
                <c:pt idx="117">
                  <c:v>36</c:v>
                </c:pt>
                <c:pt idx="118">
                  <c:v>36</c:v>
                </c:pt>
                <c:pt idx="119">
                  <c:v>36</c:v>
                </c:pt>
                <c:pt idx="120">
                  <c:v>36</c:v>
                </c:pt>
                <c:pt idx="121">
                  <c:v>36</c:v>
                </c:pt>
                <c:pt idx="122">
                  <c:v>36</c:v>
                </c:pt>
                <c:pt idx="123">
                  <c:v>36</c:v>
                </c:pt>
                <c:pt idx="124">
                  <c:v>36</c:v>
                </c:pt>
                <c:pt idx="125">
                  <c:v>42</c:v>
                </c:pt>
                <c:pt idx="126">
                  <c:v>42</c:v>
                </c:pt>
                <c:pt idx="127">
                  <c:v>42</c:v>
                </c:pt>
                <c:pt idx="128">
                  <c:v>42</c:v>
                </c:pt>
                <c:pt idx="129">
                  <c:v>42</c:v>
                </c:pt>
                <c:pt idx="130">
                  <c:v>42</c:v>
                </c:pt>
                <c:pt idx="131">
                  <c:v>42</c:v>
                </c:pt>
                <c:pt idx="132">
                  <c:v>42</c:v>
                </c:pt>
                <c:pt idx="133">
                  <c:v>42</c:v>
                </c:pt>
                <c:pt idx="134">
                  <c:v>42</c:v>
                </c:pt>
                <c:pt idx="135">
                  <c:v>42</c:v>
                </c:pt>
                <c:pt idx="136">
                  <c:v>42</c:v>
                </c:pt>
                <c:pt idx="137">
                  <c:v>49</c:v>
                </c:pt>
                <c:pt idx="138">
                  <c:v>49</c:v>
                </c:pt>
                <c:pt idx="139">
                  <c:v>49</c:v>
                </c:pt>
                <c:pt idx="140">
                  <c:v>49</c:v>
                </c:pt>
                <c:pt idx="141">
                  <c:v>49</c:v>
                </c:pt>
                <c:pt idx="142">
                  <c:v>49</c:v>
                </c:pt>
                <c:pt idx="143">
                  <c:v>49</c:v>
                </c:pt>
                <c:pt idx="144">
                  <c:v>49</c:v>
                </c:pt>
                <c:pt idx="145">
                  <c:v>49</c:v>
                </c:pt>
                <c:pt idx="146">
                  <c:v>49</c:v>
                </c:pt>
                <c:pt idx="147">
                  <c:v>49</c:v>
                </c:pt>
                <c:pt idx="148">
                  <c:v>56</c:v>
                </c:pt>
                <c:pt idx="149">
                  <c:v>56</c:v>
                </c:pt>
                <c:pt idx="150">
                  <c:v>56</c:v>
                </c:pt>
                <c:pt idx="151">
                  <c:v>56</c:v>
                </c:pt>
                <c:pt idx="152">
                  <c:v>56</c:v>
                </c:pt>
                <c:pt idx="153">
                  <c:v>56</c:v>
                </c:pt>
                <c:pt idx="154">
                  <c:v>56</c:v>
                </c:pt>
                <c:pt idx="155">
                  <c:v>56</c:v>
                </c:pt>
                <c:pt idx="156">
                  <c:v>56</c:v>
                </c:pt>
                <c:pt idx="157">
                  <c:v>56</c:v>
                </c:pt>
                <c:pt idx="158">
                  <c:v>56</c:v>
                </c:pt>
                <c:pt idx="159">
                  <c:v>64</c:v>
                </c:pt>
                <c:pt idx="160">
                  <c:v>64</c:v>
                </c:pt>
                <c:pt idx="161">
                  <c:v>64</c:v>
                </c:pt>
                <c:pt idx="162">
                  <c:v>64</c:v>
                </c:pt>
                <c:pt idx="163">
                  <c:v>64</c:v>
                </c:pt>
                <c:pt idx="164">
                  <c:v>64</c:v>
                </c:pt>
                <c:pt idx="165">
                  <c:v>64</c:v>
                </c:pt>
                <c:pt idx="166">
                  <c:v>64</c:v>
                </c:pt>
                <c:pt idx="167">
                  <c:v>64</c:v>
                </c:pt>
                <c:pt idx="168">
                  <c:v>64</c:v>
                </c:pt>
                <c:pt idx="169">
                  <c:v>64</c:v>
                </c:pt>
                <c:pt idx="170">
                  <c:v>72</c:v>
                </c:pt>
                <c:pt idx="171">
                  <c:v>72</c:v>
                </c:pt>
                <c:pt idx="172">
                  <c:v>72</c:v>
                </c:pt>
                <c:pt idx="173">
                  <c:v>72</c:v>
                </c:pt>
                <c:pt idx="174">
                  <c:v>72</c:v>
                </c:pt>
                <c:pt idx="175">
                  <c:v>72</c:v>
                </c:pt>
                <c:pt idx="176">
                  <c:v>72</c:v>
                </c:pt>
                <c:pt idx="177">
                  <c:v>72</c:v>
                </c:pt>
                <c:pt idx="178">
                  <c:v>72</c:v>
                </c:pt>
                <c:pt idx="179">
                  <c:v>72</c:v>
                </c:pt>
                <c:pt idx="180">
                  <c:v>72</c:v>
                </c:pt>
                <c:pt idx="181">
                  <c:v>72</c:v>
                </c:pt>
                <c:pt idx="182">
                  <c:v>81</c:v>
                </c:pt>
                <c:pt idx="183">
                  <c:v>81</c:v>
                </c:pt>
                <c:pt idx="184">
                  <c:v>81</c:v>
                </c:pt>
                <c:pt idx="185">
                  <c:v>81</c:v>
                </c:pt>
                <c:pt idx="186">
                  <c:v>81</c:v>
                </c:pt>
                <c:pt idx="187">
                  <c:v>81</c:v>
                </c:pt>
                <c:pt idx="188">
                  <c:v>81</c:v>
                </c:pt>
                <c:pt idx="189">
                  <c:v>81</c:v>
                </c:pt>
                <c:pt idx="190">
                  <c:v>81</c:v>
                </c:pt>
                <c:pt idx="191">
                  <c:v>81</c:v>
                </c:pt>
                <c:pt idx="192">
                  <c:v>81</c:v>
                </c:pt>
                <c:pt idx="193">
                  <c:v>90</c:v>
                </c:pt>
                <c:pt idx="194">
                  <c:v>90</c:v>
                </c:pt>
                <c:pt idx="195">
                  <c:v>90</c:v>
                </c:pt>
                <c:pt idx="196">
                  <c:v>90</c:v>
                </c:pt>
                <c:pt idx="197">
                  <c:v>90</c:v>
                </c:pt>
                <c:pt idx="198">
                  <c:v>90</c:v>
                </c:pt>
                <c:pt idx="199">
                  <c:v>90</c:v>
                </c:pt>
                <c:pt idx="200">
                  <c:v>90</c:v>
                </c:pt>
                <c:pt idx="201">
                  <c:v>90</c:v>
                </c:pt>
                <c:pt idx="202">
                  <c:v>90</c:v>
                </c:pt>
                <c:pt idx="203">
                  <c:v>90</c:v>
                </c:pt>
                <c:pt idx="204">
                  <c:v>100</c:v>
                </c:pt>
                <c:pt idx="205">
                  <c:v>100</c:v>
                </c:pt>
                <c:pt idx="206">
                  <c:v>100</c:v>
                </c:pt>
                <c:pt idx="207">
                  <c:v>100</c:v>
                </c:pt>
                <c:pt idx="208">
                  <c:v>100</c:v>
                </c:pt>
                <c:pt idx="209">
                  <c:v>100</c:v>
                </c:pt>
                <c:pt idx="210">
                  <c:v>100</c:v>
                </c:pt>
                <c:pt idx="211">
                  <c:v>100</c:v>
                </c:pt>
                <c:pt idx="212">
                  <c:v>100</c:v>
                </c:pt>
                <c:pt idx="213">
                  <c:v>100</c:v>
                </c:pt>
                <c:pt idx="214">
                  <c:v>100</c:v>
                </c:pt>
                <c:pt idx="215">
                  <c:v>110</c:v>
                </c:pt>
                <c:pt idx="216">
                  <c:v>110</c:v>
                </c:pt>
                <c:pt idx="217">
                  <c:v>110</c:v>
                </c:pt>
                <c:pt idx="218">
                  <c:v>110</c:v>
                </c:pt>
                <c:pt idx="219">
                  <c:v>110</c:v>
                </c:pt>
                <c:pt idx="220">
                  <c:v>110</c:v>
                </c:pt>
                <c:pt idx="221">
                  <c:v>110</c:v>
                </c:pt>
                <c:pt idx="222">
                  <c:v>110</c:v>
                </c:pt>
                <c:pt idx="223">
                  <c:v>110</c:v>
                </c:pt>
                <c:pt idx="224">
                  <c:v>110</c:v>
                </c:pt>
                <c:pt idx="225">
                  <c:v>110</c:v>
                </c:pt>
                <c:pt idx="226">
                  <c:v>119</c:v>
                </c:pt>
                <c:pt idx="227">
                  <c:v>119</c:v>
                </c:pt>
                <c:pt idx="228">
                  <c:v>119</c:v>
                </c:pt>
                <c:pt idx="229">
                  <c:v>119</c:v>
                </c:pt>
                <c:pt idx="230">
                  <c:v>119</c:v>
                </c:pt>
                <c:pt idx="231">
                  <c:v>119</c:v>
                </c:pt>
                <c:pt idx="232">
                  <c:v>119</c:v>
                </c:pt>
                <c:pt idx="233">
                  <c:v>119</c:v>
                </c:pt>
                <c:pt idx="234">
                  <c:v>119</c:v>
                </c:pt>
                <c:pt idx="235">
                  <c:v>119</c:v>
                </c:pt>
                <c:pt idx="236">
                  <c:v>119</c:v>
                </c:pt>
                <c:pt idx="237">
                  <c:v>119</c:v>
                </c:pt>
                <c:pt idx="238">
                  <c:v>128</c:v>
                </c:pt>
                <c:pt idx="239">
                  <c:v>128</c:v>
                </c:pt>
                <c:pt idx="240">
                  <c:v>128</c:v>
                </c:pt>
                <c:pt idx="241">
                  <c:v>128</c:v>
                </c:pt>
                <c:pt idx="242">
                  <c:v>128</c:v>
                </c:pt>
                <c:pt idx="243">
                  <c:v>128</c:v>
                </c:pt>
                <c:pt idx="244">
                  <c:v>128</c:v>
                </c:pt>
                <c:pt idx="245">
                  <c:v>128</c:v>
                </c:pt>
                <c:pt idx="246">
                  <c:v>128</c:v>
                </c:pt>
                <c:pt idx="247">
                  <c:v>128</c:v>
                </c:pt>
                <c:pt idx="248">
                  <c:v>128</c:v>
                </c:pt>
                <c:pt idx="249">
                  <c:v>136</c:v>
                </c:pt>
                <c:pt idx="250">
                  <c:v>136</c:v>
                </c:pt>
                <c:pt idx="251">
                  <c:v>136</c:v>
                </c:pt>
                <c:pt idx="252">
                  <c:v>136</c:v>
                </c:pt>
                <c:pt idx="253">
                  <c:v>136</c:v>
                </c:pt>
                <c:pt idx="254">
                  <c:v>136</c:v>
                </c:pt>
                <c:pt idx="255">
                  <c:v>136</c:v>
                </c:pt>
                <c:pt idx="256">
                  <c:v>136</c:v>
                </c:pt>
                <c:pt idx="257">
                  <c:v>136</c:v>
                </c:pt>
                <c:pt idx="258">
                  <c:v>136</c:v>
                </c:pt>
                <c:pt idx="259">
                  <c:v>136</c:v>
                </c:pt>
                <c:pt idx="260">
                  <c:v>144</c:v>
                </c:pt>
                <c:pt idx="261">
                  <c:v>144</c:v>
                </c:pt>
                <c:pt idx="262">
                  <c:v>144</c:v>
                </c:pt>
                <c:pt idx="263">
                  <c:v>144</c:v>
                </c:pt>
                <c:pt idx="264">
                  <c:v>144</c:v>
                </c:pt>
                <c:pt idx="265">
                  <c:v>144</c:v>
                </c:pt>
                <c:pt idx="266">
                  <c:v>144</c:v>
                </c:pt>
                <c:pt idx="267">
                  <c:v>144</c:v>
                </c:pt>
                <c:pt idx="268">
                  <c:v>144</c:v>
                </c:pt>
                <c:pt idx="269">
                  <c:v>144</c:v>
                </c:pt>
                <c:pt idx="270">
                  <c:v>144</c:v>
                </c:pt>
                <c:pt idx="271">
                  <c:v>151</c:v>
                </c:pt>
                <c:pt idx="272">
                  <c:v>151</c:v>
                </c:pt>
                <c:pt idx="273">
                  <c:v>151</c:v>
                </c:pt>
                <c:pt idx="274">
                  <c:v>151</c:v>
                </c:pt>
                <c:pt idx="275">
                  <c:v>151</c:v>
                </c:pt>
                <c:pt idx="276">
                  <c:v>151</c:v>
                </c:pt>
                <c:pt idx="277">
                  <c:v>151</c:v>
                </c:pt>
                <c:pt idx="278">
                  <c:v>151</c:v>
                </c:pt>
                <c:pt idx="279">
                  <c:v>151</c:v>
                </c:pt>
                <c:pt idx="280">
                  <c:v>151</c:v>
                </c:pt>
                <c:pt idx="281">
                  <c:v>151</c:v>
                </c:pt>
                <c:pt idx="282">
                  <c:v>151</c:v>
                </c:pt>
                <c:pt idx="283">
                  <c:v>158</c:v>
                </c:pt>
                <c:pt idx="284">
                  <c:v>158</c:v>
                </c:pt>
                <c:pt idx="285">
                  <c:v>158</c:v>
                </c:pt>
                <c:pt idx="286">
                  <c:v>158</c:v>
                </c:pt>
                <c:pt idx="287">
                  <c:v>158</c:v>
                </c:pt>
                <c:pt idx="288">
                  <c:v>158</c:v>
                </c:pt>
                <c:pt idx="289">
                  <c:v>158</c:v>
                </c:pt>
                <c:pt idx="290">
                  <c:v>158</c:v>
                </c:pt>
                <c:pt idx="291">
                  <c:v>158</c:v>
                </c:pt>
                <c:pt idx="292">
                  <c:v>158</c:v>
                </c:pt>
                <c:pt idx="293">
                  <c:v>158</c:v>
                </c:pt>
                <c:pt idx="294">
                  <c:v>164</c:v>
                </c:pt>
                <c:pt idx="295">
                  <c:v>164</c:v>
                </c:pt>
                <c:pt idx="296">
                  <c:v>164</c:v>
                </c:pt>
                <c:pt idx="297">
                  <c:v>164</c:v>
                </c:pt>
                <c:pt idx="298">
                  <c:v>164</c:v>
                </c:pt>
                <c:pt idx="299">
                  <c:v>164</c:v>
                </c:pt>
                <c:pt idx="300">
                  <c:v>164</c:v>
                </c:pt>
                <c:pt idx="301">
                  <c:v>164</c:v>
                </c:pt>
                <c:pt idx="302">
                  <c:v>164</c:v>
                </c:pt>
                <c:pt idx="303">
                  <c:v>164</c:v>
                </c:pt>
                <c:pt idx="304">
                  <c:v>164</c:v>
                </c:pt>
                <c:pt idx="305">
                  <c:v>170</c:v>
                </c:pt>
                <c:pt idx="306">
                  <c:v>170</c:v>
                </c:pt>
                <c:pt idx="307">
                  <c:v>170</c:v>
                </c:pt>
                <c:pt idx="308">
                  <c:v>170</c:v>
                </c:pt>
                <c:pt idx="309">
                  <c:v>170</c:v>
                </c:pt>
                <c:pt idx="310">
                  <c:v>170</c:v>
                </c:pt>
                <c:pt idx="311">
                  <c:v>170</c:v>
                </c:pt>
                <c:pt idx="312">
                  <c:v>170</c:v>
                </c:pt>
                <c:pt idx="313">
                  <c:v>170</c:v>
                </c:pt>
                <c:pt idx="314">
                  <c:v>170</c:v>
                </c:pt>
                <c:pt idx="315">
                  <c:v>170</c:v>
                </c:pt>
                <c:pt idx="316">
                  <c:v>170</c:v>
                </c:pt>
                <c:pt idx="317">
                  <c:v>175</c:v>
                </c:pt>
                <c:pt idx="318">
                  <c:v>175</c:v>
                </c:pt>
                <c:pt idx="319">
                  <c:v>175</c:v>
                </c:pt>
                <c:pt idx="320">
                  <c:v>175</c:v>
                </c:pt>
                <c:pt idx="321">
                  <c:v>175</c:v>
                </c:pt>
                <c:pt idx="322">
                  <c:v>175</c:v>
                </c:pt>
                <c:pt idx="323">
                  <c:v>175</c:v>
                </c:pt>
                <c:pt idx="324">
                  <c:v>175</c:v>
                </c:pt>
                <c:pt idx="325">
                  <c:v>175</c:v>
                </c:pt>
                <c:pt idx="326">
                  <c:v>175</c:v>
                </c:pt>
                <c:pt idx="327">
                  <c:v>175</c:v>
                </c:pt>
                <c:pt idx="328">
                  <c:v>180</c:v>
                </c:pt>
                <c:pt idx="329">
                  <c:v>180</c:v>
                </c:pt>
                <c:pt idx="330">
                  <c:v>180</c:v>
                </c:pt>
                <c:pt idx="331">
                  <c:v>180</c:v>
                </c:pt>
                <c:pt idx="332">
                  <c:v>180</c:v>
                </c:pt>
                <c:pt idx="333">
                  <c:v>180</c:v>
                </c:pt>
                <c:pt idx="334">
                  <c:v>180</c:v>
                </c:pt>
                <c:pt idx="335">
                  <c:v>180</c:v>
                </c:pt>
                <c:pt idx="336">
                  <c:v>180</c:v>
                </c:pt>
                <c:pt idx="337">
                  <c:v>180</c:v>
                </c:pt>
                <c:pt idx="338">
                  <c:v>180</c:v>
                </c:pt>
                <c:pt idx="339">
                  <c:v>184</c:v>
                </c:pt>
                <c:pt idx="340">
                  <c:v>184</c:v>
                </c:pt>
                <c:pt idx="341">
                  <c:v>184</c:v>
                </c:pt>
                <c:pt idx="342">
                  <c:v>184</c:v>
                </c:pt>
                <c:pt idx="343">
                  <c:v>184</c:v>
                </c:pt>
                <c:pt idx="344">
                  <c:v>184</c:v>
                </c:pt>
                <c:pt idx="345">
                  <c:v>184</c:v>
                </c:pt>
                <c:pt idx="346">
                  <c:v>184</c:v>
                </c:pt>
                <c:pt idx="347">
                  <c:v>184</c:v>
                </c:pt>
                <c:pt idx="348">
                  <c:v>184</c:v>
                </c:pt>
                <c:pt idx="349">
                  <c:v>184</c:v>
                </c:pt>
                <c:pt idx="350">
                  <c:v>188</c:v>
                </c:pt>
                <c:pt idx="351">
                  <c:v>188</c:v>
                </c:pt>
                <c:pt idx="352">
                  <c:v>188</c:v>
                </c:pt>
                <c:pt idx="353">
                  <c:v>188</c:v>
                </c:pt>
                <c:pt idx="354">
                  <c:v>188</c:v>
                </c:pt>
                <c:pt idx="355">
                  <c:v>188</c:v>
                </c:pt>
                <c:pt idx="356">
                  <c:v>188</c:v>
                </c:pt>
                <c:pt idx="357">
                  <c:v>188</c:v>
                </c:pt>
                <c:pt idx="358">
                  <c:v>188</c:v>
                </c:pt>
                <c:pt idx="359">
                  <c:v>188</c:v>
                </c:pt>
                <c:pt idx="360">
                  <c:v>188</c:v>
                </c:pt>
                <c:pt idx="361">
                  <c:v>191</c:v>
                </c:pt>
                <c:pt idx="362">
                  <c:v>191</c:v>
                </c:pt>
                <c:pt idx="363">
                  <c:v>191</c:v>
                </c:pt>
                <c:pt idx="364">
                  <c:v>191</c:v>
                </c:pt>
                <c:pt idx="365">
                  <c:v>191</c:v>
                </c:pt>
                <c:pt idx="366">
                  <c:v>191</c:v>
                </c:pt>
                <c:pt idx="367">
                  <c:v>191</c:v>
                </c:pt>
                <c:pt idx="368">
                  <c:v>191</c:v>
                </c:pt>
                <c:pt idx="369">
                  <c:v>191</c:v>
                </c:pt>
                <c:pt idx="370">
                  <c:v>191</c:v>
                </c:pt>
                <c:pt idx="371">
                  <c:v>191</c:v>
                </c:pt>
                <c:pt idx="372">
                  <c:v>191</c:v>
                </c:pt>
                <c:pt idx="373">
                  <c:v>194</c:v>
                </c:pt>
                <c:pt idx="374">
                  <c:v>194</c:v>
                </c:pt>
                <c:pt idx="375">
                  <c:v>194</c:v>
                </c:pt>
                <c:pt idx="376">
                  <c:v>194</c:v>
                </c:pt>
                <c:pt idx="377">
                  <c:v>194</c:v>
                </c:pt>
                <c:pt idx="378">
                  <c:v>194</c:v>
                </c:pt>
                <c:pt idx="379">
                  <c:v>194</c:v>
                </c:pt>
                <c:pt idx="380">
                  <c:v>194</c:v>
                </c:pt>
                <c:pt idx="381">
                  <c:v>194</c:v>
                </c:pt>
                <c:pt idx="382">
                  <c:v>194</c:v>
                </c:pt>
                <c:pt idx="383">
                  <c:v>194</c:v>
                </c:pt>
                <c:pt idx="384">
                  <c:v>196</c:v>
                </c:pt>
                <c:pt idx="385">
                  <c:v>196</c:v>
                </c:pt>
                <c:pt idx="386">
                  <c:v>196</c:v>
                </c:pt>
                <c:pt idx="387">
                  <c:v>196</c:v>
                </c:pt>
                <c:pt idx="388">
                  <c:v>196</c:v>
                </c:pt>
                <c:pt idx="389">
                  <c:v>196</c:v>
                </c:pt>
                <c:pt idx="390">
                  <c:v>196</c:v>
                </c:pt>
                <c:pt idx="391">
                  <c:v>196</c:v>
                </c:pt>
                <c:pt idx="392">
                  <c:v>196</c:v>
                </c:pt>
                <c:pt idx="393">
                  <c:v>196</c:v>
                </c:pt>
                <c:pt idx="394">
                  <c:v>196</c:v>
                </c:pt>
                <c:pt idx="395">
                  <c:v>198</c:v>
                </c:pt>
                <c:pt idx="396">
                  <c:v>198</c:v>
                </c:pt>
                <c:pt idx="397">
                  <c:v>198</c:v>
                </c:pt>
                <c:pt idx="398">
                  <c:v>198</c:v>
                </c:pt>
                <c:pt idx="399">
                  <c:v>198</c:v>
                </c:pt>
                <c:pt idx="400">
                  <c:v>198</c:v>
                </c:pt>
                <c:pt idx="401">
                  <c:v>198</c:v>
                </c:pt>
                <c:pt idx="402">
                  <c:v>198</c:v>
                </c:pt>
                <c:pt idx="403">
                  <c:v>198</c:v>
                </c:pt>
                <c:pt idx="404">
                  <c:v>198</c:v>
                </c:pt>
                <c:pt idx="405">
                  <c:v>198</c:v>
                </c:pt>
                <c:pt idx="406">
                  <c:v>198</c:v>
                </c:pt>
                <c:pt idx="407">
                  <c:v>199</c:v>
                </c:pt>
                <c:pt idx="408">
                  <c:v>199</c:v>
                </c:pt>
                <c:pt idx="409">
                  <c:v>199</c:v>
                </c:pt>
                <c:pt idx="410">
                  <c:v>199</c:v>
                </c:pt>
                <c:pt idx="411">
                  <c:v>199</c:v>
                </c:pt>
                <c:pt idx="412">
                  <c:v>199</c:v>
                </c:pt>
                <c:pt idx="413">
                  <c:v>199</c:v>
                </c:pt>
                <c:pt idx="414">
                  <c:v>199</c:v>
                </c:pt>
                <c:pt idx="415">
                  <c:v>199</c:v>
                </c:pt>
                <c:pt idx="416">
                  <c:v>199</c:v>
                </c:pt>
                <c:pt idx="417">
                  <c:v>199</c:v>
                </c:pt>
                <c:pt idx="418">
                  <c:v>200</c:v>
                </c:pt>
                <c:pt idx="419">
                  <c:v>200</c:v>
                </c:pt>
                <c:pt idx="420">
                  <c:v>200</c:v>
                </c:pt>
                <c:pt idx="421">
                  <c:v>200</c:v>
                </c:pt>
                <c:pt idx="422">
                  <c:v>200</c:v>
                </c:pt>
                <c:pt idx="423">
                  <c:v>200</c:v>
                </c:pt>
                <c:pt idx="424">
                  <c:v>200</c:v>
                </c:pt>
                <c:pt idx="425">
                  <c:v>200</c:v>
                </c:pt>
                <c:pt idx="426">
                  <c:v>200</c:v>
                </c:pt>
                <c:pt idx="427">
                  <c:v>200</c:v>
                </c:pt>
                <c:pt idx="428">
                  <c:v>200</c:v>
                </c:pt>
                <c:pt idx="429">
                  <c:v>200</c:v>
                </c:pt>
                <c:pt idx="430">
                  <c:v>200</c:v>
                </c:pt>
                <c:pt idx="431">
                  <c:v>200</c:v>
                </c:pt>
                <c:pt idx="432">
                  <c:v>200</c:v>
                </c:pt>
                <c:pt idx="433">
                  <c:v>200</c:v>
                </c:pt>
                <c:pt idx="434">
                  <c:v>200</c:v>
                </c:pt>
                <c:pt idx="435">
                  <c:v>200</c:v>
                </c:pt>
                <c:pt idx="436">
                  <c:v>200</c:v>
                </c:pt>
                <c:pt idx="437">
                  <c:v>200</c:v>
                </c:pt>
                <c:pt idx="438">
                  <c:v>200</c:v>
                </c:pt>
                <c:pt idx="439">
                  <c:v>200</c:v>
                </c:pt>
                <c:pt idx="440">
                  <c:v>200</c:v>
                </c:pt>
                <c:pt idx="441">
                  <c:v>200</c:v>
                </c:pt>
                <c:pt idx="442">
                  <c:v>200</c:v>
                </c:pt>
                <c:pt idx="443">
                  <c:v>200</c:v>
                </c:pt>
                <c:pt idx="444">
                  <c:v>200</c:v>
                </c:pt>
                <c:pt idx="445">
                  <c:v>200</c:v>
                </c:pt>
                <c:pt idx="446">
                  <c:v>200</c:v>
                </c:pt>
                <c:pt idx="447">
                  <c:v>200</c:v>
                </c:pt>
                <c:pt idx="448">
                  <c:v>200</c:v>
                </c:pt>
                <c:pt idx="449">
                  <c:v>200</c:v>
                </c:pt>
                <c:pt idx="450">
                  <c:v>200</c:v>
                </c:pt>
                <c:pt idx="451">
                  <c:v>200</c:v>
                </c:pt>
                <c:pt idx="452">
                  <c:v>200</c:v>
                </c:pt>
                <c:pt idx="453">
                  <c:v>200</c:v>
                </c:pt>
                <c:pt idx="454">
                  <c:v>200</c:v>
                </c:pt>
                <c:pt idx="455">
                  <c:v>200</c:v>
                </c:pt>
                <c:pt idx="456">
                  <c:v>200</c:v>
                </c:pt>
                <c:pt idx="457">
                  <c:v>200</c:v>
                </c:pt>
                <c:pt idx="458">
                  <c:v>200</c:v>
                </c:pt>
                <c:pt idx="459">
                  <c:v>200</c:v>
                </c:pt>
                <c:pt idx="460">
                  <c:v>200</c:v>
                </c:pt>
                <c:pt idx="461">
                  <c:v>200</c:v>
                </c:pt>
                <c:pt idx="462">
                  <c:v>200</c:v>
                </c:pt>
                <c:pt idx="463">
                  <c:v>200</c:v>
                </c:pt>
                <c:pt idx="464">
                  <c:v>200</c:v>
                </c:pt>
                <c:pt idx="465">
                  <c:v>200</c:v>
                </c:pt>
                <c:pt idx="466">
                  <c:v>200</c:v>
                </c:pt>
                <c:pt idx="467">
                  <c:v>200</c:v>
                </c:pt>
                <c:pt idx="468">
                  <c:v>200</c:v>
                </c:pt>
                <c:pt idx="469">
                  <c:v>200</c:v>
                </c:pt>
                <c:pt idx="470">
                  <c:v>200</c:v>
                </c:pt>
                <c:pt idx="471">
                  <c:v>200</c:v>
                </c:pt>
                <c:pt idx="472">
                  <c:v>200</c:v>
                </c:pt>
                <c:pt idx="473">
                  <c:v>200</c:v>
                </c:pt>
                <c:pt idx="474">
                  <c:v>200</c:v>
                </c:pt>
                <c:pt idx="475">
                  <c:v>200</c:v>
                </c:pt>
                <c:pt idx="476">
                  <c:v>200</c:v>
                </c:pt>
                <c:pt idx="477">
                  <c:v>200</c:v>
                </c:pt>
                <c:pt idx="478">
                  <c:v>200</c:v>
                </c:pt>
                <c:pt idx="479">
                  <c:v>200</c:v>
                </c:pt>
                <c:pt idx="480">
                  <c:v>200</c:v>
                </c:pt>
                <c:pt idx="481">
                  <c:v>200</c:v>
                </c:pt>
                <c:pt idx="482">
                  <c:v>200</c:v>
                </c:pt>
                <c:pt idx="483">
                  <c:v>200</c:v>
                </c:pt>
                <c:pt idx="484">
                  <c:v>200</c:v>
                </c:pt>
                <c:pt idx="485">
                  <c:v>200</c:v>
                </c:pt>
                <c:pt idx="486">
                  <c:v>200</c:v>
                </c:pt>
                <c:pt idx="487">
                  <c:v>200</c:v>
                </c:pt>
                <c:pt idx="488">
                  <c:v>200</c:v>
                </c:pt>
                <c:pt idx="489">
                  <c:v>200</c:v>
                </c:pt>
                <c:pt idx="490">
                  <c:v>200</c:v>
                </c:pt>
                <c:pt idx="491">
                  <c:v>200</c:v>
                </c:pt>
                <c:pt idx="492">
                  <c:v>200</c:v>
                </c:pt>
                <c:pt idx="493">
                  <c:v>200</c:v>
                </c:pt>
                <c:pt idx="494">
                  <c:v>200</c:v>
                </c:pt>
                <c:pt idx="495">
                  <c:v>200</c:v>
                </c:pt>
                <c:pt idx="496">
                  <c:v>200</c:v>
                </c:pt>
                <c:pt idx="497">
                  <c:v>200</c:v>
                </c:pt>
                <c:pt idx="498">
                  <c:v>200</c:v>
                </c:pt>
                <c:pt idx="499">
                  <c:v>200</c:v>
                </c:pt>
                <c:pt idx="500">
                  <c:v>200</c:v>
                </c:pt>
                <c:pt idx="501">
                  <c:v>200</c:v>
                </c:pt>
                <c:pt idx="502">
                  <c:v>200</c:v>
                </c:pt>
                <c:pt idx="503">
                  <c:v>200</c:v>
                </c:pt>
                <c:pt idx="504">
                  <c:v>200</c:v>
                </c:pt>
                <c:pt idx="505">
                  <c:v>200</c:v>
                </c:pt>
                <c:pt idx="506">
                  <c:v>200</c:v>
                </c:pt>
                <c:pt idx="507">
                  <c:v>200</c:v>
                </c:pt>
                <c:pt idx="508">
                  <c:v>200</c:v>
                </c:pt>
                <c:pt idx="509">
                  <c:v>200</c:v>
                </c:pt>
                <c:pt idx="510">
                  <c:v>200</c:v>
                </c:pt>
                <c:pt idx="511">
                  <c:v>200</c:v>
                </c:pt>
                <c:pt idx="512">
                  <c:v>200</c:v>
                </c:pt>
                <c:pt idx="513">
                  <c:v>200</c:v>
                </c:pt>
                <c:pt idx="514">
                  <c:v>200</c:v>
                </c:pt>
                <c:pt idx="515">
                  <c:v>200</c:v>
                </c:pt>
                <c:pt idx="516">
                  <c:v>200</c:v>
                </c:pt>
                <c:pt idx="517">
                  <c:v>200</c:v>
                </c:pt>
                <c:pt idx="518">
                  <c:v>200</c:v>
                </c:pt>
                <c:pt idx="519">
                  <c:v>200</c:v>
                </c:pt>
                <c:pt idx="520">
                  <c:v>200</c:v>
                </c:pt>
                <c:pt idx="521">
                  <c:v>200</c:v>
                </c:pt>
                <c:pt idx="522">
                  <c:v>200</c:v>
                </c:pt>
                <c:pt idx="523">
                  <c:v>200</c:v>
                </c:pt>
                <c:pt idx="524">
                  <c:v>200</c:v>
                </c:pt>
                <c:pt idx="525">
                  <c:v>200</c:v>
                </c:pt>
                <c:pt idx="526">
                  <c:v>200</c:v>
                </c:pt>
                <c:pt idx="527">
                  <c:v>200</c:v>
                </c:pt>
                <c:pt idx="528">
                  <c:v>200</c:v>
                </c:pt>
                <c:pt idx="529">
                  <c:v>200</c:v>
                </c:pt>
                <c:pt idx="530">
                  <c:v>200</c:v>
                </c:pt>
                <c:pt idx="531">
                  <c:v>200</c:v>
                </c:pt>
                <c:pt idx="532">
                  <c:v>200</c:v>
                </c:pt>
                <c:pt idx="533">
                  <c:v>200</c:v>
                </c:pt>
                <c:pt idx="534">
                  <c:v>200</c:v>
                </c:pt>
                <c:pt idx="535">
                  <c:v>200</c:v>
                </c:pt>
                <c:pt idx="536">
                  <c:v>200</c:v>
                </c:pt>
                <c:pt idx="537">
                  <c:v>200</c:v>
                </c:pt>
                <c:pt idx="538">
                  <c:v>200</c:v>
                </c:pt>
                <c:pt idx="539">
                  <c:v>200</c:v>
                </c:pt>
                <c:pt idx="540">
                  <c:v>200</c:v>
                </c:pt>
                <c:pt idx="541">
                  <c:v>200</c:v>
                </c:pt>
                <c:pt idx="542">
                  <c:v>200</c:v>
                </c:pt>
                <c:pt idx="543">
                  <c:v>200</c:v>
                </c:pt>
                <c:pt idx="544">
                  <c:v>200</c:v>
                </c:pt>
                <c:pt idx="545">
                  <c:v>200</c:v>
                </c:pt>
                <c:pt idx="546">
                  <c:v>200</c:v>
                </c:pt>
                <c:pt idx="547">
                  <c:v>200</c:v>
                </c:pt>
                <c:pt idx="548">
                  <c:v>200</c:v>
                </c:pt>
                <c:pt idx="549">
                  <c:v>200</c:v>
                </c:pt>
                <c:pt idx="550">
                  <c:v>200</c:v>
                </c:pt>
                <c:pt idx="551">
                  <c:v>200</c:v>
                </c:pt>
                <c:pt idx="552">
                  <c:v>200</c:v>
                </c:pt>
                <c:pt idx="553">
                  <c:v>200</c:v>
                </c:pt>
                <c:pt idx="554">
                  <c:v>200</c:v>
                </c:pt>
                <c:pt idx="555">
                  <c:v>200</c:v>
                </c:pt>
                <c:pt idx="556">
                  <c:v>200</c:v>
                </c:pt>
                <c:pt idx="557">
                  <c:v>200</c:v>
                </c:pt>
                <c:pt idx="558">
                  <c:v>200</c:v>
                </c:pt>
                <c:pt idx="559">
                  <c:v>200</c:v>
                </c:pt>
                <c:pt idx="560">
                  <c:v>200</c:v>
                </c:pt>
                <c:pt idx="561">
                  <c:v>200</c:v>
                </c:pt>
                <c:pt idx="562">
                  <c:v>200</c:v>
                </c:pt>
                <c:pt idx="563">
                  <c:v>200</c:v>
                </c:pt>
                <c:pt idx="564">
                  <c:v>200</c:v>
                </c:pt>
                <c:pt idx="565">
                  <c:v>200</c:v>
                </c:pt>
                <c:pt idx="566">
                  <c:v>200</c:v>
                </c:pt>
                <c:pt idx="567">
                  <c:v>200</c:v>
                </c:pt>
                <c:pt idx="568">
                  <c:v>200</c:v>
                </c:pt>
                <c:pt idx="569">
                  <c:v>200</c:v>
                </c:pt>
                <c:pt idx="570">
                  <c:v>200</c:v>
                </c:pt>
                <c:pt idx="571">
                  <c:v>200</c:v>
                </c:pt>
                <c:pt idx="572">
                  <c:v>200</c:v>
                </c:pt>
                <c:pt idx="573">
                  <c:v>200</c:v>
                </c:pt>
                <c:pt idx="574">
                  <c:v>200</c:v>
                </c:pt>
                <c:pt idx="575">
                  <c:v>200</c:v>
                </c:pt>
                <c:pt idx="576">
                  <c:v>200</c:v>
                </c:pt>
                <c:pt idx="577">
                  <c:v>200</c:v>
                </c:pt>
                <c:pt idx="578">
                  <c:v>200</c:v>
                </c:pt>
                <c:pt idx="579">
                  <c:v>200</c:v>
                </c:pt>
                <c:pt idx="580">
                  <c:v>200</c:v>
                </c:pt>
                <c:pt idx="581">
                  <c:v>200</c:v>
                </c:pt>
                <c:pt idx="582">
                  <c:v>200</c:v>
                </c:pt>
                <c:pt idx="583">
                  <c:v>200</c:v>
                </c:pt>
                <c:pt idx="584">
                  <c:v>200</c:v>
                </c:pt>
                <c:pt idx="585">
                  <c:v>200</c:v>
                </c:pt>
                <c:pt idx="586">
                  <c:v>200</c:v>
                </c:pt>
                <c:pt idx="587">
                  <c:v>200</c:v>
                </c:pt>
                <c:pt idx="588">
                  <c:v>200</c:v>
                </c:pt>
                <c:pt idx="589">
                  <c:v>200</c:v>
                </c:pt>
                <c:pt idx="590">
                  <c:v>200</c:v>
                </c:pt>
                <c:pt idx="591">
                  <c:v>200</c:v>
                </c:pt>
                <c:pt idx="592">
                  <c:v>200</c:v>
                </c:pt>
                <c:pt idx="593">
                  <c:v>200</c:v>
                </c:pt>
                <c:pt idx="594">
                  <c:v>200</c:v>
                </c:pt>
                <c:pt idx="595">
                  <c:v>200</c:v>
                </c:pt>
                <c:pt idx="596">
                  <c:v>200</c:v>
                </c:pt>
                <c:pt idx="597">
                  <c:v>200</c:v>
                </c:pt>
                <c:pt idx="598">
                  <c:v>200</c:v>
                </c:pt>
                <c:pt idx="599">
                  <c:v>200</c:v>
                </c:pt>
                <c:pt idx="600">
                  <c:v>200</c:v>
                </c:pt>
                <c:pt idx="601">
                  <c:v>200</c:v>
                </c:pt>
                <c:pt idx="602">
                  <c:v>200</c:v>
                </c:pt>
                <c:pt idx="603">
                  <c:v>200</c:v>
                </c:pt>
                <c:pt idx="604">
                  <c:v>200</c:v>
                </c:pt>
                <c:pt idx="605">
                  <c:v>200</c:v>
                </c:pt>
                <c:pt idx="606">
                  <c:v>200</c:v>
                </c:pt>
                <c:pt idx="607">
                  <c:v>200</c:v>
                </c:pt>
                <c:pt idx="608">
                  <c:v>200</c:v>
                </c:pt>
                <c:pt idx="609">
                  <c:v>200</c:v>
                </c:pt>
                <c:pt idx="610">
                  <c:v>200</c:v>
                </c:pt>
                <c:pt idx="611">
                  <c:v>200</c:v>
                </c:pt>
                <c:pt idx="612">
                  <c:v>200</c:v>
                </c:pt>
                <c:pt idx="613">
                  <c:v>200</c:v>
                </c:pt>
                <c:pt idx="614">
                  <c:v>200</c:v>
                </c:pt>
                <c:pt idx="615">
                  <c:v>200</c:v>
                </c:pt>
                <c:pt idx="616">
                  <c:v>200</c:v>
                </c:pt>
                <c:pt idx="617">
                  <c:v>200</c:v>
                </c:pt>
                <c:pt idx="618">
                  <c:v>200</c:v>
                </c:pt>
                <c:pt idx="619">
                  <c:v>200</c:v>
                </c:pt>
                <c:pt idx="620">
                  <c:v>200</c:v>
                </c:pt>
                <c:pt idx="621">
                  <c:v>200</c:v>
                </c:pt>
                <c:pt idx="622">
                  <c:v>200</c:v>
                </c:pt>
                <c:pt idx="623">
                  <c:v>200</c:v>
                </c:pt>
                <c:pt idx="624">
                  <c:v>200</c:v>
                </c:pt>
                <c:pt idx="625">
                  <c:v>200</c:v>
                </c:pt>
                <c:pt idx="626">
                  <c:v>200</c:v>
                </c:pt>
                <c:pt idx="627">
                  <c:v>200</c:v>
                </c:pt>
                <c:pt idx="628">
                  <c:v>200</c:v>
                </c:pt>
                <c:pt idx="629">
                  <c:v>200</c:v>
                </c:pt>
                <c:pt idx="630">
                  <c:v>200</c:v>
                </c:pt>
                <c:pt idx="631">
                  <c:v>200</c:v>
                </c:pt>
                <c:pt idx="632">
                  <c:v>200</c:v>
                </c:pt>
                <c:pt idx="633">
                  <c:v>200</c:v>
                </c:pt>
                <c:pt idx="634">
                  <c:v>200</c:v>
                </c:pt>
                <c:pt idx="635">
                  <c:v>200</c:v>
                </c:pt>
                <c:pt idx="636">
                  <c:v>200</c:v>
                </c:pt>
                <c:pt idx="637">
                  <c:v>200</c:v>
                </c:pt>
                <c:pt idx="638">
                  <c:v>200</c:v>
                </c:pt>
                <c:pt idx="639">
                  <c:v>200</c:v>
                </c:pt>
                <c:pt idx="640">
                  <c:v>200</c:v>
                </c:pt>
                <c:pt idx="641">
                  <c:v>200</c:v>
                </c:pt>
                <c:pt idx="642">
                  <c:v>200</c:v>
                </c:pt>
                <c:pt idx="643">
                  <c:v>200</c:v>
                </c:pt>
                <c:pt idx="644">
                  <c:v>200</c:v>
                </c:pt>
                <c:pt idx="645">
                  <c:v>200</c:v>
                </c:pt>
                <c:pt idx="646">
                  <c:v>200</c:v>
                </c:pt>
                <c:pt idx="647">
                  <c:v>200</c:v>
                </c:pt>
                <c:pt idx="648">
                  <c:v>200</c:v>
                </c:pt>
                <c:pt idx="649">
                  <c:v>200</c:v>
                </c:pt>
                <c:pt idx="650">
                  <c:v>200</c:v>
                </c:pt>
                <c:pt idx="651">
                  <c:v>200</c:v>
                </c:pt>
                <c:pt idx="652">
                  <c:v>200</c:v>
                </c:pt>
                <c:pt idx="653">
                  <c:v>200</c:v>
                </c:pt>
                <c:pt idx="654">
                  <c:v>200</c:v>
                </c:pt>
                <c:pt idx="655">
                  <c:v>200</c:v>
                </c:pt>
                <c:pt idx="656">
                  <c:v>200</c:v>
                </c:pt>
                <c:pt idx="657">
                  <c:v>200</c:v>
                </c:pt>
                <c:pt idx="658">
                  <c:v>200</c:v>
                </c:pt>
                <c:pt idx="659">
                  <c:v>200</c:v>
                </c:pt>
                <c:pt idx="660">
                  <c:v>200</c:v>
                </c:pt>
                <c:pt idx="661">
                  <c:v>200</c:v>
                </c:pt>
                <c:pt idx="662">
                  <c:v>200</c:v>
                </c:pt>
                <c:pt idx="663">
                  <c:v>200</c:v>
                </c:pt>
                <c:pt idx="664">
                  <c:v>200</c:v>
                </c:pt>
                <c:pt idx="665">
                  <c:v>200</c:v>
                </c:pt>
                <c:pt idx="666">
                  <c:v>200</c:v>
                </c:pt>
                <c:pt idx="667">
                  <c:v>200</c:v>
                </c:pt>
                <c:pt idx="668">
                  <c:v>200</c:v>
                </c:pt>
                <c:pt idx="669">
                  <c:v>200</c:v>
                </c:pt>
                <c:pt idx="670">
                  <c:v>200</c:v>
                </c:pt>
                <c:pt idx="671">
                  <c:v>200</c:v>
                </c:pt>
                <c:pt idx="672">
                  <c:v>200</c:v>
                </c:pt>
                <c:pt idx="673">
                  <c:v>200</c:v>
                </c:pt>
                <c:pt idx="674">
                  <c:v>200</c:v>
                </c:pt>
                <c:pt idx="675">
                  <c:v>200</c:v>
                </c:pt>
                <c:pt idx="676">
                  <c:v>200</c:v>
                </c:pt>
                <c:pt idx="677">
                  <c:v>200</c:v>
                </c:pt>
                <c:pt idx="678">
                  <c:v>200</c:v>
                </c:pt>
                <c:pt idx="679">
                  <c:v>200</c:v>
                </c:pt>
                <c:pt idx="680">
                  <c:v>200</c:v>
                </c:pt>
                <c:pt idx="681">
                  <c:v>200</c:v>
                </c:pt>
                <c:pt idx="682">
                  <c:v>200</c:v>
                </c:pt>
                <c:pt idx="683">
                  <c:v>200</c:v>
                </c:pt>
                <c:pt idx="684">
                  <c:v>200</c:v>
                </c:pt>
                <c:pt idx="685">
                  <c:v>200</c:v>
                </c:pt>
                <c:pt idx="686">
                  <c:v>200</c:v>
                </c:pt>
                <c:pt idx="687">
                  <c:v>200</c:v>
                </c:pt>
                <c:pt idx="688">
                  <c:v>200</c:v>
                </c:pt>
                <c:pt idx="689">
                  <c:v>200</c:v>
                </c:pt>
                <c:pt idx="690">
                  <c:v>200</c:v>
                </c:pt>
                <c:pt idx="691">
                  <c:v>200</c:v>
                </c:pt>
                <c:pt idx="692">
                  <c:v>200</c:v>
                </c:pt>
                <c:pt idx="693">
                  <c:v>200</c:v>
                </c:pt>
                <c:pt idx="694">
                  <c:v>200</c:v>
                </c:pt>
                <c:pt idx="695">
                  <c:v>200</c:v>
                </c:pt>
                <c:pt idx="696">
                  <c:v>200</c:v>
                </c:pt>
                <c:pt idx="697">
                  <c:v>200</c:v>
                </c:pt>
                <c:pt idx="698">
                  <c:v>200</c:v>
                </c:pt>
                <c:pt idx="699">
                  <c:v>200</c:v>
                </c:pt>
                <c:pt idx="700">
                  <c:v>200</c:v>
                </c:pt>
                <c:pt idx="701">
                  <c:v>200</c:v>
                </c:pt>
                <c:pt idx="702">
                  <c:v>200</c:v>
                </c:pt>
                <c:pt idx="703">
                  <c:v>200</c:v>
                </c:pt>
                <c:pt idx="704">
                  <c:v>200</c:v>
                </c:pt>
                <c:pt idx="705">
                  <c:v>200</c:v>
                </c:pt>
                <c:pt idx="706">
                  <c:v>200</c:v>
                </c:pt>
                <c:pt idx="707">
                  <c:v>200</c:v>
                </c:pt>
                <c:pt idx="708">
                  <c:v>200</c:v>
                </c:pt>
                <c:pt idx="709">
                  <c:v>200</c:v>
                </c:pt>
                <c:pt idx="710">
                  <c:v>200</c:v>
                </c:pt>
                <c:pt idx="711">
                  <c:v>200</c:v>
                </c:pt>
                <c:pt idx="712">
                  <c:v>200</c:v>
                </c:pt>
                <c:pt idx="713">
                  <c:v>200</c:v>
                </c:pt>
                <c:pt idx="714">
                  <c:v>200</c:v>
                </c:pt>
                <c:pt idx="715">
                  <c:v>200</c:v>
                </c:pt>
                <c:pt idx="716">
                  <c:v>200</c:v>
                </c:pt>
                <c:pt idx="717">
                  <c:v>200</c:v>
                </c:pt>
                <c:pt idx="718">
                  <c:v>200</c:v>
                </c:pt>
                <c:pt idx="719">
                  <c:v>200</c:v>
                </c:pt>
                <c:pt idx="720">
                  <c:v>200</c:v>
                </c:pt>
                <c:pt idx="721">
                  <c:v>200</c:v>
                </c:pt>
                <c:pt idx="722">
                  <c:v>200</c:v>
                </c:pt>
                <c:pt idx="723">
                  <c:v>200</c:v>
                </c:pt>
                <c:pt idx="724">
                  <c:v>200</c:v>
                </c:pt>
                <c:pt idx="725">
                  <c:v>200</c:v>
                </c:pt>
                <c:pt idx="726">
                  <c:v>200</c:v>
                </c:pt>
                <c:pt idx="727">
                  <c:v>200</c:v>
                </c:pt>
                <c:pt idx="728">
                  <c:v>200</c:v>
                </c:pt>
                <c:pt idx="729">
                  <c:v>200</c:v>
                </c:pt>
                <c:pt idx="730">
                  <c:v>200</c:v>
                </c:pt>
                <c:pt idx="731">
                  <c:v>200</c:v>
                </c:pt>
                <c:pt idx="732">
                  <c:v>200</c:v>
                </c:pt>
                <c:pt idx="733">
                  <c:v>200</c:v>
                </c:pt>
                <c:pt idx="734">
                  <c:v>200</c:v>
                </c:pt>
                <c:pt idx="735">
                  <c:v>200</c:v>
                </c:pt>
                <c:pt idx="736">
                  <c:v>200</c:v>
                </c:pt>
                <c:pt idx="737">
                  <c:v>200</c:v>
                </c:pt>
                <c:pt idx="738">
                  <c:v>200</c:v>
                </c:pt>
                <c:pt idx="739">
                  <c:v>200</c:v>
                </c:pt>
                <c:pt idx="740">
                  <c:v>200</c:v>
                </c:pt>
                <c:pt idx="741">
                  <c:v>200</c:v>
                </c:pt>
                <c:pt idx="742">
                  <c:v>200</c:v>
                </c:pt>
                <c:pt idx="743">
                  <c:v>200</c:v>
                </c:pt>
                <c:pt idx="744">
                  <c:v>200</c:v>
                </c:pt>
                <c:pt idx="745">
                  <c:v>200</c:v>
                </c:pt>
                <c:pt idx="746">
                  <c:v>200</c:v>
                </c:pt>
                <c:pt idx="747">
                  <c:v>200</c:v>
                </c:pt>
                <c:pt idx="748">
                  <c:v>200</c:v>
                </c:pt>
                <c:pt idx="749">
                  <c:v>200</c:v>
                </c:pt>
                <c:pt idx="750">
                  <c:v>200</c:v>
                </c:pt>
                <c:pt idx="751">
                  <c:v>200</c:v>
                </c:pt>
                <c:pt idx="752">
                  <c:v>200</c:v>
                </c:pt>
                <c:pt idx="753">
                  <c:v>200</c:v>
                </c:pt>
                <c:pt idx="754">
                  <c:v>200</c:v>
                </c:pt>
                <c:pt idx="755">
                  <c:v>200</c:v>
                </c:pt>
                <c:pt idx="756">
                  <c:v>200</c:v>
                </c:pt>
                <c:pt idx="757">
                  <c:v>200</c:v>
                </c:pt>
                <c:pt idx="758">
                  <c:v>200</c:v>
                </c:pt>
                <c:pt idx="759">
                  <c:v>200</c:v>
                </c:pt>
                <c:pt idx="760">
                  <c:v>200</c:v>
                </c:pt>
                <c:pt idx="761">
                  <c:v>200</c:v>
                </c:pt>
                <c:pt idx="762">
                  <c:v>200</c:v>
                </c:pt>
                <c:pt idx="763">
                  <c:v>200</c:v>
                </c:pt>
                <c:pt idx="764">
                  <c:v>200</c:v>
                </c:pt>
                <c:pt idx="765">
                  <c:v>200</c:v>
                </c:pt>
                <c:pt idx="766">
                  <c:v>200</c:v>
                </c:pt>
                <c:pt idx="767">
                  <c:v>200</c:v>
                </c:pt>
                <c:pt idx="768">
                  <c:v>200</c:v>
                </c:pt>
                <c:pt idx="769">
                  <c:v>200</c:v>
                </c:pt>
                <c:pt idx="770">
                  <c:v>200</c:v>
                </c:pt>
                <c:pt idx="771">
                  <c:v>200</c:v>
                </c:pt>
                <c:pt idx="772">
                  <c:v>200</c:v>
                </c:pt>
                <c:pt idx="773">
                  <c:v>200</c:v>
                </c:pt>
                <c:pt idx="774">
                  <c:v>200</c:v>
                </c:pt>
                <c:pt idx="775">
                  <c:v>200</c:v>
                </c:pt>
                <c:pt idx="776">
                  <c:v>200</c:v>
                </c:pt>
                <c:pt idx="777">
                  <c:v>200</c:v>
                </c:pt>
                <c:pt idx="778">
                  <c:v>200</c:v>
                </c:pt>
                <c:pt idx="779">
                  <c:v>200</c:v>
                </c:pt>
                <c:pt idx="780">
                  <c:v>200</c:v>
                </c:pt>
                <c:pt idx="781">
                  <c:v>200</c:v>
                </c:pt>
                <c:pt idx="782">
                  <c:v>200</c:v>
                </c:pt>
                <c:pt idx="783">
                  <c:v>200</c:v>
                </c:pt>
                <c:pt idx="784">
                  <c:v>200</c:v>
                </c:pt>
                <c:pt idx="785">
                  <c:v>200</c:v>
                </c:pt>
                <c:pt idx="786">
                  <c:v>200</c:v>
                </c:pt>
                <c:pt idx="787">
                  <c:v>200</c:v>
                </c:pt>
                <c:pt idx="788">
                  <c:v>200</c:v>
                </c:pt>
                <c:pt idx="789">
                  <c:v>200</c:v>
                </c:pt>
                <c:pt idx="790">
                  <c:v>200</c:v>
                </c:pt>
                <c:pt idx="791">
                  <c:v>200</c:v>
                </c:pt>
                <c:pt idx="792">
                  <c:v>200</c:v>
                </c:pt>
                <c:pt idx="793">
                  <c:v>200</c:v>
                </c:pt>
                <c:pt idx="794">
                  <c:v>200</c:v>
                </c:pt>
                <c:pt idx="795">
                  <c:v>200</c:v>
                </c:pt>
                <c:pt idx="796">
                  <c:v>200</c:v>
                </c:pt>
                <c:pt idx="797">
                  <c:v>200</c:v>
                </c:pt>
                <c:pt idx="798">
                  <c:v>200</c:v>
                </c:pt>
                <c:pt idx="799">
                  <c:v>200</c:v>
                </c:pt>
                <c:pt idx="800">
                  <c:v>200</c:v>
                </c:pt>
                <c:pt idx="801">
                  <c:v>200</c:v>
                </c:pt>
                <c:pt idx="802">
                  <c:v>200</c:v>
                </c:pt>
                <c:pt idx="803">
                  <c:v>200</c:v>
                </c:pt>
                <c:pt idx="804">
                  <c:v>200</c:v>
                </c:pt>
                <c:pt idx="805">
                  <c:v>200</c:v>
                </c:pt>
                <c:pt idx="806">
                  <c:v>200</c:v>
                </c:pt>
                <c:pt idx="807">
                  <c:v>200</c:v>
                </c:pt>
                <c:pt idx="808">
                  <c:v>200</c:v>
                </c:pt>
                <c:pt idx="809">
                  <c:v>200</c:v>
                </c:pt>
                <c:pt idx="810">
                  <c:v>200</c:v>
                </c:pt>
                <c:pt idx="811">
                  <c:v>200</c:v>
                </c:pt>
                <c:pt idx="812">
                  <c:v>200</c:v>
                </c:pt>
                <c:pt idx="813">
                  <c:v>200</c:v>
                </c:pt>
                <c:pt idx="814">
                  <c:v>200</c:v>
                </c:pt>
                <c:pt idx="815">
                  <c:v>200</c:v>
                </c:pt>
                <c:pt idx="816">
                  <c:v>200</c:v>
                </c:pt>
                <c:pt idx="817">
                  <c:v>200</c:v>
                </c:pt>
                <c:pt idx="818">
                  <c:v>200</c:v>
                </c:pt>
                <c:pt idx="819">
                  <c:v>200</c:v>
                </c:pt>
                <c:pt idx="820">
                  <c:v>200</c:v>
                </c:pt>
                <c:pt idx="821">
                  <c:v>200</c:v>
                </c:pt>
                <c:pt idx="822">
                  <c:v>200</c:v>
                </c:pt>
                <c:pt idx="823">
                  <c:v>200</c:v>
                </c:pt>
                <c:pt idx="824">
                  <c:v>200</c:v>
                </c:pt>
                <c:pt idx="825">
                  <c:v>200</c:v>
                </c:pt>
                <c:pt idx="826">
                  <c:v>200</c:v>
                </c:pt>
                <c:pt idx="827">
                  <c:v>200</c:v>
                </c:pt>
                <c:pt idx="828">
                  <c:v>200</c:v>
                </c:pt>
                <c:pt idx="829">
                  <c:v>200</c:v>
                </c:pt>
                <c:pt idx="830">
                  <c:v>200</c:v>
                </c:pt>
                <c:pt idx="831">
                  <c:v>200</c:v>
                </c:pt>
                <c:pt idx="832">
                  <c:v>200</c:v>
                </c:pt>
                <c:pt idx="833">
                  <c:v>200</c:v>
                </c:pt>
                <c:pt idx="834">
                  <c:v>200</c:v>
                </c:pt>
                <c:pt idx="835">
                  <c:v>200</c:v>
                </c:pt>
                <c:pt idx="836">
                  <c:v>200</c:v>
                </c:pt>
                <c:pt idx="837">
                  <c:v>200</c:v>
                </c:pt>
                <c:pt idx="838">
                  <c:v>200</c:v>
                </c:pt>
                <c:pt idx="839">
                  <c:v>200</c:v>
                </c:pt>
                <c:pt idx="840">
                  <c:v>200</c:v>
                </c:pt>
                <c:pt idx="841">
                  <c:v>200</c:v>
                </c:pt>
                <c:pt idx="842">
                  <c:v>200</c:v>
                </c:pt>
                <c:pt idx="843">
                  <c:v>200</c:v>
                </c:pt>
                <c:pt idx="844">
                  <c:v>200</c:v>
                </c:pt>
                <c:pt idx="845">
                  <c:v>200</c:v>
                </c:pt>
                <c:pt idx="846">
                  <c:v>200</c:v>
                </c:pt>
                <c:pt idx="847">
                  <c:v>200</c:v>
                </c:pt>
                <c:pt idx="848">
                  <c:v>200</c:v>
                </c:pt>
                <c:pt idx="849">
                  <c:v>200</c:v>
                </c:pt>
                <c:pt idx="850">
                  <c:v>200</c:v>
                </c:pt>
                <c:pt idx="851">
                  <c:v>200</c:v>
                </c:pt>
                <c:pt idx="852">
                  <c:v>200</c:v>
                </c:pt>
                <c:pt idx="853">
                  <c:v>200</c:v>
                </c:pt>
                <c:pt idx="854">
                  <c:v>200</c:v>
                </c:pt>
                <c:pt idx="855">
                  <c:v>200</c:v>
                </c:pt>
                <c:pt idx="856">
                  <c:v>200</c:v>
                </c:pt>
                <c:pt idx="857">
                  <c:v>200</c:v>
                </c:pt>
                <c:pt idx="858">
                  <c:v>200</c:v>
                </c:pt>
                <c:pt idx="859">
                  <c:v>200</c:v>
                </c:pt>
                <c:pt idx="860">
                  <c:v>200</c:v>
                </c:pt>
                <c:pt idx="861">
                  <c:v>200</c:v>
                </c:pt>
                <c:pt idx="862">
                  <c:v>200</c:v>
                </c:pt>
                <c:pt idx="863">
                  <c:v>200</c:v>
                </c:pt>
                <c:pt idx="864">
                  <c:v>200</c:v>
                </c:pt>
                <c:pt idx="865">
                  <c:v>200</c:v>
                </c:pt>
                <c:pt idx="866">
                  <c:v>200</c:v>
                </c:pt>
                <c:pt idx="867">
                  <c:v>200</c:v>
                </c:pt>
                <c:pt idx="868">
                  <c:v>200</c:v>
                </c:pt>
                <c:pt idx="869">
                  <c:v>200</c:v>
                </c:pt>
                <c:pt idx="870">
                  <c:v>200</c:v>
                </c:pt>
                <c:pt idx="871">
                  <c:v>200</c:v>
                </c:pt>
                <c:pt idx="872">
                  <c:v>200</c:v>
                </c:pt>
                <c:pt idx="873">
                  <c:v>200</c:v>
                </c:pt>
                <c:pt idx="874">
                  <c:v>200</c:v>
                </c:pt>
                <c:pt idx="875">
                  <c:v>200</c:v>
                </c:pt>
                <c:pt idx="876">
                  <c:v>200</c:v>
                </c:pt>
                <c:pt idx="877">
                  <c:v>200</c:v>
                </c:pt>
                <c:pt idx="878">
                  <c:v>200</c:v>
                </c:pt>
                <c:pt idx="879">
                  <c:v>200</c:v>
                </c:pt>
                <c:pt idx="880">
                  <c:v>200</c:v>
                </c:pt>
                <c:pt idx="881">
                  <c:v>200</c:v>
                </c:pt>
                <c:pt idx="882">
                  <c:v>200</c:v>
                </c:pt>
                <c:pt idx="883">
                  <c:v>200</c:v>
                </c:pt>
                <c:pt idx="884">
                  <c:v>200</c:v>
                </c:pt>
                <c:pt idx="885">
                  <c:v>200</c:v>
                </c:pt>
                <c:pt idx="886">
                  <c:v>200</c:v>
                </c:pt>
                <c:pt idx="887">
                  <c:v>200</c:v>
                </c:pt>
                <c:pt idx="888">
                  <c:v>200</c:v>
                </c:pt>
                <c:pt idx="889">
                  <c:v>200</c:v>
                </c:pt>
                <c:pt idx="890">
                  <c:v>200</c:v>
                </c:pt>
                <c:pt idx="891">
                  <c:v>200</c:v>
                </c:pt>
                <c:pt idx="892">
                  <c:v>200</c:v>
                </c:pt>
                <c:pt idx="893">
                  <c:v>200</c:v>
                </c:pt>
                <c:pt idx="894">
                  <c:v>200</c:v>
                </c:pt>
                <c:pt idx="895">
                  <c:v>200</c:v>
                </c:pt>
                <c:pt idx="896">
                  <c:v>200</c:v>
                </c:pt>
                <c:pt idx="897">
                  <c:v>200</c:v>
                </c:pt>
                <c:pt idx="898">
                  <c:v>200</c:v>
                </c:pt>
                <c:pt idx="899">
                  <c:v>200</c:v>
                </c:pt>
                <c:pt idx="900">
                  <c:v>200</c:v>
                </c:pt>
                <c:pt idx="901">
                  <c:v>200</c:v>
                </c:pt>
                <c:pt idx="902">
                  <c:v>200</c:v>
                </c:pt>
                <c:pt idx="903">
                  <c:v>200</c:v>
                </c:pt>
                <c:pt idx="904">
                  <c:v>200</c:v>
                </c:pt>
                <c:pt idx="905">
                  <c:v>200</c:v>
                </c:pt>
                <c:pt idx="906">
                  <c:v>200</c:v>
                </c:pt>
                <c:pt idx="907">
                  <c:v>200</c:v>
                </c:pt>
                <c:pt idx="908">
                  <c:v>200</c:v>
                </c:pt>
                <c:pt idx="909">
                  <c:v>200</c:v>
                </c:pt>
                <c:pt idx="910">
                  <c:v>200</c:v>
                </c:pt>
                <c:pt idx="911">
                  <c:v>200</c:v>
                </c:pt>
                <c:pt idx="912">
                  <c:v>200</c:v>
                </c:pt>
                <c:pt idx="913">
                  <c:v>200</c:v>
                </c:pt>
                <c:pt idx="914">
                  <c:v>200</c:v>
                </c:pt>
                <c:pt idx="915">
                  <c:v>200</c:v>
                </c:pt>
                <c:pt idx="916">
                  <c:v>200</c:v>
                </c:pt>
                <c:pt idx="917">
                  <c:v>200</c:v>
                </c:pt>
                <c:pt idx="918">
                  <c:v>200</c:v>
                </c:pt>
                <c:pt idx="919">
                  <c:v>200</c:v>
                </c:pt>
                <c:pt idx="920">
                  <c:v>200</c:v>
                </c:pt>
                <c:pt idx="921">
                  <c:v>200</c:v>
                </c:pt>
                <c:pt idx="922">
                  <c:v>200</c:v>
                </c:pt>
                <c:pt idx="923">
                  <c:v>200</c:v>
                </c:pt>
                <c:pt idx="924">
                  <c:v>200</c:v>
                </c:pt>
                <c:pt idx="925">
                  <c:v>200</c:v>
                </c:pt>
                <c:pt idx="926">
                  <c:v>200</c:v>
                </c:pt>
                <c:pt idx="927">
                  <c:v>200</c:v>
                </c:pt>
                <c:pt idx="928">
                  <c:v>200</c:v>
                </c:pt>
                <c:pt idx="929">
                  <c:v>200</c:v>
                </c:pt>
                <c:pt idx="930">
                  <c:v>200</c:v>
                </c:pt>
                <c:pt idx="931">
                  <c:v>200</c:v>
                </c:pt>
                <c:pt idx="932">
                  <c:v>200</c:v>
                </c:pt>
                <c:pt idx="933">
                  <c:v>200</c:v>
                </c:pt>
                <c:pt idx="934">
                  <c:v>200</c:v>
                </c:pt>
                <c:pt idx="935">
                  <c:v>200</c:v>
                </c:pt>
                <c:pt idx="936">
                  <c:v>200</c:v>
                </c:pt>
                <c:pt idx="937">
                  <c:v>200</c:v>
                </c:pt>
                <c:pt idx="938">
                  <c:v>200</c:v>
                </c:pt>
                <c:pt idx="939">
                  <c:v>200</c:v>
                </c:pt>
                <c:pt idx="940">
                  <c:v>200</c:v>
                </c:pt>
                <c:pt idx="941">
                  <c:v>200</c:v>
                </c:pt>
                <c:pt idx="942">
                  <c:v>200</c:v>
                </c:pt>
                <c:pt idx="943">
                  <c:v>200</c:v>
                </c:pt>
                <c:pt idx="944">
                  <c:v>200</c:v>
                </c:pt>
                <c:pt idx="945">
                  <c:v>200</c:v>
                </c:pt>
                <c:pt idx="946">
                  <c:v>200</c:v>
                </c:pt>
                <c:pt idx="947">
                  <c:v>200</c:v>
                </c:pt>
                <c:pt idx="948">
                  <c:v>200</c:v>
                </c:pt>
                <c:pt idx="949">
                  <c:v>200</c:v>
                </c:pt>
                <c:pt idx="950">
                  <c:v>200</c:v>
                </c:pt>
                <c:pt idx="951">
                  <c:v>200</c:v>
                </c:pt>
                <c:pt idx="952">
                  <c:v>200</c:v>
                </c:pt>
                <c:pt idx="953">
                  <c:v>200</c:v>
                </c:pt>
                <c:pt idx="954">
                  <c:v>200</c:v>
                </c:pt>
                <c:pt idx="955">
                  <c:v>200</c:v>
                </c:pt>
                <c:pt idx="956">
                  <c:v>200</c:v>
                </c:pt>
              </c:numCache>
            </c:numRef>
          </c:yVal>
          <c:smooth val="1"/>
          <c:extLst xmlns:c16r2="http://schemas.microsoft.com/office/drawing/2015/06/chart">
            <c:ext xmlns:c16="http://schemas.microsoft.com/office/drawing/2014/chart" uri="{C3380CC4-5D6E-409C-BE32-E72D297353CC}">
              <c16:uniqueId val="{00000003-B85A-445A-BAA4-31290C6FDBC3}"/>
            </c:ext>
          </c:extLst>
        </c:ser>
        <c:dLbls>
          <c:showLegendKey val="0"/>
          <c:showVal val="0"/>
          <c:showCatName val="0"/>
          <c:showSerName val="0"/>
          <c:showPercent val="0"/>
          <c:showBubbleSize val="0"/>
        </c:dLbls>
        <c:axId val="683641096"/>
        <c:axId val="683641880"/>
      </c:scatterChart>
      <c:valAx>
        <c:axId val="683641096"/>
        <c:scaling>
          <c:orientation val="minMax"/>
          <c:max val="12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fr-FR"/>
                  <a:t>TIME</a:t>
                </a:r>
                <a:r>
                  <a:rPr lang="fr-FR" baseline="0"/>
                  <a:t> in S</a:t>
                </a:r>
                <a:endParaRPr lang="fr-FR"/>
              </a:p>
            </c:rich>
          </c:tx>
          <c:overlay val="0"/>
          <c:spPr>
            <a:noFill/>
            <a:ln>
              <a:noFill/>
            </a:ln>
            <a:effectLst/>
          </c:spPr>
          <c:txPr>
            <a:bodyPr rot="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83641880"/>
        <c:crosses val="autoZero"/>
        <c:crossBetween val="midCat"/>
      </c:valAx>
      <c:valAx>
        <c:axId val="683641880"/>
        <c:scaling>
          <c:orientation val="minMax"/>
          <c:max val="21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r>
                  <a:rPr lang="fr-FR"/>
                  <a:t>VIDEO</a:t>
                </a:r>
                <a:r>
                  <a:rPr lang="fr-FR" baseline="0"/>
                  <a:t> CONT</a:t>
                </a:r>
                <a:endParaRPr lang="fr-FR"/>
              </a:p>
            </c:rich>
          </c:tx>
          <c:overlay val="0"/>
          <c:spPr>
            <a:noFill/>
            <a:ln>
              <a:noFill/>
            </a:ln>
            <a:effectLst/>
          </c:spPr>
          <c:txPr>
            <a:bodyPr rot="-5400000" spcFirstLastPara="1" vertOverflow="ellipsis" vert="horz" wrap="square" anchor="ctr" anchorCtr="1"/>
            <a:lstStyle/>
            <a:p>
              <a:pPr algn="ctr">
                <a:defRPr lang="en-US"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683641096"/>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rot="0" spcFirstLastPara="0" vertOverflow="ellipsis" horzOverflow="overflow" vert="horz" wrap="square" anchor="ctr" anchorCtr="1"/>
    <a:lstStyle/>
    <a:p>
      <a:pPr>
        <a:defRPr lang="en-US"/>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r>
              <a:rPr lang="it-IT">
                <a:ln>
                  <a:solidFill>
                    <a:schemeClr val="tx2"/>
                  </a:solidFill>
                </a:ln>
              </a:rPr>
              <a:t>CPU LOAD WITH NAT AUDIO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1"/>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500</c:v>
                </c:pt>
                <c:pt idx="3">
                  <c:v>1000</c:v>
                </c:pt>
              </c:numCache>
            </c:numRef>
          </c:cat>
          <c:val>
            <c:numRef>
              <c:f>Foglio1!$B$2:$B$5</c:f>
              <c:numCache>
                <c:formatCode>General</c:formatCode>
                <c:ptCount val="4"/>
                <c:pt idx="0">
                  <c:v>3.93</c:v>
                </c:pt>
                <c:pt idx="1">
                  <c:v>4.7300000000000004</c:v>
                </c:pt>
                <c:pt idx="2">
                  <c:v>5.35</c:v>
                </c:pt>
                <c:pt idx="3">
                  <c:v>7.08</c:v>
                </c:pt>
              </c:numCache>
            </c:numRef>
          </c:val>
          <c:smooth val="0"/>
          <c:extLst xmlns:c16r2="http://schemas.microsoft.com/office/drawing/2015/06/chart">
            <c:ext xmlns:c16="http://schemas.microsoft.com/office/drawing/2014/chart" uri="{C3380CC4-5D6E-409C-BE32-E72D297353CC}">
              <c16:uniqueId val="{00000000-7C60-434F-91EA-F128D2D6B403}"/>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500</c:v>
                </c:pt>
                <c:pt idx="3">
                  <c:v>1000</c:v>
                </c:pt>
              </c:numCache>
            </c:numRef>
          </c:cat>
          <c:val>
            <c:numRef>
              <c:f>Foglio1!$C$2:$C$5</c:f>
              <c:numCache>
                <c:formatCode>General</c:formatCode>
                <c:ptCount val="4"/>
                <c:pt idx="0">
                  <c:v>0.51</c:v>
                </c:pt>
                <c:pt idx="1">
                  <c:v>3.76</c:v>
                </c:pt>
                <c:pt idx="2">
                  <c:v>15.31</c:v>
                </c:pt>
                <c:pt idx="3">
                  <c:v>32.11</c:v>
                </c:pt>
              </c:numCache>
            </c:numRef>
          </c:val>
          <c:smooth val="0"/>
          <c:extLst xmlns:c16r2="http://schemas.microsoft.com/office/drawing/2015/06/chart">
            <c:ext xmlns:c16="http://schemas.microsoft.com/office/drawing/2014/chart" uri="{C3380CC4-5D6E-409C-BE32-E72D297353CC}">
              <c16:uniqueId val="{00000001-7C60-434F-91EA-F128D2D6B403}"/>
            </c:ext>
          </c:extLst>
        </c:ser>
        <c:dLbls>
          <c:showLegendKey val="0"/>
          <c:showVal val="0"/>
          <c:showCatName val="0"/>
          <c:showSerName val="0"/>
          <c:showPercent val="0"/>
          <c:showBubbleSize val="0"/>
        </c:dLbls>
        <c:marker val="1"/>
        <c:smooth val="0"/>
        <c:axId val="687521168"/>
        <c:axId val="687522736"/>
      </c:lineChart>
      <c:catAx>
        <c:axId val="687521168"/>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NAT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ln>
                  <a:solidFill>
                    <a:schemeClr val="tx1"/>
                  </a:solidFill>
                </a:ln>
                <a:solidFill>
                  <a:schemeClr val="tx1"/>
                </a:solidFill>
                <a:latin typeface="+mn-lt"/>
                <a:ea typeface="+mn-ea"/>
                <a:cs typeface="+mn-cs"/>
              </a:defRPr>
            </a:pPr>
            <a:endParaRPr lang="en-US"/>
          </a:p>
        </c:txPr>
        <c:crossAx val="687522736"/>
        <c:crosses val="max"/>
        <c:auto val="1"/>
        <c:lblAlgn val="ctr"/>
        <c:lblOffset val="100"/>
        <c:noMultiLvlLbl val="0"/>
      </c:catAx>
      <c:valAx>
        <c:axId val="68752273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116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CPU LOAD WITH TU AUDIO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240</c:v>
                </c:pt>
                <c:pt idx="3">
                  <c:v>360</c:v>
                </c:pt>
              </c:numCache>
            </c:numRef>
          </c:cat>
          <c:val>
            <c:numRef>
              <c:f>Foglio1!$B$2:$B$5</c:f>
              <c:numCache>
                <c:formatCode>General</c:formatCode>
                <c:ptCount val="4"/>
                <c:pt idx="0">
                  <c:v>3.93</c:v>
                </c:pt>
                <c:pt idx="1">
                  <c:v>4.54</c:v>
                </c:pt>
                <c:pt idx="2">
                  <c:v>5.26</c:v>
                </c:pt>
                <c:pt idx="3">
                  <c:v>6</c:v>
                </c:pt>
              </c:numCache>
            </c:numRef>
          </c:val>
          <c:smooth val="0"/>
          <c:extLst xmlns:c16r2="http://schemas.microsoft.com/office/drawing/2015/06/chart">
            <c:ext xmlns:c16="http://schemas.microsoft.com/office/drawing/2014/chart" uri="{C3380CC4-5D6E-409C-BE32-E72D297353CC}">
              <c16:uniqueId val="{00000000-3039-4EF3-9E97-F55F5FB97066}"/>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240</c:v>
                </c:pt>
                <c:pt idx="3">
                  <c:v>360</c:v>
                </c:pt>
              </c:numCache>
            </c:numRef>
          </c:cat>
          <c:val>
            <c:numRef>
              <c:f>Foglio1!$C$2:$C$5</c:f>
              <c:numCache>
                <c:formatCode>General</c:formatCode>
                <c:ptCount val="4"/>
                <c:pt idx="0">
                  <c:v>0.51</c:v>
                </c:pt>
                <c:pt idx="1">
                  <c:v>16.579999999999991</c:v>
                </c:pt>
                <c:pt idx="2">
                  <c:v>35.81</c:v>
                </c:pt>
                <c:pt idx="3">
                  <c:v>53.88</c:v>
                </c:pt>
              </c:numCache>
            </c:numRef>
          </c:val>
          <c:smooth val="0"/>
          <c:extLst xmlns:c16r2="http://schemas.microsoft.com/office/drawing/2015/06/chart">
            <c:ext xmlns:c16="http://schemas.microsoft.com/office/drawing/2014/chart" uri="{C3380CC4-5D6E-409C-BE32-E72D297353CC}">
              <c16:uniqueId val="{00000001-3039-4EF3-9E97-F55F5FB97066}"/>
            </c:ext>
          </c:extLst>
        </c:ser>
        <c:dLbls>
          <c:showLegendKey val="0"/>
          <c:showVal val="0"/>
          <c:showCatName val="0"/>
          <c:showSerName val="0"/>
          <c:showPercent val="0"/>
          <c:showBubbleSize val="0"/>
        </c:dLbls>
        <c:marker val="1"/>
        <c:smooth val="0"/>
        <c:axId val="687527440"/>
        <c:axId val="687520776"/>
      </c:lineChart>
      <c:catAx>
        <c:axId val="687527440"/>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0776"/>
        <c:crosses val="max"/>
        <c:auto val="1"/>
        <c:lblAlgn val="ctr"/>
        <c:lblOffset val="100"/>
        <c:noMultiLvlLbl val="0"/>
      </c:catAx>
      <c:valAx>
        <c:axId val="68752077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744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CPU LOAD WITH TU VIDEO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c:v>
                </c:pt>
                <c:pt idx="2">
                  <c:v>5</c:v>
                </c:pt>
                <c:pt idx="3">
                  <c:v>10</c:v>
                </c:pt>
              </c:numCache>
            </c:numRef>
          </c:cat>
          <c:val>
            <c:numRef>
              <c:f>Foglio1!$B$2:$B$5</c:f>
              <c:numCache>
                <c:formatCode>General</c:formatCode>
                <c:ptCount val="4"/>
                <c:pt idx="0">
                  <c:v>3.93</c:v>
                </c:pt>
                <c:pt idx="1">
                  <c:v>5.01</c:v>
                </c:pt>
                <c:pt idx="2">
                  <c:v>5.0199999999999996</c:v>
                </c:pt>
                <c:pt idx="3">
                  <c:v>5.0199999999999996</c:v>
                </c:pt>
              </c:numCache>
            </c:numRef>
          </c:val>
          <c:smooth val="0"/>
          <c:extLst xmlns:c16r2="http://schemas.microsoft.com/office/drawing/2015/06/chart">
            <c:ext xmlns:c16="http://schemas.microsoft.com/office/drawing/2014/chart" uri="{C3380CC4-5D6E-409C-BE32-E72D297353CC}">
              <c16:uniqueId val="{00000000-3039-4EF3-9E97-F55F5FB97066}"/>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c:v>
                </c:pt>
                <c:pt idx="2">
                  <c:v>5</c:v>
                </c:pt>
                <c:pt idx="3">
                  <c:v>10</c:v>
                </c:pt>
              </c:numCache>
            </c:numRef>
          </c:cat>
          <c:val>
            <c:numRef>
              <c:f>Foglio1!$C$2:$C$5</c:f>
              <c:numCache>
                <c:formatCode>General</c:formatCode>
                <c:ptCount val="4"/>
                <c:pt idx="0">
                  <c:v>0.51</c:v>
                </c:pt>
                <c:pt idx="1">
                  <c:v>9.64</c:v>
                </c:pt>
                <c:pt idx="2">
                  <c:v>48.24</c:v>
                </c:pt>
                <c:pt idx="3">
                  <c:v>90.78</c:v>
                </c:pt>
              </c:numCache>
            </c:numRef>
          </c:val>
          <c:smooth val="0"/>
          <c:extLst xmlns:c16r2="http://schemas.microsoft.com/office/drawing/2015/06/chart">
            <c:ext xmlns:c16="http://schemas.microsoft.com/office/drawing/2014/chart" uri="{C3380CC4-5D6E-409C-BE32-E72D297353CC}">
              <c16:uniqueId val="{00000001-3039-4EF3-9E97-F55F5FB97066}"/>
            </c:ext>
          </c:extLst>
        </c:ser>
        <c:dLbls>
          <c:showLegendKey val="0"/>
          <c:showVal val="0"/>
          <c:showCatName val="0"/>
          <c:showSerName val="0"/>
          <c:showPercent val="0"/>
          <c:showBubbleSize val="0"/>
        </c:dLbls>
        <c:marker val="1"/>
        <c:smooth val="0"/>
        <c:axId val="687527832"/>
        <c:axId val="687524696"/>
      </c:lineChart>
      <c:catAx>
        <c:axId val="687527832"/>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TU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4696"/>
        <c:crosses val="max"/>
        <c:auto val="1"/>
        <c:lblAlgn val="ctr"/>
        <c:lblOffset val="100"/>
        <c:noMultiLvlLbl val="0"/>
      </c:catAx>
      <c:valAx>
        <c:axId val="687524696"/>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783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CPU LOAD WITH NAT, TU AUDIO, TU VIDEO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250</c:v>
                </c:pt>
                <c:pt idx="2">
                  <c:v>500</c:v>
                </c:pt>
                <c:pt idx="3">
                  <c:v>1000</c:v>
                </c:pt>
              </c:numCache>
            </c:numRef>
          </c:cat>
          <c:val>
            <c:numRef>
              <c:f>Foglio1!$B$2:$B$5</c:f>
              <c:numCache>
                <c:formatCode>General</c:formatCode>
                <c:ptCount val="4"/>
                <c:pt idx="0">
                  <c:v>3.93</c:v>
                </c:pt>
                <c:pt idx="1">
                  <c:v>5.03</c:v>
                </c:pt>
                <c:pt idx="2">
                  <c:v>6.22</c:v>
                </c:pt>
                <c:pt idx="3">
                  <c:v>7.71</c:v>
                </c:pt>
              </c:numCache>
            </c:numRef>
          </c:val>
          <c:smooth val="0"/>
          <c:extLst xmlns:c16r2="http://schemas.microsoft.com/office/drawing/2015/06/chart">
            <c:ext xmlns:c16="http://schemas.microsoft.com/office/drawing/2014/chart" uri="{C3380CC4-5D6E-409C-BE32-E72D297353CC}">
              <c16:uniqueId val="{00000000-3039-4EF3-9E97-F55F5FB97066}"/>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250</c:v>
                </c:pt>
                <c:pt idx="2">
                  <c:v>500</c:v>
                </c:pt>
                <c:pt idx="3">
                  <c:v>1000</c:v>
                </c:pt>
              </c:numCache>
            </c:numRef>
          </c:cat>
          <c:val>
            <c:numRef>
              <c:f>Foglio1!$C$2:$C$5</c:f>
              <c:numCache>
                <c:formatCode>General</c:formatCode>
                <c:ptCount val="4"/>
                <c:pt idx="0">
                  <c:v>0.51</c:v>
                </c:pt>
                <c:pt idx="1">
                  <c:v>24.8</c:v>
                </c:pt>
                <c:pt idx="2">
                  <c:v>48.88</c:v>
                </c:pt>
                <c:pt idx="3">
                  <c:v>84.32</c:v>
                </c:pt>
              </c:numCache>
            </c:numRef>
          </c:val>
          <c:smooth val="0"/>
          <c:extLst xmlns:c16r2="http://schemas.microsoft.com/office/drawing/2015/06/chart">
            <c:ext xmlns:c16="http://schemas.microsoft.com/office/drawing/2014/chart" uri="{C3380CC4-5D6E-409C-BE32-E72D297353CC}">
              <c16:uniqueId val="{00000001-3039-4EF3-9E97-F55F5FB97066}"/>
            </c:ext>
          </c:extLst>
        </c:ser>
        <c:dLbls>
          <c:showLegendKey val="0"/>
          <c:showVal val="0"/>
          <c:showCatName val="0"/>
          <c:showSerName val="0"/>
          <c:showPercent val="0"/>
          <c:showBubbleSize val="0"/>
        </c:dLbls>
        <c:marker val="1"/>
        <c:smooth val="0"/>
        <c:axId val="687525480"/>
        <c:axId val="687525088"/>
      </c:lineChart>
      <c:catAx>
        <c:axId val="687525480"/>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MEDIA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5088"/>
        <c:crosses val="max"/>
        <c:auto val="1"/>
        <c:lblAlgn val="ctr"/>
        <c:lblOffset val="100"/>
        <c:noMultiLvlLbl val="0"/>
      </c:catAx>
      <c:valAx>
        <c:axId val="68752508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548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r>
              <a:rPr lang="it-IT">
                <a:ln>
                  <a:solidFill>
                    <a:schemeClr val="tx2"/>
                  </a:solidFill>
                </a:ln>
              </a:rPr>
              <a:t>MEMORY USAGE WITH NAT AUDIO TRAFFIC</a:t>
            </a:r>
          </a:p>
        </c:rich>
      </c:tx>
      <c:overlay val="0"/>
      <c:spPr>
        <a:noFill/>
        <a:ln>
          <a:noFill/>
        </a:ln>
        <a:effectLst/>
      </c:spPr>
      <c:txPr>
        <a:bodyPr rot="0" spcFirstLastPara="1" vertOverflow="ellipsis" vert="horz" wrap="square" anchor="ctr" anchorCtr="1"/>
        <a:lstStyle/>
        <a:p>
          <a:pPr>
            <a:defRPr sz="1400" b="0" i="0" u="none" strike="noStrike" kern="1200" spc="0" baseline="0">
              <a:ln>
                <a:solidFill>
                  <a:schemeClr val="tx2"/>
                </a:solidFill>
              </a:ln>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Foglio1!$B$1</c:f>
              <c:strCache>
                <c:ptCount val="1"/>
                <c:pt idx="0">
                  <c:v>OEM-IBCF-LB (VDU1)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Foglio1!$A$2:$A$5</c:f>
              <c:numCache>
                <c:formatCode>General</c:formatCode>
                <c:ptCount val="4"/>
                <c:pt idx="0">
                  <c:v>0</c:v>
                </c:pt>
                <c:pt idx="1">
                  <c:v>120</c:v>
                </c:pt>
                <c:pt idx="2">
                  <c:v>500</c:v>
                </c:pt>
                <c:pt idx="3">
                  <c:v>1000</c:v>
                </c:pt>
              </c:numCache>
            </c:numRef>
          </c:cat>
          <c:val>
            <c:numRef>
              <c:f>Foglio1!$B$2:$B$5</c:f>
              <c:numCache>
                <c:formatCode>General</c:formatCode>
                <c:ptCount val="4"/>
                <c:pt idx="0">
                  <c:v>9.9</c:v>
                </c:pt>
                <c:pt idx="1">
                  <c:v>9.9</c:v>
                </c:pt>
                <c:pt idx="2">
                  <c:v>9.9</c:v>
                </c:pt>
                <c:pt idx="3">
                  <c:v>9.9</c:v>
                </c:pt>
              </c:numCache>
            </c:numRef>
          </c:val>
          <c:smooth val="0"/>
          <c:extLst xmlns:c16r2="http://schemas.microsoft.com/office/drawing/2015/06/chart">
            <c:ext xmlns:c16="http://schemas.microsoft.com/office/drawing/2014/chart" uri="{C3380CC4-5D6E-409C-BE32-E72D297353CC}">
              <c16:uniqueId val="{00000000-3526-4E5F-A11B-40EB994F93F7}"/>
            </c:ext>
          </c:extLst>
        </c:ser>
        <c:ser>
          <c:idx val="1"/>
          <c:order val="1"/>
          <c:tx>
            <c:strRef>
              <c:f>Foglio1!$C$1</c:f>
              <c:strCache>
                <c:ptCount val="1"/>
                <c:pt idx="0">
                  <c:v>BGW (VDU2)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Foglio1!$A$2:$A$5</c:f>
              <c:numCache>
                <c:formatCode>General</c:formatCode>
                <c:ptCount val="4"/>
                <c:pt idx="0">
                  <c:v>0</c:v>
                </c:pt>
                <c:pt idx="1">
                  <c:v>120</c:v>
                </c:pt>
                <c:pt idx="2">
                  <c:v>500</c:v>
                </c:pt>
                <c:pt idx="3">
                  <c:v>1000</c:v>
                </c:pt>
              </c:numCache>
            </c:numRef>
          </c:cat>
          <c:val>
            <c:numRef>
              <c:f>Foglio1!$C$2:$C$5</c:f>
              <c:numCache>
                <c:formatCode>General</c:formatCode>
                <c:ptCount val="4"/>
                <c:pt idx="0">
                  <c:v>2.2000000000000002</c:v>
                </c:pt>
                <c:pt idx="1">
                  <c:v>2.2999999999999998</c:v>
                </c:pt>
                <c:pt idx="2">
                  <c:v>2.4</c:v>
                </c:pt>
                <c:pt idx="3">
                  <c:v>2.5</c:v>
                </c:pt>
              </c:numCache>
            </c:numRef>
          </c:val>
          <c:smooth val="0"/>
          <c:extLst xmlns:c16r2="http://schemas.microsoft.com/office/drawing/2015/06/chart">
            <c:ext xmlns:c16="http://schemas.microsoft.com/office/drawing/2014/chart" uri="{C3380CC4-5D6E-409C-BE32-E72D297353CC}">
              <c16:uniqueId val="{00000001-3526-4E5F-A11B-40EB994F93F7}"/>
            </c:ext>
          </c:extLst>
        </c:ser>
        <c:dLbls>
          <c:showLegendKey val="0"/>
          <c:showVal val="0"/>
          <c:showCatName val="0"/>
          <c:showSerName val="0"/>
          <c:showPercent val="0"/>
          <c:showBubbleSize val="0"/>
        </c:dLbls>
        <c:marker val="1"/>
        <c:smooth val="0"/>
        <c:axId val="687523520"/>
        <c:axId val="687528224"/>
      </c:lineChart>
      <c:catAx>
        <c:axId val="687523520"/>
        <c:scaling>
          <c:orientation val="minMax"/>
        </c:scaling>
        <c:delete val="0"/>
        <c:axPos val="t"/>
        <c:title>
          <c:tx>
            <c:rich>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r>
                  <a:rPr lang="it-IT">
                    <a:ln>
                      <a:solidFill>
                        <a:schemeClr val="tx1"/>
                      </a:solidFill>
                    </a:ln>
                  </a:rPr>
                  <a:t>ACTIVE NAT AUDIO SESSIONS</a:t>
                </a:r>
              </a:p>
            </c:rich>
          </c:tx>
          <c:overlay val="0"/>
          <c:spPr>
            <a:noFill/>
            <a:ln>
              <a:noFill/>
            </a:ln>
            <a:effectLst/>
          </c:spPr>
          <c:txPr>
            <a:bodyPr rot="0" spcFirstLastPara="1" vertOverflow="ellipsis" vert="horz" wrap="square" anchor="ctr" anchorCtr="1"/>
            <a:lstStyle/>
            <a:p>
              <a:pPr>
                <a:defRPr sz="10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0"/>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8224"/>
        <c:crosses val="max"/>
        <c:auto val="1"/>
        <c:lblAlgn val="ctr"/>
        <c:lblOffset val="100"/>
        <c:noMultiLvlLbl val="0"/>
      </c:catAx>
      <c:valAx>
        <c:axId val="687528224"/>
        <c:scaling>
          <c:orientation val="minMax"/>
          <c:max val="16"/>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r>
                  <a:rPr lang="it-IT">
                    <a:ln>
                      <a:solidFill>
                        <a:schemeClr val="tx1"/>
                      </a:solidFill>
                    </a:ln>
                  </a:rPr>
                  <a:t>GB</a:t>
                </a:r>
              </a:p>
            </c:rich>
          </c:tx>
          <c:overlay val="0"/>
          <c:spPr>
            <a:noFill/>
            <a:ln>
              <a:noFill/>
            </a:ln>
            <a:effectLst/>
          </c:spPr>
          <c:txPr>
            <a:bodyPr rot="0" spcFirstLastPara="1" vertOverflow="ellipsis" wrap="square" anchor="ctr" anchorCtr="1"/>
            <a:lstStyle/>
            <a:p>
              <a:pPr>
                <a:defRPr sz="10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ln>
                  <a:solidFill>
                    <a:schemeClr val="tx1"/>
                  </a:solidFill>
                </a:ln>
                <a:solidFill>
                  <a:schemeClr val="tx1">
                    <a:lumMod val="65000"/>
                    <a:lumOff val="35000"/>
                  </a:schemeClr>
                </a:solidFill>
                <a:latin typeface="+mn-lt"/>
                <a:ea typeface="+mn-ea"/>
                <a:cs typeface="+mn-cs"/>
              </a:defRPr>
            </a:pPr>
            <a:endParaRPr lang="en-US"/>
          </a:p>
        </c:txPr>
        <c:crossAx val="6875235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solidFill>
                  <a:schemeClr val="accent1"/>
                </a:solidFill>
              </a:ln>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n>
            <a:solidFill>
              <a:schemeClr val="accent1"/>
            </a:solidFill>
          </a:ln>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ata7.xml.rels><?xml version="1.0" encoding="UTF-8" standalone="yes"?>
<Relationships xmlns="http://schemas.openxmlformats.org/package/2006/relationships"><Relationship Id="rId1" Type="http://schemas.openxmlformats.org/officeDocument/2006/relationships/image" Target="../media/image41.png"/></Relationships>
</file>

<file path=word/diagrams/_rels/drawing7.xml.rels><?xml version="1.0" encoding="UTF-8" standalone="yes"?>
<Relationships xmlns="http://schemas.openxmlformats.org/package/2006/relationships"><Relationship Id="rId1" Type="http://schemas.openxmlformats.org/officeDocument/2006/relationships/image" Target="../media/image41.png"/></Relationships>
</file>

<file path=word/diagrams/colors1.xml><?xml version="1.0" encoding="utf-8"?>
<dgm:colorsDef xmlns:dgm="http://schemas.openxmlformats.org/drawingml/2006/diagram" xmlns:a="http://schemas.openxmlformats.org/drawingml/2006/main" uniqueId="urn:microsoft.com/office/officeart/2005/8/colors/colorful4#1">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4#2">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4#3">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colorful4#4">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5">
  <dgm:title val=""/>
  <dgm:desc val=""/>
  <dgm:catLst>
    <dgm:cat type="colorful" pri="10400"/>
  </dgm:catLst>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63F5BCF-DB7F-43F7-97B0-66934156A6CC}" type="doc">
      <dgm:prSet loTypeId="urn:microsoft.com/office/officeart/2005/8/layout/process5#1" loCatId="process" qsTypeId="urn:microsoft.com/office/officeart/2005/8/quickstyle/simple1#1" qsCatId="simple" csTypeId="urn:microsoft.com/office/officeart/2005/8/colors/colorful4#1" csCatId="colorful" phldr="1"/>
      <dgm:spPr/>
    </dgm:pt>
    <dgm:pt modelId="{B8D5494A-3C93-4A4E-A761-342DD5892607}">
      <dgm:prSet phldrT="[Texte]"/>
      <dgm:spPr>
        <a:xfrm>
          <a:off x="0" y="112863"/>
          <a:ext cx="654605" cy="392763"/>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Caching Orchestrator</a:t>
          </a:r>
          <a:endParaRPr lang="en-US" dirty="0">
            <a:solidFill>
              <a:srgbClr val="FFFF00"/>
            </a:solidFill>
            <a:latin typeface="Calibri" panose="020F0502020204030204" pitchFamily="5" charset="0"/>
            <a:ea typeface="+mn-ea"/>
            <a:cs typeface="+mn-cs"/>
          </a:endParaRPr>
        </a:p>
      </dgm:t>
    </dgm:pt>
    <dgm:pt modelId="{4EDBEADA-AC12-4EA0-B78F-C26FF981F43D}" type="parTrans" cxnId="{478EEDA2-62E1-4239-932E-0D0A32FEC4BA}">
      <dgm:prSet/>
      <dgm:spPr/>
      <dgm:t>
        <a:bodyPr/>
        <a:lstStyle/>
        <a:p>
          <a:endParaRPr lang="en-US"/>
        </a:p>
      </dgm:t>
    </dgm:pt>
    <dgm:pt modelId="{108E56DF-28E6-440D-B0A7-500F78184E58}" type="sibTrans" cxnId="{478EEDA2-62E1-4239-932E-0D0A32FEC4BA}">
      <dgm:prSet/>
      <dgm:spPr>
        <a:xfrm>
          <a:off x="712210" y="228073"/>
          <a:ext cx="138776" cy="162342"/>
        </a:xfrm>
        <a:solidFill>
          <a:srgbClr val="8064A2">
            <a:hueOff val="0"/>
            <a:satOff val="0"/>
            <a:lumOff val="0"/>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9B341AF7-3F66-4F7F-9FD3-73083A215091}">
      <dgm:prSet phldrT="[Texte]"/>
      <dgm:spPr>
        <a:xfrm>
          <a:off x="916447" y="112863"/>
          <a:ext cx="654605" cy="392763"/>
        </a:xfr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Admission Control</a:t>
          </a:r>
          <a:endParaRPr lang="en-US" dirty="0">
            <a:solidFill>
              <a:sysClr val="window" lastClr="FFFFFF"/>
            </a:solidFill>
            <a:latin typeface="Calibri" panose="020F0502020204030204" pitchFamily="5" charset="0"/>
            <a:ea typeface="+mn-ea"/>
            <a:cs typeface="+mn-cs"/>
          </a:endParaRPr>
        </a:p>
      </dgm:t>
    </dgm:pt>
    <dgm:pt modelId="{E8F468C7-4222-4FB7-977D-8CB9BD9CCC6B}" type="parTrans" cxnId="{2340112F-5861-4C98-AC84-3A55B0F5A0BE}">
      <dgm:prSet/>
      <dgm:spPr/>
      <dgm:t>
        <a:bodyPr/>
        <a:lstStyle/>
        <a:p>
          <a:endParaRPr lang="en-US"/>
        </a:p>
      </dgm:t>
    </dgm:pt>
    <dgm:pt modelId="{BB368A30-7263-4F5B-9A00-B4762A6FA327}" type="sibTrans" cxnId="{2340112F-5861-4C98-AC84-3A55B0F5A0BE}">
      <dgm:prSet/>
      <dgm:spPr>
        <a:xfrm>
          <a:off x="1628658" y="228073"/>
          <a:ext cx="138776" cy="162342"/>
        </a:xfrm>
        <a:solidFill>
          <a:srgbClr val="8064A2">
            <a:hueOff val="-1116192"/>
            <a:satOff val="6725"/>
            <a:lumOff val="539"/>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C240E51-AAC0-49E6-81C2-E5F7F303B3D4}">
      <dgm:prSet phldrT="[Texte]"/>
      <dgm:spPr>
        <a:xfrm>
          <a:off x="1832895" y="112863"/>
          <a:ext cx="654605" cy="392763"/>
        </a:xfr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7AD4A216-1DB2-4E46-AEBE-15CC0D5AE80A}" type="parTrans" cxnId="{63A126CC-35BE-44C3-B111-954DC87069CA}">
      <dgm:prSet/>
      <dgm:spPr/>
      <dgm:t>
        <a:bodyPr/>
        <a:lstStyle/>
        <a:p>
          <a:endParaRPr lang="en-US"/>
        </a:p>
      </dgm:t>
    </dgm:pt>
    <dgm:pt modelId="{F2ABEEE3-E175-4682-B698-04811AA34C22}" type="sibTrans" cxnId="{63A126CC-35BE-44C3-B111-954DC87069CA}">
      <dgm:prSet/>
      <dgm:spPr>
        <a:xfrm>
          <a:off x="2545106" y="228073"/>
          <a:ext cx="138776" cy="162342"/>
        </a:xfrm>
        <a:solidFill>
          <a:srgbClr val="8064A2">
            <a:hueOff val="-2232385"/>
            <a:satOff val="13449"/>
            <a:lumOff val="1078"/>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DBAE7B6-8989-40DC-9CB6-2D4B8773505F}">
      <dgm:prSet phldrT="[Texte]"/>
      <dgm:spPr>
        <a:xfrm>
          <a:off x="2749343" y="112863"/>
          <a:ext cx="654605" cy="392763"/>
        </a:xfr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Transcode</a:t>
          </a:r>
          <a:br>
            <a:rPr lang="en-US" dirty="0" smtClean="0">
              <a:solidFill>
                <a:sysClr val="window" lastClr="FFFFFF"/>
              </a:solidFill>
              <a:latin typeface="Calibri" panose="020F0502020204030204" pitchFamily="5" charset="0"/>
              <a:ea typeface="+mn-ea"/>
              <a:cs typeface="+mn-cs"/>
            </a:rPr>
          </a:br>
          <a:r>
            <a:rPr lang="en-US" dirty="0" smtClean="0">
              <a:solidFill>
                <a:sysClr val="window" lastClr="FFFFFF"/>
              </a:solidFill>
              <a:latin typeface="Calibri" panose="020F0502020204030204" pitchFamily="5" charset="0"/>
              <a:ea typeface="+mn-ea"/>
              <a:cs typeface="+mn-cs"/>
            </a:rPr>
            <a:t>Re-segment</a:t>
          </a:r>
          <a:endParaRPr lang="en-US" dirty="0">
            <a:solidFill>
              <a:sysClr val="window" lastClr="FFFFFF"/>
            </a:solidFill>
            <a:latin typeface="Calibri" panose="020F0502020204030204" pitchFamily="5" charset="0"/>
            <a:ea typeface="+mn-ea"/>
            <a:cs typeface="+mn-cs"/>
          </a:endParaRPr>
        </a:p>
      </dgm:t>
    </dgm:pt>
    <dgm:pt modelId="{F2025917-60B3-46D0-8774-40B2E4771BF7}" type="parTrans" cxnId="{5FDC19CB-0688-4191-B736-6F86C770BB21}">
      <dgm:prSet/>
      <dgm:spPr/>
      <dgm:t>
        <a:bodyPr/>
        <a:lstStyle/>
        <a:p>
          <a:endParaRPr lang="en-US"/>
        </a:p>
      </dgm:t>
    </dgm:pt>
    <dgm:pt modelId="{7915821E-0E0C-46D3-AE06-0D9E0D4B33AF}" type="sibTrans" cxnId="{5FDC19CB-0688-4191-B736-6F86C770BB21}">
      <dgm:prSet/>
      <dgm:spPr>
        <a:xfrm>
          <a:off x="3461554" y="228073"/>
          <a:ext cx="138776" cy="162342"/>
        </a:xfrm>
        <a:solidFill>
          <a:srgbClr val="8064A2">
            <a:hueOff val="-3348577"/>
            <a:satOff val="20174"/>
            <a:lumOff val="1617"/>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4D728235-18D1-437B-B4F3-7C830B973D2E}">
      <dgm:prSet phldrT="[Texte]"/>
      <dgm:spPr>
        <a:xfrm>
          <a:off x="3665791" y="112863"/>
          <a:ext cx="654605" cy="392763"/>
        </a:xfr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9A2289ED-56DC-4DE3-AB45-F173EF9FF3BE}" type="parTrans" cxnId="{99F79527-0F5E-4FA1-88F8-B238F9178CC4}">
      <dgm:prSet/>
      <dgm:spPr/>
      <dgm:t>
        <a:bodyPr/>
        <a:lstStyle/>
        <a:p>
          <a:endParaRPr lang="en-US"/>
        </a:p>
      </dgm:t>
    </dgm:pt>
    <dgm:pt modelId="{330C324D-C7DB-4098-B6DE-1AFE4887B4C3}" type="sibTrans" cxnId="{99F79527-0F5E-4FA1-88F8-B238F9178CC4}">
      <dgm:prSet/>
      <dgm:spPr>
        <a:xfrm>
          <a:off x="4378002" y="228073"/>
          <a:ext cx="138776" cy="162342"/>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356B1B6C-9123-4565-BF07-C942E5261338}">
      <dgm:prSet phldrT="[Texte]"/>
      <dgm:spPr>
        <a:xfrm>
          <a:off x="4582239" y="112863"/>
          <a:ext cx="654605" cy="392763"/>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Configuration Deployment</a:t>
          </a:r>
          <a:endParaRPr lang="en-US" dirty="0">
            <a:solidFill>
              <a:sysClr val="window" lastClr="FFFFFF"/>
            </a:solidFill>
            <a:latin typeface="Calibri" panose="020F0502020204030204" pitchFamily="5" charset="0"/>
            <a:ea typeface="+mn-ea"/>
            <a:cs typeface="+mn-cs"/>
          </a:endParaRPr>
        </a:p>
      </dgm:t>
    </dgm:pt>
    <dgm:pt modelId="{3C29F2AA-F198-4EA3-ADCB-FEC950D26146}" type="parTrans" cxnId="{DB6DC400-FBA5-4C48-8A8E-AB3242AE9FDC}">
      <dgm:prSet/>
      <dgm:spPr/>
      <dgm:t>
        <a:bodyPr/>
        <a:lstStyle/>
        <a:p>
          <a:endParaRPr lang="en-US"/>
        </a:p>
      </dgm:t>
    </dgm:pt>
    <dgm:pt modelId="{2D9CEFCE-EDE4-49D2-AC17-59E533E1BD64}" type="sibTrans" cxnId="{DB6DC400-FBA5-4C48-8A8E-AB3242AE9FDC}">
      <dgm:prSet/>
      <dgm:spPr/>
      <dgm:t>
        <a:bodyPr/>
        <a:lstStyle/>
        <a:p>
          <a:endParaRPr lang="en-US"/>
        </a:p>
      </dgm:t>
    </dgm:pt>
    <dgm:pt modelId="{7286B988-E27E-4E40-86E7-38FDFC743C14}" type="pres">
      <dgm:prSet presAssocID="{B63F5BCF-DB7F-43F7-97B0-66934156A6CC}" presName="diagram" presStyleCnt="0">
        <dgm:presLayoutVars>
          <dgm:dir/>
          <dgm:resizeHandles val="exact"/>
        </dgm:presLayoutVars>
      </dgm:prSet>
      <dgm:spPr/>
    </dgm:pt>
    <dgm:pt modelId="{1BFE7A53-5A73-46B6-A88E-22202B493C8D}" type="pres">
      <dgm:prSet presAssocID="{B8D5494A-3C93-4A4E-A761-342DD5892607}" presName="node" presStyleLbl="node1" presStyleIdx="0" presStyleCnt="6">
        <dgm:presLayoutVars>
          <dgm:bulletEnabled val="1"/>
        </dgm:presLayoutVars>
      </dgm:prSet>
      <dgm:spPr>
        <a:prstGeom prst="roundRect">
          <a:avLst>
            <a:gd name="adj" fmla="val 10000"/>
          </a:avLst>
        </a:prstGeom>
      </dgm:spPr>
      <dgm:t>
        <a:bodyPr/>
        <a:lstStyle/>
        <a:p>
          <a:endParaRPr lang="fr-FR"/>
        </a:p>
      </dgm:t>
    </dgm:pt>
    <dgm:pt modelId="{8B7D1577-B600-4284-B694-9700CCC30F4E}" type="pres">
      <dgm:prSet presAssocID="{108E56DF-28E6-440D-B0A7-500F78184E58}" presName="sibTrans" presStyleLbl="sibTrans2D1" presStyleIdx="0" presStyleCnt="5"/>
      <dgm:spPr>
        <a:prstGeom prst="rightArrow">
          <a:avLst>
            <a:gd name="adj1" fmla="val 60000"/>
            <a:gd name="adj2" fmla="val 50000"/>
          </a:avLst>
        </a:prstGeom>
      </dgm:spPr>
      <dgm:t>
        <a:bodyPr/>
        <a:lstStyle/>
        <a:p>
          <a:endParaRPr lang="fr-FR"/>
        </a:p>
      </dgm:t>
    </dgm:pt>
    <dgm:pt modelId="{EDEFA551-2232-4A1C-9149-0A84DA7DC6CF}" type="pres">
      <dgm:prSet presAssocID="{108E56DF-28E6-440D-B0A7-500F78184E58}" presName="connectorText" presStyleLbl="sibTrans2D1" presStyleIdx="0" presStyleCnt="5"/>
      <dgm:spPr/>
      <dgm:t>
        <a:bodyPr/>
        <a:lstStyle/>
        <a:p>
          <a:endParaRPr lang="fr-FR"/>
        </a:p>
      </dgm:t>
    </dgm:pt>
    <dgm:pt modelId="{FA87725E-AF2D-4754-8E97-F53E66191D3C}" type="pres">
      <dgm:prSet presAssocID="{9B341AF7-3F66-4F7F-9FD3-73083A215091}" presName="node" presStyleLbl="node1" presStyleIdx="1" presStyleCnt="6">
        <dgm:presLayoutVars>
          <dgm:bulletEnabled val="1"/>
        </dgm:presLayoutVars>
      </dgm:prSet>
      <dgm:spPr>
        <a:prstGeom prst="roundRect">
          <a:avLst>
            <a:gd name="adj" fmla="val 10000"/>
          </a:avLst>
        </a:prstGeom>
      </dgm:spPr>
      <dgm:t>
        <a:bodyPr/>
        <a:lstStyle/>
        <a:p>
          <a:endParaRPr lang="fr-FR"/>
        </a:p>
      </dgm:t>
    </dgm:pt>
    <dgm:pt modelId="{94C11532-B24F-4754-B455-64571C1D681C}" type="pres">
      <dgm:prSet presAssocID="{BB368A30-7263-4F5B-9A00-B4762A6FA327}" presName="sibTrans" presStyleLbl="sibTrans2D1" presStyleIdx="1" presStyleCnt="5"/>
      <dgm:spPr>
        <a:prstGeom prst="rightArrow">
          <a:avLst>
            <a:gd name="adj1" fmla="val 60000"/>
            <a:gd name="adj2" fmla="val 50000"/>
          </a:avLst>
        </a:prstGeom>
      </dgm:spPr>
      <dgm:t>
        <a:bodyPr/>
        <a:lstStyle/>
        <a:p>
          <a:endParaRPr lang="fr-FR"/>
        </a:p>
      </dgm:t>
    </dgm:pt>
    <dgm:pt modelId="{324880DF-4FBE-4010-B782-1D6B362747B4}" type="pres">
      <dgm:prSet presAssocID="{BB368A30-7263-4F5B-9A00-B4762A6FA327}" presName="connectorText" presStyleLbl="sibTrans2D1" presStyleIdx="1" presStyleCnt="5"/>
      <dgm:spPr/>
      <dgm:t>
        <a:bodyPr/>
        <a:lstStyle/>
        <a:p>
          <a:endParaRPr lang="fr-FR"/>
        </a:p>
      </dgm:t>
    </dgm:pt>
    <dgm:pt modelId="{442196A4-89C5-4F49-8E97-2E2F17A0E24B}" type="pres">
      <dgm:prSet presAssocID="{2C240E51-AAC0-49E6-81C2-E5F7F303B3D4}" presName="node" presStyleLbl="node1" presStyleIdx="2" presStyleCnt="6">
        <dgm:presLayoutVars>
          <dgm:bulletEnabled val="1"/>
        </dgm:presLayoutVars>
      </dgm:prSet>
      <dgm:spPr>
        <a:prstGeom prst="roundRect">
          <a:avLst>
            <a:gd name="adj" fmla="val 10000"/>
          </a:avLst>
        </a:prstGeom>
      </dgm:spPr>
      <dgm:t>
        <a:bodyPr/>
        <a:lstStyle/>
        <a:p>
          <a:endParaRPr lang="fr-FR"/>
        </a:p>
      </dgm:t>
    </dgm:pt>
    <dgm:pt modelId="{EB0F371D-35F7-4F29-B0E9-1A901E8792B6}" type="pres">
      <dgm:prSet presAssocID="{F2ABEEE3-E175-4682-B698-04811AA34C22}" presName="sibTrans" presStyleLbl="sibTrans2D1" presStyleIdx="2" presStyleCnt="5"/>
      <dgm:spPr>
        <a:prstGeom prst="rightArrow">
          <a:avLst>
            <a:gd name="adj1" fmla="val 60000"/>
            <a:gd name="adj2" fmla="val 50000"/>
          </a:avLst>
        </a:prstGeom>
      </dgm:spPr>
      <dgm:t>
        <a:bodyPr/>
        <a:lstStyle/>
        <a:p>
          <a:endParaRPr lang="fr-FR"/>
        </a:p>
      </dgm:t>
    </dgm:pt>
    <dgm:pt modelId="{A2CD396E-0DF0-463C-9CAD-808E78D8CB0C}" type="pres">
      <dgm:prSet presAssocID="{F2ABEEE3-E175-4682-B698-04811AA34C22}" presName="connectorText" presStyleLbl="sibTrans2D1" presStyleIdx="2" presStyleCnt="5"/>
      <dgm:spPr/>
      <dgm:t>
        <a:bodyPr/>
        <a:lstStyle/>
        <a:p>
          <a:endParaRPr lang="fr-FR"/>
        </a:p>
      </dgm:t>
    </dgm:pt>
    <dgm:pt modelId="{751A3C53-8EA8-4069-863D-FA60675E3777}" type="pres">
      <dgm:prSet presAssocID="{2DBAE7B6-8989-40DC-9CB6-2D4B8773505F}" presName="node" presStyleLbl="node1" presStyleIdx="3" presStyleCnt="6">
        <dgm:presLayoutVars>
          <dgm:bulletEnabled val="1"/>
        </dgm:presLayoutVars>
      </dgm:prSet>
      <dgm:spPr>
        <a:prstGeom prst="roundRect">
          <a:avLst>
            <a:gd name="adj" fmla="val 10000"/>
          </a:avLst>
        </a:prstGeom>
      </dgm:spPr>
      <dgm:t>
        <a:bodyPr/>
        <a:lstStyle/>
        <a:p>
          <a:endParaRPr lang="fr-FR"/>
        </a:p>
      </dgm:t>
    </dgm:pt>
    <dgm:pt modelId="{A664ACB4-2ED7-4875-96EE-E6953A9F3382}" type="pres">
      <dgm:prSet presAssocID="{7915821E-0E0C-46D3-AE06-0D9E0D4B33AF}" presName="sibTrans" presStyleLbl="sibTrans2D1" presStyleIdx="3" presStyleCnt="5"/>
      <dgm:spPr>
        <a:prstGeom prst="rightArrow">
          <a:avLst>
            <a:gd name="adj1" fmla="val 60000"/>
            <a:gd name="adj2" fmla="val 50000"/>
          </a:avLst>
        </a:prstGeom>
      </dgm:spPr>
      <dgm:t>
        <a:bodyPr/>
        <a:lstStyle/>
        <a:p>
          <a:endParaRPr lang="fr-FR"/>
        </a:p>
      </dgm:t>
    </dgm:pt>
    <dgm:pt modelId="{BC720A5D-CC03-4E1C-9316-93F6C2741B69}" type="pres">
      <dgm:prSet presAssocID="{7915821E-0E0C-46D3-AE06-0D9E0D4B33AF}" presName="connectorText" presStyleLbl="sibTrans2D1" presStyleIdx="3" presStyleCnt="5"/>
      <dgm:spPr/>
      <dgm:t>
        <a:bodyPr/>
        <a:lstStyle/>
        <a:p>
          <a:endParaRPr lang="fr-FR"/>
        </a:p>
      </dgm:t>
    </dgm:pt>
    <dgm:pt modelId="{1619DC35-792E-4FD8-9263-3456ED4546B3}" type="pres">
      <dgm:prSet presAssocID="{4D728235-18D1-437B-B4F3-7C830B973D2E}" presName="node" presStyleLbl="node1" presStyleIdx="4" presStyleCnt="6">
        <dgm:presLayoutVars>
          <dgm:bulletEnabled val="1"/>
        </dgm:presLayoutVars>
      </dgm:prSet>
      <dgm:spPr>
        <a:prstGeom prst="roundRect">
          <a:avLst>
            <a:gd name="adj" fmla="val 10000"/>
          </a:avLst>
        </a:prstGeom>
      </dgm:spPr>
      <dgm:t>
        <a:bodyPr/>
        <a:lstStyle/>
        <a:p>
          <a:endParaRPr lang="fr-FR"/>
        </a:p>
      </dgm:t>
    </dgm:pt>
    <dgm:pt modelId="{6BBE6335-2A90-4AD2-A1BA-B2FC8BBA0778}" type="pres">
      <dgm:prSet presAssocID="{330C324D-C7DB-4098-B6DE-1AFE4887B4C3}" presName="sibTrans" presStyleLbl="sibTrans2D1" presStyleIdx="4" presStyleCnt="5"/>
      <dgm:spPr>
        <a:prstGeom prst="rightArrow">
          <a:avLst>
            <a:gd name="adj1" fmla="val 60000"/>
            <a:gd name="adj2" fmla="val 50000"/>
          </a:avLst>
        </a:prstGeom>
      </dgm:spPr>
      <dgm:t>
        <a:bodyPr/>
        <a:lstStyle/>
        <a:p>
          <a:endParaRPr lang="fr-FR"/>
        </a:p>
      </dgm:t>
    </dgm:pt>
    <dgm:pt modelId="{3115FC22-F119-440F-B7FB-5657B2B34B0C}" type="pres">
      <dgm:prSet presAssocID="{330C324D-C7DB-4098-B6DE-1AFE4887B4C3}" presName="connectorText" presStyleLbl="sibTrans2D1" presStyleIdx="4" presStyleCnt="5"/>
      <dgm:spPr/>
      <dgm:t>
        <a:bodyPr/>
        <a:lstStyle/>
        <a:p>
          <a:endParaRPr lang="fr-FR"/>
        </a:p>
      </dgm:t>
    </dgm:pt>
    <dgm:pt modelId="{2841BBB0-3721-4260-A660-1570C2347B36}" type="pres">
      <dgm:prSet presAssocID="{356B1B6C-9123-4565-BF07-C942E5261338}" presName="node" presStyleLbl="node1" presStyleIdx="5" presStyleCnt="6">
        <dgm:presLayoutVars>
          <dgm:bulletEnabled val="1"/>
        </dgm:presLayoutVars>
      </dgm:prSet>
      <dgm:spPr>
        <a:prstGeom prst="roundRect">
          <a:avLst>
            <a:gd name="adj" fmla="val 10000"/>
          </a:avLst>
        </a:prstGeom>
      </dgm:spPr>
      <dgm:t>
        <a:bodyPr/>
        <a:lstStyle/>
        <a:p>
          <a:endParaRPr lang="en-US"/>
        </a:p>
      </dgm:t>
    </dgm:pt>
  </dgm:ptLst>
  <dgm:cxnLst>
    <dgm:cxn modelId="{0DFC137F-74A5-4C43-B3DC-657A916AFCFF}" type="presOf" srcId="{BB368A30-7263-4F5B-9A00-B4762A6FA327}" destId="{324880DF-4FBE-4010-B782-1D6B362747B4}" srcOrd="1" destOrd="0" presId="urn:microsoft.com/office/officeart/2005/8/layout/process5#1"/>
    <dgm:cxn modelId="{703ED22C-6A2F-4BE1-AE64-38BDCDC65693}" type="presOf" srcId="{B63F5BCF-DB7F-43F7-97B0-66934156A6CC}" destId="{7286B988-E27E-4E40-86E7-38FDFC743C14}" srcOrd="0" destOrd="0" presId="urn:microsoft.com/office/officeart/2005/8/layout/process5#1"/>
    <dgm:cxn modelId="{5B296D92-FF47-44F9-A9E4-3014363C4554}" type="presOf" srcId="{F2ABEEE3-E175-4682-B698-04811AA34C22}" destId="{A2CD396E-0DF0-463C-9CAD-808E78D8CB0C}" srcOrd="1" destOrd="0" presId="urn:microsoft.com/office/officeart/2005/8/layout/process5#1"/>
    <dgm:cxn modelId="{FA8058AA-35D9-450B-B708-62F0EF219E03}" type="presOf" srcId="{330C324D-C7DB-4098-B6DE-1AFE4887B4C3}" destId="{6BBE6335-2A90-4AD2-A1BA-B2FC8BBA0778}" srcOrd="0" destOrd="0" presId="urn:microsoft.com/office/officeart/2005/8/layout/process5#1"/>
    <dgm:cxn modelId="{DB6DC400-FBA5-4C48-8A8E-AB3242AE9FDC}" srcId="{B63F5BCF-DB7F-43F7-97B0-66934156A6CC}" destId="{356B1B6C-9123-4565-BF07-C942E5261338}" srcOrd="5" destOrd="0" parTransId="{3C29F2AA-F198-4EA3-ADCB-FEC950D26146}" sibTransId="{2D9CEFCE-EDE4-49D2-AC17-59E533E1BD64}"/>
    <dgm:cxn modelId="{4D304BC9-A26F-4A95-A6C0-C8604C051F45}" type="presOf" srcId="{2C240E51-AAC0-49E6-81C2-E5F7F303B3D4}" destId="{442196A4-89C5-4F49-8E97-2E2F17A0E24B}" srcOrd="0" destOrd="0" presId="urn:microsoft.com/office/officeart/2005/8/layout/process5#1"/>
    <dgm:cxn modelId="{772AC5F7-EAE7-4A67-B735-93AD7B704C5B}" type="presOf" srcId="{108E56DF-28E6-440D-B0A7-500F78184E58}" destId="{EDEFA551-2232-4A1C-9149-0A84DA7DC6CF}" srcOrd="1" destOrd="0" presId="urn:microsoft.com/office/officeart/2005/8/layout/process5#1"/>
    <dgm:cxn modelId="{5FDC19CB-0688-4191-B736-6F86C770BB21}" srcId="{B63F5BCF-DB7F-43F7-97B0-66934156A6CC}" destId="{2DBAE7B6-8989-40DC-9CB6-2D4B8773505F}" srcOrd="3" destOrd="0" parTransId="{F2025917-60B3-46D0-8774-40B2E4771BF7}" sibTransId="{7915821E-0E0C-46D3-AE06-0D9E0D4B33AF}"/>
    <dgm:cxn modelId="{F3161E7F-01DC-4F9B-9C37-C980FD8F7C58}" type="presOf" srcId="{108E56DF-28E6-440D-B0A7-500F78184E58}" destId="{8B7D1577-B600-4284-B694-9700CCC30F4E}" srcOrd="0" destOrd="0" presId="urn:microsoft.com/office/officeart/2005/8/layout/process5#1"/>
    <dgm:cxn modelId="{3B5F923A-6329-44D5-A75D-F80EAF37D313}" type="presOf" srcId="{F2ABEEE3-E175-4682-B698-04811AA34C22}" destId="{EB0F371D-35F7-4F29-B0E9-1A901E8792B6}" srcOrd="0" destOrd="0" presId="urn:microsoft.com/office/officeart/2005/8/layout/process5#1"/>
    <dgm:cxn modelId="{B2F91DF7-C19B-446C-BE3C-D709C312BC38}" type="presOf" srcId="{B8D5494A-3C93-4A4E-A761-342DD5892607}" destId="{1BFE7A53-5A73-46B6-A88E-22202B493C8D}" srcOrd="0" destOrd="0" presId="urn:microsoft.com/office/officeart/2005/8/layout/process5#1"/>
    <dgm:cxn modelId="{99F79527-0F5E-4FA1-88F8-B238F9178CC4}" srcId="{B63F5BCF-DB7F-43F7-97B0-66934156A6CC}" destId="{4D728235-18D1-437B-B4F3-7C830B973D2E}" srcOrd="4" destOrd="0" parTransId="{9A2289ED-56DC-4DE3-AB45-F173EF9FF3BE}" sibTransId="{330C324D-C7DB-4098-B6DE-1AFE4887B4C3}"/>
    <dgm:cxn modelId="{A9701DFC-33D7-4808-AD97-F49279567239}" type="presOf" srcId="{9B341AF7-3F66-4F7F-9FD3-73083A215091}" destId="{FA87725E-AF2D-4754-8E97-F53E66191D3C}" srcOrd="0" destOrd="0" presId="urn:microsoft.com/office/officeart/2005/8/layout/process5#1"/>
    <dgm:cxn modelId="{63A126CC-35BE-44C3-B111-954DC87069CA}" srcId="{B63F5BCF-DB7F-43F7-97B0-66934156A6CC}" destId="{2C240E51-AAC0-49E6-81C2-E5F7F303B3D4}" srcOrd="2" destOrd="0" parTransId="{7AD4A216-1DB2-4E46-AEBE-15CC0D5AE80A}" sibTransId="{F2ABEEE3-E175-4682-B698-04811AA34C22}"/>
    <dgm:cxn modelId="{4F355A6D-2662-49BB-8277-1867A4C721CE}" type="presOf" srcId="{356B1B6C-9123-4565-BF07-C942E5261338}" destId="{2841BBB0-3721-4260-A660-1570C2347B36}" srcOrd="0" destOrd="0" presId="urn:microsoft.com/office/officeart/2005/8/layout/process5#1"/>
    <dgm:cxn modelId="{3C10EE11-977A-45DE-A1F5-16E479B34517}" type="presOf" srcId="{2DBAE7B6-8989-40DC-9CB6-2D4B8773505F}" destId="{751A3C53-8EA8-4069-863D-FA60675E3777}" srcOrd="0" destOrd="0" presId="urn:microsoft.com/office/officeart/2005/8/layout/process5#1"/>
    <dgm:cxn modelId="{938D26F3-85B6-4006-A96B-4AA8E5430122}" type="presOf" srcId="{7915821E-0E0C-46D3-AE06-0D9E0D4B33AF}" destId="{BC720A5D-CC03-4E1C-9316-93F6C2741B69}" srcOrd="1" destOrd="0" presId="urn:microsoft.com/office/officeart/2005/8/layout/process5#1"/>
    <dgm:cxn modelId="{B3CA33C6-154F-48C9-8227-2664415B4D9C}" type="presOf" srcId="{7915821E-0E0C-46D3-AE06-0D9E0D4B33AF}" destId="{A664ACB4-2ED7-4875-96EE-E6953A9F3382}" srcOrd="0" destOrd="0" presId="urn:microsoft.com/office/officeart/2005/8/layout/process5#1"/>
    <dgm:cxn modelId="{2340112F-5861-4C98-AC84-3A55B0F5A0BE}" srcId="{B63F5BCF-DB7F-43F7-97B0-66934156A6CC}" destId="{9B341AF7-3F66-4F7F-9FD3-73083A215091}" srcOrd="1" destOrd="0" parTransId="{E8F468C7-4222-4FB7-977D-8CB9BD9CCC6B}" sibTransId="{BB368A30-7263-4F5B-9A00-B4762A6FA327}"/>
    <dgm:cxn modelId="{478EEDA2-62E1-4239-932E-0D0A32FEC4BA}" srcId="{B63F5BCF-DB7F-43F7-97B0-66934156A6CC}" destId="{B8D5494A-3C93-4A4E-A761-342DD5892607}" srcOrd="0" destOrd="0" parTransId="{4EDBEADA-AC12-4EA0-B78F-C26FF981F43D}" sibTransId="{108E56DF-28E6-440D-B0A7-500F78184E58}"/>
    <dgm:cxn modelId="{CEDC2B21-BBDD-4447-A784-8564ABA8599C}" type="presOf" srcId="{330C324D-C7DB-4098-B6DE-1AFE4887B4C3}" destId="{3115FC22-F119-440F-B7FB-5657B2B34B0C}" srcOrd="1" destOrd="0" presId="urn:microsoft.com/office/officeart/2005/8/layout/process5#1"/>
    <dgm:cxn modelId="{D40DD355-4CF2-478E-B22C-7B666CCB58D2}" type="presOf" srcId="{BB368A30-7263-4F5B-9A00-B4762A6FA327}" destId="{94C11532-B24F-4754-B455-64571C1D681C}" srcOrd="0" destOrd="0" presId="urn:microsoft.com/office/officeart/2005/8/layout/process5#1"/>
    <dgm:cxn modelId="{A0149EB6-D1DF-4198-92B6-CDB1D3C7188C}" type="presOf" srcId="{4D728235-18D1-437B-B4F3-7C830B973D2E}" destId="{1619DC35-792E-4FD8-9263-3456ED4546B3}" srcOrd="0" destOrd="0" presId="urn:microsoft.com/office/officeart/2005/8/layout/process5#1"/>
    <dgm:cxn modelId="{B8B2AA9A-9917-47A1-972C-E47C6DEE51DD}" type="presParOf" srcId="{7286B988-E27E-4E40-86E7-38FDFC743C14}" destId="{1BFE7A53-5A73-46B6-A88E-22202B493C8D}" srcOrd="0" destOrd="0" presId="urn:microsoft.com/office/officeart/2005/8/layout/process5#1"/>
    <dgm:cxn modelId="{47391445-E19A-445A-9619-4B9C8A9AB2C7}" type="presParOf" srcId="{7286B988-E27E-4E40-86E7-38FDFC743C14}" destId="{8B7D1577-B600-4284-B694-9700CCC30F4E}" srcOrd="1" destOrd="0" presId="urn:microsoft.com/office/officeart/2005/8/layout/process5#1"/>
    <dgm:cxn modelId="{545937AA-6A6D-4389-9F7C-DC27E93A1592}" type="presParOf" srcId="{8B7D1577-B600-4284-B694-9700CCC30F4E}" destId="{EDEFA551-2232-4A1C-9149-0A84DA7DC6CF}" srcOrd="0" destOrd="0" presId="urn:microsoft.com/office/officeart/2005/8/layout/process5#1"/>
    <dgm:cxn modelId="{4E45CFAB-5C83-4629-B7E5-08AA35F4F6EF}" type="presParOf" srcId="{7286B988-E27E-4E40-86E7-38FDFC743C14}" destId="{FA87725E-AF2D-4754-8E97-F53E66191D3C}" srcOrd="2" destOrd="0" presId="urn:microsoft.com/office/officeart/2005/8/layout/process5#1"/>
    <dgm:cxn modelId="{F04CE87A-DF46-4ED2-91DE-0AED3C98D879}" type="presParOf" srcId="{7286B988-E27E-4E40-86E7-38FDFC743C14}" destId="{94C11532-B24F-4754-B455-64571C1D681C}" srcOrd="3" destOrd="0" presId="urn:microsoft.com/office/officeart/2005/8/layout/process5#1"/>
    <dgm:cxn modelId="{D0A282D5-C2CA-413D-A4A4-01102ECF6DCC}" type="presParOf" srcId="{94C11532-B24F-4754-B455-64571C1D681C}" destId="{324880DF-4FBE-4010-B782-1D6B362747B4}" srcOrd="0" destOrd="0" presId="urn:microsoft.com/office/officeart/2005/8/layout/process5#1"/>
    <dgm:cxn modelId="{D6E44E70-829D-42DB-850A-2F1F2A6333AF}" type="presParOf" srcId="{7286B988-E27E-4E40-86E7-38FDFC743C14}" destId="{442196A4-89C5-4F49-8E97-2E2F17A0E24B}" srcOrd="4" destOrd="0" presId="urn:microsoft.com/office/officeart/2005/8/layout/process5#1"/>
    <dgm:cxn modelId="{CD1CE3E6-CE46-45B3-A08D-1890195FFB26}" type="presParOf" srcId="{7286B988-E27E-4E40-86E7-38FDFC743C14}" destId="{EB0F371D-35F7-4F29-B0E9-1A901E8792B6}" srcOrd="5" destOrd="0" presId="urn:microsoft.com/office/officeart/2005/8/layout/process5#1"/>
    <dgm:cxn modelId="{2B13AEB1-2FC3-42C7-BED3-1CB3C25B74E9}" type="presParOf" srcId="{EB0F371D-35F7-4F29-B0E9-1A901E8792B6}" destId="{A2CD396E-0DF0-463C-9CAD-808E78D8CB0C}" srcOrd="0" destOrd="0" presId="urn:microsoft.com/office/officeart/2005/8/layout/process5#1"/>
    <dgm:cxn modelId="{7E62C79C-A386-4F92-8FBF-176C424D2610}" type="presParOf" srcId="{7286B988-E27E-4E40-86E7-38FDFC743C14}" destId="{751A3C53-8EA8-4069-863D-FA60675E3777}" srcOrd="6" destOrd="0" presId="urn:microsoft.com/office/officeart/2005/8/layout/process5#1"/>
    <dgm:cxn modelId="{21739351-6D01-4360-8F74-151C82CFC50B}" type="presParOf" srcId="{7286B988-E27E-4E40-86E7-38FDFC743C14}" destId="{A664ACB4-2ED7-4875-96EE-E6953A9F3382}" srcOrd="7" destOrd="0" presId="urn:microsoft.com/office/officeart/2005/8/layout/process5#1"/>
    <dgm:cxn modelId="{F50BEBE6-C2C2-483A-85D3-91F3C3D081F1}" type="presParOf" srcId="{A664ACB4-2ED7-4875-96EE-E6953A9F3382}" destId="{BC720A5D-CC03-4E1C-9316-93F6C2741B69}" srcOrd="0" destOrd="0" presId="urn:microsoft.com/office/officeart/2005/8/layout/process5#1"/>
    <dgm:cxn modelId="{6D608DB9-904D-475A-B413-0F46E895AF3C}" type="presParOf" srcId="{7286B988-E27E-4E40-86E7-38FDFC743C14}" destId="{1619DC35-792E-4FD8-9263-3456ED4546B3}" srcOrd="8" destOrd="0" presId="urn:microsoft.com/office/officeart/2005/8/layout/process5#1"/>
    <dgm:cxn modelId="{01F96731-6D6C-4192-9097-66C57AB1E8AA}" type="presParOf" srcId="{7286B988-E27E-4E40-86E7-38FDFC743C14}" destId="{6BBE6335-2A90-4AD2-A1BA-B2FC8BBA0778}" srcOrd="9" destOrd="0" presId="urn:microsoft.com/office/officeart/2005/8/layout/process5#1"/>
    <dgm:cxn modelId="{7AF3A07C-91BB-4937-944E-248D4200AECE}" type="presParOf" srcId="{6BBE6335-2A90-4AD2-A1BA-B2FC8BBA0778}" destId="{3115FC22-F119-440F-B7FB-5657B2B34B0C}" srcOrd="0" destOrd="0" presId="urn:microsoft.com/office/officeart/2005/8/layout/process5#1"/>
    <dgm:cxn modelId="{FC803502-B8F2-41FC-ADA2-2ACB57F7A1F0}" type="presParOf" srcId="{7286B988-E27E-4E40-86E7-38FDFC743C14}" destId="{2841BBB0-3721-4260-A660-1570C2347B36}" srcOrd="10" destOrd="0" presId="urn:microsoft.com/office/officeart/2005/8/layout/process5#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63F5BCF-DB7F-43F7-97B0-66934156A6CC}" type="doc">
      <dgm:prSet loTypeId="urn:microsoft.com/office/officeart/2005/8/layout/process5#2" loCatId="process" qsTypeId="urn:microsoft.com/office/officeart/2005/8/quickstyle/simple1#2" qsCatId="simple" csTypeId="urn:microsoft.com/office/officeart/2005/8/colors/colorful4#2" csCatId="colorful" phldr="1"/>
      <dgm:spPr/>
    </dgm:pt>
    <dgm:pt modelId="{B8D5494A-3C93-4A4E-A761-342DD5892607}">
      <dgm:prSet phldrT="[Texte]"/>
      <dgm:spPr>
        <a:xfrm>
          <a:off x="0" y="140033"/>
          <a:ext cx="659288" cy="395573"/>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Caching Orchestrator</a:t>
          </a:r>
          <a:endParaRPr lang="en-US" dirty="0">
            <a:solidFill>
              <a:sysClr val="window" lastClr="FFFFFF"/>
            </a:solidFill>
            <a:latin typeface="Calibri" panose="020F0502020204030204" pitchFamily="5" charset="0"/>
            <a:ea typeface="+mn-ea"/>
            <a:cs typeface="+mn-cs"/>
          </a:endParaRPr>
        </a:p>
      </dgm:t>
    </dgm:pt>
    <dgm:pt modelId="{4EDBEADA-AC12-4EA0-B78F-C26FF981F43D}" type="parTrans" cxnId="{478EEDA2-62E1-4239-932E-0D0A32FEC4BA}">
      <dgm:prSet/>
      <dgm:spPr/>
      <dgm:t>
        <a:bodyPr/>
        <a:lstStyle/>
        <a:p>
          <a:endParaRPr lang="en-US"/>
        </a:p>
      </dgm:t>
    </dgm:pt>
    <dgm:pt modelId="{108E56DF-28E6-440D-B0A7-500F78184E58}" type="sibTrans" cxnId="{478EEDA2-62E1-4239-932E-0D0A32FEC4BA}">
      <dgm:prSet/>
      <dgm:spPr>
        <a:xfrm>
          <a:off x="717306" y="256068"/>
          <a:ext cx="139769" cy="163503"/>
        </a:xfrm>
        <a:solidFill>
          <a:srgbClr val="8064A2">
            <a:hueOff val="0"/>
            <a:satOff val="0"/>
            <a:lumOff val="0"/>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9B341AF7-3F66-4F7F-9FD3-73083A215091}">
      <dgm:prSet phldrT="[Texte]"/>
      <dgm:spPr>
        <a:xfrm>
          <a:off x="923004" y="140033"/>
          <a:ext cx="659288" cy="395573"/>
        </a:xfr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Admission Control</a:t>
          </a:r>
          <a:endParaRPr lang="en-US" dirty="0">
            <a:solidFill>
              <a:srgbClr val="FFFF00"/>
            </a:solidFill>
            <a:latin typeface="Calibri" panose="020F0502020204030204" pitchFamily="5" charset="0"/>
            <a:ea typeface="+mn-ea"/>
            <a:cs typeface="+mn-cs"/>
          </a:endParaRPr>
        </a:p>
      </dgm:t>
    </dgm:pt>
    <dgm:pt modelId="{E8F468C7-4222-4FB7-977D-8CB9BD9CCC6B}" type="parTrans" cxnId="{2340112F-5861-4C98-AC84-3A55B0F5A0BE}">
      <dgm:prSet/>
      <dgm:spPr/>
      <dgm:t>
        <a:bodyPr/>
        <a:lstStyle/>
        <a:p>
          <a:endParaRPr lang="en-US"/>
        </a:p>
      </dgm:t>
    </dgm:pt>
    <dgm:pt modelId="{BB368A30-7263-4F5B-9A00-B4762A6FA327}" type="sibTrans" cxnId="{2340112F-5861-4C98-AC84-3A55B0F5A0BE}">
      <dgm:prSet/>
      <dgm:spPr>
        <a:xfrm>
          <a:off x="1640310" y="256068"/>
          <a:ext cx="139769" cy="163503"/>
        </a:xfrm>
        <a:solidFill>
          <a:srgbClr val="8064A2">
            <a:hueOff val="-1116192"/>
            <a:satOff val="6725"/>
            <a:lumOff val="539"/>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C240E51-AAC0-49E6-81C2-E5F7F303B3D4}">
      <dgm:prSet phldrT="[Texte]"/>
      <dgm:spPr>
        <a:xfrm>
          <a:off x="1846008" y="140033"/>
          <a:ext cx="659288" cy="395573"/>
        </a:xfr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Storage</a:t>
          </a:r>
          <a:endParaRPr lang="en-US" dirty="0">
            <a:solidFill>
              <a:srgbClr val="FFFF00"/>
            </a:solidFill>
            <a:latin typeface="Calibri" panose="020F0502020204030204" pitchFamily="5" charset="0"/>
            <a:ea typeface="+mn-ea"/>
            <a:cs typeface="+mn-cs"/>
          </a:endParaRPr>
        </a:p>
      </dgm:t>
    </dgm:pt>
    <dgm:pt modelId="{7AD4A216-1DB2-4E46-AEBE-15CC0D5AE80A}" type="parTrans" cxnId="{63A126CC-35BE-44C3-B111-954DC87069CA}">
      <dgm:prSet/>
      <dgm:spPr/>
      <dgm:t>
        <a:bodyPr/>
        <a:lstStyle/>
        <a:p>
          <a:endParaRPr lang="en-US"/>
        </a:p>
      </dgm:t>
    </dgm:pt>
    <dgm:pt modelId="{F2ABEEE3-E175-4682-B698-04811AA34C22}" type="sibTrans" cxnId="{63A126CC-35BE-44C3-B111-954DC87069CA}">
      <dgm:prSet/>
      <dgm:spPr>
        <a:xfrm>
          <a:off x="2563314" y="256068"/>
          <a:ext cx="139769" cy="163503"/>
        </a:xfrm>
        <a:solidFill>
          <a:srgbClr val="8064A2">
            <a:hueOff val="-2232385"/>
            <a:satOff val="13449"/>
            <a:lumOff val="1078"/>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DBAE7B6-8989-40DC-9CB6-2D4B8773505F}">
      <dgm:prSet phldrT="[Texte]"/>
      <dgm:spPr>
        <a:xfrm>
          <a:off x="2769012" y="140033"/>
          <a:ext cx="659288" cy="395573"/>
        </a:xfr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Transcode</a:t>
          </a:r>
          <a:br>
            <a:rPr lang="en-US" dirty="0" smtClean="0">
              <a:solidFill>
                <a:sysClr val="window" lastClr="FFFFFF"/>
              </a:solidFill>
              <a:latin typeface="Calibri" panose="020F0502020204030204" pitchFamily="5" charset="0"/>
              <a:ea typeface="+mn-ea"/>
              <a:cs typeface="+mn-cs"/>
            </a:rPr>
          </a:br>
          <a:r>
            <a:rPr lang="en-US" dirty="0" smtClean="0">
              <a:solidFill>
                <a:sysClr val="window" lastClr="FFFFFF"/>
              </a:solidFill>
              <a:latin typeface="Calibri" panose="020F0502020204030204" pitchFamily="5" charset="0"/>
              <a:ea typeface="+mn-ea"/>
              <a:cs typeface="+mn-cs"/>
            </a:rPr>
            <a:t>Re-segment</a:t>
          </a:r>
          <a:endParaRPr lang="en-US" dirty="0">
            <a:solidFill>
              <a:sysClr val="window" lastClr="FFFFFF"/>
            </a:solidFill>
            <a:latin typeface="Calibri" panose="020F0502020204030204" pitchFamily="5" charset="0"/>
            <a:ea typeface="+mn-ea"/>
            <a:cs typeface="+mn-cs"/>
          </a:endParaRPr>
        </a:p>
      </dgm:t>
    </dgm:pt>
    <dgm:pt modelId="{F2025917-60B3-46D0-8774-40B2E4771BF7}" type="parTrans" cxnId="{5FDC19CB-0688-4191-B736-6F86C770BB21}">
      <dgm:prSet/>
      <dgm:spPr/>
      <dgm:t>
        <a:bodyPr/>
        <a:lstStyle/>
        <a:p>
          <a:endParaRPr lang="en-US"/>
        </a:p>
      </dgm:t>
    </dgm:pt>
    <dgm:pt modelId="{7915821E-0E0C-46D3-AE06-0D9E0D4B33AF}" type="sibTrans" cxnId="{5FDC19CB-0688-4191-B736-6F86C770BB21}">
      <dgm:prSet/>
      <dgm:spPr>
        <a:xfrm>
          <a:off x="3486318" y="256068"/>
          <a:ext cx="139769" cy="163503"/>
        </a:xfrm>
        <a:solidFill>
          <a:srgbClr val="8064A2">
            <a:hueOff val="-3348577"/>
            <a:satOff val="20174"/>
            <a:lumOff val="1617"/>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4D728235-18D1-437B-B4F3-7C830B973D2E}">
      <dgm:prSet phldrT="[Texte]"/>
      <dgm:spPr>
        <a:xfrm>
          <a:off x="3692017" y="140033"/>
          <a:ext cx="659288" cy="395573"/>
        </a:xfr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9A2289ED-56DC-4DE3-AB45-F173EF9FF3BE}" type="parTrans" cxnId="{99F79527-0F5E-4FA1-88F8-B238F9178CC4}">
      <dgm:prSet/>
      <dgm:spPr/>
      <dgm:t>
        <a:bodyPr/>
        <a:lstStyle/>
        <a:p>
          <a:endParaRPr lang="en-US"/>
        </a:p>
      </dgm:t>
    </dgm:pt>
    <dgm:pt modelId="{330C324D-C7DB-4098-B6DE-1AFE4887B4C3}" type="sibTrans" cxnId="{99F79527-0F5E-4FA1-88F8-B238F9178CC4}">
      <dgm:prSet/>
      <dgm:spPr>
        <a:xfrm>
          <a:off x="4409323" y="256068"/>
          <a:ext cx="139769" cy="163503"/>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356B1B6C-9123-4565-BF07-C942E5261338}">
      <dgm:prSet phldrT="[Texte]"/>
      <dgm:spPr>
        <a:xfrm>
          <a:off x="4615021" y="140033"/>
          <a:ext cx="659288" cy="395573"/>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Configuration Deployment</a:t>
          </a:r>
          <a:endParaRPr lang="en-US" dirty="0">
            <a:solidFill>
              <a:sysClr val="window" lastClr="FFFFFF"/>
            </a:solidFill>
            <a:latin typeface="Calibri" panose="020F0502020204030204" pitchFamily="5" charset="0"/>
            <a:ea typeface="+mn-ea"/>
            <a:cs typeface="+mn-cs"/>
          </a:endParaRPr>
        </a:p>
      </dgm:t>
    </dgm:pt>
    <dgm:pt modelId="{3C29F2AA-F198-4EA3-ADCB-FEC950D26146}" type="parTrans" cxnId="{DB6DC400-FBA5-4C48-8A8E-AB3242AE9FDC}">
      <dgm:prSet/>
      <dgm:spPr/>
      <dgm:t>
        <a:bodyPr/>
        <a:lstStyle/>
        <a:p>
          <a:endParaRPr lang="en-US"/>
        </a:p>
      </dgm:t>
    </dgm:pt>
    <dgm:pt modelId="{2D9CEFCE-EDE4-49D2-AC17-59E533E1BD64}" type="sibTrans" cxnId="{DB6DC400-FBA5-4C48-8A8E-AB3242AE9FDC}">
      <dgm:prSet/>
      <dgm:spPr/>
      <dgm:t>
        <a:bodyPr/>
        <a:lstStyle/>
        <a:p>
          <a:endParaRPr lang="en-US"/>
        </a:p>
      </dgm:t>
    </dgm:pt>
    <dgm:pt modelId="{7286B988-E27E-4E40-86E7-38FDFC743C14}" type="pres">
      <dgm:prSet presAssocID="{B63F5BCF-DB7F-43F7-97B0-66934156A6CC}" presName="diagram" presStyleCnt="0">
        <dgm:presLayoutVars>
          <dgm:dir/>
          <dgm:resizeHandles val="exact"/>
        </dgm:presLayoutVars>
      </dgm:prSet>
      <dgm:spPr/>
    </dgm:pt>
    <dgm:pt modelId="{1BFE7A53-5A73-46B6-A88E-22202B493C8D}" type="pres">
      <dgm:prSet presAssocID="{B8D5494A-3C93-4A4E-A761-342DD5892607}" presName="node" presStyleLbl="node1" presStyleIdx="0" presStyleCnt="6">
        <dgm:presLayoutVars>
          <dgm:bulletEnabled val="1"/>
        </dgm:presLayoutVars>
      </dgm:prSet>
      <dgm:spPr>
        <a:prstGeom prst="roundRect">
          <a:avLst>
            <a:gd name="adj" fmla="val 10000"/>
          </a:avLst>
        </a:prstGeom>
      </dgm:spPr>
      <dgm:t>
        <a:bodyPr/>
        <a:lstStyle/>
        <a:p>
          <a:endParaRPr lang="fr-FR"/>
        </a:p>
      </dgm:t>
    </dgm:pt>
    <dgm:pt modelId="{8B7D1577-B600-4284-B694-9700CCC30F4E}" type="pres">
      <dgm:prSet presAssocID="{108E56DF-28E6-440D-B0A7-500F78184E58}" presName="sibTrans" presStyleLbl="sibTrans2D1" presStyleIdx="0" presStyleCnt="5"/>
      <dgm:spPr>
        <a:prstGeom prst="rightArrow">
          <a:avLst>
            <a:gd name="adj1" fmla="val 60000"/>
            <a:gd name="adj2" fmla="val 50000"/>
          </a:avLst>
        </a:prstGeom>
      </dgm:spPr>
      <dgm:t>
        <a:bodyPr/>
        <a:lstStyle/>
        <a:p>
          <a:endParaRPr lang="fr-FR"/>
        </a:p>
      </dgm:t>
    </dgm:pt>
    <dgm:pt modelId="{EDEFA551-2232-4A1C-9149-0A84DA7DC6CF}" type="pres">
      <dgm:prSet presAssocID="{108E56DF-28E6-440D-B0A7-500F78184E58}" presName="connectorText" presStyleLbl="sibTrans2D1" presStyleIdx="0" presStyleCnt="5"/>
      <dgm:spPr/>
      <dgm:t>
        <a:bodyPr/>
        <a:lstStyle/>
        <a:p>
          <a:endParaRPr lang="fr-FR"/>
        </a:p>
      </dgm:t>
    </dgm:pt>
    <dgm:pt modelId="{FA87725E-AF2D-4754-8E97-F53E66191D3C}" type="pres">
      <dgm:prSet presAssocID="{9B341AF7-3F66-4F7F-9FD3-73083A215091}" presName="node" presStyleLbl="node1" presStyleIdx="1" presStyleCnt="6">
        <dgm:presLayoutVars>
          <dgm:bulletEnabled val="1"/>
        </dgm:presLayoutVars>
      </dgm:prSet>
      <dgm:spPr>
        <a:prstGeom prst="roundRect">
          <a:avLst>
            <a:gd name="adj" fmla="val 10000"/>
          </a:avLst>
        </a:prstGeom>
      </dgm:spPr>
      <dgm:t>
        <a:bodyPr/>
        <a:lstStyle/>
        <a:p>
          <a:endParaRPr lang="fr-FR"/>
        </a:p>
      </dgm:t>
    </dgm:pt>
    <dgm:pt modelId="{94C11532-B24F-4754-B455-64571C1D681C}" type="pres">
      <dgm:prSet presAssocID="{BB368A30-7263-4F5B-9A00-B4762A6FA327}" presName="sibTrans" presStyleLbl="sibTrans2D1" presStyleIdx="1" presStyleCnt="5"/>
      <dgm:spPr>
        <a:prstGeom prst="rightArrow">
          <a:avLst>
            <a:gd name="adj1" fmla="val 60000"/>
            <a:gd name="adj2" fmla="val 50000"/>
          </a:avLst>
        </a:prstGeom>
      </dgm:spPr>
      <dgm:t>
        <a:bodyPr/>
        <a:lstStyle/>
        <a:p>
          <a:endParaRPr lang="fr-FR"/>
        </a:p>
      </dgm:t>
    </dgm:pt>
    <dgm:pt modelId="{324880DF-4FBE-4010-B782-1D6B362747B4}" type="pres">
      <dgm:prSet presAssocID="{BB368A30-7263-4F5B-9A00-B4762A6FA327}" presName="connectorText" presStyleLbl="sibTrans2D1" presStyleIdx="1" presStyleCnt="5"/>
      <dgm:spPr/>
      <dgm:t>
        <a:bodyPr/>
        <a:lstStyle/>
        <a:p>
          <a:endParaRPr lang="fr-FR"/>
        </a:p>
      </dgm:t>
    </dgm:pt>
    <dgm:pt modelId="{442196A4-89C5-4F49-8E97-2E2F17A0E24B}" type="pres">
      <dgm:prSet presAssocID="{2C240E51-AAC0-49E6-81C2-E5F7F303B3D4}" presName="node" presStyleLbl="node1" presStyleIdx="2" presStyleCnt="6">
        <dgm:presLayoutVars>
          <dgm:bulletEnabled val="1"/>
        </dgm:presLayoutVars>
      </dgm:prSet>
      <dgm:spPr>
        <a:prstGeom prst="roundRect">
          <a:avLst>
            <a:gd name="adj" fmla="val 10000"/>
          </a:avLst>
        </a:prstGeom>
      </dgm:spPr>
      <dgm:t>
        <a:bodyPr/>
        <a:lstStyle/>
        <a:p>
          <a:endParaRPr lang="fr-FR"/>
        </a:p>
      </dgm:t>
    </dgm:pt>
    <dgm:pt modelId="{EB0F371D-35F7-4F29-B0E9-1A901E8792B6}" type="pres">
      <dgm:prSet presAssocID="{F2ABEEE3-E175-4682-B698-04811AA34C22}" presName="sibTrans" presStyleLbl="sibTrans2D1" presStyleIdx="2" presStyleCnt="5"/>
      <dgm:spPr>
        <a:prstGeom prst="rightArrow">
          <a:avLst>
            <a:gd name="adj1" fmla="val 60000"/>
            <a:gd name="adj2" fmla="val 50000"/>
          </a:avLst>
        </a:prstGeom>
      </dgm:spPr>
      <dgm:t>
        <a:bodyPr/>
        <a:lstStyle/>
        <a:p>
          <a:endParaRPr lang="fr-FR"/>
        </a:p>
      </dgm:t>
    </dgm:pt>
    <dgm:pt modelId="{A2CD396E-0DF0-463C-9CAD-808E78D8CB0C}" type="pres">
      <dgm:prSet presAssocID="{F2ABEEE3-E175-4682-B698-04811AA34C22}" presName="connectorText" presStyleLbl="sibTrans2D1" presStyleIdx="2" presStyleCnt="5"/>
      <dgm:spPr/>
      <dgm:t>
        <a:bodyPr/>
        <a:lstStyle/>
        <a:p>
          <a:endParaRPr lang="fr-FR"/>
        </a:p>
      </dgm:t>
    </dgm:pt>
    <dgm:pt modelId="{751A3C53-8EA8-4069-863D-FA60675E3777}" type="pres">
      <dgm:prSet presAssocID="{2DBAE7B6-8989-40DC-9CB6-2D4B8773505F}" presName="node" presStyleLbl="node1" presStyleIdx="3" presStyleCnt="6">
        <dgm:presLayoutVars>
          <dgm:bulletEnabled val="1"/>
        </dgm:presLayoutVars>
      </dgm:prSet>
      <dgm:spPr>
        <a:prstGeom prst="roundRect">
          <a:avLst>
            <a:gd name="adj" fmla="val 10000"/>
          </a:avLst>
        </a:prstGeom>
      </dgm:spPr>
      <dgm:t>
        <a:bodyPr/>
        <a:lstStyle/>
        <a:p>
          <a:endParaRPr lang="fr-FR"/>
        </a:p>
      </dgm:t>
    </dgm:pt>
    <dgm:pt modelId="{A664ACB4-2ED7-4875-96EE-E6953A9F3382}" type="pres">
      <dgm:prSet presAssocID="{7915821E-0E0C-46D3-AE06-0D9E0D4B33AF}" presName="sibTrans" presStyleLbl="sibTrans2D1" presStyleIdx="3" presStyleCnt="5"/>
      <dgm:spPr>
        <a:prstGeom prst="rightArrow">
          <a:avLst>
            <a:gd name="adj1" fmla="val 60000"/>
            <a:gd name="adj2" fmla="val 50000"/>
          </a:avLst>
        </a:prstGeom>
      </dgm:spPr>
      <dgm:t>
        <a:bodyPr/>
        <a:lstStyle/>
        <a:p>
          <a:endParaRPr lang="fr-FR"/>
        </a:p>
      </dgm:t>
    </dgm:pt>
    <dgm:pt modelId="{BC720A5D-CC03-4E1C-9316-93F6C2741B69}" type="pres">
      <dgm:prSet presAssocID="{7915821E-0E0C-46D3-AE06-0D9E0D4B33AF}" presName="connectorText" presStyleLbl="sibTrans2D1" presStyleIdx="3" presStyleCnt="5"/>
      <dgm:spPr/>
      <dgm:t>
        <a:bodyPr/>
        <a:lstStyle/>
        <a:p>
          <a:endParaRPr lang="fr-FR"/>
        </a:p>
      </dgm:t>
    </dgm:pt>
    <dgm:pt modelId="{1619DC35-792E-4FD8-9263-3456ED4546B3}" type="pres">
      <dgm:prSet presAssocID="{4D728235-18D1-437B-B4F3-7C830B973D2E}" presName="node" presStyleLbl="node1" presStyleIdx="4" presStyleCnt="6">
        <dgm:presLayoutVars>
          <dgm:bulletEnabled val="1"/>
        </dgm:presLayoutVars>
      </dgm:prSet>
      <dgm:spPr>
        <a:prstGeom prst="roundRect">
          <a:avLst>
            <a:gd name="adj" fmla="val 10000"/>
          </a:avLst>
        </a:prstGeom>
      </dgm:spPr>
      <dgm:t>
        <a:bodyPr/>
        <a:lstStyle/>
        <a:p>
          <a:endParaRPr lang="fr-FR"/>
        </a:p>
      </dgm:t>
    </dgm:pt>
    <dgm:pt modelId="{6BBE6335-2A90-4AD2-A1BA-B2FC8BBA0778}" type="pres">
      <dgm:prSet presAssocID="{330C324D-C7DB-4098-B6DE-1AFE4887B4C3}" presName="sibTrans" presStyleLbl="sibTrans2D1" presStyleIdx="4" presStyleCnt="5"/>
      <dgm:spPr>
        <a:prstGeom prst="rightArrow">
          <a:avLst>
            <a:gd name="adj1" fmla="val 60000"/>
            <a:gd name="adj2" fmla="val 50000"/>
          </a:avLst>
        </a:prstGeom>
      </dgm:spPr>
      <dgm:t>
        <a:bodyPr/>
        <a:lstStyle/>
        <a:p>
          <a:endParaRPr lang="fr-FR"/>
        </a:p>
      </dgm:t>
    </dgm:pt>
    <dgm:pt modelId="{3115FC22-F119-440F-B7FB-5657B2B34B0C}" type="pres">
      <dgm:prSet presAssocID="{330C324D-C7DB-4098-B6DE-1AFE4887B4C3}" presName="connectorText" presStyleLbl="sibTrans2D1" presStyleIdx="4" presStyleCnt="5"/>
      <dgm:spPr/>
      <dgm:t>
        <a:bodyPr/>
        <a:lstStyle/>
        <a:p>
          <a:endParaRPr lang="fr-FR"/>
        </a:p>
      </dgm:t>
    </dgm:pt>
    <dgm:pt modelId="{2841BBB0-3721-4260-A660-1570C2347B36}" type="pres">
      <dgm:prSet presAssocID="{356B1B6C-9123-4565-BF07-C942E5261338}" presName="node" presStyleLbl="node1" presStyleIdx="5" presStyleCnt="6">
        <dgm:presLayoutVars>
          <dgm:bulletEnabled val="1"/>
        </dgm:presLayoutVars>
      </dgm:prSet>
      <dgm:spPr>
        <a:prstGeom prst="roundRect">
          <a:avLst>
            <a:gd name="adj" fmla="val 10000"/>
          </a:avLst>
        </a:prstGeom>
      </dgm:spPr>
      <dgm:t>
        <a:bodyPr/>
        <a:lstStyle/>
        <a:p>
          <a:endParaRPr lang="en-US"/>
        </a:p>
      </dgm:t>
    </dgm:pt>
  </dgm:ptLst>
  <dgm:cxnLst>
    <dgm:cxn modelId="{FCB2FE5E-B3AE-4714-823C-F8268B092C03}" type="presOf" srcId="{7915821E-0E0C-46D3-AE06-0D9E0D4B33AF}" destId="{A664ACB4-2ED7-4875-96EE-E6953A9F3382}" srcOrd="0" destOrd="0" presId="urn:microsoft.com/office/officeart/2005/8/layout/process5#2"/>
    <dgm:cxn modelId="{C1C5EC46-B04C-4BAD-86E2-617571943CA1}" type="presOf" srcId="{F2ABEEE3-E175-4682-B698-04811AA34C22}" destId="{A2CD396E-0DF0-463C-9CAD-808E78D8CB0C}" srcOrd="1" destOrd="0" presId="urn:microsoft.com/office/officeart/2005/8/layout/process5#2"/>
    <dgm:cxn modelId="{AD77FC28-2275-49EA-BA1D-76644A9F6B4F}" type="presOf" srcId="{BB368A30-7263-4F5B-9A00-B4762A6FA327}" destId="{324880DF-4FBE-4010-B782-1D6B362747B4}" srcOrd="1" destOrd="0" presId="urn:microsoft.com/office/officeart/2005/8/layout/process5#2"/>
    <dgm:cxn modelId="{AD1CB634-546E-460C-AEDB-F4BC21683470}" type="presOf" srcId="{2DBAE7B6-8989-40DC-9CB6-2D4B8773505F}" destId="{751A3C53-8EA8-4069-863D-FA60675E3777}" srcOrd="0" destOrd="0" presId="urn:microsoft.com/office/officeart/2005/8/layout/process5#2"/>
    <dgm:cxn modelId="{B48C7EC4-AAD5-470B-ABA0-66A9CB170FAA}" type="presOf" srcId="{4D728235-18D1-437B-B4F3-7C830B973D2E}" destId="{1619DC35-792E-4FD8-9263-3456ED4546B3}" srcOrd="0" destOrd="0" presId="urn:microsoft.com/office/officeart/2005/8/layout/process5#2"/>
    <dgm:cxn modelId="{1A517CE5-F20F-45CD-8FC9-6C0F7017DAE6}" type="presOf" srcId="{7915821E-0E0C-46D3-AE06-0D9E0D4B33AF}" destId="{BC720A5D-CC03-4E1C-9316-93F6C2741B69}" srcOrd="1" destOrd="0" presId="urn:microsoft.com/office/officeart/2005/8/layout/process5#2"/>
    <dgm:cxn modelId="{DB6DC400-FBA5-4C48-8A8E-AB3242AE9FDC}" srcId="{B63F5BCF-DB7F-43F7-97B0-66934156A6CC}" destId="{356B1B6C-9123-4565-BF07-C942E5261338}" srcOrd="5" destOrd="0" parTransId="{3C29F2AA-F198-4EA3-ADCB-FEC950D26146}" sibTransId="{2D9CEFCE-EDE4-49D2-AC17-59E533E1BD64}"/>
    <dgm:cxn modelId="{4C37FD59-62FB-46ED-9C6D-E4AD19CC825B}" type="presOf" srcId="{F2ABEEE3-E175-4682-B698-04811AA34C22}" destId="{EB0F371D-35F7-4F29-B0E9-1A901E8792B6}" srcOrd="0" destOrd="0" presId="urn:microsoft.com/office/officeart/2005/8/layout/process5#2"/>
    <dgm:cxn modelId="{5FDC19CB-0688-4191-B736-6F86C770BB21}" srcId="{B63F5BCF-DB7F-43F7-97B0-66934156A6CC}" destId="{2DBAE7B6-8989-40DC-9CB6-2D4B8773505F}" srcOrd="3" destOrd="0" parTransId="{F2025917-60B3-46D0-8774-40B2E4771BF7}" sibTransId="{7915821E-0E0C-46D3-AE06-0D9E0D4B33AF}"/>
    <dgm:cxn modelId="{164B2DC4-19CB-49F6-B257-F20A7F5E72FC}" type="presOf" srcId="{2C240E51-AAC0-49E6-81C2-E5F7F303B3D4}" destId="{442196A4-89C5-4F49-8E97-2E2F17A0E24B}" srcOrd="0" destOrd="0" presId="urn:microsoft.com/office/officeart/2005/8/layout/process5#2"/>
    <dgm:cxn modelId="{99F79527-0F5E-4FA1-88F8-B238F9178CC4}" srcId="{B63F5BCF-DB7F-43F7-97B0-66934156A6CC}" destId="{4D728235-18D1-437B-B4F3-7C830B973D2E}" srcOrd="4" destOrd="0" parTransId="{9A2289ED-56DC-4DE3-AB45-F173EF9FF3BE}" sibTransId="{330C324D-C7DB-4098-B6DE-1AFE4887B4C3}"/>
    <dgm:cxn modelId="{5A1D4348-21FD-4DF8-B3C5-686D3D608A5A}" type="presOf" srcId="{108E56DF-28E6-440D-B0A7-500F78184E58}" destId="{EDEFA551-2232-4A1C-9149-0A84DA7DC6CF}" srcOrd="1" destOrd="0" presId="urn:microsoft.com/office/officeart/2005/8/layout/process5#2"/>
    <dgm:cxn modelId="{423E8E1B-5223-4978-9046-949A32E6DD6C}" type="presOf" srcId="{108E56DF-28E6-440D-B0A7-500F78184E58}" destId="{8B7D1577-B600-4284-B694-9700CCC30F4E}" srcOrd="0" destOrd="0" presId="urn:microsoft.com/office/officeart/2005/8/layout/process5#2"/>
    <dgm:cxn modelId="{63A126CC-35BE-44C3-B111-954DC87069CA}" srcId="{B63F5BCF-DB7F-43F7-97B0-66934156A6CC}" destId="{2C240E51-AAC0-49E6-81C2-E5F7F303B3D4}" srcOrd="2" destOrd="0" parTransId="{7AD4A216-1DB2-4E46-AEBE-15CC0D5AE80A}" sibTransId="{F2ABEEE3-E175-4682-B698-04811AA34C22}"/>
    <dgm:cxn modelId="{E81076CD-5E69-4EBB-8728-9400E3A2EBF8}" type="presOf" srcId="{B8D5494A-3C93-4A4E-A761-342DD5892607}" destId="{1BFE7A53-5A73-46B6-A88E-22202B493C8D}" srcOrd="0" destOrd="0" presId="urn:microsoft.com/office/officeart/2005/8/layout/process5#2"/>
    <dgm:cxn modelId="{2340112F-5861-4C98-AC84-3A55B0F5A0BE}" srcId="{B63F5BCF-DB7F-43F7-97B0-66934156A6CC}" destId="{9B341AF7-3F66-4F7F-9FD3-73083A215091}" srcOrd="1" destOrd="0" parTransId="{E8F468C7-4222-4FB7-977D-8CB9BD9CCC6B}" sibTransId="{BB368A30-7263-4F5B-9A00-B4762A6FA327}"/>
    <dgm:cxn modelId="{478EEDA2-62E1-4239-932E-0D0A32FEC4BA}" srcId="{B63F5BCF-DB7F-43F7-97B0-66934156A6CC}" destId="{B8D5494A-3C93-4A4E-A761-342DD5892607}" srcOrd="0" destOrd="0" parTransId="{4EDBEADA-AC12-4EA0-B78F-C26FF981F43D}" sibTransId="{108E56DF-28E6-440D-B0A7-500F78184E58}"/>
    <dgm:cxn modelId="{EA3675A2-DFD0-48D5-ADFD-468DE64B4AC6}" type="presOf" srcId="{356B1B6C-9123-4565-BF07-C942E5261338}" destId="{2841BBB0-3721-4260-A660-1570C2347B36}" srcOrd="0" destOrd="0" presId="urn:microsoft.com/office/officeart/2005/8/layout/process5#2"/>
    <dgm:cxn modelId="{DF0E802B-467A-4D63-B98B-29EFF83DCB82}" type="presOf" srcId="{9B341AF7-3F66-4F7F-9FD3-73083A215091}" destId="{FA87725E-AF2D-4754-8E97-F53E66191D3C}" srcOrd="0" destOrd="0" presId="urn:microsoft.com/office/officeart/2005/8/layout/process5#2"/>
    <dgm:cxn modelId="{90C46CEA-BF52-4549-AE49-80D5D94BB818}" type="presOf" srcId="{330C324D-C7DB-4098-B6DE-1AFE4887B4C3}" destId="{3115FC22-F119-440F-B7FB-5657B2B34B0C}" srcOrd="1" destOrd="0" presId="urn:microsoft.com/office/officeart/2005/8/layout/process5#2"/>
    <dgm:cxn modelId="{23B310C2-74B6-41BD-9529-AA5CA5FD874F}" type="presOf" srcId="{BB368A30-7263-4F5B-9A00-B4762A6FA327}" destId="{94C11532-B24F-4754-B455-64571C1D681C}" srcOrd="0" destOrd="0" presId="urn:microsoft.com/office/officeart/2005/8/layout/process5#2"/>
    <dgm:cxn modelId="{A08E6660-D2DB-4508-8169-1D2F7B118AC2}" type="presOf" srcId="{B63F5BCF-DB7F-43F7-97B0-66934156A6CC}" destId="{7286B988-E27E-4E40-86E7-38FDFC743C14}" srcOrd="0" destOrd="0" presId="urn:microsoft.com/office/officeart/2005/8/layout/process5#2"/>
    <dgm:cxn modelId="{CE59C385-2241-420F-810B-589BEBD30A90}" type="presOf" srcId="{330C324D-C7DB-4098-B6DE-1AFE4887B4C3}" destId="{6BBE6335-2A90-4AD2-A1BA-B2FC8BBA0778}" srcOrd="0" destOrd="0" presId="urn:microsoft.com/office/officeart/2005/8/layout/process5#2"/>
    <dgm:cxn modelId="{D26E6549-FB5C-42D4-9CD0-6CD9C98004B1}" type="presParOf" srcId="{7286B988-E27E-4E40-86E7-38FDFC743C14}" destId="{1BFE7A53-5A73-46B6-A88E-22202B493C8D}" srcOrd="0" destOrd="0" presId="urn:microsoft.com/office/officeart/2005/8/layout/process5#2"/>
    <dgm:cxn modelId="{FC5B64CF-184D-436C-B008-1CF70A47704F}" type="presParOf" srcId="{7286B988-E27E-4E40-86E7-38FDFC743C14}" destId="{8B7D1577-B600-4284-B694-9700CCC30F4E}" srcOrd="1" destOrd="0" presId="urn:microsoft.com/office/officeart/2005/8/layout/process5#2"/>
    <dgm:cxn modelId="{D197EB70-639C-4E95-91F5-C5DF816B3517}" type="presParOf" srcId="{8B7D1577-B600-4284-B694-9700CCC30F4E}" destId="{EDEFA551-2232-4A1C-9149-0A84DA7DC6CF}" srcOrd="0" destOrd="0" presId="urn:microsoft.com/office/officeart/2005/8/layout/process5#2"/>
    <dgm:cxn modelId="{F484D427-BE0E-49CC-A474-FAAD37EF334F}" type="presParOf" srcId="{7286B988-E27E-4E40-86E7-38FDFC743C14}" destId="{FA87725E-AF2D-4754-8E97-F53E66191D3C}" srcOrd="2" destOrd="0" presId="urn:microsoft.com/office/officeart/2005/8/layout/process5#2"/>
    <dgm:cxn modelId="{334E5339-CE75-45D2-8389-73039D260DB3}" type="presParOf" srcId="{7286B988-E27E-4E40-86E7-38FDFC743C14}" destId="{94C11532-B24F-4754-B455-64571C1D681C}" srcOrd="3" destOrd="0" presId="urn:microsoft.com/office/officeart/2005/8/layout/process5#2"/>
    <dgm:cxn modelId="{0C96121A-2005-4984-8FD6-1A2DE7BCB0E5}" type="presParOf" srcId="{94C11532-B24F-4754-B455-64571C1D681C}" destId="{324880DF-4FBE-4010-B782-1D6B362747B4}" srcOrd="0" destOrd="0" presId="urn:microsoft.com/office/officeart/2005/8/layout/process5#2"/>
    <dgm:cxn modelId="{E0D98F37-92C8-4DE2-9AF7-2183CAFEA540}" type="presParOf" srcId="{7286B988-E27E-4E40-86E7-38FDFC743C14}" destId="{442196A4-89C5-4F49-8E97-2E2F17A0E24B}" srcOrd="4" destOrd="0" presId="urn:microsoft.com/office/officeart/2005/8/layout/process5#2"/>
    <dgm:cxn modelId="{5044BA1E-CE60-4E63-9355-2722EFDDA0AF}" type="presParOf" srcId="{7286B988-E27E-4E40-86E7-38FDFC743C14}" destId="{EB0F371D-35F7-4F29-B0E9-1A901E8792B6}" srcOrd="5" destOrd="0" presId="urn:microsoft.com/office/officeart/2005/8/layout/process5#2"/>
    <dgm:cxn modelId="{9564BD0B-E34A-4093-93F5-C4335153C24D}" type="presParOf" srcId="{EB0F371D-35F7-4F29-B0E9-1A901E8792B6}" destId="{A2CD396E-0DF0-463C-9CAD-808E78D8CB0C}" srcOrd="0" destOrd="0" presId="urn:microsoft.com/office/officeart/2005/8/layout/process5#2"/>
    <dgm:cxn modelId="{2B523F9A-248E-42F2-BF6E-BC2A0FEB43F4}" type="presParOf" srcId="{7286B988-E27E-4E40-86E7-38FDFC743C14}" destId="{751A3C53-8EA8-4069-863D-FA60675E3777}" srcOrd="6" destOrd="0" presId="urn:microsoft.com/office/officeart/2005/8/layout/process5#2"/>
    <dgm:cxn modelId="{53B60697-C268-4C7B-913C-0ECBAF9887B7}" type="presParOf" srcId="{7286B988-E27E-4E40-86E7-38FDFC743C14}" destId="{A664ACB4-2ED7-4875-96EE-E6953A9F3382}" srcOrd="7" destOrd="0" presId="urn:microsoft.com/office/officeart/2005/8/layout/process5#2"/>
    <dgm:cxn modelId="{59D94FBA-1FE1-4C58-851B-24BD6703D83F}" type="presParOf" srcId="{A664ACB4-2ED7-4875-96EE-E6953A9F3382}" destId="{BC720A5D-CC03-4E1C-9316-93F6C2741B69}" srcOrd="0" destOrd="0" presId="urn:microsoft.com/office/officeart/2005/8/layout/process5#2"/>
    <dgm:cxn modelId="{10467902-ACEB-46EF-8791-37637AA5A0FF}" type="presParOf" srcId="{7286B988-E27E-4E40-86E7-38FDFC743C14}" destId="{1619DC35-792E-4FD8-9263-3456ED4546B3}" srcOrd="8" destOrd="0" presId="urn:microsoft.com/office/officeart/2005/8/layout/process5#2"/>
    <dgm:cxn modelId="{F9392ECC-C59F-4AEC-8ABA-338A8B705B38}" type="presParOf" srcId="{7286B988-E27E-4E40-86E7-38FDFC743C14}" destId="{6BBE6335-2A90-4AD2-A1BA-B2FC8BBA0778}" srcOrd="9" destOrd="0" presId="urn:microsoft.com/office/officeart/2005/8/layout/process5#2"/>
    <dgm:cxn modelId="{81BE445C-C6F0-4AF1-B635-ED8351DDB597}" type="presParOf" srcId="{6BBE6335-2A90-4AD2-A1BA-B2FC8BBA0778}" destId="{3115FC22-F119-440F-B7FB-5657B2B34B0C}" srcOrd="0" destOrd="0" presId="urn:microsoft.com/office/officeart/2005/8/layout/process5#2"/>
    <dgm:cxn modelId="{29D0E632-F99C-4A7E-B2DC-AAD02BF04F37}" type="presParOf" srcId="{7286B988-E27E-4E40-86E7-38FDFC743C14}" destId="{2841BBB0-3721-4260-A660-1570C2347B36}" srcOrd="10" destOrd="0" presId="urn:microsoft.com/office/officeart/2005/8/layout/process5#2"/>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B63F5BCF-DB7F-43F7-97B0-66934156A6CC}" type="doc">
      <dgm:prSet loTypeId="urn:microsoft.com/office/officeart/2005/8/layout/process5#3" loCatId="process" qsTypeId="urn:microsoft.com/office/officeart/2005/8/quickstyle/simple1#3" qsCatId="simple" csTypeId="urn:microsoft.com/office/officeart/2005/8/colors/colorful4#3" csCatId="colorful" phldr="1"/>
      <dgm:spPr/>
    </dgm:pt>
    <dgm:pt modelId="{B8D5494A-3C93-4A4E-A761-342DD5892607}">
      <dgm:prSet phldrT="[Texte]"/>
      <dgm:spPr>
        <a:xfrm>
          <a:off x="0" y="140033"/>
          <a:ext cx="659288" cy="395573"/>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Caching Orchestrator</a:t>
          </a:r>
          <a:endParaRPr lang="en-US" dirty="0">
            <a:solidFill>
              <a:sysClr val="window" lastClr="FFFFFF"/>
            </a:solidFill>
            <a:latin typeface="Calibri" panose="020F0502020204030204" pitchFamily="5" charset="0"/>
            <a:ea typeface="+mn-ea"/>
            <a:cs typeface="+mn-cs"/>
          </a:endParaRPr>
        </a:p>
      </dgm:t>
    </dgm:pt>
    <dgm:pt modelId="{4EDBEADA-AC12-4EA0-B78F-C26FF981F43D}" type="parTrans" cxnId="{478EEDA2-62E1-4239-932E-0D0A32FEC4BA}">
      <dgm:prSet/>
      <dgm:spPr/>
      <dgm:t>
        <a:bodyPr/>
        <a:lstStyle/>
        <a:p>
          <a:endParaRPr lang="en-US"/>
        </a:p>
      </dgm:t>
    </dgm:pt>
    <dgm:pt modelId="{108E56DF-28E6-440D-B0A7-500F78184E58}" type="sibTrans" cxnId="{478EEDA2-62E1-4239-932E-0D0A32FEC4BA}">
      <dgm:prSet/>
      <dgm:spPr>
        <a:xfrm>
          <a:off x="717306" y="256068"/>
          <a:ext cx="139769" cy="163503"/>
        </a:xfrm>
        <a:solidFill>
          <a:srgbClr val="8064A2">
            <a:hueOff val="0"/>
            <a:satOff val="0"/>
            <a:lumOff val="0"/>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9B341AF7-3F66-4F7F-9FD3-73083A215091}">
      <dgm:prSet phldrT="[Texte]"/>
      <dgm:spPr>
        <a:xfrm>
          <a:off x="923004" y="140033"/>
          <a:ext cx="659288" cy="395573"/>
        </a:xfr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Admission Control</a:t>
          </a:r>
          <a:endParaRPr lang="en-US" dirty="0">
            <a:solidFill>
              <a:sysClr val="window" lastClr="FFFFFF"/>
            </a:solidFill>
            <a:latin typeface="Calibri" panose="020F0502020204030204" pitchFamily="5" charset="0"/>
            <a:ea typeface="+mn-ea"/>
            <a:cs typeface="+mn-cs"/>
          </a:endParaRPr>
        </a:p>
      </dgm:t>
    </dgm:pt>
    <dgm:pt modelId="{E8F468C7-4222-4FB7-977D-8CB9BD9CCC6B}" type="parTrans" cxnId="{2340112F-5861-4C98-AC84-3A55B0F5A0BE}">
      <dgm:prSet/>
      <dgm:spPr/>
      <dgm:t>
        <a:bodyPr/>
        <a:lstStyle/>
        <a:p>
          <a:endParaRPr lang="en-US"/>
        </a:p>
      </dgm:t>
    </dgm:pt>
    <dgm:pt modelId="{BB368A30-7263-4F5B-9A00-B4762A6FA327}" type="sibTrans" cxnId="{2340112F-5861-4C98-AC84-3A55B0F5A0BE}">
      <dgm:prSet/>
      <dgm:spPr>
        <a:xfrm>
          <a:off x="1640310" y="256068"/>
          <a:ext cx="139769" cy="163503"/>
        </a:xfrm>
        <a:solidFill>
          <a:srgbClr val="8064A2">
            <a:hueOff val="-1116192"/>
            <a:satOff val="6725"/>
            <a:lumOff val="539"/>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C240E51-AAC0-49E6-81C2-E5F7F303B3D4}">
      <dgm:prSet phldrT="[Texte]"/>
      <dgm:spPr>
        <a:xfrm>
          <a:off x="1846008" y="140033"/>
          <a:ext cx="659288" cy="395573"/>
        </a:xfr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7AD4A216-1DB2-4E46-AEBE-15CC0D5AE80A}" type="parTrans" cxnId="{63A126CC-35BE-44C3-B111-954DC87069CA}">
      <dgm:prSet/>
      <dgm:spPr/>
      <dgm:t>
        <a:bodyPr/>
        <a:lstStyle/>
        <a:p>
          <a:endParaRPr lang="en-US"/>
        </a:p>
      </dgm:t>
    </dgm:pt>
    <dgm:pt modelId="{F2ABEEE3-E175-4682-B698-04811AA34C22}" type="sibTrans" cxnId="{63A126CC-35BE-44C3-B111-954DC87069CA}">
      <dgm:prSet/>
      <dgm:spPr>
        <a:xfrm>
          <a:off x="2563314" y="256068"/>
          <a:ext cx="139769" cy="163503"/>
        </a:xfrm>
        <a:solidFill>
          <a:srgbClr val="8064A2">
            <a:hueOff val="-2232385"/>
            <a:satOff val="13449"/>
            <a:lumOff val="1078"/>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DBAE7B6-8989-40DC-9CB6-2D4B8773505F}">
      <dgm:prSet phldrT="[Texte]"/>
      <dgm:spPr>
        <a:xfrm>
          <a:off x="2769012" y="140033"/>
          <a:ext cx="659288" cy="395573"/>
        </a:xfr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Transcode</a:t>
          </a:r>
          <a:br>
            <a:rPr lang="en-US" dirty="0" smtClean="0">
              <a:solidFill>
                <a:srgbClr val="FFFF00"/>
              </a:solidFill>
              <a:latin typeface="Calibri" panose="020F0502020204030204" pitchFamily="5" charset="0"/>
              <a:ea typeface="+mn-ea"/>
              <a:cs typeface="+mn-cs"/>
            </a:rPr>
          </a:br>
          <a:r>
            <a:rPr lang="en-US" dirty="0" smtClean="0">
              <a:solidFill>
                <a:srgbClr val="FFFF00"/>
              </a:solidFill>
              <a:latin typeface="Calibri" panose="020F0502020204030204" pitchFamily="5" charset="0"/>
              <a:ea typeface="+mn-ea"/>
              <a:cs typeface="+mn-cs"/>
            </a:rPr>
            <a:t>Re-segment</a:t>
          </a:r>
          <a:endParaRPr lang="en-US" dirty="0">
            <a:solidFill>
              <a:srgbClr val="FFFF00"/>
            </a:solidFill>
            <a:latin typeface="Calibri" panose="020F0502020204030204" pitchFamily="5" charset="0"/>
            <a:ea typeface="+mn-ea"/>
            <a:cs typeface="+mn-cs"/>
          </a:endParaRPr>
        </a:p>
      </dgm:t>
    </dgm:pt>
    <dgm:pt modelId="{F2025917-60B3-46D0-8774-40B2E4771BF7}" type="parTrans" cxnId="{5FDC19CB-0688-4191-B736-6F86C770BB21}">
      <dgm:prSet/>
      <dgm:spPr/>
      <dgm:t>
        <a:bodyPr/>
        <a:lstStyle/>
        <a:p>
          <a:endParaRPr lang="en-US"/>
        </a:p>
      </dgm:t>
    </dgm:pt>
    <dgm:pt modelId="{7915821E-0E0C-46D3-AE06-0D9E0D4B33AF}" type="sibTrans" cxnId="{5FDC19CB-0688-4191-B736-6F86C770BB21}">
      <dgm:prSet/>
      <dgm:spPr>
        <a:xfrm>
          <a:off x="3486318" y="256068"/>
          <a:ext cx="139769" cy="163503"/>
        </a:xfrm>
        <a:solidFill>
          <a:srgbClr val="8064A2">
            <a:hueOff val="-3348577"/>
            <a:satOff val="20174"/>
            <a:lumOff val="1617"/>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4D728235-18D1-437B-B4F3-7C830B973D2E}">
      <dgm:prSet phldrT="[Texte]"/>
      <dgm:spPr>
        <a:xfrm>
          <a:off x="3692017" y="140033"/>
          <a:ext cx="659288" cy="395573"/>
        </a:xfr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Storage</a:t>
          </a:r>
          <a:endParaRPr lang="en-US" dirty="0">
            <a:solidFill>
              <a:srgbClr val="FFFF00"/>
            </a:solidFill>
            <a:latin typeface="Calibri" panose="020F0502020204030204" pitchFamily="5" charset="0"/>
            <a:ea typeface="+mn-ea"/>
            <a:cs typeface="+mn-cs"/>
          </a:endParaRPr>
        </a:p>
      </dgm:t>
    </dgm:pt>
    <dgm:pt modelId="{9A2289ED-56DC-4DE3-AB45-F173EF9FF3BE}" type="parTrans" cxnId="{99F79527-0F5E-4FA1-88F8-B238F9178CC4}">
      <dgm:prSet/>
      <dgm:spPr/>
      <dgm:t>
        <a:bodyPr/>
        <a:lstStyle/>
        <a:p>
          <a:endParaRPr lang="en-US"/>
        </a:p>
      </dgm:t>
    </dgm:pt>
    <dgm:pt modelId="{330C324D-C7DB-4098-B6DE-1AFE4887B4C3}" type="sibTrans" cxnId="{99F79527-0F5E-4FA1-88F8-B238F9178CC4}">
      <dgm:prSet/>
      <dgm:spPr>
        <a:xfrm>
          <a:off x="4409323" y="256068"/>
          <a:ext cx="139769" cy="163503"/>
        </a:xfrm>
        <a:solidFill>
          <a:srgbClr val="8064A2">
            <a:hueOff val="-4464770"/>
            <a:satOff val="26899"/>
            <a:lumOff val="2156"/>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356B1B6C-9123-4565-BF07-C942E5261338}">
      <dgm:prSet phldrT="[Texte]"/>
      <dgm:spPr>
        <a:xfrm>
          <a:off x="4615021" y="140033"/>
          <a:ext cx="659288" cy="395573"/>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Configuration Deployment</a:t>
          </a:r>
          <a:endParaRPr lang="en-US" dirty="0">
            <a:solidFill>
              <a:sysClr val="window" lastClr="FFFFFF"/>
            </a:solidFill>
            <a:latin typeface="Calibri" panose="020F0502020204030204" pitchFamily="5" charset="0"/>
            <a:ea typeface="+mn-ea"/>
            <a:cs typeface="+mn-cs"/>
          </a:endParaRPr>
        </a:p>
      </dgm:t>
    </dgm:pt>
    <dgm:pt modelId="{3C29F2AA-F198-4EA3-ADCB-FEC950D26146}" type="parTrans" cxnId="{DB6DC400-FBA5-4C48-8A8E-AB3242AE9FDC}">
      <dgm:prSet/>
      <dgm:spPr/>
      <dgm:t>
        <a:bodyPr/>
        <a:lstStyle/>
        <a:p>
          <a:endParaRPr lang="en-US"/>
        </a:p>
      </dgm:t>
    </dgm:pt>
    <dgm:pt modelId="{2D9CEFCE-EDE4-49D2-AC17-59E533E1BD64}" type="sibTrans" cxnId="{DB6DC400-FBA5-4C48-8A8E-AB3242AE9FDC}">
      <dgm:prSet/>
      <dgm:spPr/>
      <dgm:t>
        <a:bodyPr/>
        <a:lstStyle/>
        <a:p>
          <a:endParaRPr lang="en-US"/>
        </a:p>
      </dgm:t>
    </dgm:pt>
    <dgm:pt modelId="{7286B988-E27E-4E40-86E7-38FDFC743C14}" type="pres">
      <dgm:prSet presAssocID="{B63F5BCF-DB7F-43F7-97B0-66934156A6CC}" presName="diagram" presStyleCnt="0">
        <dgm:presLayoutVars>
          <dgm:dir/>
          <dgm:resizeHandles val="exact"/>
        </dgm:presLayoutVars>
      </dgm:prSet>
      <dgm:spPr/>
    </dgm:pt>
    <dgm:pt modelId="{1BFE7A53-5A73-46B6-A88E-22202B493C8D}" type="pres">
      <dgm:prSet presAssocID="{B8D5494A-3C93-4A4E-A761-342DD5892607}" presName="node" presStyleLbl="node1" presStyleIdx="0" presStyleCnt="6">
        <dgm:presLayoutVars>
          <dgm:bulletEnabled val="1"/>
        </dgm:presLayoutVars>
      </dgm:prSet>
      <dgm:spPr>
        <a:prstGeom prst="roundRect">
          <a:avLst>
            <a:gd name="adj" fmla="val 10000"/>
          </a:avLst>
        </a:prstGeom>
      </dgm:spPr>
      <dgm:t>
        <a:bodyPr/>
        <a:lstStyle/>
        <a:p>
          <a:endParaRPr lang="fr-FR"/>
        </a:p>
      </dgm:t>
    </dgm:pt>
    <dgm:pt modelId="{8B7D1577-B600-4284-B694-9700CCC30F4E}" type="pres">
      <dgm:prSet presAssocID="{108E56DF-28E6-440D-B0A7-500F78184E58}" presName="sibTrans" presStyleLbl="sibTrans2D1" presStyleIdx="0" presStyleCnt="5"/>
      <dgm:spPr>
        <a:prstGeom prst="rightArrow">
          <a:avLst>
            <a:gd name="adj1" fmla="val 60000"/>
            <a:gd name="adj2" fmla="val 50000"/>
          </a:avLst>
        </a:prstGeom>
      </dgm:spPr>
      <dgm:t>
        <a:bodyPr/>
        <a:lstStyle/>
        <a:p>
          <a:endParaRPr lang="fr-FR"/>
        </a:p>
      </dgm:t>
    </dgm:pt>
    <dgm:pt modelId="{EDEFA551-2232-4A1C-9149-0A84DA7DC6CF}" type="pres">
      <dgm:prSet presAssocID="{108E56DF-28E6-440D-B0A7-500F78184E58}" presName="connectorText" presStyleLbl="sibTrans2D1" presStyleIdx="0" presStyleCnt="5"/>
      <dgm:spPr/>
      <dgm:t>
        <a:bodyPr/>
        <a:lstStyle/>
        <a:p>
          <a:endParaRPr lang="fr-FR"/>
        </a:p>
      </dgm:t>
    </dgm:pt>
    <dgm:pt modelId="{FA87725E-AF2D-4754-8E97-F53E66191D3C}" type="pres">
      <dgm:prSet presAssocID="{9B341AF7-3F66-4F7F-9FD3-73083A215091}" presName="node" presStyleLbl="node1" presStyleIdx="1" presStyleCnt="6">
        <dgm:presLayoutVars>
          <dgm:bulletEnabled val="1"/>
        </dgm:presLayoutVars>
      </dgm:prSet>
      <dgm:spPr>
        <a:prstGeom prst="roundRect">
          <a:avLst>
            <a:gd name="adj" fmla="val 10000"/>
          </a:avLst>
        </a:prstGeom>
      </dgm:spPr>
      <dgm:t>
        <a:bodyPr/>
        <a:lstStyle/>
        <a:p>
          <a:endParaRPr lang="fr-FR"/>
        </a:p>
      </dgm:t>
    </dgm:pt>
    <dgm:pt modelId="{94C11532-B24F-4754-B455-64571C1D681C}" type="pres">
      <dgm:prSet presAssocID="{BB368A30-7263-4F5B-9A00-B4762A6FA327}" presName="sibTrans" presStyleLbl="sibTrans2D1" presStyleIdx="1" presStyleCnt="5"/>
      <dgm:spPr>
        <a:prstGeom prst="rightArrow">
          <a:avLst>
            <a:gd name="adj1" fmla="val 60000"/>
            <a:gd name="adj2" fmla="val 50000"/>
          </a:avLst>
        </a:prstGeom>
      </dgm:spPr>
      <dgm:t>
        <a:bodyPr/>
        <a:lstStyle/>
        <a:p>
          <a:endParaRPr lang="fr-FR"/>
        </a:p>
      </dgm:t>
    </dgm:pt>
    <dgm:pt modelId="{324880DF-4FBE-4010-B782-1D6B362747B4}" type="pres">
      <dgm:prSet presAssocID="{BB368A30-7263-4F5B-9A00-B4762A6FA327}" presName="connectorText" presStyleLbl="sibTrans2D1" presStyleIdx="1" presStyleCnt="5"/>
      <dgm:spPr/>
      <dgm:t>
        <a:bodyPr/>
        <a:lstStyle/>
        <a:p>
          <a:endParaRPr lang="fr-FR"/>
        </a:p>
      </dgm:t>
    </dgm:pt>
    <dgm:pt modelId="{442196A4-89C5-4F49-8E97-2E2F17A0E24B}" type="pres">
      <dgm:prSet presAssocID="{2C240E51-AAC0-49E6-81C2-E5F7F303B3D4}" presName="node" presStyleLbl="node1" presStyleIdx="2" presStyleCnt="6">
        <dgm:presLayoutVars>
          <dgm:bulletEnabled val="1"/>
        </dgm:presLayoutVars>
      </dgm:prSet>
      <dgm:spPr>
        <a:prstGeom prst="roundRect">
          <a:avLst>
            <a:gd name="adj" fmla="val 10000"/>
          </a:avLst>
        </a:prstGeom>
      </dgm:spPr>
      <dgm:t>
        <a:bodyPr/>
        <a:lstStyle/>
        <a:p>
          <a:endParaRPr lang="fr-FR"/>
        </a:p>
      </dgm:t>
    </dgm:pt>
    <dgm:pt modelId="{EB0F371D-35F7-4F29-B0E9-1A901E8792B6}" type="pres">
      <dgm:prSet presAssocID="{F2ABEEE3-E175-4682-B698-04811AA34C22}" presName="sibTrans" presStyleLbl="sibTrans2D1" presStyleIdx="2" presStyleCnt="5"/>
      <dgm:spPr>
        <a:prstGeom prst="rightArrow">
          <a:avLst>
            <a:gd name="adj1" fmla="val 60000"/>
            <a:gd name="adj2" fmla="val 50000"/>
          </a:avLst>
        </a:prstGeom>
      </dgm:spPr>
      <dgm:t>
        <a:bodyPr/>
        <a:lstStyle/>
        <a:p>
          <a:endParaRPr lang="fr-FR"/>
        </a:p>
      </dgm:t>
    </dgm:pt>
    <dgm:pt modelId="{A2CD396E-0DF0-463C-9CAD-808E78D8CB0C}" type="pres">
      <dgm:prSet presAssocID="{F2ABEEE3-E175-4682-B698-04811AA34C22}" presName="connectorText" presStyleLbl="sibTrans2D1" presStyleIdx="2" presStyleCnt="5"/>
      <dgm:spPr/>
      <dgm:t>
        <a:bodyPr/>
        <a:lstStyle/>
        <a:p>
          <a:endParaRPr lang="fr-FR"/>
        </a:p>
      </dgm:t>
    </dgm:pt>
    <dgm:pt modelId="{751A3C53-8EA8-4069-863D-FA60675E3777}" type="pres">
      <dgm:prSet presAssocID="{2DBAE7B6-8989-40DC-9CB6-2D4B8773505F}" presName="node" presStyleLbl="node1" presStyleIdx="3" presStyleCnt="6">
        <dgm:presLayoutVars>
          <dgm:bulletEnabled val="1"/>
        </dgm:presLayoutVars>
      </dgm:prSet>
      <dgm:spPr>
        <a:prstGeom prst="roundRect">
          <a:avLst>
            <a:gd name="adj" fmla="val 10000"/>
          </a:avLst>
        </a:prstGeom>
      </dgm:spPr>
      <dgm:t>
        <a:bodyPr/>
        <a:lstStyle/>
        <a:p>
          <a:endParaRPr lang="fr-FR"/>
        </a:p>
      </dgm:t>
    </dgm:pt>
    <dgm:pt modelId="{A664ACB4-2ED7-4875-96EE-E6953A9F3382}" type="pres">
      <dgm:prSet presAssocID="{7915821E-0E0C-46D3-AE06-0D9E0D4B33AF}" presName="sibTrans" presStyleLbl="sibTrans2D1" presStyleIdx="3" presStyleCnt="5"/>
      <dgm:spPr>
        <a:prstGeom prst="rightArrow">
          <a:avLst>
            <a:gd name="adj1" fmla="val 60000"/>
            <a:gd name="adj2" fmla="val 50000"/>
          </a:avLst>
        </a:prstGeom>
      </dgm:spPr>
      <dgm:t>
        <a:bodyPr/>
        <a:lstStyle/>
        <a:p>
          <a:endParaRPr lang="fr-FR"/>
        </a:p>
      </dgm:t>
    </dgm:pt>
    <dgm:pt modelId="{BC720A5D-CC03-4E1C-9316-93F6C2741B69}" type="pres">
      <dgm:prSet presAssocID="{7915821E-0E0C-46D3-AE06-0D9E0D4B33AF}" presName="connectorText" presStyleLbl="sibTrans2D1" presStyleIdx="3" presStyleCnt="5"/>
      <dgm:spPr/>
      <dgm:t>
        <a:bodyPr/>
        <a:lstStyle/>
        <a:p>
          <a:endParaRPr lang="fr-FR"/>
        </a:p>
      </dgm:t>
    </dgm:pt>
    <dgm:pt modelId="{1619DC35-792E-4FD8-9263-3456ED4546B3}" type="pres">
      <dgm:prSet presAssocID="{4D728235-18D1-437B-B4F3-7C830B973D2E}" presName="node" presStyleLbl="node1" presStyleIdx="4" presStyleCnt="6">
        <dgm:presLayoutVars>
          <dgm:bulletEnabled val="1"/>
        </dgm:presLayoutVars>
      </dgm:prSet>
      <dgm:spPr>
        <a:prstGeom prst="roundRect">
          <a:avLst>
            <a:gd name="adj" fmla="val 10000"/>
          </a:avLst>
        </a:prstGeom>
      </dgm:spPr>
      <dgm:t>
        <a:bodyPr/>
        <a:lstStyle/>
        <a:p>
          <a:endParaRPr lang="fr-FR"/>
        </a:p>
      </dgm:t>
    </dgm:pt>
    <dgm:pt modelId="{6BBE6335-2A90-4AD2-A1BA-B2FC8BBA0778}" type="pres">
      <dgm:prSet presAssocID="{330C324D-C7DB-4098-B6DE-1AFE4887B4C3}" presName="sibTrans" presStyleLbl="sibTrans2D1" presStyleIdx="4" presStyleCnt="5"/>
      <dgm:spPr>
        <a:prstGeom prst="rightArrow">
          <a:avLst>
            <a:gd name="adj1" fmla="val 60000"/>
            <a:gd name="adj2" fmla="val 50000"/>
          </a:avLst>
        </a:prstGeom>
      </dgm:spPr>
      <dgm:t>
        <a:bodyPr/>
        <a:lstStyle/>
        <a:p>
          <a:endParaRPr lang="fr-FR"/>
        </a:p>
      </dgm:t>
    </dgm:pt>
    <dgm:pt modelId="{3115FC22-F119-440F-B7FB-5657B2B34B0C}" type="pres">
      <dgm:prSet presAssocID="{330C324D-C7DB-4098-B6DE-1AFE4887B4C3}" presName="connectorText" presStyleLbl="sibTrans2D1" presStyleIdx="4" presStyleCnt="5"/>
      <dgm:spPr/>
      <dgm:t>
        <a:bodyPr/>
        <a:lstStyle/>
        <a:p>
          <a:endParaRPr lang="fr-FR"/>
        </a:p>
      </dgm:t>
    </dgm:pt>
    <dgm:pt modelId="{2841BBB0-3721-4260-A660-1570C2347B36}" type="pres">
      <dgm:prSet presAssocID="{356B1B6C-9123-4565-BF07-C942E5261338}" presName="node" presStyleLbl="node1" presStyleIdx="5" presStyleCnt="6">
        <dgm:presLayoutVars>
          <dgm:bulletEnabled val="1"/>
        </dgm:presLayoutVars>
      </dgm:prSet>
      <dgm:spPr>
        <a:prstGeom prst="roundRect">
          <a:avLst>
            <a:gd name="adj" fmla="val 10000"/>
          </a:avLst>
        </a:prstGeom>
      </dgm:spPr>
      <dgm:t>
        <a:bodyPr/>
        <a:lstStyle/>
        <a:p>
          <a:endParaRPr lang="en-US"/>
        </a:p>
      </dgm:t>
    </dgm:pt>
  </dgm:ptLst>
  <dgm:cxnLst>
    <dgm:cxn modelId="{688BF019-8201-4058-A166-B6A2A3AEF556}" type="presOf" srcId="{356B1B6C-9123-4565-BF07-C942E5261338}" destId="{2841BBB0-3721-4260-A660-1570C2347B36}" srcOrd="0" destOrd="0" presId="urn:microsoft.com/office/officeart/2005/8/layout/process5#3"/>
    <dgm:cxn modelId="{0E71E47B-330D-4BDF-A83E-0BD76564E106}" type="presOf" srcId="{F2ABEEE3-E175-4682-B698-04811AA34C22}" destId="{EB0F371D-35F7-4F29-B0E9-1A901E8792B6}" srcOrd="0" destOrd="0" presId="urn:microsoft.com/office/officeart/2005/8/layout/process5#3"/>
    <dgm:cxn modelId="{5ED165FF-02FF-402E-A9CB-C7F683170962}" type="presOf" srcId="{BB368A30-7263-4F5B-9A00-B4762A6FA327}" destId="{324880DF-4FBE-4010-B782-1D6B362747B4}" srcOrd="1" destOrd="0" presId="urn:microsoft.com/office/officeart/2005/8/layout/process5#3"/>
    <dgm:cxn modelId="{DB6DC400-FBA5-4C48-8A8E-AB3242AE9FDC}" srcId="{B63F5BCF-DB7F-43F7-97B0-66934156A6CC}" destId="{356B1B6C-9123-4565-BF07-C942E5261338}" srcOrd="5" destOrd="0" parTransId="{3C29F2AA-F198-4EA3-ADCB-FEC950D26146}" sibTransId="{2D9CEFCE-EDE4-49D2-AC17-59E533E1BD64}"/>
    <dgm:cxn modelId="{5FDC19CB-0688-4191-B736-6F86C770BB21}" srcId="{B63F5BCF-DB7F-43F7-97B0-66934156A6CC}" destId="{2DBAE7B6-8989-40DC-9CB6-2D4B8773505F}" srcOrd="3" destOrd="0" parTransId="{F2025917-60B3-46D0-8774-40B2E4771BF7}" sibTransId="{7915821E-0E0C-46D3-AE06-0D9E0D4B33AF}"/>
    <dgm:cxn modelId="{93A10F14-DD95-43E0-80AB-16CEA0213607}" type="presOf" srcId="{108E56DF-28E6-440D-B0A7-500F78184E58}" destId="{8B7D1577-B600-4284-B694-9700CCC30F4E}" srcOrd="0" destOrd="0" presId="urn:microsoft.com/office/officeart/2005/8/layout/process5#3"/>
    <dgm:cxn modelId="{06770927-5F30-43EA-88AB-5812E198D457}" type="presOf" srcId="{330C324D-C7DB-4098-B6DE-1AFE4887B4C3}" destId="{6BBE6335-2A90-4AD2-A1BA-B2FC8BBA0778}" srcOrd="0" destOrd="0" presId="urn:microsoft.com/office/officeart/2005/8/layout/process5#3"/>
    <dgm:cxn modelId="{99F79527-0F5E-4FA1-88F8-B238F9178CC4}" srcId="{B63F5BCF-DB7F-43F7-97B0-66934156A6CC}" destId="{4D728235-18D1-437B-B4F3-7C830B973D2E}" srcOrd="4" destOrd="0" parTransId="{9A2289ED-56DC-4DE3-AB45-F173EF9FF3BE}" sibTransId="{330C324D-C7DB-4098-B6DE-1AFE4887B4C3}"/>
    <dgm:cxn modelId="{6EB07328-2A02-4F8A-8584-A79B4636AB5B}" type="presOf" srcId="{330C324D-C7DB-4098-B6DE-1AFE4887B4C3}" destId="{3115FC22-F119-440F-B7FB-5657B2B34B0C}" srcOrd="1" destOrd="0" presId="urn:microsoft.com/office/officeart/2005/8/layout/process5#3"/>
    <dgm:cxn modelId="{59806DB5-84ED-4CEA-91E6-29FCAC351199}" type="presOf" srcId="{BB368A30-7263-4F5B-9A00-B4762A6FA327}" destId="{94C11532-B24F-4754-B455-64571C1D681C}" srcOrd="0" destOrd="0" presId="urn:microsoft.com/office/officeart/2005/8/layout/process5#3"/>
    <dgm:cxn modelId="{A9749127-8036-43BE-BC9F-BAEF686E0227}" type="presOf" srcId="{2C240E51-AAC0-49E6-81C2-E5F7F303B3D4}" destId="{442196A4-89C5-4F49-8E97-2E2F17A0E24B}" srcOrd="0" destOrd="0" presId="urn:microsoft.com/office/officeart/2005/8/layout/process5#3"/>
    <dgm:cxn modelId="{63A126CC-35BE-44C3-B111-954DC87069CA}" srcId="{B63F5BCF-DB7F-43F7-97B0-66934156A6CC}" destId="{2C240E51-AAC0-49E6-81C2-E5F7F303B3D4}" srcOrd="2" destOrd="0" parTransId="{7AD4A216-1DB2-4E46-AEBE-15CC0D5AE80A}" sibTransId="{F2ABEEE3-E175-4682-B698-04811AA34C22}"/>
    <dgm:cxn modelId="{15452900-6BD0-46AF-86FF-A89AC63EB991}" type="presOf" srcId="{F2ABEEE3-E175-4682-B698-04811AA34C22}" destId="{A2CD396E-0DF0-463C-9CAD-808E78D8CB0C}" srcOrd="1" destOrd="0" presId="urn:microsoft.com/office/officeart/2005/8/layout/process5#3"/>
    <dgm:cxn modelId="{CB9B078F-E838-48B7-9B66-C1DDEC1810D2}" type="presOf" srcId="{9B341AF7-3F66-4F7F-9FD3-73083A215091}" destId="{FA87725E-AF2D-4754-8E97-F53E66191D3C}" srcOrd="0" destOrd="0" presId="urn:microsoft.com/office/officeart/2005/8/layout/process5#3"/>
    <dgm:cxn modelId="{A9F70F79-EF53-4332-90F1-25AF3CA0CAC6}" type="presOf" srcId="{7915821E-0E0C-46D3-AE06-0D9E0D4B33AF}" destId="{A664ACB4-2ED7-4875-96EE-E6953A9F3382}" srcOrd="0" destOrd="0" presId="urn:microsoft.com/office/officeart/2005/8/layout/process5#3"/>
    <dgm:cxn modelId="{298A4AAA-F12A-4C18-931E-A2621F4B1E3F}" type="presOf" srcId="{B63F5BCF-DB7F-43F7-97B0-66934156A6CC}" destId="{7286B988-E27E-4E40-86E7-38FDFC743C14}" srcOrd="0" destOrd="0" presId="urn:microsoft.com/office/officeart/2005/8/layout/process5#3"/>
    <dgm:cxn modelId="{2340112F-5861-4C98-AC84-3A55B0F5A0BE}" srcId="{B63F5BCF-DB7F-43F7-97B0-66934156A6CC}" destId="{9B341AF7-3F66-4F7F-9FD3-73083A215091}" srcOrd="1" destOrd="0" parTransId="{E8F468C7-4222-4FB7-977D-8CB9BD9CCC6B}" sibTransId="{BB368A30-7263-4F5B-9A00-B4762A6FA327}"/>
    <dgm:cxn modelId="{478EEDA2-62E1-4239-932E-0D0A32FEC4BA}" srcId="{B63F5BCF-DB7F-43F7-97B0-66934156A6CC}" destId="{B8D5494A-3C93-4A4E-A761-342DD5892607}" srcOrd="0" destOrd="0" parTransId="{4EDBEADA-AC12-4EA0-B78F-C26FF981F43D}" sibTransId="{108E56DF-28E6-440D-B0A7-500F78184E58}"/>
    <dgm:cxn modelId="{722000B0-7992-4B70-88B9-8BABCCC76B70}" type="presOf" srcId="{108E56DF-28E6-440D-B0A7-500F78184E58}" destId="{EDEFA551-2232-4A1C-9149-0A84DA7DC6CF}" srcOrd="1" destOrd="0" presId="urn:microsoft.com/office/officeart/2005/8/layout/process5#3"/>
    <dgm:cxn modelId="{0068D17D-270C-4063-97D4-B51EFC60D248}" type="presOf" srcId="{B8D5494A-3C93-4A4E-A761-342DD5892607}" destId="{1BFE7A53-5A73-46B6-A88E-22202B493C8D}" srcOrd="0" destOrd="0" presId="urn:microsoft.com/office/officeart/2005/8/layout/process5#3"/>
    <dgm:cxn modelId="{D460B957-E866-4212-AB12-2D370A5211F0}" type="presOf" srcId="{2DBAE7B6-8989-40DC-9CB6-2D4B8773505F}" destId="{751A3C53-8EA8-4069-863D-FA60675E3777}" srcOrd="0" destOrd="0" presId="urn:microsoft.com/office/officeart/2005/8/layout/process5#3"/>
    <dgm:cxn modelId="{61823C48-1A2F-4506-9F6D-8F28233E60BB}" type="presOf" srcId="{4D728235-18D1-437B-B4F3-7C830B973D2E}" destId="{1619DC35-792E-4FD8-9263-3456ED4546B3}" srcOrd="0" destOrd="0" presId="urn:microsoft.com/office/officeart/2005/8/layout/process5#3"/>
    <dgm:cxn modelId="{C0573A0C-EEE1-41B1-8D7C-8C2EB9820F24}" type="presOf" srcId="{7915821E-0E0C-46D3-AE06-0D9E0D4B33AF}" destId="{BC720A5D-CC03-4E1C-9316-93F6C2741B69}" srcOrd="1" destOrd="0" presId="urn:microsoft.com/office/officeart/2005/8/layout/process5#3"/>
    <dgm:cxn modelId="{B618742E-78E0-49EE-B9D9-070F9A036B38}" type="presParOf" srcId="{7286B988-E27E-4E40-86E7-38FDFC743C14}" destId="{1BFE7A53-5A73-46B6-A88E-22202B493C8D}" srcOrd="0" destOrd="0" presId="urn:microsoft.com/office/officeart/2005/8/layout/process5#3"/>
    <dgm:cxn modelId="{3D532B82-6D12-46D9-B987-62E694BDE969}" type="presParOf" srcId="{7286B988-E27E-4E40-86E7-38FDFC743C14}" destId="{8B7D1577-B600-4284-B694-9700CCC30F4E}" srcOrd="1" destOrd="0" presId="urn:microsoft.com/office/officeart/2005/8/layout/process5#3"/>
    <dgm:cxn modelId="{04C5ED5E-DC11-4758-8400-74993359836E}" type="presParOf" srcId="{8B7D1577-B600-4284-B694-9700CCC30F4E}" destId="{EDEFA551-2232-4A1C-9149-0A84DA7DC6CF}" srcOrd="0" destOrd="0" presId="urn:microsoft.com/office/officeart/2005/8/layout/process5#3"/>
    <dgm:cxn modelId="{1C6EEA5B-985A-4E5B-844E-C6FD63A6B7E0}" type="presParOf" srcId="{7286B988-E27E-4E40-86E7-38FDFC743C14}" destId="{FA87725E-AF2D-4754-8E97-F53E66191D3C}" srcOrd="2" destOrd="0" presId="urn:microsoft.com/office/officeart/2005/8/layout/process5#3"/>
    <dgm:cxn modelId="{8784FE39-EBBD-4F75-BDEE-C77019A02830}" type="presParOf" srcId="{7286B988-E27E-4E40-86E7-38FDFC743C14}" destId="{94C11532-B24F-4754-B455-64571C1D681C}" srcOrd="3" destOrd="0" presId="urn:microsoft.com/office/officeart/2005/8/layout/process5#3"/>
    <dgm:cxn modelId="{04AB2640-6206-41D9-8C1D-C3D1792A0B8D}" type="presParOf" srcId="{94C11532-B24F-4754-B455-64571C1D681C}" destId="{324880DF-4FBE-4010-B782-1D6B362747B4}" srcOrd="0" destOrd="0" presId="urn:microsoft.com/office/officeart/2005/8/layout/process5#3"/>
    <dgm:cxn modelId="{9FAB29B9-FF41-4BBA-933E-1711FD514E41}" type="presParOf" srcId="{7286B988-E27E-4E40-86E7-38FDFC743C14}" destId="{442196A4-89C5-4F49-8E97-2E2F17A0E24B}" srcOrd="4" destOrd="0" presId="urn:microsoft.com/office/officeart/2005/8/layout/process5#3"/>
    <dgm:cxn modelId="{A3AEB71D-56D7-4D56-BB19-BFA42FE34FAD}" type="presParOf" srcId="{7286B988-E27E-4E40-86E7-38FDFC743C14}" destId="{EB0F371D-35F7-4F29-B0E9-1A901E8792B6}" srcOrd="5" destOrd="0" presId="urn:microsoft.com/office/officeart/2005/8/layout/process5#3"/>
    <dgm:cxn modelId="{7D4AE571-9779-4A52-855F-CEF3CD54514E}" type="presParOf" srcId="{EB0F371D-35F7-4F29-B0E9-1A901E8792B6}" destId="{A2CD396E-0DF0-463C-9CAD-808E78D8CB0C}" srcOrd="0" destOrd="0" presId="urn:microsoft.com/office/officeart/2005/8/layout/process5#3"/>
    <dgm:cxn modelId="{E55F2DCE-FA2E-448C-A3B7-16422FC8B8C6}" type="presParOf" srcId="{7286B988-E27E-4E40-86E7-38FDFC743C14}" destId="{751A3C53-8EA8-4069-863D-FA60675E3777}" srcOrd="6" destOrd="0" presId="urn:microsoft.com/office/officeart/2005/8/layout/process5#3"/>
    <dgm:cxn modelId="{4156C47F-063D-49C2-AAC7-1AB21FBA2476}" type="presParOf" srcId="{7286B988-E27E-4E40-86E7-38FDFC743C14}" destId="{A664ACB4-2ED7-4875-96EE-E6953A9F3382}" srcOrd="7" destOrd="0" presId="urn:microsoft.com/office/officeart/2005/8/layout/process5#3"/>
    <dgm:cxn modelId="{37AD63A6-6B91-4829-8525-1B8B2EC86EB4}" type="presParOf" srcId="{A664ACB4-2ED7-4875-96EE-E6953A9F3382}" destId="{BC720A5D-CC03-4E1C-9316-93F6C2741B69}" srcOrd="0" destOrd="0" presId="urn:microsoft.com/office/officeart/2005/8/layout/process5#3"/>
    <dgm:cxn modelId="{1CF266A1-0D48-4430-968B-F4B6828D33C5}" type="presParOf" srcId="{7286B988-E27E-4E40-86E7-38FDFC743C14}" destId="{1619DC35-792E-4FD8-9263-3456ED4546B3}" srcOrd="8" destOrd="0" presId="urn:microsoft.com/office/officeart/2005/8/layout/process5#3"/>
    <dgm:cxn modelId="{76112537-44FE-4D1F-9A8E-12F4DE990508}" type="presParOf" srcId="{7286B988-E27E-4E40-86E7-38FDFC743C14}" destId="{6BBE6335-2A90-4AD2-A1BA-B2FC8BBA0778}" srcOrd="9" destOrd="0" presId="urn:microsoft.com/office/officeart/2005/8/layout/process5#3"/>
    <dgm:cxn modelId="{A7A2FD2F-553E-4901-ACBA-1D737CCA818B}" type="presParOf" srcId="{6BBE6335-2A90-4AD2-A1BA-B2FC8BBA0778}" destId="{3115FC22-F119-440F-B7FB-5657B2B34B0C}" srcOrd="0" destOrd="0" presId="urn:microsoft.com/office/officeart/2005/8/layout/process5#3"/>
    <dgm:cxn modelId="{27A06EFA-6587-48CB-96D2-86A15EBD19CB}" type="presParOf" srcId="{7286B988-E27E-4E40-86E7-38FDFC743C14}" destId="{2841BBB0-3721-4260-A660-1570C2347B36}" srcOrd="10" destOrd="0" presId="urn:microsoft.com/office/officeart/2005/8/layout/process5#3"/>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B63F5BCF-DB7F-43F7-97B0-66934156A6CC}" type="doc">
      <dgm:prSet loTypeId="urn:microsoft.com/office/officeart/2005/8/layout/process5#4" loCatId="process" qsTypeId="urn:microsoft.com/office/officeart/2005/8/quickstyle/simple1#4" qsCatId="simple" csTypeId="urn:microsoft.com/office/officeart/2005/8/colors/colorful4#4" csCatId="colorful" phldr="1"/>
      <dgm:spPr/>
    </dgm:pt>
    <dgm:pt modelId="{B8D5494A-3C93-4A4E-A761-342DD5892607}">
      <dgm:prSet phldrT="[Texte]"/>
      <dgm:spPr>
        <a:xfrm>
          <a:off x="0" y="140033"/>
          <a:ext cx="659288" cy="395573"/>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Caching Orchestrator</a:t>
          </a:r>
          <a:endParaRPr lang="en-US" dirty="0">
            <a:solidFill>
              <a:sysClr val="window" lastClr="FFFFFF"/>
            </a:solidFill>
            <a:latin typeface="Calibri" panose="020F0502020204030204" pitchFamily="5" charset="0"/>
            <a:ea typeface="+mn-ea"/>
            <a:cs typeface="+mn-cs"/>
          </a:endParaRPr>
        </a:p>
      </dgm:t>
    </dgm:pt>
    <dgm:pt modelId="{4EDBEADA-AC12-4EA0-B78F-C26FF981F43D}" type="parTrans" cxnId="{478EEDA2-62E1-4239-932E-0D0A32FEC4BA}">
      <dgm:prSet/>
      <dgm:spPr/>
      <dgm:t>
        <a:bodyPr/>
        <a:lstStyle/>
        <a:p>
          <a:endParaRPr lang="en-US"/>
        </a:p>
      </dgm:t>
    </dgm:pt>
    <dgm:pt modelId="{108E56DF-28E6-440D-B0A7-500F78184E58}" type="sibTrans" cxnId="{478EEDA2-62E1-4239-932E-0D0A32FEC4BA}">
      <dgm:prSet/>
      <dgm:spPr>
        <a:xfrm>
          <a:off x="717306" y="256068"/>
          <a:ext cx="139769" cy="163503"/>
        </a:xfrm>
        <a:solidFill>
          <a:srgbClr val="8064A2">
            <a:hueOff val="0"/>
            <a:satOff val="0"/>
            <a:lumOff val="0"/>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9B341AF7-3F66-4F7F-9FD3-73083A215091}">
      <dgm:prSet phldrT="[Texte]"/>
      <dgm:spPr>
        <a:xfrm>
          <a:off x="923004" y="140033"/>
          <a:ext cx="659288" cy="395573"/>
        </a:xfr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Admission Control</a:t>
          </a:r>
          <a:endParaRPr lang="en-US" dirty="0">
            <a:solidFill>
              <a:sysClr val="window" lastClr="FFFFFF"/>
            </a:solidFill>
            <a:latin typeface="Calibri" panose="020F0502020204030204" pitchFamily="5" charset="0"/>
            <a:ea typeface="+mn-ea"/>
            <a:cs typeface="+mn-cs"/>
          </a:endParaRPr>
        </a:p>
      </dgm:t>
    </dgm:pt>
    <dgm:pt modelId="{E8F468C7-4222-4FB7-977D-8CB9BD9CCC6B}" type="parTrans" cxnId="{2340112F-5861-4C98-AC84-3A55B0F5A0BE}">
      <dgm:prSet/>
      <dgm:spPr/>
      <dgm:t>
        <a:bodyPr/>
        <a:lstStyle/>
        <a:p>
          <a:endParaRPr lang="en-US"/>
        </a:p>
      </dgm:t>
    </dgm:pt>
    <dgm:pt modelId="{BB368A30-7263-4F5B-9A00-B4762A6FA327}" type="sibTrans" cxnId="{2340112F-5861-4C98-AC84-3A55B0F5A0BE}">
      <dgm:prSet/>
      <dgm:spPr>
        <a:xfrm>
          <a:off x="1640310" y="256068"/>
          <a:ext cx="139769" cy="163503"/>
        </a:xfrm>
        <a:solidFill>
          <a:srgbClr val="8064A2">
            <a:hueOff val="-1116192"/>
            <a:satOff val="6725"/>
            <a:lumOff val="539"/>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C240E51-AAC0-49E6-81C2-E5F7F303B3D4}">
      <dgm:prSet phldrT="[Texte]"/>
      <dgm:spPr>
        <a:xfrm>
          <a:off x="1846008" y="140033"/>
          <a:ext cx="659288" cy="395573"/>
        </a:xfr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7AD4A216-1DB2-4E46-AEBE-15CC0D5AE80A}" type="parTrans" cxnId="{63A126CC-35BE-44C3-B111-954DC87069CA}">
      <dgm:prSet/>
      <dgm:spPr/>
      <dgm:t>
        <a:bodyPr/>
        <a:lstStyle/>
        <a:p>
          <a:endParaRPr lang="en-US"/>
        </a:p>
      </dgm:t>
    </dgm:pt>
    <dgm:pt modelId="{F2ABEEE3-E175-4682-B698-04811AA34C22}" type="sibTrans" cxnId="{63A126CC-35BE-44C3-B111-954DC87069CA}">
      <dgm:prSet/>
      <dgm:spPr>
        <a:xfrm>
          <a:off x="2563314" y="256068"/>
          <a:ext cx="139769" cy="163503"/>
        </a:xfrm>
        <a:solidFill>
          <a:srgbClr val="8064A2">
            <a:hueOff val="-2232385"/>
            <a:satOff val="13449"/>
            <a:lumOff val="1078"/>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2DBAE7B6-8989-40DC-9CB6-2D4B8773505F}">
      <dgm:prSet phldrT="[Texte]"/>
      <dgm:spPr>
        <a:xfrm>
          <a:off x="2769012" y="140033"/>
          <a:ext cx="659288" cy="395573"/>
        </a:xfr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Transcode</a:t>
          </a:r>
          <a:br>
            <a:rPr lang="en-US" dirty="0" smtClean="0">
              <a:solidFill>
                <a:sysClr val="window" lastClr="FFFFFF"/>
              </a:solidFill>
              <a:latin typeface="Calibri" panose="020F0502020204030204" pitchFamily="5" charset="0"/>
              <a:ea typeface="+mn-ea"/>
              <a:cs typeface="+mn-cs"/>
            </a:rPr>
          </a:br>
          <a:r>
            <a:rPr lang="en-US" dirty="0" smtClean="0">
              <a:solidFill>
                <a:sysClr val="window" lastClr="FFFFFF"/>
              </a:solidFill>
              <a:latin typeface="Calibri" panose="020F0502020204030204" pitchFamily="5" charset="0"/>
              <a:ea typeface="+mn-ea"/>
              <a:cs typeface="+mn-cs"/>
            </a:rPr>
            <a:t>Re-segment</a:t>
          </a:r>
          <a:endParaRPr lang="en-US" dirty="0">
            <a:solidFill>
              <a:sysClr val="window" lastClr="FFFFFF"/>
            </a:solidFill>
            <a:latin typeface="Calibri" panose="020F0502020204030204" pitchFamily="5" charset="0"/>
            <a:ea typeface="+mn-ea"/>
            <a:cs typeface="+mn-cs"/>
          </a:endParaRPr>
        </a:p>
      </dgm:t>
    </dgm:pt>
    <dgm:pt modelId="{F2025917-60B3-46D0-8774-40B2E4771BF7}" type="parTrans" cxnId="{5FDC19CB-0688-4191-B736-6F86C770BB21}">
      <dgm:prSet/>
      <dgm:spPr/>
      <dgm:t>
        <a:bodyPr/>
        <a:lstStyle/>
        <a:p>
          <a:endParaRPr lang="en-US"/>
        </a:p>
      </dgm:t>
    </dgm:pt>
    <dgm:pt modelId="{7915821E-0E0C-46D3-AE06-0D9E0D4B33AF}" type="sibTrans" cxnId="{5FDC19CB-0688-4191-B736-6F86C770BB21}">
      <dgm:prSet/>
      <dgm:spPr>
        <a:xfrm>
          <a:off x="3486318" y="256068"/>
          <a:ext cx="139769" cy="163503"/>
        </a:xfrm>
        <a:solidFill>
          <a:srgbClr val="8064A2">
            <a:hueOff val="-3348577"/>
            <a:satOff val="20174"/>
            <a:lumOff val="1617"/>
            <a:alphaOff val="0"/>
          </a:srgbClr>
        </a:solidFill>
        <a:ln>
          <a:noFill/>
        </a:ln>
        <a:effectLst/>
      </dgm:spPr>
      <dgm:t>
        <a:bodyPr/>
        <a:lstStyle/>
        <a:p>
          <a:endParaRPr lang="en-US">
            <a:solidFill>
              <a:sysClr val="window" lastClr="FFFFFF"/>
            </a:solidFill>
            <a:latin typeface="Calibri" panose="020F0502020204030204" pitchFamily="5" charset="0"/>
            <a:ea typeface="+mn-ea"/>
            <a:cs typeface="+mn-cs"/>
          </a:endParaRPr>
        </a:p>
      </dgm:t>
    </dgm:pt>
    <dgm:pt modelId="{4D728235-18D1-437B-B4F3-7C830B973D2E}">
      <dgm:prSet phldrT="[Texte]"/>
      <dgm:spPr>
        <a:xfrm>
          <a:off x="3692017" y="140033"/>
          <a:ext cx="659288" cy="395573"/>
        </a:xfr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ysClr val="window" lastClr="FFFFFF"/>
              </a:solidFill>
              <a:latin typeface="Calibri" panose="020F0502020204030204" pitchFamily="5" charset="0"/>
              <a:ea typeface="+mn-ea"/>
              <a:cs typeface="+mn-cs"/>
            </a:rPr>
            <a:t>Storage</a:t>
          </a:r>
          <a:endParaRPr lang="en-US" dirty="0">
            <a:solidFill>
              <a:sysClr val="window" lastClr="FFFFFF"/>
            </a:solidFill>
            <a:latin typeface="Calibri" panose="020F0502020204030204" pitchFamily="5" charset="0"/>
            <a:ea typeface="+mn-ea"/>
            <a:cs typeface="+mn-cs"/>
          </a:endParaRPr>
        </a:p>
      </dgm:t>
    </dgm:pt>
    <dgm:pt modelId="{9A2289ED-56DC-4DE3-AB45-F173EF9FF3BE}" type="parTrans" cxnId="{99F79527-0F5E-4FA1-88F8-B238F9178CC4}">
      <dgm:prSet/>
      <dgm:spPr/>
      <dgm:t>
        <a:bodyPr/>
        <a:lstStyle/>
        <a:p>
          <a:endParaRPr lang="en-US"/>
        </a:p>
      </dgm:t>
    </dgm:pt>
    <dgm:pt modelId="{330C324D-C7DB-4098-B6DE-1AFE4887B4C3}" type="sibTrans" cxnId="{99F79527-0F5E-4FA1-88F8-B238F9178CC4}">
      <dgm:prSet/>
      <dgm:spPr>
        <a:xfrm>
          <a:off x="4409323" y="256068"/>
          <a:ext cx="139769" cy="163503"/>
        </a:xfrm>
        <a:solidFill>
          <a:srgbClr val="8064A2">
            <a:hueOff val="-4464770"/>
            <a:satOff val="26899"/>
            <a:lumOff val="2156"/>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356B1B6C-9123-4565-BF07-C942E5261338}">
      <dgm:prSet phldrT="[Texte]"/>
      <dgm:spPr>
        <a:xfrm>
          <a:off x="4615021" y="140033"/>
          <a:ext cx="659288" cy="395573"/>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Configuration Deployment</a:t>
          </a:r>
          <a:endParaRPr lang="en-US" dirty="0">
            <a:solidFill>
              <a:srgbClr val="FFFF00"/>
            </a:solidFill>
            <a:latin typeface="Calibri" panose="020F0502020204030204" pitchFamily="5" charset="0"/>
            <a:ea typeface="+mn-ea"/>
            <a:cs typeface="+mn-cs"/>
          </a:endParaRPr>
        </a:p>
      </dgm:t>
    </dgm:pt>
    <dgm:pt modelId="{3C29F2AA-F198-4EA3-ADCB-FEC950D26146}" type="parTrans" cxnId="{DB6DC400-FBA5-4C48-8A8E-AB3242AE9FDC}">
      <dgm:prSet/>
      <dgm:spPr/>
      <dgm:t>
        <a:bodyPr/>
        <a:lstStyle/>
        <a:p>
          <a:endParaRPr lang="en-US"/>
        </a:p>
      </dgm:t>
    </dgm:pt>
    <dgm:pt modelId="{2D9CEFCE-EDE4-49D2-AC17-59E533E1BD64}" type="sibTrans" cxnId="{DB6DC400-FBA5-4C48-8A8E-AB3242AE9FDC}">
      <dgm:prSet/>
      <dgm:spPr/>
      <dgm:t>
        <a:bodyPr/>
        <a:lstStyle/>
        <a:p>
          <a:endParaRPr lang="en-US"/>
        </a:p>
      </dgm:t>
    </dgm:pt>
    <dgm:pt modelId="{7286B988-E27E-4E40-86E7-38FDFC743C14}" type="pres">
      <dgm:prSet presAssocID="{B63F5BCF-DB7F-43F7-97B0-66934156A6CC}" presName="diagram" presStyleCnt="0">
        <dgm:presLayoutVars>
          <dgm:dir/>
          <dgm:resizeHandles val="exact"/>
        </dgm:presLayoutVars>
      </dgm:prSet>
      <dgm:spPr/>
    </dgm:pt>
    <dgm:pt modelId="{1BFE7A53-5A73-46B6-A88E-22202B493C8D}" type="pres">
      <dgm:prSet presAssocID="{B8D5494A-3C93-4A4E-A761-342DD5892607}" presName="node" presStyleLbl="node1" presStyleIdx="0" presStyleCnt="6">
        <dgm:presLayoutVars>
          <dgm:bulletEnabled val="1"/>
        </dgm:presLayoutVars>
      </dgm:prSet>
      <dgm:spPr>
        <a:prstGeom prst="roundRect">
          <a:avLst>
            <a:gd name="adj" fmla="val 10000"/>
          </a:avLst>
        </a:prstGeom>
      </dgm:spPr>
      <dgm:t>
        <a:bodyPr/>
        <a:lstStyle/>
        <a:p>
          <a:endParaRPr lang="fr-FR"/>
        </a:p>
      </dgm:t>
    </dgm:pt>
    <dgm:pt modelId="{8B7D1577-B600-4284-B694-9700CCC30F4E}" type="pres">
      <dgm:prSet presAssocID="{108E56DF-28E6-440D-B0A7-500F78184E58}" presName="sibTrans" presStyleLbl="sibTrans2D1" presStyleIdx="0" presStyleCnt="5"/>
      <dgm:spPr>
        <a:prstGeom prst="rightArrow">
          <a:avLst>
            <a:gd name="adj1" fmla="val 60000"/>
            <a:gd name="adj2" fmla="val 50000"/>
          </a:avLst>
        </a:prstGeom>
      </dgm:spPr>
      <dgm:t>
        <a:bodyPr/>
        <a:lstStyle/>
        <a:p>
          <a:endParaRPr lang="fr-FR"/>
        </a:p>
      </dgm:t>
    </dgm:pt>
    <dgm:pt modelId="{EDEFA551-2232-4A1C-9149-0A84DA7DC6CF}" type="pres">
      <dgm:prSet presAssocID="{108E56DF-28E6-440D-B0A7-500F78184E58}" presName="connectorText" presStyleLbl="sibTrans2D1" presStyleIdx="0" presStyleCnt="5"/>
      <dgm:spPr/>
      <dgm:t>
        <a:bodyPr/>
        <a:lstStyle/>
        <a:p>
          <a:endParaRPr lang="fr-FR"/>
        </a:p>
      </dgm:t>
    </dgm:pt>
    <dgm:pt modelId="{FA87725E-AF2D-4754-8E97-F53E66191D3C}" type="pres">
      <dgm:prSet presAssocID="{9B341AF7-3F66-4F7F-9FD3-73083A215091}" presName="node" presStyleLbl="node1" presStyleIdx="1" presStyleCnt="6">
        <dgm:presLayoutVars>
          <dgm:bulletEnabled val="1"/>
        </dgm:presLayoutVars>
      </dgm:prSet>
      <dgm:spPr>
        <a:prstGeom prst="roundRect">
          <a:avLst>
            <a:gd name="adj" fmla="val 10000"/>
          </a:avLst>
        </a:prstGeom>
      </dgm:spPr>
      <dgm:t>
        <a:bodyPr/>
        <a:lstStyle/>
        <a:p>
          <a:endParaRPr lang="fr-FR"/>
        </a:p>
      </dgm:t>
    </dgm:pt>
    <dgm:pt modelId="{94C11532-B24F-4754-B455-64571C1D681C}" type="pres">
      <dgm:prSet presAssocID="{BB368A30-7263-4F5B-9A00-B4762A6FA327}" presName="sibTrans" presStyleLbl="sibTrans2D1" presStyleIdx="1" presStyleCnt="5"/>
      <dgm:spPr>
        <a:prstGeom prst="rightArrow">
          <a:avLst>
            <a:gd name="adj1" fmla="val 60000"/>
            <a:gd name="adj2" fmla="val 50000"/>
          </a:avLst>
        </a:prstGeom>
      </dgm:spPr>
      <dgm:t>
        <a:bodyPr/>
        <a:lstStyle/>
        <a:p>
          <a:endParaRPr lang="fr-FR"/>
        </a:p>
      </dgm:t>
    </dgm:pt>
    <dgm:pt modelId="{324880DF-4FBE-4010-B782-1D6B362747B4}" type="pres">
      <dgm:prSet presAssocID="{BB368A30-7263-4F5B-9A00-B4762A6FA327}" presName="connectorText" presStyleLbl="sibTrans2D1" presStyleIdx="1" presStyleCnt="5"/>
      <dgm:spPr/>
      <dgm:t>
        <a:bodyPr/>
        <a:lstStyle/>
        <a:p>
          <a:endParaRPr lang="fr-FR"/>
        </a:p>
      </dgm:t>
    </dgm:pt>
    <dgm:pt modelId="{442196A4-89C5-4F49-8E97-2E2F17A0E24B}" type="pres">
      <dgm:prSet presAssocID="{2C240E51-AAC0-49E6-81C2-E5F7F303B3D4}" presName="node" presStyleLbl="node1" presStyleIdx="2" presStyleCnt="6">
        <dgm:presLayoutVars>
          <dgm:bulletEnabled val="1"/>
        </dgm:presLayoutVars>
      </dgm:prSet>
      <dgm:spPr>
        <a:prstGeom prst="roundRect">
          <a:avLst>
            <a:gd name="adj" fmla="val 10000"/>
          </a:avLst>
        </a:prstGeom>
      </dgm:spPr>
      <dgm:t>
        <a:bodyPr/>
        <a:lstStyle/>
        <a:p>
          <a:endParaRPr lang="fr-FR"/>
        </a:p>
      </dgm:t>
    </dgm:pt>
    <dgm:pt modelId="{EB0F371D-35F7-4F29-B0E9-1A901E8792B6}" type="pres">
      <dgm:prSet presAssocID="{F2ABEEE3-E175-4682-B698-04811AA34C22}" presName="sibTrans" presStyleLbl="sibTrans2D1" presStyleIdx="2" presStyleCnt="5"/>
      <dgm:spPr>
        <a:prstGeom prst="rightArrow">
          <a:avLst>
            <a:gd name="adj1" fmla="val 60000"/>
            <a:gd name="adj2" fmla="val 50000"/>
          </a:avLst>
        </a:prstGeom>
      </dgm:spPr>
      <dgm:t>
        <a:bodyPr/>
        <a:lstStyle/>
        <a:p>
          <a:endParaRPr lang="fr-FR"/>
        </a:p>
      </dgm:t>
    </dgm:pt>
    <dgm:pt modelId="{A2CD396E-0DF0-463C-9CAD-808E78D8CB0C}" type="pres">
      <dgm:prSet presAssocID="{F2ABEEE3-E175-4682-B698-04811AA34C22}" presName="connectorText" presStyleLbl="sibTrans2D1" presStyleIdx="2" presStyleCnt="5"/>
      <dgm:spPr/>
      <dgm:t>
        <a:bodyPr/>
        <a:lstStyle/>
        <a:p>
          <a:endParaRPr lang="fr-FR"/>
        </a:p>
      </dgm:t>
    </dgm:pt>
    <dgm:pt modelId="{751A3C53-8EA8-4069-863D-FA60675E3777}" type="pres">
      <dgm:prSet presAssocID="{2DBAE7B6-8989-40DC-9CB6-2D4B8773505F}" presName="node" presStyleLbl="node1" presStyleIdx="3" presStyleCnt="6">
        <dgm:presLayoutVars>
          <dgm:bulletEnabled val="1"/>
        </dgm:presLayoutVars>
      </dgm:prSet>
      <dgm:spPr>
        <a:prstGeom prst="roundRect">
          <a:avLst>
            <a:gd name="adj" fmla="val 10000"/>
          </a:avLst>
        </a:prstGeom>
      </dgm:spPr>
      <dgm:t>
        <a:bodyPr/>
        <a:lstStyle/>
        <a:p>
          <a:endParaRPr lang="fr-FR"/>
        </a:p>
      </dgm:t>
    </dgm:pt>
    <dgm:pt modelId="{A664ACB4-2ED7-4875-96EE-E6953A9F3382}" type="pres">
      <dgm:prSet presAssocID="{7915821E-0E0C-46D3-AE06-0D9E0D4B33AF}" presName="sibTrans" presStyleLbl="sibTrans2D1" presStyleIdx="3" presStyleCnt="5"/>
      <dgm:spPr>
        <a:prstGeom prst="rightArrow">
          <a:avLst>
            <a:gd name="adj1" fmla="val 60000"/>
            <a:gd name="adj2" fmla="val 50000"/>
          </a:avLst>
        </a:prstGeom>
      </dgm:spPr>
      <dgm:t>
        <a:bodyPr/>
        <a:lstStyle/>
        <a:p>
          <a:endParaRPr lang="fr-FR"/>
        </a:p>
      </dgm:t>
    </dgm:pt>
    <dgm:pt modelId="{BC720A5D-CC03-4E1C-9316-93F6C2741B69}" type="pres">
      <dgm:prSet presAssocID="{7915821E-0E0C-46D3-AE06-0D9E0D4B33AF}" presName="connectorText" presStyleLbl="sibTrans2D1" presStyleIdx="3" presStyleCnt="5"/>
      <dgm:spPr/>
      <dgm:t>
        <a:bodyPr/>
        <a:lstStyle/>
        <a:p>
          <a:endParaRPr lang="fr-FR"/>
        </a:p>
      </dgm:t>
    </dgm:pt>
    <dgm:pt modelId="{1619DC35-792E-4FD8-9263-3456ED4546B3}" type="pres">
      <dgm:prSet presAssocID="{4D728235-18D1-437B-B4F3-7C830B973D2E}" presName="node" presStyleLbl="node1" presStyleIdx="4" presStyleCnt="6">
        <dgm:presLayoutVars>
          <dgm:bulletEnabled val="1"/>
        </dgm:presLayoutVars>
      </dgm:prSet>
      <dgm:spPr>
        <a:prstGeom prst="roundRect">
          <a:avLst>
            <a:gd name="adj" fmla="val 10000"/>
          </a:avLst>
        </a:prstGeom>
      </dgm:spPr>
      <dgm:t>
        <a:bodyPr/>
        <a:lstStyle/>
        <a:p>
          <a:endParaRPr lang="fr-FR"/>
        </a:p>
      </dgm:t>
    </dgm:pt>
    <dgm:pt modelId="{6BBE6335-2A90-4AD2-A1BA-B2FC8BBA0778}" type="pres">
      <dgm:prSet presAssocID="{330C324D-C7DB-4098-B6DE-1AFE4887B4C3}" presName="sibTrans" presStyleLbl="sibTrans2D1" presStyleIdx="4" presStyleCnt="5"/>
      <dgm:spPr>
        <a:prstGeom prst="rightArrow">
          <a:avLst>
            <a:gd name="adj1" fmla="val 60000"/>
            <a:gd name="adj2" fmla="val 50000"/>
          </a:avLst>
        </a:prstGeom>
      </dgm:spPr>
      <dgm:t>
        <a:bodyPr/>
        <a:lstStyle/>
        <a:p>
          <a:endParaRPr lang="fr-FR"/>
        </a:p>
      </dgm:t>
    </dgm:pt>
    <dgm:pt modelId="{3115FC22-F119-440F-B7FB-5657B2B34B0C}" type="pres">
      <dgm:prSet presAssocID="{330C324D-C7DB-4098-B6DE-1AFE4887B4C3}" presName="connectorText" presStyleLbl="sibTrans2D1" presStyleIdx="4" presStyleCnt="5"/>
      <dgm:spPr/>
      <dgm:t>
        <a:bodyPr/>
        <a:lstStyle/>
        <a:p>
          <a:endParaRPr lang="fr-FR"/>
        </a:p>
      </dgm:t>
    </dgm:pt>
    <dgm:pt modelId="{2841BBB0-3721-4260-A660-1570C2347B36}" type="pres">
      <dgm:prSet presAssocID="{356B1B6C-9123-4565-BF07-C942E5261338}" presName="node" presStyleLbl="node1" presStyleIdx="5" presStyleCnt="6">
        <dgm:presLayoutVars>
          <dgm:bulletEnabled val="1"/>
        </dgm:presLayoutVars>
      </dgm:prSet>
      <dgm:spPr>
        <a:prstGeom prst="roundRect">
          <a:avLst>
            <a:gd name="adj" fmla="val 10000"/>
          </a:avLst>
        </a:prstGeom>
      </dgm:spPr>
      <dgm:t>
        <a:bodyPr/>
        <a:lstStyle/>
        <a:p>
          <a:endParaRPr lang="en-US"/>
        </a:p>
      </dgm:t>
    </dgm:pt>
  </dgm:ptLst>
  <dgm:cxnLst>
    <dgm:cxn modelId="{B7B5E450-9055-40A1-A6AF-E9BABD7C309C}" type="presOf" srcId="{F2ABEEE3-E175-4682-B698-04811AA34C22}" destId="{EB0F371D-35F7-4F29-B0E9-1A901E8792B6}" srcOrd="0" destOrd="0" presId="urn:microsoft.com/office/officeart/2005/8/layout/process5#4"/>
    <dgm:cxn modelId="{DC936A90-7661-47A2-A78C-50F97F992FB1}" type="presOf" srcId="{BB368A30-7263-4F5B-9A00-B4762A6FA327}" destId="{324880DF-4FBE-4010-B782-1D6B362747B4}" srcOrd="1" destOrd="0" presId="urn:microsoft.com/office/officeart/2005/8/layout/process5#4"/>
    <dgm:cxn modelId="{3C04002A-219F-4C46-A6A9-E7399C1BB05F}" type="presOf" srcId="{2C240E51-AAC0-49E6-81C2-E5F7F303B3D4}" destId="{442196A4-89C5-4F49-8E97-2E2F17A0E24B}" srcOrd="0" destOrd="0" presId="urn:microsoft.com/office/officeart/2005/8/layout/process5#4"/>
    <dgm:cxn modelId="{B8211DA0-1A24-4268-81BB-5CA3CA2EC44C}" type="presOf" srcId="{B8D5494A-3C93-4A4E-A761-342DD5892607}" destId="{1BFE7A53-5A73-46B6-A88E-22202B493C8D}" srcOrd="0" destOrd="0" presId="urn:microsoft.com/office/officeart/2005/8/layout/process5#4"/>
    <dgm:cxn modelId="{6D939A56-A1D1-4617-B42C-1EF78CDB8676}" type="presOf" srcId="{9B341AF7-3F66-4F7F-9FD3-73083A215091}" destId="{FA87725E-AF2D-4754-8E97-F53E66191D3C}" srcOrd="0" destOrd="0" presId="urn:microsoft.com/office/officeart/2005/8/layout/process5#4"/>
    <dgm:cxn modelId="{DB6DC400-FBA5-4C48-8A8E-AB3242AE9FDC}" srcId="{B63F5BCF-DB7F-43F7-97B0-66934156A6CC}" destId="{356B1B6C-9123-4565-BF07-C942E5261338}" srcOrd="5" destOrd="0" parTransId="{3C29F2AA-F198-4EA3-ADCB-FEC950D26146}" sibTransId="{2D9CEFCE-EDE4-49D2-AC17-59E533E1BD64}"/>
    <dgm:cxn modelId="{BC68A2B2-27A7-4E1A-9C54-CB8C550496F1}" type="presOf" srcId="{2DBAE7B6-8989-40DC-9CB6-2D4B8773505F}" destId="{751A3C53-8EA8-4069-863D-FA60675E3777}" srcOrd="0" destOrd="0" presId="urn:microsoft.com/office/officeart/2005/8/layout/process5#4"/>
    <dgm:cxn modelId="{5FDC19CB-0688-4191-B736-6F86C770BB21}" srcId="{B63F5BCF-DB7F-43F7-97B0-66934156A6CC}" destId="{2DBAE7B6-8989-40DC-9CB6-2D4B8773505F}" srcOrd="3" destOrd="0" parTransId="{F2025917-60B3-46D0-8774-40B2E4771BF7}" sibTransId="{7915821E-0E0C-46D3-AE06-0D9E0D4B33AF}"/>
    <dgm:cxn modelId="{E612836F-8A20-4227-B830-B92AF5FAF4FC}" type="presOf" srcId="{4D728235-18D1-437B-B4F3-7C830B973D2E}" destId="{1619DC35-792E-4FD8-9263-3456ED4546B3}" srcOrd="0" destOrd="0" presId="urn:microsoft.com/office/officeart/2005/8/layout/process5#4"/>
    <dgm:cxn modelId="{99F79527-0F5E-4FA1-88F8-B238F9178CC4}" srcId="{B63F5BCF-DB7F-43F7-97B0-66934156A6CC}" destId="{4D728235-18D1-437B-B4F3-7C830B973D2E}" srcOrd="4" destOrd="0" parTransId="{9A2289ED-56DC-4DE3-AB45-F173EF9FF3BE}" sibTransId="{330C324D-C7DB-4098-B6DE-1AFE4887B4C3}"/>
    <dgm:cxn modelId="{61209973-2CB1-4553-A191-D67E9D9928EC}" type="presOf" srcId="{330C324D-C7DB-4098-B6DE-1AFE4887B4C3}" destId="{3115FC22-F119-440F-B7FB-5657B2B34B0C}" srcOrd="1" destOrd="0" presId="urn:microsoft.com/office/officeart/2005/8/layout/process5#4"/>
    <dgm:cxn modelId="{63A126CC-35BE-44C3-B111-954DC87069CA}" srcId="{B63F5BCF-DB7F-43F7-97B0-66934156A6CC}" destId="{2C240E51-AAC0-49E6-81C2-E5F7F303B3D4}" srcOrd="2" destOrd="0" parTransId="{7AD4A216-1DB2-4E46-AEBE-15CC0D5AE80A}" sibTransId="{F2ABEEE3-E175-4682-B698-04811AA34C22}"/>
    <dgm:cxn modelId="{CF3C9391-91C5-418C-822A-01C044C5802E}" type="presOf" srcId="{7915821E-0E0C-46D3-AE06-0D9E0D4B33AF}" destId="{A664ACB4-2ED7-4875-96EE-E6953A9F3382}" srcOrd="0" destOrd="0" presId="urn:microsoft.com/office/officeart/2005/8/layout/process5#4"/>
    <dgm:cxn modelId="{0FC30ED3-A86E-4C2C-88E6-3D56F559ABFA}" type="presOf" srcId="{356B1B6C-9123-4565-BF07-C942E5261338}" destId="{2841BBB0-3721-4260-A660-1570C2347B36}" srcOrd="0" destOrd="0" presId="urn:microsoft.com/office/officeart/2005/8/layout/process5#4"/>
    <dgm:cxn modelId="{CB77711B-D444-4E90-8B25-A8CBC412615E}" type="presOf" srcId="{330C324D-C7DB-4098-B6DE-1AFE4887B4C3}" destId="{6BBE6335-2A90-4AD2-A1BA-B2FC8BBA0778}" srcOrd="0" destOrd="0" presId="urn:microsoft.com/office/officeart/2005/8/layout/process5#4"/>
    <dgm:cxn modelId="{4D9D2FF1-7D72-4FE1-B69D-9CDA61616D30}" type="presOf" srcId="{BB368A30-7263-4F5B-9A00-B4762A6FA327}" destId="{94C11532-B24F-4754-B455-64571C1D681C}" srcOrd="0" destOrd="0" presId="urn:microsoft.com/office/officeart/2005/8/layout/process5#4"/>
    <dgm:cxn modelId="{57118CFA-85D4-4DE9-9F21-DFC98FBE715B}" type="presOf" srcId="{7915821E-0E0C-46D3-AE06-0D9E0D4B33AF}" destId="{BC720A5D-CC03-4E1C-9316-93F6C2741B69}" srcOrd="1" destOrd="0" presId="urn:microsoft.com/office/officeart/2005/8/layout/process5#4"/>
    <dgm:cxn modelId="{2340112F-5861-4C98-AC84-3A55B0F5A0BE}" srcId="{B63F5BCF-DB7F-43F7-97B0-66934156A6CC}" destId="{9B341AF7-3F66-4F7F-9FD3-73083A215091}" srcOrd="1" destOrd="0" parTransId="{E8F468C7-4222-4FB7-977D-8CB9BD9CCC6B}" sibTransId="{BB368A30-7263-4F5B-9A00-B4762A6FA327}"/>
    <dgm:cxn modelId="{478EEDA2-62E1-4239-932E-0D0A32FEC4BA}" srcId="{B63F5BCF-DB7F-43F7-97B0-66934156A6CC}" destId="{B8D5494A-3C93-4A4E-A761-342DD5892607}" srcOrd="0" destOrd="0" parTransId="{4EDBEADA-AC12-4EA0-B78F-C26FF981F43D}" sibTransId="{108E56DF-28E6-440D-B0A7-500F78184E58}"/>
    <dgm:cxn modelId="{2E235705-D264-4E3E-8589-4F60B3F99904}" type="presOf" srcId="{108E56DF-28E6-440D-B0A7-500F78184E58}" destId="{EDEFA551-2232-4A1C-9149-0A84DA7DC6CF}" srcOrd="1" destOrd="0" presId="urn:microsoft.com/office/officeart/2005/8/layout/process5#4"/>
    <dgm:cxn modelId="{28F9410A-B64F-4FE1-8746-D90ADA226159}" type="presOf" srcId="{B63F5BCF-DB7F-43F7-97B0-66934156A6CC}" destId="{7286B988-E27E-4E40-86E7-38FDFC743C14}" srcOrd="0" destOrd="0" presId="urn:microsoft.com/office/officeart/2005/8/layout/process5#4"/>
    <dgm:cxn modelId="{B86897C4-E399-46DE-9398-2467619DD5DB}" type="presOf" srcId="{108E56DF-28E6-440D-B0A7-500F78184E58}" destId="{8B7D1577-B600-4284-B694-9700CCC30F4E}" srcOrd="0" destOrd="0" presId="urn:microsoft.com/office/officeart/2005/8/layout/process5#4"/>
    <dgm:cxn modelId="{42AB7374-F67C-4E65-910B-C462A4418EEC}" type="presOf" srcId="{F2ABEEE3-E175-4682-B698-04811AA34C22}" destId="{A2CD396E-0DF0-463C-9CAD-808E78D8CB0C}" srcOrd="1" destOrd="0" presId="urn:microsoft.com/office/officeart/2005/8/layout/process5#4"/>
    <dgm:cxn modelId="{9B73A251-08BC-4A9D-837A-A082C456DEAE}" type="presParOf" srcId="{7286B988-E27E-4E40-86E7-38FDFC743C14}" destId="{1BFE7A53-5A73-46B6-A88E-22202B493C8D}" srcOrd="0" destOrd="0" presId="urn:microsoft.com/office/officeart/2005/8/layout/process5#4"/>
    <dgm:cxn modelId="{251E04EA-54AF-408F-AFDF-34A248D13794}" type="presParOf" srcId="{7286B988-E27E-4E40-86E7-38FDFC743C14}" destId="{8B7D1577-B600-4284-B694-9700CCC30F4E}" srcOrd="1" destOrd="0" presId="urn:microsoft.com/office/officeart/2005/8/layout/process5#4"/>
    <dgm:cxn modelId="{B5F73AA5-64A2-4A9D-BD14-B4BEC47ED8C3}" type="presParOf" srcId="{8B7D1577-B600-4284-B694-9700CCC30F4E}" destId="{EDEFA551-2232-4A1C-9149-0A84DA7DC6CF}" srcOrd="0" destOrd="0" presId="urn:microsoft.com/office/officeart/2005/8/layout/process5#4"/>
    <dgm:cxn modelId="{8F28808D-6117-46BF-BBF2-D15576ABE878}" type="presParOf" srcId="{7286B988-E27E-4E40-86E7-38FDFC743C14}" destId="{FA87725E-AF2D-4754-8E97-F53E66191D3C}" srcOrd="2" destOrd="0" presId="urn:microsoft.com/office/officeart/2005/8/layout/process5#4"/>
    <dgm:cxn modelId="{D3C3C0D2-AC15-469C-94BE-B9B6E3409376}" type="presParOf" srcId="{7286B988-E27E-4E40-86E7-38FDFC743C14}" destId="{94C11532-B24F-4754-B455-64571C1D681C}" srcOrd="3" destOrd="0" presId="urn:microsoft.com/office/officeart/2005/8/layout/process5#4"/>
    <dgm:cxn modelId="{FA44B8C4-4FCE-4873-8505-F9E46AB34968}" type="presParOf" srcId="{94C11532-B24F-4754-B455-64571C1D681C}" destId="{324880DF-4FBE-4010-B782-1D6B362747B4}" srcOrd="0" destOrd="0" presId="urn:microsoft.com/office/officeart/2005/8/layout/process5#4"/>
    <dgm:cxn modelId="{1B4AD50D-F869-4628-B8B8-8D840D0F3DC5}" type="presParOf" srcId="{7286B988-E27E-4E40-86E7-38FDFC743C14}" destId="{442196A4-89C5-4F49-8E97-2E2F17A0E24B}" srcOrd="4" destOrd="0" presId="urn:microsoft.com/office/officeart/2005/8/layout/process5#4"/>
    <dgm:cxn modelId="{37499929-78D8-448A-8EC8-0A47D8F49E51}" type="presParOf" srcId="{7286B988-E27E-4E40-86E7-38FDFC743C14}" destId="{EB0F371D-35F7-4F29-B0E9-1A901E8792B6}" srcOrd="5" destOrd="0" presId="urn:microsoft.com/office/officeart/2005/8/layout/process5#4"/>
    <dgm:cxn modelId="{31886CBC-536D-4916-90F3-8400BD2B8368}" type="presParOf" srcId="{EB0F371D-35F7-4F29-B0E9-1A901E8792B6}" destId="{A2CD396E-0DF0-463C-9CAD-808E78D8CB0C}" srcOrd="0" destOrd="0" presId="urn:microsoft.com/office/officeart/2005/8/layout/process5#4"/>
    <dgm:cxn modelId="{B3B50727-E525-4FFD-9F96-74D2D98512CF}" type="presParOf" srcId="{7286B988-E27E-4E40-86E7-38FDFC743C14}" destId="{751A3C53-8EA8-4069-863D-FA60675E3777}" srcOrd="6" destOrd="0" presId="urn:microsoft.com/office/officeart/2005/8/layout/process5#4"/>
    <dgm:cxn modelId="{D581FC2F-0981-44AD-842B-88F4A2E82916}" type="presParOf" srcId="{7286B988-E27E-4E40-86E7-38FDFC743C14}" destId="{A664ACB4-2ED7-4875-96EE-E6953A9F3382}" srcOrd="7" destOrd="0" presId="urn:microsoft.com/office/officeart/2005/8/layout/process5#4"/>
    <dgm:cxn modelId="{D423D6BB-257D-4F8D-B77F-3874C8D20E07}" type="presParOf" srcId="{A664ACB4-2ED7-4875-96EE-E6953A9F3382}" destId="{BC720A5D-CC03-4E1C-9316-93F6C2741B69}" srcOrd="0" destOrd="0" presId="urn:microsoft.com/office/officeart/2005/8/layout/process5#4"/>
    <dgm:cxn modelId="{E3E1243E-66DA-47AB-AE91-A5D47D9519B6}" type="presParOf" srcId="{7286B988-E27E-4E40-86E7-38FDFC743C14}" destId="{1619DC35-792E-4FD8-9263-3456ED4546B3}" srcOrd="8" destOrd="0" presId="urn:microsoft.com/office/officeart/2005/8/layout/process5#4"/>
    <dgm:cxn modelId="{9CC14802-4507-4D04-8112-032E303E33B3}" type="presParOf" srcId="{7286B988-E27E-4E40-86E7-38FDFC743C14}" destId="{6BBE6335-2A90-4AD2-A1BA-B2FC8BBA0778}" srcOrd="9" destOrd="0" presId="urn:microsoft.com/office/officeart/2005/8/layout/process5#4"/>
    <dgm:cxn modelId="{82954748-C2A0-449F-BA0D-91BF23DEACE4}" type="presParOf" srcId="{6BBE6335-2A90-4AD2-A1BA-B2FC8BBA0778}" destId="{3115FC22-F119-440F-B7FB-5657B2B34B0C}" srcOrd="0" destOrd="0" presId="urn:microsoft.com/office/officeart/2005/8/layout/process5#4"/>
    <dgm:cxn modelId="{7E08AC6C-C5A0-4B43-B4E8-247C7B0CF918}" type="presParOf" srcId="{7286B988-E27E-4E40-86E7-38FDFC743C14}" destId="{2841BBB0-3721-4260-A660-1570C2347B36}" srcOrd="10" destOrd="0" presId="urn:microsoft.com/office/officeart/2005/8/layout/process5#4"/>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B63F5BCF-DB7F-43F7-97B0-66934156A6CC}" type="doc">
      <dgm:prSet loTypeId="urn:microsoft.com/office/officeart/2005/8/layout/process5#5" loCatId="process" qsTypeId="urn:microsoft.com/office/officeart/2005/8/quickstyle/simple1#5" qsCatId="simple" csTypeId="urn:microsoft.com/office/officeart/2005/8/colors/colorful4#5" csCatId="colorful" phldr="1"/>
      <dgm:spPr/>
    </dgm:pt>
    <dgm:pt modelId="{B8D5494A-3C93-4A4E-A761-342DD5892607}">
      <dgm:prSet phldrT="[Texte]"/>
      <dgm:spPr>
        <a:xfrm>
          <a:off x="0" y="140033"/>
          <a:ext cx="659288" cy="395573"/>
        </a:xfr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Caching Orchestrator</a:t>
          </a:r>
          <a:endParaRPr lang="en-US" dirty="0">
            <a:solidFill>
              <a:srgbClr val="FFFF00"/>
            </a:solidFill>
            <a:latin typeface="Calibri" panose="020F0502020204030204" pitchFamily="5" charset="0"/>
            <a:ea typeface="+mn-ea"/>
            <a:cs typeface="+mn-cs"/>
          </a:endParaRPr>
        </a:p>
      </dgm:t>
    </dgm:pt>
    <dgm:pt modelId="{4EDBEADA-AC12-4EA0-B78F-C26FF981F43D}" type="parTrans" cxnId="{478EEDA2-62E1-4239-932E-0D0A32FEC4BA}">
      <dgm:prSet/>
      <dgm:spPr/>
      <dgm:t>
        <a:bodyPr/>
        <a:lstStyle/>
        <a:p>
          <a:endParaRPr lang="en-US"/>
        </a:p>
      </dgm:t>
    </dgm:pt>
    <dgm:pt modelId="{108E56DF-28E6-440D-B0A7-500F78184E58}" type="sibTrans" cxnId="{478EEDA2-62E1-4239-932E-0D0A32FEC4BA}">
      <dgm:prSet/>
      <dgm:spPr>
        <a:xfrm>
          <a:off x="717306" y="256068"/>
          <a:ext cx="139769" cy="163503"/>
        </a:xfrm>
        <a:solidFill>
          <a:srgbClr val="8064A2">
            <a:hueOff val="0"/>
            <a:satOff val="0"/>
            <a:lumOff val="0"/>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9B341AF7-3F66-4F7F-9FD3-73083A215091}">
      <dgm:prSet phldrT="[Texte]"/>
      <dgm:spPr>
        <a:xfrm>
          <a:off x="923004" y="140033"/>
          <a:ext cx="659288" cy="395573"/>
        </a:xfr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Admission Control</a:t>
          </a:r>
          <a:endParaRPr lang="en-US" dirty="0">
            <a:solidFill>
              <a:srgbClr val="FFFF00"/>
            </a:solidFill>
            <a:latin typeface="Calibri" panose="020F0502020204030204" pitchFamily="5" charset="0"/>
            <a:ea typeface="+mn-ea"/>
            <a:cs typeface="+mn-cs"/>
          </a:endParaRPr>
        </a:p>
      </dgm:t>
    </dgm:pt>
    <dgm:pt modelId="{E8F468C7-4222-4FB7-977D-8CB9BD9CCC6B}" type="parTrans" cxnId="{2340112F-5861-4C98-AC84-3A55B0F5A0BE}">
      <dgm:prSet/>
      <dgm:spPr/>
      <dgm:t>
        <a:bodyPr/>
        <a:lstStyle/>
        <a:p>
          <a:endParaRPr lang="en-US"/>
        </a:p>
      </dgm:t>
    </dgm:pt>
    <dgm:pt modelId="{BB368A30-7263-4F5B-9A00-B4762A6FA327}" type="sibTrans" cxnId="{2340112F-5861-4C98-AC84-3A55B0F5A0BE}">
      <dgm:prSet/>
      <dgm:spPr>
        <a:xfrm>
          <a:off x="1640310" y="256068"/>
          <a:ext cx="139769" cy="163503"/>
        </a:xfrm>
        <a:solidFill>
          <a:srgbClr val="8064A2">
            <a:hueOff val="-1116192"/>
            <a:satOff val="6725"/>
            <a:lumOff val="539"/>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2C240E51-AAC0-49E6-81C2-E5F7F303B3D4}">
      <dgm:prSet phldrT="[Texte]"/>
      <dgm:spPr>
        <a:xfrm>
          <a:off x="1846008" y="140033"/>
          <a:ext cx="659288" cy="395573"/>
        </a:xfr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Storage</a:t>
          </a:r>
          <a:endParaRPr lang="en-US" dirty="0">
            <a:solidFill>
              <a:srgbClr val="FFFF00"/>
            </a:solidFill>
            <a:latin typeface="Calibri" panose="020F0502020204030204" pitchFamily="5" charset="0"/>
            <a:ea typeface="+mn-ea"/>
            <a:cs typeface="+mn-cs"/>
          </a:endParaRPr>
        </a:p>
      </dgm:t>
    </dgm:pt>
    <dgm:pt modelId="{7AD4A216-1DB2-4E46-AEBE-15CC0D5AE80A}" type="parTrans" cxnId="{63A126CC-35BE-44C3-B111-954DC87069CA}">
      <dgm:prSet/>
      <dgm:spPr/>
      <dgm:t>
        <a:bodyPr/>
        <a:lstStyle/>
        <a:p>
          <a:endParaRPr lang="en-US"/>
        </a:p>
      </dgm:t>
    </dgm:pt>
    <dgm:pt modelId="{F2ABEEE3-E175-4682-B698-04811AA34C22}" type="sibTrans" cxnId="{63A126CC-35BE-44C3-B111-954DC87069CA}">
      <dgm:prSet/>
      <dgm:spPr>
        <a:xfrm>
          <a:off x="2563314" y="256068"/>
          <a:ext cx="139769" cy="163503"/>
        </a:xfrm>
        <a:solidFill>
          <a:srgbClr val="8064A2">
            <a:hueOff val="-2232385"/>
            <a:satOff val="13449"/>
            <a:lumOff val="1078"/>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2DBAE7B6-8989-40DC-9CB6-2D4B8773505F}">
      <dgm:prSet phldrT="[Texte]"/>
      <dgm:spPr>
        <a:xfrm>
          <a:off x="2769012" y="140033"/>
          <a:ext cx="659288" cy="395573"/>
        </a:xfr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Transcode</a:t>
          </a:r>
          <a:br>
            <a:rPr lang="en-US" dirty="0" smtClean="0">
              <a:solidFill>
                <a:srgbClr val="FFFF00"/>
              </a:solidFill>
              <a:latin typeface="Calibri" panose="020F0502020204030204" pitchFamily="5" charset="0"/>
              <a:ea typeface="+mn-ea"/>
              <a:cs typeface="+mn-cs"/>
            </a:rPr>
          </a:br>
          <a:r>
            <a:rPr lang="en-US" dirty="0" smtClean="0">
              <a:solidFill>
                <a:srgbClr val="FFFF00"/>
              </a:solidFill>
              <a:latin typeface="Calibri" panose="020F0502020204030204" pitchFamily="5" charset="0"/>
              <a:ea typeface="+mn-ea"/>
              <a:cs typeface="+mn-cs"/>
            </a:rPr>
            <a:t>Re-segment</a:t>
          </a:r>
          <a:endParaRPr lang="en-US" dirty="0">
            <a:solidFill>
              <a:srgbClr val="FFFF00"/>
            </a:solidFill>
            <a:latin typeface="Calibri" panose="020F0502020204030204" pitchFamily="5" charset="0"/>
            <a:ea typeface="+mn-ea"/>
            <a:cs typeface="+mn-cs"/>
          </a:endParaRPr>
        </a:p>
      </dgm:t>
    </dgm:pt>
    <dgm:pt modelId="{F2025917-60B3-46D0-8774-40B2E4771BF7}" type="parTrans" cxnId="{5FDC19CB-0688-4191-B736-6F86C770BB21}">
      <dgm:prSet/>
      <dgm:spPr/>
      <dgm:t>
        <a:bodyPr/>
        <a:lstStyle/>
        <a:p>
          <a:endParaRPr lang="en-US"/>
        </a:p>
      </dgm:t>
    </dgm:pt>
    <dgm:pt modelId="{7915821E-0E0C-46D3-AE06-0D9E0D4B33AF}" type="sibTrans" cxnId="{5FDC19CB-0688-4191-B736-6F86C770BB21}">
      <dgm:prSet/>
      <dgm:spPr>
        <a:xfrm>
          <a:off x="3486318" y="256068"/>
          <a:ext cx="139769" cy="163503"/>
        </a:xfrm>
        <a:solidFill>
          <a:srgbClr val="8064A2">
            <a:hueOff val="-3348577"/>
            <a:satOff val="20174"/>
            <a:lumOff val="1617"/>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4D728235-18D1-437B-B4F3-7C830B973D2E}">
      <dgm:prSet phldrT="[Texte]"/>
      <dgm:spPr>
        <a:xfrm>
          <a:off x="3692017" y="140033"/>
          <a:ext cx="659288" cy="395573"/>
        </a:xfr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Storage</a:t>
          </a:r>
          <a:endParaRPr lang="en-US" dirty="0">
            <a:solidFill>
              <a:srgbClr val="FFFF00"/>
            </a:solidFill>
            <a:latin typeface="Calibri" panose="020F0502020204030204" pitchFamily="5" charset="0"/>
            <a:ea typeface="+mn-ea"/>
            <a:cs typeface="+mn-cs"/>
          </a:endParaRPr>
        </a:p>
      </dgm:t>
    </dgm:pt>
    <dgm:pt modelId="{9A2289ED-56DC-4DE3-AB45-F173EF9FF3BE}" type="parTrans" cxnId="{99F79527-0F5E-4FA1-88F8-B238F9178CC4}">
      <dgm:prSet/>
      <dgm:spPr/>
      <dgm:t>
        <a:bodyPr/>
        <a:lstStyle/>
        <a:p>
          <a:endParaRPr lang="en-US"/>
        </a:p>
      </dgm:t>
    </dgm:pt>
    <dgm:pt modelId="{330C324D-C7DB-4098-B6DE-1AFE4887B4C3}" type="sibTrans" cxnId="{99F79527-0F5E-4FA1-88F8-B238F9178CC4}">
      <dgm:prSet/>
      <dgm:spPr>
        <a:xfrm>
          <a:off x="4409323" y="256068"/>
          <a:ext cx="139769" cy="163503"/>
        </a:xfrm>
        <a:solidFill>
          <a:srgbClr val="8064A2">
            <a:hueOff val="-4464770"/>
            <a:satOff val="26899"/>
            <a:lumOff val="2156"/>
            <a:alphaOff val="0"/>
          </a:srgbClr>
        </a:solidFill>
        <a:ln>
          <a:noFill/>
        </a:ln>
        <a:effectLst/>
      </dgm:spPr>
      <dgm:t>
        <a:bodyPr/>
        <a:lstStyle/>
        <a:p>
          <a:endParaRPr lang="en-US">
            <a:solidFill>
              <a:srgbClr val="FFFF00"/>
            </a:solidFill>
            <a:latin typeface="Calibri" panose="020F0502020204030204" pitchFamily="5" charset="0"/>
            <a:ea typeface="+mn-ea"/>
            <a:cs typeface="+mn-cs"/>
          </a:endParaRPr>
        </a:p>
      </dgm:t>
    </dgm:pt>
    <dgm:pt modelId="{356B1B6C-9123-4565-BF07-C942E5261338}">
      <dgm:prSet phldrT="[Texte]"/>
      <dgm:spPr>
        <a:xfrm>
          <a:off x="4615021" y="140033"/>
          <a:ext cx="659288" cy="395573"/>
        </a:xfr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gm:spPr>
      <dgm:t>
        <a:bodyPr/>
        <a:lstStyle/>
        <a:p>
          <a:r>
            <a:rPr lang="en-US" dirty="0" smtClean="0">
              <a:solidFill>
                <a:srgbClr val="FFFF00"/>
              </a:solidFill>
              <a:latin typeface="Calibri" panose="020F0502020204030204" pitchFamily="5" charset="0"/>
              <a:ea typeface="+mn-ea"/>
              <a:cs typeface="+mn-cs"/>
            </a:rPr>
            <a:t>Configuration Deployment</a:t>
          </a:r>
          <a:endParaRPr lang="en-US" dirty="0">
            <a:solidFill>
              <a:srgbClr val="FFFF00"/>
            </a:solidFill>
            <a:latin typeface="Calibri" panose="020F0502020204030204" pitchFamily="5" charset="0"/>
            <a:ea typeface="+mn-ea"/>
            <a:cs typeface="+mn-cs"/>
          </a:endParaRPr>
        </a:p>
      </dgm:t>
    </dgm:pt>
    <dgm:pt modelId="{3C29F2AA-F198-4EA3-ADCB-FEC950D26146}" type="parTrans" cxnId="{DB6DC400-FBA5-4C48-8A8E-AB3242AE9FDC}">
      <dgm:prSet/>
      <dgm:spPr/>
      <dgm:t>
        <a:bodyPr/>
        <a:lstStyle/>
        <a:p>
          <a:endParaRPr lang="en-US"/>
        </a:p>
      </dgm:t>
    </dgm:pt>
    <dgm:pt modelId="{2D9CEFCE-EDE4-49D2-AC17-59E533E1BD64}" type="sibTrans" cxnId="{DB6DC400-FBA5-4C48-8A8E-AB3242AE9FDC}">
      <dgm:prSet/>
      <dgm:spPr/>
      <dgm:t>
        <a:bodyPr/>
        <a:lstStyle/>
        <a:p>
          <a:endParaRPr lang="en-US"/>
        </a:p>
      </dgm:t>
    </dgm:pt>
    <dgm:pt modelId="{7286B988-E27E-4E40-86E7-38FDFC743C14}" type="pres">
      <dgm:prSet presAssocID="{B63F5BCF-DB7F-43F7-97B0-66934156A6CC}" presName="diagram" presStyleCnt="0">
        <dgm:presLayoutVars>
          <dgm:dir/>
          <dgm:resizeHandles val="exact"/>
        </dgm:presLayoutVars>
      </dgm:prSet>
      <dgm:spPr/>
    </dgm:pt>
    <dgm:pt modelId="{1BFE7A53-5A73-46B6-A88E-22202B493C8D}" type="pres">
      <dgm:prSet presAssocID="{B8D5494A-3C93-4A4E-A761-342DD5892607}" presName="node" presStyleLbl="node1" presStyleIdx="0" presStyleCnt="6">
        <dgm:presLayoutVars>
          <dgm:bulletEnabled val="1"/>
        </dgm:presLayoutVars>
      </dgm:prSet>
      <dgm:spPr>
        <a:prstGeom prst="roundRect">
          <a:avLst>
            <a:gd name="adj" fmla="val 10000"/>
          </a:avLst>
        </a:prstGeom>
      </dgm:spPr>
      <dgm:t>
        <a:bodyPr/>
        <a:lstStyle/>
        <a:p>
          <a:endParaRPr lang="fr-FR"/>
        </a:p>
      </dgm:t>
    </dgm:pt>
    <dgm:pt modelId="{8B7D1577-B600-4284-B694-9700CCC30F4E}" type="pres">
      <dgm:prSet presAssocID="{108E56DF-28E6-440D-B0A7-500F78184E58}" presName="sibTrans" presStyleLbl="sibTrans2D1" presStyleIdx="0" presStyleCnt="5"/>
      <dgm:spPr>
        <a:prstGeom prst="rightArrow">
          <a:avLst>
            <a:gd name="adj1" fmla="val 60000"/>
            <a:gd name="adj2" fmla="val 50000"/>
          </a:avLst>
        </a:prstGeom>
      </dgm:spPr>
      <dgm:t>
        <a:bodyPr/>
        <a:lstStyle/>
        <a:p>
          <a:endParaRPr lang="fr-FR"/>
        </a:p>
      </dgm:t>
    </dgm:pt>
    <dgm:pt modelId="{EDEFA551-2232-4A1C-9149-0A84DA7DC6CF}" type="pres">
      <dgm:prSet presAssocID="{108E56DF-28E6-440D-B0A7-500F78184E58}" presName="connectorText" presStyleLbl="sibTrans2D1" presStyleIdx="0" presStyleCnt="5"/>
      <dgm:spPr/>
      <dgm:t>
        <a:bodyPr/>
        <a:lstStyle/>
        <a:p>
          <a:endParaRPr lang="fr-FR"/>
        </a:p>
      </dgm:t>
    </dgm:pt>
    <dgm:pt modelId="{FA87725E-AF2D-4754-8E97-F53E66191D3C}" type="pres">
      <dgm:prSet presAssocID="{9B341AF7-3F66-4F7F-9FD3-73083A215091}" presName="node" presStyleLbl="node1" presStyleIdx="1" presStyleCnt="6">
        <dgm:presLayoutVars>
          <dgm:bulletEnabled val="1"/>
        </dgm:presLayoutVars>
      </dgm:prSet>
      <dgm:spPr>
        <a:prstGeom prst="roundRect">
          <a:avLst>
            <a:gd name="adj" fmla="val 10000"/>
          </a:avLst>
        </a:prstGeom>
      </dgm:spPr>
      <dgm:t>
        <a:bodyPr/>
        <a:lstStyle/>
        <a:p>
          <a:endParaRPr lang="fr-FR"/>
        </a:p>
      </dgm:t>
    </dgm:pt>
    <dgm:pt modelId="{94C11532-B24F-4754-B455-64571C1D681C}" type="pres">
      <dgm:prSet presAssocID="{BB368A30-7263-4F5B-9A00-B4762A6FA327}" presName="sibTrans" presStyleLbl="sibTrans2D1" presStyleIdx="1" presStyleCnt="5"/>
      <dgm:spPr>
        <a:prstGeom prst="rightArrow">
          <a:avLst>
            <a:gd name="adj1" fmla="val 60000"/>
            <a:gd name="adj2" fmla="val 50000"/>
          </a:avLst>
        </a:prstGeom>
      </dgm:spPr>
      <dgm:t>
        <a:bodyPr/>
        <a:lstStyle/>
        <a:p>
          <a:endParaRPr lang="fr-FR"/>
        </a:p>
      </dgm:t>
    </dgm:pt>
    <dgm:pt modelId="{324880DF-4FBE-4010-B782-1D6B362747B4}" type="pres">
      <dgm:prSet presAssocID="{BB368A30-7263-4F5B-9A00-B4762A6FA327}" presName="connectorText" presStyleLbl="sibTrans2D1" presStyleIdx="1" presStyleCnt="5"/>
      <dgm:spPr/>
      <dgm:t>
        <a:bodyPr/>
        <a:lstStyle/>
        <a:p>
          <a:endParaRPr lang="fr-FR"/>
        </a:p>
      </dgm:t>
    </dgm:pt>
    <dgm:pt modelId="{442196A4-89C5-4F49-8E97-2E2F17A0E24B}" type="pres">
      <dgm:prSet presAssocID="{2C240E51-AAC0-49E6-81C2-E5F7F303B3D4}" presName="node" presStyleLbl="node1" presStyleIdx="2" presStyleCnt="6">
        <dgm:presLayoutVars>
          <dgm:bulletEnabled val="1"/>
        </dgm:presLayoutVars>
      </dgm:prSet>
      <dgm:spPr>
        <a:prstGeom prst="roundRect">
          <a:avLst>
            <a:gd name="adj" fmla="val 10000"/>
          </a:avLst>
        </a:prstGeom>
      </dgm:spPr>
      <dgm:t>
        <a:bodyPr/>
        <a:lstStyle/>
        <a:p>
          <a:endParaRPr lang="fr-FR"/>
        </a:p>
      </dgm:t>
    </dgm:pt>
    <dgm:pt modelId="{EB0F371D-35F7-4F29-B0E9-1A901E8792B6}" type="pres">
      <dgm:prSet presAssocID="{F2ABEEE3-E175-4682-B698-04811AA34C22}" presName="sibTrans" presStyleLbl="sibTrans2D1" presStyleIdx="2" presStyleCnt="5"/>
      <dgm:spPr>
        <a:prstGeom prst="rightArrow">
          <a:avLst>
            <a:gd name="adj1" fmla="val 60000"/>
            <a:gd name="adj2" fmla="val 50000"/>
          </a:avLst>
        </a:prstGeom>
      </dgm:spPr>
      <dgm:t>
        <a:bodyPr/>
        <a:lstStyle/>
        <a:p>
          <a:endParaRPr lang="fr-FR"/>
        </a:p>
      </dgm:t>
    </dgm:pt>
    <dgm:pt modelId="{A2CD396E-0DF0-463C-9CAD-808E78D8CB0C}" type="pres">
      <dgm:prSet presAssocID="{F2ABEEE3-E175-4682-B698-04811AA34C22}" presName="connectorText" presStyleLbl="sibTrans2D1" presStyleIdx="2" presStyleCnt="5"/>
      <dgm:spPr/>
      <dgm:t>
        <a:bodyPr/>
        <a:lstStyle/>
        <a:p>
          <a:endParaRPr lang="fr-FR"/>
        </a:p>
      </dgm:t>
    </dgm:pt>
    <dgm:pt modelId="{751A3C53-8EA8-4069-863D-FA60675E3777}" type="pres">
      <dgm:prSet presAssocID="{2DBAE7B6-8989-40DC-9CB6-2D4B8773505F}" presName="node" presStyleLbl="node1" presStyleIdx="3" presStyleCnt="6">
        <dgm:presLayoutVars>
          <dgm:bulletEnabled val="1"/>
        </dgm:presLayoutVars>
      </dgm:prSet>
      <dgm:spPr>
        <a:prstGeom prst="roundRect">
          <a:avLst>
            <a:gd name="adj" fmla="val 10000"/>
          </a:avLst>
        </a:prstGeom>
      </dgm:spPr>
      <dgm:t>
        <a:bodyPr/>
        <a:lstStyle/>
        <a:p>
          <a:endParaRPr lang="fr-FR"/>
        </a:p>
      </dgm:t>
    </dgm:pt>
    <dgm:pt modelId="{A664ACB4-2ED7-4875-96EE-E6953A9F3382}" type="pres">
      <dgm:prSet presAssocID="{7915821E-0E0C-46D3-AE06-0D9E0D4B33AF}" presName="sibTrans" presStyleLbl="sibTrans2D1" presStyleIdx="3" presStyleCnt="5"/>
      <dgm:spPr>
        <a:prstGeom prst="rightArrow">
          <a:avLst>
            <a:gd name="adj1" fmla="val 60000"/>
            <a:gd name="adj2" fmla="val 50000"/>
          </a:avLst>
        </a:prstGeom>
      </dgm:spPr>
      <dgm:t>
        <a:bodyPr/>
        <a:lstStyle/>
        <a:p>
          <a:endParaRPr lang="fr-FR"/>
        </a:p>
      </dgm:t>
    </dgm:pt>
    <dgm:pt modelId="{BC720A5D-CC03-4E1C-9316-93F6C2741B69}" type="pres">
      <dgm:prSet presAssocID="{7915821E-0E0C-46D3-AE06-0D9E0D4B33AF}" presName="connectorText" presStyleLbl="sibTrans2D1" presStyleIdx="3" presStyleCnt="5"/>
      <dgm:spPr/>
      <dgm:t>
        <a:bodyPr/>
        <a:lstStyle/>
        <a:p>
          <a:endParaRPr lang="fr-FR"/>
        </a:p>
      </dgm:t>
    </dgm:pt>
    <dgm:pt modelId="{1619DC35-792E-4FD8-9263-3456ED4546B3}" type="pres">
      <dgm:prSet presAssocID="{4D728235-18D1-437B-B4F3-7C830B973D2E}" presName="node" presStyleLbl="node1" presStyleIdx="4" presStyleCnt="6">
        <dgm:presLayoutVars>
          <dgm:bulletEnabled val="1"/>
        </dgm:presLayoutVars>
      </dgm:prSet>
      <dgm:spPr>
        <a:prstGeom prst="roundRect">
          <a:avLst>
            <a:gd name="adj" fmla="val 10000"/>
          </a:avLst>
        </a:prstGeom>
      </dgm:spPr>
      <dgm:t>
        <a:bodyPr/>
        <a:lstStyle/>
        <a:p>
          <a:endParaRPr lang="fr-FR"/>
        </a:p>
      </dgm:t>
    </dgm:pt>
    <dgm:pt modelId="{6BBE6335-2A90-4AD2-A1BA-B2FC8BBA0778}" type="pres">
      <dgm:prSet presAssocID="{330C324D-C7DB-4098-B6DE-1AFE4887B4C3}" presName="sibTrans" presStyleLbl="sibTrans2D1" presStyleIdx="4" presStyleCnt="5"/>
      <dgm:spPr>
        <a:prstGeom prst="rightArrow">
          <a:avLst>
            <a:gd name="adj1" fmla="val 60000"/>
            <a:gd name="adj2" fmla="val 50000"/>
          </a:avLst>
        </a:prstGeom>
      </dgm:spPr>
      <dgm:t>
        <a:bodyPr/>
        <a:lstStyle/>
        <a:p>
          <a:endParaRPr lang="fr-FR"/>
        </a:p>
      </dgm:t>
    </dgm:pt>
    <dgm:pt modelId="{3115FC22-F119-440F-B7FB-5657B2B34B0C}" type="pres">
      <dgm:prSet presAssocID="{330C324D-C7DB-4098-B6DE-1AFE4887B4C3}" presName="connectorText" presStyleLbl="sibTrans2D1" presStyleIdx="4" presStyleCnt="5"/>
      <dgm:spPr/>
      <dgm:t>
        <a:bodyPr/>
        <a:lstStyle/>
        <a:p>
          <a:endParaRPr lang="fr-FR"/>
        </a:p>
      </dgm:t>
    </dgm:pt>
    <dgm:pt modelId="{2841BBB0-3721-4260-A660-1570C2347B36}" type="pres">
      <dgm:prSet presAssocID="{356B1B6C-9123-4565-BF07-C942E5261338}" presName="node" presStyleLbl="node1" presStyleIdx="5" presStyleCnt="6">
        <dgm:presLayoutVars>
          <dgm:bulletEnabled val="1"/>
        </dgm:presLayoutVars>
      </dgm:prSet>
      <dgm:spPr>
        <a:prstGeom prst="roundRect">
          <a:avLst>
            <a:gd name="adj" fmla="val 10000"/>
          </a:avLst>
        </a:prstGeom>
      </dgm:spPr>
      <dgm:t>
        <a:bodyPr/>
        <a:lstStyle/>
        <a:p>
          <a:endParaRPr lang="en-US"/>
        </a:p>
      </dgm:t>
    </dgm:pt>
  </dgm:ptLst>
  <dgm:cxnLst>
    <dgm:cxn modelId="{DB6DC400-FBA5-4C48-8A8E-AB3242AE9FDC}" srcId="{B63F5BCF-DB7F-43F7-97B0-66934156A6CC}" destId="{356B1B6C-9123-4565-BF07-C942E5261338}" srcOrd="5" destOrd="0" parTransId="{3C29F2AA-F198-4EA3-ADCB-FEC950D26146}" sibTransId="{2D9CEFCE-EDE4-49D2-AC17-59E533E1BD64}"/>
    <dgm:cxn modelId="{1EA300F1-C29D-40FC-B2D8-CBC90FF29B7E}" type="presOf" srcId="{BB368A30-7263-4F5B-9A00-B4762A6FA327}" destId="{94C11532-B24F-4754-B455-64571C1D681C}" srcOrd="0" destOrd="0" presId="urn:microsoft.com/office/officeart/2005/8/layout/process5#5"/>
    <dgm:cxn modelId="{5FDC19CB-0688-4191-B736-6F86C770BB21}" srcId="{B63F5BCF-DB7F-43F7-97B0-66934156A6CC}" destId="{2DBAE7B6-8989-40DC-9CB6-2D4B8773505F}" srcOrd="3" destOrd="0" parTransId="{F2025917-60B3-46D0-8774-40B2E4771BF7}" sibTransId="{7915821E-0E0C-46D3-AE06-0D9E0D4B33AF}"/>
    <dgm:cxn modelId="{392BD629-813F-4F38-8333-4D0C89FA3928}" type="presOf" srcId="{B8D5494A-3C93-4A4E-A761-342DD5892607}" destId="{1BFE7A53-5A73-46B6-A88E-22202B493C8D}" srcOrd="0" destOrd="0" presId="urn:microsoft.com/office/officeart/2005/8/layout/process5#5"/>
    <dgm:cxn modelId="{83371764-A83B-4BF3-9350-92F1691D71EC}" type="presOf" srcId="{4D728235-18D1-437B-B4F3-7C830B973D2E}" destId="{1619DC35-792E-4FD8-9263-3456ED4546B3}" srcOrd="0" destOrd="0" presId="urn:microsoft.com/office/officeart/2005/8/layout/process5#5"/>
    <dgm:cxn modelId="{478EEDA2-62E1-4239-932E-0D0A32FEC4BA}" srcId="{B63F5BCF-DB7F-43F7-97B0-66934156A6CC}" destId="{B8D5494A-3C93-4A4E-A761-342DD5892607}" srcOrd="0" destOrd="0" parTransId="{4EDBEADA-AC12-4EA0-B78F-C26FF981F43D}" sibTransId="{108E56DF-28E6-440D-B0A7-500F78184E58}"/>
    <dgm:cxn modelId="{FC1EBD95-2AF9-4BD3-90AE-D1A8B1B881E3}" type="presOf" srcId="{2DBAE7B6-8989-40DC-9CB6-2D4B8773505F}" destId="{751A3C53-8EA8-4069-863D-FA60675E3777}" srcOrd="0" destOrd="0" presId="urn:microsoft.com/office/officeart/2005/8/layout/process5#5"/>
    <dgm:cxn modelId="{2340112F-5861-4C98-AC84-3A55B0F5A0BE}" srcId="{B63F5BCF-DB7F-43F7-97B0-66934156A6CC}" destId="{9B341AF7-3F66-4F7F-9FD3-73083A215091}" srcOrd="1" destOrd="0" parTransId="{E8F468C7-4222-4FB7-977D-8CB9BD9CCC6B}" sibTransId="{BB368A30-7263-4F5B-9A00-B4762A6FA327}"/>
    <dgm:cxn modelId="{99F79527-0F5E-4FA1-88F8-B238F9178CC4}" srcId="{B63F5BCF-DB7F-43F7-97B0-66934156A6CC}" destId="{4D728235-18D1-437B-B4F3-7C830B973D2E}" srcOrd="4" destOrd="0" parTransId="{9A2289ED-56DC-4DE3-AB45-F173EF9FF3BE}" sibTransId="{330C324D-C7DB-4098-B6DE-1AFE4887B4C3}"/>
    <dgm:cxn modelId="{F9D8930F-BA15-4B88-B24A-125A20380F69}" type="presOf" srcId="{9B341AF7-3F66-4F7F-9FD3-73083A215091}" destId="{FA87725E-AF2D-4754-8E97-F53E66191D3C}" srcOrd="0" destOrd="0" presId="urn:microsoft.com/office/officeart/2005/8/layout/process5#5"/>
    <dgm:cxn modelId="{97DE293F-B813-4CB9-ACEC-1E4E429CE2FA}" type="presOf" srcId="{F2ABEEE3-E175-4682-B698-04811AA34C22}" destId="{A2CD396E-0DF0-463C-9CAD-808E78D8CB0C}" srcOrd="1" destOrd="0" presId="urn:microsoft.com/office/officeart/2005/8/layout/process5#5"/>
    <dgm:cxn modelId="{A3D4A0FD-CA0F-4192-BE51-A10603AAD2F7}" type="presOf" srcId="{F2ABEEE3-E175-4682-B698-04811AA34C22}" destId="{EB0F371D-35F7-4F29-B0E9-1A901E8792B6}" srcOrd="0" destOrd="0" presId="urn:microsoft.com/office/officeart/2005/8/layout/process5#5"/>
    <dgm:cxn modelId="{D59E49E3-564D-4DD1-92CD-4EFF989DACEE}" type="presOf" srcId="{7915821E-0E0C-46D3-AE06-0D9E0D4B33AF}" destId="{A664ACB4-2ED7-4875-96EE-E6953A9F3382}" srcOrd="0" destOrd="0" presId="urn:microsoft.com/office/officeart/2005/8/layout/process5#5"/>
    <dgm:cxn modelId="{C7E42914-92A2-4CCB-ABA3-3B0A839836C0}" type="presOf" srcId="{330C324D-C7DB-4098-B6DE-1AFE4887B4C3}" destId="{6BBE6335-2A90-4AD2-A1BA-B2FC8BBA0778}" srcOrd="0" destOrd="0" presId="urn:microsoft.com/office/officeart/2005/8/layout/process5#5"/>
    <dgm:cxn modelId="{1EA87193-1FB1-43DA-A581-70474F060248}" type="presOf" srcId="{108E56DF-28E6-440D-B0A7-500F78184E58}" destId="{8B7D1577-B600-4284-B694-9700CCC30F4E}" srcOrd="0" destOrd="0" presId="urn:microsoft.com/office/officeart/2005/8/layout/process5#5"/>
    <dgm:cxn modelId="{559CC31D-2580-4DF1-A720-67562CE6A99C}" type="presOf" srcId="{330C324D-C7DB-4098-B6DE-1AFE4887B4C3}" destId="{3115FC22-F119-440F-B7FB-5657B2B34B0C}" srcOrd="1" destOrd="0" presId="urn:microsoft.com/office/officeart/2005/8/layout/process5#5"/>
    <dgm:cxn modelId="{9545F3D3-8C42-462D-A4E3-230BEEA3A3F6}" type="presOf" srcId="{356B1B6C-9123-4565-BF07-C942E5261338}" destId="{2841BBB0-3721-4260-A660-1570C2347B36}" srcOrd="0" destOrd="0" presId="urn:microsoft.com/office/officeart/2005/8/layout/process5#5"/>
    <dgm:cxn modelId="{63A126CC-35BE-44C3-B111-954DC87069CA}" srcId="{B63F5BCF-DB7F-43F7-97B0-66934156A6CC}" destId="{2C240E51-AAC0-49E6-81C2-E5F7F303B3D4}" srcOrd="2" destOrd="0" parTransId="{7AD4A216-1DB2-4E46-AEBE-15CC0D5AE80A}" sibTransId="{F2ABEEE3-E175-4682-B698-04811AA34C22}"/>
    <dgm:cxn modelId="{2EC3C742-49E6-495B-91E8-AD4CEE76A350}" type="presOf" srcId="{108E56DF-28E6-440D-B0A7-500F78184E58}" destId="{EDEFA551-2232-4A1C-9149-0A84DA7DC6CF}" srcOrd="1" destOrd="0" presId="urn:microsoft.com/office/officeart/2005/8/layout/process5#5"/>
    <dgm:cxn modelId="{9D5C9143-0220-4839-9239-BAFFA94E920E}" type="presOf" srcId="{B63F5BCF-DB7F-43F7-97B0-66934156A6CC}" destId="{7286B988-E27E-4E40-86E7-38FDFC743C14}" srcOrd="0" destOrd="0" presId="urn:microsoft.com/office/officeart/2005/8/layout/process5#5"/>
    <dgm:cxn modelId="{946BF37B-5E3B-459B-9952-F586907B631C}" type="presOf" srcId="{2C240E51-AAC0-49E6-81C2-E5F7F303B3D4}" destId="{442196A4-89C5-4F49-8E97-2E2F17A0E24B}" srcOrd="0" destOrd="0" presId="urn:microsoft.com/office/officeart/2005/8/layout/process5#5"/>
    <dgm:cxn modelId="{6608AD04-EE23-48F2-B351-112CBBCA0FB6}" type="presOf" srcId="{BB368A30-7263-4F5B-9A00-B4762A6FA327}" destId="{324880DF-4FBE-4010-B782-1D6B362747B4}" srcOrd="1" destOrd="0" presId="urn:microsoft.com/office/officeart/2005/8/layout/process5#5"/>
    <dgm:cxn modelId="{4393F761-DADC-4710-AD44-9307B6867E2C}" type="presOf" srcId="{7915821E-0E0C-46D3-AE06-0D9E0D4B33AF}" destId="{BC720A5D-CC03-4E1C-9316-93F6C2741B69}" srcOrd="1" destOrd="0" presId="urn:microsoft.com/office/officeart/2005/8/layout/process5#5"/>
    <dgm:cxn modelId="{32563970-CB44-44C5-B2C4-8F886B533343}" type="presParOf" srcId="{7286B988-E27E-4E40-86E7-38FDFC743C14}" destId="{1BFE7A53-5A73-46B6-A88E-22202B493C8D}" srcOrd="0" destOrd="0" presId="urn:microsoft.com/office/officeart/2005/8/layout/process5#5"/>
    <dgm:cxn modelId="{091C7EC3-A9E8-4429-BD69-42CE5C221C45}" type="presParOf" srcId="{7286B988-E27E-4E40-86E7-38FDFC743C14}" destId="{8B7D1577-B600-4284-B694-9700CCC30F4E}" srcOrd="1" destOrd="0" presId="urn:microsoft.com/office/officeart/2005/8/layout/process5#5"/>
    <dgm:cxn modelId="{58215467-EF3F-4827-967E-7944965A4FEA}" type="presParOf" srcId="{8B7D1577-B600-4284-B694-9700CCC30F4E}" destId="{EDEFA551-2232-4A1C-9149-0A84DA7DC6CF}" srcOrd="0" destOrd="0" presId="urn:microsoft.com/office/officeart/2005/8/layout/process5#5"/>
    <dgm:cxn modelId="{6254FE39-E903-4A23-8D87-A74AE6D8EF61}" type="presParOf" srcId="{7286B988-E27E-4E40-86E7-38FDFC743C14}" destId="{FA87725E-AF2D-4754-8E97-F53E66191D3C}" srcOrd="2" destOrd="0" presId="urn:microsoft.com/office/officeart/2005/8/layout/process5#5"/>
    <dgm:cxn modelId="{3CA70964-A22D-4537-9BC2-E8CE44E952F6}" type="presParOf" srcId="{7286B988-E27E-4E40-86E7-38FDFC743C14}" destId="{94C11532-B24F-4754-B455-64571C1D681C}" srcOrd="3" destOrd="0" presId="urn:microsoft.com/office/officeart/2005/8/layout/process5#5"/>
    <dgm:cxn modelId="{8EA793FF-C3CB-47ED-81C7-7D97480189C2}" type="presParOf" srcId="{94C11532-B24F-4754-B455-64571C1D681C}" destId="{324880DF-4FBE-4010-B782-1D6B362747B4}" srcOrd="0" destOrd="0" presId="urn:microsoft.com/office/officeart/2005/8/layout/process5#5"/>
    <dgm:cxn modelId="{D04A5C39-5DB0-4B8C-998F-7F7D04CADAF9}" type="presParOf" srcId="{7286B988-E27E-4E40-86E7-38FDFC743C14}" destId="{442196A4-89C5-4F49-8E97-2E2F17A0E24B}" srcOrd="4" destOrd="0" presId="urn:microsoft.com/office/officeart/2005/8/layout/process5#5"/>
    <dgm:cxn modelId="{3B1C131F-FE11-43CA-A676-2DA2CF3189B7}" type="presParOf" srcId="{7286B988-E27E-4E40-86E7-38FDFC743C14}" destId="{EB0F371D-35F7-4F29-B0E9-1A901E8792B6}" srcOrd="5" destOrd="0" presId="urn:microsoft.com/office/officeart/2005/8/layout/process5#5"/>
    <dgm:cxn modelId="{CAC7B3EA-F292-4B97-BA99-87B8A9A080CF}" type="presParOf" srcId="{EB0F371D-35F7-4F29-B0E9-1A901E8792B6}" destId="{A2CD396E-0DF0-463C-9CAD-808E78D8CB0C}" srcOrd="0" destOrd="0" presId="urn:microsoft.com/office/officeart/2005/8/layout/process5#5"/>
    <dgm:cxn modelId="{B1D03691-8857-4002-810C-E058ED52F603}" type="presParOf" srcId="{7286B988-E27E-4E40-86E7-38FDFC743C14}" destId="{751A3C53-8EA8-4069-863D-FA60675E3777}" srcOrd="6" destOrd="0" presId="urn:microsoft.com/office/officeart/2005/8/layout/process5#5"/>
    <dgm:cxn modelId="{AE311FF3-1C5A-4C1D-9486-A59AE3816CDE}" type="presParOf" srcId="{7286B988-E27E-4E40-86E7-38FDFC743C14}" destId="{A664ACB4-2ED7-4875-96EE-E6953A9F3382}" srcOrd="7" destOrd="0" presId="urn:microsoft.com/office/officeart/2005/8/layout/process5#5"/>
    <dgm:cxn modelId="{6723A0ED-19D9-47DB-B415-95C77A276250}" type="presParOf" srcId="{A664ACB4-2ED7-4875-96EE-E6953A9F3382}" destId="{BC720A5D-CC03-4E1C-9316-93F6C2741B69}" srcOrd="0" destOrd="0" presId="urn:microsoft.com/office/officeart/2005/8/layout/process5#5"/>
    <dgm:cxn modelId="{10ABF4F3-DAF3-4F05-9CAC-9F5FF4EA043F}" type="presParOf" srcId="{7286B988-E27E-4E40-86E7-38FDFC743C14}" destId="{1619DC35-792E-4FD8-9263-3456ED4546B3}" srcOrd="8" destOrd="0" presId="urn:microsoft.com/office/officeart/2005/8/layout/process5#5"/>
    <dgm:cxn modelId="{248CAD65-091A-4DC0-BCFE-9C3AC576B688}" type="presParOf" srcId="{7286B988-E27E-4E40-86E7-38FDFC743C14}" destId="{6BBE6335-2A90-4AD2-A1BA-B2FC8BBA0778}" srcOrd="9" destOrd="0" presId="urn:microsoft.com/office/officeart/2005/8/layout/process5#5"/>
    <dgm:cxn modelId="{8543E994-DD22-478A-BC09-1D6FB637EC9D}" type="presParOf" srcId="{6BBE6335-2A90-4AD2-A1BA-B2FC8BBA0778}" destId="{3115FC22-F119-440F-B7FB-5657B2B34B0C}" srcOrd="0" destOrd="0" presId="urn:microsoft.com/office/officeart/2005/8/layout/process5#5"/>
    <dgm:cxn modelId="{F0D5117B-CA6E-491D-B241-09C16D31F62D}" type="presParOf" srcId="{7286B988-E27E-4E40-86E7-38FDFC743C14}" destId="{2841BBB0-3721-4260-A660-1570C2347B36}" srcOrd="10" destOrd="0" presId="urn:microsoft.com/office/officeart/2005/8/layout/process5#5"/>
  </dgm:cxnLst>
  <dgm:bg/>
  <dgm:whole/>
  <dgm:extLst>
    <a:ext uri="http://schemas.microsoft.com/office/drawing/2008/diagram">
      <dsp:dataModelExt xmlns:dsp="http://schemas.microsoft.com/office/drawing/2008/diagram" relId="rId70"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C19909B3-5879-40A2-9F76-ED39537431C9}" type="doc">
      <dgm:prSet loTypeId="urn:microsoft.com/office/officeart/2005/8/layout/process5" loCatId="process" qsTypeId="urn:microsoft.com/office/officeart/2005/8/quickstyle/simple1" qsCatId="simple" csTypeId="urn:microsoft.com/office/officeart/2005/8/colors/accent1_2" csCatId="accent1" phldr="1"/>
      <dgm:spPr/>
      <dgm:t>
        <a:bodyPr/>
        <a:lstStyle/>
        <a:p>
          <a:endParaRPr lang="en-US"/>
        </a:p>
      </dgm:t>
    </dgm:pt>
    <dgm:pt modelId="{8F78B263-8DB0-4D40-9D7F-D470BE935134}">
      <dgm:prSet phldrT="[Texte]"/>
      <dgm:spPr>
        <a:xfrm>
          <a:off x="1030" y="432216"/>
          <a:ext cx="2196770" cy="1318062"/>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smtClean="0">
              <a:solidFill>
                <a:sysClr val="window" lastClr="FFFFFF"/>
              </a:solidFill>
              <a:latin typeface="Calibri" panose="020F0502020204030204"/>
              <a:ea typeface="+mn-ea"/>
              <a:cs typeface="+mn-cs"/>
            </a:rPr>
            <a:t>Virtual Home Gateway</a:t>
          </a:r>
          <a:endParaRPr lang="en-US" dirty="0">
            <a:solidFill>
              <a:sysClr val="window" lastClr="FFFFFF"/>
            </a:solidFill>
            <a:latin typeface="Calibri" panose="020F0502020204030204"/>
            <a:ea typeface="+mn-ea"/>
            <a:cs typeface="+mn-cs"/>
          </a:endParaRPr>
        </a:p>
      </dgm:t>
    </dgm:pt>
    <dgm:pt modelId="{B2B668C2-E990-4CD0-9568-64F25A4193DE}" type="parTrans" cxnId="{51DB9A55-C05F-40C5-88A5-D1A0573B02A6}">
      <dgm:prSet/>
      <dgm:spPr/>
      <dgm:t>
        <a:bodyPr/>
        <a:lstStyle/>
        <a:p>
          <a:endParaRPr lang="en-US"/>
        </a:p>
      </dgm:t>
    </dgm:pt>
    <dgm:pt modelId="{C8BCF908-AF7E-40BC-8C35-72F13F7609CD}" type="sibTrans" cxnId="{51DB9A55-C05F-40C5-88A5-D1A0573B02A6}">
      <dgm:prSet/>
      <dgm:spPr>
        <a:xfrm>
          <a:off x="2391116" y="818847"/>
          <a:ext cx="465715" cy="544799"/>
        </a:xfrm>
        <a:solidFill>
          <a:srgbClr val="5B9BD5">
            <a:tint val="60000"/>
            <a:hueOff val="0"/>
            <a:satOff val="0"/>
            <a:lumOff val="0"/>
            <a:alphaOff val="0"/>
          </a:srgbClr>
        </a:solidFill>
        <a:ln>
          <a:noFill/>
        </a:ln>
        <a:effectLst/>
      </dgm:spPr>
      <dgm:t>
        <a:bodyPr/>
        <a:lstStyle/>
        <a:p>
          <a:endParaRPr lang="en-US">
            <a:solidFill>
              <a:sysClr val="window" lastClr="FFFFFF"/>
            </a:solidFill>
            <a:latin typeface="Calibri" panose="020F0502020204030204"/>
            <a:ea typeface="+mn-ea"/>
            <a:cs typeface="+mn-cs"/>
          </a:endParaRPr>
        </a:p>
      </dgm:t>
    </dgm:pt>
    <dgm:pt modelId="{607B22D4-CCC3-45A9-98E8-298E262C9C13}">
      <dgm:prSet phldrT="[Texte]"/>
      <dgm:spPr>
        <a:xfrm>
          <a:off x="3076509" y="432216"/>
          <a:ext cx="2196770" cy="1318062"/>
        </a:xfr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gm:spPr>
      <dgm:t>
        <a:bodyPr/>
        <a:lstStyle/>
        <a:p>
          <a:r>
            <a:rPr lang="en-US" dirty="0" smtClean="0">
              <a:solidFill>
                <a:sysClr val="window" lastClr="FFFFFF"/>
              </a:solidFill>
              <a:latin typeface="Calibri" panose="020F0502020204030204"/>
              <a:ea typeface="+mn-ea"/>
              <a:cs typeface="+mn-cs"/>
            </a:rPr>
            <a:t>Storage</a:t>
          </a:r>
          <a:endParaRPr lang="en-US" dirty="0">
            <a:solidFill>
              <a:sysClr val="window" lastClr="FFFFFF"/>
            </a:solidFill>
            <a:latin typeface="Calibri" panose="020F0502020204030204"/>
            <a:ea typeface="+mn-ea"/>
            <a:cs typeface="+mn-cs"/>
          </a:endParaRPr>
        </a:p>
      </dgm:t>
    </dgm:pt>
    <dgm:pt modelId="{336842A5-9D3E-49FA-A2EF-8AC46D728CA5}" type="parTrans" cxnId="{1DB61597-BD4A-47FF-BC6D-8DA48B1B4025}">
      <dgm:prSet/>
      <dgm:spPr/>
      <dgm:t>
        <a:bodyPr/>
        <a:lstStyle/>
        <a:p>
          <a:endParaRPr lang="en-US"/>
        </a:p>
      </dgm:t>
    </dgm:pt>
    <dgm:pt modelId="{70D2D9D9-A8BE-4BD4-9396-2A3F701241F8}" type="sibTrans" cxnId="{1DB61597-BD4A-47FF-BC6D-8DA48B1B4025}">
      <dgm:prSet/>
      <dgm:spPr/>
      <dgm:t>
        <a:bodyPr/>
        <a:lstStyle/>
        <a:p>
          <a:endParaRPr lang="en-US"/>
        </a:p>
      </dgm:t>
    </dgm:pt>
    <dgm:pt modelId="{AA059C8C-33FA-4145-89E3-1D5A30DEE596}" type="pres">
      <dgm:prSet presAssocID="{C19909B3-5879-40A2-9F76-ED39537431C9}" presName="diagram" presStyleCnt="0">
        <dgm:presLayoutVars>
          <dgm:dir/>
          <dgm:resizeHandles val="exact"/>
        </dgm:presLayoutVars>
      </dgm:prSet>
      <dgm:spPr/>
      <dgm:t>
        <a:bodyPr/>
        <a:lstStyle/>
        <a:p>
          <a:endParaRPr lang="en-US"/>
        </a:p>
      </dgm:t>
    </dgm:pt>
    <dgm:pt modelId="{4E3590C0-F6AB-4E03-9187-E92FDF130062}" type="pres">
      <dgm:prSet presAssocID="{8F78B263-8DB0-4D40-9D7F-D470BE935134}" presName="node" presStyleLbl="node1" presStyleIdx="0" presStyleCnt="2">
        <dgm:presLayoutVars>
          <dgm:bulletEnabled val="1"/>
        </dgm:presLayoutVars>
      </dgm:prSet>
      <dgm:spPr>
        <a:prstGeom prst="roundRect">
          <a:avLst>
            <a:gd name="adj" fmla="val 10000"/>
          </a:avLst>
        </a:prstGeom>
      </dgm:spPr>
      <dgm:t>
        <a:bodyPr/>
        <a:lstStyle/>
        <a:p>
          <a:endParaRPr lang="en-US"/>
        </a:p>
      </dgm:t>
    </dgm:pt>
    <dgm:pt modelId="{CC2CFFBD-C85D-4CB6-B117-30EB74439C92}" type="pres">
      <dgm:prSet presAssocID="{C8BCF908-AF7E-40BC-8C35-72F13F7609CD}" presName="sibTrans" presStyleLbl="sibTrans2D1" presStyleIdx="0" presStyleCnt="1"/>
      <dgm:spPr>
        <a:prstGeom prst="rightArrow">
          <a:avLst>
            <a:gd name="adj1" fmla="val 60000"/>
            <a:gd name="adj2" fmla="val 50000"/>
          </a:avLst>
        </a:prstGeom>
      </dgm:spPr>
      <dgm:t>
        <a:bodyPr/>
        <a:lstStyle/>
        <a:p>
          <a:endParaRPr lang="en-US"/>
        </a:p>
      </dgm:t>
    </dgm:pt>
    <dgm:pt modelId="{1BCB9FF2-6FF2-406E-8CE3-3C412B7953A8}" type="pres">
      <dgm:prSet presAssocID="{C8BCF908-AF7E-40BC-8C35-72F13F7609CD}" presName="connectorText" presStyleLbl="sibTrans2D1" presStyleIdx="0" presStyleCnt="1"/>
      <dgm:spPr/>
      <dgm:t>
        <a:bodyPr/>
        <a:lstStyle/>
        <a:p>
          <a:endParaRPr lang="en-US"/>
        </a:p>
      </dgm:t>
    </dgm:pt>
    <dgm:pt modelId="{66DAFA2A-98B3-4D67-A4A4-1A5B16F24A22}" type="pres">
      <dgm:prSet presAssocID="{607B22D4-CCC3-45A9-98E8-298E262C9C13}" presName="node" presStyleLbl="node1" presStyleIdx="1" presStyleCnt="2">
        <dgm:presLayoutVars>
          <dgm:bulletEnabled val="1"/>
        </dgm:presLayoutVars>
      </dgm:prSet>
      <dgm:spPr>
        <a:prstGeom prst="roundRect">
          <a:avLst>
            <a:gd name="adj" fmla="val 10000"/>
          </a:avLst>
        </a:prstGeom>
      </dgm:spPr>
      <dgm:t>
        <a:bodyPr/>
        <a:lstStyle/>
        <a:p>
          <a:endParaRPr lang="en-US"/>
        </a:p>
      </dgm:t>
    </dgm:pt>
  </dgm:ptLst>
  <dgm:cxnLst>
    <dgm:cxn modelId="{7A6BC087-C219-4433-BC6C-00535CBCCDC5}" type="presOf" srcId="{8F78B263-8DB0-4D40-9D7F-D470BE935134}" destId="{4E3590C0-F6AB-4E03-9187-E92FDF130062}" srcOrd="0" destOrd="0" presId="urn:microsoft.com/office/officeart/2005/8/layout/process5"/>
    <dgm:cxn modelId="{BA85BA4E-D8A6-4D33-A0FC-FE13A27BD454}" type="presOf" srcId="{C8BCF908-AF7E-40BC-8C35-72F13F7609CD}" destId="{1BCB9FF2-6FF2-406E-8CE3-3C412B7953A8}" srcOrd="1" destOrd="0" presId="urn:microsoft.com/office/officeart/2005/8/layout/process5"/>
    <dgm:cxn modelId="{E6895A1A-17B6-4361-9136-2C5C4D5FB2C7}" type="presOf" srcId="{C19909B3-5879-40A2-9F76-ED39537431C9}" destId="{AA059C8C-33FA-4145-89E3-1D5A30DEE596}" srcOrd="0" destOrd="0" presId="urn:microsoft.com/office/officeart/2005/8/layout/process5"/>
    <dgm:cxn modelId="{51DB9A55-C05F-40C5-88A5-D1A0573B02A6}" srcId="{C19909B3-5879-40A2-9F76-ED39537431C9}" destId="{8F78B263-8DB0-4D40-9D7F-D470BE935134}" srcOrd="0" destOrd="0" parTransId="{B2B668C2-E990-4CD0-9568-64F25A4193DE}" sibTransId="{C8BCF908-AF7E-40BC-8C35-72F13F7609CD}"/>
    <dgm:cxn modelId="{BA227476-57EC-469A-BC0D-F7235046E210}" type="presOf" srcId="{C8BCF908-AF7E-40BC-8C35-72F13F7609CD}" destId="{CC2CFFBD-C85D-4CB6-B117-30EB74439C92}" srcOrd="0" destOrd="0" presId="urn:microsoft.com/office/officeart/2005/8/layout/process5"/>
    <dgm:cxn modelId="{9CAAC195-207D-4E8F-981B-B0F770FD479C}" type="presOf" srcId="{607B22D4-CCC3-45A9-98E8-298E262C9C13}" destId="{66DAFA2A-98B3-4D67-A4A4-1A5B16F24A22}" srcOrd="0" destOrd="0" presId="urn:microsoft.com/office/officeart/2005/8/layout/process5"/>
    <dgm:cxn modelId="{1DB61597-BD4A-47FF-BC6D-8DA48B1B4025}" srcId="{C19909B3-5879-40A2-9F76-ED39537431C9}" destId="{607B22D4-CCC3-45A9-98E8-298E262C9C13}" srcOrd="1" destOrd="0" parTransId="{336842A5-9D3E-49FA-A2EF-8AC46D728CA5}" sibTransId="{70D2D9D9-A8BE-4BD4-9396-2A3F701241F8}"/>
    <dgm:cxn modelId="{CCE45809-D587-44A6-9F5E-803B60638506}" type="presParOf" srcId="{AA059C8C-33FA-4145-89E3-1D5A30DEE596}" destId="{4E3590C0-F6AB-4E03-9187-E92FDF130062}" srcOrd="0" destOrd="0" presId="urn:microsoft.com/office/officeart/2005/8/layout/process5"/>
    <dgm:cxn modelId="{FC8DA27F-8C0B-4AC9-AD5A-641F0ED1987E}" type="presParOf" srcId="{AA059C8C-33FA-4145-89E3-1D5A30DEE596}" destId="{CC2CFFBD-C85D-4CB6-B117-30EB74439C92}" srcOrd="1" destOrd="0" presId="urn:microsoft.com/office/officeart/2005/8/layout/process5"/>
    <dgm:cxn modelId="{F3A8CD14-0091-48BE-A19D-0DB81ED76E8C}" type="presParOf" srcId="{CC2CFFBD-C85D-4CB6-B117-30EB74439C92}" destId="{1BCB9FF2-6FF2-406E-8CE3-3C412B7953A8}" srcOrd="0" destOrd="0" presId="urn:microsoft.com/office/officeart/2005/8/layout/process5"/>
    <dgm:cxn modelId="{A70A70D5-E337-45DE-B676-D112EF4D627F}" type="presParOf" srcId="{AA059C8C-33FA-4145-89E3-1D5A30DEE596}" destId="{66DAFA2A-98B3-4D67-A4A4-1A5B16F24A22}" srcOrd="2" destOrd="0" presId="urn:microsoft.com/office/officeart/2005/8/layout/process5"/>
  </dgm:cxnLst>
  <dgm:bg/>
  <dgm:whole/>
  <dgm:extLst>
    <a:ext uri="http://schemas.microsoft.com/office/drawing/2008/diagram">
      <dsp:dataModelExt xmlns:dsp="http://schemas.microsoft.com/office/drawing/2008/diagram" relId="rId76"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5862040B-5880-4CC0-ADC9-AD8A02ABFC9A}" type="doc">
      <dgm:prSet loTypeId="urn:microsoft.com/office/officeart/2005/8/layout/default" loCatId="list" qsTypeId="urn:microsoft.com/office/officeart/2005/8/quickstyle/simple1" qsCatId="simple" csTypeId="urn:microsoft.com/office/officeart/2005/8/colors/accent1_2" csCatId="accent1" phldr="1"/>
      <dgm:spPr/>
      <dgm:t>
        <a:bodyPr/>
        <a:lstStyle/>
        <a:p>
          <a:endParaRPr lang="it-IT"/>
        </a:p>
      </dgm:t>
    </dgm:pt>
    <dgm:pt modelId="{B916EA09-E62B-4EB0-B036-252586BC97FD}">
      <dgm:prSet phldrT="[Testo]" custT="1"/>
      <dgm:spPr>
        <a:xfrm>
          <a:off x="2028826" y="684885"/>
          <a:ext cx="723737" cy="148680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it-IT" sz="1200">
              <a:solidFill>
                <a:sysClr val="window" lastClr="FFFFFF"/>
              </a:solidFill>
              <a:latin typeface="Calibri"/>
              <a:ea typeface="+mn-ea"/>
              <a:cs typeface="+mn-cs"/>
            </a:rPr>
            <a:t>Catalyst 3650</a:t>
          </a:r>
        </a:p>
      </dgm:t>
    </dgm:pt>
    <dgm:pt modelId="{92C2E3D3-136A-4218-9BD7-CC361FD5B551}" type="parTrans" cxnId="{FF35C7B8-206B-46A9-9C11-5FE5DFE51413}">
      <dgm:prSet/>
      <dgm:spPr/>
      <dgm:t>
        <a:bodyPr/>
        <a:lstStyle/>
        <a:p>
          <a:endParaRPr lang="it-IT"/>
        </a:p>
      </dgm:t>
    </dgm:pt>
    <dgm:pt modelId="{F3153DC4-486F-4437-B917-A90B3E52D582}" type="sibTrans" cxnId="{FF35C7B8-206B-46A9-9C11-5FE5DFE51413}">
      <dgm:prSet/>
      <dgm:spPr/>
      <dgm:t>
        <a:bodyPr/>
        <a:lstStyle/>
        <a:p>
          <a:endParaRPr lang="it-IT"/>
        </a:p>
      </dgm:t>
    </dgm:pt>
    <dgm:pt modelId="{94C8D82B-8804-40A6-89B2-4C1F71673D0E}">
      <dgm:prSet phldrT="[Testo]"/>
      <dgm:spPr>
        <a:xfrm>
          <a:off x="3333207" y="753103"/>
          <a:ext cx="1227694" cy="1357289"/>
        </a:xfrm>
        <a:blipFill rotWithShape="0">
          <a:blip xmlns:r="http://schemas.openxmlformats.org/officeDocument/2006/relationships" r:embed="rId1"/>
          <a:stretch>
            <a:fillRect/>
          </a:stretch>
        </a:blipFill>
        <a:ln w="25400" cap="flat" cmpd="sng" algn="ctr">
          <a:noFill/>
          <a:prstDash val="solid"/>
        </a:ln>
        <a:effectLst/>
      </dgm:spPr>
      <dgm:t>
        <a:bodyPr/>
        <a:lstStyle/>
        <a:p>
          <a:r>
            <a:rPr lang="it-IT">
              <a:solidFill>
                <a:sysClr val="window" lastClr="FFFFFF"/>
              </a:solidFill>
              <a:latin typeface="Calibri"/>
              <a:ea typeface="+mn-ea"/>
              <a:cs typeface="+mn-cs"/>
            </a:rPr>
            <a:t>    </a:t>
          </a:r>
        </a:p>
      </dgm:t>
    </dgm:pt>
    <dgm:pt modelId="{7993D208-196F-4EB6-8299-4A330F418E0A}" type="parTrans" cxnId="{A995EA28-BB39-46A5-99ED-5ADD5BB81E40}">
      <dgm:prSet/>
      <dgm:spPr/>
      <dgm:t>
        <a:bodyPr/>
        <a:lstStyle/>
        <a:p>
          <a:endParaRPr lang="it-IT"/>
        </a:p>
      </dgm:t>
    </dgm:pt>
    <dgm:pt modelId="{80F2824D-9C88-491D-9324-D48BFEE168C7}" type="sibTrans" cxnId="{A995EA28-BB39-46A5-99ED-5ADD5BB81E40}">
      <dgm:prSet/>
      <dgm:spPr/>
      <dgm:t>
        <a:bodyPr/>
        <a:lstStyle/>
        <a:p>
          <a:endParaRPr lang="it-IT"/>
        </a:p>
      </dgm:t>
    </dgm:pt>
    <dgm:pt modelId="{CE6A612D-DEDF-446B-9640-E2B0972A3544}" type="pres">
      <dgm:prSet presAssocID="{5862040B-5880-4CC0-ADC9-AD8A02ABFC9A}" presName="diagram" presStyleCnt="0">
        <dgm:presLayoutVars>
          <dgm:dir/>
          <dgm:resizeHandles val="exact"/>
        </dgm:presLayoutVars>
      </dgm:prSet>
      <dgm:spPr/>
      <dgm:t>
        <a:bodyPr/>
        <a:lstStyle/>
        <a:p>
          <a:endParaRPr lang="it-IT"/>
        </a:p>
      </dgm:t>
    </dgm:pt>
    <dgm:pt modelId="{ACBB7524-EBC9-47FA-AB3E-901ECACB8178}" type="pres">
      <dgm:prSet presAssocID="{B916EA09-E62B-4EB0-B036-252586BC97FD}" presName="node" presStyleLbl="node1" presStyleIdx="0" presStyleCnt="2" custScaleX="13307" custScaleY="62025" custLinFactNeighborX="10243" custLinFactNeighborY="-306">
        <dgm:presLayoutVars>
          <dgm:bulletEnabled val="1"/>
        </dgm:presLayoutVars>
      </dgm:prSet>
      <dgm:spPr>
        <a:prstGeom prst="rect">
          <a:avLst/>
        </a:prstGeom>
      </dgm:spPr>
      <dgm:t>
        <a:bodyPr/>
        <a:lstStyle/>
        <a:p>
          <a:endParaRPr lang="it-IT"/>
        </a:p>
      </dgm:t>
    </dgm:pt>
    <dgm:pt modelId="{2B96A488-25B0-405A-9494-BF8FE370F4E7}" type="pres">
      <dgm:prSet presAssocID="{F3153DC4-486F-4437-B917-A90B3E52D582}" presName="sibTrans" presStyleCnt="0"/>
      <dgm:spPr/>
      <dgm:t>
        <a:bodyPr/>
        <a:lstStyle/>
        <a:p>
          <a:endParaRPr lang="it-IT"/>
        </a:p>
      </dgm:t>
    </dgm:pt>
    <dgm:pt modelId="{BB7166E7-D664-420B-BDD4-7A7A72016490}" type="pres">
      <dgm:prSet presAssocID="{94C8D82B-8804-40A6-89B2-4C1F71673D0E}" presName="node" presStyleLbl="node1" presStyleIdx="1" presStyleCnt="2" custScaleX="22573" custScaleY="41593" custLinFactNeighborX="11763" custLinFactNeighborY="5619">
        <dgm:presLayoutVars>
          <dgm:bulletEnabled val="1"/>
        </dgm:presLayoutVars>
      </dgm:prSet>
      <dgm:spPr>
        <a:prstGeom prst="rect">
          <a:avLst/>
        </a:prstGeom>
      </dgm:spPr>
      <dgm:t>
        <a:bodyPr/>
        <a:lstStyle/>
        <a:p>
          <a:endParaRPr lang="it-IT"/>
        </a:p>
      </dgm:t>
    </dgm:pt>
  </dgm:ptLst>
  <dgm:cxnLst>
    <dgm:cxn modelId="{D68E1426-A159-4B9F-B154-3ABE05091802}" type="presOf" srcId="{5862040B-5880-4CC0-ADC9-AD8A02ABFC9A}" destId="{CE6A612D-DEDF-446B-9640-E2B0972A3544}" srcOrd="0" destOrd="0" presId="urn:microsoft.com/office/officeart/2005/8/layout/default"/>
    <dgm:cxn modelId="{A995EA28-BB39-46A5-99ED-5ADD5BB81E40}" srcId="{5862040B-5880-4CC0-ADC9-AD8A02ABFC9A}" destId="{94C8D82B-8804-40A6-89B2-4C1F71673D0E}" srcOrd="1" destOrd="0" parTransId="{7993D208-196F-4EB6-8299-4A330F418E0A}" sibTransId="{80F2824D-9C88-491D-9324-D48BFEE168C7}"/>
    <dgm:cxn modelId="{20B985D0-4F66-429D-B443-0DC8072AF055}" type="presOf" srcId="{94C8D82B-8804-40A6-89B2-4C1F71673D0E}" destId="{BB7166E7-D664-420B-BDD4-7A7A72016490}" srcOrd="0" destOrd="0" presId="urn:microsoft.com/office/officeart/2005/8/layout/default"/>
    <dgm:cxn modelId="{FF35C7B8-206B-46A9-9C11-5FE5DFE51413}" srcId="{5862040B-5880-4CC0-ADC9-AD8A02ABFC9A}" destId="{B916EA09-E62B-4EB0-B036-252586BC97FD}" srcOrd="0" destOrd="0" parTransId="{92C2E3D3-136A-4218-9BD7-CC361FD5B551}" sibTransId="{F3153DC4-486F-4437-B917-A90B3E52D582}"/>
    <dgm:cxn modelId="{9B8BAE90-9AFA-4E5C-9EE1-722D9F68900A}" type="presOf" srcId="{B916EA09-E62B-4EB0-B036-252586BC97FD}" destId="{ACBB7524-EBC9-47FA-AB3E-901ECACB8178}" srcOrd="0" destOrd="0" presId="urn:microsoft.com/office/officeart/2005/8/layout/default"/>
    <dgm:cxn modelId="{B742C930-58EF-4DB7-A16F-DAA5352823D4}" type="presParOf" srcId="{CE6A612D-DEDF-446B-9640-E2B0972A3544}" destId="{ACBB7524-EBC9-47FA-AB3E-901ECACB8178}" srcOrd="0" destOrd="0" presId="urn:microsoft.com/office/officeart/2005/8/layout/default"/>
    <dgm:cxn modelId="{5F561003-3421-420F-86FB-20B1728E23DD}" type="presParOf" srcId="{CE6A612D-DEDF-446B-9640-E2B0972A3544}" destId="{2B96A488-25B0-405A-9494-BF8FE370F4E7}" srcOrd="1" destOrd="0" presId="urn:microsoft.com/office/officeart/2005/8/layout/default"/>
    <dgm:cxn modelId="{185ABFBA-1F2F-478C-A3C7-FF1358C6BB62}" type="presParOf" srcId="{CE6A612D-DEDF-446B-9640-E2B0972A3544}" destId="{BB7166E7-D664-420B-BDD4-7A7A72016490}" srcOrd="2" destOrd="0" presId="urn:microsoft.com/office/officeart/2005/8/layout/default"/>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7A53-5A73-46B6-A88E-22202B493C8D}">
      <dsp:nvSpPr>
        <dsp:cNvPr id="0" name=""/>
        <dsp:cNvSpPr/>
      </dsp:nvSpPr>
      <dsp:spPr>
        <a:xfrm>
          <a:off x="0" y="113180"/>
          <a:ext cx="654605" cy="392763"/>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Caching Orchestrator</a:t>
          </a:r>
          <a:endParaRPr lang="en-US" sz="800" kern="1200" dirty="0">
            <a:solidFill>
              <a:srgbClr val="FFFF00"/>
            </a:solidFill>
            <a:latin typeface="Calibri" panose="020F0502020204030204" pitchFamily="5" charset="0"/>
            <a:ea typeface="+mn-ea"/>
            <a:cs typeface="+mn-cs"/>
          </a:endParaRPr>
        </a:p>
      </dsp:txBody>
      <dsp:txXfrm>
        <a:off x="11504" y="124684"/>
        <a:ext cx="631597" cy="369755"/>
      </dsp:txXfrm>
    </dsp:sp>
    <dsp:sp modelId="{8B7D1577-B600-4284-B694-9700CCC30F4E}">
      <dsp:nvSpPr>
        <dsp:cNvPr id="0" name=""/>
        <dsp:cNvSpPr/>
      </dsp:nvSpPr>
      <dsp:spPr>
        <a:xfrm>
          <a:off x="712210" y="228391"/>
          <a:ext cx="138776" cy="162342"/>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712210" y="260859"/>
        <a:ext cx="97143" cy="97406"/>
      </dsp:txXfrm>
    </dsp:sp>
    <dsp:sp modelId="{FA87725E-AF2D-4754-8E97-F53E66191D3C}">
      <dsp:nvSpPr>
        <dsp:cNvPr id="0" name=""/>
        <dsp:cNvSpPr/>
      </dsp:nvSpPr>
      <dsp:spPr>
        <a:xfrm>
          <a:off x="916447" y="113180"/>
          <a:ext cx="654605" cy="392763"/>
        </a:xfrm>
        <a:prstGeom prst="roundRect">
          <a:avLst>
            <a:gd name="adj" fmla="val 10000"/>
          </a:avLst>
        </a:prstGeo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Admission Control</a:t>
          </a:r>
          <a:endParaRPr lang="en-US" sz="800" kern="1200" dirty="0">
            <a:solidFill>
              <a:sysClr val="window" lastClr="FFFFFF"/>
            </a:solidFill>
            <a:latin typeface="Calibri" panose="020F0502020204030204" pitchFamily="5" charset="0"/>
            <a:ea typeface="+mn-ea"/>
            <a:cs typeface="+mn-cs"/>
          </a:endParaRPr>
        </a:p>
      </dsp:txBody>
      <dsp:txXfrm>
        <a:off x="927951" y="124684"/>
        <a:ext cx="631597" cy="369755"/>
      </dsp:txXfrm>
    </dsp:sp>
    <dsp:sp modelId="{94C11532-B24F-4754-B455-64571C1D681C}">
      <dsp:nvSpPr>
        <dsp:cNvPr id="0" name=""/>
        <dsp:cNvSpPr/>
      </dsp:nvSpPr>
      <dsp:spPr>
        <a:xfrm>
          <a:off x="1628658" y="228391"/>
          <a:ext cx="138776" cy="162342"/>
        </a:xfrm>
        <a:prstGeom prst="rightArrow">
          <a:avLst>
            <a:gd name="adj1" fmla="val 60000"/>
            <a:gd name="adj2" fmla="val 50000"/>
          </a:avLst>
        </a:prstGeom>
        <a:solidFill>
          <a:srgbClr val="8064A2">
            <a:hueOff val="-1116192"/>
            <a:satOff val="6725"/>
            <a:lumOff val="53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1628658" y="260859"/>
        <a:ext cx="97143" cy="97406"/>
      </dsp:txXfrm>
    </dsp:sp>
    <dsp:sp modelId="{442196A4-89C5-4F49-8E97-2E2F17A0E24B}">
      <dsp:nvSpPr>
        <dsp:cNvPr id="0" name=""/>
        <dsp:cNvSpPr/>
      </dsp:nvSpPr>
      <dsp:spPr>
        <a:xfrm>
          <a:off x="1832895" y="113180"/>
          <a:ext cx="654605" cy="392763"/>
        </a:xfrm>
        <a:prstGeom prst="roundRect">
          <a:avLst>
            <a:gd name="adj" fmla="val 10000"/>
          </a:avLst>
        </a:prstGeo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1844399" y="124684"/>
        <a:ext cx="631597" cy="369755"/>
      </dsp:txXfrm>
    </dsp:sp>
    <dsp:sp modelId="{EB0F371D-35F7-4F29-B0E9-1A901E8792B6}">
      <dsp:nvSpPr>
        <dsp:cNvPr id="0" name=""/>
        <dsp:cNvSpPr/>
      </dsp:nvSpPr>
      <dsp:spPr>
        <a:xfrm>
          <a:off x="2545106" y="228391"/>
          <a:ext cx="138776" cy="162342"/>
        </a:xfrm>
        <a:prstGeom prst="rightArrow">
          <a:avLst>
            <a:gd name="adj1" fmla="val 60000"/>
            <a:gd name="adj2" fmla="val 50000"/>
          </a:avLst>
        </a:prstGeom>
        <a:solidFill>
          <a:srgbClr val="8064A2">
            <a:hueOff val="-2232385"/>
            <a:satOff val="13449"/>
            <a:lumOff val="107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2545106" y="260859"/>
        <a:ext cx="97143" cy="97406"/>
      </dsp:txXfrm>
    </dsp:sp>
    <dsp:sp modelId="{751A3C53-8EA8-4069-863D-FA60675E3777}">
      <dsp:nvSpPr>
        <dsp:cNvPr id="0" name=""/>
        <dsp:cNvSpPr/>
      </dsp:nvSpPr>
      <dsp:spPr>
        <a:xfrm>
          <a:off x="2749343" y="113180"/>
          <a:ext cx="654605" cy="392763"/>
        </a:xfrm>
        <a:prstGeom prst="roundRect">
          <a:avLst>
            <a:gd name="adj" fmla="val 10000"/>
          </a:avLst>
        </a:prstGeo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Transcode</a:t>
          </a:r>
          <a:br>
            <a:rPr lang="en-US" sz="800" kern="1200" dirty="0" smtClean="0">
              <a:solidFill>
                <a:sysClr val="window" lastClr="FFFFFF"/>
              </a:solidFill>
              <a:latin typeface="Calibri" panose="020F0502020204030204" pitchFamily="5" charset="0"/>
              <a:ea typeface="+mn-ea"/>
              <a:cs typeface="+mn-cs"/>
            </a:rPr>
          </a:br>
          <a:r>
            <a:rPr lang="en-US" sz="800" kern="1200" dirty="0" smtClean="0">
              <a:solidFill>
                <a:sysClr val="window" lastClr="FFFFFF"/>
              </a:solidFill>
              <a:latin typeface="Calibri" panose="020F0502020204030204" pitchFamily="5" charset="0"/>
              <a:ea typeface="+mn-ea"/>
              <a:cs typeface="+mn-cs"/>
            </a:rPr>
            <a:t>Re-segment</a:t>
          </a:r>
          <a:endParaRPr lang="en-US" sz="800" kern="1200" dirty="0">
            <a:solidFill>
              <a:sysClr val="window" lastClr="FFFFFF"/>
            </a:solidFill>
            <a:latin typeface="Calibri" panose="020F0502020204030204" pitchFamily="5" charset="0"/>
            <a:ea typeface="+mn-ea"/>
            <a:cs typeface="+mn-cs"/>
          </a:endParaRPr>
        </a:p>
      </dsp:txBody>
      <dsp:txXfrm>
        <a:off x="2760847" y="124684"/>
        <a:ext cx="631597" cy="369755"/>
      </dsp:txXfrm>
    </dsp:sp>
    <dsp:sp modelId="{A664ACB4-2ED7-4875-96EE-E6953A9F3382}">
      <dsp:nvSpPr>
        <dsp:cNvPr id="0" name=""/>
        <dsp:cNvSpPr/>
      </dsp:nvSpPr>
      <dsp:spPr>
        <a:xfrm>
          <a:off x="3461554" y="228391"/>
          <a:ext cx="138776" cy="162342"/>
        </a:xfrm>
        <a:prstGeom prst="rightArrow">
          <a:avLst>
            <a:gd name="adj1" fmla="val 60000"/>
            <a:gd name="adj2" fmla="val 50000"/>
          </a:avLst>
        </a:prstGeom>
        <a:solidFill>
          <a:srgbClr val="8064A2">
            <a:hueOff val="-3348577"/>
            <a:satOff val="20174"/>
            <a:lumOff val="161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3461554" y="260859"/>
        <a:ext cx="97143" cy="97406"/>
      </dsp:txXfrm>
    </dsp:sp>
    <dsp:sp modelId="{1619DC35-792E-4FD8-9263-3456ED4546B3}">
      <dsp:nvSpPr>
        <dsp:cNvPr id="0" name=""/>
        <dsp:cNvSpPr/>
      </dsp:nvSpPr>
      <dsp:spPr>
        <a:xfrm>
          <a:off x="3665791" y="113180"/>
          <a:ext cx="654605" cy="392763"/>
        </a:xfrm>
        <a:prstGeom prst="roundRect">
          <a:avLst>
            <a:gd name="adj" fmla="val 10000"/>
          </a:avLst>
        </a:prstGeo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3677295" y="124684"/>
        <a:ext cx="631597" cy="369755"/>
      </dsp:txXfrm>
    </dsp:sp>
    <dsp:sp modelId="{6BBE6335-2A90-4AD2-A1BA-B2FC8BBA0778}">
      <dsp:nvSpPr>
        <dsp:cNvPr id="0" name=""/>
        <dsp:cNvSpPr/>
      </dsp:nvSpPr>
      <dsp:spPr>
        <a:xfrm>
          <a:off x="4378002" y="228391"/>
          <a:ext cx="138776" cy="162342"/>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4378002" y="260859"/>
        <a:ext cx="97143" cy="97406"/>
      </dsp:txXfrm>
    </dsp:sp>
    <dsp:sp modelId="{2841BBB0-3721-4260-A660-1570C2347B36}">
      <dsp:nvSpPr>
        <dsp:cNvPr id="0" name=""/>
        <dsp:cNvSpPr/>
      </dsp:nvSpPr>
      <dsp:spPr>
        <a:xfrm>
          <a:off x="4582239" y="113180"/>
          <a:ext cx="654605" cy="392763"/>
        </a:xfrm>
        <a:prstGeom prst="roundRect">
          <a:avLst>
            <a:gd name="adj" fmla="val 10000"/>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Configuration Deployment</a:t>
          </a:r>
          <a:endParaRPr lang="en-US" sz="800" kern="1200" dirty="0">
            <a:solidFill>
              <a:sysClr val="window" lastClr="FFFFFF"/>
            </a:solidFill>
            <a:latin typeface="Calibri" panose="020F0502020204030204" pitchFamily="5" charset="0"/>
            <a:ea typeface="+mn-ea"/>
            <a:cs typeface="+mn-cs"/>
          </a:endParaRPr>
        </a:p>
      </dsp:txBody>
      <dsp:txXfrm>
        <a:off x="4593743" y="124684"/>
        <a:ext cx="631597" cy="36975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7A53-5A73-46B6-A88E-22202B493C8D}">
      <dsp:nvSpPr>
        <dsp:cNvPr id="0" name=""/>
        <dsp:cNvSpPr/>
      </dsp:nvSpPr>
      <dsp:spPr>
        <a:xfrm>
          <a:off x="0" y="140517"/>
          <a:ext cx="658733" cy="395239"/>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Caching Orchestrator</a:t>
          </a:r>
          <a:endParaRPr lang="en-US" sz="800" kern="1200" dirty="0">
            <a:solidFill>
              <a:sysClr val="window" lastClr="FFFFFF"/>
            </a:solidFill>
            <a:latin typeface="Calibri" panose="020F0502020204030204" pitchFamily="5" charset="0"/>
            <a:ea typeface="+mn-ea"/>
            <a:cs typeface="+mn-cs"/>
          </a:endParaRPr>
        </a:p>
      </dsp:txBody>
      <dsp:txXfrm>
        <a:off x="11576" y="152093"/>
        <a:ext cx="635581" cy="372087"/>
      </dsp:txXfrm>
    </dsp:sp>
    <dsp:sp modelId="{8B7D1577-B600-4284-B694-9700CCC30F4E}">
      <dsp:nvSpPr>
        <dsp:cNvPr id="0" name=""/>
        <dsp:cNvSpPr/>
      </dsp:nvSpPr>
      <dsp:spPr>
        <a:xfrm>
          <a:off x="716701" y="256454"/>
          <a:ext cx="139651" cy="163365"/>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716701" y="289127"/>
        <a:ext cx="97756" cy="98019"/>
      </dsp:txXfrm>
    </dsp:sp>
    <dsp:sp modelId="{FA87725E-AF2D-4754-8E97-F53E66191D3C}">
      <dsp:nvSpPr>
        <dsp:cNvPr id="0" name=""/>
        <dsp:cNvSpPr/>
      </dsp:nvSpPr>
      <dsp:spPr>
        <a:xfrm>
          <a:off x="922226" y="140517"/>
          <a:ext cx="658733" cy="395239"/>
        </a:xfrm>
        <a:prstGeom prst="roundRect">
          <a:avLst>
            <a:gd name="adj" fmla="val 10000"/>
          </a:avLst>
        </a:prstGeo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Admission Control</a:t>
          </a:r>
          <a:endParaRPr lang="en-US" sz="800" kern="1200" dirty="0">
            <a:solidFill>
              <a:srgbClr val="FFFF00"/>
            </a:solidFill>
            <a:latin typeface="Calibri" panose="020F0502020204030204" pitchFamily="5" charset="0"/>
            <a:ea typeface="+mn-ea"/>
            <a:cs typeface="+mn-cs"/>
          </a:endParaRPr>
        </a:p>
      </dsp:txBody>
      <dsp:txXfrm>
        <a:off x="933802" y="152093"/>
        <a:ext cx="635581" cy="372087"/>
      </dsp:txXfrm>
    </dsp:sp>
    <dsp:sp modelId="{94C11532-B24F-4754-B455-64571C1D681C}">
      <dsp:nvSpPr>
        <dsp:cNvPr id="0" name=""/>
        <dsp:cNvSpPr/>
      </dsp:nvSpPr>
      <dsp:spPr>
        <a:xfrm>
          <a:off x="1638928" y="256454"/>
          <a:ext cx="139651" cy="163365"/>
        </a:xfrm>
        <a:prstGeom prst="rightArrow">
          <a:avLst>
            <a:gd name="adj1" fmla="val 60000"/>
            <a:gd name="adj2" fmla="val 50000"/>
          </a:avLst>
        </a:prstGeom>
        <a:solidFill>
          <a:srgbClr val="8064A2">
            <a:hueOff val="-1116192"/>
            <a:satOff val="6725"/>
            <a:lumOff val="53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1638928" y="289127"/>
        <a:ext cx="97756" cy="98019"/>
      </dsp:txXfrm>
    </dsp:sp>
    <dsp:sp modelId="{442196A4-89C5-4F49-8E97-2E2F17A0E24B}">
      <dsp:nvSpPr>
        <dsp:cNvPr id="0" name=""/>
        <dsp:cNvSpPr/>
      </dsp:nvSpPr>
      <dsp:spPr>
        <a:xfrm>
          <a:off x="1844452" y="140517"/>
          <a:ext cx="658733" cy="395239"/>
        </a:xfrm>
        <a:prstGeom prst="roundRect">
          <a:avLst>
            <a:gd name="adj" fmla="val 10000"/>
          </a:avLst>
        </a:prstGeo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Storage</a:t>
          </a:r>
          <a:endParaRPr lang="en-US" sz="800" kern="1200" dirty="0">
            <a:solidFill>
              <a:srgbClr val="FFFF00"/>
            </a:solidFill>
            <a:latin typeface="Calibri" panose="020F0502020204030204" pitchFamily="5" charset="0"/>
            <a:ea typeface="+mn-ea"/>
            <a:cs typeface="+mn-cs"/>
          </a:endParaRPr>
        </a:p>
      </dsp:txBody>
      <dsp:txXfrm>
        <a:off x="1856028" y="152093"/>
        <a:ext cx="635581" cy="372087"/>
      </dsp:txXfrm>
    </dsp:sp>
    <dsp:sp modelId="{EB0F371D-35F7-4F29-B0E9-1A901E8792B6}">
      <dsp:nvSpPr>
        <dsp:cNvPr id="0" name=""/>
        <dsp:cNvSpPr/>
      </dsp:nvSpPr>
      <dsp:spPr>
        <a:xfrm>
          <a:off x="2561154" y="256454"/>
          <a:ext cx="139651" cy="163365"/>
        </a:xfrm>
        <a:prstGeom prst="rightArrow">
          <a:avLst>
            <a:gd name="adj1" fmla="val 60000"/>
            <a:gd name="adj2" fmla="val 50000"/>
          </a:avLst>
        </a:prstGeom>
        <a:solidFill>
          <a:srgbClr val="8064A2">
            <a:hueOff val="-2232385"/>
            <a:satOff val="13449"/>
            <a:lumOff val="107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2561154" y="289127"/>
        <a:ext cx="97756" cy="98019"/>
      </dsp:txXfrm>
    </dsp:sp>
    <dsp:sp modelId="{751A3C53-8EA8-4069-863D-FA60675E3777}">
      <dsp:nvSpPr>
        <dsp:cNvPr id="0" name=""/>
        <dsp:cNvSpPr/>
      </dsp:nvSpPr>
      <dsp:spPr>
        <a:xfrm>
          <a:off x="2766679" y="140517"/>
          <a:ext cx="658733" cy="395239"/>
        </a:xfrm>
        <a:prstGeom prst="roundRect">
          <a:avLst>
            <a:gd name="adj" fmla="val 10000"/>
          </a:avLst>
        </a:prstGeo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Transcode</a:t>
          </a:r>
          <a:br>
            <a:rPr lang="en-US" sz="800" kern="1200" dirty="0" smtClean="0">
              <a:solidFill>
                <a:sysClr val="window" lastClr="FFFFFF"/>
              </a:solidFill>
              <a:latin typeface="Calibri" panose="020F0502020204030204" pitchFamily="5" charset="0"/>
              <a:ea typeface="+mn-ea"/>
              <a:cs typeface="+mn-cs"/>
            </a:rPr>
          </a:br>
          <a:r>
            <a:rPr lang="en-US" sz="800" kern="1200" dirty="0" smtClean="0">
              <a:solidFill>
                <a:sysClr val="window" lastClr="FFFFFF"/>
              </a:solidFill>
              <a:latin typeface="Calibri" panose="020F0502020204030204" pitchFamily="5" charset="0"/>
              <a:ea typeface="+mn-ea"/>
              <a:cs typeface="+mn-cs"/>
            </a:rPr>
            <a:t>Re-segment</a:t>
          </a:r>
          <a:endParaRPr lang="en-US" sz="800" kern="1200" dirty="0">
            <a:solidFill>
              <a:sysClr val="window" lastClr="FFFFFF"/>
            </a:solidFill>
            <a:latin typeface="Calibri" panose="020F0502020204030204" pitchFamily="5" charset="0"/>
            <a:ea typeface="+mn-ea"/>
            <a:cs typeface="+mn-cs"/>
          </a:endParaRPr>
        </a:p>
      </dsp:txBody>
      <dsp:txXfrm>
        <a:off x="2778255" y="152093"/>
        <a:ext cx="635581" cy="372087"/>
      </dsp:txXfrm>
    </dsp:sp>
    <dsp:sp modelId="{A664ACB4-2ED7-4875-96EE-E6953A9F3382}">
      <dsp:nvSpPr>
        <dsp:cNvPr id="0" name=""/>
        <dsp:cNvSpPr/>
      </dsp:nvSpPr>
      <dsp:spPr>
        <a:xfrm>
          <a:off x="3483380" y="256454"/>
          <a:ext cx="139651" cy="163365"/>
        </a:xfrm>
        <a:prstGeom prst="rightArrow">
          <a:avLst>
            <a:gd name="adj1" fmla="val 60000"/>
            <a:gd name="adj2" fmla="val 50000"/>
          </a:avLst>
        </a:prstGeom>
        <a:solidFill>
          <a:srgbClr val="8064A2">
            <a:hueOff val="-3348577"/>
            <a:satOff val="20174"/>
            <a:lumOff val="161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3483380" y="289127"/>
        <a:ext cx="97756" cy="98019"/>
      </dsp:txXfrm>
    </dsp:sp>
    <dsp:sp modelId="{1619DC35-792E-4FD8-9263-3456ED4546B3}">
      <dsp:nvSpPr>
        <dsp:cNvPr id="0" name=""/>
        <dsp:cNvSpPr/>
      </dsp:nvSpPr>
      <dsp:spPr>
        <a:xfrm>
          <a:off x="3688905" y="140517"/>
          <a:ext cx="658733" cy="395239"/>
        </a:xfrm>
        <a:prstGeom prst="roundRect">
          <a:avLst>
            <a:gd name="adj" fmla="val 10000"/>
          </a:avLst>
        </a:prstGeo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3700481" y="152093"/>
        <a:ext cx="635581" cy="372087"/>
      </dsp:txXfrm>
    </dsp:sp>
    <dsp:sp modelId="{6BBE6335-2A90-4AD2-A1BA-B2FC8BBA0778}">
      <dsp:nvSpPr>
        <dsp:cNvPr id="0" name=""/>
        <dsp:cNvSpPr/>
      </dsp:nvSpPr>
      <dsp:spPr>
        <a:xfrm>
          <a:off x="4405607" y="256454"/>
          <a:ext cx="139651" cy="163365"/>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4405607" y="289127"/>
        <a:ext cx="97756" cy="98019"/>
      </dsp:txXfrm>
    </dsp:sp>
    <dsp:sp modelId="{2841BBB0-3721-4260-A660-1570C2347B36}">
      <dsp:nvSpPr>
        <dsp:cNvPr id="0" name=""/>
        <dsp:cNvSpPr/>
      </dsp:nvSpPr>
      <dsp:spPr>
        <a:xfrm>
          <a:off x="4611131" y="140517"/>
          <a:ext cx="658733" cy="395239"/>
        </a:xfrm>
        <a:prstGeom prst="roundRect">
          <a:avLst>
            <a:gd name="adj" fmla="val 10000"/>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Configuration Deployment</a:t>
          </a:r>
          <a:endParaRPr lang="en-US" sz="800" kern="1200" dirty="0">
            <a:solidFill>
              <a:sysClr val="window" lastClr="FFFFFF"/>
            </a:solidFill>
            <a:latin typeface="Calibri" panose="020F0502020204030204" pitchFamily="5" charset="0"/>
            <a:ea typeface="+mn-ea"/>
            <a:cs typeface="+mn-cs"/>
          </a:endParaRPr>
        </a:p>
      </dsp:txBody>
      <dsp:txXfrm>
        <a:off x="4622707" y="152093"/>
        <a:ext cx="635581" cy="37208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7A53-5A73-46B6-A88E-22202B493C8D}">
      <dsp:nvSpPr>
        <dsp:cNvPr id="0" name=""/>
        <dsp:cNvSpPr/>
      </dsp:nvSpPr>
      <dsp:spPr>
        <a:xfrm>
          <a:off x="0" y="140517"/>
          <a:ext cx="658733" cy="395239"/>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Caching Orchestrator</a:t>
          </a:r>
          <a:endParaRPr lang="en-US" sz="800" kern="1200" dirty="0">
            <a:solidFill>
              <a:sysClr val="window" lastClr="FFFFFF"/>
            </a:solidFill>
            <a:latin typeface="Calibri" panose="020F0502020204030204" pitchFamily="5" charset="0"/>
            <a:ea typeface="+mn-ea"/>
            <a:cs typeface="+mn-cs"/>
          </a:endParaRPr>
        </a:p>
      </dsp:txBody>
      <dsp:txXfrm>
        <a:off x="11576" y="152093"/>
        <a:ext cx="635581" cy="372087"/>
      </dsp:txXfrm>
    </dsp:sp>
    <dsp:sp modelId="{8B7D1577-B600-4284-B694-9700CCC30F4E}">
      <dsp:nvSpPr>
        <dsp:cNvPr id="0" name=""/>
        <dsp:cNvSpPr/>
      </dsp:nvSpPr>
      <dsp:spPr>
        <a:xfrm>
          <a:off x="716701" y="256454"/>
          <a:ext cx="139651" cy="163365"/>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716701" y="289127"/>
        <a:ext cx="97756" cy="98019"/>
      </dsp:txXfrm>
    </dsp:sp>
    <dsp:sp modelId="{FA87725E-AF2D-4754-8E97-F53E66191D3C}">
      <dsp:nvSpPr>
        <dsp:cNvPr id="0" name=""/>
        <dsp:cNvSpPr/>
      </dsp:nvSpPr>
      <dsp:spPr>
        <a:xfrm>
          <a:off x="922226" y="140517"/>
          <a:ext cx="658733" cy="395239"/>
        </a:xfrm>
        <a:prstGeom prst="roundRect">
          <a:avLst>
            <a:gd name="adj" fmla="val 10000"/>
          </a:avLst>
        </a:prstGeo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Admission Control</a:t>
          </a:r>
          <a:endParaRPr lang="en-US" sz="800" kern="1200" dirty="0">
            <a:solidFill>
              <a:sysClr val="window" lastClr="FFFFFF"/>
            </a:solidFill>
            <a:latin typeface="Calibri" panose="020F0502020204030204" pitchFamily="5" charset="0"/>
            <a:ea typeface="+mn-ea"/>
            <a:cs typeface="+mn-cs"/>
          </a:endParaRPr>
        </a:p>
      </dsp:txBody>
      <dsp:txXfrm>
        <a:off x="933802" y="152093"/>
        <a:ext cx="635581" cy="372087"/>
      </dsp:txXfrm>
    </dsp:sp>
    <dsp:sp modelId="{94C11532-B24F-4754-B455-64571C1D681C}">
      <dsp:nvSpPr>
        <dsp:cNvPr id="0" name=""/>
        <dsp:cNvSpPr/>
      </dsp:nvSpPr>
      <dsp:spPr>
        <a:xfrm>
          <a:off x="1638928" y="256454"/>
          <a:ext cx="139651" cy="163365"/>
        </a:xfrm>
        <a:prstGeom prst="rightArrow">
          <a:avLst>
            <a:gd name="adj1" fmla="val 60000"/>
            <a:gd name="adj2" fmla="val 50000"/>
          </a:avLst>
        </a:prstGeom>
        <a:solidFill>
          <a:srgbClr val="8064A2">
            <a:hueOff val="-1116192"/>
            <a:satOff val="6725"/>
            <a:lumOff val="53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1638928" y="289127"/>
        <a:ext cx="97756" cy="98019"/>
      </dsp:txXfrm>
    </dsp:sp>
    <dsp:sp modelId="{442196A4-89C5-4F49-8E97-2E2F17A0E24B}">
      <dsp:nvSpPr>
        <dsp:cNvPr id="0" name=""/>
        <dsp:cNvSpPr/>
      </dsp:nvSpPr>
      <dsp:spPr>
        <a:xfrm>
          <a:off x="1844452" y="140517"/>
          <a:ext cx="658733" cy="395239"/>
        </a:xfrm>
        <a:prstGeom prst="roundRect">
          <a:avLst>
            <a:gd name="adj" fmla="val 10000"/>
          </a:avLst>
        </a:prstGeo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1856028" y="152093"/>
        <a:ext cx="635581" cy="372087"/>
      </dsp:txXfrm>
    </dsp:sp>
    <dsp:sp modelId="{EB0F371D-35F7-4F29-B0E9-1A901E8792B6}">
      <dsp:nvSpPr>
        <dsp:cNvPr id="0" name=""/>
        <dsp:cNvSpPr/>
      </dsp:nvSpPr>
      <dsp:spPr>
        <a:xfrm>
          <a:off x="2561154" y="256454"/>
          <a:ext cx="139651" cy="163365"/>
        </a:xfrm>
        <a:prstGeom prst="rightArrow">
          <a:avLst>
            <a:gd name="adj1" fmla="val 60000"/>
            <a:gd name="adj2" fmla="val 50000"/>
          </a:avLst>
        </a:prstGeom>
        <a:solidFill>
          <a:srgbClr val="8064A2">
            <a:hueOff val="-2232385"/>
            <a:satOff val="13449"/>
            <a:lumOff val="107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2561154" y="289127"/>
        <a:ext cx="97756" cy="98019"/>
      </dsp:txXfrm>
    </dsp:sp>
    <dsp:sp modelId="{751A3C53-8EA8-4069-863D-FA60675E3777}">
      <dsp:nvSpPr>
        <dsp:cNvPr id="0" name=""/>
        <dsp:cNvSpPr/>
      </dsp:nvSpPr>
      <dsp:spPr>
        <a:xfrm>
          <a:off x="2766679" y="140517"/>
          <a:ext cx="658733" cy="395239"/>
        </a:xfrm>
        <a:prstGeom prst="roundRect">
          <a:avLst>
            <a:gd name="adj" fmla="val 10000"/>
          </a:avLst>
        </a:prstGeo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Transcode</a:t>
          </a:r>
          <a:br>
            <a:rPr lang="en-US" sz="800" kern="1200" dirty="0" smtClean="0">
              <a:solidFill>
                <a:srgbClr val="FFFF00"/>
              </a:solidFill>
              <a:latin typeface="Calibri" panose="020F0502020204030204" pitchFamily="5" charset="0"/>
              <a:ea typeface="+mn-ea"/>
              <a:cs typeface="+mn-cs"/>
            </a:rPr>
          </a:br>
          <a:r>
            <a:rPr lang="en-US" sz="800" kern="1200" dirty="0" smtClean="0">
              <a:solidFill>
                <a:srgbClr val="FFFF00"/>
              </a:solidFill>
              <a:latin typeface="Calibri" panose="020F0502020204030204" pitchFamily="5" charset="0"/>
              <a:ea typeface="+mn-ea"/>
              <a:cs typeface="+mn-cs"/>
            </a:rPr>
            <a:t>Re-segment</a:t>
          </a:r>
          <a:endParaRPr lang="en-US" sz="800" kern="1200" dirty="0">
            <a:solidFill>
              <a:srgbClr val="FFFF00"/>
            </a:solidFill>
            <a:latin typeface="Calibri" panose="020F0502020204030204" pitchFamily="5" charset="0"/>
            <a:ea typeface="+mn-ea"/>
            <a:cs typeface="+mn-cs"/>
          </a:endParaRPr>
        </a:p>
      </dsp:txBody>
      <dsp:txXfrm>
        <a:off x="2778255" y="152093"/>
        <a:ext cx="635581" cy="372087"/>
      </dsp:txXfrm>
    </dsp:sp>
    <dsp:sp modelId="{A664ACB4-2ED7-4875-96EE-E6953A9F3382}">
      <dsp:nvSpPr>
        <dsp:cNvPr id="0" name=""/>
        <dsp:cNvSpPr/>
      </dsp:nvSpPr>
      <dsp:spPr>
        <a:xfrm>
          <a:off x="3483380" y="256454"/>
          <a:ext cx="139651" cy="163365"/>
        </a:xfrm>
        <a:prstGeom prst="rightArrow">
          <a:avLst>
            <a:gd name="adj1" fmla="val 60000"/>
            <a:gd name="adj2" fmla="val 50000"/>
          </a:avLst>
        </a:prstGeom>
        <a:solidFill>
          <a:srgbClr val="8064A2">
            <a:hueOff val="-3348577"/>
            <a:satOff val="20174"/>
            <a:lumOff val="161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3483380" y="289127"/>
        <a:ext cx="97756" cy="98019"/>
      </dsp:txXfrm>
    </dsp:sp>
    <dsp:sp modelId="{1619DC35-792E-4FD8-9263-3456ED4546B3}">
      <dsp:nvSpPr>
        <dsp:cNvPr id="0" name=""/>
        <dsp:cNvSpPr/>
      </dsp:nvSpPr>
      <dsp:spPr>
        <a:xfrm>
          <a:off x="3688905" y="140517"/>
          <a:ext cx="658733" cy="395239"/>
        </a:xfrm>
        <a:prstGeom prst="roundRect">
          <a:avLst>
            <a:gd name="adj" fmla="val 10000"/>
          </a:avLst>
        </a:prstGeo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Storage</a:t>
          </a:r>
          <a:endParaRPr lang="en-US" sz="800" kern="1200" dirty="0">
            <a:solidFill>
              <a:srgbClr val="FFFF00"/>
            </a:solidFill>
            <a:latin typeface="Calibri" panose="020F0502020204030204" pitchFamily="5" charset="0"/>
            <a:ea typeface="+mn-ea"/>
            <a:cs typeface="+mn-cs"/>
          </a:endParaRPr>
        </a:p>
      </dsp:txBody>
      <dsp:txXfrm>
        <a:off x="3700481" y="152093"/>
        <a:ext cx="635581" cy="372087"/>
      </dsp:txXfrm>
    </dsp:sp>
    <dsp:sp modelId="{6BBE6335-2A90-4AD2-A1BA-B2FC8BBA0778}">
      <dsp:nvSpPr>
        <dsp:cNvPr id="0" name=""/>
        <dsp:cNvSpPr/>
      </dsp:nvSpPr>
      <dsp:spPr>
        <a:xfrm>
          <a:off x="4405607" y="256454"/>
          <a:ext cx="139651" cy="163365"/>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4405607" y="289127"/>
        <a:ext cx="97756" cy="98019"/>
      </dsp:txXfrm>
    </dsp:sp>
    <dsp:sp modelId="{2841BBB0-3721-4260-A660-1570C2347B36}">
      <dsp:nvSpPr>
        <dsp:cNvPr id="0" name=""/>
        <dsp:cNvSpPr/>
      </dsp:nvSpPr>
      <dsp:spPr>
        <a:xfrm>
          <a:off x="4611131" y="140517"/>
          <a:ext cx="658733" cy="395239"/>
        </a:xfrm>
        <a:prstGeom prst="roundRect">
          <a:avLst>
            <a:gd name="adj" fmla="val 10000"/>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Configuration Deployment</a:t>
          </a:r>
          <a:endParaRPr lang="en-US" sz="800" kern="1200" dirty="0">
            <a:solidFill>
              <a:sysClr val="window" lastClr="FFFFFF"/>
            </a:solidFill>
            <a:latin typeface="Calibri" panose="020F0502020204030204" pitchFamily="5" charset="0"/>
            <a:ea typeface="+mn-ea"/>
            <a:cs typeface="+mn-cs"/>
          </a:endParaRPr>
        </a:p>
      </dsp:txBody>
      <dsp:txXfrm>
        <a:off x="4622707" y="152093"/>
        <a:ext cx="635581" cy="37208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7A53-5A73-46B6-A88E-22202B493C8D}">
      <dsp:nvSpPr>
        <dsp:cNvPr id="0" name=""/>
        <dsp:cNvSpPr/>
      </dsp:nvSpPr>
      <dsp:spPr>
        <a:xfrm>
          <a:off x="0" y="140517"/>
          <a:ext cx="658733" cy="395239"/>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Caching Orchestrator</a:t>
          </a:r>
          <a:endParaRPr lang="en-US" sz="800" kern="1200" dirty="0">
            <a:solidFill>
              <a:sysClr val="window" lastClr="FFFFFF"/>
            </a:solidFill>
            <a:latin typeface="Calibri" panose="020F0502020204030204" pitchFamily="5" charset="0"/>
            <a:ea typeface="+mn-ea"/>
            <a:cs typeface="+mn-cs"/>
          </a:endParaRPr>
        </a:p>
      </dsp:txBody>
      <dsp:txXfrm>
        <a:off x="11576" y="152093"/>
        <a:ext cx="635581" cy="372087"/>
      </dsp:txXfrm>
    </dsp:sp>
    <dsp:sp modelId="{8B7D1577-B600-4284-B694-9700CCC30F4E}">
      <dsp:nvSpPr>
        <dsp:cNvPr id="0" name=""/>
        <dsp:cNvSpPr/>
      </dsp:nvSpPr>
      <dsp:spPr>
        <a:xfrm>
          <a:off x="716701" y="256454"/>
          <a:ext cx="139651" cy="163365"/>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716701" y="289127"/>
        <a:ext cx="97756" cy="98019"/>
      </dsp:txXfrm>
    </dsp:sp>
    <dsp:sp modelId="{FA87725E-AF2D-4754-8E97-F53E66191D3C}">
      <dsp:nvSpPr>
        <dsp:cNvPr id="0" name=""/>
        <dsp:cNvSpPr/>
      </dsp:nvSpPr>
      <dsp:spPr>
        <a:xfrm>
          <a:off x="922226" y="140517"/>
          <a:ext cx="658733" cy="395239"/>
        </a:xfrm>
        <a:prstGeom prst="roundRect">
          <a:avLst>
            <a:gd name="adj" fmla="val 10000"/>
          </a:avLst>
        </a:prstGeo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Admission Control</a:t>
          </a:r>
          <a:endParaRPr lang="en-US" sz="800" kern="1200" dirty="0">
            <a:solidFill>
              <a:sysClr val="window" lastClr="FFFFFF"/>
            </a:solidFill>
            <a:latin typeface="Calibri" panose="020F0502020204030204" pitchFamily="5" charset="0"/>
            <a:ea typeface="+mn-ea"/>
            <a:cs typeface="+mn-cs"/>
          </a:endParaRPr>
        </a:p>
      </dsp:txBody>
      <dsp:txXfrm>
        <a:off x="933802" y="152093"/>
        <a:ext cx="635581" cy="372087"/>
      </dsp:txXfrm>
    </dsp:sp>
    <dsp:sp modelId="{94C11532-B24F-4754-B455-64571C1D681C}">
      <dsp:nvSpPr>
        <dsp:cNvPr id="0" name=""/>
        <dsp:cNvSpPr/>
      </dsp:nvSpPr>
      <dsp:spPr>
        <a:xfrm>
          <a:off x="1638928" y="256454"/>
          <a:ext cx="139651" cy="163365"/>
        </a:xfrm>
        <a:prstGeom prst="rightArrow">
          <a:avLst>
            <a:gd name="adj1" fmla="val 60000"/>
            <a:gd name="adj2" fmla="val 50000"/>
          </a:avLst>
        </a:prstGeom>
        <a:solidFill>
          <a:srgbClr val="8064A2">
            <a:hueOff val="-1116192"/>
            <a:satOff val="6725"/>
            <a:lumOff val="53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1638928" y="289127"/>
        <a:ext cx="97756" cy="98019"/>
      </dsp:txXfrm>
    </dsp:sp>
    <dsp:sp modelId="{442196A4-89C5-4F49-8E97-2E2F17A0E24B}">
      <dsp:nvSpPr>
        <dsp:cNvPr id="0" name=""/>
        <dsp:cNvSpPr/>
      </dsp:nvSpPr>
      <dsp:spPr>
        <a:xfrm>
          <a:off x="1844452" y="140517"/>
          <a:ext cx="658733" cy="395239"/>
        </a:xfrm>
        <a:prstGeom prst="roundRect">
          <a:avLst>
            <a:gd name="adj" fmla="val 10000"/>
          </a:avLst>
        </a:prstGeo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1856028" y="152093"/>
        <a:ext cx="635581" cy="372087"/>
      </dsp:txXfrm>
    </dsp:sp>
    <dsp:sp modelId="{EB0F371D-35F7-4F29-B0E9-1A901E8792B6}">
      <dsp:nvSpPr>
        <dsp:cNvPr id="0" name=""/>
        <dsp:cNvSpPr/>
      </dsp:nvSpPr>
      <dsp:spPr>
        <a:xfrm>
          <a:off x="2561154" y="256454"/>
          <a:ext cx="139651" cy="163365"/>
        </a:xfrm>
        <a:prstGeom prst="rightArrow">
          <a:avLst>
            <a:gd name="adj1" fmla="val 60000"/>
            <a:gd name="adj2" fmla="val 50000"/>
          </a:avLst>
        </a:prstGeom>
        <a:solidFill>
          <a:srgbClr val="8064A2">
            <a:hueOff val="-2232385"/>
            <a:satOff val="13449"/>
            <a:lumOff val="107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2561154" y="289127"/>
        <a:ext cx="97756" cy="98019"/>
      </dsp:txXfrm>
    </dsp:sp>
    <dsp:sp modelId="{751A3C53-8EA8-4069-863D-FA60675E3777}">
      <dsp:nvSpPr>
        <dsp:cNvPr id="0" name=""/>
        <dsp:cNvSpPr/>
      </dsp:nvSpPr>
      <dsp:spPr>
        <a:xfrm>
          <a:off x="2766679" y="140517"/>
          <a:ext cx="658733" cy="395239"/>
        </a:xfrm>
        <a:prstGeom prst="roundRect">
          <a:avLst>
            <a:gd name="adj" fmla="val 10000"/>
          </a:avLst>
        </a:prstGeo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Transcode</a:t>
          </a:r>
          <a:br>
            <a:rPr lang="en-US" sz="800" kern="1200" dirty="0" smtClean="0">
              <a:solidFill>
                <a:sysClr val="window" lastClr="FFFFFF"/>
              </a:solidFill>
              <a:latin typeface="Calibri" panose="020F0502020204030204" pitchFamily="5" charset="0"/>
              <a:ea typeface="+mn-ea"/>
              <a:cs typeface="+mn-cs"/>
            </a:rPr>
          </a:br>
          <a:r>
            <a:rPr lang="en-US" sz="800" kern="1200" dirty="0" smtClean="0">
              <a:solidFill>
                <a:sysClr val="window" lastClr="FFFFFF"/>
              </a:solidFill>
              <a:latin typeface="Calibri" panose="020F0502020204030204" pitchFamily="5" charset="0"/>
              <a:ea typeface="+mn-ea"/>
              <a:cs typeface="+mn-cs"/>
            </a:rPr>
            <a:t>Re-segment</a:t>
          </a:r>
          <a:endParaRPr lang="en-US" sz="800" kern="1200" dirty="0">
            <a:solidFill>
              <a:sysClr val="window" lastClr="FFFFFF"/>
            </a:solidFill>
            <a:latin typeface="Calibri" panose="020F0502020204030204" pitchFamily="5" charset="0"/>
            <a:ea typeface="+mn-ea"/>
            <a:cs typeface="+mn-cs"/>
          </a:endParaRPr>
        </a:p>
      </dsp:txBody>
      <dsp:txXfrm>
        <a:off x="2778255" y="152093"/>
        <a:ext cx="635581" cy="372087"/>
      </dsp:txXfrm>
    </dsp:sp>
    <dsp:sp modelId="{A664ACB4-2ED7-4875-96EE-E6953A9F3382}">
      <dsp:nvSpPr>
        <dsp:cNvPr id="0" name=""/>
        <dsp:cNvSpPr/>
      </dsp:nvSpPr>
      <dsp:spPr>
        <a:xfrm>
          <a:off x="3483380" y="256454"/>
          <a:ext cx="139651" cy="163365"/>
        </a:xfrm>
        <a:prstGeom prst="rightArrow">
          <a:avLst>
            <a:gd name="adj1" fmla="val 60000"/>
            <a:gd name="adj2" fmla="val 50000"/>
          </a:avLst>
        </a:prstGeom>
        <a:solidFill>
          <a:srgbClr val="8064A2">
            <a:hueOff val="-3348577"/>
            <a:satOff val="20174"/>
            <a:lumOff val="161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ysClr val="window" lastClr="FFFFFF"/>
            </a:solidFill>
            <a:latin typeface="Calibri" panose="020F0502020204030204" pitchFamily="5" charset="0"/>
            <a:ea typeface="+mn-ea"/>
            <a:cs typeface="+mn-cs"/>
          </a:endParaRPr>
        </a:p>
      </dsp:txBody>
      <dsp:txXfrm>
        <a:off x="3483380" y="289127"/>
        <a:ext cx="97756" cy="98019"/>
      </dsp:txXfrm>
    </dsp:sp>
    <dsp:sp modelId="{1619DC35-792E-4FD8-9263-3456ED4546B3}">
      <dsp:nvSpPr>
        <dsp:cNvPr id="0" name=""/>
        <dsp:cNvSpPr/>
      </dsp:nvSpPr>
      <dsp:spPr>
        <a:xfrm>
          <a:off x="3688905" y="140517"/>
          <a:ext cx="658733" cy="395239"/>
        </a:xfrm>
        <a:prstGeom prst="roundRect">
          <a:avLst>
            <a:gd name="adj" fmla="val 10000"/>
          </a:avLst>
        </a:prstGeo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ysClr val="window" lastClr="FFFFFF"/>
              </a:solidFill>
              <a:latin typeface="Calibri" panose="020F0502020204030204" pitchFamily="5" charset="0"/>
              <a:ea typeface="+mn-ea"/>
              <a:cs typeface="+mn-cs"/>
            </a:rPr>
            <a:t>Storage</a:t>
          </a:r>
          <a:endParaRPr lang="en-US" sz="800" kern="1200" dirty="0">
            <a:solidFill>
              <a:sysClr val="window" lastClr="FFFFFF"/>
            </a:solidFill>
            <a:latin typeface="Calibri" panose="020F0502020204030204" pitchFamily="5" charset="0"/>
            <a:ea typeface="+mn-ea"/>
            <a:cs typeface="+mn-cs"/>
          </a:endParaRPr>
        </a:p>
      </dsp:txBody>
      <dsp:txXfrm>
        <a:off x="3700481" y="152093"/>
        <a:ext cx="635581" cy="372087"/>
      </dsp:txXfrm>
    </dsp:sp>
    <dsp:sp modelId="{6BBE6335-2A90-4AD2-A1BA-B2FC8BBA0778}">
      <dsp:nvSpPr>
        <dsp:cNvPr id="0" name=""/>
        <dsp:cNvSpPr/>
      </dsp:nvSpPr>
      <dsp:spPr>
        <a:xfrm>
          <a:off x="4405607" y="256454"/>
          <a:ext cx="139651" cy="163365"/>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4405607" y="289127"/>
        <a:ext cx="97756" cy="98019"/>
      </dsp:txXfrm>
    </dsp:sp>
    <dsp:sp modelId="{2841BBB0-3721-4260-A660-1570C2347B36}">
      <dsp:nvSpPr>
        <dsp:cNvPr id="0" name=""/>
        <dsp:cNvSpPr/>
      </dsp:nvSpPr>
      <dsp:spPr>
        <a:xfrm>
          <a:off x="4611131" y="140517"/>
          <a:ext cx="658733" cy="395239"/>
        </a:xfrm>
        <a:prstGeom prst="roundRect">
          <a:avLst>
            <a:gd name="adj" fmla="val 10000"/>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Configuration Deployment</a:t>
          </a:r>
          <a:endParaRPr lang="en-US" sz="800" kern="1200" dirty="0">
            <a:solidFill>
              <a:srgbClr val="FFFF00"/>
            </a:solidFill>
            <a:latin typeface="Calibri" panose="020F0502020204030204" pitchFamily="5" charset="0"/>
            <a:ea typeface="+mn-ea"/>
            <a:cs typeface="+mn-cs"/>
          </a:endParaRPr>
        </a:p>
      </dsp:txBody>
      <dsp:txXfrm>
        <a:off x="4622707" y="152093"/>
        <a:ext cx="635581" cy="37208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BFE7A53-5A73-46B6-A88E-22202B493C8D}">
      <dsp:nvSpPr>
        <dsp:cNvPr id="0" name=""/>
        <dsp:cNvSpPr/>
      </dsp:nvSpPr>
      <dsp:spPr>
        <a:xfrm>
          <a:off x="0" y="140517"/>
          <a:ext cx="658733" cy="395239"/>
        </a:xfrm>
        <a:prstGeom prst="roundRect">
          <a:avLst>
            <a:gd name="adj" fmla="val 10000"/>
          </a:avLst>
        </a:prstGeom>
        <a:solidFill>
          <a:srgbClr val="8064A2">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Caching Orchestrator</a:t>
          </a:r>
          <a:endParaRPr lang="en-US" sz="800" kern="1200" dirty="0">
            <a:solidFill>
              <a:srgbClr val="FFFF00"/>
            </a:solidFill>
            <a:latin typeface="Calibri" panose="020F0502020204030204" pitchFamily="5" charset="0"/>
            <a:ea typeface="+mn-ea"/>
            <a:cs typeface="+mn-cs"/>
          </a:endParaRPr>
        </a:p>
      </dsp:txBody>
      <dsp:txXfrm>
        <a:off x="11576" y="152093"/>
        <a:ext cx="635581" cy="372087"/>
      </dsp:txXfrm>
    </dsp:sp>
    <dsp:sp modelId="{8B7D1577-B600-4284-B694-9700CCC30F4E}">
      <dsp:nvSpPr>
        <dsp:cNvPr id="0" name=""/>
        <dsp:cNvSpPr/>
      </dsp:nvSpPr>
      <dsp:spPr>
        <a:xfrm>
          <a:off x="716701" y="256454"/>
          <a:ext cx="139651" cy="163365"/>
        </a:xfrm>
        <a:prstGeom prst="rightArrow">
          <a:avLst>
            <a:gd name="adj1" fmla="val 60000"/>
            <a:gd name="adj2" fmla="val 50000"/>
          </a:avLst>
        </a:prstGeom>
        <a:solidFill>
          <a:srgbClr val="8064A2">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716701" y="289127"/>
        <a:ext cx="97756" cy="98019"/>
      </dsp:txXfrm>
    </dsp:sp>
    <dsp:sp modelId="{FA87725E-AF2D-4754-8E97-F53E66191D3C}">
      <dsp:nvSpPr>
        <dsp:cNvPr id="0" name=""/>
        <dsp:cNvSpPr/>
      </dsp:nvSpPr>
      <dsp:spPr>
        <a:xfrm>
          <a:off x="922226" y="140517"/>
          <a:ext cx="658733" cy="395239"/>
        </a:xfrm>
        <a:prstGeom prst="roundRect">
          <a:avLst>
            <a:gd name="adj" fmla="val 10000"/>
          </a:avLst>
        </a:prstGeom>
        <a:solidFill>
          <a:srgbClr val="8064A2">
            <a:hueOff val="-892954"/>
            <a:satOff val="5380"/>
            <a:lumOff val="431"/>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Admission Control</a:t>
          </a:r>
          <a:endParaRPr lang="en-US" sz="800" kern="1200" dirty="0">
            <a:solidFill>
              <a:srgbClr val="FFFF00"/>
            </a:solidFill>
            <a:latin typeface="Calibri" panose="020F0502020204030204" pitchFamily="5" charset="0"/>
            <a:ea typeface="+mn-ea"/>
            <a:cs typeface="+mn-cs"/>
          </a:endParaRPr>
        </a:p>
      </dsp:txBody>
      <dsp:txXfrm>
        <a:off x="933802" y="152093"/>
        <a:ext cx="635581" cy="372087"/>
      </dsp:txXfrm>
    </dsp:sp>
    <dsp:sp modelId="{94C11532-B24F-4754-B455-64571C1D681C}">
      <dsp:nvSpPr>
        <dsp:cNvPr id="0" name=""/>
        <dsp:cNvSpPr/>
      </dsp:nvSpPr>
      <dsp:spPr>
        <a:xfrm>
          <a:off x="1638928" y="256454"/>
          <a:ext cx="139651" cy="163365"/>
        </a:xfrm>
        <a:prstGeom prst="rightArrow">
          <a:avLst>
            <a:gd name="adj1" fmla="val 60000"/>
            <a:gd name="adj2" fmla="val 50000"/>
          </a:avLst>
        </a:prstGeom>
        <a:solidFill>
          <a:srgbClr val="8064A2">
            <a:hueOff val="-1116192"/>
            <a:satOff val="6725"/>
            <a:lumOff val="539"/>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1638928" y="289127"/>
        <a:ext cx="97756" cy="98019"/>
      </dsp:txXfrm>
    </dsp:sp>
    <dsp:sp modelId="{442196A4-89C5-4F49-8E97-2E2F17A0E24B}">
      <dsp:nvSpPr>
        <dsp:cNvPr id="0" name=""/>
        <dsp:cNvSpPr/>
      </dsp:nvSpPr>
      <dsp:spPr>
        <a:xfrm>
          <a:off x="1844452" y="140517"/>
          <a:ext cx="658733" cy="395239"/>
        </a:xfrm>
        <a:prstGeom prst="roundRect">
          <a:avLst>
            <a:gd name="adj" fmla="val 10000"/>
          </a:avLst>
        </a:prstGeom>
        <a:solidFill>
          <a:srgbClr val="8064A2">
            <a:hueOff val="-1785908"/>
            <a:satOff val="10760"/>
            <a:lumOff val="862"/>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Storage</a:t>
          </a:r>
          <a:endParaRPr lang="en-US" sz="800" kern="1200" dirty="0">
            <a:solidFill>
              <a:srgbClr val="FFFF00"/>
            </a:solidFill>
            <a:latin typeface="Calibri" panose="020F0502020204030204" pitchFamily="5" charset="0"/>
            <a:ea typeface="+mn-ea"/>
            <a:cs typeface="+mn-cs"/>
          </a:endParaRPr>
        </a:p>
      </dsp:txBody>
      <dsp:txXfrm>
        <a:off x="1856028" y="152093"/>
        <a:ext cx="635581" cy="372087"/>
      </dsp:txXfrm>
    </dsp:sp>
    <dsp:sp modelId="{EB0F371D-35F7-4F29-B0E9-1A901E8792B6}">
      <dsp:nvSpPr>
        <dsp:cNvPr id="0" name=""/>
        <dsp:cNvSpPr/>
      </dsp:nvSpPr>
      <dsp:spPr>
        <a:xfrm>
          <a:off x="2561154" y="256454"/>
          <a:ext cx="139651" cy="163365"/>
        </a:xfrm>
        <a:prstGeom prst="rightArrow">
          <a:avLst>
            <a:gd name="adj1" fmla="val 60000"/>
            <a:gd name="adj2" fmla="val 50000"/>
          </a:avLst>
        </a:prstGeom>
        <a:solidFill>
          <a:srgbClr val="8064A2">
            <a:hueOff val="-2232385"/>
            <a:satOff val="13449"/>
            <a:lumOff val="1078"/>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2561154" y="289127"/>
        <a:ext cx="97756" cy="98019"/>
      </dsp:txXfrm>
    </dsp:sp>
    <dsp:sp modelId="{751A3C53-8EA8-4069-863D-FA60675E3777}">
      <dsp:nvSpPr>
        <dsp:cNvPr id="0" name=""/>
        <dsp:cNvSpPr/>
      </dsp:nvSpPr>
      <dsp:spPr>
        <a:xfrm>
          <a:off x="2766679" y="140517"/>
          <a:ext cx="658733" cy="395239"/>
        </a:xfrm>
        <a:prstGeom prst="roundRect">
          <a:avLst>
            <a:gd name="adj" fmla="val 10000"/>
          </a:avLst>
        </a:prstGeom>
        <a:solidFill>
          <a:srgbClr val="8064A2">
            <a:hueOff val="-2678862"/>
            <a:satOff val="16139"/>
            <a:lumOff val="1294"/>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Transcode</a:t>
          </a:r>
          <a:br>
            <a:rPr lang="en-US" sz="800" kern="1200" dirty="0" smtClean="0">
              <a:solidFill>
                <a:srgbClr val="FFFF00"/>
              </a:solidFill>
              <a:latin typeface="Calibri" panose="020F0502020204030204" pitchFamily="5" charset="0"/>
              <a:ea typeface="+mn-ea"/>
              <a:cs typeface="+mn-cs"/>
            </a:rPr>
          </a:br>
          <a:r>
            <a:rPr lang="en-US" sz="800" kern="1200" dirty="0" smtClean="0">
              <a:solidFill>
                <a:srgbClr val="FFFF00"/>
              </a:solidFill>
              <a:latin typeface="Calibri" panose="020F0502020204030204" pitchFamily="5" charset="0"/>
              <a:ea typeface="+mn-ea"/>
              <a:cs typeface="+mn-cs"/>
            </a:rPr>
            <a:t>Re-segment</a:t>
          </a:r>
          <a:endParaRPr lang="en-US" sz="800" kern="1200" dirty="0">
            <a:solidFill>
              <a:srgbClr val="FFFF00"/>
            </a:solidFill>
            <a:latin typeface="Calibri" panose="020F0502020204030204" pitchFamily="5" charset="0"/>
            <a:ea typeface="+mn-ea"/>
            <a:cs typeface="+mn-cs"/>
          </a:endParaRPr>
        </a:p>
      </dsp:txBody>
      <dsp:txXfrm>
        <a:off x="2778255" y="152093"/>
        <a:ext cx="635581" cy="372087"/>
      </dsp:txXfrm>
    </dsp:sp>
    <dsp:sp modelId="{A664ACB4-2ED7-4875-96EE-E6953A9F3382}">
      <dsp:nvSpPr>
        <dsp:cNvPr id="0" name=""/>
        <dsp:cNvSpPr/>
      </dsp:nvSpPr>
      <dsp:spPr>
        <a:xfrm>
          <a:off x="3483380" y="256454"/>
          <a:ext cx="139651" cy="163365"/>
        </a:xfrm>
        <a:prstGeom prst="rightArrow">
          <a:avLst>
            <a:gd name="adj1" fmla="val 60000"/>
            <a:gd name="adj2" fmla="val 50000"/>
          </a:avLst>
        </a:prstGeom>
        <a:solidFill>
          <a:srgbClr val="8064A2">
            <a:hueOff val="-3348577"/>
            <a:satOff val="20174"/>
            <a:lumOff val="1617"/>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3483380" y="289127"/>
        <a:ext cx="97756" cy="98019"/>
      </dsp:txXfrm>
    </dsp:sp>
    <dsp:sp modelId="{1619DC35-792E-4FD8-9263-3456ED4546B3}">
      <dsp:nvSpPr>
        <dsp:cNvPr id="0" name=""/>
        <dsp:cNvSpPr/>
      </dsp:nvSpPr>
      <dsp:spPr>
        <a:xfrm>
          <a:off x="3688905" y="140517"/>
          <a:ext cx="658733" cy="395239"/>
        </a:xfrm>
        <a:prstGeom prst="roundRect">
          <a:avLst>
            <a:gd name="adj" fmla="val 10000"/>
          </a:avLst>
        </a:prstGeom>
        <a:solidFill>
          <a:srgbClr val="8064A2">
            <a:hueOff val="-3571816"/>
            <a:satOff val="21519"/>
            <a:lumOff val="1725"/>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Storage</a:t>
          </a:r>
          <a:endParaRPr lang="en-US" sz="800" kern="1200" dirty="0">
            <a:solidFill>
              <a:srgbClr val="FFFF00"/>
            </a:solidFill>
            <a:latin typeface="Calibri" panose="020F0502020204030204" pitchFamily="5" charset="0"/>
            <a:ea typeface="+mn-ea"/>
            <a:cs typeface="+mn-cs"/>
          </a:endParaRPr>
        </a:p>
      </dsp:txBody>
      <dsp:txXfrm>
        <a:off x="3700481" y="152093"/>
        <a:ext cx="635581" cy="372087"/>
      </dsp:txXfrm>
    </dsp:sp>
    <dsp:sp modelId="{6BBE6335-2A90-4AD2-A1BA-B2FC8BBA0778}">
      <dsp:nvSpPr>
        <dsp:cNvPr id="0" name=""/>
        <dsp:cNvSpPr/>
      </dsp:nvSpPr>
      <dsp:spPr>
        <a:xfrm>
          <a:off x="4405607" y="256454"/>
          <a:ext cx="139651" cy="163365"/>
        </a:xfrm>
        <a:prstGeom prst="rightArrow">
          <a:avLst>
            <a:gd name="adj1" fmla="val 60000"/>
            <a:gd name="adj2" fmla="val 50000"/>
          </a:avLst>
        </a:prstGeom>
        <a:solidFill>
          <a:srgbClr val="8064A2">
            <a:hueOff val="-4464770"/>
            <a:satOff val="26899"/>
            <a:lumOff val="2156"/>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66700">
            <a:lnSpc>
              <a:spcPct val="90000"/>
            </a:lnSpc>
            <a:spcBef>
              <a:spcPct val="0"/>
            </a:spcBef>
            <a:spcAft>
              <a:spcPct val="35000"/>
            </a:spcAft>
          </a:pPr>
          <a:endParaRPr lang="en-US" sz="600" kern="1200">
            <a:solidFill>
              <a:srgbClr val="FFFF00"/>
            </a:solidFill>
            <a:latin typeface="Calibri" panose="020F0502020204030204" pitchFamily="5" charset="0"/>
            <a:ea typeface="+mn-ea"/>
            <a:cs typeface="+mn-cs"/>
          </a:endParaRPr>
        </a:p>
      </dsp:txBody>
      <dsp:txXfrm>
        <a:off x="4405607" y="289127"/>
        <a:ext cx="97756" cy="98019"/>
      </dsp:txXfrm>
    </dsp:sp>
    <dsp:sp modelId="{2841BBB0-3721-4260-A660-1570C2347B36}">
      <dsp:nvSpPr>
        <dsp:cNvPr id="0" name=""/>
        <dsp:cNvSpPr/>
      </dsp:nvSpPr>
      <dsp:spPr>
        <a:xfrm>
          <a:off x="4611131" y="140517"/>
          <a:ext cx="658733" cy="395239"/>
        </a:xfrm>
        <a:prstGeom prst="roundRect">
          <a:avLst>
            <a:gd name="adj" fmla="val 10000"/>
          </a:avLst>
        </a:prstGeom>
        <a:solidFill>
          <a:srgbClr val="8064A2">
            <a:hueOff val="-4464770"/>
            <a:satOff val="26899"/>
            <a:lumOff val="2156"/>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lvl="0" algn="ctr" defTabSz="355600">
            <a:lnSpc>
              <a:spcPct val="90000"/>
            </a:lnSpc>
            <a:spcBef>
              <a:spcPct val="0"/>
            </a:spcBef>
            <a:spcAft>
              <a:spcPct val="35000"/>
            </a:spcAft>
          </a:pPr>
          <a:r>
            <a:rPr lang="en-US" sz="800" kern="1200" dirty="0" smtClean="0">
              <a:solidFill>
                <a:srgbClr val="FFFF00"/>
              </a:solidFill>
              <a:latin typeface="Calibri" panose="020F0502020204030204" pitchFamily="5" charset="0"/>
              <a:ea typeface="+mn-ea"/>
              <a:cs typeface="+mn-cs"/>
            </a:rPr>
            <a:t>Configuration Deployment</a:t>
          </a:r>
          <a:endParaRPr lang="en-US" sz="800" kern="1200" dirty="0">
            <a:solidFill>
              <a:srgbClr val="FFFF00"/>
            </a:solidFill>
            <a:latin typeface="Calibri" panose="020F0502020204030204" pitchFamily="5" charset="0"/>
            <a:ea typeface="+mn-ea"/>
            <a:cs typeface="+mn-cs"/>
          </a:endParaRPr>
        </a:p>
      </dsp:txBody>
      <dsp:txXfrm>
        <a:off x="4622707" y="152093"/>
        <a:ext cx="635581" cy="372087"/>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E3590C0-F6AB-4E03-9187-E92FDF130062}">
      <dsp:nvSpPr>
        <dsp:cNvPr id="0" name=""/>
        <dsp:cNvSpPr/>
      </dsp:nvSpPr>
      <dsp:spPr>
        <a:xfrm>
          <a:off x="399" y="167978"/>
          <a:ext cx="852947" cy="51176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solidFill>
                <a:sysClr val="window" lastClr="FFFFFF"/>
              </a:solidFill>
              <a:latin typeface="Calibri" panose="020F0502020204030204"/>
              <a:ea typeface="+mn-ea"/>
              <a:cs typeface="+mn-cs"/>
            </a:rPr>
            <a:t>Virtual Home Gateway</a:t>
          </a:r>
          <a:endParaRPr lang="en-US" sz="1000" kern="1200" dirty="0">
            <a:solidFill>
              <a:sysClr val="window" lastClr="FFFFFF"/>
            </a:solidFill>
            <a:latin typeface="Calibri" panose="020F0502020204030204"/>
            <a:ea typeface="+mn-ea"/>
            <a:cs typeface="+mn-cs"/>
          </a:endParaRPr>
        </a:p>
      </dsp:txBody>
      <dsp:txXfrm>
        <a:off x="15388" y="182967"/>
        <a:ext cx="822969" cy="481790"/>
      </dsp:txXfrm>
    </dsp:sp>
    <dsp:sp modelId="{CC2CFFBD-C85D-4CB6-B117-30EB74439C92}">
      <dsp:nvSpPr>
        <dsp:cNvPr id="0" name=""/>
        <dsp:cNvSpPr/>
      </dsp:nvSpPr>
      <dsp:spPr>
        <a:xfrm>
          <a:off x="928407" y="318096"/>
          <a:ext cx="180824" cy="211531"/>
        </a:xfrm>
        <a:prstGeom prst="rightArrow">
          <a:avLst>
            <a:gd name="adj1" fmla="val 60000"/>
            <a:gd name="adj2" fmla="val 50000"/>
          </a:avLst>
        </a:prstGeom>
        <a:solidFill>
          <a:srgbClr val="5B9BD5">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solidFill>
              <a:sysClr val="window" lastClr="FFFFFF"/>
            </a:solidFill>
            <a:latin typeface="Calibri" panose="020F0502020204030204"/>
            <a:ea typeface="+mn-ea"/>
            <a:cs typeface="+mn-cs"/>
          </a:endParaRPr>
        </a:p>
      </dsp:txBody>
      <dsp:txXfrm>
        <a:off x="928407" y="360402"/>
        <a:ext cx="126577" cy="126919"/>
      </dsp:txXfrm>
    </dsp:sp>
    <dsp:sp modelId="{66DAFA2A-98B3-4D67-A4A4-1A5B16F24A22}">
      <dsp:nvSpPr>
        <dsp:cNvPr id="0" name=""/>
        <dsp:cNvSpPr/>
      </dsp:nvSpPr>
      <dsp:spPr>
        <a:xfrm>
          <a:off x="1194527" y="167978"/>
          <a:ext cx="852947" cy="511768"/>
        </a:xfrm>
        <a:prstGeom prst="roundRect">
          <a:avLst>
            <a:gd name="adj" fmla="val 10000"/>
          </a:avLst>
        </a:prstGeom>
        <a:solidFill>
          <a:srgbClr val="5B9BD5">
            <a:hueOff val="0"/>
            <a:satOff val="0"/>
            <a:lumOff val="0"/>
            <a:alphaOff val="0"/>
          </a:srgbClr>
        </a:solidFill>
        <a:ln w="12700" cap="flat" cmpd="sng" algn="ctr">
          <a:solidFill>
            <a:sysClr val="window" lastClr="FFFFFF">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dirty="0" smtClean="0">
              <a:solidFill>
                <a:sysClr val="window" lastClr="FFFFFF"/>
              </a:solidFill>
              <a:latin typeface="Calibri" panose="020F0502020204030204"/>
              <a:ea typeface="+mn-ea"/>
              <a:cs typeface="+mn-cs"/>
            </a:rPr>
            <a:t>Storage</a:t>
          </a:r>
          <a:endParaRPr lang="en-US" sz="1000" kern="1200" dirty="0">
            <a:solidFill>
              <a:sysClr val="window" lastClr="FFFFFF"/>
            </a:solidFill>
            <a:latin typeface="Calibri" panose="020F0502020204030204"/>
            <a:ea typeface="+mn-ea"/>
            <a:cs typeface="+mn-cs"/>
          </a:endParaRPr>
        </a:p>
      </dsp:txBody>
      <dsp:txXfrm>
        <a:off x="1209516" y="182967"/>
        <a:ext cx="822969" cy="481790"/>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CBB7524-EBC9-47FA-AB3E-901ECACB8178}">
      <dsp:nvSpPr>
        <dsp:cNvPr id="0" name=""/>
        <dsp:cNvSpPr/>
      </dsp:nvSpPr>
      <dsp:spPr>
        <a:xfrm>
          <a:off x="2028826" y="416269"/>
          <a:ext cx="723737" cy="2024040"/>
        </a:xfrm>
        <a:prstGeom prst="rect">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it-IT" sz="1200" kern="1200">
              <a:solidFill>
                <a:sysClr val="window" lastClr="FFFFFF"/>
              </a:solidFill>
              <a:latin typeface="Calibri"/>
              <a:ea typeface="+mn-ea"/>
              <a:cs typeface="+mn-cs"/>
            </a:rPr>
            <a:t>Catalyst 3650</a:t>
          </a:r>
        </a:p>
      </dsp:txBody>
      <dsp:txXfrm>
        <a:off x="2028826" y="416269"/>
        <a:ext cx="723737" cy="2024040"/>
      </dsp:txXfrm>
    </dsp:sp>
    <dsp:sp modelId="{BB7166E7-D664-420B-BDD4-7A7A72016490}">
      <dsp:nvSpPr>
        <dsp:cNvPr id="0" name=""/>
        <dsp:cNvSpPr/>
      </dsp:nvSpPr>
      <dsp:spPr>
        <a:xfrm>
          <a:off x="3379110" y="942992"/>
          <a:ext cx="1227694" cy="1357289"/>
        </a:xfrm>
        <a:prstGeom prst="rect">
          <a:avLst/>
        </a:prstGeom>
        <a:blipFill rotWithShape="0">
          <a:blip xmlns:r="http://schemas.openxmlformats.org/officeDocument/2006/relationships" r:embed="rId1"/>
          <a:stretch>
            <a:fillRect/>
          </a:stretch>
        </a:blipFill>
        <a:ln w="25400" cap="flat" cmpd="sng" algn="ctr">
          <a:no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36220" tIns="236220" rIns="236220" bIns="236220" numCol="1" spcCol="1270" anchor="ctr" anchorCtr="0">
          <a:noAutofit/>
        </a:bodyPr>
        <a:lstStyle/>
        <a:p>
          <a:pPr lvl="0" algn="ctr" defTabSz="2755900">
            <a:lnSpc>
              <a:spcPct val="90000"/>
            </a:lnSpc>
            <a:spcBef>
              <a:spcPct val="0"/>
            </a:spcBef>
            <a:spcAft>
              <a:spcPct val="35000"/>
            </a:spcAft>
          </a:pPr>
          <a:r>
            <a:rPr lang="it-IT" sz="6200" kern="1200">
              <a:solidFill>
                <a:sysClr val="window" lastClr="FFFFFF"/>
              </a:solidFill>
              <a:latin typeface="Calibri"/>
              <a:ea typeface="+mn-ea"/>
              <a:cs typeface="+mn-cs"/>
            </a:rPr>
            <a:t>    </a:t>
          </a:r>
        </a:p>
      </dsp:txBody>
      <dsp:txXfrm>
        <a:off x="3379110" y="942992"/>
        <a:ext cx="1227694" cy="135728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1">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5#2">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5#3">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4">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process5#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bkpt" val="endCnv"/>
          <dgm:param type="contDir" val="revDir"/>
          <dgm:param type="grDir" val="tL"/>
          <dgm:param type="flowDir" val="row"/>
        </dgm:alg>
      </dgm:if>
      <dgm:else name="Name2">
        <dgm:alg type="snake">
          <dgm:param type="bkpt" val="endCnv"/>
          <dgm:param type="contDir" val="revDir"/>
          <dgm:param type="grDir" val="tR"/>
          <dgm:param type="flowDir" val="row"/>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3">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4">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5">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C57AE7-5513-4EAF-81B1-BC9D2886A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TNOVA_Document_Template</Template>
  <TotalTime>635</TotalTime>
  <Pages>1</Pages>
  <Words>32006</Words>
  <Characters>182439</Characters>
  <Application>Microsoft Office Word</Application>
  <DocSecurity>0</DocSecurity>
  <Lines>1520</Lines>
  <Paragraphs>428</Paragraphs>
  <ScaleCrop>false</ScaleCrop>
  <HeadingPairs>
    <vt:vector size="2" baseType="variant">
      <vt:variant>
        <vt:lpstr>Title</vt:lpstr>
      </vt:variant>
      <vt:variant>
        <vt:i4>1</vt:i4>
      </vt:variant>
    </vt:vector>
  </HeadingPairs>
  <TitlesOfParts>
    <vt:vector size="1" baseType="lpstr">
      <vt:lpstr>T-NOVA Deliverable</vt:lpstr>
    </vt:vector>
  </TitlesOfParts>
  <Company>Grizli777</Company>
  <LinksUpToDate>false</LinksUpToDate>
  <CharactersWithSpaces>214017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T-NOVA Deliverable</dc:title>
  <dc:creator>Paolo Comi</dc:creator>
  <cp:lastModifiedBy>pietro paglierani</cp:lastModifiedBy>
  <cp:revision>120</cp:revision>
  <cp:lastPrinted>2016-06-09T06:43:00Z</cp:lastPrinted>
  <dcterms:created xsi:type="dcterms:W3CDTF">2016-07-04T11:11:00Z</dcterms:created>
  <dcterms:modified xsi:type="dcterms:W3CDTF">2016-07-12T10:13:00Z</dcterms:modified>
</cp:coreProperties>
</file>